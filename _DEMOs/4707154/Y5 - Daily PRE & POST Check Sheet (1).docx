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371" w:type="dxa"/>
        <w:tblLook w:val="04A0" w:firstRow="1" w:lastRow="0" w:firstColumn="1" w:lastColumn="0" w:noHBand="0" w:noVBand="1"/>
      </w:tblPr>
      <w:tblGrid>
        <w:gridCol w:w="5558"/>
        <w:gridCol w:w="1559"/>
        <w:gridCol w:w="4082"/>
      </w:tblGrid>
      <w:tr w:rsidR="002D7596" w:rsidRPr="00C973FC" w14:paraId="2E7325A2" w14:textId="77777777" w:rsidTr="00617487">
        <w:trPr>
          <w:trHeight w:hRule="exact" w:val="360"/>
        </w:trPr>
        <w:tc>
          <w:tcPr>
            <w:tcW w:w="11199" w:type="dxa"/>
            <w:gridSpan w:val="3"/>
            <w:shd w:val="clear" w:color="auto" w:fill="D9D9D9" w:themeFill="background1" w:themeFillShade="D9"/>
            <w:vAlign w:val="center"/>
          </w:tcPr>
          <w:p w14:paraId="16CC15F5" w14:textId="77777777" w:rsidR="002D7596" w:rsidRPr="00C973FC" w:rsidRDefault="002D7596" w:rsidP="00C973FC">
            <w:pPr>
              <w:spacing w:before="0" w:after="0"/>
              <w:rPr>
                <w:b/>
                <w:szCs w:val="20"/>
                <w:lang w:val="en-AU"/>
              </w:rPr>
            </w:pPr>
            <w:r w:rsidRPr="00C973FC">
              <w:rPr>
                <w:b/>
                <w:szCs w:val="20"/>
                <w:lang w:val="en-AU"/>
              </w:rPr>
              <w:t>PRODUCT DETAILS</w:t>
            </w:r>
          </w:p>
        </w:tc>
      </w:tr>
      <w:tr w:rsidR="002E63B8" w:rsidRPr="00C973FC" w14:paraId="164F203A" w14:textId="77777777" w:rsidTr="00617487">
        <w:trPr>
          <w:trHeight w:hRule="exact" w:val="369"/>
        </w:trPr>
        <w:tc>
          <w:tcPr>
            <w:tcW w:w="5558" w:type="dxa"/>
            <w:shd w:val="clear" w:color="auto" w:fill="D9D9D9" w:themeFill="background1" w:themeFillShade="D9"/>
            <w:vAlign w:val="center"/>
          </w:tcPr>
          <w:p w14:paraId="12777239" w14:textId="77777777" w:rsidR="002E63B8" w:rsidRPr="00C973FC" w:rsidRDefault="002E63B8" w:rsidP="00C973FC">
            <w:pPr>
              <w:spacing w:before="0" w:after="0"/>
              <w:rPr>
                <w:b/>
                <w:szCs w:val="20"/>
                <w:lang w:val="en-AU"/>
              </w:rPr>
            </w:pPr>
            <w:r w:rsidRPr="00C973FC">
              <w:rPr>
                <w:b/>
                <w:szCs w:val="20"/>
                <w:lang w:val="en-AU"/>
              </w:rPr>
              <w:t>Product Description/Code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B65BB4B" w14:textId="2BCB267D" w:rsidR="002E63B8" w:rsidRPr="00C973FC" w:rsidRDefault="002E63B8" w:rsidP="00C973FC">
            <w:pPr>
              <w:spacing w:before="0" w:after="0"/>
              <w:rPr>
                <w:b/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 xml:space="preserve">  Cast Bed No</w:t>
            </w:r>
          </w:p>
        </w:tc>
        <w:tc>
          <w:tcPr>
            <w:tcW w:w="4082" w:type="dxa"/>
            <w:shd w:val="clear" w:color="auto" w:fill="D9D9D9" w:themeFill="background1" w:themeFillShade="D9"/>
            <w:vAlign w:val="center"/>
          </w:tcPr>
          <w:p w14:paraId="1404C6E6" w14:textId="2B90432E" w:rsidR="002E63B8" w:rsidRPr="00C973FC" w:rsidRDefault="002E63B8" w:rsidP="002E63B8">
            <w:pPr>
              <w:spacing w:before="0" w:after="0"/>
              <w:rPr>
                <w:b/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 xml:space="preserve">                 Drawing Revision</w:t>
            </w:r>
          </w:p>
        </w:tc>
      </w:tr>
      <w:tr w:rsidR="002E63B8" w:rsidRPr="00C973FC" w14:paraId="3B0A6231" w14:textId="77777777" w:rsidTr="00617487">
        <w:trPr>
          <w:trHeight w:hRule="exact" w:val="369"/>
        </w:trPr>
        <w:tc>
          <w:tcPr>
            <w:tcW w:w="5558" w:type="dxa"/>
            <w:vAlign w:val="center"/>
          </w:tcPr>
          <w:p w14:paraId="74940D29" w14:textId="77777777" w:rsidR="002E63B8" w:rsidRPr="00C973FC" w:rsidRDefault="002E63B8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1.</w:t>
            </w:r>
          </w:p>
        </w:tc>
        <w:tc>
          <w:tcPr>
            <w:tcW w:w="1559" w:type="dxa"/>
            <w:vAlign w:val="center"/>
          </w:tcPr>
          <w:p w14:paraId="6EC9D1A8" w14:textId="77777777" w:rsidR="002E63B8" w:rsidRPr="00C973FC" w:rsidRDefault="002E63B8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4082" w:type="dxa"/>
            <w:vAlign w:val="center"/>
          </w:tcPr>
          <w:p w14:paraId="0B4D999A" w14:textId="77777777" w:rsidR="002E63B8" w:rsidRPr="00C973FC" w:rsidRDefault="002E63B8" w:rsidP="00C973FC">
            <w:pPr>
              <w:spacing w:before="0" w:after="0"/>
              <w:rPr>
                <w:szCs w:val="20"/>
                <w:lang w:val="en-AU"/>
              </w:rPr>
            </w:pPr>
          </w:p>
        </w:tc>
      </w:tr>
      <w:tr w:rsidR="00BD64EA" w:rsidRPr="00C973FC" w14:paraId="25FCF4C9" w14:textId="77777777" w:rsidTr="00617487">
        <w:trPr>
          <w:trHeight w:val="728"/>
        </w:trPr>
        <w:tc>
          <w:tcPr>
            <w:tcW w:w="11199" w:type="dxa"/>
            <w:gridSpan w:val="3"/>
            <w:vAlign w:val="center"/>
          </w:tcPr>
          <w:p w14:paraId="60D9FE48" w14:textId="00B89CC7" w:rsidR="00BD64EA" w:rsidRPr="00BD64EA" w:rsidRDefault="00BD64EA" w:rsidP="00C973FC">
            <w:pPr>
              <w:spacing w:before="0" w:after="0"/>
              <w:rPr>
                <w:b/>
                <w:szCs w:val="20"/>
                <w:lang w:val="en-AU"/>
              </w:rPr>
            </w:pPr>
            <w:r w:rsidRPr="00BD64EA">
              <w:rPr>
                <w:b/>
                <w:szCs w:val="20"/>
                <w:lang w:val="en-AU"/>
              </w:rPr>
              <w:t>Other Remarks:</w:t>
            </w:r>
          </w:p>
        </w:tc>
      </w:tr>
    </w:tbl>
    <w:p w14:paraId="525EE27B" w14:textId="77777777" w:rsidR="006C1B24" w:rsidRPr="003E3794" w:rsidRDefault="006C1B24" w:rsidP="00C973FC">
      <w:pPr>
        <w:spacing w:before="0" w:after="0"/>
        <w:rPr>
          <w:sz w:val="16"/>
          <w:szCs w:val="16"/>
          <w:lang w:val="en-AU"/>
        </w:rPr>
      </w:pPr>
    </w:p>
    <w:tbl>
      <w:tblPr>
        <w:tblStyle w:val="TableGrid"/>
        <w:tblW w:w="11199" w:type="dxa"/>
        <w:tblInd w:w="-373" w:type="dxa"/>
        <w:tblLayout w:type="fixed"/>
        <w:tblLook w:val="04A0" w:firstRow="1" w:lastRow="0" w:firstColumn="1" w:lastColumn="0" w:noHBand="0" w:noVBand="1"/>
      </w:tblPr>
      <w:tblGrid>
        <w:gridCol w:w="911"/>
        <w:gridCol w:w="892"/>
        <w:gridCol w:w="41"/>
        <w:gridCol w:w="843"/>
        <w:gridCol w:w="922"/>
        <w:gridCol w:w="77"/>
        <w:gridCol w:w="142"/>
        <w:gridCol w:w="425"/>
        <w:gridCol w:w="135"/>
        <w:gridCol w:w="119"/>
        <w:gridCol w:w="271"/>
        <w:gridCol w:w="184"/>
        <w:gridCol w:w="278"/>
        <w:gridCol w:w="159"/>
        <w:gridCol w:w="414"/>
        <w:gridCol w:w="512"/>
        <w:gridCol w:w="903"/>
        <w:gridCol w:w="286"/>
        <w:gridCol w:w="601"/>
        <w:gridCol w:w="917"/>
        <w:gridCol w:w="324"/>
        <w:gridCol w:w="572"/>
        <w:gridCol w:w="279"/>
        <w:gridCol w:w="280"/>
        <w:gridCol w:w="712"/>
      </w:tblGrid>
      <w:tr w:rsidR="001F3F88" w:rsidRPr="00C973FC" w14:paraId="757872F5" w14:textId="77777777" w:rsidTr="00617487">
        <w:trPr>
          <w:trHeight w:hRule="exact" w:val="397"/>
        </w:trPr>
        <w:tc>
          <w:tcPr>
            <w:tcW w:w="11199" w:type="dxa"/>
            <w:gridSpan w:val="25"/>
            <w:shd w:val="clear" w:color="auto" w:fill="D9D9D9" w:themeFill="background1" w:themeFillShade="D9"/>
            <w:vAlign w:val="center"/>
          </w:tcPr>
          <w:p w14:paraId="1D237CD3" w14:textId="1935B2A9" w:rsidR="001F3F88" w:rsidRPr="00C973FC" w:rsidRDefault="00B53754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b/>
                <w:bCs/>
                <w:szCs w:val="20"/>
                <w:lang w:val="en-AU"/>
              </w:rPr>
              <w:t>PRE-POUR</w:t>
            </w:r>
            <w:r w:rsidR="001F3F88" w:rsidRPr="00C973FC">
              <w:rPr>
                <w:b/>
                <w:bCs/>
                <w:szCs w:val="20"/>
                <w:lang w:val="en-AU"/>
              </w:rPr>
              <w:t xml:space="preserve"> CHECK LIST</w:t>
            </w:r>
            <w:r w:rsidR="005B6A90" w:rsidRPr="00C973FC">
              <w:rPr>
                <w:b/>
                <w:bCs/>
                <w:szCs w:val="20"/>
                <w:lang w:val="en-AU"/>
              </w:rPr>
              <w:t xml:space="preserve"> (Circle appropriate </w:t>
            </w:r>
            <w:proofErr w:type="gramStart"/>
            <w:r w:rsidR="005B6A90" w:rsidRPr="00C973FC">
              <w:rPr>
                <w:b/>
                <w:bCs/>
                <w:szCs w:val="20"/>
                <w:lang w:val="en-AU"/>
              </w:rPr>
              <w:t>response)</w:t>
            </w:r>
            <w:r w:rsidR="005A1E5F">
              <w:rPr>
                <w:b/>
                <w:bCs/>
                <w:szCs w:val="20"/>
                <w:lang w:val="en-AU"/>
              </w:rPr>
              <w:t xml:space="preserve"> </w:t>
            </w:r>
            <w:r w:rsidR="00435CDE">
              <w:rPr>
                <w:b/>
                <w:bCs/>
                <w:szCs w:val="20"/>
                <w:lang w:val="en-AU"/>
              </w:rPr>
              <w:t xml:space="preserve">  </w:t>
            </w:r>
            <w:proofErr w:type="gramEnd"/>
            <w:r w:rsidR="00435CDE" w:rsidRPr="005A1E5F">
              <w:rPr>
                <w:b/>
                <w:bCs/>
                <w:szCs w:val="20"/>
                <w:lang w:val="en-AU"/>
              </w:rPr>
              <w:t>ACCEPTABLE DEVIATIONS – AS 3610.1-2010 TABLE 3.3.3</w:t>
            </w:r>
          </w:p>
        </w:tc>
      </w:tr>
      <w:tr w:rsidR="004666EA" w:rsidRPr="00C973FC" w14:paraId="7D65FD8B" w14:textId="77777777" w:rsidTr="00617487">
        <w:trPr>
          <w:trHeight w:hRule="exact" w:val="369"/>
        </w:trPr>
        <w:tc>
          <w:tcPr>
            <w:tcW w:w="4778" w:type="dxa"/>
            <w:gridSpan w:val="11"/>
            <w:tcBorders>
              <w:right w:val="nil"/>
            </w:tcBorders>
            <w:vAlign w:val="center"/>
          </w:tcPr>
          <w:p w14:paraId="28DF05B6" w14:textId="77777777" w:rsidR="004666EA" w:rsidRPr="00C973FC" w:rsidRDefault="004666EA" w:rsidP="00C973FC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Mould dimensions within project tolerance</w:t>
            </w:r>
          </w:p>
        </w:tc>
        <w:tc>
          <w:tcPr>
            <w:tcW w:w="621" w:type="dxa"/>
            <w:gridSpan w:val="3"/>
            <w:tcBorders>
              <w:left w:val="nil"/>
            </w:tcBorders>
            <w:vAlign w:val="center"/>
          </w:tcPr>
          <w:p w14:paraId="0EEACF64" w14:textId="77777777" w:rsidR="004666EA" w:rsidRPr="00C973FC" w:rsidRDefault="004666EA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  <w:tc>
          <w:tcPr>
            <w:tcW w:w="5088" w:type="dxa"/>
            <w:gridSpan w:val="10"/>
            <w:tcBorders>
              <w:right w:val="nil"/>
            </w:tcBorders>
            <w:vAlign w:val="center"/>
          </w:tcPr>
          <w:p w14:paraId="6122F29D" w14:textId="77777777" w:rsidR="004666EA" w:rsidRPr="00C973FC" w:rsidRDefault="004666EA" w:rsidP="00C973FC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b/>
                <w:bCs/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Correct reinforcement size &amp; position</w:t>
            </w:r>
          </w:p>
        </w:tc>
        <w:tc>
          <w:tcPr>
            <w:tcW w:w="712" w:type="dxa"/>
            <w:tcBorders>
              <w:left w:val="nil"/>
            </w:tcBorders>
            <w:vAlign w:val="center"/>
          </w:tcPr>
          <w:p w14:paraId="14C24F39" w14:textId="77777777" w:rsidR="004666EA" w:rsidRPr="00C973FC" w:rsidRDefault="004666EA" w:rsidP="00C973FC">
            <w:pPr>
              <w:spacing w:before="0" w:after="0"/>
              <w:rPr>
                <w:b/>
                <w:bCs/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</w:tr>
      <w:tr w:rsidR="004666EA" w:rsidRPr="00C973FC" w14:paraId="5C07F106" w14:textId="77777777" w:rsidTr="00617487">
        <w:trPr>
          <w:trHeight w:hRule="exact" w:val="369"/>
        </w:trPr>
        <w:tc>
          <w:tcPr>
            <w:tcW w:w="4778" w:type="dxa"/>
            <w:gridSpan w:val="11"/>
            <w:tcBorders>
              <w:right w:val="nil"/>
            </w:tcBorders>
            <w:vAlign w:val="center"/>
          </w:tcPr>
          <w:p w14:paraId="4CBCB468" w14:textId="77777777" w:rsidR="004666EA" w:rsidRPr="00C973FC" w:rsidRDefault="004666EA" w:rsidP="00C973FC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Mould surface cleaned</w:t>
            </w:r>
          </w:p>
        </w:tc>
        <w:tc>
          <w:tcPr>
            <w:tcW w:w="621" w:type="dxa"/>
            <w:gridSpan w:val="3"/>
            <w:tcBorders>
              <w:left w:val="nil"/>
            </w:tcBorders>
            <w:vAlign w:val="center"/>
          </w:tcPr>
          <w:p w14:paraId="7E61DDCF" w14:textId="77777777" w:rsidR="004666EA" w:rsidRPr="00C973FC" w:rsidRDefault="004666EA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  <w:tc>
          <w:tcPr>
            <w:tcW w:w="5088" w:type="dxa"/>
            <w:gridSpan w:val="10"/>
            <w:tcBorders>
              <w:right w:val="nil"/>
            </w:tcBorders>
            <w:vAlign w:val="center"/>
          </w:tcPr>
          <w:p w14:paraId="0B873AD9" w14:textId="77777777" w:rsidR="004666EA" w:rsidRPr="00C973FC" w:rsidRDefault="004666EA" w:rsidP="00C973FC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Sufficient &amp; correct bar chairs/nibs</w:t>
            </w:r>
          </w:p>
        </w:tc>
        <w:tc>
          <w:tcPr>
            <w:tcW w:w="712" w:type="dxa"/>
            <w:tcBorders>
              <w:left w:val="nil"/>
            </w:tcBorders>
            <w:vAlign w:val="center"/>
          </w:tcPr>
          <w:p w14:paraId="5DE958FE" w14:textId="77777777" w:rsidR="004666EA" w:rsidRPr="00C973FC" w:rsidRDefault="004666EA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</w:tr>
      <w:tr w:rsidR="004666EA" w:rsidRPr="00C973FC" w14:paraId="2EE9983C" w14:textId="77777777" w:rsidTr="00617487">
        <w:trPr>
          <w:trHeight w:hRule="exact" w:val="369"/>
        </w:trPr>
        <w:tc>
          <w:tcPr>
            <w:tcW w:w="4778" w:type="dxa"/>
            <w:gridSpan w:val="11"/>
            <w:tcBorders>
              <w:right w:val="nil"/>
            </w:tcBorders>
            <w:vAlign w:val="center"/>
          </w:tcPr>
          <w:p w14:paraId="37B64A79" w14:textId="77777777" w:rsidR="004666EA" w:rsidRPr="00C973FC" w:rsidRDefault="004666EA" w:rsidP="00C973FC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Sealing and rubbers in place</w:t>
            </w:r>
          </w:p>
        </w:tc>
        <w:tc>
          <w:tcPr>
            <w:tcW w:w="621" w:type="dxa"/>
            <w:gridSpan w:val="3"/>
            <w:tcBorders>
              <w:left w:val="nil"/>
            </w:tcBorders>
            <w:vAlign w:val="center"/>
          </w:tcPr>
          <w:p w14:paraId="6753CEE2" w14:textId="77777777" w:rsidR="004666EA" w:rsidRPr="00C973FC" w:rsidRDefault="004666EA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  <w:tc>
          <w:tcPr>
            <w:tcW w:w="5088" w:type="dxa"/>
            <w:gridSpan w:val="10"/>
            <w:tcBorders>
              <w:right w:val="nil"/>
            </w:tcBorders>
            <w:vAlign w:val="center"/>
          </w:tcPr>
          <w:p w14:paraId="1534A685" w14:textId="77777777" w:rsidR="004666EA" w:rsidRPr="00C973FC" w:rsidRDefault="004666EA" w:rsidP="00C973FC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Correct lifters, type and position</w:t>
            </w:r>
          </w:p>
        </w:tc>
        <w:tc>
          <w:tcPr>
            <w:tcW w:w="712" w:type="dxa"/>
            <w:tcBorders>
              <w:left w:val="nil"/>
            </w:tcBorders>
            <w:vAlign w:val="center"/>
          </w:tcPr>
          <w:p w14:paraId="1FE4FDCE" w14:textId="77777777" w:rsidR="004666EA" w:rsidRPr="00C973FC" w:rsidRDefault="004666EA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</w:tr>
      <w:tr w:rsidR="004666EA" w:rsidRPr="00C973FC" w14:paraId="0CA2BFF5" w14:textId="77777777" w:rsidTr="00617487">
        <w:trPr>
          <w:trHeight w:hRule="exact" w:val="369"/>
        </w:trPr>
        <w:tc>
          <w:tcPr>
            <w:tcW w:w="4778" w:type="dxa"/>
            <w:gridSpan w:val="11"/>
            <w:tcBorders>
              <w:right w:val="nil"/>
            </w:tcBorders>
            <w:vAlign w:val="center"/>
          </w:tcPr>
          <w:p w14:paraId="52820BD0" w14:textId="77777777" w:rsidR="004666EA" w:rsidRPr="00C973FC" w:rsidRDefault="004666EA" w:rsidP="00C973FC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Mould oiled and excess removed</w:t>
            </w:r>
          </w:p>
        </w:tc>
        <w:tc>
          <w:tcPr>
            <w:tcW w:w="621" w:type="dxa"/>
            <w:gridSpan w:val="3"/>
            <w:tcBorders>
              <w:left w:val="nil"/>
            </w:tcBorders>
            <w:vAlign w:val="center"/>
          </w:tcPr>
          <w:p w14:paraId="620C187B" w14:textId="77777777" w:rsidR="004666EA" w:rsidRPr="00C973FC" w:rsidRDefault="004666EA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  <w:tc>
          <w:tcPr>
            <w:tcW w:w="5088" w:type="dxa"/>
            <w:gridSpan w:val="10"/>
            <w:tcBorders>
              <w:right w:val="nil"/>
            </w:tcBorders>
            <w:vAlign w:val="center"/>
          </w:tcPr>
          <w:p w14:paraId="0514126F" w14:textId="77777777" w:rsidR="004666EA" w:rsidRPr="00C973FC" w:rsidRDefault="004666EA" w:rsidP="00C973FC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Correct fittings &amp; casting items installed</w:t>
            </w:r>
          </w:p>
        </w:tc>
        <w:tc>
          <w:tcPr>
            <w:tcW w:w="712" w:type="dxa"/>
            <w:tcBorders>
              <w:left w:val="nil"/>
            </w:tcBorders>
            <w:vAlign w:val="center"/>
          </w:tcPr>
          <w:p w14:paraId="6E13E771" w14:textId="77777777" w:rsidR="004666EA" w:rsidRPr="00C973FC" w:rsidRDefault="004666EA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</w:tr>
      <w:tr w:rsidR="00031BF5" w:rsidRPr="00C973FC" w14:paraId="3D600305" w14:textId="77777777" w:rsidTr="00617487">
        <w:trPr>
          <w:trHeight w:hRule="exact" w:val="369"/>
        </w:trPr>
        <w:tc>
          <w:tcPr>
            <w:tcW w:w="4778" w:type="dxa"/>
            <w:gridSpan w:val="11"/>
            <w:tcBorders>
              <w:right w:val="nil"/>
            </w:tcBorders>
            <w:vAlign w:val="center"/>
          </w:tcPr>
          <w:p w14:paraId="5AAACEAD" w14:textId="77777777" w:rsidR="00031BF5" w:rsidRPr="00C973FC" w:rsidRDefault="00785B43" w:rsidP="00C973FC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 xml:space="preserve">Correct diameter </w:t>
            </w:r>
            <w:r w:rsidR="0070107D">
              <w:rPr>
                <w:szCs w:val="20"/>
                <w:lang w:val="en-AU"/>
              </w:rPr>
              <w:t>grout tubes and length.</w:t>
            </w:r>
          </w:p>
        </w:tc>
        <w:tc>
          <w:tcPr>
            <w:tcW w:w="621" w:type="dxa"/>
            <w:gridSpan w:val="3"/>
            <w:tcBorders>
              <w:left w:val="nil"/>
            </w:tcBorders>
            <w:vAlign w:val="center"/>
          </w:tcPr>
          <w:p w14:paraId="65C7B749" w14:textId="77777777" w:rsidR="00031BF5" w:rsidRPr="00C973FC" w:rsidRDefault="00031BF5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  <w:tc>
          <w:tcPr>
            <w:tcW w:w="5088" w:type="dxa"/>
            <w:gridSpan w:val="10"/>
            <w:tcBorders>
              <w:right w:val="nil"/>
            </w:tcBorders>
            <w:vAlign w:val="center"/>
          </w:tcPr>
          <w:p w14:paraId="39CF4FB3" w14:textId="77777777" w:rsidR="00031BF5" w:rsidRPr="00C973FC" w:rsidRDefault="00031BF5" w:rsidP="00C973FC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 xml:space="preserve">Correct Chamfer and edging tools </w:t>
            </w:r>
          </w:p>
        </w:tc>
        <w:tc>
          <w:tcPr>
            <w:tcW w:w="712" w:type="dxa"/>
            <w:tcBorders>
              <w:left w:val="nil"/>
            </w:tcBorders>
            <w:vAlign w:val="center"/>
          </w:tcPr>
          <w:p w14:paraId="61315A3F" w14:textId="77777777" w:rsidR="00031BF5" w:rsidRPr="00C973FC" w:rsidRDefault="00031BF5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</w:tr>
      <w:tr w:rsidR="00212162" w:rsidRPr="00C973FC" w14:paraId="43A80BBB" w14:textId="77777777" w:rsidTr="00617487">
        <w:trPr>
          <w:trHeight w:hRule="exact" w:val="369"/>
        </w:trPr>
        <w:tc>
          <w:tcPr>
            <w:tcW w:w="11199" w:type="dxa"/>
            <w:gridSpan w:val="25"/>
            <w:shd w:val="clear" w:color="auto" w:fill="D9D9D9" w:themeFill="background1" w:themeFillShade="D9"/>
            <w:vAlign w:val="center"/>
          </w:tcPr>
          <w:p w14:paraId="2760B261" w14:textId="068A8E66" w:rsidR="00212162" w:rsidRPr="00435CDE" w:rsidRDefault="00212162" w:rsidP="00435CDE">
            <w:pPr>
              <w:spacing w:before="0" w:after="0"/>
              <w:rPr>
                <w:b/>
                <w:szCs w:val="20"/>
                <w:lang w:val="en-AU"/>
              </w:rPr>
            </w:pPr>
            <w:r w:rsidRPr="00435CDE">
              <w:rPr>
                <w:b/>
                <w:szCs w:val="20"/>
                <w:lang w:val="en-AU"/>
              </w:rPr>
              <w:t>Cover Measurement</w:t>
            </w:r>
            <w:r w:rsidR="005A1E5F" w:rsidRPr="00435CDE">
              <w:rPr>
                <w:b/>
                <w:szCs w:val="20"/>
                <w:lang w:val="en-AU"/>
              </w:rPr>
              <w:t xml:space="preserve"> </w:t>
            </w:r>
            <w:r w:rsidR="006B036D" w:rsidRPr="00435CDE">
              <w:rPr>
                <w:b/>
                <w:szCs w:val="20"/>
                <w:lang w:val="en-AU"/>
              </w:rPr>
              <w:t xml:space="preserve"> </w:t>
            </w:r>
            <w:r w:rsidR="00435CDE">
              <w:rPr>
                <w:b/>
                <w:szCs w:val="20"/>
                <w:lang w:val="en-AU"/>
              </w:rPr>
              <w:t xml:space="preserve">  AS </w:t>
            </w:r>
            <w:proofErr w:type="gramStart"/>
            <w:r w:rsidR="00435CDE">
              <w:rPr>
                <w:b/>
                <w:szCs w:val="20"/>
                <w:lang w:val="en-AU"/>
              </w:rPr>
              <w:t>PER  IFC</w:t>
            </w:r>
            <w:proofErr w:type="gramEnd"/>
            <w:r w:rsidR="00435CDE">
              <w:rPr>
                <w:b/>
                <w:szCs w:val="20"/>
                <w:lang w:val="en-AU"/>
              </w:rPr>
              <w:t xml:space="preserve"> DRAWING</w:t>
            </w:r>
          </w:p>
        </w:tc>
      </w:tr>
      <w:tr w:rsidR="00AC532D" w:rsidRPr="00C973FC" w14:paraId="46F2D080" w14:textId="77777777" w:rsidTr="00617487">
        <w:trPr>
          <w:trHeight w:hRule="exact" w:val="322"/>
        </w:trPr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20D6CC44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COVER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6B67238B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SPEC</w:t>
            </w:r>
          </w:p>
        </w:tc>
        <w:tc>
          <w:tcPr>
            <w:tcW w:w="884" w:type="dxa"/>
            <w:gridSpan w:val="2"/>
            <w:shd w:val="clear" w:color="auto" w:fill="D9D9D9" w:themeFill="background1" w:themeFillShade="D9"/>
            <w:vAlign w:val="center"/>
          </w:tcPr>
          <w:p w14:paraId="6ECB7957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ACT</w:t>
            </w: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0EFAE38A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COVER</w:t>
            </w:r>
          </w:p>
        </w:tc>
        <w:tc>
          <w:tcPr>
            <w:tcW w:w="898" w:type="dxa"/>
            <w:gridSpan w:val="5"/>
            <w:shd w:val="clear" w:color="auto" w:fill="D9D9D9" w:themeFill="background1" w:themeFillShade="D9"/>
            <w:vAlign w:val="center"/>
          </w:tcPr>
          <w:p w14:paraId="49F7CC05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SPEC</w:t>
            </w:r>
          </w:p>
        </w:tc>
        <w:tc>
          <w:tcPr>
            <w:tcW w:w="892" w:type="dxa"/>
            <w:gridSpan w:val="4"/>
            <w:shd w:val="clear" w:color="auto" w:fill="D9D9D9" w:themeFill="background1" w:themeFillShade="D9"/>
            <w:vAlign w:val="center"/>
          </w:tcPr>
          <w:p w14:paraId="425AC012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ACT</w:t>
            </w:r>
          </w:p>
        </w:tc>
        <w:tc>
          <w:tcPr>
            <w:tcW w:w="926" w:type="dxa"/>
            <w:gridSpan w:val="2"/>
            <w:shd w:val="clear" w:color="auto" w:fill="D9D9D9" w:themeFill="background1" w:themeFillShade="D9"/>
            <w:vAlign w:val="center"/>
          </w:tcPr>
          <w:p w14:paraId="2E874DBA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COVER</w:t>
            </w:r>
          </w:p>
        </w:tc>
        <w:tc>
          <w:tcPr>
            <w:tcW w:w="903" w:type="dxa"/>
            <w:shd w:val="clear" w:color="auto" w:fill="D9D9D9" w:themeFill="background1" w:themeFillShade="D9"/>
            <w:vAlign w:val="center"/>
          </w:tcPr>
          <w:p w14:paraId="17BDB496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SPEC</w:t>
            </w:r>
          </w:p>
        </w:tc>
        <w:tc>
          <w:tcPr>
            <w:tcW w:w="887" w:type="dxa"/>
            <w:gridSpan w:val="2"/>
            <w:shd w:val="clear" w:color="auto" w:fill="D9D9D9" w:themeFill="background1" w:themeFillShade="D9"/>
            <w:vAlign w:val="center"/>
          </w:tcPr>
          <w:p w14:paraId="63C59410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ACT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2DCE2525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COVER</w:t>
            </w:r>
          </w:p>
        </w:tc>
        <w:tc>
          <w:tcPr>
            <w:tcW w:w="896" w:type="dxa"/>
            <w:gridSpan w:val="2"/>
            <w:shd w:val="clear" w:color="auto" w:fill="D9D9D9" w:themeFill="background1" w:themeFillShade="D9"/>
            <w:vAlign w:val="center"/>
          </w:tcPr>
          <w:p w14:paraId="5873D588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SPEC</w:t>
            </w:r>
          </w:p>
        </w:tc>
        <w:tc>
          <w:tcPr>
            <w:tcW w:w="1271" w:type="dxa"/>
            <w:gridSpan w:val="3"/>
            <w:shd w:val="clear" w:color="auto" w:fill="D9D9D9" w:themeFill="background1" w:themeFillShade="D9"/>
            <w:vAlign w:val="center"/>
          </w:tcPr>
          <w:p w14:paraId="6ED39B1E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ACT</w:t>
            </w:r>
          </w:p>
        </w:tc>
      </w:tr>
      <w:tr w:rsidR="00212162" w:rsidRPr="00C973FC" w14:paraId="5E6E1D26" w14:textId="77777777" w:rsidTr="00617487">
        <w:trPr>
          <w:trHeight w:hRule="exact" w:val="369"/>
        </w:trPr>
        <w:tc>
          <w:tcPr>
            <w:tcW w:w="911" w:type="dxa"/>
            <w:vAlign w:val="center"/>
          </w:tcPr>
          <w:p w14:paraId="6C35890D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Crown</w:t>
            </w:r>
          </w:p>
        </w:tc>
        <w:tc>
          <w:tcPr>
            <w:tcW w:w="892" w:type="dxa"/>
            <w:vAlign w:val="center"/>
          </w:tcPr>
          <w:p w14:paraId="5CD7ADA9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884" w:type="dxa"/>
            <w:gridSpan w:val="2"/>
            <w:vAlign w:val="center"/>
          </w:tcPr>
          <w:p w14:paraId="592E02A3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922" w:type="dxa"/>
            <w:vAlign w:val="center"/>
          </w:tcPr>
          <w:p w14:paraId="552803AD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Top</w:t>
            </w:r>
          </w:p>
        </w:tc>
        <w:tc>
          <w:tcPr>
            <w:tcW w:w="898" w:type="dxa"/>
            <w:gridSpan w:val="5"/>
            <w:vAlign w:val="center"/>
          </w:tcPr>
          <w:p w14:paraId="7B21E33A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892" w:type="dxa"/>
            <w:gridSpan w:val="4"/>
            <w:vAlign w:val="center"/>
          </w:tcPr>
          <w:p w14:paraId="5E17310A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926" w:type="dxa"/>
            <w:gridSpan w:val="2"/>
            <w:vAlign w:val="center"/>
          </w:tcPr>
          <w:p w14:paraId="3AC127F9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Ends</w:t>
            </w:r>
          </w:p>
        </w:tc>
        <w:tc>
          <w:tcPr>
            <w:tcW w:w="903" w:type="dxa"/>
            <w:vAlign w:val="center"/>
          </w:tcPr>
          <w:p w14:paraId="1F273F0B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3FAA5CB1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917" w:type="dxa"/>
            <w:vAlign w:val="center"/>
          </w:tcPr>
          <w:p w14:paraId="05B2C806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Inner</w:t>
            </w:r>
          </w:p>
        </w:tc>
        <w:tc>
          <w:tcPr>
            <w:tcW w:w="896" w:type="dxa"/>
            <w:gridSpan w:val="2"/>
            <w:vAlign w:val="center"/>
          </w:tcPr>
          <w:p w14:paraId="36B039DD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1271" w:type="dxa"/>
            <w:gridSpan w:val="3"/>
            <w:vAlign w:val="center"/>
          </w:tcPr>
          <w:p w14:paraId="21A8A928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</w:tr>
      <w:tr w:rsidR="00212162" w:rsidRPr="00C973FC" w14:paraId="73D09A1C" w14:textId="77777777" w:rsidTr="00617487">
        <w:trPr>
          <w:trHeight w:hRule="exact" w:val="369"/>
        </w:trPr>
        <w:tc>
          <w:tcPr>
            <w:tcW w:w="911" w:type="dxa"/>
            <w:tcBorders>
              <w:bottom w:val="single" w:sz="4" w:space="0" w:color="000000"/>
            </w:tcBorders>
            <w:vAlign w:val="center"/>
          </w:tcPr>
          <w:p w14:paraId="41612ECB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Sides</w:t>
            </w:r>
          </w:p>
        </w:tc>
        <w:tc>
          <w:tcPr>
            <w:tcW w:w="892" w:type="dxa"/>
            <w:tcBorders>
              <w:bottom w:val="single" w:sz="4" w:space="0" w:color="000000"/>
            </w:tcBorders>
            <w:vAlign w:val="center"/>
          </w:tcPr>
          <w:p w14:paraId="484D027A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884" w:type="dxa"/>
            <w:gridSpan w:val="2"/>
            <w:tcBorders>
              <w:bottom w:val="single" w:sz="4" w:space="0" w:color="000000"/>
            </w:tcBorders>
            <w:vAlign w:val="center"/>
          </w:tcPr>
          <w:p w14:paraId="4D64EF44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922" w:type="dxa"/>
            <w:tcBorders>
              <w:bottom w:val="single" w:sz="4" w:space="0" w:color="000000"/>
            </w:tcBorders>
            <w:vAlign w:val="center"/>
          </w:tcPr>
          <w:p w14:paraId="343BE197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Bottom</w:t>
            </w:r>
          </w:p>
        </w:tc>
        <w:tc>
          <w:tcPr>
            <w:tcW w:w="898" w:type="dxa"/>
            <w:gridSpan w:val="5"/>
            <w:tcBorders>
              <w:bottom w:val="single" w:sz="4" w:space="0" w:color="000000"/>
            </w:tcBorders>
            <w:vAlign w:val="center"/>
          </w:tcPr>
          <w:p w14:paraId="784A282E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892" w:type="dxa"/>
            <w:gridSpan w:val="4"/>
            <w:tcBorders>
              <w:bottom w:val="single" w:sz="4" w:space="0" w:color="000000"/>
            </w:tcBorders>
            <w:vAlign w:val="center"/>
          </w:tcPr>
          <w:p w14:paraId="4FF4741B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926" w:type="dxa"/>
            <w:gridSpan w:val="2"/>
            <w:tcBorders>
              <w:bottom w:val="single" w:sz="4" w:space="0" w:color="000000"/>
            </w:tcBorders>
            <w:vAlign w:val="center"/>
          </w:tcPr>
          <w:p w14:paraId="70171256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Haunch</w:t>
            </w:r>
          </w:p>
        </w:tc>
        <w:tc>
          <w:tcPr>
            <w:tcW w:w="903" w:type="dxa"/>
            <w:tcBorders>
              <w:bottom w:val="single" w:sz="4" w:space="0" w:color="000000"/>
            </w:tcBorders>
            <w:vAlign w:val="center"/>
          </w:tcPr>
          <w:p w14:paraId="402767FA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887" w:type="dxa"/>
            <w:gridSpan w:val="2"/>
            <w:tcBorders>
              <w:bottom w:val="single" w:sz="4" w:space="0" w:color="000000"/>
            </w:tcBorders>
            <w:vAlign w:val="center"/>
          </w:tcPr>
          <w:p w14:paraId="42CCA9AD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917" w:type="dxa"/>
            <w:tcBorders>
              <w:bottom w:val="single" w:sz="4" w:space="0" w:color="000000"/>
            </w:tcBorders>
            <w:vAlign w:val="center"/>
          </w:tcPr>
          <w:p w14:paraId="4096331B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Rebate</w:t>
            </w:r>
          </w:p>
        </w:tc>
        <w:tc>
          <w:tcPr>
            <w:tcW w:w="896" w:type="dxa"/>
            <w:gridSpan w:val="2"/>
            <w:tcBorders>
              <w:bottom w:val="single" w:sz="4" w:space="0" w:color="000000"/>
            </w:tcBorders>
            <w:vAlign w:val="center"/>
          </w:tcPr>
          <w:p w14:paraId="5D3363CE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1271" w:type="dxa"/>
            <w:gridSpan w:val="3"/>
            <w:tcBorders>
              <w:bottom w:val="single" w:sz="4" w:space="0" w:color="000000"/>
            </w:tcBorders>
            <w:vAlign w:val="center"/>
          </w:tcPr>
          <w:p w14:paraId="1788BD3D" w14:textId="77777777" w:rsidR="00212162" w:rsidRPr="00C973FC" w:rsidRDefault="00212162" w:rsidP="00C973FC">
            <w:pPr>
              <w:spacing w:before="0" w:after="0"/>
              <w:rPr>
                <w:szCs w:val="20"/>
                <w:lang w:val="en-AU"/>
              </w:rPr>
            </w:pPr>
          </w:p>
        </w:tc>
      </w:tr>
      <w:tr w:rsidR="008530A3" w:rsidRPr="00C973FC" w14:paraId="51A386D4" w14:textId="77777777" w:rsidTr="00617487">
        <w:trPr>
          <w:trHeight w:hRule="exact" w:val="182"/>
        </w:trPr>
        <w:tc>
          <w:tcPr>
            <w:tcW w:w="11199" w:type="dxa"/>
            <w:gridSpan w:val="25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4B512EB" w14:textId="77777777" w:rsidR="008530A3" w:rsidRPr="00C973FC" w:rsidRDefault="008530A3" w:rsidP="00C973FC">
            <w:pPr>
              <w:spacing w:before="0" w:after="0"/>
              <w:rPr>
                <w:szCs w:val="20"/>
                <w:lang w:val="en-AU"/>
              </w:rPr>
            </w:pPr>
          </w:p>
        </w:tc>
      </w:tr>
      <w:tr w:rsidR="00DB31EA" w:rsidRPr="00C973FC" w14:paraId="6959C602" w14:textId="77777777" w:rsidTr="00617487">
        <w:trPr>
          <w:trHeight w:val="364"/>
        </w:trPr>
        <w:tc>
          <w:tcPr>
            <w:tcW w:w="11199" w:type="dxa"/>
            <w:gridSpan w:val="25"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9785B78" w14:textId="7CA43945" w:rsidR="00DB31EA" w:rsidRPr="00C973FC" w:rsidRDefault="003C4020" w:rsidP="00435CDE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b/>
                <w:bCs/>
                <w:szCs w:val="20"/>
                <w:lang w:val="en-AU"/>
              </w:rPr>
              <w:t xml:space="preserve">CASTING CHECK LIST (Circle appropriate </w:t>
            </w:r>
            <w:r w:rsidR="00A10D41" w:rsidRPr="00C973FC">
              <w:rPr>
                <w:b/>
                <w:bCs/>
                <w:szCs w:val="20"/>
                <w:lang w:val="en-AU"/>
              </w:rPr>
              <w:t>response)</w:t>
            </w:r>
            <w:r w:rsidR="00A10D41">
              <w:rPr>
                <w:b/>
                <w:bCs/>
                <w:szCs w:val="20"/>
                <w:lang w:val="en-AU"/>
              </w:rPr>
              <w:t xml:space="preserve"> Sampling</w:t>
            </w:r>
            <w:r w:rsidR="006B036D">
              <w:rPr>
                <w:b/>
                <w:bCs/>
                <w:szCs w:val="20"/>
                <w:lang w:val="en-AU"/>
              </w:rPr>
              <w:t xml:space="preserve"> in accordance with AS.1012.1   </w:t>
            </w:r>
          </w:p>
        </w:tc>
      </w:tr>
      <w:tr w:rsidR="003F558E" w:rsidRPr="00C973FC" w14:paraId="5FDB3771" w14:textId="77777777" w:rsidTr="00617487">
        <w:trPr>
          <w:trHeight w:hRule="exact" w:val="369"/>
        </w:trPr>
        <w:tc>
          <w:tcPr>
            <w:tcW w:w="5240" w:type="dxa"/>
            <w:gridSpan w:val="13"/>
            <w:vAlign w:val="center"/>
          </w:tcPr>
          <w:p w14:paraId="340E3C81" w14:textId="54052D7D" w:rsidR="003F558E" w:rsidRPr="00C973FC" w:rsidRDefault="003F558E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 xml:space="preserve">Casting </w:t>
            </w:r>
            <w:r w:rsidR="00B53754" w:rsidRPr="00C973FC">
              <w:rPr>
                <w:szCs w:val="20"/>
                <w:lang w:val="en-AU"/>
              </w:rPr>
              <w:t>commenced:</w:t>
            </w:r>
            <w:r w:rsidRPr="00C973FC">
              <w:rPr>
                <w:szCs w:val="20"/>
                <w:lang w:val="en-AU"/>
              </w:rPr>
              <w:t xml:space="preserve"> ....................hrs</w:t>
            </w:r>
          </w:p>
        </w:tc>
        <w:tc>
          <w:tcPr>
            <w:tcW w:w="5959" w:type="dxa"/>
            <w:gridSpan w:val="12"/>
            <w:vAlign w:val="center"/>
          </w:tcPr>
          <w:p w14:paraId="2133EB6B" w14:textId="503AC651" w:rsidR="003F558E" w:rsidRPr="00C973FC" w:rsidRDefault="003F558E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 xml:space="preserve">Casting </w:t>
            </w:r>
            <w:r w:rsidR="00A10D41" w:rsidRPr="00C973FC">
              <w:rPr>
                <w:szCs w:val="20"/>
                <w:lang w:val="en-AU"/>
              </w:rPr>
              <w:t>completed: ....................</w:t>
            </w:r>
            <w:r w:rsidRPr="00C973FC">
              <w:rPr>
                <w:szCs w:val="20"/>
                <w:lang w:val="en-AU"/>
              </w:rPr>
              <w:t>hrs</w:t>
            </w:r>
          </w:p>
        </w:tc>
      </w:tr>
      <w:tr w:rsidR="003F558E" w:rsidRPr="00C973FC" w14:paraId="4093A477" w14:textId="77777777" w:rsidTr="00617487">
        <w:trPr>
          <w:trHeight w:hRule="exact" w:val="369"/>
        </w:trPr>
        <w:tc>
          <w:tcPr>
            <w:tcW w:w="2687" w:type="dxa"/>
            <w:gridSpan w:val="4"/>
            <w:vAlign w:val="center"/>
          </w:tcPr>
          <w:p w14:paraId="77EAE681" w14:textId="77777777" w:rsidR="003F558E" w:rsidRPr="00C973FC" w:rsidRDefault="00DB31EA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Sample n</w:t>
            </w:r>
            <w:r w:rsidR="003F558E" w:rsidRPr="00C973FC">
              <w:rPr>
                <w:szCs w:val="20"/>
                <w:lang w:val="en-AU"/>
              </w:rPr>
              <w:t>o:</w:t>
            </w:r>
          </w:p>
        </w:tc>
        <w:tc>
          <w:tcPr>
            <w:tcW w:w="2553" w:type="dxa"/>
            <w:gridSpan w:val="9"/>
            <w:vAlign w:val="center"/>
          </w:tcPr>
          <w:p w14:paraId="0999D7C1" w14:textId="77777777" w:rsidR="003F558E" w:rsidRPr="00C973FC" w:rsidRDefault="003F558E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Slump:</w:t>
            </w:r>
            <w:r w:rsidR="00DB31EA" w:rsidRPr="00C973FC">
              <w:rPr>
                <w:szCs w:val="20"/>
                <w:lang w:val="en-AU"/>
              </w:rPr>
              <w:t xml:space="preserve"> .................mm</w:t>
            </w:r>
          </w:p>
        </w:tc>
        <w:tc>
          <w:tcPr>
            <w:tcW w:w="2875" w:type="dxa"/>
            <w:gridSpan w:val="6"/>
            <w:vAlign w:val="center"/>
          </w:tcPr>
          <w:p w14:paraId="6DF6C860" w14:textId="77777777" w:rsidR="003F558E" w:rsidRPr="00C973FC" w:rsidRDefault="00DB31EA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Air t</w:t>
            </w:r>
            <w:r w:rsidR="00B21BCA" w:rsidRPr="00C973FC">
              <w:rPr>
                <w:szCs w:val="20"/>
                <w:lang w:val="en-AU"/>
              </w:rPr>
              <w:t>emp:</w:t>
            </w:r>
            <w:r w:rsidRPr="00C973FC">
              <w:rPr>
                <w:szCs w:val="20"/>
                <w:lang w:val="en-AU"/>
              </w:rPr>
              <w:t xml:space="preserve"> ....................</w:t>
            </w:r>
            <w:proofErr w:type="spellStart"/>
            <w:r w:rsidRPr="00C973FC">
              <w:rPr>
                <w:szCs w:val="20"/>
                <w:vertAlign w:val="superscript"/>
                <w:lang w:val="en-AU"/>
              </w:rPr>
              <w:t>o</w:t>
            </w:r>
            <w:r w:rsidRPr="00C973FC">
              <w:rPr>
                <w:szCs w:val="20"/>
                <w:lang w:val="en-AU"/>
              </w:rPr>
              <w:t>C</w:t>
            </w:r>
            <w:proofErr w:type="spellEnd"/>
          </w:p>
        </w:tc>
        <w:tc>
          <w:tcPr>
            <w:tcW w:w="3084" w:type="dxa"/>
            <w:gridSpan w:val="6"/>
            <w:vAlign w:val="center"/>
          </w:tcPr>
          <w:p w14:paraId="2F71ECBC" w14:textId="77777777" w:rsidR="003F558E" w:rsidRPr="00C973FC" w:rsidRDefault="00DB31EA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Concrete t</w:t>
            </w:r>
            <w:r w:rsidR="00B21BCA" w:rsidRPr="00C973FC">
              <w:rPr>
                <w:szCs w:val="20"/>
                <w:lang w:val="en-AU"/>
              </w:rPr>
              <w:t>emp:</w:t>
            </w:r>
            <w:r w:rsidRPr="00C973FC">
              <w:rPr>
                <w:szCs w:val="20"/>
                <w:lang w:val="en-AU"/>
              </w:rPr>
              <w:t xml:space="preserve"> ...................</w:t>
            </w:r>
            <w:proofErr w:type="spellStart"/>
            <w:r w:rsidRPr="00C973FC">
              <w:rPr>
                <w:szCs w:val="20"/>
                <w:vertAlign w:val="superscript"/>
                <w:lang w:val="en-AU"/>
              </w:rPr>
              <w:t>o</w:t>
            </w:r>
            <w:r w:rsidRPr="00C973FC">
              <w:rPr>
                <w:szCs w:val="20"/>
                <w:lang w:val="en-AU"/>
              </w:rPr>
              <w:t>C</w:t>
            </w:r>
            <w:proofErr w:type="spellEnd"/>
          </w:p>
        </w:tc>
      </w:tr>
      <w:tr w:rsidR="00796F12" w:rsidRPr="00C973FC" w14:paraId="6F994E58" w14:textId="77777777" w:rsidTr="00617487">
        <w:trPr>
          <w:trHeight w:hRule="exact" w:val="369"/>
        </w:trPr>
        <w:tc>
          <w:tcPr>
            <w:tcW w:w="3686" w:type="dxa"/>
            <w:gridSpan w:val="6"/>
            <w:tcBorders>
              <w:right w:val="nil"/>
            </w:tcBorders>
            <w:vAlign w:val="center"/>
          </w:tcPr>
          <w:p w14:paraId="7B193D99" w14:textId="77777777" w:rsidR="00796F12" w:rsidRPr="00C973FC" w:rsidRDefault="00796F1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 xml:space="preserve">Concrete mix code: </w:t>
            </w:r>
            <w:r w:rsidR="00A403AE">
              <w:rPr>
                <w:szCs w:val="20"/>
                <w:lang w:val="en-AU"/>
              </w:rPr>
              <w:t>..............................</w:t>
            </w:r>
          </w:p>
        </w:tc>
        <w:tc>
          <w:tcPr>
            <w:tcW w:w="702" w:type="dxa"/>
            <w:gridSpan w:val="3"/>
            <w:tcBorders>
              <w:left w:val="nil"/>
            </w:tcBorders>
            <w:vAlign w:val="center"/>
          </w:tcPr>
          <w:p w14:paraId="125D04A8" w14:textId="77777777" w:rsidR="00796F12" w:rsidRPr="00C973FC" w:rsidRDefault="00796F1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2840" w:type="dxa"/>
            <w:gridSpan w:val="8"/>
            <w:vAlign w:val="center"/>
          </w:tcPr>
          <w:p w14:paraId="15884E11" w14:textId="77777777" w:rsidR="00796F12" w:rsidRPr="00C973FC" w:rsidRDefault="00796F12" w:rsidP="007B6DF4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Mix strength:</w:t>
            </w:r>
            <w:r w:rsidR="00E41510" w:rsidRPr="00C973FC">
              <w:rPr>
                <w:szCs w:val="20"/>
                <w:lang w:val="en-AU"/>
              </w:rPr>
              <w:t xml:space="preserve"> </w:t>
            </w:r>
          </w:p>
        </w:tc>
        <w:tc>
          <w:tcPr>
            <w:tcW w:w="3971" w:type="dxa"/>
            <w:gridSpan w:val="8"/>
            <w:vAlign w:val="center"/>
          </w:tcPr>
          <w:p w14:paraId="29279C06" w14:textId="77777777" w:rsidR="00796F12" w:rsidRPr="00C973FC" w:rsidRDefault="00796F12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No. of cylinders: .................</w:t>
            </w:r>
          </w:p>
        </w:tc>
      </w:tr>
      <w:tr w:rsidR="00585C11" w:rsidRPr="00C973FC" w14:paraId="1DE89D15" w14:textId="77777777" w:rsidTr="00617487">
        <w:trPr>
          <w:trHeight w:hRule="exact" w:val="369"/>
        </w:trPr>
        <w:tc>
          <w:tcPr>
            <w:tcW w:w="1844" w:type="dxa"/>
            <w:gridSpan w:val="3"/>
            <w:vAlign w:val="center"/>
          </w:tcPr>
          <w:p w14:paraId="675F80B3" w14:textId="77777777" w:rsidR="00585C11" w:rsidRPr="00C973FC" w:rsidRDefault="00585C11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 xml:space="preserve">Delivery docket </w:t>
            </w:r>
            <w:r w:rsidR="00C973FC">
              <w:rPr>
                <w:szCs w:val="20"/>
                <w:lang w:val="en-AU"/>
              </w:rPr>
              <w:t>No.</w:t>
            </w:r>
          </w:p>
        </w:tc>
        <w:tc>
          <w:tcPr>
            <w:tcW w:w="1984" w:type="dxa"/>
            <w:gridSpan w:val="4"/>
            <w:vAlign w:val="center"/>
          </w:tcPr>
          <w:p w14:paraId="55D9413F" w14:textId="77777777" w:rsidR="00585C11" w:rsidRPr="00C973FC" w:rsidRDefault="00585C11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1985" w:type="dxa"/>
            <w:gridSpan w:val="8"/>
            <w:vAlign w:val="center"/>
          </w:tcPr>
          <w:p w14:paraId="0AA8EF26" w14:textId="77777777" w:rsidR="00585C11" w:rsidRPr="00C973FC" w:rsidRDefault="00585C11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DEB2F71" w14:textId="77777777" w:rsidR="00585C11" w:rsidRPr="00C973FC" w:rsidRDefault="00585C11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1842" w:type="dxa"/>
            <w:gridSpan w:val="3"/>
            <w:vAlign w:val="center"/>
          </w:tcPr>
          <w:p w14:paraId="1287C317" w14:textId="77777777" w:rsidR="00585C11" w:rsidRPr="00C973FC" w:rsidRDefault="00585C11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1843" w:type="dxa"/>
            <w:gridSpan w:val="4"/>
            <w:vAlign w:val="center"/>
          </w:tcPr>
          <w:p w14:paraId="7D54164E" w14:textId="77777777" w:rsidR="00585C11" w:rsidRPr="00C973FC" w:rsidRDefault="00585C11" w:rsidP="00C973FC">
            <w:pPr>
              <w:spacing w:before="0" w:after="0"/>
              <w:rPr>
                <w:szCs w:val="20"/>
                <w:lang w:val="en-AU"/>
              </w:rPr>
            </w:pPr>
          </w:p>
        </w:tc>
      </w:tr>
      <w:tr w:rsidR="007B6DF4" w:rsidRPr="00C973FC" w14:paraId="2D09E0B1" w14:textId="77777777" w:rsidTr="00617487">
        <w:trPr>
          <w:trHeight w:hRule="exact" w:val="369"/>
        </w:trPr>
        <w:tc>
          <w:tcPr>
            <w:tcW w:w="1844" w:type="dxa"/>
            <w:gridSpan w:val="3"/>
            <w:vAlign w:val="center"/>
          </w:tcPr>
          <w:p w14:paraId="7FDEF415" w14:textId="77777777" w:rsidR="007B6DF4" w:rsidRPr="00C973FC" w:rsidRDefault="007B6DF4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1984" w:type="dxa"/>
            <w:gridSpan w:val="4"/>
            <w:vAlign w:val="center"/>
          </w:tcPr>
          <w:p w14:paraId="2746D872" w14:textId="77777777" w:rsidR="007B6DF4" w:rsidRPr="00C973FC" w:rsidRDefault="007B6DF4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1985" w:type="dxa"/>
            <w:gridSpan w:val="8"/>
            <w:vAlign w:val="center"/>
          </w:tcPr>
          <w:p w14:paraId="63EA48FB" w14:textId="77777777" w:rsidR="007B6DF4" w:rsidRPr="00C973FC" w:rsidRDefault="007B6DF4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DFEAE89" w14:textId="77777777" w:rsidR="007B6DF4" w:rsidRPr="00C973FC" w:rsidRDefault="007B6DF4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1842" w:type="dxa"/>
            <w:gridSpan w:val="3"/>
            <w:vAlign w:val="center"/>
          </w:tcPr>
          <w:p w14:paraId="1E7A8015" w14:textId="77777777" w:rsidR="007B6DF4" w:rsidRPr="00C973FC" w:rsidRDefault="007B6DF4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1843" w:type="dxa"/>
            <w:gridSpan w:val="4"/>
            <w:vAlign w:val="center"/>
          </w:tcPr>
          <w:p w14:paraId="5C9075F3" w14:textId="77777777" w:rsidR="007B6DF4" w:rsidRPr="00C973FC" w:rsidRDefault="007B6DF4" w:rsidP="00C973FC">
            <w:pPr>
              <w:spacing w:before="0" w:after="0"/>
              <w:rPr>
                <w:szCs w:val="20"/>
                <w:lang w:val="en-AU"/>
              </w:rPr>
            </w:pPr>
          </w:p>
        </w:tc>
      </w:tr>
      <w:tr w:rsidR="007B6DF4" w:rsidRPr="00C973FC" w14:paraId="43A63138" w14:textId="77777777" w:rsidTr="00617487">
        <w:trPr>
          <w:trHeight w:hRule="exact" w:val="369"/>
        </w:trPr>
        <w:tc>
          <w:tcPr>
            <w:tcW w:w="4253" w:type="dxa"/>
            <w:gridSpan w:val="8"/>
            <w:tcBorders>
              <w:right w:val="nil"/>
            </w:tcBorders>
            <w:vAlign w:val="center"/>
          </w:tcPr>
          <w:p w14:paraId="6EFDB1FA" w14:textId="77777777" w:rsidR="007B6DF4" w:rsidRPr="00216233" w:rsidRDefault="007B6DF4" w:rsidP="004814A0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F</w:t>
            </w:r>
            <w:r w:rsidRPr="001B5E06">
              <w:rPr>
                <w:szCs w:val="20"/>
                <w:lang w:val="en-AU"/>
              </w:rPr>
              <w:t>inish applied</w:t>
            </w:r>
            <w:r>
              <w:rPr>
                <w:szCs w:val="20"/>
                <w:lang w:val="en-AU"/>
              </w:rPr>
              <w:t>_________________</w:t>
            </w:r>
          </w:p>
          <w:p w14:paraId="15A1AF32" w14:textId="77777777" w:rsidR="007B6DF4" w:rsidRPr="00216233" w:rsidRDefault="007B6DF4" w:rsidP="004814A0">
            <w:pPr>
              <w:pStyle w:val="ListParagraph"/>
              <w:spacing w:before="0" w:after="0"/>
              <w:ind w:left="360"/>
              <w:rPr>
                <w:szCs w:val="20"/>
                <w:lang w:val="en-AU"/>
              </w:rPr>
            </w:pPr>
          </w:p>
        </w:tc>
        <w:tc>
          <w:tcPr>
            <w:tcW w:w="709" w:type="dxa"/>
            <w:gridSpan w:val="4"/>
            <w:tcBorders>
              <w:left w:val="nil"/>
            </w:tcBorders>
            <w:vAlign w:val="center"/>
          </w:tcPr>
          <w:p w14:paraId="76CACFE0" w14:textId="77777777" w:rsidR="007B6DF4" w:rsidRPr="00C973FC" w:rsidRDefault="007B6DF4" w:rsidP="004814A0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5245" w:type="dxa"/>
            <w:gridSpan w:val="11"/>
            <w:tcBorders>
              <w:right w:val="single" w:sz="4" w:space="0" w:color="auto"/>
            </w:tcBorders>
            <w:vAlign w:val="center"/>
          </w:tcPr>
          <w:p w14:paraId="5D95C5D9" w14:textId="77777777" w:rsidR="007B6DF4" w:rsidRPr="0070107D" w:rsidRDefault="007B6DF4" w:rsidP="0070107D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</w:tcBorders>
            <w:vAlign w:val="center"/>
          </w:tcPr>
          <w:p w14:paraId="55D4113D" w14:textId="77777777" w:rsidR="007B6DF4" w:rsidRPr="00C973FC" w:rsidRDefault="007B6DF4" w:rsidP="00216233">
            <w:pPr>
              <w:spacing w:before="0" w:after="0"/>
              <w:rPr>
                <w:szCs w:val="20"/>
                <w:lang w:val="en-AU"/>
              </w:rPr>
            </w:pPr>
          </w:p>
        </w:tc>
      </w:tr>
    </w:tbl>
    <w:p w14:paraId="59BB05F0" w14:textId="77777777" w:rsidR="006C1B24" w:rsidRPr="00C973FC" w:rsidRDefault="006C1B24" w:rsidP="00C973FC">
      <w:pPr>
        <w:spacing w:before="0" w:after="0"/>
        <w:rPr>
          <w:szCs w:val="20"/>
          <w:lang w:val="en-AU"/>
        </w:rPr>
      </w:pPr>
    </w:p>
    <w:tbl>
      <w:tblPr>
        <w:tblStyle w:val="TableGrid"/>
        <w:tblW w:w="11199" w:type="dxa"/>
        <w:tblInd w:w="-373" w:type="dxa"/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395"/>
        <w:gridCol w:w="812"/>
        <w:gridCol w:w="769"/>
        <w:gridCol w:w="2637"/>
        <w:gridCol w:w="1616"/>
        <w:gridCol w:w="292"/>
        <w:gridCol w:w="700"/>
      </w:tblGrid>
      <w:tr w:rsidR="001F3F88" w:rsidRPr="00C973FC" w14:paraId="7CC2136D" w14:textId="77777777" w:rsidTr="00617487">
        <w:trPr>
          <w:trHeight w:hRule="exact" w:val="397"/>
        </w:trPr>
        <w:tc>
          <w:tcPr>
            <w:tcW w:w="11199" w:type="dxa"/>
            <w:gridSpan w:val="9"/>
            <w:shd w:val="clear" w:color="auto" w:fill="D9D9D9" w:themeFill="background1" w:themeFillShade="D9"/>
            <w:vAlign w:val="center"/>
          </w:tcPr>
          <w:p w14:paraId="76DFA4CC" w14:textId="73B2AB7B" w:rsidR="001F3F88" w:rsidRPr="00C973FC" w:rsidRDefault="007744C8" w:rsidP="00C973FC">
            <w:pPr>
              <w:spacing w:before="0" w:after="0"/>
              <w:rPr>
                <w:szCs w:val="20"/>
                <w:lang w:val="en-AU"/>
              </w:rPr>
            </w:pPr>
            <w:r>
              <w:rPr>
                <w:b/>
                <w:bCs/>
                <w:szCs w:val="20"/>
                <w:lang w:val="en-AU"/>
              </w:rPr>
              <w:t>POST POUR</w:t>
            </w:r>
            <w:r w:rsidR="001F3F88" w:rsidRPr="00C973FC">
              <w:rPr>
                <w:b/>
                <w:bCs/>
                <w:szCs w:val="20"/>
                <w:lang w:val="en-AU"/>
              </w:rPr>
              <w:t xml:space="preserve"> AND STORAGE CHECK LIST</w:t>
            </w:r>
            <w:r w:rsidR="008F5FEF" w:rsidRPr="00C973FC">
              <w:rPr>
                <w:b/>
                <w:bCs/>
                <w:szCs w:val="20"/>
                <w:lang w:val="en-AU"/>
              </w:rPr>
              <w:t xml:space="preserve"> (Circle appropriate </w:t>
            </w:r>
            <w:r w:rsidR="00A10D41" w:rsidRPr="00C973FC">
              <w:rPr>
                <w:b/>
                <w:bCs/>
                <w:szCs w:val="20"/>
                <w:lang w:val="en-AU"/>
              </w:rPr>
              <w:t>response)</w:t>
            </w:r>
            <w:r w:rsidR="00A10D41">
              <w:rPr>
                <w:b/>
                <w:bCs/>
                <w:szCs w:val="20"/>
                <w:lang w:val="en-AU"/>
              </w:rPr>
              <w:t xml:space="preserve"> ACCEPTABLE</w:t>
            </w:r>
            <w:r w:rsidR="00435CDE" w:rsidRPr="005A1E5F">
              <w:rPr>
                <w:b/>
                <w:bCs/>
                <w:szCs w:val="20"/>
                <w:lang w:val="en-AU"/>
              </w:rPr>
              <w:t xml:space="preserve"> DEVIATIONS – AS 3610.1-2010 TABLE 3.3.3</w:t>
            </w:r>
          </w:p>
        </w:tc>
      </w:tr>
      <w:tr w:rsidR="00FD7989" w:rsidRPr="00C973FC" w14:paraId="4606162B" w14:textId="77777777" w:rsidTr="00617487">
        <w:trPr>
          <w:trHeight w:val="340"/>
        </w:trPr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703D66" w14:textId="77777777" w:rsidR="00FD7989" w:rsidRPr="00C973FC" w:rsidRDefault="00FD7989" w:rsidP="007B6DF4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 xml:space="preserve">Date stripped: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F05530" w14:textId="77777777" w:rsidR="00FD7989" w:rsidRPr="00C973FC" w:rsidRDefault="00FD7989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......./......../.......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00D1D3" w14:textId="77777777" w:rsidR="00FD7989" w:rsidRPr="00C973FC" w:rsidRDefault="00FD7989" w:rsidP="00FD7989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7E7F1D" w14:textId="77777777" w:rsidR="00FD7989" w:rsidRPr="00C973FC" w:rsidRDefault="00FD7989" w:rsidP="00FD7989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4253" w:type="dxa"/>
            <w:gridSpan w:val="2"/>
            <w:tcBorders>
              <w:right w:val="nil"/>
            </w:tcBorders>
            <w:vAlign w:val="center"/>
          </w:tcPr>
          <w:p w14:paraId="10DF784B" w14:textId="77777777" w:rsidR="00FD7989" w:rsidRPr="0070107D" w:rsidRDefault="00FD7989" w:rsidP="0070107D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816995B" w14:textId="77777777" w:rsidR="00FD7989" w:rsidRPr="00C973FC" w:rsidRDefault="00FD7989" w:rsidP="00DA6769">
            <w:pPr>
              <w:spacing w:before="0" w:after="0"/>
              <w:rPr>
                <w:szCs w:val="20"/>
                <w:lang w:val="en-AU"/>
              </w:rPr>
            </w:pPr>
          </w:p>
        </w:tc>
      </w:tr>
      <w:tr w:rsidR="00FD7989" w:rsidRPr="00C973FC" w14:paraId="31C52862" w14:textId="77777777" w:rsidTr="00617487">
        <w:trPr>
          <w:trHeight w:val="340"/>
        </w:trPr>
        <w:tc>
          <w:tcPr>
            <w:tcW w:w="5185" w:type="dxa"/>
            <w:gridSpan w:val="4"/>
            <w:tcBorders>
              <w:right w:val="single" w:sz="4" w:space="0" w:color="auto"/>
            </w:tcBorders>
            <w:vAlign w:val="center"/>
          </w:tcPr>
          <w:p w14:paraId="728D4EDA" w14:textId="77777777" w:rsidR="00FD7989" w:rsidRPr="00FD7989" w:rsidRDefault="00FD7989" w:rsidP="00FD7989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Cs w:val="20"/>
                <w:lang w:val="en-AU"/>
              </w:rPr>
            </w:pPr>
            <w:r w:rsidRPr="00FD7989">
              <w:rPr>
                <w:szCs w:val="20"/>
                <w:lang w:val="en-AU"/>
              </w:rPr>
              <w:t>Visual inspection on all faces</w:t>
            </w:r>
          </w:p>
        </w:tc>
        <w:tc>
          <w:tcPr>
            <w:tcW w:w="769" w:type="dxa"/>
            <w:tcBorders>
              <w:left w:val="nil"/>
            </w:tcBorders>
            <w:vAlign w:val="center"/>
          </w:tcPr>
          <w:p w14:paraId="3216FC3B" w14:textId="77777777" w:rsidR="00FD7989" w:rsidRPr="00C973FC" w:rsidRDefault="00FD7989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  <w:tc>
          <w:tcPr>
            <w:tcW w:w="4545" w:type="dxa"/>
            <w:gridSpan w:val="3"/>
            <w:tcBorders>
              <w:right w:val="nil"/>
            </w:tcBorders>
            <w:vAlign w:val="center"/>
          </w:tcPr>
          <w:p w14:paraId="36D720CD" w14:textId="77777777" w:rsidR="00FD7989" w:rsidRPr="00C973FC" w:rsidRDefault="00FD7989" w:rsidP="00C973FC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Specified class of finish achieved</w:t>
            </w:r>
          </w:p>
        </w:tc>
        <w:tc>
          <w:tcPr>
            <w:tcW w:w="700" w:type="dxa"/>
            <w:tcBorders>
              <w:left w:val="nil"/>
            </w:tcBorders>
            <w:vAlign w:val="center"/>
          </w:tcPr>
          <w:p w14:paraId="7612293E" w14:textId="77777777" w:rsidR="00FD7989" w:rsidRPr="00C973FC" w:rsidRDefault="00FD7989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</w:tr>
      <w:tr w:rsidR="007B6DF4" w:rsidRPr="00C973FC" w14:paraId="39DCF6BD" w14:textId="77777777" w:rsidTr="00617487">
        <w:trPr>
          <w:trHeight w:val="340"/>
        </w:trPr>
        <w:tc>
          <w:tcPr>
            <w:tcW w:w="5185" w:type="dxa"/>
            <w:gridSpan w:val="4"/>
            <w:tcBorders>
              <w:right w:val="nil"/>
            </w:tcBorders>
            <w:vAlign w:val="center"/>
          </w:tcPr>
          <w:p w14:paraId="73AB10FD" w14:textId="77777777" w:rsidR="007B6DF4" w:rsidRPr="00C973FC" w:rsidRDefault="007B6DF4" w:rsidP="00C973FC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Product dimension checked (minimum 1in 10 units)</w:t>
            </w:r>
          </w:p>
        </w:tc>
        <w:tc>
          <w:tcPr>
            <w:tcW w:w="769" w:type="dxa"/>
            <w:tcBorders>
              <w:left w:val="nil"/>
            </w:tcBorders>
            <w:vAlign w:val="center"/>
          </w:tcPr>
          <w:p w14:paraId="04B7AE81" w14:textId="77777777" w:rsidR="007B6DF4" w:rsidRPr="00C973FC" w:rsidRDefault="007B6DF4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  <w:tc>
          <w:tcPr>
            <w:tcW w:w="4545" w:type="dxa"/>
            <w:gridSpan w:val="3"/>
            <w:tcBorders>
              <w:right w:val="nil"/>
            </w:tcBorders>
            <w:vAlign w:val="center"/>
          </w:tcPr>
          <w:p w14:paraId="15AE3041" w14:textId="77777777" w:rsidR="007B6DF4" w:rsidRPr="00C973FC" w:rsidRDefault="007B6DF4" w:rsidP="00C973FC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Any stripping, handling or storage damage</w:t>
            </w:r>
          </w:p>
        </w:tc>
        <w:tc>
          <w:tcPr>
            <w:tcW w:w="700" w:type="dxa"/>
            <w:tcBorders>
              <w:left w:val="nil"/>
            </w:tcBorders>
            <w:vAlign w:val="center"/>
          </w:tcPr>
          <w:p w14:paraId="567DF997" w14:textId="77777777" w:rsidR="007B6DF4" w:rsidRPr="00C973FC" w:rsidRDefault="007B6DF4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</w:tr>
      <w:tr w:rsidR="007B6DF4" w:rsidRPr="00C973FC" w14:paraId="698BEF59" w14:textId="77777777" w:rsidTr="00617487">
        <w:trPr>
          <w:trHeight w:val="567"/>
        </w:trPr>
        <w:tc>
          <w:tcPr>
            <w:tcW w:w="5185" w:type="dxa"/>
            <w:gridSpan w:val="4"/>
            <w:tcBorders>
              <w:right w:val="nil"/>
            </w:tcBorders>
            <w:vAlign w:val="center"/>
          </w:tcPr>
          <w:p w14:paraId="6CF2852D" w14:textId="2FF46EDC" w:rsidR="007B6DF4" w:rsidRPr="00C973FC" w:rsidRDefault="007B6DF4" w:rsidP="00C973FC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 xml:space="preserve">Any defects identified including cracks, </w:t>
            </w:r>
            <w:r w:rsidR="00881687" w:rsidRPr="00C973FC">
              <w:rPr>
                <w:szCs w:val="20"/>
                <w:lang w:val="en-AU"/>
              </w:rPr>
              <w:t>honeycombs</w:t>
            </w:r>
            <w:r w:rsidRPr="00C973FC">
              <w:rPr>
                <w:szCs w:val="20"/>
                <w:lang w:val="en-AU"/>
              </w:rPr>
              <w:t xml:space="preserve"> etc. if Yes, Specify (......................................................)</w:t>
            </w:r>
          </w:p>
        </w:tc>
        <w:tc>
          <w:tcPr>
            <w:tcW w:w="769" w:type="dxa"/>
            <w:tcBorders>
              <w:left w:val="nil"/>
              <w:bottom w:val="single" w:sz="4" w:space="0" w:color="000000"/>
            </w:tcBorders>
            <w:vAlign w:val="center"/>
          </w:tcPr>
          <w:p w14:paraId="2EEC0B5B" w14:textId="77777777" w:rsidR="007B6DF4" w:rsidRPr="00C973FC" w:rsidRDefault="007B6DF4" w:rsidP="00C973FC">
            <w:pPr>
              <w:pStyle w:val="ListParagraph"/>
              <w:spacing w:before="0" w:after="0"/>
              <w:ind w:left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  <w:tc>
          <w:tcPr>
            <w:tcW w:w="4545" w:type="dxa"/>
            <w:gridSpan w:val="3"/>
            <w:tcBorders>
              <w:right w:val="nil"/>
            </w:tcBorders>
            <w:vAlign w:val="center"/>
          </w:tcPr>
          <w:p w14:paraId="307C6D37" w14:textId="60AC28D8" w:rsidR="007B6DF4" w:rsidRPr="00C973FC" w:rsidRDefault="007B6DF4" w:rsidP="00C973FC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 xml:space="preserve">Product clearly </w:t>
            </w:r>
            <w:r w:rsidR="00A10D41" w:rsidRPr="00C973FC">
              <w:rPr>
                <w:szCs w:val="20"/>
                <w:lang w:val="en-AU"/>
              </w:rPr>
              <w:t>labelled.</w:t>
            </w:r>
          </w:p>
          <w:p w14:paraId="30769193" w14:textId="57DD8499" w:rsidR="007B6DF4" w:rsidRPr="00C973FC" w:rsidRDefault="007B6DF4" w:rsidP="00C973FC">
            <w:pPr>
              <w:pStyle w:val="ListParagraph"/>
              <w:spacing w:before="0" w:after="0"/>
              <w:ind w:left="36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 xml:space="preserve"> (</w:t>
            </w:r>
            <w:r w:rsidR="00B53754" w:rsidRPr="00C973FC">
              <w:rPr>
                <w:szCs w:val="20"/>
                <w:lang w:val="en-AU"/>
              </w:rPr>
              <w:t>Include</w:t>
            </w:r>
            <w:r w:rsidRPr="00C973FC">
              <w:rPr>
                <w:szCs w:val="20"/>
                <w:lang w:val="en-AU"/>
              </w:rPr>
              <w:t xml:space="preserve"> Code, Date, Mould No. Weight </w:t>
            </w:r>
            <w:r w:rsidR="00B53754" w:rsidRPr="00C973FC">
              <w:rPr>
                <w:szCs w:val="20"/>
                <w:lang w:val="en-AU"/>
              </w:rPr>
              <w:t>etc.)</w:t>
            </w:r>
            <w:r w:rsidRPr="00C973FC">
              <w:rPr>
                <w:szCs w:val="20"/>
                <w:lang w:val="en-AU"/>
              </w:rPr>
              <w:t xml:space="preserve"> </w:t>
            </w:r>
          </w:p>
        </w:tc>
        <w:tc>
          <w:tcPr>
            <w:tcW w:w="700" w:type="dxa"/>
            <w:tcBorders>
              <w:left w:val="nil"/>
            </w:tcBorders>
            <w:vAlign w:val="center"/>
          </w:tcPr>
          <w:p w14:paraId="4FBB8FE4" w14:textId="77777777" w:rsidR="007B6DF4" w:rsidRPr="00C973FC" w:rsidRDefault="007B6DF4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</w:tr>
      <w:tr w:rsidR="007B6DF4" w:rsidRPr="00C973FC" w14:paraId="3AB4CFB3" w14:textId="77777777" w:rsidTr="00617487">
        <w:trPr>
          <w:trHeight w:val="284"/>
        </w:trPr>
        <w:tc>
          <w:tcPr>
            <w:tcW w:w="5185" w:type="dxa"/>
            <w:gridSpan w:val="4"/>
            <w:tcBorders>
              <w:right w:val="nil"/>
            </w:tcBorders>
            <w:vAlign w:val="center"/>
          </w:tcPr>
          <w:p w14:paraId="386A1B26" w14:textId="77777777" w:rsidR="007B6DF4" w:rsidRPr="00C973FC" w:rsidRDefault="007B6DF4" w:rsidP="00C973FC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Any cracking visible - mark on product check drawing</w:t>
            </w:r>
          </w:p>
        </w:tc>
        <w:tc>
          <w:tcPr>
            <w:tcW w:w="769" w:type="dxa"/>
            <w:tcBorders>
              <w:left w:val="nil"/>
              <w:right w:val="single" w:sz="4" w:space="0" w:color="auto"/>
            </w:tcBorders>
            <w:vAlign w:val="center"/>
          </w:tcPr>
          <w:p w14:paraId="59A05745" w14:textId="77777777" w:rsidR="007B6DF4" w:rsidRPr="00C973FC" w:rsidRDefault="007B6DF4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Y / N</w:t>
            </w:r>
          </w:p>
        </w:tc>
        <w:tc>
          <w:tcPr>
            <w:tcW w:w="2637" w:type="dxa"/>
            <w:tcBorders>
              <w:left w:val="single" w:sz="4" w:space="0" w:color="auto"/>
            </w:tcBorders>
            <w:vAlign w:val="center"/>
          </w:tcPr>
          <w:p w14:paraId="7740E36E" w14:textId="04DDD567" w:rsidR="007B6DF4" w:rsidRPr="00C973FC" w:rsidRDefault="007B6DF4" w:rsidP="00C973FC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 xml:space="preserve">NCR </w:t>
            </w:r>
            <w:r w:rsidR="00C92FFC" w:rsidRPr="00C973FC">
              <w:rPr>
                <w:szCs w:val="20"/>
                <w:lang w:val="en-AU"/>
              </w:rPr>
              <w:t>required:</w:t>
            </w:r>
            <w:r w:rsidRPr="00C973FC">
              <w:rPr>
                <w:szCs w:val="20"/>
                <w:lang w:val="en-AU"/>
              </w:rPr>
              <w:t xml:space="preserve"> Y/N  </w:t>
            </w:r>
          </w:p>
        </w:tc>
        <w:tc>
          <w:tcPr>
            <w:tcW w:w="2608" w:type="dxa"/>
            <w:gridSpan w:val="3"/>
            <w:vAlign w:val="center"/>
          </w:tcPr>
          <w:p w14:paraId="0F61EC59" w14:textId="77777777" w:rsidR="007B6DF4" w:rsidRPr="00C973FC" w:rsidRDefault="007B6DF4" w:rsidP="00C973FC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NCR No.: ...............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99"/>
        <w:tblOverlap w:val="never"/>
        <w:tblW w:w="11199" w:type="dxa"/>
        <w:tblLook w:val="04A0" w:firstRow="1" w:lastRow="0" w:firstColumn="1" w:lastColumn="0" w:noHBand="0" w:noVBand="1"/>
      </w:tblPr>
      <w:tblGrid>
        <w:gridCol w:w="3733"/>
        <w:gridCol w:w="3733"/>
        <w:gridCol w:w="3733"/>
      </w:tblGrid>
      <w:tr w:rsidR="00617487" w:rsidRPr="00C973FC" w14:paraId="2610E09A" w14:textId="77777777" w:rsidTr="00617487">
        <w:trPr>
          <w:trHeight w:val="402"/>
        </w:trPr>
        <w:tc>
          <w:tcPr>
            <w:tcW w:w="3733" w:type="dxa"/>
            <w:vAlign w:val="center"/>
          </w:tcPr>
          <w:p w14:paraId="780DD9DD" w14:textId="77777777" w:rsidR="00617487" w:rsidRPr="00C973FC" w:rsidRDefault="00617487" w:rsidP="00617487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Checked by: ................................</w:t>
            </w:r>
          </w:p>
        </w:tc>
        <w:tc>
          <w:tcPr>
            <w:tcW w:w="3733" w:type="dxa"/>
            <w:vAlign w:val="center"/>
          </w:tcPr>
          <w:p w14:paraId="466BE759" w14:textId="77777777" w:rsidR="00617487" w:rsidRPr="00C973FC" w:rsidRDefault="00617487" w:rsidP="00617487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 xml:space="preserve">Position: </w:t>
            </w:r>
            <w:r>
              <w:rPr>
                <w:szCs w:val="20"/>
                <w:lang w:val="en-AU"/>
              </w:rPr>
              <w:t>QA Engineer</w:t>
            </w:r>
          </w:p>
        </w:tc>
        <w:tc>
          <w:tcPr>
            <w:tcW w:w="3733" w:type="dxa"/>
            <w:vAlign w:val="center"/>
          </w:tcPr>
          <w:p w14:paraId="3497291C" w14:textId="77777777" w:rsidR="00617487" w:rsidRPr="00C973FC" w:rsidRDefault="00617487" w:rsidP="00617487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Date: ......./........../........</w:t>
            </w:r>
          </w:p>
        </w:tc>
      </w:tr>
      <w:tr w:rsidR="00617487" w:rsidRPr="00C973FC" w14:paraId="7DB4401D" w14:textId="77777777" w:rsidTr="00617487">
        <w:trPr>
          <w:trHeight w:val="402"/>
        </w:trPr>
        <w:tc>
          <w:tcPr>
            <w:tcW w:w="3733" w:type="dxa"/>
            <w:vAlign w:val="center"/>
          </w:tcPr>
          <w:p w14:paraId="70854E15" w14:textId="77777777" w:rsidR="00617487" w:rsidRPr="00C973FC" w:rsidRDefault="00617487" w:rsidP="00617487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Signature</w:t>
            </w:r>
            <w:r w:rsidRPr="00C973FC">
              <w:rPr>
                <w:szCs w:val="20"/>
                <w:lang w:val="en-AU"/>
              </w:rPr>
              <w:t>: ..............................</w:t>
            </w:r>
          </w:p>
        </w:tc>
        <w:tc>
          <w:tcPr>
            <w:tcW w:w="3733" w:type="dxa"/>
            <w:vAlign w:val="center"/>
          </w:tcPr>
          <w:p w14:paraId="4511692D" w14:textId="77777777" w:rsidR="00617487" w:rsidRDefault="00617487" w:rsidP="00617487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 xml:space="preserve">Position: </w:t>
            </w:r>
            <w:r>
              <w:rPr>
                <w:szCs w:val="20"/>
                <w:lang w:val="en-AU"/>
              </w:rPr>
              <w:t xml:space="preserve">Third Party Inspector </w:t>
            </w:r>
          </w:p>
          <w:p w14:paraId="47FCAC67" w14:textId="77777777" w:rsidR="00617487" w:rsidRDefault="00617487" w:rsidP="00617487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 xml:space="preserve"> </w:t>
            </w:r>
          </w:p>
          <w:p w14:paraId="436EC914" w14:textId="77777777" w:rsidR="00617487" w:rsidRPr="00C973FC" w:rsidRDefault="00617487" w:rsidP="00617487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3733" w:type="dxa"/>
            <w:vAlign w:val="center"/>
          </w:tcPr>
          <w:p w14:paraId="0C24E00E" w14:textId="77777777" w:rsidR="00617487" w:rsidRPr="00C973FC" w:rsidRDefault="00617487" w:rsidP="00617487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Date: ......./........../........</w:t>
            </w:r>
          </w:p>
        </w:tc>
      </w:tr>
      <w:tr w:rsidR="00617487" w:rsidRPr="00C973FC" w14:paraId="489C9D75" w14:textId="77777777" w:rsidTr="00617487">
        <w:trPr>
          <w:trHeight w:val="402"/>
        </w:trPr>
        <w:tc>
          <w:tcPr>
            <w:tcW w:w="3733" w:type="dxa"/>
            <w:vAlign w:val="center"/>
          </w:tcPr>
          <w:p w14:paraId="070CA03C" w14:textId="77777777" w:rsidR="00617487" w:rsidRPr="00C973FC" w:rsidRDefault="00617487" w:rsidP="00617487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Approved by: ..............................</w:t>
            </w:r>
          </w:p>
        </w:tc>
        <w:tc>
          <w:tcPr>
            <w:tcW w:w="3733" w:type="dxa"/>
            <w:vAlign w:val="center"/>
          </w:tcPr>
          <w:p w14:paraId="0A6BCF7A" w14:textId="77777777" w:rsidR="00617487" w:rsidRPr="00C973FC" w:rsidRDefault="00617487" w:rsidP="00617487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 xml:space="preserve">Position: </w:t>
            </w:r>
            <w:r>
              <w:rPr>
                <w:szCs w:val="20"/>
                <w:lang w:val="en-AU"/>
              </w:rPr>
              <w:t>Manager</w:t>
            </w:r>
          </w:p>
        </w:tc>
        <w:tc>
          <w:tcPr>
            <w:tcW w:w="3733" w:type="dxa"/>
            <w:vAlign w:val="center"/>
          </w:tcPr>
          <w:p w14:paraId="65033F34" w14:textId="77777777" w:rsidR="00617487" w:rsidRPr="00C973FC" w:rsidRDefault="00617487" w:rsidP="00617487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Date: ......./........../........</w:t>
            </w:r>
          </w:p>
        </w:tc>
      </w:tr>
    </w:tbl>
    <w:p w14:paraId="4590D6CD" w14:textId="77777777" w:rsidR="00567DA5" w:rsidRDefault="00567DA5" w:rsidP="00C973FC">
      <w:pPr>
        <w:spacing w:before="0" w:after="0"/>
        <w:rPr>
          <w:szCs w:val="20"/>
          <w:lang w:val="en-AU"/>
        </w:rPr>
      </w:pPr>
    </w:p>
    <w:p w14:paraId="6FB1C23F" w14:textId="77777777" w:rsidR="005E02CC" w:rsidRPr="00C973FC" w:rsidRDefault="005E02CC" w:rsidP="00C973FC">
      <w:pPr>
        <w:spacing w:before="0" w:after="0"/>
        <w:rPr>
          <w:szCs w:val="20"/>
          <w:lang w:val="en-AU"/>
        </w:rPr>
      </w:pPr>
    </w:p>
    <w:sectPr w:rsidR="005E02CC" w:rsidRPr="00C973FC" w:rsidSect="004C6623">
      <w:headerReference w:type="default" r:id="rId8"/>
      <w:footerReference w:type="default" r:id="rId9"/>
      <w:pgSz w:w="11906" w:h="16838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572A0" w14:textId="77777777" w:rsidR="00E016A1" w:rsidRDefault="00E016A1" w:rsidP="00037D55">
      <w:pPr>
        <w:spacing w:before="0" w:after="0"/>
      </w:pPr>
      <w:r>
        <w:separator/>
      </w:r>
    </w:p>
  </w:endnote>
  <w:endnote w:type="continuationSeparator" w:id="0">
    <w:p w14:paraId="042FAED1" w14:textId="77777777" w:rsidR="00E016A1" w:rsidRDefault="00E016A1" w:rsidP="00037D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74" w:type="dxa"/>
      <w:tblInd w:w="-17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6584"/>
      <w:gridCol w:w="1260"/>
      <w:gridCol w:w="3330"/>
    </w:tblGrid>
    <w:tr w:rsidR="00EA2141" w:rsidRPr="00265221" w14:paraId="58042AD3" w14:textId="77777777" w:rsidTr="003F4990">
      <w:trPr>
        <w:trHeight w:hRule="exact" w:val="328"/>
      </w:trPr>
      <w:tc>
        <w:tcPr>
          <w:tcW w:w="65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14:paraId="42EDA05B" w14:textId="103CCBB0" w:rsidR="00EA2141" w:rsidRPr="00265221" w:rsidRDefault="00EA2141" w:rsidP="00B33302">
          <w:pPr>
            <w:pStyle w:val="Header"/>
            <w:tabs>
              <w:tab w:val="left" w:pos="3147"/>
            </w:tabs>
            <w:spacing w:before="0" w:after="0"/>
            <w:rPr>
              <w:bCs/>
              <w:u w:val="single"/>
            </w:rPr>
          </w:pPr>
          <w:proofErr w:type="gramStart"/>
          <w:r w:rsidRPr="00265221">
            <w:rPr>
              <w:bCs/>
              <w:sz w:val="16"/>
            </w:rPr>
            <w:t>Form  No</w:t>
          </w:r>
          <w:proofErr w:type="gramEnd"/>
          <w:r w:rsidRPr="00265221">
            <w:rPr>
              <w:bCs/>
              <w:sz w:val="16"/>
            </w:rPr>
            <w:t xml:space="preserve">: </w:t>
          </w:r>
          <w:r w:rsidR="00420E80">
            <w:rPr>
              <w:bCs/>
              <w:sz w:val="16"/>
            </w:rPr>
            <w:t xml:space="preserve">Y5 </w:t>
          </w:r>
          <w:r w:rsidRPr="00265221">
            <w:rPr>
              <w:bCs/>
              <w:sz w:val="16"/>
            </w:rPr>
            <w:t xml:space="preserve"> </w:t>
          </w:r>
          <w:r w:rsidR="0070107D">
            <w:rPr>
              <w:bCs/>
              <w:sz w:val="16"/>
            </w:rPr>
            <w:t xml:space="preserve">Daily </w:t>
          </w:r>
          <w:r w:rsidR="00420E80">
            <w:rPr>
              <w:bCs/>
              <w:sz w:val="16"/>
            </w:rPr>
            <w:t xml:space="preserve">PRE &amp; POST </w:t>
          </w:r>
          <w:r w:rsidR="0070107D">
            <w:rPr>
              <w:bCs/>
              <w:sz w:val="16"/>
            </w:rPr>
            <w:t>Check Sheet</w:t>
          </w:r>
          <w:r w:rsidR="00DA0777">
            <w:rPr>
              <w:bCs/>
              <w:sz w:val="16"/>
            </w:rPr>
            <w:t xml:space="preserve">  </w:t>
          </w:r>
          <w:r w:rsidR="00420E80">
            <w:rPr>
              <w:bCs/>
              <w:sz w:val="16"/>
            </w:rPr>
            <w:t xml:space="preserve">      </w:t>
          </w:r>
          <w:r w:rsidR="00420E80">
            <w:rPr>
              <w:b/>
              <w:color w:val="FF0000"/>
              <w:sz w:val="16"/>
            </w:rPr>
            <w:t>UNCONTROLLED DOCUMENT WHEN PRINTED</w:t>
          </w:r>
          <w:r w:rsidR="00DA0777">
            <w:rPr>
              <w:bCs/>
              <w:sz w:val="16"/>
            </w:rPr>
            <w:t xml:space="preserve">             </w:t>
          </w:r>
          <w:r w:rsidR="003F4990">
            <w:rPr>
              <w:bCs/>
              <w:sz w:val="16"/>
            </w:rPr>
            <w:t xml:space="preserve">  </w:t>
          </w:r>
        </w:p>
      </w:tc>
      <w:tc>
        <w:tcPr>
          <w:tcW w:w="1260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14:paraId="312DAC69" w14:textId="323FEA7E" w:rsidR="00EA2141" w:rsidRPr="00265221" w:rsidRDefault="003F4990" w:rsidP="003F4990">
          <w:pPr>
            <w:pStyle w:val="Header"/>
            <w:tabs>
              <w:tab w:val="left" w:pos="224"/>
            </w:tabs>
            <w:spacing w:before="0" w:after="0"/>
            <w:jc w:val="center"/>
            <w:rPr>
              <w:bCs/>
              <w:sz w:val="28"/>
            </w:rPr>
          </w:pPr>
          <w:r>
            <w:rPr>
              <w:bCs/>
              <w:sz w:val="16"/>
            </w:rPr>
            <w:t xml:space="preserve">REV No:  </w:t>
          </w:r>
          <w:r w:rsidR="00CA6892">
            <w:rPr>
              <w:bCs/>
              <w:sz w:val="16"/>
            </w:rPr>
            <w:t>2</w:t>
          </w:r>
        </w:p>
      </w:tc>
      <w:tc>
        <w:tcPr>
          <w:tcW w:w="333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403BFA75" w14:textId="14B92F78" w:rsidR="00EA2141" w:rsidRPr="00265221" w:rsidRDefault="00EA2141" w:rsidP="00000CD1">
          <w:pPr>
            <w:pStyle w:val="Header"/>
            <w:spacing w:before="0" w:after="0"/>
            <w:jc w:val="center"/>
            <w:rPr>
              <w:bCs/>
              <w:sz w:val="28"/>
            </w:rPr>
          </w:pPr>
          <w:r w:rsidRPr="00265221">
            <w:rPr>
              <w:bCs/>
              <w:sz w:val="16"/>
            </w:rPr>
            <w:t xml:space="preserve">DATE: </w:t>
          </w:r>
          <w:r w:rsidR="00420E80">
            <w:rPr>
              <w:bCs/>
              <w:sz w:val="16"/>
            </w:rPr>
            <w:t>07/11/2022</w:t>
          </w:r>
        </w:p>
      </w:tc>
    </w:tr>
  </w:tbl>
  <w:p w14:paraId="32EBD611" w14:textId="77777777" w:rsidR="00EA2141" w:rsidRPr="00620507" w:rsidRDefault="00EA2141" w:rsidP="00092DD8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10B3" w14:textId="77777777" w:rsidR="00E016A1" w:rsidRDefault="00E016A1" w:rsidP="00037D55">
      <w:pPr>
        <w:spacing w:before="0" w:after="0"/>
      </w:pPr>
      <w:r>
        <w:separator/>
      </w:r>
    </w:p>
  </w:footnote>
  <w:footnote w:type="continuationSeparator" w:id="0">
    <w:p w14:paraId="02C9FE0E" w14:textId="77777777" w:rsidR="00E016A1" w:rsidRDefault="00E016A1" w:rsidP="00037D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99" w:type="dxa"/>
      <w:tblInd w:w="-374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3493"/>
      <w:gridCol w:w="2887"/>
      <w:gridCol w:w="1956"/>
      <w:gridCol w:w="2863"/>
    </w:tblGrid>
    <w:tr w:rsidR="00EA2141" w14:paraId="4604A6D5" w14:textId="77777777" w:rsidTr="00617487">
      <w:trPr>
        <w:trHeight w:hRule="exact" w:val="392"/>
      </w:trPr>
      <w:tc>
        <w:tcPr>
          <w:tcW w:w="3493" w:type="dxa"/>
          <w:tcBorders>
            <w:top w:val="single" w:sz="6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19B69271" w14:textId="77777777" w:rsidR="00EA2141" w:rsidRPr="00514C87" w:rsidRDefault="000E42C2" w:rsidP="00265221">
          <w:pPr>
            <w:pStyle w:val="Header"/>
            <w:spacing w:before="0" w:after="0"/>
            <w:rPr>
              <w:sz w:val="28"/>
              <w:szCs w:val="28"/>
              <w:u w:val="single"/>
            </w:rPr>
          </w:pPr>
          <w:r>
            <w:rPr>
              <w:noProof/>
              <w:sz w:val="28"/>
              <w:szCs w:val="28"/>
              <w:u w:val="single"/>
              <w:lang w:val="en-AU" w:eastAsia="en-AU"/>
            </w:rPr>
            <w:drawing>
              <wp:anchor distT="0" distB="0" distL="114300" distR="114300" simplePos="0" relativeHeight="251658240" behindDoc="0" locked="0" layoutInCell="1" allowOverlap="1" wp14:anchorId="5A079AAE" wp14:editId="5CF9CA08">
                <wp:simplePos x="0" y="0"/>
                <wp:positionH relativeFrom="column">
                  <wp:posOffset>-1905</wp:posOffset>
                </wp:positionH>
                <wp:positionV relativeFrom="paragraph">
                  <wp:posOffset>12495</wp:posOffset>
                </wp:positionV>
                <wp:extent cx="1085850" cy="399341"/>
                <wp:effectExtent l="0" t="0" r="0" b="127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993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706" w:type="dxa"/>
          <w:gridSpan w:val="3"/>
          <w:tcBorders>
            <w:top w:val="single" w:sz="6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0C1CC029" w14:textId="74DB90D3" w:rsidR="00EA2141" w:rsidRPr="00265221" w:rsidRDefault="00804A82" w:rsidP="00265221">
          <w:pPr>
            <w:pStyle w:val="Header"/>
            <w:spacing w:before="0" w:after="0"/>
            <w:jc w:val="center"/>
            <w:rPr>
              <w:b/>
              <w:sz w:val="26"/>
              <w:szCs w:val="26"/>
            </w:rPr>
          </w:pPr>
          <w:r>
            <w:rPr>
              <w:b/>
              <w:sz w:val="24"/>
              <w:szCs w:val="26"/>
            </w:rPr>
            <w:t xml:space="preserve">DAILY PRE &amp; POST POUR CHECK SHEET </w:t>
          </w:r>
        </w:p>
      </w:tc>
    </w:tr>
    <w:tr w:rsidR="00EA2141" w14:paraId="542D39E5" w14:textId="77777777" w:rsidTr="00617487">
      <w:trPr>
        <w:trHeight w:hRule="exact" w:val="331"/>
      </w:trPr>
      <w:tc>
        <w:tcPr>
          <w:tcW w:w="3493" w:type="dxa"/>
          <w:vMerge w:val="restart"/>
          <w:tcBorders>
            <w:top w:val="nil"/>
            <w:left w:val="single" w:sz="6" w:space="0" w:color="auto"/>
            <w:right w:val="nil"/>
          </w:tcBorders>
          <w:vAlign w:val="bottom"/>
        </w:tcPr>
        <w:p w14:paraId="6E8B1DF1" w14:textId="71141582" w:rsidR="00EA2141" w:rsidRDefault="004C6623" w:rsidP="00265221">
          <w:pPr>
            <w:pStyle w:val="Header"/>
            <w:spacing w:before="0" w:after="0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 xml:space="preserve">38 Union Circuit, </w:t>
          </w:r>
          <w:proofErr w:type="spellStart"/>
          <w:r>
            <w:rPr>
              <w:b/>
              <w:bCs/>
              <w:sz w:val="16"/>
              <w:szCs w:val="16"/>
            </w:rPr>
            <w:t>Yatala</w:t>
          </w:r>
          <w:proofErr w:type="spellEnd"/>
          <w:r>
            <w:rPr>
              <w:b/>
              <w:bCs/>
              <w:sz w:val="16"/>
              <w:szCs w:val="16"/>
            </w:rPr>
            <w:t>.  QLD 4207</w:t>
          </w:r>
        </w:p>
        <w:p w14:paraId="60E5275C" w14:textId="7C819E1C" w:rsidR="0098324A" w:rsidRDefault="0098324A" w:rsidP="00265221">
          <w:pPr>
            <w:pStyle w:val="Header"/>
            <w:spacing w:before="0" w:after="0"/>
          </w:pPr>
          <w:r>
            <w:rPr>
              <w:b/>
              <w:bCs/>
              <w:sz w:val="16"/>
              <w:szCs w:val="16"/>
            </w:rPr>
            <w:t xml:space="preserve">Tel: 07 </w:t>
          </w:r>
          <w:r w:rsidR="004C6623">
            <w:rPr>
              <w:b/>
              <w:bCs/>
              <w:sz w:val="16"/>
              <w:szCs w:val="16"/>
            </w:rPr>
            <w:t>3807 0222</w:t>
          </w:r>
        </w:p>
      </w:tc>
      <w:tc>
        <w:tcPr>
          <w:tcW w:w="48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5223E497" w14:textId="77777777" w:rsidR="00EA2141" w:rsidRPr="00392AEF" w:rsidRDefault="00A37283" w:rsidP="00435BA4">
          <w:pPr>
            <w:pStyle w:val="Header"/>
            <w:spacing w:before="0" w:after="0"/>
            <w:rPr>
              <w:bCs/>
              <w:szCs w:val="20"/>
            </w:rPr>
          </w:pPr>
          <w:r>
            <w:rPr>
              <w:bCs/>
              <w:szCs w:val="20"/>
            </w:rPr>
            <w:t>Project</w:t>
          </w:r>
          <w:r w:rsidR="000E42C2">
            <w:rPr>
              <w:bCs/>
              <w:szCs w:val="20"/>
            </w:rPr>
            <w:t>:</w:t>
          </w:r>
        </w:p>
      </w:tc>
      <w:tc>
        <w:tcPr>
          <w:tcW w:w="28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46054B79" w14:textId="77777777" w:rsidR="00EA2141" w:rsidRPr="00392AEF" w:rsidRDefault="00EA2141" w:rsidP="00265221">
          <w:pPr>
            <w:pStyle w:val="Header"/>
            <w:spacing w:before="0" w:after="0"/>
            <w:rPr>
              <w:bCs/>
              <w:szCs w:val="20"/>
            </w:rPr>
          </w:pPr>
          <w:r w:rsidRPr="00392AEF">
            <w:rPr>
              <w:bCs/>
              <w:szCs w:val="20"/>
            </w:rPr>
            <w:t>Cast No:</w:t>
          </w:r>
        </w:p>
      </w:tc>
    </w:tr>
    <w:tr w:rsidR="00EA2141" w14:paraId="60461C7D" w14:textId="77777777" w:rsidTr="00617487">
      <w:trPr>
        <w:trHeight w:hRule="exact" w:val="369"/>
      </w:trPr>
      <w:tc>
        <w:tcPr>
          <w:tcW w:w="3493" w:type="dxa"/>
          <w:vMerge/>
          <w:tcBorders>
            <w:left w:val="single" w:sz="6" w:space="0" w:color="auto"/>
            <w:bottom w:val="single" w:sz="6" w:space="0" w:color="auto"/>
            <w:right w:val="nil"/>
          </w:tcBorders>
        </w:tcPr>
        <w:p w14:paraId="6612F755" w14:textId="77777777" w:rsidR="00EA2141" w:rsidRDefault="00EA2141" w:rsidP="00265221">
          <w:pPr>
            <w:pStyle w:val="Header"/>
            <w:spacing w:before="0" w:after="0"/>
          </w:pPr>
        </w:p>
      </w:tc>
      <w:tc>
        <w:tcPr>
          <w:tcW w:w="2887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00A75C5D" w14:textId="3A716F42" w:rsidR="00EA2141" w:rsidRPr="00392AEF" w:rsidRDefault="00A10D41" w:rsidP="00986033">
          <w:pPr>
            <w:pStyle w:val="Header"/>
            <w:spacing w:before="0" w:after="0"/>
            <w:rPr>
              <w:bCs/>
            </w:rPr>
          </w:pPr>
          <w:r w:rsidRPr="00392AEF">
            <w:rPr>
              <w:bCs/>
            </w:rPr>
            <w:t>Client:</w:t>
          </w:r>
          <w:r w:rsidR="00435BA4">
            <w:rPr>
              <w:bCs/>
            </w:rPr>
            <w:t xml:space="preserve"> 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2F8EFF27" w14:textId="37630008" w:rsidR="00986033" w:rsidRPr="00986033" w:rsidRDefault="00EA2141" w:rsidP="00435BA4">
          <w:pPr>
            <w:pStyle w:val="Header"/>
            <w:spacing w:before="0" w:after="0"/>
            <w:rPr>
              <w:bCs/>
              <w:szCs w:val="20"/>
            </w:rPr>
          </w:pPr>
          <w:r w:rsidRPr="00392AEF">
            <w:rPr>
              <w:bCs/>
              <w:szCs w:val="20"/>
            </w:rPr>
            <w:t xml:space="preserve">Job </w:t>
          </w:r>
          <w:r w:rsidR="00A10D41" w:rsidRPr="00392AEF">
            <w:rPr>
              <w:bCs/>
              <w:szCs w:val="20"/>
            </w:rPr>
            <w:t>No</w:t>
          </w:r>
          <w:r w:rsidR="00A10D41">
            <w:rPr>
              <w:bCs/>
              <w:szCs w:val="20"/>
            </w:rPr>
            <w:t>:</w:t>
          </w:r>
        </w:p>
      </w:tc>
      <w:tc>
        <w:tcPr>
          <w:tcW w:w="2863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1BDF4AD2" w14:textId="179EBA62" w:rsidR="00EA2141" w:rsidRPr="00392AEF" w:rsidRDefault="00EA2141" w:rsidP="00265221">
          <w:pPr>
            <w:pStyle w:val="Header"/>
            <w:spacing w:before="0" w:after="0"/>
            <w:rPr>
              <w:bCs/>
            </w:rPr>
          </w:pPr>
          <w:r>
            <w:rPr>
              <w:bCs/>
            </w:rPr>
            <w:t xml:space="preserve">Cast </w:t>
          </w:r>
          <w:r w:rsidR="00A10D41" w:rsidRPr="00392AEF">
            <w:rPr>
              <w:bCs/>
            </w:rPr>
            <w:t>Date:</w:t>
          </w:r>
        </w:p>
      </w:tc>
    </w:tr>
  </w:tbl>
  <w:p w14:paraId="7CBFC076" w14:textId="77777777" w:rsidR="00EA2141" w:rsidRPr="00607AE4" w:rsidRDefault="00EA2141" w:rsidP="00607AE4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C6A"/>
    <w:multiLevelType w:val="hybridMultilevel"/>
    <w:tmpl w:val="D032CB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C4035"/>
    <w:multiLevelType w:val="hybridMultilevel"/>
    <w:tmpl w:val="D22A27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1601D"/>
    <w:multiLevelType w:val="hybridMultilevel"/>
    <w:tmpl w:val="2C9CC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5F39C1"/>
    <w:multiLevelType w:val="hybridMultilevel"/>
    <w:tmpl w:val="E57A3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E51CB"/>
    <w:multiLevelType w:val="hybridMultilevel"/>
    <w:tmpl w:val="4F224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723C6"/>
    <w:multiLevelType w:val="hybridMultilevel"/>
    <w:tmpl w:val="5D585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0529061">
    <w:abstractNumId w:val="6"/>
  </w:num>
  <w:num w:numId="2" w16cid:durableId="1447845300">
    <w:abstractNumId w:val="2"/>
  </w:num>
  <w:num w:numId="3" w16cid:durableId="1533297573">
    <w:abstractNumId w:val="4"/>
  </w:num>
  <w:num w:numId="4" w16cid:durableId="1636332965">
    <w:abstractNumId w:val="0"/>
  </w:num>
  <w:num w:numId="5" w16cid:durableId="560556120">
    <w:abstractNumId w:val="1"/>
  </w:num>
  <w:num w:numId="6" w16cid:durableId="1851023588">
    <w:abstractNumId w:val="7"/>
  </w:num>
  <w:num w:numId="7" w16cid:durableId="1643651472">
    <w:abstractNumId w:val="3"/>
  </w:num>
  <w:num w:numId="8" w16cid:durableId="542988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81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4F"/>
    <w:rsid w:val="00000CD1"/>
    <w:rsid w:val="00031BF5"/>
    <w:rsid w:val="000327B2"/>
    <w:rsid w:val="00037D55"/>
    <w:rsid w:val="0004099E"/>
    <w:rsid w:val="00052BB0"/>
    <w:rsid w:val="00086E7E"/>
    <w:rsid w:val="00092DD8"/>
    <w:rsid w:val="000C5A46"/>
    <w:rsid w:val="000C7FB5"/>
    <w:rsid w:val="000E42C2"/>
    <w:rsid w:val="00114027"/>
    <w:rsid w:val="00114FAC"/>
    <w:rsid w:val="0012566B"/>
    <w:rsid w:val="00127169"/>
    <w:rsid w:val="001324FE"/>
    <w:rsid w:val="0014076C"/>
    <w:rsid w:val="00141F90"/>
    <w:rsid w:val="00147A54"/>
    <w:rsid w:val="00183380"/>
    <w:rsid w:val="001A24F2"/>
    <w:rsid w:val="001B5E06"/>
    <w:rsid w:val="001C3D89"/>
    <w:rsid w:val="001D7C62"/>
    <w:rsid w:val="001F3F88"/>
    <w:rsid w:val="001F4E5E"/>
    <w:rsid w:val="00201D1A"/>
    <w:rsid w:val="00206EC5"/>
    <w:rsid w:val="00212162"/>
    <w:rsid w:val="00216233"/>
    <w:rsid w:val="00217DFF"/>
    <w:rsid w:val="002421DC"/>
    <w:rsid w:val="00265221"/>
    <w:rsid w:val="0027423F"/>
    <w:rsid w:val="00276A6F"/>
    <w:rsid w:val="0029165E"/>
    <w:rsid w:val="002B791A"/>
    <w:rsid w:val="002D0976"/>
    <w:rsid w:val="002D7596"/>
    <w:rsid w:val="002E63B8"/>
    <w:rsid w:val="003024B6"/>
    <w:rsid w:val="00316038"/>
    <w:rsid w:val="003373FE"/>
    <w:rsid w:val="00365061"/>
    <w:rsid w:val="00366CC2"/>
    <w:rsid w:val="00374F55"/>
    <w:rsid w:val="003829AA"/>
    <w:rsid w:val="00383372"/>
    <w:rsid w:val="00386B78"/>
    <w:rsid w:val="00390715"/>
    <w:rsid w:val="00392AEF"/>
    <w:rsid w:val="003B4AD4"/>
    <w:rsid w:val="003C4020"/>
    <w:rsid w:val="003D0060"/>
    <w:rsid w:val="003E14FF"/>
    <w:rsid w:val="003E3794"/>
    <w:rsid w:val="003F13A3"/>
    <w:rsid w:val="003F1E07"/>
    <w:rsid w:val="003F4990"/>
    <w:rsid w:val="003F558E"/>
    <w:rsid w:val="00405807"/>
    <w:rsid w:val="00420E80"/>
    <w:rsid w:val="00435BA4"/>
    <w:rsid w:val="00435CDE"/>
    <w:rsid w:val="00455D2F"/>
    <w:rsid w:val="004666EA"/>
    <w:rsid w:val="004A1B2D"/>
    <w:rsid w:val="004A3C4F"/>
    <w:rsid w:val="004A411E"/>
    <w:rsid w:val="004C6623"/>
    <w:rsid w:val="004D0322"/>
    <w:rsid w:val="004E6392"/>
    <w:rsid w:val="00500155"/>
    <w:rsid w:val="00514C87"/>
    <w:rsid w:val="00516A0F"/>
    <w:rsid w:val="005357E7"/>
    <w:rsid w:val="00535D3C"/>
    <w:rsid w:val="00543CA8"/>
    <w:rsid w:val="00562A56"/>
    <w:rsid w:val="00566F1F"/>
    <w:rsid w:val="00567DA5"/>
    <w:rsid w:val="00570CD2"/>
    <w:rsid w:val="005712C7"/>
    <w:rsid w:val="005761FA"/>
    <w:rsid w:val="005820AB"/>
    <w:rsid w:val="00585C11"/>
    <w:rsid w:val="00592652"/>
    <w:rsid w:val="00594381"/>
    <w:rsid w:val="005A1E5F"/>
    <w:rsid w:val="005A3B49"/>
    <w:rsid w:val="005B6A90"/>
    <w:rsid w:val="005C39CF"/>
    <w:rsid w:val="005E02CC"/>
    <w:rsid w:val="005E3FE3"/>
    <w:rsid w:val="005E66F1"/>
    <w:rsid w:val="0060216F"/>
    <w:rsid w:val="00607AE4"/>
    <w:rsid w:val="00617487"/>
    <w:rsid w:val="00620507"/>
    <w:rsid w:val="006B036D"/>
    <w:rsid w:val="006B0DE7"/>
    <w:rsid w:val="006B253D"/>
    <w:rsid w:val="006C1B24"/>
    <w:rsid w:val="006C3BA0"/>
    <w:rsid w:val="006C5CCB"/>
    <w:rsid w:val="006F7641"/>
    <w:rsid w:val="0070107D"/>
    <w:rsid w:val="00732139"/>
    <w:rsid w:val="0073223C"/>
    <w:rsid w:val="007362F8"/>
    <w:rsid w:val="00774232"/>
    <w:rsid w:val="007744C8"/>
    <w:rsid w:val="00785B43"/>
    <w:rsid w:val="00794D2B"/>
    <w:rsid w:val="00796F12"/>
    <w:rsid w:val="007A6858"/>
    <w:rsid w:val="007B5567"/>
    <w:rsid w:val="007B6A52"/>
    <w:rsid w:val="007B6DF4"/>
    <w:rsid w:val="007C35F9"/>
    <w:rsid w:val="007E3E45"/>
    <w:rsid w:val="007F26CC"/>
    <w:rsid w:val="007F2C82"/>
    <w:rsid w:val="008036DF"/>
    <w:rsid w:val="00804A16"/>
    <w:rsid w:val="00804A82"/>
    <w:rsid w:val="0080619B"/>
    <w:rsid w:val="0083507B"/>
    <w:rsid w:val="00841DC8"/>
    <w:rsid w:val="00843A55"/>
    <w:rsid w:val="00851E78"/>
    <w:rsid w:val="008530A3"/>
    <w:rsid w:val="008771CD"/>
    <w:rsid w:val="00881687"/>
    <w:rsid w:val="008D03D8"/>
    <w:rsid w:val="008D0916"/>
    <w:rsid w:val="008F1904"/>
    <w:rsid w:val="008F2537"/>
    <w:rsid w:val="008F5FEF"/>
    <w:rsid w:val="0091215B"/>
    <w:rsid w:val="009330CA"/>
    <w:rsid w:val="00942365"/>
    <w:rsid w:val="0096354A"/>
    <w:rsid w:val="0098324A"/>
    <w:rsid w:val="00986033"/>
    <w:rsid w:val="0099370D"/>
    <w:rsid w:val="00996C3A"/>
    <w:rsid w:val="009A5B11"/>
    <w:rsid w:val="009B6D88"/>
    <w:rsid w:val="009C4FA3"/>
    <w:rsid w:val="009D4608"/>
    <w:rsid w:val="009F2DDE"/>
    <w:rsid w:val="00A01E8A"/>
    <w:rsid w:val="00A10D41"/>
    <w:rsid w:val="00A221BC"/>
    <w:rsid w:val="00A358E8"/>
    <w:rsid w:val="00A359F5"/>
    <w:rsid w:val="00A37283"/>
    <w:rsid w:val="00A403AE"/>
    <w:rsid w:val="00A4261D"/>
    <w:rsid w:val="00A81673"/>
    <w:rsid w:val="00AB1F76"/>
    <w:rsid w:val="00AC246F"/>
    <w:rsid w:val="00AC532D"/>
    <w:rsid w:val="00AC5ACA"/>
    <w:rsid w:val="00B060A4"/>
    <w:rsid w:val="00B21BCA"/>
    <w:rsid w:val="00B33302"/>
    <w:rsid w:val="00B475DD"/>
    <w:rsid w:val="00B53754"/>
    <w:rsid w:val="00B61C79"/>
    <w:rsid w:val="00B86308"/>
    <w:rsid w:val="00BA7522"/>
    <w:rsid w:val="00BB2F85"/>
    <w:rsid w:val="00BD0958"/>
    <w:rsid w:val="00BD64EA"/>
    <w:rsid w:val="00BF41E4"/>
    <w:rsid w:val="00C22FD2"/>
    <w:rsid w:val="00C3065A"/>
    <w:rsid w:val="00C31865"/>
    <w:rsid w:val="00C41450"/>
    <w:rsid w:val="00C63C81"/>
    <w:rsid w:val="00C72496"/>
    <w:rsid w:val="00C76253"/>
    <w:rsid w:val="00C8012C"/>
    <w:rsid w:val="00C92FFC"/>
    <w:rsid w:val="00C973FC"/>
    <w:rsid w:val="00CA6892"/>
    <w:rsid w:val="00CC49D3"/>
    <w:rsid w:val="00CC4A82"/>
    <w:rsid w:val="00CF467A"/>
    <w:rsid w:val="00D17CF6"/>
    <w:rsid w:val="00D32F04"/>
    <w:rsid w:val="00D34DBD"/>
    <w:rsid w:val="00D35285"/>
    <w:rsid w:val="00D45DC9"/>
    <w:rsid w:val="00D57E96"/>
    <w:rsid w:val="00D60EAD"/>
    <w:rsid w:val="00D64B1D"/>
    <w:rsid w:val="00D76E87"/>
    <w:rsid w:val="00D91CE6"/>
    <w:rsid w:val="00D921F1"/>
    <w:rsid w:val="00DA0777"/>
    <w:rsid w:val="00DB31EA"/>
    <w:rsid w:val="00DB4F41"/>
    <w:rsid w:val="00DB7B5C"/>
    <w:rsid w:val="00DC2EEE"/>
    <w:rsid w:val="00DD6EEC"/>
    <w:rsid w:val="00DE106F"/>
    <w:rsid w:val="00E0032A"/>
    <w:rsid w:val="00E016A1"/>
    <w:rsid w:val="00E15729"/>
    <w:rsid w:val="00E23F93"/>
    <w:rsid w:val="00E25F48"/>
    <w:rsid w:val="00E41510"/>
    <w:rsid w:val="00E442D0"/>
    <w:rsid w:val="00E536EA"/>
    <w:rsid w:val="00E700A3"/>
    <w:rsid w:val="00E738E2"/>
    <w:rsid w:val="00EA2141"/>
    <w:rsid w:val="00EA68A2"/>
    <w:rsid w:val="00ED0FAA"/>
    <w:rsid w:val="00EE3818"/>
    <w:rsid w:val="00EE5C22"/>
    <w:rsid w:val="00F01E41"/>
    <w:rsid w:val="00F06F66"/>
    <w:rsid w:val="00F10053"/>
    <w:rsid w:val="00F143C2"/>
    <w:rsid w:val="00F245EF"/>
    <w:rsid w:val="00F24E36"/>
    <w:rsid w:val="00F92002"/>
    <w:rsid w:val="00FA683D"/>
    <w:rsid w:val="00FB26FE"/>
    <w:rsid w:val="00FC76B0"/>
    <w:rsid w:val="00FD39FD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5A8D78A"/>
  <w15:docId w15:val="{C59E8D78-9D0A-4260-8576-8528CB9A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19B"/>
    <w:pPr>
      <w:spacing w:before="60" w:after="20"/>
    </w:pPr>
    <w:rPr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37D55"/>
    <w:pPr>
      <w:tabs>
        <w:tab w:val="left" w:pos="7185"/>
      </w:tabs>
      <w:spacing w:before="200" w:after="0"/>
      <w:ind w:left="450"/>
      <w:outlineLvl w:val="0"/>
    </w:pPr>
    <w:rPr>
      <w:rFonts w:ascii="Tahoma" w:eastAsia="Times New Roman" w:hAnsi="Tahoma"/>
      <w:b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qFormat/>
    <w:rsid w:val="00D32F04"/>
    <w:pPr>
      <w:spacing w:before="40"/>
    </w:pPr>
    <w:rPr>
      <w:b/>
      <w:color w:val="262626"/>
    </w:rPr>
  </w:style>
  <w:style w:type="paragraph" w:customStyle="1" w:styleId="Details">
    <w:name w:val="Details"/>
    <w:basedOn w:val="Normal"/>
    <w:qFormat/>
    <w:rsid w:val="00E25F48"/>
    <w:rPr>
      <w:color w:val="262626"/>
    </w:rPr>
  </w:style>
  <w:style w:type="paragraph" w:customStyle="1" w:styleId="BulletedList">
    <w:name w:val="Bulleted List"/>
    <w:basedOn w:val="Normal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qFormat/>
    <w:rsid w:val="00DC2EEE"/>
    <w:rPr>
      <w:i/>
    </w:rPr>
  </w:style>
  <w:style w:type="paragraph" w:customStyle="1" w:styleId="Secondarylabels">
    <w:name w:val="Secondary labels"/>
    <w:basedOn w:val="Label"/>
    <w:qFormat/>
    <w:rsid w:val="00C22FD2"/>
    <w:pPr>
      <w:spacing w:before="120" w:after="120"/>
    </w:pPr>
  </w:style>
  <w:style w:type="paragraph" w:styleId="Header">
    <w:name w:val="header"/>
    <w:basedOn w:val="Normal"/>
    <w:link w:val="HeaderChar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037D55"/>
    <w:rPr>
      <w:rFonts w:ascii="Tahoma" w:eastAsia="Times New Roman" w:hAnsi="Tahoma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41DC8"/>
    <w:pPr>
      <w:spacing w:after="240"/>
      <w:jc w:val="right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3F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aranga\Application%20Data\Microsoft\Templates\Job%20description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192A0-10EC-40F9-85ED-06B95A4D8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description form</Template>
  <TotalTime>1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Tharanga</dc:creator>
  <cp:lastModifiedBy>Jimmy Jackson</cp:lastModifiedBy>
  <cp:revision>2</cp:revision>
  <cp:lastPrinted>2022-11-07T03:09:00Z</cp:lastPrinted>
  <dcterms:created xsi:type="dcterms:W3CDTF">2025-03-26T04:47:00Z</dcterms:created>
  <dcterms:modified xsi:type="dcterms:W3CDTF">2025-03-26T04:47:00Z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TC103571741033</vt:lpwstr>
  </property>
</Properties>
</file>