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76" w:type="dxa"/>
        <w:tblLook w:val="04A0" w:firstRow="1" w:lastRow="0" w:firstColumn="1" w:lastColumn="0" w:noHBand="0" w:noVBand="1"/>
      </w:tblPr>
      <w:tblGrid>
        <w:gridCol w:w="3403"/>
        <w:gridCol w:w="2722"/>
        <w:gridCol w:w="1701"/>
        <w:gridCol w:w="3373"/>
      </w:tblGrid>
      <w:tr w:rsidR="000054A2" w:rsidRPr="002003A5" w14:paraId="53E7BDB7" w14:textId="77777777" w:rsidTr="00B91D1B">
        <w:trPr>
          <w:trHeight w:hRule="exact" w:val="369"/>
        </w:trPr>
        <w:tc>
          <w:tcPr>
            <w:tcW w:w="3403" w:type="dxa"/>
            <w:shd w:val="clear" w:color="auto" w:fill="D9D9D9" w:themeFill="background1" w:themeFillShade="D9"/>
            <w:vAlign w:val="center"/>
          </w:tcPr>
          <w:p w14:paraId="365F467A" w14:textId="5BDB26D5" w:rsidR="000054A2" w:rsidRPr="00A60A15" w:rsidRDefault="00B91D1B" w:rsidP="001A5EC0">
            <w:pPr>
              <w:spacing w:before="0" w:after="0"/>
              <w:rPr>
                <w:b/>
                <w:szCs w:val="20"/>
                <w:lang w:val="en-AU"/>
              </w:rPr>
            </w:pPr>
            <w:r>
              <w:rPr>
                <w:b/>
                <w:szCs w:val="20"/>
                <w:lang w:val="en-AU"/>
              </w:rPr>
              <w:t>Product Description/Code</w:t>
            </w:r>
          </w:p>
        </w:tc>
        <w:tc>
          <w:tcPr>
            <w:tcW w:w="2722" w:type="dxa"/>
            <w:shd w:val="clear" w:color="auto" w:fill="auto"/>
            <w:vAlign w:val="center"/>
          </w:tcPr>
          <w:p w14:paraId="7DB37ED4" w14:textId="77777777" w:rsidR="000054A2" w:rsidRPr="002003A5" w:rsidRDefault="000054A2" w:rsidP="000054A2">
            <w:pPr>
              <w:spacing w:before="0" w:after="0"/>
              <w:jc w:val="center"/>
              <w:rPr>
                <w:szCs w:val="20"/>
                <w:lang w:val="en-AU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1E16CC0" w14:textId="7A065C2F" w:rsidR="000054A2" w:rsidRPr="00350FF1" w:rsidRDefault="00350FF1" w:rsidP="00350FF1">
            <w:pPr>
              <w:spacing w:before="0" w:after="0"/>
              <w:rPr>
                <w:b/>
                <w:bCs/>
                <w:szCs w:val="20"/>
                <w:lang w:val="en-AU"/>
              </w:rPr>
            </w:pPr>
            <w:r w:rsidRPr="00350FF1">
              <w:rPr>
                <w:b/>
                <w:bCs/>
                <w:szCs w:val="20"/>
                <w:lang w:val="en-AU"/>
              </w:rPr>
              <w:t>Schedule No.</w:t>
            </w:r>
          </w:p>
        </w:tc>
        <w:tc>
          <w:tcPr>
            <w:tcW w:w="3373" w:type="dxa"/>
            <w:shd w:val="clear" w:color="auto" w:fill="auto"/>
            <w:vAlign w:val="center"/>
          </w:tcPr>
          <w:p w14:paraId="001F82C0" w14:textId="1F44EA68" w:rsidR="000054A2" w:rsidRPr="002003A5" w:rsidRDefault="000054A2" w:rsidP="000054A2">
            <w:pPr>
              <w:spacing w:before="0" w:after="0"/>
              <w:jc w:val="center"/>
              <w:rPr>
                <w:szCs w:val="20"/>
                <w:lang w:val="en-AU"/>
              </w:rPr>
            </w:pPr>
          </w:p>
        </w:tc>
      </w:tr>
      <w:tr w:rsidR="00532399" w:rsidRPr="002003A5" w14:paraId="3E6ACF5D" w14:textId="77777777" w:rsidTr="00B91D1B">
        <w:trPr>
          <w:trHeight w:hRule="exact" w:val="369"/>
        </w:trPr>
        <w:tc>
          <w:tcPr>
            <w:tcW w:w="3403" w:type="dxa"/>
            <w:shd w:val="clear" w:color="auto" w:fill="D9D9D9" w:themeFill="background1" w:themeFillShade="D9"/>
            <w:vAlign w:val="center"/>
          </w:tcPr>
          <w:p w14:paraId="7C65F7A2" w14:textId="4A0A4CE2" w:rsidR="00532399" w:rsidRPr="00A60A15" w:rsidRDefault="00B91D1B" w:rsidP="001A5EC0">
            <w:pPr>
              <w:spacing w:before="0" w:after="0"/>
              <w:rPr>
                <w:b/>
                <w:szCs w:val="20"/>
                <w:lang w:val="en-AU"/>
              </w:rPr>
            </w:pPr>
            <w:r>
              <w:rPr>
                <w:b/>
                <w:szCs w:val="20"/>
                <w:lang w:val="en-AU"/>
              </w:rPr>
              <w:t>Cast Bed No.</w:t>
            </w:r>
          </w:p>
        </w:tc>
        <w:tc>
          <w:tcPr>
            <w:tcW w:w="2722" w:type="dxa"/>
            <w:shd w:val="clear" w:color="auto" w:fill="auto"/>
            <w:vAlign w:val="center"/>
          </w:tcPr>
          <w:p w14:paraId="330DCB50" w14:textId="77777777" w:rsidR="00532399" w:rsidRPr="002003A5" w:rsidRDefault="00532399" w:rsidP="000054A2">
            <w:pPr>
              <w:spacing w:before="0" w:after="0"/>
              <w:jc w:val="center"/>
              <w:rPr>
                <w:szCs w:val="20"/>
                <w:lang w:val="en-AU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F625A7D" w14:textId="7A8350E2" w:rsidR="00532399" w:rsidRPr="00350FF1" w:rsidRDefault="00371F6E" w:rsidP="00350FF1">
            <w:pPr>
              <w:spacing w:before="0" w:after="0"/>
              <w:rPr>
                <w:b/>
                <w:bCs/>
                <w:szCs w:val="20"/>
                <w:lang w:val="en-AU"/>
              </w:rPr>
            </w:pPr>
            <w:r>
              <w:rPr>
                <w:b/>
                <w:bCs/>
                <w:szCs w:val="20"/>
                <w:lang w:val="en-AU"/>
              </w:rPr>
              <w:t>Bar Mark No`s</w:t>
            </w:r>
          </w:p>
        </w:tc>
        <w:tc>
          <w:tcPr>
            <w:tcW w:w="3373" w:type="dxa"/>
            <w:shd w:val="clear" w:color="auto" w:fill="auto"/>
            <w:vAlign w:val="center"/>
          </w:tcPr>
          <w:p w14:paraId="6EDA0E7D" w14:textId="19816F7D" w:rsidR="00532399" w:rsidRPr="002003A5" w:rsidRDefault="00532399" w:rsidP="000054A2">
            <w:pPr>
              <w:spacing w:before="0" w:after="0"/>
              <w:jc w:val="center"/>
              <w:rPr>
                <w:szCs w:val="20"/>
                <w:lang w:val="en-AU"/>
              </w:rPr>
            </w:pPr>
          </w:p>
        </w:tc>
      </w:tr>
      <w:tr w:rsidR="00532399" w:rsidRPr="002003A5" w14:paraId="2DC1FF7A" w14:textId="77777777" w:rsidTr="00B91D1B">
        <w:trPr>
          <w:trHeight w:hRule="exact" w:val="369"/>
        </w:trPr>
        <w:tc>
          <w:tcPr>
            <w:tcW w:w="3403" w:type="dxa"/>
            <w:shd w:val="clear" w:color="auto" w:fill="D9D9D9" w:themeFill="background1" w:themeFillShade="D9"/>
            <w:vAlign w:val="center"/>
          </w:tcPr>
          <w:p w14:paraId="22A209AA" w14:textId="77777777" w:rsidR="00532399" w:rsidRPr="00A60A15" w:rsidRDefault="00532399" w:rsidP="001A5EC0">
            <w:pPr>
              <w:spacing w:before="0" w:after="0"/>
              <w:rPr>
                <w:b/>
                <w:szCs w:val="20"/>
                <w:lang w:val="en-AU"/>
              </w:rPr>
            </w:pPr>
            <w:r>
              <w:rPr>
                <w:b/>
                <w:szCs w:val="20"/>
                <w:lang w:val="en-AU"/>
              </w:rPr>
              <w:t xml:space="preserve">Manufacturing </w:t>
            </w:r>
            <w:r w:rsidRPr="00A60A15">
              <w:rPr>
                <w:b/>
                <w:szCs w:val="20"/>
                <w:lang w:val="en-AU"/>
              </w:rPr>
              <w:t>Shop Drawing</w:t>
            </w:r>
            <w:r>
              <w:rPr>
                <w:b/>
                <w:szCs w:val="20"/>
                <w:lang w:val="en-AU"/>
              </w:rPr>
              <w:t xml:space="preserve"> No.</w:t>
            </w:r>
          </w:p>
        </w:tc>
        <w:tc>
          <w:tcPr>
            <w:tcW w:w="2722" w:type="dxa"/>
            <w:shd w:val="clear" w:color="auto" w:fill="auto"/>
            <w:vAlign w:val="center"/>
          </w:tcPr>
          <w:p w14:paraId="1B99F6DD" w14:textId="77777777" w:rsidR="00532399" w:rsidRPr="002003A5" w:rsidRDefault="00532399" w:rsidP="00532399">
            <w:pPr>
              <w:spacing w:before="0" w:after="0"/>
              <w:jc w:val="center"/>
              <w:rPr>
                <w:szCs w:val="20"/>
                <w:lang w:val="en-AU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2FF9C0B" w14:textId="0D87CC64" w:rsidR="00532399" w:rsidRPr="00350FF1" w:rsidRDefault="00350FF1" w:rsidP="00350FF1">
            <w:pPr>
              <w:spacing w:before="0" w:after="0"/>
              <w:rPr>
                <w:b/>
                <w:bCs/>
                <w:szCs w:val="20"/>
                <w:lang w:val="en-AU"/>
              </w:rPr>
            </w:pPr>
            <w:r w:rsidRPr="00350FF1">
              <w:rPr>
                <w:b/>
                <w:bCs/>
                <w:szCs w:val="20"/>
                <w:lang w:val="en-AU"/>
              </w:rPr>
              <w:t>Quantity</w:t>
            </w:r>
            <w:r w:rsidR="00DA5928">
              <w:rPr>
                <w:b/>
                <w:bCs/>
                <w:szCs w:val="20"/>
                <w:lang w:val="en-AU"/>
              </w:rPr>
              <w:t>.</w:t>
            </w:r>
          </w:p>
        </w:tc>
        <w:tc>
          <w:tcPr>
            <w:tcW w:w="3373" w:type="dxa"/>
            <w:shd w:val="clear" w:color="auto" w:fill="auto"/>
            <w:vAlign w:val="center"/>
          </w:tcPr>
          <w:p w14:paraId="3D59814B" w14:textId="36101B99" w:rsidR="00532399" w:rsidRPr="002003A5" w:rsidRDefault="00532399" w:rsidP="00532399">
            <w:pPr>
              <w:spacing w:before="0" w:after="0"/>
              <w:jc w:val="center"/>
              <w:rPr>
                <w:szCs w:val="20"/>
                <w:lang w:val="en-AU"/>
              </w:rPr>
            </w:pPr>
          </w:p>
        </w:tc>
      </w:tr>
    </w:tbl>
    <w:p w14:paraId="0672AE03" w14:textId="77777777" w:rsidR="001A5EC0" w:rsidRPr="004855E6" w:rsidRDefault="001A5EC0" w:rsidP="00D4071D">
      <w:pPr>
        <w:spacing w:before="0" w:after="0"/>
        <w:rPr>
          <w:sz w:val="14"/>
        </w:rPr>
      </w:pPr>
    </w:p>
    <w:tbl>
      <w:tblPr>
        <w:tblStyle w:val="TableGrid"/>
        <w:tblW w:w="1119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2268"/>
        <w:gridCol w:w="2268"/>
        <w:gridCol w:w="2268"/>
      </w:tblGrid>
      <w:tr w:rsidR="00A60A15" w:rsidRPr="00A60A15" w14:paraId="6D19CED9" w14:textId="77777777" w:rsidTr="00560EAC">
        <w:tc>
          <w:tcPr>
            <w:tcW w:w="11199" w:type="dxa"/>
            <w:gridSpan w:val="5"/>
            <w:shd w:val="clear" w:color="auto" w:fill="D9D9D9" w:themeFill="background1" w:themeFillShade="D9"/>
          </w:tcPr>
          <w:p w14:paraId="788A4F86" w14:textId="34AA5983" w:rsidR="00A60A15" w:rsidRPr="00A60A15" w:rsidRDefault="00A60A15" w:rsidP="004855E6">
            <w:pPr>
              <w:rPr>
                <w:b/>
              </w:rPr>
            </w:pPr>
            <w:r w:rsidRPr="00A60A15">
              <w:rPr>
                <w:b/>
              </w:rPr>
              <w:t xml:space="preserve">Reinforcement </w:t>
            </w:r>
            <w:r w:rsidR="004855E6">
              <w:rPr>
                <w:b/>
              </w:rPr>
              <w:t>Bar Details</w:t>
            </w:r>
            <w:r w:rsidR="009F692A">
              <w:rPr>
                <w:b/>
              </w:rPr>
              <w:t>:</w:t>
            </w:r>
            <w:r w:rsidR="00B76BFD">
              <w:rPr>
                <w:b/>
              </w:rPr>
              <w:t xml:space="preserve">    Steel </w:t>
            </w:r>
            <w:r w:rsidR="00B91D1B">
              <w:rPr>
                <w:b/>
              </w:rPr>
              <w:t xml:space="preserve">Reinforcing Manufacture </w:t>
            </w:r>
            <w:proofErr w:type="gramStart"/>
            <w:r w:rsidR="00B91D1B">
              <w:rPr>
                <w:b/>
              </w:rPr>
              <w:t xml:space="preserve">to  </w:t>
            </w:r>
            <w:r w:rsidR="00B76BFD">
              <w:rPr>
                <w:b/>
              </w:rPr>
              <w:t>AS</w:t>
            </w:r>
            <w:proofErr w:type="gramEnd"/>
            <w:r w:rsidR="00B76BFD">
              <w:rPr>
                <w:b/>
              </w:rPr>
              <w:t>/NZS 4671:2001</w:t>
            </w:r>
            <w:r w:rsidR="00B91D1B">
              <w:rPr>
                <w:b/>
              </w:rPr>
              <w:t xml:space="preserve">      ACRS Certificate No. 61203</w:t>
            </w:r>
          </w:p>
        </w:tc>
      </w:tr>
      <w:tr w:rsidR="00A60A15" w14:paraId="7353D30C" w14:textId="77777777" w:rsidTr="00A60A15">
        <w:tc>
          <w:tcPr>
            <w:tcW w:w="2127" w:type="dxa"/>
            <w:shd w:val="clear" w:color="auto" w:fill="D9D9D9" w:themeFill="background1" w:themeFillShade="D9"/>
          </w:tcPr>
          <w:p w14:paraId="12214EC0" w14:textId="77777777" w:rsidR="00A60A15" w:rsidRDefault="00A60A15">
            <w:r>
              <w:rPr>
                <w:b/>
                <w:szCs w:val="20"/>
                <w:lang w:val="en-AU"/>
              </w:rPr>
              <w:t>Item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2D6CF3A" w14:textId="77777777" w:rsidR="00A60A15" w:rsidRDefault="00A60A15" w:rsidP="00A60A15">
            <w:pPr>
              <w:jc w:val="center"/>
            </w:pPr>
            <w:r>
              <w:rPr>
                <w:b/>
                <w:szCs w:val="20"/>
                <w:lang w:val="en-AU"/>
              </w:rPr>
              <w:t>Size Acceptable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5D8B5BE" w14:textId="77777777" w:rsidR="00A60A15" w:rsidRDefault="00A60A15" w:rsidP="00A60A15">
            <w:pPr>
              <w:jc w:val="center"/>
            </w:pPr>
            <w:r>
              <w:rPr>
                <w:b/>
                <w:szCs w:val="20"/>
                <w:lang w:val="en-AU"/>
              </w:rPr>
              <w:t>Spacing Acceptable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5C1136B" w14:textId="77777777" w:rsidR="00A60A15" w:rsidRDefault="00A60A15" w:rsidP="00A60A15">
            <w:pPr>
              <w:jc w:val="center"/>
            </w:pPr>
            <w:r>
              <w:rPr>
                <w:b/>
                <w:szCs w:val="20"/>
                <w:lang w:val="en-AU"/>
              </w:rPr>
              <w:t>Lap Acceptable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B1297BB" w14:textId="77777777" w:rsidR="00A60A15" w:rsidRDefault="00A60A15" w:rsidP="00A60A15">
            <w:pPr>
              <w:jc w:val="center"/>
            </w:pPr>
            <w:r>
              <w:rPr>
                <w:b/>
                <w:szCs w:val="20"/>
                <w:lang w:val="en-AU"/>
              </w:rPr>
              <w:t>Cog Acceptable</w:t>
            </w:r>
          </w:p>
        </w:tc>
      </w:tr>
      <w:tr w:rsidR="00A60A15" w14:paraId="0CB6C076" w14:textId="77777777" w:rsidTr="00A60A15">
        <w:tc>
          <w:tcPr>
            <w:tcW w:w="2127" w:type="dxa"/>
            <w:vAlign w:val="center"/>
          </w:tcPr>
          <w:p w14:paraId="71D465B2" w14:textId="77777777" w:rsidR="00A60A15" w:rsidRPr="001A5EC0" w:rsidRDefault="00205F1D" w:rsidP="00560EAC">
            <w:pPr>
              <w:spacing w:before="0" w:after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>Mesh SL______</w:t>
            </w:r>
          </w:p>
        </w:tc>
        <w:tc>
          <w:tcPr>
            <w:tcW w:w="2268" w:type="dxa"/>
          </w:tcPr>
          <w:p w14:paraId="7C4E650E" w14:textId="77777777" w:rsidR="00A60A15" w:rsidRDefault="00A60A15" w:rsidP="00A60A15">
            <w:pPr>
              <w:jc w:val="center"/>
            </w:pPr>
            <w:r>
              <w:rPr>
                <w:szCs w:val="20"/>
                <w:lang w:val="en-AU"/>
              </w:rPr>
              <w:t>Y / N</w:t>
            </w:r>
          </w:p>
        </w:tc>
        <w:tc>
          <w:tcPr>
            <w:tcW w:w="2268" w:type="dxa"/>
          </w:tcPr>
          <w:p w14:paraId="6687D2FA" w14:textId="77777777" w:rsidR="00A60A15" w:rsidRDefault="00A60A15" w:rsidP="00560EAC">
            <w:pPr>
              <w:jc w:val="center"/>
            </w:pPr>
            <w:r>
              <w:rPr>
                <w:szCs w:val="20"/>
                <w:lang w:val="en-AU"/>
              </w:rPr>
              <w:t>Y / N</w:t>
            </w:r>
          </w:p>
        </w:tc>
        <w:tc>
          <w:tcPr>
            <w:tcW w:w="2268" w:type="dxa"/>
          </w:tcPr>
          <w:p w14:paraId="03B5BBA2" w14:textId="77777777" w:rsidR="00A60A15" w:rsidRDefault="00A60A15" w:rsidP="00560EAC">
            <w:pPr>
              <w:jc w:val="center"/>
            </w:pPr>
            <w:r>
              <w:rPr>
                <w:szCs w:val="20"/>
                <w:lang w:val="en-AU"/>
              </w:rPr>
              <w:t>Y / N</w:t>
            </w:r>
          </w:p>
        </w:tc>
        <w:tc>
          <w:tcPr>
            <w:tcW w:w="2268" w:type="dxa"/>
          </w:tcPr>
          <w:p w14:paraId="6DEBDE29" w14:textId="77777777" w:rsidR="00A60A15" w:rsidRDefault="00A60A15" w:rsidP="00560EAC">
            <w:pPr>
              <w:jc w:val="center"/>
            </w:pPr>
            <w:r>
              <w:rPr>
                <w:szCs w:val="20"/>
                <w:lang w:val="en-AU"/>
              </w:rPr>
              <w:t>Y / N</w:t>
            </w:r>
          </w:p>
        </w:tc>
      </w:tr>
      <w:tr w:rsidR="00A60A15" w14:paraId="6191DAA9" w14:textId="77777777" w:rsidTr="00A60A15">
        <w:tc>
          <w:tcPr>
            <w:tcW w:w="2127" w:type="dxa"/>
            <w:vAlign w:val="center"/>
          </w:tcPr>
          <w:p w14:paraId="5A022231" w14:textId="77777777" w:rsidR="00A60A15" w:rsidRPr="001A5EC0" w:rsidRDefault="00A60A15" w:rsidP="00560EAC">
            <w:pPr>
              <w:spacing w:before="0" w:after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>Distribution Bars</w:t>
            </w:r>
          </w:p>
        </w:tc>
        <w:tc>
          <w:tcPr>
            <w:tcW w:w="2268" w:type="dxa"/>
          </w:tcPr>
          <w:p w14:paraId="1EE69BE7" w14:textId="77777777" w:rsidR="00A60A15" w:rsidRDefault="00A60A15" w:rsidP="00A60A15">
            <w:pPr>
              <w:jc w:val="center"/>
            </w:pPr>
            <w:r>
              <w:rPr>
                <w:szCs w:val="20"/>
                <w:lang w:val="en-AU"/>
              </w:rPr>
              <w:t>Y / N</w:t>
            </w:r>
          </w:p>
        </w:tc>
        <w:tc>
          <w:tcPr>
            <w:tcW w:w="2268" w:type="dxa"/>
          </w:tcPr>
          <w:p w14:paraId="0FF7A831" w14:textId="77777777" w:rsidR="00A60A15" w:rsidRDefault="00A60A15" w:rsidP="00560EAC">
            <w:pPr>
              <w:jc w:val="center"/>
            </w:pPr>
            <w:r>
              <w:rPr>
                <w:szCs w:val="20"/>
                <w:lang w:val="en-AU"/>
              </w:rPr>
              <w:t>Y / N</w:t>
            </w:r>
          </w:p>
        </w:tc>
        <w:tc>
          <w:tcPr>
            <w:tcW w:w="2268" w:type="dxa"/>
          </w:tcPr>
          <w:p w14:paraId="2AFC06EA" w14:textId="77777777" w:rsidR="00A60A15" w:rsidRDefault="00A60A15" w:rsidP="00560EAC">
            <w:pPr>
              <w:jc w:val="center"/>
            </w:pPr>
            <w:r>
              <w:rPr>
                <w:szCs w:val="20"/>
                <w:lang w:val="en-AU"/>
              </w:rPr>
              <w:t>Y / N</w:t>
            </w:r>
          </w:p>
        </w:tc>
        <w:tc>
          <w:tcPr>
            <w:tcW w:w="2268" w:type="dxa"/>
          </w:tcPr>
          <w:p w14:paraId="21A211CE" w14:textId="77777777" w:rsidR="00A60A15" w:rsidRDefault="00A60A15" w:rsidP="00560EAC">
            <w:pPr>
              <w:jc w:val="center"/>
            </w:pPr>
            <w:r>
              <w:rPr>
                <w:szCs w:val="20"/>
                <w:lang w:val="en-AU"/>
              </w:rPr>
              <w:t>Y / N</w:t>
            </w:r>
          </w:p>
        </w:tc>
      </w:tr>
      <w:tr w:rsidR="00A60A15" w14:paraId="3FA5AF83" w14:textId="77777777" w:rsidTr="00A60A15">
        <w:tc>
          <w:tcPr>
            <w:tcW w:w="2127" w:type="dxa"/>
            <w:vAlign w:val="center"/>
          </w:tcPr>
          <w:p w14:paraId="337E6288" w14:textId="77777777" w:rsidR="00A60A15" w:rsidRDefault="00A60A15" w:rsidP="00560EAC">
            <w:pPr>
              <w:spacing w:before="0" w:after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>Other Bars</w:t>
            </w:r>
          </w:p>
        </w:tc>
        <w:tc>
          <w:tcPr>
            <w:tcW w:w="2268" w:type="dxa"/>
          </w:tcPr>
          <w:p w14:paraId="1296CCC8" w14:textId="77777777" w:rsidR="00A60A15" w:rsidRDefault="00A60A15" w:rsidP="00A60A15">
            <w:pPr>
              <w:jc w:val="center"/>
            </w:pPr>
            <w:r>
              <w:rPr>
                <w:szCs w:val="20"/>
                <w:lang w:val="en-AU"/>
              </w:rPr>
              <w:t>Y / N</w:t>
            </w:r>
          </w:p>
        </w:tc>
        <w:tc>
          <w:tcPr>
            <w:tcW w:w="2268" w:type="dxa"/>
          </w:tcPr>
          <w:p w14:paraId="3E3AD22C" w14:textId="77777777" w:rsidR="00A60A15" w:rsidRDefault="00A60A15" w:rsidP="00560EAC">
            <w:pPr>
              <w:jc w:val="center"/>
            </w:pPr>
            <w:r>
              <w:rPr>
                <w:szCs w:val="20"/>
                <w:lang w:val="en-AU"/>
              </w:rPr>
              <w:t>Y / N</w:t>
            </w:r>
          </w:p>
        </w:tc>
        <w:tc>
          <w:tcPr>
            <w:tcW w:w="2268" w:type="dxa"/>
          </w:tcPr>
          <w:p w14:paraId="719DC0B1" w14:textId="77777777" w:rsidR="00A60A15" w:rsidRDefault="00A60A15" w:rsidP="00560EAC">
            <w:pPr>
              <w:jc w:val="center"/>
            </w:pPr>
            <w:r>
              <w:rPr>
                <w:szCs w:val="20"/>
                <w:lang w:val="en-AU"/>
              </w:rPr>
              <w:t>Y / N</w:t>
            </w:r>
          </w:p>
        </w:tc>
        <w:tc>
          <w:tcPr>
            <w:tcW w:w="2268" w:type="dxa"/>
          </w:tcPr>
          <w:p w14:paraId="4BF636EB" w14:textId="77777777" w:rsidR="00A60A15" w:rsidRDefault="00A60A15" w:rsidP="00560EAC">
            <w:pPr>
              <w:jc w:val="center"/>
            </w:pPr>
            <w:r>
              <w:rPr>
                <w:szCs w:val="20"/>
                <w:lang w:val="en-AU"/>
              </w:rPr>
              <w:t>Y / N</w:t>
            </w:r>
          </w:p>
        </w:tc>
      </w:tr>
    </w:tbl>
    <w:p w14:paraId="524AFBC5" w14:textId="77777777" w:rsidR="00A60A15" w:rsidRPr="004855E6" w:rsidRDefault="00A60A15" w:rsidP="00C973FC">
      <w:pPr>
        <w:spacing w:before="0" w:after="0"/>
        <w:rPr>
          <w:sz w:val="14"/>
          <w:szCs w:val="20"/>
          <w:lang w:val="en-AU"/>
        </w:rPr>
      </w:pPr>
    </w:p>
    <w:tbl>
      <w:tblPr>
        <w:tblStyle w:val="TableGrid"/>
        <w:tblW w:w="11199" w:type="dxa"/>
        <w:tblInd w:w="-176" w:type="dxa"/>
        <w:tblLook w:val="04A0" w:firstRow="1" w:lastRow="0" w:firstColumn="1" w:lastColumn="0" w:noHBand="0" w:noVBand="1"/>
      </w:tblPr>
      <w:tblGrid>
        <w:gridCol w:w="4395"/>
        <w:gridCol w:w="2268"/>
        <w:gridCol w:w="4536"/>
      </w:tblGrid>
      <w:tr w:rsidR="001A5EC0" w:rsidRPr="00C973FC" w14:paraId="03FF1878" w14:textId="77777777" w:rsidTr="004855E6">
        <w:trPr>
          <w:trHeight w:hRule="exact" w:val="369"/>
        </w:trPr>
        <w:tc>
          <w:tcPr>
            <w:tcW w:w="11199" w:type="dxa"/>
            <w:gridSpan w:val="3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1A9A3D6" w14:textId="2F772CF5" w:rsidR="001A5EC0" w:rsidRPr="00C973FC" w:rsidRDefault="001A5EC0" w:rsidP="004855E6">
            <w:pPr>
              <w:spacing w:before="0" w:after="0"/>
              <w:rPr>
                <w:b/>
                <w:szCs w:val="20"/>
                <w:lang w:val="en-AU"/>
              </w:rPr>
            </w:pPr>
            <w:r>
              <w:rPr>
                <w:b/>
                <w:szCs w:val="20"/>
                <w:lang w:val="en-AU"/>
              </w:rPr>
              <w:t xml:space="preserve">Reinforcement </w:t>
            </w:r>
            <w:r w:rsidR="004855E6">
              <w:rPr>
                <w:b/>
                <w:szCs w:val="20"/>
                <w:lang w:val="en-AU"/>
              </w:rPr>
              <w:t>Dimensions</w:t>
            </w:r>
            <w:r w:rsidR="009F692A">
              <w:rPr>
                <w:b/>
                <w:szCs w:val="20"/>
                <w:lang w:val="en-AU"/>
              </w:rPr>
              <w:t>:   AS PER IFC DRAWING</w:t>
            </w:r>
          </w:p>
        </w:tc>
      </w:tr>
      <w:tr w:rsidR="004855E6" w:rsidRPr="00C973FC" w14:paraId="20DDAA46" w14:textId="77777777" w:rsidTr="004855E6">
        <w:trPr>
          <w:trHeight w:hRule="exact" w:val="369"/>
        </w:trPr>
        <w:tc>
          <w:tcPr>
            <w:tcW w:w="4395" w:type="dxa"/>
            <w:shd w:val="clear" w:color="auto" w:fill="D9D9D9" w:themeFill="background1" w:themeFillShade="D9"/>
            <w:vAlign w:val="center"/>
          </w:tcPr>
          <w:p w14:paraId="6C5A7142" w14:textId="77777777" w:rsidR="004855E6" w:rsidRDefault="004855E6" w:rsidP="001A5EC0">
            <w:pPr>
              <w:spacing w:before="0" w:after="0"/>
              <w:rPr>
                <w:szCs w:val="20"/>
                <w:lang w:val="en-AU"/>
              </w:rPr>
            </w:pPr>
            <w:r>
              <w:rPr>
                <w:b/>
                <w:szCs w:val="20"/>
                <w:lang w:val="en-AU"/>
              </w:rPr>
              <w:t>Item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4B7DD9F" w14:textId="77777777" w:rsidR="004855E6" w:rsidRPr="001A5EC0" w:rsidRDefault="004855E6" w:rsidP="004855E6">
            <w:pPr>
              <w:spacing w:before="0" w:after="0"/>
              <w:jc w:val="center"/>
              <w:rPr>
                <w:szCs w:val="20"/>
                <w:lang w:val="en-AU"/>
              </w:rPr>
            </w:pPr>
            <w:r>
              <w:rPr>
                <w:b/>
                <w:szCs w:val="20"/>
                <w:lang w:val="en-AU"/>
              </w:rPr>
              <w:t>Acceptable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7CBE0549" w14:textId="77777777" w:rsidR="004855E6" w:rsidRPr="001A5EC0" w:rsidRDefault="004855E6" w:rsidP="001A5EC0">
            <w:pPr>
              <w:spacing w:before="0" w:after="0"/>
              <w:rPr>
                <w:szCs w:val="20"/>
                <w:lang w:val="en-AU"/>
              </w:rPr>
            </w:pPr>
            <w:r>
              <w:rPr>
                <w:b/>
                <w:szCs w:val="20"/>
                <w:lang w:val="en-AU"/>
              </w:rPr>
              <w:t>Remarks</w:t>
            </w:r>
          </w:p>
        </w:tc>
      </w:tr>
      <w:tr w:rsidR="004855E6" w:rsidRPr="00C973FC" w14:paraId="05E7F363" w14:textId="77777777" w:rsidTr="00560EAC">
        <w:trPr>
          <w:trHeight w:hRule="exact" w:val="369"/>
        </w:trPr>
        <w:tc>
          <w:tcPr>
            <w:tcW w:w="4395" w:type="dxa"/>
            <w:shd w:val="clear" w:color="auto" w:fill="auto"/>
            <w:vAlign w:val="center"/>
          </w:tcPr>
          <w:p w14:paraId="72D9F081" w14:textId="77777777" w:rsidR="004855E6" w:rsidRPr="001A5EC0" w:rsidRDefault="004855E6" w:rsidP="001A5EC0">
            <w:pPr>
              <w:spacing w:before="0" w:after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>Is reinforcement drawing(s) attached?</w:t>
            </w:r>
          </w:p>
        </w:tc>
        <w:tc>
          <w:tcPr>
            <w:tcW w:w="2268" w:type="dxa"/>
            <w:shd w:val="clear" w:color="auto" w:fill="auto"/>
          </w:tcPr>
          <w:p w14:paraId="2DEC8418" w14:textId="77777777" w:rsidR="004855E6" w:rsidRDefault="004855E6" w:rsidP="00560EAC">
            <w:pPr>
              <w:jc w:val="center"/>
            </w:pPr>
            <w:r>
              <w:rPr>
                <w:szCs w:val="20"/>
                <w:lang w:val="en-AU"/>
              </w:rPr>
              <w:t>Y / N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659450AD" w14:textId="77777777" w:rsidR="004855E6" w:rsidRPr="001A5EC0" w:rsidRDefault="004855E6" w:rsidP="001A5EC0">
            <w:pPr>
              <w:spacing w:before="0" w:after="0"/>
              <w:rPr>
                <w:szCs w:val="20"/>
                <w:lang w:val="en-AU"/>
              </w:rPr>
            </w:pPr>
          </w:p>
        </w:tc>
      </w:tr>
      <w:tr w:rsidR="004855E6" w:rsidRPr="00C973FC" w14:paraId="529D9AB6" w14:textId="77777777" w:rsidTr="00560EAC">
        <w:trPr>
          <w:trHeight w:hRule="exact" w:val="369"/>
        </w:trPr>
        <w:tc>
          <w:tcPr>
            <w:tcW w:w="4395" w:type="dxa"/>
            <w:shd w:val="clear" w:color="auto" w:fill="auto"/>
            <w:vAlign w:val="center"/>
          </w:tcPr>
          <w:p w14:paraId="2E70DE14" w14:textId="77777777" w:rsidR="004855E6" w:rsidRDefault="004855E6" w:rsidP="007D6968">
            <w:pPr>
              <w:spacing w:before="0" w:after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>Is length acceptable +0mm -</w:t>
            </w:r>
            <w:r w:rsidR="007D6968">
              <w:rPr>
                <w:szCs w:val="20"/>
                <w:lang w:val="en-AU"/>
              </w:rPr>
              <w:t>10</w:t>
            </w:r>
            <w:r>
              <w:rPr>
                <w:szCs w:val="20"/>
                <w:lang w:val="en-AU"/>
              </w:rPr>
              <w:t>mm</w:t>
            </w:r>
          </w:p>
        </w:tc>
        <w:tc>
          <w:tcPr>
            <w:tcW w:w="2268" w:type="dxa"/>
            <w:shd w:val="clear" w:color="auto" w:fill="auto"/>
          </w:tcPr>
          <w:p w14:paraId="3B047930" w14:textId="77777777" w:rsidR="004855E6" w:rsidRDefault="004855E6" w:rsidP="00560EAC">
            <w:pPr>
              <w:jc w:val="center"/>
            </w:pPr>
            <w:r>
              <w:rPr>
                <w:szCs w:val="20"/>
                <w:lang w:val="en-AU"/>
              </w:rPr>
              <w:t>Y / N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5A9EAB3" w14:textId="77777777" w:rsidR="004855E6" w:rsidRPr="001A5EC0" w:rsidRDefault="004855E6" w:rsidP="001A5EC0">
            <w:pPr>
              <w:spacing w:before="0" w:after="0"/>
              <w:rPr>
                <w:szCs w:val="20"/>
                <w:lang w:val="en-AU"/>
              </w:rPr>
            </w:pPr>
          </w:p>
        </w:tc>
      </w:tr>
      <w:tr w:rsidR="004855E6" w:rsidRPr="00C973FC" w14:paraId="28292CAD" w14:textId="77777777" w:rsidTr="00560EAC">
        <w:trPr>
          <w:trHeight w:hRule="exact" w:val="369"/>
        </w:trPr>
        <w:tc>
          <w:tcPr>
            <w:tcW w:w="4395" w:type="dxa"/>
            <w:shd w:val="clear" w:color="auto" w:fill="auto"/>
            <w:vAlign w:val="center"/>
          </w:tcPr>
          <w:p w14:paraId="03450F1D" w14:textId="77777777" w:rsidR="004855E6" w:rsidRPr="001A5EC0" w:rsidRDefault="004855E6" w:rsidP="007D6968">
            <w:pPr>
              <w:spacing w:before="0" w:after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>Is width acceptable +0mm -</w:t>
            </w:r>
            <w:r w:rsidR="007D6968">
              <w:rPr>
                <w:szCs w:val="20"/>
                <w:lang w:val="en-AU"/>
              </w:rPr>
              <w:t>10</w:t>
            </w:r>
            <w:r>
              <w:rPr>
                <w:szCs w:val="20"/>
                <w:lang w:val="en-AU"/>
              </w:rPr>
              <w:t>mm</w:t>
            </w:r>
          </w:p>
        </w:tc>
        <w:tc>
          <w:tcPr>
            <w:tcW w:w="2268" w:type="dxa"/>
            <w:shd w:val="clear" w:color="auto" w:fill="auto"/>
          </w:tcPr>
          <w:p w14:paraId="0B617A98" w14:textId="77777777" w:rsidR="004855E6" w:rsidRDefault="004855E6" w:rsidP="00560EAC">
            <w:pPr>
              <w:jc w:val="center"/>
            </w:pPr>
            <w:r>
              <w:rPr>
                <w:szCs w:val="20"/>
                <w:lang w:val="en-AU"/>
              </w:rPr>
              <w:t>Y / N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5A8CF65" w14:textId="77777777" w:rsidR="004855E6" w:rsidRPr="001A5EC0" w:rsidRDefault="004855E6" w:rsidP="001A5EC0">
            <w:pPr>
              <w:spacing w:before="0" w:after="0"/>
              <w:rPr>
                <w:szCs w:val="20"/>
                <w:lang w:val="en-AU"/>
              </w:rPr>
            </w:pPr>
          </w:p>
        </w:tc>
      </w:tr>
      <w:tr w:rsidR="004855E6" w:rsidRPr="00C973FC" w14:paraId="232323DD" w14:textId="77777777" w:rsidTr="00560EAC">
        <w:trPr>
          <w:trHeight w:hRule="exact" w:val="369"/>
        </w:trPr>
        <w:tc>
          <w:tcPr>
            <w:tcW w:w="4395" w:type="dxa"/>
            <w:shd w:val="clear" w:color="auto" w:fill="auto"/>
            <w:vAlign w:val="center"/>
          </w:tcPr>
          <w:p w14:paraId="4EA3AEFB" w14:textId="77777777" w:rsidR="004855E6" w:rsidRDefault="004855E6" w:rsidP="001A5EC0">
            <w:pPr>
              <w:spacing w:before="0" w:after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>Is reinforcement square</w:t>
            </w:r>
          </w:p>
        </w:tc>
        <w:tc>
          <w:tcPr>
            <w:tcW w:w="2268" w:type="dxa"/>
            <w:shd w:val="clear" w:color="auto" w:fill="auto"/>
          </w:tcPr>
          <w:p w14:paraId="787CAD9E" w14:textId="77777777" w:rsidR="004855E6" w:rsidRDefault="004855E6" w:rsidP="00560EAC">
            <w:pPr>
              <w:jc w:val="center"/>
            </w:pPr>
            <w:r>
              <w:rPr>
                <w:szCs w:val="20"/>
                <w:lang w:val="en-AU"/>
              </w:rPr>
              <w:t>Y / N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621D8FD1" w14:textId="77777777" w:rsidR="004855E6" w:rsidRPr="001A5EC0" w:rsidRDefault="004855E6" w:rsidP="001A5EC0">
            <w:pPr>
              <w:spacing w:before="0" w:after="0"/>
              <w:rPr>
                <w:szCs w:val="20"/>
                <w:lang w:val="en-AU"/>
              </w:rPr>
            </w:pPr>
          </w:p>
        </w:tc>
      </w:tr>
    </w:tbl>
    <w:p w14:paraId="16238E15" w14:textId="77777777" w:rsidR="001A5EC0" w:rsidRPr="004855E6" w:rsidRDefault="001A5EC0" w:rsidP="00C973FC">
      <w:pPr>
        <w:spacing w:before="0" w:after="0"/>
        <w:rPr>
          <w:sz w:val="14"/>
          <w:szCs w:val="20"/>
          <w:lang w:val="en-AU"/>
        </w:rPr>
      </w:pPr>
    </w:p>
    <w:tbl>
      <w:tblPr>
        <w:tblStyle w:val="TableGrid"/>
        <w:tblW w:w="11199" w:type="dxa"/>
        <w:tblInd w:w="-176" w:type="dxa"/>
        <w:tblLook w:val="04A0" w:firstRow="1" w:lastRow="0" w:firstColumn="1" w:lastColumn="0" w:noHBand="0" w:noVBand="1"/>
      </w:tblPr>
      <w:tblGrid>
        <w:gridCol w:w="4395"/>
        <w:gridCol w:w="2268"/>
        <w:gridCol w:w="4536"/>
      </w:tblGrid>
      <w:tr w:rsidR="004855E6" w:rsidRPr="00C973FC" w14:paraId="61B74337" w14:textId="77777777" w:rsidTr="00560EAC">
        <w:trPr>
          <w:trHeight w:hRule="exact" w:val="369"/>
        </w:trPr>
        <w:tc>
          <w:tcPr>
            <w:tcW w:w="11199" w:type="dxa"/>
            <w:gridSpan w:val="3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D0E8954" w14:textId="6C5C0AEE" w:rsidR="004855E6" w:rsidRPr="00C973FC" w:rsidRDefault="004855E6" w:rsidP="00560EAC">
            <w:pPr>
              <w:spacing w:before="0" w:after="0"/>
              <w:rPr>
                <w:b/>
                <w:szCs w:val="20"/>
                <w:lang w:val="en-AU"/>
              </w:rPr>
            </w:pPr>
            <w:proofErr w:type="gramStart"/>
            <w:r>
              <w:rPr>
                <w:b/>
                <w:szCs w:val="20"/>
                <w:lang w:val="en-AU"/>
              </w:rPr>
              <w:t>Reinforcement  Assembly</w:t>
            </w:r>
            <w:proofErr w:type="gramEnd"/>
            <w:r w:rsidR="009F692A">
              <w:rPr>
                <w:b/>
                <w:szCs w:val="20"/>
                <w:lang w:val="en-AU"/>
              </w:rPr>
              <w:t>:    AS PER IFC DRAWING</w:t>
            </w:r>
          </w:p>
        </w:tc>
      </w:tr>
      <w:tr w:rsidR="004855E6" w:rsidRPr="00C973FC" w14:paraId="487A1E41" w14:textId="77777777" w:rsidTr="00560EAC">
        <w:trPr>
          <w:trHeight w:hRule="exact" w:val="369"/>
        </w:trPr>
        <w:tc>
          <w:tcPr>
            <w:tcW w:w="4395" w:type="dxa"/>
            <w:shd w:val="clear" w:color="auto" w:fill="D9D9D9" w:themeFill="background1" w:themeFillShade="D9"/>
            <w:vAlign w:val="center"/>
          </w:tcPr>
          <w:p w14:paraId="4E9A7DCE" w14:textId="77777777" w:rsidR="004855E6" w:rsidRDefault="004855E6" w:rsidP="00560EAC">
            <w:pPr>
              <w:spacing w:before="0" w:after="0"/>
              <w:rPr>
                <w:szCs w:val="20"/>
                <w:lang w:val="en-AU"/>
              </w:rPr>
            </w:pPr>
            <w:r>
              <w:rPr>
                <w:b/>
                <w:szCs w:val="20"/>
                <w:lang w:val="en-AU"/>
              </w:rPr>
              <w:t>Item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7D92619" w14:textId="77777777" w:rsidR="004855E6" w:rsidRPr="001A5EC0" w:rsidRDefault="004855E6" w:rsidP="004855E6">
            <w:pPr>
              <w:spacing w:before="0" w:after="0"/>
              <w:jc w:val="center"/>
              <w:rPr>
                <w:szCs w:val="20"/>
                <w:lang w:val="en-AU"/>
              </w:rPr>
            </w:pPr>
            <w:r>
              <w:rPr>
                <w:b/>
                <w:szCs w:val="20"/>
                <w:lang w:val="en-AU"/>
              </w:rPr>
              <w:t>Acceptable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009753E5" w14:textId="77777777" w:rsidR="004855E6" w:rsidRPr="001A5EC0" w:rsidRDefault="004855E6" w:rsidP="00560EAC">
            <w:pPr>
              <w:spacing w:before="0" w:after="0"/>
              <w:rPr>
                <w:szCs w:val="20"/>
                <w:lang w:val="en-AU"/>
              </w:rPr>
            </w:pPr>
            <w:r>
              <w:rPr>
                <w:b/>
                <w:szCs w:val="20"/>
                <w:lang w:val="en-AU"/>
              </w:rPr>
              <w:t>Remarks</w:t>
            </w:r>
          </w:p>
        </w:tc>
      </w:tr>
      <w:tr w:rsidR="004855E6" w:rsidRPr="00C973FC" w14:paraId="0C227487" w14:textId="77777777" w:rsidTr="00560EAC">
        <w:trPr>
          <w:trHeight w:hRule="exact" w:val="369"/>
        </w:trPr>
        <w:tc>
          <w:tcPr>
            <w:tcW w:w="4395" w:type="dxa"/>
            <w:shd w:val="clear" w:color="auto" w:fill="auto"/>
            <w:vAlign w:val="center"/>
          </w:tcPr>
          <w:p w14:paraId="0FE787F2" w14:textId="77777777" w:rsidR="004855E6" w:rsidRPr="001A5EC0" w:rsidRDefault="004855E6" w:rsidP="00560EAC">
            <w:pPr>
              <w:spacing w:before="0" w:after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>Strength and Stiffness for lifting</w:t>
            </w:r>
          </w:p>
        </w:tc>
        <w:tc>
          <w:tcPr>
            <w:tcW w:w="2268" w:type="dxa"/>
            <w:shd w:val="clear" w:color="auto" w:fill="auto"/>
          </w:tcPr>
          <w:p w14:paraId="4057162C" w14:textId="77777777" w:rsidR="004855E6" w:rsidRDefault="004855E6" w:rsidP="00560EAC">
            <w:pPr>
              <w:jc w:val="center"/>
            </w:pPr>
            <w:r>
              <w:rPr>
                <w:szCs w:val="20"/>
                <w:lang w:val="en-AU"/>
              </w:rPr>
              <w:t>Y / N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67FA65DB" w14:textId="77777777" w:rsidR="004855E6" w:rsidRPr="001A5EC0" w:rsidRDefault="004855E6" w:rsidP="00560EAC">
            <w:pPr>
              <w:spacing w:before="0" w:after="0"/>
              <w:rPr>
                <w:szCs w:val="20"/>
                <w:lang w:val="en-AU"/>
              </w:rPr>
            </w:pPr>
          </w:p>
        </w:tc>
      </w:tr>
      <w:tr w:rsidR="004855E6" w:rsidRPr="00C973FC" w14:paraId="019DACCB" w14:textId="77777777" w:rsidTr="00560EAC">
        <w:trPr>
          <w:trHeight w:hRule="exact" w:val="369"/>
        </w:trPr>
        <w:tc>
          <w:tcPr>
            <w:tcW w:w="4395" w:type="dxa"/>
            <w:shd w:val="clear" w:color="auto" w:fill="auto"/>
            <w:vAlign w:val="center"/>
          </w:tcPr>
          <w:p w14:paraId="20DD1D16" w14:textId="77777777" w:rsidR="004855E6" w:rsidRDefault="00205F1D" w:rsidP="00560EAC">
            <w:pPr>
              <w:spacing w:before="0" w:after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>Sufficiently Tied.</w:t>
            </w:r>
          </w:p>
        </w:tc>
        <w:tc>
          <w:tcPr>
            <w:tcW w:w="2268" w:type="dxa"/>
            <w:shd w:val="clear" w:color="auto" w:fill="auto"/>
          </w:tcPr>
          <w:p w14:paraId="5DB197C0" w14:textId="77777777" w:rsidR="004855E6" w:rsidRDefault="004855E6" w:rsidP="00560EAC">
            <w:pPr>
              <w:jc w:val="center"/>
            </w:pPr>
            <w:r>
              <w:rPr>
                <w:szCs w:val="20"/>
                <w:lang w:val="en-AU"/>
              </w:rPr>
              <w:t>Y / N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1179AE3" w14:textId="77777777" w:rsidR="004855E6" w:rsidRPr="001A5EC0" w:rsidRDefault="004855E6" w:rsidP="00560EAC">
            <w:pPr>
              <w:spacing w:before="0" w:after="0"/>
              <w:rPr>
                <w:szCs w:val="20"/>
                <w:lang w:val="en-AU"/>
              </w:rPr>
            </w:pPr>
          </w:p>
        </w:tc>
      </w:tr>
      <w:tr w:rsidR="004855E6" w:rsidRPr="00C973FC" w14:paraId="47B2016E" w14:textId="77777777" w:rsidTr="00560EAC">
        <w:trPr>
          <w:trHeight w:hRule="exact" w:val="369"/>
        </w:trPr>
        <w:tc>
          <w:tcPr>
            <w:tcW w:w="4395" w:type="dxa"/>
            <w:shd w:val="clear" w:color="auto" w:fill="auto"/>
            <w:vAlign w:val="center"/>
          </w:tcPr>
          <w:p w14:paraId="18FA8F50" w14:textId="77777777" w:rsidR="004855E6" w:rsidRPr="001A5EC0" w:rsidRDefault="00205F1D" w:rsidP="00560EAC">
            <w:pPr>
              <w:spacing w:before="0" w:after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>Perimeter Bar U.</w:t>
            </w:r>
            <w:proofErr w:type="gramStart"/>
            <w:r>
              <w:rPr>
                <w:szCs w:val="20"/>
                <w:lang w:val="en-AU"/>
              </w:rPr>
              <w:t>N.O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5F58AB70" w14:textId="77777777" w:rsidR="004855E6" w:rsidRDefault="004855E6" w:rsidP="00560EAC">
            <w:pPr>
              <w:jc w:val="center"/>
            </w:pPr>
            <w:r>
              <w:rPr>
                <w:szCs w:val="20"/>
                <w:lang w:val="en-AU"/>
              </w:rPr>
              <w:t>Y / N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67B5E228" w14:textId="77777777" w:rsidR="004855E6" w:rsidRPr="001A5EC0" w:rsidRDefault="004855E6" w:rsidP="00560EAC">
            <w:pPr>
              <w:spacing w:before="0" w:after="0"/>
              <w:rPr>
                <w:szCs w:val="20"/>
                <w:lang w:val="en-AU"/>
              </w:rPr>
            </w:pPr>
          </w:p>
        </w:tc>
      </w:tr>
    </w:tbl>
    <w:p w14:paraId="12EDBE31" w14:textId="77777777" w:rsidR="004855E6" w:rsidRPr="004855E6" w:rsidRDefault="004855E6" w:rsidP="00C973FC">
      <w:pPr>
        <w:spacing w:before="0" w:after="0"/>
        <w:rPr>
          <w:sz w:val="14"/>
          <w:szCs w:val="20"/>
          <w:lang w:val="en-AU"/>
        </w:rPr>
      </w:pPr>
    </w:p>
    <w:tbl>
      <w:tblPr>
        <w:tblStyle w:val="TableGrid"/>
        <w:tblW w:w="11199" w:type="dxa"/>
        <w:tblInd w:w="-176" w:type="dxa"/>
        <w:tblLook w:val="04A0" w:firstRow="1" w:lastRow="0" w:firstColumn="1" w:lastColumn="0" w:noHBand="0" w:noVBand="1"/>
      </w:tblPr>
      <w:tblGrid>
        <w:gridCol w:w="4395"/>
        <w:gridCol w:w="2268"/>
        <w:gridCol w:w="4536"/>
      </w:tblGrid>
      <w:tr w:rsidR="004855E6" w:rsidRPr="00C973FC" w14:paraId="11392837" w14:textId="77777777" w:rsidTr="00560EAC">
        <w:trPr>
          <w:trHeight w:hRule="exact" w:val="369"/>
        </w:trPr>
        <w:tc>
          <w:tcPr>
            <w:tcW w:w="11199" w:type="dxa"/>
            <w:gridSpan w:val="3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5A6207D" w14:textId="221C3703" w:rsidR="004855E6" w:rsidRPr="00C973FC" w:rsidRDefault="004855E6" w:rsidP="004855E6">
            <w:pPr>
              <w:spacing w:before="0" w:after="0"/>
              <w:rPr>
                <w:b/>
                <w:szCs w:val="20"/>
                <w:lang w:val="en-AU"/>
              </w:rPr>
            </w:pPr>
            <w:r>
              <w:rPr>
                <w:b/>
                <w:szCs w:val="20"/>
                <w:lang w:val="en-AU"/>
              </w:rPr>
              <w:t>Reinforcement Cage Setup</w:t>
            </w:r>
            <w:r w:rsidR="009F692A">
              <w:rPr>
                <w:b/>
                <w:szCs w:val="20"/>
                <w:lang w:val="en-AU"/>
              </w:rPr>
              <w:t>:     AS PER IFC DRAWING</w:t>
            </w:r>
          </w:p>
        </w:tc>
      </w:tr>
      <w:tr w:rsidR="004855E6" w:rsidRPr="00C973FC" w14:paraId="7B2325BD" w14:textId="77777777" w:rsidTr="00560EAC">
        <w:trPr>
          <w:trHeight w:hRule="exact" w:val="369"/>
        </w:trPr>
        <w:tc>
          <w:tcPr>
            <w:tcW w:w="4395" w:type="dxa"/>
            <w:shd w:val="clear" w:color="auto" w:fill="D9D9D9" w:themeFill="background1" w:themeFillShade="D9"/>
            <w:vAlign w:val="center"/>
          </w:tcPr>
          <w:p w14:paraId="58C8806C" w14:textId="77777777" w:rsidR="004855E6" w:rsidRDefault="004855E6" w:rsidP="00560EAC">
            <w:pPr>
              <w:spacing w:before="0" w:after="0"/>
              <w:rPr>
                <w:szCs w:val="20"/>
                <w:lang w:val="en-AU"/>
              </w:rPr>
            </w:pPr>
            <w:r>
              <w:rPr>
                <w:b/>
                <w:szCs w:val="20"/>
                <w:lang w:val="en-AU"/>
              </w:rPr>
              <w:t>Item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EF3A327" w14:textId="77777777" w:rsidR="004855E6" w:rsidRPr="001A5EC0" w:rsidRDefault="004855E6" w:rsidP="00560EAC">
            <w:pPr>
              <w:spacing w:before="0" w:after="0"/>
              <w:jc w:val="center"/>
              <w:rPr>
                <w:szCs w:val="20"/>
                <w:lang w:val="en-AU"/>
              </w:rPr>
            </w:pPr>
            <w:r>
              <w:rPr>
                <w:b/>
                <w:szCs w:val="20"/>
                <w:lang w:val="en-AU"/>
              </w:rPr>
              <w:t>Acceptable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03C6C293" w14:textId="77777777" w:rsidR="004855E6" w:rsidRPr="001A5EC0" w:rsidRDefault="004855E6" w:rsidP="00560EAC">
            <w:pPr>
              <w:spacing w:before="0" w:after="0"/>
              <w:rPr>
                <w:szCs w:val="20"/>
                <w:lang w:val="en-AU"/>
              </w:rPr>
            </w:pPr>
            <w:r>
              <w:rPr>
                <w:b/>
                <w:szCs w:val="20"/>
                <w:lang w:val="en-AU"/>
              </w:rPr>
              <w:t>Remarks</w:t>
            </w:r>
          </w:p>
        </w:tc>
      </w:tr>
      <w:tr w:rsidR="004855E6" w:rsidRPr="00C973FC" w14:paraId="3C0F10DA" w14:textId="77777777" w:rsidTr="00560EAC">
        <w:trPr>
          <w:trHeight w:hRule="exact" w:val="369"/>
        </w:trPr>
        <w:tc>
          <w:tcPr>
            <w:tcW w:w="4395" w:type="dxa"/>
            <w:shd w:val="clear" w:color="auto" w:fill="auto"/>
            <w:vAlign w:val="center"/>
          </w:tcPr>
          <w:p w14:paraId="0E6BC78A" w14:textId="77777777" w:rsidR="004855E6" w:rsidRPr="001A5EC0" w:rsidRDefault="004855E6" w:rsidP="004855E6">
            <w:pPr>
              <w:spacing w:before="0" w:after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>Bar chair type: .........................</w:t>
            </w:r>
          </w:p>
        </w:tc>
        <w:tc>
          <w:tcPr>
            <w:tcW w:w="2268" w:type="dxa"/>
            <w:shd w:val="clear" w:color="auto" w:fill="auto"/>
          </w:tcPr>
          <w:p w14:paraId="57D2A09E" w14:textId="77777777" w:rsidR="004855E6" w:rsidRDefault="004855E6" w:rsidP="00560EAC">
            <w:pPr>
              <w:jc w:val="center"/>
            </w:pPr>
            <w:r>
              <w:rPr>
                <w:szCs w:val="20"/>
                <w:lang w:val="en-AU"/>
              </w:rPr>
              <w:t>Y / N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668C309" w14:textId="77777777" w:rsidR="004855E6" w:rsidRPr="001A5EC0" w:rsidRDefault="004855E6" w:rsidP="00560EAC">
            <w:pPr>
              <w:spacing w:before="0" w:after="0"/>
              <w:rPr>
                <w:szCs w:val="20"/>
                <w:lang w:val="en-AU"/>
              </w:rPr>
            </w:pPr>
          </w:p>
        </w:tc>
      </w:tr>
      <w:tr w:rsidR="004855E6" w:rsidRPr="00C973FC" w14:paraId="7BB88AEA" w14:textId="77777777" w:rsidTr="00560EAC">
        <w:trPr>
          <w:trHeight w:hRule="exact" w:val="369"/>
        </w:trPr>
        <w:tc>
          <w:tcPr>
            <w:tcW w:w="4395" w:type="dxa"/>
            <w:shd w:val="clear" w:color="auto" w:fill="auto"/>
            <w:vAlign w:val="center"/>
          </w:tcPr>
          <w:p w14:paraId="29065A35" w14:textId="77777777" w:rsidR="004855E6" w:rsidRDefault="004855E6" w:rsidP="004855E6">
            <w:pPr>
              <w:spacing w:before="0" w:after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>Bar chair size (cover): .........................</w:t>
            </w:r>
          </w:p>
        </w:tc>
        <w:tc>
          <w:tcPr>
            <w:tcW w:w="2268" w:type="dxa"/>
            <w:shd w:val="clear" w:color="auto" w:fill="auto"/>
          </w:tcPr>
          <w:p w14:paraId="73BF6304" w14:textId="77777777" w:rsidR="004855E6" w:rsidRDefault="004855E6" w:rsidP="00560EAC">
            <w:pPr>
              <w:jc w:val="center"/>
            </w:pPr>
            <w:r>
              <w:rPr>
                <w:szCs w:val="20"/>
                <w:lang w:val="en-AU"/>
              </w:rPr>
              <w:t>Y / N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10468066" w14:textId="77777777" w:rsidR="004855E6" w:rsidRPr="001A5EC0" w:rsidRDefault="004855E6" w:rsidP="00560EAC">
            <w:pPr>
              <w:spacing w:before="0" w:after="0"/>
              <w:rPr>
                <w:szCs w:val="20"/>
                <w:lang w:val="en-AU"/>
              </w:rPr>
            </w:pPr>
          </w:p>
        </w:tc>
      </w:tr>
      <w:tr w:rsidR="004855E6" w:rsidRPr="00C973FC" w14:paraId="463DEC4E" w14:textId="77777777" w:rsidTr="00560EAC">
        <w:trPr>
          <w:trHeight w:hRule="exact" w:val="369"/>
        </w:trPr>
        <w:tc>
          <w:tcPr>
            <w:tcW w:w="4395" w:type="dxa"/>
            <w:shd w:val="clear" w:color="auto" w:fill="auto"/>
            <w:vAlign w:val="center"/>
          </w:tcPr>
          <w:p w14:paraId="71B6263F" w14:textId="77777777" w:rsidR="004855E6" w:rsidRPr="001A5EC0" w:rsidRDefault="004855E6" w:rsidP="004855E6">
            <w:pPr>
              <w:spacing w:before="0" w:after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>Number of bar chairs acceptable</w:t>
            </w:r>
          </w:p>
        </w:tc>
        <w:tc>
          <w:tcPr>
            <w:tcW w:w="2268" w:type="dxa"/>
            <w:shd w:val="clear" w:color="auto" w:fill="auto"/>
          </w:tcPr>
          <w:p w14:paraId="73E626CF" w14:textId="77777777" w:rsidR="004855E6" w:rsidRDefault="004855E6" w:rsidP="00560EAC">
            <w:pPr>
              <w:jc w:val="center"/>
            </w:pPr>
            <w:r>
              <w:rPr>
                <w:szCs w:val="20"/>
                <w:lang w:val="en-AU"/>
              </w:rPr>
              <w:t>Y / N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F6BD101" w14:textId="77777777" w:rsidR="004855E6" w:rsidRPr="001A5EC0" w:rsidRDefault="004855E6" w:rsidP="00560EAC">
            <w:pPr>
              <w:spacing w:before="0" w:after="0"/>
              <w:rPr>
                <w:szCs w:val="20"/>
                <w:lang w:val="en-AU"/>
              </w:rPr>
            </w:pPr>
          </w:p>
        </w:tc>
      </w:tr>
    </w:tbl>
    <w:p w14:paraId="509F371D" w14:textId="77777777" w:rsidR="004855E6" w:rsidRPr="004855E6" w:rsidRDefault="004855E6" w:rsidP="00C973FC">
      <w:pPr>
        <w:spacing w:before="0" w:after="0"/>
        <w:rPr>
          <w:sz w:val="14"/>
          <w:szCs w:val="20"/>
          <w:lang w:val="en-AU"/>
        </w:rPr>
      </w:pPr>
    </w:p>
    <w:tbl>
      <w:tblPr>
        <w:tblStyle w:val="TableGrid"/>
        <w:tblW w:w="11199" w:type="dxa"/>
        <w:tblInd w:w="-176" w:type="dxa"/>
        <w:tblLook w:val="04A0" w:firstRow="1" w:lastRow="0" w:firstColumn="1" w:lastColumn="0" w:noHBand="0" w:noVBand="1"/>
      </w:tblPr>
      <w:tblGrid>
        <w:gridCol w:w="11199"/>
      </w:tblGrid>
      <w:tr w:rsidR="004855E6" w:rsidRPr="00C973FC" w14:paraId="60FBBB2E" w14:textId="77777777" w:rsidTr="004855E6">
        <w:trPr>
          <w:trHeight w:hRule="exact" w:val="369"/>
        </w:trPr>
        <w:tc>
          <w:tcPr>
            <w:tcW w:w="1119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7123805" w14:textId="77777777" w:rsidR="004855E6" w:rsidRPr="00C973FC" w:rsidRDefault="004855E6" w:rsidP="00560EAC">
            <w:pPr>
              <w:spacing w:before="0" w:after="0"/>
              <w:rPr>
                <w:b/>
                <w:szCs w:val="20"/>
                <w:lang w:val="en-AU"/>
              </w:rPr>
            </w:pPr>
            <w:r>
              <w:rPr>
                <w:b/>
                <w:szCs w:val="20"/>
                <w:lang w:val="en-AU"/>
              </w:rPr>
              <w:t>Other Remarks</w:t>
            </w:r>
          </w:p>
        </w:tc>
      </w:tr>
      <w:tr w:rsidR="004855E6" w:rsidRPr="00C973FC" w14:paraId="676F9B44" w14:textId="77777777" w:rsidTr="007D3938">
        <w:trPr>
          <w:trHeight w:val="672"/>
        </w:trPr>
        <w:tc>
          <w:tcPr>
            <w:tcW w:w="11199" w:type="dxa"/>
            <w:shd w:val="clear" w:color="auto" w:fill="auto"/>
            <w:vAlign w:val="center"/>
          </w:tcPr>
          <w:p w14:paraId="3448C9B9" w14:textId="77777777" w:rsidR="004855E6" w:rsidRPr="004855E6" w:rsidRDefault="004855E6" w:rsidP="00560EAC">
            <w:pPr>
              <w:rPr>
                <w:szCs w:val="20"/>
                <w:lang w:val="en-AU"/>
              </w:rPr>
            </w:pPr>
          </w:p>
        </w:tc>
      </w:tr>
    </w:tbl>
    <w:p w14:paraId="3FA47078" w14:textId="645DC327" w:rsidR="004855E6" w:rsidRDefault="004855E6" w:rsidP="00C973FC">
      <w:pPr>
        <w:spacing w:before="0" w:after="0"/>
        <w:rPr>
          <w:sz w:val="14"/>
          <w:szCs w:val="20"/>
          <w:lang w:val="en-AU"/>
        </w:rPr>
      </w:pPr>
    </w:p>
    <w:p w14:paraId="7C1495E4" w14:textId="6B11DE59" w:rsidR="007D3938" w:rsidRDefault="007D3938" w:rsidP="007D3938">
      <w:pPr>
        <w:spacing w:before="0" w:after="0"/>
        <w:jc w:val="center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Legend:</w:t>
      </w:r>
    </w:p>
    <w:p w14:paraId="278BDFEA" w14:textId="692D6513" w:rsidR="007D3938" w:rsidRDefault="007D3938" w:rsidP="007D3938">
      <w:pPr>
        <w:spacing w:before="0" w:after="0"/>
        <w:jc w:val="center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N/A Not Applicable</w:t>
      </w:r>
      <w:r>
        <w:rPr>
          <w:sz w:val="18"/>
          <w:szCs w:val="18"/>
          <w:lang w:val="en-AU"/>
        </w:rPr>
        <w:tab/>
      </w:r>
      <w:r w:rsidR="00ED5D77">
        <w:rPr>
          <w:sz w:val="18"/>
          <w:szCs w:val="18"/>
          <w:lang w:val="en-AU"/>
        </w:rPr>
        <w:tab/>
        <w:t>Compliant – Y / Proceed</w:t>
      </w:r>
      <w:r w:rsidR="00ED5D77">
        <w:rPr>
          <w:sz w:val="18"/>
          <w:szCs w:val="18"/>
          <w:lang w:val="en-AU"/>
        </w:rPr>
        <w:tab/>
        <w:t>Non-Compliant – N / Hold</w:t>
      </w:r>
    </w:p>
    <w:p w14:paraId="0D8B7354" w14:textId="77777777" w:rsidR="00ED5D77" w:rsidRDefault="00ED5D77" w:rsidP="007D3938">
      <w:pPr>
        <w:spacing w:before="0" w:after="0"/>
        <w:jc w:val="center"/>
        <w:rPr>
          <w:sz w:val="18"/>
          <w:szCs w:val="18"/>
          <w:lang w:val="en-AU"/>
        </w:rPr>
      </w:pPr>
    </w:p>
    <w:p w14:paraId="01975887" w14:textId="77777777" w:rsidR="00ED5D77" w:rsidRPr="007D3938" w:rsidRDefault="00ED5D77" w:rsidP="007D3938">
      <w:pPr>
        <w:spacing w:before="0" w:after="0"/>
        <w:jc w:val="center"/>
        <w:rPr>
          <w:sz w:val="18"/>
          <w:szCs w:val="18"/>
          <w:lang w:val="en-AU"/>
        </w:rPr>
      </w:pPr>
    </w:p>
    <w:tbl>
      <w:tblPr>
        <w:tblStyle w:val="TableGrid"/>
        <w:tblW w:w="11181" w:type="dxa"/>
        <w:tblInd w:w="-176" w:type="dxa"/>
        <w:tblLook w:val="04A0" w:firstRow="1" w:lastRow="0" w:firstColumn="1" w:lastColumn="0" w:noHBand="0" w:noVBand="1"/>
      </w:tblPr>
      <w:tblGrid>
        <w:gridCol w:w="3727"/>
        <w:gridCol w:w="3727"/>
        <w:gridCol w:w="3727"/>
      </w:tblGrid>
      <w:tr w:rsidR="006C1B24" w:rsidRPr="00C973FC" w14:paraId="20A9C53E" w14:textId="77777777" w:rsidTr="00ED5D77">
        <w:trPr>
          <w:trHeight w:val="474"/>
        </w:trPr>
        <w:tc>
          <w:tcPr>
            <w:tcW w:w="3727" w:type="dxa"/>
            <w:vAlign w:val="center"/>
          </w:tcPr>
          <w:p w14:paraId="227B9399" w14:textId="77777777" w:rsidR="006C1B24" w:rsidRPr="00C973FC" w:rsidRDefault="006C1B24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Checked by: ................................</w:t>
            </w:r>
          </w:p>
        </w:tc>
        <w:tc>
          <w:tcPr>
            <w:tcW w:w="3727" w:type="dxa"/>
            <w:vAlign w:val="center"/>
          </w:tcPr>
          <w:p w14:paraId="79DA0C8D" w14:textId="77777777" w:rsidR="006C1B24" w:rsidRPr="00C973FC" w:rsidRDefault="006C1B24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 xml:space="preserve">Position: </w:t>
            </w:r>
            <w:r w:rsidR="00391259">
              <w:rPr>
                <w:szCs w:val="20"/>
                <w:lang w:val="en-AU"/>
              </w:rPr>
              <w:t>Q.</w:t>
            </w:r>
            <w:proofErr w:type="gramStart"/>
            <w:r w:rsidR="00391259">
              <w:rPr>
                <w:szCs w:val="20"/>
                <w:lang w:val="en-AU"/>
              </w:rPr>
              <w:t>A</w:t>
            </w:r>
            <w:proofErr w:type="gramEnd"/>
            <w:r w:rsidR="00391259">
              <w:rPr>
                <w:szCs w:val="20"/>
                <w:lang w:val="en-AU"/>
              </w:rPr>
              <w:t xml:space="preserve"> Engineer</w:t>
            </w:r>
          </w:p>
        </w:tc>
        <w:tc>
          <w:tcPr>
            <w:tcW w:w="3727" w:type="dxa"/>
            <w:vAlign w:val="center"/>
          </w:tcPr>
          <w:p w14:paraId="3D20715D" w14:textId="77777777" w:rsidR="006C1B24" w:rsidRPr="00C973FC" w:rsidRDefault="006C1B24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Date: ......./........../........</w:t>
            </w:r>
          </w:p>
        </w:tc>
      </w:tr>
      <w:tr w:rsidR="006C1B24" w:rsidRPr="00C973FC" w14:paraId="4293B9B7" w14:textId="77777777" w:rsidTr="00ED5D77">
        <w:trPr>
          <w:trHeight w:val="474"/>
        </w:trPr>
        <w:tc>
          <w:tcPr>
            <w:tcW w:w="3727" w:type="dxa"/>
            <w:vAlign w:val="center"/>
          </w:tcPr>
          <w:p w14:paraId="2C00A7CD" w14:textId="5D77C624" w:rsidR="006C1B24" w:rsidRPr="00C973FC" w:rsidRDefault="00CF13E2" w:rsidP="00C973FC">
            <w:pPr>
              <w:spacing w:before="0" w:after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>Signature</w:t>
            </w:r>
            <w:r w:rsidR="006C1B24" w:rsidRPr="00C973FC">
              <w:rPr>
                <w:szCs w:val="20"/>
                <w:lang w:val="en-AU"/>
              </w:rPr>
              <w:t>: ..............................</w:t>
            </w:r>
          </w:p>
        </w:tc>
        <w:tc>
          <w:tcPr>
            <w:tcW w:w="3727" w:type="dxa"/>
            <w:vAlign w:val="center"/>
          </w:tcPr>
          <w:p w14:paraId="443D84AB" w14:textId="518E2657" w:rsidR="006C1B24" w:rsidRDefault="006C1B24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Position:</w:t>
            </w:r>
            <w:r w:rsidR="00391259">
              <w:rPr>
                <w:szCs w:val="20"/>
                <w:lang w:val="en-AU"/>
              </w:rPr>
              <w:t xml:space="preserve"> </w:t>
            </w:r>
            <w:r w:rsidR="00CF13E2">
              <w:rPr>
                <w:szCs w:val="20"/>
                <w:lang w:val="en-AU"/>
              </w:rPr>
              <w:t>Third Party Inspector</w:t>
            </w:r>
          </w:p>
          <w:p w14:paraId="2AF6101E" w14:textId="77777777" w:rsidR="00CF13E2" w:rsidRDefault="00CF13E2" w:rsidP="00C973FC">
            <w:pPr>
              <w:spacing w:before="0" w:after="0"/>
              <w:rPr>
                <w:szCs w:val="20"/>
                <w:lang w:val="en-AU"/>
              </w:rPr>
            </w:pPr>
          </w:p>
          <w:p w14:paraId="303239DE" w14:textId="07177BD3" w:rsidR="00CF13E2" w:rsidRPr="00C973FC" w:rsidRDefault="00CF13E2" w:rsidP="00C973FC">
            <w:pPr>
              <w:spacing w:before="0" w:after="0"/>
              <w:rPr>
                <w:szCs w:val="20"/>
                <w:lang w:val="en-AU"/>
              </w:rPr>
            </w:pPr>
          </w:p>
        </w:tc>
        <w:tc>
          <w:tcPr>
            <w:tcW w:w="3727" w:type="dxa"/>
            <w:vAlign w:val="center"/>
          </w:tcPr>
          <w:p w14:paraId="11E2BDB0" w14:textId="77777777" w:rsidR="006C1B24" w:rsidRPr="00C973FC" w:rsidRDefault="006C1B24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Date: ......./........../........</w:t>
            </w:r>
          </w:p>
        </w:tc>
      </w:tr>
      <w:tr w:rsidR="00217DFF" w:rsidRPr="00C973FC" w14:paraId="2F617DF4" w14:textId="77777777" w:rsidTr="00ED5D77">
        <w:trPr>
          <w:trHeight w:val="597"/>
        </w:trPr>
        <w:tc>
          <w:tcPr>
            <w:tcW w:w="3727" w:type="dxa"/>
            <w:vAlign w:val="center"/>
          </w:tcPr>
          <w:p w14:paraId="384884D6" w14:textId="77777777" w:rsidR="00217DFF" w:rsidRPr="00C973FC" w:rsidRDefault="00217DFF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Approved by: ..............................</w:t>
            </w:r>
          </w:p>
        </w:tc>
        <w:tc>
          <w:tcPr>
            <w:tcW w:w="3727" w:type="dxa"/>
            <w:vAlign w:val="center"/>
          </w:tcPr>
          <w:p w14:paraId="511CDA09" w14:textId="7604911B" w:rsidR="00217DFF" w:rsidRPr="00C973FC" w:rsidRDefault="00217DFF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 xml:space="preserve">Position: </w:t>
            </w:r>
            <w:r w:rsidR="00E770E4">
              <w:rPr>
                <w:szCs w:val="20"/>
                <w:lang w:val="en-AU"/>
              </w:rPr>
              <w:t>Manager</w:t>
            </w:r>
          </w:p>
        </w:tc>
        <w:tc>
          <w:tcPr>
            <w:tcW w:w="3727" w:type="dxa"/>
            <w:vAlign w:val="center"/>
          </w:tcPr>
          <w:p w14:paraId="5AE5725F" w14:textId="77777777" w:rsidR="00217DFF" w:rsidRPr="00C973FC" w:rsidRDefault="00217DFF" w:rsidP="00C973FC">
            <w:pPr>
              <w:spacing w:before="0" w:after="0"/>
              <w:rPr>
                <w:szCs w:val="20"/>
                <w:lang w:val="en-AU"/>
              </w:rPr>
            </w:pPr>
            <w:r w:rsidRPr="00C973FC">
              <w:rPr>
                <w:szCs w:val="20"/>
                <w:lang w:val="en-AU"/>
              </w:rPr>
              <w:t>Date: ......./........../........</w:t>
            </w:r>
          </w:p>
        </w:tc>
      </w:tr>
    </w:tbl>
    <w:p w14:paraId="4A29D281" w14:textId="4880238F" w:rsidR="00567DA5" w:rsidRDefault="00567DA5" w:rsidP="00CF13E2">
      <w:pPr>
        <w:spacing w:before="0" w:after="0"/>
        <w:jc w:val="center"/>
        <w:rPr>
          <w:sz w:val="2"/>
          <w:szCs w:val="20"/>
          <w:lang w:val="en-AU"/>
        </w:rPr>
      </w:pPr>
    </w:p>
    <w:p w14:paraId="76E0F7D1" w14:textId="2F900915" w:rsidR="007D3938" w:rsidRDefault="007D3938" w:rsidP="00CF13E2">
      <w:pPr>
        <w:spacing w:before="0" w:after="0"/>
        <w:jc w:val="center"/>
        <w:rPr>
          <w:sz w:val="2"/>
          <w:szCs w:val="20"/>
          <w:lang w:val="en-AU"/>
        </w:rPr>
      </w:pPr>
    </w:p>
    <w:p w14:paraId="43B943B8" w14:textId="3567C28F" w:rsidR="007D3938" w:rsidRDefault="007D3938" w:rsidP="00CF13E2">
      <w:pPr>
        <w:spacing w:before="0" w:after="0"/>
        <w:jc w:val="center"/>
        <w:rPr>
          <w:sz w:val="2"/>
          <w:szCs w:val="20"/>
          <w:lang w:val="en-AU"/>
        </w:rPr>
      </w:pPr>
    </w:p>
    <w:p w14:paraId="689FC42F" w14:textId="54745A04" w:rsidR="007D3938" w:rsidRDefault="007D3938" w:rsidP="00CF13E2">
      <w:pPr>
        <w:spacing w:before="0" w:after="0"/>
        <w:jc w:val="center"/>
        <w:rPr>
          <w:sz w:val="2"/>
          <w:szCs w:val="20"/>
          <w:lang w:val="en-AU"/>
        </w:rPr>
      </w:pPr>
      <w:proofErr w:type="spellStart"/>
      <w:r>
        <w:rPr>
          <w:sz w:val="2"/>
          <w:szCs w:val="20"/>
          <w:lang w:val="en-AU"/>
        </w:rPr>
        <w:t>Ggg</w:t>
      </w:r>
      <w:proofErr w:type="spellEnd"/>
    </w:p>
    <w:p w14:paraId="093EA4E5" w14:textId="0EAE20CD" w:rsidR="007D3938" w:rsidRPr="00ED5D77" w:rsidRDefault="007D3938" w:rsidP="00CF13E2">
      <w:pPr>
        <w:spacing w:before="0" w:after="0"/>
        <w:jc w:val="center"/>
        <w:rPr>
          <w:szCs w:val="20"/>
          <w:lang w:val="en-AU"/>
        </w:rPr>
      </w:pPr>
    </w:p>
    <w:p w14:paraId="43F9E10D" w14:textId="77777777" w:rsidR="007D3938" w:rsidRPr="004855E6" w:rsidRDefault="007D3938" w:rsidP="007D3938">
      <w:pPr>
        <w:spacing w:before="0" w:after="0"/>
        <w:rPr>
          <w:sz w:val="2"/>
          <w:szCs w:val="20"/>
          <w:lang w:val="en-AU"/>
        </w:rPr>
      </w:pPr>
    </w:p>
    <w:sectPr w:rsidR="007D3938" w:rsidRPr="004855E6" w:rsidSect="00947B66">
      <w:headerReference w:type="default" r:id="rId8"/>
      <w:footerReference w:type="default" r:id="rId9"/>
      <w:pgSz w:w="11906" w:h="16838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C994D" w14:textId="77777777" w:rsidR="003454C0" w:rsidRDefault="003454C0" w:rsidP="00037D55">
      <w:pPr>
        <w:spacing w:before="0" w:after="0"/>
      </w:pPr>
      <w:r>
        <w:separator/>
      </w:r>
    </w:p>
  </w:endnote>
  <w:endnote w:type="continuationSeparator" w:id="0">
    <w:p w14:paraId="09662B05" w14:textId="77777777" w:rsidR="003454C0" w:rsidRDefault="003454C0" w:rsidP="00037D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74" w:type="dxa"/>
      <w:tblInd w:w="-17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5774"/>
      <w:gridCol w:w="3031"/>
      <w:gridCol w:w="2369"/>
    </w:tblGrid>
    <w:tr w:rsidR="00560EAC" w:rsidRPr="00265221" w14:paraId="7F2E216A" w14:textId="77777777" w:rsidTr="00D001A9">
      <w:trPr>
        <w:trHeight w:hRule="exact" w:val="328"/>
      </w:trPr>
      <w:tc>
        <w:tcPr>
          <w:tcW w:w="577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vAlign w:val="center"/>
        </w:tcPr>
        <w:p w14:paraId="2621F2A2" w14:textId="2B89AC55" w:rsidR="00560EAC" w:rsidRPr="00265221" w:rsidRDefault="00560EAC" w:rsidP="00F17431">
          <w:pPr>
            <w:pStyle w:val="Header"/>
            <w:spacing w:before="0" w:after="0"/>
            <w:rPr>
              <w:bCs/>
              <w:u w:val="single"/>
            </w:rPr>
          </w:pPr>
          <w:proofErr w:type="gramStart"/>
          <w:r w:rsidRPr="00265221">
            <w:rPr>
              <w:bCs/>
              <w:sz w:val="16"/>
            </w:rPr>
            <w:t>Form  No</w:t>
          </w:r>
          <w:proofErr w:type="gramEnd"/>
          <w:r w:rsidRPr="00265221">
            <w:rPr>
              <w:bCs/>
              <w:sz w:val="16"/>
            </w:rPr>
            <w:t xml:space="preserve">:  </w:t>
          </w:r>
          <w:r w:rsidR="008353DF">
            <w:rPr>
              <w:bCs/>
              <w:sz w:val="16"/>
            </w:rPr>
            <w:t xml:space="preserve">Y7 Daily </w:t>
          </w:r>
          <w:r w:rsidR="00F1617D">
            <w:rPr>
              <w:bCs/>
              <w:sz w:val="16"/>
            </w:rPr>
            <w:t>Reinforcement Check</w:t>
          </w:r>
          <w:r w:rsidR="008353DF">
            <w:rPr>
              <w:bCs/>
              <w:sz w:val="16"/>
            </w:rPr>
            <w:t xml:space="preserve"> Sheet     </w:t>
          </w:r>
          <w:r w:rsidR="008353DF" w:rsidRPr="00947B66">
            <w:rPr>
              <w:b/>
              <w:color w:val="FF0000"/>
              <w:sz w:val="12"/>
              <w:szCs w:val="12"/>
            </w:rPr>
            <w:t>UNCONTROLLED DOCUMENT WHEN PRINTED</w:t>
          </w:r>
          <w:r w:rsidR="008353DF">
            <w:rPr>
              <w:b/>
              <w:color w:val="FF0000"/>
              <w:sz w:val="16"/>
            </w:rPr>
            <w:t xml:space="preserve"> </w:t>
          </w:r>
          <w:r w:rsidR="00F17431">
            <w:rPr>
              <w:bCs/>
              <w:sz w:val="16"/>
            </w:rPr>
            <w:t xml:space="preserve">       </w:t>
          </w:r>
        </w:p>
      </w:tc>
      <w:tc>
        <w:tcPr>
          <w:tcW w:w="303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vAlign w:val="center"/>
        </w:tcPr>
        <w:p w14:paraId="7F65ED9D" w14:textId="12921428" w:rsidR="00560EAC" w:rsidRPr="00265221" w:rsidRDefault="008353DF" w:rsidP="00D001A9">
          <w:pPr>
            <w:pStyle w:val="Header"/>
            <w:spacing w:before="0" w:after="0"/>
            <w:rPr>
              <w:bCs/>
              <w:sz w:val="28"/>
            </w:rPr>
          </w:pPr>
          <w:r>
            <w:rPr>
              <w:bCs/>
              <w:sz w:val="16"/>
            </w:rPr>
            <w:t xml:space="preserve">            </w:t>
          </w:r>
          <w:r w:rsidR="00BE10DE">
            <w:rPr>
              <w:bCs/>
              <w:sz w:val="16"/>
            </w:rPr>
            <w:t xml:space="preserve">REV No:  </w:t>
          </w:r>
          <w:r>
            <w:rPr>
              <w:bCs/>
              <w:sz w:val="16"/>
            </w:rPr>
            <w:t>2</w:t>
          </w:r>
        </w:p>
      </w:tc>
      <w:tc>
        <w:tcPr>
          <w:tcW w:w="2369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14:paraId="0459AC28" w14:textId="36D0AE14" w:rsidR="00560EAC" w:rsidRPr="00265221" w:rsidRDefault="00560EAC" w:rsidP="00D001A9">
          <w:pPr>
            <w:pStyle w:val="Header"/>
            <w:spacing w:before="0" w:after="0"/>
            <w:rPr>
              <w:bCs/>
              <w:sz w:val="28"/>
            </w:rPr>
          </w:pPr>
          <w:r w:rsidRPr="00265221">
            <w:rPr>
              <w:bCs/>
              <w:sz w:val="16"/>
            </w:rPr>
            <w:t xml:space="preserve">DATE: </w:t>
          </w:r>
          <w:r w:rsidR="008353DF">
            <w:rPr>
              <w:bCs/>
              <w:sz w:val="16"/>
            </w:rPr>
            <w:t>07/11/2022</w:t>
          </w:r>
        </w:p>
      </w:tc>
    </w:tr>
  </w:tbl>
  <w:p w14:paraId="27C4EA21" w14:textId="77777777" w:rsidR="00560EAC" w:rsidRPr="00620507" w:rsidRDefault="00560EAC" w:rsidP="00092DD8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4B758" w14:textId="77777777" w:rsidR="003454C0" w:rsidRDefault="003454C0" w:rsidP="00037D55">
      <w:pPr>
        <w:spacing w:before="0" w:after="0"/>
      </w:pPr>
      <w:r>
        <w:separator/>
      </w:r>
    </w:p>
  </w:footnote>
  <w:footnote w:type="continuationSeparator" w:id="0">
    <w:p w14:paraId="7EF3A997" w14:textId="77777777" w:rsidR="003454C0" w:rsidRDefault="003454C0" w:rsidP="00037D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99" w:type="dxa"/>
      <w:tblInd w:w="-17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3493"/>
      <w:gridCol w:w="2603"/>
      <w:gridCol w:w="2240"/>
      <w:gridCol w:w="2863"/>
    </w:tblGrid>
    <w:tr w:rsidR="00560EAC" w14:paraId="3007394A" w14:textId="77777777" w:rsidTr="001A5EC0">
      <w:trPr>
        <w:trHeight w:hRule="exact" w:val="392"/>
      </w:trPr>
      <w:tc>
        <w:tcPr>
          <w:tcW w:w="3493" w:type="dxa"/>
          <w:tcBorders>
            <w:top w:val="single" w:sz="6" w:space="0" w:color="auto"/>
            <w:left w:val="single" w:sz="6" w:space="0" w:color="auto"/>
            <w:bottom w:val="nil"/>
            <w:right w:val="single" w:sz="4" w:space="0" w:color="auto"/>
          </w:tcBorders>
          <w:vAlign w:val="center"/>
        </w:tcPr>
        <w:p w14:paraId="67D347EF" w14:textId="61FDDCCC" w:rsidR="00560EAC" w:rsidRPr="00514C87" w:rsidRDefault="008353DF" w:rsidP="004C2966">
          <w:pPr>
            <w:pStyle w:val="Header"/>
            <w:spacing w:before="0" w:after="0"/>
            <w:rPr>
              <w:sz w:val="28"/>
              <w:szCs w:val="28"/>
              <w:u w:val="single"/>
            </w:rPr>
          </w:pPr>
          <w:r>
            <w:rPr>
              <w:noProof/>
              <w:sz w:val="28"/>
              <w:szCs w:val="28"/>
              <w:u w:val="single"/>
              <w:lang w:val="en-AU" w:eastAsia="en-AU"/>
            </w:rPr>
            <w:drawing>
              <wp:anchor distT="0" distB="0" distL="114300" distR="114300" simplePos="0" relativeHeight="251659264" behindDoc="0" locked="0" layoutInCell="1" allowOverlap="1" wp14:anchorId="630C6476" wp14:editId="6D76E159">
                <wp:simplePos x="0" y="0"/>
                <wp:positionH relativeFrom="column">
                  <wp:posOffset>-2540</wp:posOffset>
                </wp:positionH>
                <wp:positionV relativeFrom="paragraph">
                  <wp:posOffset>15875</wp:posOffset>
                </wp:positionV>
                <wp:extent cx="1085850" cy="399341"/>
                <wp:effectExtent l="0" t="0" r="0" b="127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39934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706" w:type="dxa"/>
          <w:gridSpan w:val="3"/>
          <w:tcBorders>
            <w:top w:val="single" w:sz="6" w:space="0" w:color="auto"/>
            <w:left w:val="single" w:sz="4" w:space="0" w:color="auto"/>
            <w:bottom w:val="nil"/>
            <w:right w:val="single" w:sz="6" w:space="0" w:color="auto"/>
          </w:tcBorders>
          <w:vAlign w:val="center"/>
        </w:tcPr>
        <w:p w14:paraId="2F7B80C1" w14:textId="7114E82B" w:rsidR="00560EAC" w:rsidRPr="00265221" w:rsidRDefault="002C700C" w:rsidP="001A5EC0">
          <w:pPr>
            <w:pStyle w:val="Header"/>
            <w:spacing w:before="0" w:after="0"/>
            <w:jc w:val="center"/>
            <w:rPr>
              <w:b/>
              <w:sz w:val="26"/>
              <w:szCs w:val="26"/>
            </w:rPr>
          </w:pPr>
          <w:r>
            <w:rPr>
              <w:b/>
              <w:sz w:val="24"/>
              <w:szCs w:val="26"/>
            </w:rPr>
            <w:t>DAILY</w:t>
          </w:r>
          <w:r w:rsidR="00560EAC" w:rsidRPr="00265221">
            <w:rPr>
              <w:b/>
              <w:sz w:val="24"/>
              <w:szCs w:val="26"/>
            </w:rPr>
            <w:t xml:space="preserve"> </w:t>
          </w:r>
          <w:r w:rsidR="00560EAC">
            <w:rPr>
              <w:b/>
              <w:sz w:val="24"/>
              <w:szCs w:val="26"/>
            </w:rPr>
            <w:t>REINFORCEMENT</w:t>
          </w:r>
          <w:r w:rsidR="00560EAC" w:rsidRPr="00265221">
            <w:rPr>
              <w:b/>
              <w:sz w:val="24"/>
              <w:szCs w:val="26"/>
            </w:rPr>
            <w:t xml:space="preserve"> CHECK </w:t>
          </w:r>
          <w:r>
            <w:rPr>
              <w:b/>
              <w:sz w:val="24"/>
              <w:szCs w:val="26"/>
            </w:rPr>
            <w:t>SHEET</w:t>
          </w:r>
        </w:p>
      </w:tc>
    </w:tr>
    <w:tr w:rsidR="00560EAC" w14:paraId="4C70430C" w14:textId="77777777" w:rsidTr="001A5EC0">
      <w:trPr>
        <w:trHeight w:hRule="exact" w:val="369"/>
      </w:trPr>
      <w:tc>
        <w:tcPr>
          <w:tcW w:w="3493" w:type="dxa"/>
          <w:vMerge w:val="restart"/>
          <w:tcBorders>
            <w:top w:val="nil"/>
            <w:left w:val="single" w:sz="6" w:space="0" w:color="auto"/>
            <w:right w:val="nil"/>
          </w:tcBorders>
          <w:vAlign w:val="bottom"/>
        </w:tcPr>
        <w:p w14:paraId="4617F460" w14:textId="77777777" w:rsidR="008353DF" w:rsidRDefault="008353DF" w:rsidP="008353DF">
          <w:pPr>
            <w:pStyle w:val="Header"/>
            <w:spacing w:before="0" w:after="0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 xml:space="preserve">38 Union Circuit, </w:t>
          </w:r>
          <w:proofErr w:type="spellStart"/>
          <w:r>
            <w:rPr>
              <w:b/>
              <w:bCs/>
              <w:sz w:val="16"/>
              <w:szCs w:val="16"/>
            </w:rPr>
            <w:t>Yatala</w:t>
          </w:r>
          <w:proofErr w:type="spellEnd"/>
          <w:r>
            <w:rPr>
              <w:b/>
              <w:bCs/>
              <w:sz w:val="16"/>
              <w:szCs w:val="16"/>
            </w:rPr>
            <w:t>.  QLD 4207</w:t>
          </w:r>
        </w:p>
        <w:p w14:paraId="12BFB5EF" w14:textId="2006D3D4" w:rsidR="00560EAC" w:rsidRDefault="008353DF" w:rsidP="008353DF">
          <w:pPr>
            <w:pStyle w:val="Header"/>
            <w:spacing w:before="0" w:after="0"/>
          </w:pPr>
          <w:r>
            <w:rPr>
              <w:b/>
              <w:bCs/>
              <w:sz w:val="16"/>
              <w:szCs w:val="16"/>
            </w:rPr>
            <w:t>Tel: 07 3807 0222</w:t>
          </w:r>
        </w:p>
      </w:tc>
      <w:tc>
        <w:tcPr>
          <w:tcW w:w="48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5FB34719" w14:textId="77777777" w:rsidR="00560EAC" w:rsidRPr="00392AEF" w:rsidRDefault="00BA5D2C" w:rsidP="00390132">
          <w:pPr>
            <w:pStyle w:val="Header"/>
            <w:spacing w:before="0" w:after="0"/>
            <w:rPr>
              <w:bCs/>
              <w:szCs w:val="20"/>
            </w:rPr>
          </w:pPr>
          <w:r>
            <w:rPr>
              <w:bCs/>
              <w:szCs w:val="20"/>
            </w:rPr>
            <w:t>Project</w:t>
          </w:r>
          <w:r w:rsidR="00205F1D">
            <w:rPr>
              <w:bCs/>
              <w:szCs w:val="20"/>
            </w:rPr>
            <w:t>:</w:t>
          </w:r>
        </w:p>
      </w:tc>
      <w:tc>
        <w:tcPr>
          <w:tcW w:w="2863" w:type="dxa"/>
          <w:vMerge w:val="restart"/>
          <w:tcBorders>
            <w:top w:val="single" w:sz="4" w:space="0" w:color="auto"/>
            <w:left w:val="single" w:sz="4" w:space="0" w:color="auto"/>
            <w:right w:val="single" w:sz="6" w:space="0" w:color="auto"/>
          </w:tcBorders>
          <w:vAlign w:val="center"/>
        </w:tcPr>
        <w:p w14:paraId="5FCCBCB5" w14:textId="530844EC" w:rsidR="00205F1D" w:rsidRPr="00392AEF" w:rsidRDefault="00560EAC" w:rsidP="001A5EC0">
          <w:pPr>
            <w:pStyle w:val="Header"/>
            <w:spacing w:before="0" w:after="0"/>
            <w:rPr>
              <w:bCs/>
              <w:szCs w:val="20"/>
            </w:rPr>
          </w:pPr>
          <w:r>
            <w:rPr>
              <w:bCs/>
              <w:szCs w:val="20"/>
            </w:rPr>
            <w:t>Check Date:</w:t>
          </w:r>
        </w:p>
      </w:tc>
    </w:tr>
    <w:tr w:rsidR="00560EAC" w14:paraId="5C28DFA5" w14:textId="77777777" w:rsidTr="001A5EC0">
      <w:trPr>
        <w:trHeight w:hRule="exact" w:val="369"/>
      </w:trPr>
      <w:tc>
        <w:tcPr>
          <w:tcW w:w="3493" w:type="dxa"/>
          <w:vMerge/>
          <w:tcBorders>
            <w:left w:val="single" w:sz="6" w:space="0" w:color="auto"/>
            <w:bottom w:val="single" w:sz="6" w:space="0" w:color="auto"/>
            <w:right w:val="nil"/>
          </w:tcBorders>
          <w:vAlign w:val="center"/>
        </w:tcPr>
        <w:p w14:paraId="09C8EE4B" w14:textId="77777777" w:rsidR="00560EAC" w:rsidRDefault="00560EAC" w:rsidP="001A5EC0">
          <w:pPr>
            <w:pStyle w:val="Header"/>
            <w:spacing w:before="0" w:after="0"/>
          </w:pPr>
        </w:p>
      </w:tc>
      <w:tc>
        <w:tcPr>
          <w:tcW w:w="2603" w:type="dxa"/>
          <w:tcBorders>
            <w:top w:val="single" w:sz="4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C6A58EF" w14:textId="77777777" w:rsidR="00560EAC" w:rsidRPr="00392AEF" w:rsidRDefault="00560EAC" w:rsidP="00390132">
          <w:pPr>
            <w:pStyle w:val="Header"/>
            <w:spacing w:before="0" w:after="0"/>
            <w:rPr>
              <w:bCs/>
            </w:rPr>
          </w:pPr>
          <w:proofErr w:type="gramStart"/>
          <w:r w:rsidRPr="00392AEF">
            <w:rPr>
              <w:bCs/>
            </w:rPr>
            <w:t>Client :</w:t>
          </w:r>
          <w:proofErr w:type="gramEnd"/>
          <w:r w:rsidR="003F39C4">
            <w:rPr>
              <w:bCs/>
            </w:rPr>
            <w:t xml:space="preserve"> </w:t>
          </w:r>
        </w:p>
      </w:tc>
      <w:tc>
        <w:tcPr>
          <w:tcW w:w="2240" w:type="dxa"/>
          <w:tcBorders>
            <w:top w:val="single" w:sz="4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6E2B0AD" w14:textId="77777777" w:rsidR="00560EAC" w:rsidRPr="00392AEF" w:rsidRDefault="00560EAC" w:rsidP="00512271">
          <w:pPr>
            <w:pStyle w:val="Header"/>
            <w:spacing w:before="0" w:after="0"/>
            <w:rPr>
              <w:bCs/>
            </w:rPr>
          </w:pPr>
          <w:r w:rsidRPr="00392AEF">
            <w:rPr>
              <w:bCs/>
              <w:szCs w:val="20"/>
            </w:rPr>
            <w:t xml:space="preserve">Job </w:t>
          </w:r>
          <w:proofErr w:type="gramStart"/>
          <w:r w:rsidRPr="00392AEF">
            <w:rPr>
              <w:bCs/>
              <w:szCs w:val="20"/>
            </w:rPr>
            <w:t>No</w:t>
          </w:r>
          <w:r>
            <w:rPr>
              <w:bCs/>
              <w:szCs w:val="20"/>
            </w:rPr>
            <w:t xml:space="preserve"> </w:t>
          </w:r>
          <w:r w:rsidR="00B17430">
            <w:rPr>
              <w:bCs/>
              <w:szCs w:val="20"/>
            </w:rPr>
            <w:t>:</w:t>
          </w:r>
          <w:proofErr w:type="gramEnd"/>
          <w:r w:rsidR="00E81A12">
            <w:rPr>
              <w:bCs/>
              <w:szCs w:val="20"/>
            </w:rPr>
            <w:t xml:space="preserve"> </w:t>
          </w:r>
        </w:p>
      </w:tc>
      <w:tc>
        <w:tcPr>
          <w:tcW w:w="2863" w:type="dxa"/>
          <w:vMerge/>
          <w:tcBorders>
            <w:left w:val="single" w:sz="4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1A0AD66" w14:textId="77777777" w:rsidR="00560EAC" w:rsidRPr="00392AEF" w:rsidRDefault="00560EAC" w:rsidP="001A5EC0">
          <w:pPr>
            <w:pStyle w:val="Header"/>
            <w:spacing w:before="0" w:after="0"/>
            <w:rPr>
              <w:bCs/>
            </w:rPr>
          </w:pPr>
        </w:p>
      </w:tc>
    </w:tr>
  </w:tbl>
  <w:p w14:paraId="2718A29F" w14:textId="77777777" w:rsidR="00560EAC" w:rsidRPr="00607AE4" w:rsidRDefault="00560EAC" w:rsidP="00607AE4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C6A"/>
    <w:multiLevelType w:val="hybridMultilevel"/>
    <w:tmpl w:val="D032CB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C4035"/>
    <w:multiLevelType w:val="hybridMultilevel"/>
    <w:tmpl w:val="560A342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1A38E7"/>
    <w:multiLevelType w:val="hybridMultilevel"/>
    <w:tmpl w:val="B8C017BA"/>
    <w:lvl w:ilvl="0" w:tplc="D230399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1601D"/>
    <w:multiLevelType w:val="hybridMultilevel"/>
    <w:tmpl w:val="2C9CC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5F39C1"/>
    <w:multiLevelType w:val="hybridMultilevel"/>
    <w:tmpl w:val="E57A33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E51CB"/>
    <w:multiLevelType w:val="hybridMultilevel"/>
    <w:tmpl w:val="4F224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C81E46"/>
    <w:multiLevelType w:val="hybridMultilevel"/>
    <w:tmpl w:val="4CA2656C"/>
    <w:lvl w:ilvl="0" w:tplc="3868416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723C6"/>
    <w:multiLevelType w:val="hybridMultilevel"/>
    <w:tmpl w:val="5D585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7580562">
    <w:abstractNumId w:val="6"/>
  </w:num>
  <w:num w:numId="2" w16cid:durableId="2004703866">
    <w:abstractNumId w:val="2"/>
  </w:num>
  <w:num w:numId="3" w16cid:durableId="504368798">
    <w:abstractNumId w:val="4"/>
  </w:num>
  <w:num w:numId="4" w16cid:durableId="676230024">
    <w:abstractNumId w:val="0"/>
  </w:num>
  <w:num w:numId="5" w16cid:durableId="1313801562">
    <w:abstractNumId w:val="1"/>
  </w:num>
  <w:num w:numId="6" w16cid:durableId="111291161">
    <w:abstractNumId w:val="7"/>
  </w:num>
  <w:num w:numId="7" w16cid:durableId="2024742308">
    <w:abstractNumId w:val="3"/>
  </w:num>
  <w:num w:numId="8" w16cid:durableId="15684921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rawingGridVerticalSpacing w:val="181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4F"/>
    <w:rsid w:val="00000CD1"/>
    <w:rsid w:val="000054A2"/>
    <w:rsid w:val="00031BF5"/>
    <w:rsid w:val="000327B2"/>
    <w:rsid w:val="00037D55"/>
    <w:rsid w:val="00086E7E"/>
    <w:rsid w:val="00092DD8"/>
    <w:rsid w:val="000938FC"/>
    <w:rsid w:val="000C5A46"/>
    <w:rsid w:val="00114027"/>
    <w:rsid w:val="00114FAC"/>
    <w:rsid w:val="0012566B"/>
    <w:rsid w:val="00127169"/>
    <w:rsid w:val="001324FE"/>
    <w:rsid w:val="00132FCA"/>
    <w:rsid w:val="0014076C"/>
    <w:rsid w:val="00144620"/>
    <w:rsid w:val="00147A54"/>
    <w:rsid w:val="00183380"/>
    <w:rsid w:val="001A24F2"/>
    <w:rsid w:val="001A5EC0"/>
    <w:rsid w:val="001B5E06"/>
    <w:rsid w:val="001C3D89"/>
    <w:rsid w:val="001D7C62"/>
    <w:rsid w:val="001F3F88"/>
    <w:rsid w:val="001F4E5E"/>
    <w:rsid w:val="002003A5"/>
    <w:rsid w:val="00201D1A"/>
    <w:rsid w:val="00205F1D"/>
    <w:rsid w:val="00206EC5"/>
    <w:rsid w:val="00212162"/>
    <w:rsid w:val="00216233"/>
    <w:rsid w:val="00217DFF"/>
    <w:rsid w:val="002421DC"/>
    <w:rsid w:val="00265221"/>
    <w:rsid w:val="0027423F"/>
    <w:rsid w:val="00276A6F"/>
    <w:rsid w:val="0029165E"/>
    <w:rsid w:val="002B791A"/>
    <w:rsid w:val="002C700C"/>
    <w:rsid w:val="002D1C0A"/>
    <w:rsid w:val="002D7596"/>
    <w:rsid w:val="00316038"/>
    <w:rsid w:val="003373FE"/>
    <w:rsid w:val="003454C0"/>
    <w:rsid w:val="00350FF1"/>
    <w:rsid w:val="00365061"/>
    <w:rsid w:val="00371F6E"/>
    <w:rsid w:val="00374F55"/>
    <w:rsid w:val="003829AA"/>
    <w:rsid w:val="00383372"/>
    <w:rsid w:val="00386B78"/>
    <w:rsid w:val="00390132"/>
    <w:rsid w:val="00390715"/>
    <w:rsid w:val="00391259"/>
    <w:rsid w:val="00392AEF"/>
    <w:rsid w:val="003B4AD4"/>
    <w:rsid w:val="003C4020"/>
    <w:rsid w:val="003D0060"/>
    <w:rsid w:val="003E14FF"/>
    <w:rsid w:val="003F13A3"/>
    <w:rsid w:val="003F1E07"/>
    <w:rsid w:val="003F39C4"/>
    <w:rsid w:val="003F558E"/>
    <w:rsid w:val="00405807"/>
    <w:rsid w:val="0043536A"/>
    <w:rsid w:val="00455D2F"/>
    <w:rsid w:val="004666EA"/>
    <w:rsid w:val="004855E6"/>
    <w:rsid w:val="004A1B2D"/>
    <w:rsid w:val="004A3C4F"/>
    <w:rsid w:val="004A411E"/>
    <w:rsid w:val="004C2966"/>
    <w:rsid w:val="004E6392"/>
    <w:rsid w:val="00500155"/>
    <w:rsid w:val="00512271"/>
    <w:rsid w:val="00514C87"/>
    <w:rsid w:val="00516A0F"/>
    <w:rsid w:val="00532399"/>
    <w:rsid w:val="00535D3C"/>
    <w:rsid w:val="00543CA8"/>
    <w:rsid w:val="00560EAC"/>
    <w:rsid w:val="00562A56"/>
    <w:rsid w:val="00566F1F"/>
    <w:rsid w:val="00567DA5"/>
    <w:rsid w:val="00570CD2"/>
    <w:rsid w:val="005761FA"/>
    <w:rsid w:val="00585C11"/>
    <w:rsid w:val="00592652"/>
    <w:rsid w:val="005A3B49"/>
    <w:rsid w:val="005B6A90"/>
    <w:rsid w:val="005C39CF"/>
    <w:rsid w:val="005E3FE3"/>
    <w:rsid w:val="005E66F1"/>
    <w:rsid w:val="0060216F"/>
    <w:rsid w:val="00607AE4"/>
    <w:rsid w:val="00620507"/>
    <w:rsid w:val="00686F33"/>
    <w:rsid w:val="006A24F7"/>
    <w:rsid w:val="006B0DE7"/>
    <w:rsid w:val="006B253D"/>
    <w:rsid w:val="006B45AD"/>
    <w:rsid w:val="006C1B24"/>
    <w:rsid w:val="006C3BA0"/>
    <w:rsid w:val="006C5CCB"/>
    <w:rsid w:val="0073223C"/>
    <w:rsid w:val="007362F8"/>
    <w:rsid w:val="00774232"/>
    <w:rsid w:val="00796F12"/>
    <w:rsid w:val="007B5567"/>
    <w:rsid w:val="007B6A52"/>
    <w:rsid w:val="007C35F9"/>
    <w:rsid w:val="007D3938"/>
    <w:rsid w:val="007D6968"/>
    <w:rsid w:val="007E3E45"/>
    <w:rsid w:val="007F26CC"/>
    <w:rsid w:val="007F2C82"/>
    <w:rsid w:val="008036DF"/>
    <w:rsid w:val="0080619B"/>
    <w:rsid w:val="0083507B"/>
    <w:rsid w:val="008353DF"/>
    <w:rsid w:val="00841DC8"/>
    <w:rsid w:val="00843A55"/>
    <w:rsid w:val="00851E78"/>
    <w:rsid w:val="008530A3"/>
    <w:rsid w:val="008D03D8"/>
    <w:rsid w:val="008D0916"/>
    <w:rsid w:val="008F1904"/>
    <w:rsid w:val="008F2537"/>
    <w:rsid w:val="008F5FEF"/>
    <w:rsid w:val="0090354C"/>
    <w:rsid w:val="0091215B"/>
    <w:rsid w:val="009330CA"/>
    <w:rsid w:val="00942365"/>
    <w:rsid w:val="00947B66"/>
    <w:rsid w:val="00950DB2"/>
    <w:rsid w:val="0099370D"/>
    <w:rsid w:val="00996C3A"/>
    <w:rsid w:val="009A5B11"/>
    <w:rsid w:val="009B50C4"/>
    <w:rsid w:val="009B54D8"/>
    <w:rsid w:val="009B6D88"/>
    <w:rsid w:val="009C4FA3"/>
    <w:rsid w:val="009D7FED"/>
    <w:rsid w:val="009F692A"/>
    <w:rsid w:val="00A01E8A"/>
    <w:rsid w:val="00A221BC"/>
    <w:rsid w:val="00A358E8"/>
    <w:rsid w:val="00A359F5"/>
    <w:rsid w:val="00A4261D"/>
    <w:rsid w:val="00A60A15"/>
    <w:rsid w:val="00A81673"/>
    <w:rsid w:val="00AB1F76"/>
    <w:rsid w:val="00AC246F"/>
    <w:rsid w:val="00AC3713"/>
    <w:rsid w:val="00AC532D"/>
    <w:rsid w:val="00AC5ACA"/>
    <w:rsid w:val="00B060A4"/>
    <w:rsid w:val="00B17430"/>
    <w:rsid w:val="00B21BCA"/>
    <w:rsid w:val="00B475DD"/>
    <w:rsid w:val="00B5772B"/>
    <w:rsid w:val="00B61C79"/>
    <w:rsid w:val="00B76BFD"/>
    <w:rsid w:val="00B86308"/>
    <w:rsid w:val="00B91D1B"/>
    <w:rsid w:val="00BA5D2C"/>
    <w:rsid w:val="00BA651A"/>
    <w:rsid w:val="00BA7522"/>
    <w:rsid w:val="00BB2F85"/>
    <w:rsid w:val="00BB79AA"/>
    <w:rsid w:val="00BD0958"/>
    <w:rsid w:val="00BE10DE"/>
    <w:rsid w:val="00BE2200"/>
    <w:rsid w:val="00BF41E4"/>
    <w:rsid w:val="00C22FD2"/>
    <w:rsid w:val="00C243FD"/>
    <w:rsid w:val="00C3065A"/>
    <w:rsid w:val="00C41450"/>
    <w:rsid w:val="00C63C81"/>
    <w:rsid w:val="00C72496"/>
    <w:rsid w:val="00C76253"/>
    <w:rsid w:val="00C8012C"/>
    <w:rsid w:val="00C973FC"/>
    <w:rsid w:val="00CC49D3"/>
    <w:rsid w:val="00CC4A82"/>
    <w:rsid w:val="00CF13E2"/>
    <w:rsid w:val="00CF467A"/>
    <w:rsid w:val="00D001A9"/>
    <w:rsid w:val="00D17CF6"/>
    <w:rsid w:val="00D32F04"/>
    <w:rsid w:val="00D34DBD"/>
    <w:rsid w:val="00D4071D"/>
    <w:rsid w:val="00D45DC9"/>
    <w:rsid w:val="00D57E96"/>
    <w:rsid w:val="00D64B1D"/>
    <w:rsid w:val="00D76E87"/>
    <w:rsid w:val="00D82291"/>
    <w:rsid w:val="00D91CE6"/>
    <w:rsid w:val="00D921F1"/>
    <w:rsid w:val="00DA5928"/>
    <w:rsid w:val="00DB31EA"/>
    <w:rsid w:val="00DB4F41"/>
    <w:rsid w:val="00DB7B5C"/>
    <w:rsid w:val="00DC2EEE"/>
    <w:rsid w:val="00DD6EEC"/>
    <w:rsid w:val="00DE106F"/>
    <w:rsid w:val="00E0032A"/>
    <w:rsid w:val="00E15729"/>
    <w:rsid w:val="00E23F93"/>
    <w:rsid w:val="00E25F48"/>
    <w:rsid w:val="00E41510"/>
    <w:rsid w:val="00E442D0"/>
    <w:rsid w:val="00E536EA"/>
    <w:rsid w:val="00E700A3"/>
    <w:rsid w:val="00E738E2"/>
    <w:rsid w:val="00E770E4"/>
    <w:rsid w:val="00E81A12"/>
    <w:rsid w:val="00EA2141"/>
    <w:rsid w:val="00EA68A2"/>
    <w:rsid w:val="00ED0FAA"/>
    <w:rsid w:val="00ED5D77"/>
    <w:rsid w:val="00F01E41"/>
    <w:rsid w:val="00F06F66"/>
    <w:rsid w:val="00F10053"/>
    <w:rsid w:val="00F143C2"/>
    <w:rsid w:val="00F1617D"/>
    <w:rsid w:val="00F17431"/>
    <w:rsid w:val="00F245EF"/>
    <w:rsid w:val="00F24E36"/>
    <w:rsid w:val="00F513DC"/>
    <w:rsid w:val="00F92002"/>
    <w:rsid w:val="00FA683D"/>
    <w:rsid w:val="00FC76B0"/>
    <w:rsid w:val="00F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A6F9C4E"/>
  <w15:docId w15:val="{ADAB56B6-13BB-46B3-96EC-990FBFC2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19B"/>
    <w:pPr>
      <w:spacing w:before="60" w:after="20"/>
    </w:pPr>
    <w:rPr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37D55"/>
    <w:pPr>
      <w:tabs>
        <w:tab w:val="left" w:pos="7185"/>
      </w:tabs>
      <w:spacing w:before="200" w:after="0"/>
      <w:ind w:left="450"/>
      <w:outlineLvl w:val="0"/>
    </w:pPr>
    <w:rPr>
      <w:rFonts w:ascii="Tahoma" w:eastAsia="Times New Roman" w:hAnsi="Tahoma"/>
      <w:b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C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851E78"/>
    <w:rPr>
      <w:color w:val="0000FF"/>
      <w:u w:val="single"/>
    </w:rPr>
  </w:style>
  <w:style w:type="paragraph" w:customStyle="1" w:styleId="Label">
    <w:name w:val="Label"/>
    <w:basedOn w:val="Normal"/>
    <w:qFormat/>
    <w:rsid w:val="00D32F04"/>
    <w:pPr>
      <w:spacing w:before="40"/>
    </w:pPr>
    <w:rPr>
      <w:b/>
      <w:color w:val="262626"/>
    </w:rPr>
  </w:style>
  <w:style w:type="paragraph" w:customStyle="1" w:styleId="Details">
    <w:name w:val="Details"/>
    <w:basedOn w:val="Normal"/>
    <w:qFormat/>
    <w:rsid w:val="00E25F48"/>
    <w:rPr>
      <w:color w:val="262626"/>
    </w:rPr>
  </w:style>
  <w:style w:type="paragraph" w:customStyle="1" w:styleId="BulletedList">
    <w:name w:val="Bulleted List"/>
    <w:basedOn w:val="Normal"/>
    <w:qFormat/>
    <w:rsid w:val="00D57E96"/>
    <w:pPr>
      <w:numPr>
        <w:numId w:val="1"/>
      </w:numPr>
    </w:pPr>
    <w:rPr>
      <w:color w:val="262626"/>
    </w:rPr>
  </w:style>
  <w:style w:type="paragraph" w:customStyle="1" w:styleId="NumberedList">
    <w:name w:val="Numbered List"/>
    <w:basedOn w:val="Details"/>
    <w:qFormat/>
    <w:rsid w:val="00D57E96"/>
    <w:pPr>
      <w:numPr>
        <w:numId w:val="2"/>
      </w:numPr>
    </w:pPr>
  </w:style>
  <w:style w:type="paragraph" w:customStyle="1" w:styleId="Notes">
    <w:name w:val="Notes"/>
    <w:basedOn w:val="Details"/>
    <w:qFormat/>
    <w:rsid w:val="00DC2EEE"/>
    <w:rPr>
      <w:i/>
    </w:rPr>
  </w:style>
  <w:style w:type="paragraph" w:customStyle="1" w:styleId="Secondarylabels">
    <w:name w:val="Secondary labels"/>
    <w:basedOn w:val="Label"/>
    <w:qFormat/>
    <w:rsid w:val="00C22FD2"/>
    <w:pPr>
      <w:spacing w:before="120" w:after="120"/>
    </w:pPr>
  </w:style>
  <w:style w:type="paragraph" w:styleId="Header">
    <w:name w:val="header"/>
    <w:basedOn w:val="Normal"/>
    <w:link w:val="HeaderChar"/>
    <w:unhideWhenUsed/>
    <w:rsid w:val="00037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D55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D55"/>
    <w:rPr>
      <w:szCs w:val="22"/>
    </w:rPr>
  </w:style>
  <w:style w:type="character" w:customStyle="1" w:styleId="Heading1Char">
    <w:name w:val="Heading 1 Char"/>
    <w:basedOn w:val="DefaultParagraphFont"/>
    <w:link w:val="Heading1"/>
    <w:rsid w:val="00037D55"/>
    <w:rPr>
      <w:rFonts w:ascii="Tahoma" w:eastAsia="Times New Roman" w:hAnsi="Tahoma"/>
      <w:b/>
      <w:cap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55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841DC8"/>
    <w:pPr>
      <w:spacing w:after="240"/>
      <w:jc w:val="right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3F1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aranga\Application%20Data\Microsoft\Templates\Job%20description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42685-D46E-4234-897B-FC9FBAEC8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Job description form</Template>
  <TotalTime>6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Tharanga</dc:creator>
  <cp:lastModifiedBy>Jimmy Jackson</cp:lastModifiedBy>
  <cp:revision>2</cp:revision>
  <cp:lastPrinted>2022-11-08T04:29:00Z</cp:lastPrinted>
  <dcterms:created xsi:type="dcterms:W3CDTF">2025-03-26T04:46:00Z</dcterms:created>
  <dcterms:modified xsi:type="dcterms:W3CDTF">2025-03-26T04:46:00Z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TC103571741033</vt:lpwstr>
  </property>
</Properties>
</file>