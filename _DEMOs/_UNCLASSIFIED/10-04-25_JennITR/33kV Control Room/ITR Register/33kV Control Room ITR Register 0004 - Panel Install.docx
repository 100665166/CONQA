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FITable"/>
        <w:tblW w:w="10207" w:type="dxa"/>
        <w:jc w:val="center"/>
        <w:tblLook w:val="04A0" w:firstRow="1" w:lastRow="0" w:firstColumn="1" w:lastColumn="0" w:noHBand="0" w:noVBand="1"/>
      </w:tblPr>
      <w:tblGrid>
        <w:gridCol w:w="2711"/>
        <w:gridCol w:w="4193"/>
        <w:gridCol w:w="1391"/>
        <w:gridCol w:w="1912"/>
      </w:tblGrid>
      <w:tr w:rsidR="006D2280" w14:paraId="4EEA1219" w14:textId="162E7624" w:rsidTr="006D2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711" w:type="dxa"/>
          </w:tcPr>
          <w:p w14:paraId="33D98136" w14:textId="28C4E428" w:rsidR="006D2280" w:rsidRDefault="006D2280" w:rsidP="00633EDF">
            <w:r>
              <w:t>Item</w:t>
            </w:r>
          </w:p>
        </w:tc>
        <w:tc>
          <w:tcPr>
            <w:tcW w:w="4193" w:type="dxa"/>
          </w:tcPr>
          <w:p w14:paraId="3270FC6D" w14:textId="167223F1" w:rsidR="006D2280" w:rsidRDefault="006D2280" w:rsidP="00633EDF">
            <w:r>
              <w:t>Description</w:t>
            </w:r>
          </w:p>
        </w:tc>
        <w:tc>
          <w:tcPr>
            <w:tcW w:w="1391" w:type="dxa"/>
          </w:tcPr>
          <w:p w14:paraId="3390A3D6" w14:textId="0BB20D42" w:rsidR="006D2280" w:rsidRDefault="006D2280" w:rsidP="00633EDF">
            <w:r>
              <w:t>Complete</w:t>
            </w:r>
          </w:p>
        </w:tc>
        <w:tc>
          <w:tcPr>
            <w:tcW w:w="1912" w:type="dxa"/>
          </w:tcPr>
          <w:p w14:paraId="0F76F103" w14:textId="342C0DC0" w:rsidR="006D2280" w:rsidRPr="006D2280" w:rsidRDefault="006D2280" w:rsidP="00633EDF">
            <w:pPr>
              <w:rPr>
                <w:sz w:val="24"/>
                <w:szCs w:val="24"/>
              </w:rPr>
            </w:pPr>
            <w:r w:rsidRPr="006D2280">
              <w:rPr>
                <w:sz w:val="24"/>
                <w:szCs w:val="24"/>
              </w:rPr>
              <w:t xml:space="preserve">ITR - </w:t>
            </w:r>
            <w:r w:rsidR="00200E73">
              <w:rPr>
                <w:sz w:val="24"/>
                <w:szCs w:val="24"/>
              </w:rPr>
              <w:t>Ref</w:t>
            </w:r>
          </w:p>
        </w:tc>
      </w:tr>
      <w:tr w:rsidR="006D2280" w14:paraId="72FE63E6" w14:textId="6108C0D4" w:rsidTr="006D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711" w:type="dxa"/>
          </w:tcPr>
          <w:p w14:paraId="123EE153" w14:textId="0E328C0A" w:rsidR="006D2280" w:rsidRPr="00DB52A5" w:rsidRDefault="006D2280" w:rsidP="005956B1">
            <w:r w:rsidRPr="00DB52A5">
              <w:t>10-CFA01</w:t>
            </w:r>
          </w:p>
        </w:tc>
        <w:tc>
          <w:tcPr>
            <w:tcW w:w="4193" w:type="dxa"/>
          </w:tcPr>
          <w:p w14:paraId="04C51C42" w14:textId="139707D8" w:rsidR="006D2280" w:rsidRPr="00DB52A5" w:rsidRDefault="006D2280" w:rsidP="005956B1">
            <w:r w:rsidRPr="00DB52A5">
              <w:t>Metering Panels</w:t>
            </w:r>
          </w:p>
        </w:tc>
        <w:tc>
          <w:tcPr>
            <w:tcW w:w="1391" w:type="dxa"/>
          </w:tcPr>
          <w:p w14:paraId="18D9B4EB" w14:textId="77777777" w:rsidR="006D2280" w:rsidRDefault="006D2280" w:rsidP="005956B1"/>
        </w:tc>
        <w:tc>
          <w:tcPr>
            <w:tcW w:w="1912" w:type="dxa"/>
          </w:tcPr>
          <w:p w14:paraId="27DA5C75" w14:textId="6214CD59" w:rsidR="006D2280" w:rsidRDefault="006D2280" w:rsidP="005956B1">
            <w:r w:rsidRPr="006D2280">
              <w:t>PFI-ITR-0102</w:t>
            </w:r>
            <w:r w:rsidR="00200E73">
              <w:t>-01</w:t>
            </w:r>
          </w:p>
        </w:tc>
      </w:tr>
      <w:tr w:rsidR="006D2280" w14:paraId="19F71F51" w14:textId="7F19CD5E" w:rsidTr="006D2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711" w:type="dxa"/>
          </w:tcPr>
          <w:p w14:paraId="1D41E7A6" w14:textId="7A72B694" w:rsidR="006D2280" w:rsidRPr="00DB52A5" w:rsidRDefault="006D2280" w:rsidP="006D2280">
            <w:r w:rsidRPr="00DB52A5">
              <w:t>10-CYW02</w:t>
            </w:r>
          </w:p>
        </w:tc>
        <w:tc>
          <w:tcPr>
            <w:tcW w:w="4193" w:type="dxa"/>
          </w:tcPr>
          <w:p w14:paraId="046081EE" w14:textId="11057431" w:rsidR="006D2280" w:rsidRPr="00DB52A5" w:rsidRDefault="006D2280" w:rsidP="006D2280">
            <w:r w:rsidRPr="00DB52A5">
              <w:t>Communications Panels</w:t>
            </w:r>
          </w:p>
        </w:tc>
        <w:tc>
          <w:tcPr>
            <w:tcW w:w="1391" w:type="dxa"/>
          </w:tcPr>
          <w:p w14:paraId="05654AE6" w14:textId="77777777" w:rsidR="006D2280" w:rsidRDefault="006D2280" w:rsidP="006D2280"/>
        </w:tc>
        <w:tc>
          <w:tcPr>
            <w:tcW w:w="1912" w:type="dxa"/>
          </w:tcPr>
          <w:p w14:paraId="1BE87953" w14:textId="2A6116E1" w:rsidR="006D2280" w:rsidRDefault="006D2280" w:rsidP="006D2280">
            <w:r w:rsidRPr="00FF2013">
              <w:t>PFI-ITR-0102</w:t>
            </w:r>
            <w:r w:rsidR="006E0D98">
              <w:t>-02</w:t>
            </w:r>
          </w:p>
        </w:tc>
      </w:tr>
      <w:tr w:rsidR="006D2280" w14:paraId="0A6036B1" w14:textId="40832777" w:rsidTr="006D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711" w:type="dxa"/>
          </w:tcPr>
          <w:p w14:paraId="4BDA9ED5" w14:textId="066A1323" w:rsidR="006D2280" w:rsidRPr="00DB52A5" w:rsidRDefault="006D2280" w:rsidP="006D2280">
            <w:r w:rsidRPr="00DB52A5">
              <w:t>10-CRY01</w:t>
            </w:r>
          </w:p>
        </w:tc>
        <w:tc>
          <w:tcPr>
            <w:tcW w:w="4193" w:type="dxa"/>
          </w:tcPr>
          <w:p w14:paraId="244B682A" w14:textId="40865121" w:rsidR="006D2280" w:rsidRPr="00DB52A5" w:rsidRDefault="006D2280" w:rsidP="006D2280">
            <w:r w:rsidRPr="00DB52A5">
              <w:t>RTU Panel</w:t>
            </w:r>
          </w:p>
        </w:tc>
        <w:tc>
          <w:tcPr>
            <w:tcW w:w="1391" w:type="dxa"/>
          </w:tcPr>
          <w:p w14:paraId="7BE7E59A" w14:textId="77777777" w:rsidR="006D2280" w:rsidRDefault="006D2280" w:rsidP="006D2280"/>
        </w:tc>
        <w:tc>
          <w:tcPr>
            <w:tcW w:w="1912" w:type="dxa"/>
          </w:tcPr>
          <w:p w14:paraId="028DD08F" w14:textId="728485E4" w:rsidR="006D2280" w:rsidRDefault="006D2280" w:rsidP="006D2280">
            <w:r w:rsidRPr="00FF2013">
              <w:t>PFI-ITR-0102</w:t>
            </w:r>
            <w:r w:rsidR="006E0D98">
              <w:t>-03</w:t>
            </w:r>
          </w:p>
        </w:tc>
      </w:tr>
      <w:tr w:rsidR="006D2280" w14:paraId="666AA1FD" w14:textId="1586A6A3" w:rsidTr="006D2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711" w:type="dxa"/>
          </w:tcPr>
          <w:p w14:paraId="79D9B2DF" w14:textId="0F0EE720" w:rsidR="006D2280" w:rsidRPr="00DB52A5" w:rsidRDefault="006D2280" w:rsidP="006D2280">
            <w:r w:rsidRPr="00DB52A5">
              <w:t>10-BTL01</w:t>
            </w:r>
          </w:p>
        </w:tc>
        <w:tc>
          <w:tcPr>
            <w:tcW w:w="4193" w:type="dxa"/>
          </w:tcPr>
          <w:p w14:paraId="281ECD97" w14:textId="484BDFE4" w:rsidR="006D2280" w:rsidRPr="00DB52A5" w:rsidRDefault="006D2280" w:rsidP="006D2280">
            <w:r w:rsidRPr="00DB52A5">
              <w:t>110VDC DB X Batteries &amp; Charger</w:t>
            </w:r>
          </w:p>
        </w:tc>
        <w:tc>
          <w:tcPr>
            <w:tcW w:w="1391" w:type="dxa"/>
          </w:tcPr>
          <w:p w14:paraId="40C1D08E" w14:textId="77777777" w:rsidR="006D2280" w:rsidRDefault="006D2280" w:rsidP="006D2280"/>
        </w:tc>
        <w:tc>
          <w:tcPr>
            <w:tcW w:w="1912" w:type="dxa"/>
          </w:tcPr>
          <w:p w14:paraId="69B386E4" w14:textId="7F70D07E" w:rsidR="006D2280" w:rsidRDefault="006D2280" w:rsidP="006D2280">
            <w:r w:rsidRPr="00FF2013">
              <w:t>PFI-ITR-0102</w:t>
            </w:r>
            <w:r w:rsidR="00B53C1F">
              <w:t>-04</w:t>
            </w:r>
          </w:p>
        </w:tc>
      </w:tr>
      <w:tr w:rsidR="006D2280" w14:paraId="624E50F5" w14:textId="274ADB35" w:rsidTr="006D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711" w:type="dxa"/>
          </w:tcPr>
          <w:p w14:paraId="0F08894D" w14:textId="42CAD7D6" w:rsidR="006D2280" w:rsidRPr="00DB52A5" w:rsidRDefault="006D2280" w:rsidP="006D2280">
            <w:r w:rsidRPr="00DB52A5">
              <w:t>10-BTL02</w:t>
            </w:r>
          </w:p>
        </w:tc>
        <w:tc>
          <w:tcPr>
            <w:tcW w:w="4193" w:type="dxa"/>
          </w:tcPr>
          <w:p w14:paraId="23D54EEA" w14:textId="3B67333C" w:rsidR="006D2280" w:rsidRPr="00DB52A5" w:rsidRDefault="006D2280" w:rsidP="006D2280">
            <w:r w:rsidRPr="00DB52A5">
              <w:t>110VDC DB X Batteries</w:t>
            </w:r>
          </w:p>
        </w:tc>
        <w:tc>
          <w:tcPr>
            <w:tcW w:w="1391" w:type="dxa"/>
          </w:tcPr>
          <w:p w14:paraId="49411EFB" w14:textId="77777777" w:rsidR="006D2280" w:rsidRDefault="006D2280" w:rsidP="006D2280"/>
        </w:tc>
        <w:tc>
          <w:tcPr>
            <w:tcW w:w="1912" w:type="dxa"/>
          </w:tcPr>
          <w:p w14:paraId="7DC835D3" w14:textId="270889DA" w:rsidR="006D2280" w:rsidRDefault="006D2280" w:rsidP="006D2280">
            <w:r w:rsidRPr="00FF2013">
              <w:t>PFI-ITR-0102</w:t>
            </w:r>
            <w:r w:rsidR="00B645D0">
              <w:t>-05</w:t>
            </w:r>
            <w:r w:rsidRPr="00FF2013">
              <w:t xml:space="preserve"> </w:t>
            </w:r>
          </w:p>
        </w:tc>
      </w:tr>
      <w:tr w:rsidR="006D2280" w14:paraId="5B554C12" w14:textId="04C5DAFD" w:rsidTr="006D2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711" w:type="dxa"/>
          </w:tcPr>
          <w:p w14:paraId="6128810A" w14:textId="018B6F84" w:rsidR="006D2280" w:rsidRPr="00DB52A5" w:rsidRDefault="006D2280" w:rsidP="006D2280">
            <w:r w:rsidRPr="00DB52A5">
              <w:t>10-BTM01</w:t>
            </w:r>
          </w:p>
        </w:tc>
        <w:tc>
          <w:tcPr>
            <w:tcW w:w="4193" w:type="dxa"/>
          </w:tcPr>
          <w:p w14:paraId="7184B5AC" w14:textId="0E3528FB" w:rsidR="006D2280" w:rsidRPr="00DB52A5" w:rsidRDefault="006D2280" w:rsidP="006D2280">
            <w:r w:rsidRPr="00DB52A5">
              <w:t>110VDC DB Y Batteries &amp; Charger</w:t>
            </w:r>
          </w:p>
        </w:tc>
        <w:tc>
          <w:tcPr>
            <w:tcW w:w="1391" w:type="dxa"/>
          </w:tcPr>
          <w:p w14:paraId="0B3A6C31" w14:textId="77777777" w:rsidR="006D2280" w:rsidRDefault="006D2280" w:rsidP="006D2280"/>
        </w:tc>
        <w:tc>
          <w:tcPr>
            <w:tcW w:w="1912" w:type="dxa"/>
          </w:tcPr>
          <w:p w14:paraId="356ECECA" w14:textId="027DFF59" w:rsidR="006D2280" w:rsidRDefault="006D2280" w:rsidP="006D2280">
            <w:r w:rsidRPr="00FF2013">
              <w:t>PFI-ITR-0102</w:t>
            </w:r>
            <w:r w:rsidR="00B645D0">
              <w:t>-06</w:t>
            </w:r>
          </w:p>
        </w:tc>
      </w:tr>
      <w:tr w:rsidR="006D2280" w14:paraId="3B04BE72" w14:textId="76FFDBAB" w:rsidTr="006D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711" w:type="dxa"/>
          </w:tcPr>
          <w:p w14:paraId="00112C12" w14:textId="56379ECE" w:rsidR="006D2280" w:rsidRPr="00DB52A5" w:rsidRDefault="006D2280" w:rsidP="006D2280">
            <w:r w:rsidRPr="00DB52A5">
              <w:t>10-BTM02</w:t>
            </w:r>
          </w:p>
        </w:tc>
        <w:tc>
          <w:tcPr>
            <w:tcW w:w="4193" w:type="dxa"/>
          </w:tcPr>
          <w:p w14:paraId="718773F2" w14:textId="35299F31" w:rsidR="006D2280" w:rsidRPr="00DB52A5" w:rsidRDefault="006D2280" w:rsidP="006D2280">
            <w:r w:rsidRPr="00DB52A5">
              <w:t>110VDC DB Y Batteries</w:t>
            </w:r>
          </w:p>
        </w:tc>
        <w:tc>
          <w:tcPr>
            <w:tcW w:w="1391" w:type="dxa"/>
          </w:tcPr>
          <w:p w14:paraId="7478027F" w14:textId="77777777" w:rsidR="006D2280" w:rsidRDefault="006D2280" w:rsidP="006D2280"/>
        </w:tc>
        <w:tc>
          <w:tcPr>
            <w:tcW w:w="1912" w:type="dxa"/>
          </w:tcPr>
          <w:p w14:paraId="509B297A" w14:textId="56C42E67" w:rsidR="006D2280" w:rsidRDefault="006D2280" w:rsidP="006D2280">
            <w:r w:rsidRPr="00FF2013">
              <w:t>PFI-ITR-0102</w:t>
            </w:r>
            <w:r w:rsidR="00C4135E">
              <w:t>-07</w:t>
            </w:r>
          </w:p>
        </w:tc>
      </w:tr>
      <w:tr w:rsidR="006D2280" w14:paraId="71217D06" w14:textId="6B931EFC" w:rsidTr="006D2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711" w:type="dxa"/>
          </w:tcPr>
          <w:p w14:paraId="49E04CAF" w14:textId="60FDEF43" w:rsidR="006D2280" w:rsidRPr="00DB52A5" w:rsidRDefault="006D2280" w:rsidP="006D2280">
            <w:r w:rsidRPr="00DB52A5">
              <w:t>10-BLF01</w:t>
            </w:r>
          </w:p>
        </w:tc>
        <w:tc>
          <w:tcPr>
            <w:tcW w:w="4193" w:type="dxa"/>
          </w:tcPr>
          <w:p w14:paraId="47EFE055" w14:textId="38056286" w:rsidR="006D2280" w:rsidRPr="00DB52A5" w:rsidRDefault="006D2280" w:rsidP="006D2280">
            <w:r w:rsidRPr="00DB52A5">
              <w:t>Substation LV AC Switchboard + ATS</w:t>
            </w:r>
          </w:p>
        </w:tc>
        <w:tc>
          <w:tcPr>
            <w:tcW w:w="1391" w:type="dxa"/>
          </w:tcPr>
          <w:p w14:paraId="587DE75B" w14:textId="77777777" w:rsidR="006D2280" w:rsidRDefault="006D2280" w:rsidP="006D2280"/>
        </w:tc>
        <w:tc>
          <w:tcPr>
            <w:tcW w:w="1912" w:type="dxa"/>
          </w:tcPr>
          <w:p w14:paraId="06189872" w14:textId="7D55D780" w:rsidR="006D2280" w:rsidRDefault="006D2280" w:rsidP="006D2280">
            <w:r w:rsidRPr="00FF2013">
              <w:t>PFI-ITR-0102</w:t>
            </w:r>
            <w:r w:rsidR="00DF6426">
              <w:t>-08</w:t>
            </w:r>
          </w:p>
        </w:tc>
      </w:tr>
      <w:tr w:rsidR="006D2280" w14:paraId="49A7E6B6" w14:textId="789CFA4B" w:rsidTr="006D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711" w:type="dxa"/>
          </w:tcPr>
          <w:p w14:paraId="1294A478" w14:textId="410E020E" w:rsidR="006D2280" w:rsidRPr="00DB52A5" w:rsidRDefault="006D2280" w:rsidP="006D2280">
            <w:r w:rsidRPr="00DB52A5">
              <w:t>10-CYQ01</w:t>
            </w:r>
          </w:p>
        </w:tc>
        <w:tc>
          <w:tcPr>
            <w:tcW w:w="4193" w:type="dxa"/>
          </w:tcPr>
          <w:p w14:paraId="5FD5DE1E" w14:textId="2CA81ED6" w:rsidR="006D2280" w:rsidRPr="00DB52A5" w:rsidRDefault="006D2280" w:rsidP="006D2280">
            <w:r w:rsidRPr="00DB52A5">
              <w:t>VESDA Aspiration System</w:t>
            </w:r>
          </w:p>
        </w:tc>
        <w:tc>
          <w:tcPr>
            <w:tcW w:w="1391" w:type="dxa"/>
          </w:tcPr>
          <w:p w14:paraId="2AB700D6" w14:textId="77777777" w:rsidR="006D2280" w:rsidRDefault="006D2280" w:rsidP="006D2280"/>
        </w:tc>
        <w:tc>
          <w:tcPr>
            <w:tcW w:w="1912" w:type="dxa"/>
          </w:tcPr>
          <w:p w14:paraId="393B07E2" w14:textId="3D0C4D1B" w:rsidR="006D2280" w:rsidRDefault="006D2280" w:rsidP="006D2280">
            <w:r w:rsidRPr="00FF2013">
              <w:t>PFI-ITR-0102</w:t>
            </w:r>
            <w:r w:rsidR="007970BA">
              <w:t>-09</w:t>
            </w:r>
          </w:p>
        </w:tc>
      </w:tr>
      <w:tr w:rsidR="006D2280" w14:paraId="4CE6F2BA" w14:textId="28AA2DAA" w:rsidTr="006D2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711" w:type="dxa"/>
          </w:tcPr>
          <w:p w14:paraId="316E0CEE" w14:textId="599DDC14" w:rsidR="006D2280" w:rsidRPr="00DB52A5" w:rsidRDefault="006D2280" w:rsidP="006D2280">
            <w:r w:rsidRPr="00DB52A5">
              <w:t>10-CKA10</w:t>
            </w:r>
          </w:p>
        </w:tc>
        <w:tc>
          <w:tcPr>
            <w:tcW w:w="4193" w:type="dxa"/>
          </w:tcPr>
          <w:p w14:paraId="0E0F91D4" w14:textId="36ECE98C" w:rsidR="006D2280" w:rsidRPr="00DB52A5" w:rsidRDefault="006D2280" w:rsidP="006D2280">
            <w:r w:rsidRPr="00DB52A5">
              <w:t>SCADA Panel</w:t>
            </w:r>
          </w:p>
        </w:tc>
        <w:tc>
          <w:tcPr>
            <w:tcW w:w="1391" w:type="dxa"/>
          </w:tcPr>
          <w:p w14:paraId="065A2FC3" w14:textId="77777777" w:rsidR="006D2280" w:rsidRDefault="006D2280" w:rsidP="006D2280"/>
        </w:tc>
        <w:tc>
          <w:tcPr>
            <w:tcW w:w="1912" w:type="dxa"/>
          </w:tcPr>
          <w:p w14:paraId="23A68DF4" w14:textId="10108051" w:rsidR="006D2280" w:rsidRDefault="006D2280" w:rsidP="006D2280">
            <w:r w:rsidRPr="00FF2013">
              <w:t>PFI-ITR-0102</w:t>
            </w:r>
            <w:r w:rsidR="007970BA">
              <w:t>-10</w:t>
            </w:r>
          </w:p>
        </w:tc>
      </w:tr>
      <w:tr w:rsidR="006D2280" w14:paraId="4A0B6F11" w14:textId="47A09026" w:rsidTr="006D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711" w:type="dxa"/>
          </w:tcPr>
          <w:p w14:paraId="2FE48F0B" w14:textId="139F4715" w:rsidR="006D2280" w:rsidRPr="00DB52A5" w:rsidRDefault="006D2280" w:rsidP="006D2280">
            <w:r w:rsidRPr="00DB52A5">
              <w:t>10-CKA20</w:t>
            </w:r>
          </w:p>
        </w:tc>
        <w:tc>
          <w:tcPr>
            <w:tcW w:w="4193" w:type="dxa"/>
          </w:tcPr>
          <w:p w14:paraId="299A6B6D" w14:textId="26389098" w:rsidR="006D2280" w:rsidRPr="00DB52A5" w:rsidRDefault="006D2280" w:rsidP="006D2280">
            <w:r w:rsidRPr="00DB52A5">
              <w:t>SCADA Panel (Redundant)</w:t>
            </w:r>
          </w:p>
        </w:tc>
        <w:tc>
          <w:tcPr>
            <w:tcW w:w="1391" w:type="dxa"/>
          </w:tcPr>
          <w:p w14:paraId="24180F30" w14:textId="77777777" w:rsidR="006D2280" w:rsidRDefault="006D2280" w:rsidP="006D2280"/>
        </w:tc>
        <w:tc>
          <w:tcPr>
            <w:tcW w:w="1912" w:type="dxa"/>
          </w:tcPr>
          <w:p w14:paraId="75C6D8B8" w14:textId="460B3928" w:rsidR="006D2280" w:rsidRDefault="006D2280" w:rsidP="006D2280">
            <w:r w:rsidRPr="00FF2013">
              <w:t>PFI-ITR-0102</w:t>
            </w:r>
            <w:r w:rsidR="007970BA">
              <w:t>-11</w:t>
            </w:r>
          </w:p>
        </w:tc>
      </w:tr>
      <w:tr w:rsidR="006D2280" w14:paraId="277809B9" w14:textId="6874FFA8" w:rsidTr="006D2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711" w:type="dxa"/>
          </w:tcPr>
          <w:p w14:paraId="574ADCCD" w14:textId="75030BE3" w:rsidR="006D2280" w:rsidRPr="00DB52A5" w:rsidRDefault="006D2280" w:rsidP="006D2280">
            <w:r w:rsidRPr="00DB52A5">
              <w:t>10-CJA10</w:t>
            </w:r>
          </w:p>
        </w:tc>
        <w:tc>
          <w:tcPr>
            <w:tcW w:w="4193" w:type="dxa"/>
          </w:tcPr>
          <w:p w14:paraId="6E058AAC" w14:textId="0535C5D8" w:rsidR="006D2280" w:rsidRPr="00DB52A5" w:rsidRDefault="006D2280" w:rsidP="006D2280">
            <w:r w:rsidRPr="00DB52A5">
              <w:t>Plant Controller</w:t>
            </w:r>
          </w:p>
        </w:tc>
        <w:tc>
          <w:tcPr>
            <w:tcW w:w="1391" w:type="dxa"/>
          </w:tcPr>
          <w:p w14:paraId="65A5DF65" w14:textId="77777777" w:rsidR="006D2280" w:rsidRDefault="006D2280" w:rsidP="006D2280"/>
        </w:tc>
        <w:tc>
          <w:tcPr>
            <w:tcW w:w="1912" w:type="dxa"/>
          </w:tcPr>
          <w:p w14:paraId="6B80B0C3" w14:textId="1A015259" w:rsidR="006D2280" w:rsidRDefault="006D2280" w:rsidP="006D2280">
            <w:r w:rsidRPr="00FF2013">
              <w:t>PFI-ITR-0102</w:t>
            </w:r>
            <w:r w:rsidR="007970BA">
              <w:t>-12</w:t>
            </w:r>
            <w:r w:rsidRPr="00FF2013">
              <w:t xml:space="preserve"> </w:t>
            </w:r>
          </w:p>
        </w:tc>
      </w:tr>
      <w:tr w:rsidR="006D2280" w14:paraId="0AF6F91C" w14:textId="430A15C9" w:rsidTr="006D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711" w:type="dxa"/>
          </w:tcPr>
          <w:p w14:paraId="1B8E0EEA" w14:textId="170E24D0" w:rsidR="006D2280" w:rsidRPr="00DB52A5" w:rsidRDefault="006D2280" w:rsidP="006D2280">
            <w:r w:rsidRPr="00DB52A5">
              <w:t>10-CJA20</w:t>
            </w:r>
          </w:p>
        </w:tc>
        <w:tc>
          <w:tcPr>
            <w:tcW w:w="4193" w:type="dxa"/>
          </w:tcPr>
          <w:p w14:paraId="33DEF130" w14:textId="4C325156" w:rsidR="006D2280" w:rsidRPr="00DB52A5" w:rsidRDefault="006D2280" w:rsidP="006D2280">
            <w:r w:rsidRPr="00DB52A5">
              <w:t>Plant Controller (Redundant)</w:t>
            </w:r>
          </w:p>
        </w:tc>
        <w:tc>
          <w:tcPr>
            <w:tcW w:w="1391" w:type="dxa"/>
          </w:tcPr>
          <w:p w14:paraId="0AD79189" w14:textId="77777777" w:rsidR="006D2280" w:rsidRDefault="006D2280" w:rsidP="006D2280"/>
        </w:tc>
        <w:tc>
          <w:tcPr>
            <w:tcW w:w="1912" w:type="dxa"/>
          </w:tcPr>
          <w:p w14:paraId="74F29E0D" w14:textId="64D00555" w:rsidR="006D2280" w:rsidRDefault="006D2280" w:rsidP="006D2280">
            <w:r w:rsidRPr="00FF2013">
              <w:t>PFI-ITR-0102</w:t>
            </w:r>
            <w:r w:rsidR="00EC1B2A">
              <w:t>-13</w:t>
            </w:r>
          </w:p>
        </w:tc>
      </w:tr>
      <w:tr w:rsidR="006D2280" w14:paraId="4C53DF4C" w14:textId="1AA6575B" w:rsidTr="006D2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711" w:type="dxa"/>
          </w:tcPr>
          <w:p w14:paraId="2AC8FDD0" w14:textId="3994EDFA" w:rsidR="006D2280" w:rsidRPr="00DB52A5" w:rsidRDefault="006D2280" w:rsidP="006D2280">
            <w:r w:rsidRPr="00DB52A5">
              <w:t>10-CAS10</w:t>
            </w:r>
          </w:p>
        </w:tc>
        <w:tc>
          <w:tcPr>
            <w:tcW w:w="4193" w:type="dxa"/>
          </w:tcPr>
          <w:p w14:paraId="7BBDE1BC" w14:textId="7142D216" w:rsidR="006D2280" w:rsidRPr="00DB52A5" w:rsidRDefault="006D2280" w:rsidP="006D2280">
            <w:r w:rsidRPr="00DB52A5">
              <w:t>IO Extension Panel</w:t>
            </w:r>
          </w:p>
        </w:tc>
        <w:tc>
          <w:tcPr>
            <w:tcW w:w="1391" w:type="dxa"/>
          </w:tcPr>
          <w:p w14:paraId="3E89ECF2" w14:textId="77777777" w:rsidR="006D2280" w:rsidRDefault="006D2280" w:rsidP="006D2280"/>
        </w:tc>
        <w:tc>
          <w:tcPr>
            <w:tcW w:w="1912" w:type="dxa"/>
          </w:tcPr>
          <w:p w14:paraId="7A71F0A2" w14:textId="145DAE3B" w:rsidR="006D2280" w:rsidRDefault="006D2280" w:rsidP="006D2280">
            <w:r w:rsidRPr="00FF2013">
              <w:t>PFI-ITR-0102</w:t>
            </w:r>
            <w:r w:rsidR="001C2576">
              <w:t>-14</w:t>
            </w:r>
          </w:p>
        </w:tc>
      </w:tr>
      <w:tr w:rsidR="006D2280" w14:paraId="790B958B" w14:textId="002967FF" w:rsidTr="006D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711" w:type="dxa"/>
          </w:tcPr>
          <w:p w14:paraId="4883FD92" w14:textId="3BD045D0" w:rsidR="006D2280" w:rsidRPr="00DB52A5" w:rsidRDefault="006D2280" w:rsidP="006D2280">
            <w:r w:rsidRPr="00DB52A5">
              <w:t>10-CYT01</w:t>
            </w:r>
          </w:p>
        </w:tc>
        <w:tc>
          <w:tcPr>
            <w:tcW w:w="4193" w:type="dxa"/>
          </w:tcPr>
          <w:p w14:paraId="0AA39FC3" w14:textId="4C58FDB7" w:rsidR="006D2280" w:rsidRPr="00DB52A5" w:rsidRDefault="006D2280" w:rsidP="006D2280">
            <w:r w:rsidRPr="00DB52A5">
              <w:t>Building Security Panel</w:t>
            </w:r>
          </w:p>
        </w:tc>
        <w:tc>
          <w:tcPr>
            <w:tcW w:w="1391" w:type="dxa"/>
          </w:tcPr>
          <w:p w14:paraId="4234A786" w14:textId="77777777" w:rsidR="006D2280" w:rsidRDefault="006D2280" w:rsidP="006D2280"/>
        </w:tc>
        <w:tc>
          <w:tcPr>
            <w:tcW w:w="1912" w:type="dxa"/>
          </w:tcPr>
          <w:p w14:paraId="4F875FE7" w14:textId="4C937EDB" w:rsidR="006D2280" w:rsidRDefault="006D2280" w:rsidP="006D2280">
            <w:r w:rsidRPr="00FF2013">
              <w:t>PFI-ITR-0102</w:t>
            </w:r>
            <w:r w:rsidR="001C2576">
              <w:t>-15</w:t>
            </w:r>
          </w:p>
        </w:tc>
      </w:tr>
      <w:tr w:rsidR="006D2280" w14:paraId="29EB464D" w14:textId="1776F897" w:rsidTr="006D2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711" w:type="dxa"/>
          </w:tcPr>
          <w:p w14:paraId="17AAFA9E" w14:textId="1E79D30A" w:rsidR="006D2280" w:rsidRPr="00DB52A5" w:rsidRDefault="006D2280" w:rsidP="006D2280">
            <w:r w:rsidRPr="00DB52A5">
              <w:t>10-CYE01</w:t>
            </w:r>
          </w:p>
        </w:tc>
        <w:tc>
          <w:tcPr>
            <w:tcW w:w="4193" w:type="dxa"/>
          </w:tcPr>
          <w:p w14:paraId="155D374C" w14:textId="03F0E1E8" w:rsidR="006D2280" w:rsidRPr="00DB52A5" w:rsidRDefault="006D2280" w:rsidP="006D2280">
            <w:r w:rsidRPr="00DB52A5">
              <w:t>Fire Alarm Panel</w:t>
            </w:r>
          </w:p>
        </w:tc>
        <w:tc>
          <w:tcPr>
            <w:tcW w:w="1391" w:type="dxa"/>
          </w:tcPr>
          <w:p w14:paraId="341F256B" w14:textId="77777777" w:rsidR="006D2280" w:rsidRDefault="006D2280" w:rsidP="006D2280"/>
        </w:tc>
        <w:tc>
          <w:tcPr>
            <w:tcW w:w="1912" w:type="dxa"/>
          </w:tcPr>
          <w:p w14:paraId="4A2B6849" w14:textId="282F0158" w:rsidR="006D2280" w:rsidRDefault="006D2280" w:rsidP="006D2280">
            <w:r w:rsidRPr="00FF2013">
              <w:t>PFI-ITR-0102</w:t>
            </w:r>
            <w:r w:rsidR="001C2576">
              <w:t>-16</w:t>
            </w:r>
          </w:p>
        </w:tc>
      </w:tr>
      <w:tr w:rsidR="006D2280" w14:paraId="5E1CCC16" w14:textId="7E4C9188" w:rsidTr="006D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711" w:type="dxa"/>
          </w:tcPr>
          <w:p w14:paraId="2E70B9B7" w14:textId="276194E3" w:rsidR="006D2280" w:rsidRPr="00DB52A5" w:rsidRDefault="006D2280" w:rsidP="006D2280">
            <w:r w:rsidRPr="00DB52A5">
              <w:t>10-BRA01</w:t>
            </w:r>
          </w:p>
        </w:tc>
        <w:tc>
          <w:tcPr>
            <w:tcW w:w="4193" w:type="dxa"/>
          </w:tcPr>
          <w:p w14:paraId="35916165" w14:textId="76708891" w:rsidR="006D2280" w:rsidRPr="00DB52A5" w:rsidRDefault="006D2280" w:rsidP="006D2280">
            <w:r w:rsidRPr="00DB52A5">
              <w:t>SCADA UPS Panel</w:t>
            </w:r>
          </w:p>
        </w:tc>
        <w:tc>
          <w:tcPr>
            <w:tcW w:w="1391" w:type="dxa"/>
          </w:tcPr>
          <w:p w14:paraId="25523736" w14:textId="77777777" w:rsidR="006D2280" w:rsidRDefault="006D2280" w:rsidP="006D2280"/>
        </w:tc>
        <w:tc>
          <w:tcPr>
            <w:tcW w:w="1912" w:type="dxa"/>
          </w:tcPr>
          <w:p w14:paraId="5A780684" w14:textId="0060646F" w:rsidR="006D2280" w:rsidRDefault="006D2280" w:rsidP="006D2280">
            <w:r w:rsidRPr="00FF2013">
              <w:t>PFI-ITR-0102</w:t>
            </w:r>
            <w:r w:rsidR="00717F8D">
              <w:t>-17</w:t>
            </w:r>
          </w:p>
        </w:tc>
      </w:tr>
      <w:tr w:rsidR="006D2280" w14:paraId="2123A746" w14:textId="499ED663" w:rsidTr="006D2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711" w:type="dxa"/>
          </w:tcPr>
          <w:p w14:paraId="4E168D28" w14:textId="280FF874" w:rsidR="006D2280" w:rsidRPr="00DB52A5" w:rsidRDefault="006D2280" w:rsidP="006D2280">
            <w:r w:rsidRPr="00DB52A5">
              <w:t>10-SAA01</w:t>
            </w:r>
          </w:p>
        </w:tc>
        <w:tc>
          <w:tcPr>
            <w:tcW w:w="4193" w:type="dxa"/>
          </w:tcPr>
          <w:p w14:paraId="52320947" w14:textId="128CA2E2" w:rsidR="006D2280" w:rsidRPr="00DB52A5" w:rsidRDefault="006D2280" w:rsidP="006D2280">
            <w:r w:rsidRPr="00DB52A5">
              <w:t>HVAC Wired Wall Controller</w:t>
            </w:r>
          </w:p>
        </w:tc>
        <w:tc>
          <w:tcPr>
            <w:tcW w:w="1391" w:type="dxa"/>
          </w:tcPr>
          <w:p w14:paraId="649AC926" w14:textId="77777777" w:rsidR="006D2280" w:rsidRDefault="006D2280" w:rsidP="006D2280"/>
        </w:tc>
        <w:tc>
          <w:tcPr>
            <w:tcW w:w="1912" w:type="dxa"/>
          </w:tcPr>
          <w:p w14:paraId="6D936509" w14:textId="657BD81C" w:rsidR="006D2280" w:rsidRDefault="006D2280" w:rsidP="006D2280">
            <w:r w:rsidRPr="00FF2013">
              <w:t>PFI-ITR-0102</w:t>
            </w:r>
            <w:r w:rsidR="00717F8D">
              <w:t>-18</w:t>
            </w:r>
          </w:p>
        </w:tc>
      </w:tr>
    </w:tbl>
    <w:p w14:paraId="7E4FB722" w14:textId="77777777" w:rsidR="00633EDF" w:rsidRDefault="00633EDF" w:rsidP="00633EDF">
      <w:pPr>
        <w:spacing w:line="240" w:lineRule="auto"/>
      </w:pPr>
    </w:p>
    <w:p w14:paraId="0038CB68" w14:textId="726D9AF0" w:rsidR="00DC783A" w:rsidRDefault="00DC783A" w:rsidP="00633EDF">
      <w:pPr>
        <w:spacing w:line="240" w:lineRule="auto"/>
      </w:pPr>
      <w:r>
        <w:t>All Panels Installed to IFC Drawings</w:t>
      </w:r>
    </w:p>
    <w:p w14:paraId="68CE18F8" w14:textId="77777777" w:rsidR="00DC783A" w:rsidRPr="00DC783A" w:rsidRDefault="00DC783A" w:rsidP="00DC783A"/>
    <w:p w14:paraId="436A8515" w14:textId="77777777" w:rsidR="00DC783A" w:rsidRPr="00DC783A" w:rsidRDefault="00DC783A" w:rsidP="00DC783A"/>
    <w:p w14:paraId="1BBEB2BC" w14:textId="77777777" w:rsidR="00DC783A" w:rsidRDefault="00DC783A" w:rsidP="00DC783A"/>
    <w:p w14:paraId="6EF88C48" w14:textId="77777777" w:rsidR="00DC783A" w:rsidRDefault="00DC783A" w:rsidP="00DC783A"/>
    <w:p w14:paraId="0E84F173" w14:textId="77777777" w:rsidR="00DC783A" w:rsidRPr="00DC783A" w:rsidRDefault="00DC783A" w:rsidP="00DC783A">
      <w:pPr>
        <w:jc w:val="center"/>
      </w:pPr>
    </w:p>
    <w:sectPr w:rsidR="00DC783A" w:rsidRPr="00DC783A" w:rsidSect="000B005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1418" w:bottom="1418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29009" w14:textId="77777777" w:rsidR="005956B1" w:rsidRDefault="005956B1" w:rsidP="00384BBB">
      <w:pPr>
        <w:spacing w:line="240" w:lineRule="auto"/>
      </w:pPr>
      <w:r>
        <w:separator/>
      </w:r>
    </w:p>
  </w:endnote>
  <w:endnote w:type="continuationSeparator" w:id="0">
    <w:p w14:paraId="688C1824" w14:textId="77777777" w:rsidR="005956B1" w:rsidRDefault="005956B1" w:rsidP="00384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Neue LT 45 Lt"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quare721 BT">
    <w:altName w:val="Calibri"/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 LT 75 Bold">
    <w:panose1 w:val="02000803050000020004"/>
    <w:charset w:val="00"/>
    <w:family w:val="auto"/>
    <w:pitch w:val="variable"/>
    <w:sig w:usb0="80000027" w:usb1="00000000" w:usb2="00000000" w:usb3="00000000" w:csb0="00000001" w:csb1="00000000"/>
  </w:font>
  <w:font w:name="HelveticaNeue LT 46 LightIt">
    <w:panose1 w:val="020B0500000000000000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23148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5241FD2" w14:textId="77777777" w:rsidR="00625882" w:rsidRDefault="00625882" w:rsidP="00625882">
            <w:pPr>
              <w:pStyle w:val="Footer"/>
              <w:ind w:right="113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62444D21" wp14:editId="714FCB0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048400" cy="19080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FI-FOOT - Logo.pn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400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E58C22" w14:textId="77777777" w:rsidR="00384BBB" w:rsidRDefault="00384B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041842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3F4FC7B" w14:textId="77777777" w:rsidR="00625882" w:rsidRDefault="00625882" w:rsidP="00625882">
            <w:pPr>
              <w:pStyle w:val="Footer"/>
              <w:ind w:right="1134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87011C" w14:textId="77777777" w:rsidR="00384BBB" w:rsidRDefault="00625882" w:rsidP="00384BBB">
    <w:pPr>
      <w:pStyle w:val="Footer"/>
      <w:ind w:left="-720"/>
    </w:pPr>
    <w:r>
      <w:rPr>
        <w:noProof/>
      </w:rPr>
      <w:drawing>
        <wp:anchor distT="0" distB="0" distL="114300" distR="114300" simplePos="0" relativeHeight="251667456" behindDoc="1" locked="0" layoutInCell="1" allowOverlap="1" wp14:anchorId="1AFE9472" wp14:editId="3391894B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65822" w14:textId="77777777" w:rsidR="005956B1" w:rsidRDefault="005956B1" w:rsidP="00384BBB">
      <w:pPr>
        <w:spacing w:line="240" w:lineRule="auto"/>
      </w:pPr>
      <w:r>
        <w:separator/>
      </w:r>
    </w:p>
  </w:footnote>
  <w:footnote w:type="continuationSeparator" w:id="0">
    <w:p w14:paraId="5886040B" w14:textId="77777777" w:rsidR="005956B1" w:rsidRDefault="005956B1" w:rsidP="00384B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A0446" w14:textId="77777777" w:rsidR="00625882" w:rsidRDefault="00625882">
    <w:pPr>
      <w:pStyle w:val="Header"/>
    </w:pPr>
    <w:r>
      <w:rPr>
        <w:noProof/>
      </w:rPr>
      <w:drawing>
        <wp:anchor distT="0" distB="0" distL="114300" distR="114300" simplePos="0" relativeHeight="251652096" behindDoc="1" locked="1" layoutInCell="1" allowOverlap="1" wp14:anchorId="20354EA6" wp14:editId="3816EB0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81600" cy="11520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FI-A4-PT-HEAD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600" cy="115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TitleChar"/>
        <w:sz w:val="32"/>
        <w:szCs w:val="32"/>
      </w:rPr>
      <w:alias w:val="Title"/>
      <w:tag w:val=""/>
      <w:id w:val="155573384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rStyle w:val="TitleChar"/>
      </w:rPr>
    </w:sdtEndPr>
    <w:sdtContent>
      <w:p w14:paraId="1DCD5E0F" w14:textId="747C7A6A" w:rsidR="00625882" w:rsidRPr="0092539F" w:rsidRDefault="005956B1" w:rsidP="00827EB3">
        <w:pPr>
          <w:pStyle w:val="Header"/>
          <w:jc w:val="right"/>
          <w:rPr>
            <w:rStyle w:val="TitleChar"/>
            <w:sz w:val="32"/>
            <w:szCs w:val="32"/>
          </w:rPr>
        </w:pPr>
        <w:r w:rsidRPr="0092539F">
          <w:rPr>
            <w:rStyle w:val="TitleChar"/>
            <w:sz w:val="32"/>
            <w:szCs w:val="32"/>
          </w:rPr>
          <w:t xml:space="preserve">ITR Register </w:t>
        </w:r>
        <w:r w:rsidR="00663CBC">
          <w:rPr>
            <w:rStyle w:val="TitleChar"/>
            <w:sz w:val="32"/>
            <w:szCs w:val="32"/>
          </w:rPr>
          <w:t>Panel Install</w:t>
        </w:r>
        <w:r w:rsidR="0092539F">
          <w:rPr>
            <w:rStyle w:val="TitleChar"/>
            <w:sz w:val="32"/>
            <w:szCs w:val="32"/>
          </w:rPr>
          <w:t xml:space="preserve"> – </w:t>
        </w:r>
        <w:r w:rsidR="002F6940">
          <w:rPr>
            <w:rStyle w:val="TitleChar"/>
            <w:sz w:val="32"/>
            <w:szCs w:val="32"/>
          </w:rPr>
          <w:t>33kV Control Room</w:t>
        </w:r>
      </w:p>
    </w:sdtContent>
  </w:sdt>
  <w:p w14:paraId="6A9E14A7" w14:textId="7DB7A55C" w:rsidR="00827EB3" w:rsidRPr="00827EB3" w:rsidRDefault="002679FC" w:rsidP="002679FC">
    <w:pPr>
      <w:tabs>
        <w:tab w:val="left" w:pos="2355"/>
        <w:tab w:val="right" w:pos="9070"/>
      </w:tabs>
    </w:pPr>
    <w:r>
      <w:tab/>
      <w:t>SNPBE1-04-ELE-GAD-</w:t>
    </w:r>
    <w:r w:rsidRPr="00663CBC">
      <w:t>16</w:t>
    </w:r>
    <w:r w:rsidR="002F6940" w:rsidRPr="00663CBC">
      <w:t>5</w:t>
    </w:r>
    <w:r w:rsidR="00663CBC" w:rsidRPr="00663CBC">
      <w:t>0</w:t>
    </w:r>
    <w:r w:rsidR="00DB52A5">
      <w:t>-51</w:t>
    </w:r>
    <w:r>
      <w:tab/>
    </w:r>
    <w:r w:rsidR="00827EB3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251720704" behindDoc="1" locked="1" layoutInCell="1" allowOverlap="1" wp14:anchorId="1D2D5FF5" wp14:editId="70C6F053">
          <wp:simplePos x="1352550" y="952500"/>
          <wp:positionH relativeFrom="page">
            <wp:align>left</wp:align>
          </wp:positionH>
          <wp:positionV relativeFrom="page">
            <wp:align>top</wp:align>
          </wp:positionV>
          <wp:extent cx="2710800" cy="114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FI-HEAD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800" cy="114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956B1">
      <w:t>PFI-ITR-REG-000</w:t>
    </w:r>
    <w:r w:rsidR="001C4378">
      <w:t xml:space="preserve">4 </w:t>
    </w:r>
    <w:r w:rsidR="00FD5C45" w:rsidRPr="00827EB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B30CD"/>
    <w:multiLevelType w:val="hybridMultilevel"/>
    <w:tmpl w:val="A9E43E62"/>
    <w:lvl w:ilvl="0" w:tplc="AF9A3AD2">
      <w:numFmt w:val="bullet"/>
      <w:lvlText w:val="-"/>
      <w:lvlJc w:val="left"/>
      <w:pPr>
        <w:ind w:left="1080" w:hanging="360"/>
      </w:pPr>
      <w:rPr>
        <w:rFonts w:ascii="HelveticaNeue LT 45 Lt" w:eastAsiaTheme="minorHAnsi" w:hAnsi="HelveticaNeue LT 45 Lt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3382A"/>
    <w:multiLevelType w:val="hybridMultilevel"/>
    <w:tmpl w:val="12F4815C"/>
    <w:lvl w:ilvl="0" w:tplc="AF9A3AD2">
      <w:numFmt w:val="bullet"/>
      <w:lvlText w:val="-"/>
      <w:lvlJc w:val="left"/>
      <w:pPr>
        <w:ind w:left="1080" w:hanging="360"/>
      </w:pPr>
      <w:rPr>
        <w:rFonts w:ascii="HelveticaNeue LT 45 Lt" w:eastAsiaTheme="minorHAnsi" w:hAnsi="HelveticaNeue LT 45 L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9854335">
    <w:abstractNumId w:val="1"/>
  </w:num>
  <w:num w:numId="2" w16cid:durableId="204416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B1"/>
    <w:rsid w:val="000547E4"/>
    <w:rsid w:val="000B0057"/>
    <w:rsid w:val="001214BC"/>
    <w:rsid w:val="0013636F"/>
    <w:rsid w:val="001A4CDF"/>
    <w:rsid w:val="001C2576"/>
    <w:rsid w:val="001C4378"/>
    <w:rsid w:val="00200E73"/>
    <w:rsid w:val="002679FC"/>
    <w:rsid w:val="00293539"/>
    <w:rsid w:val="002F6940"/>
    <w:rsid w:val="00302443"/>
    <w:rsid w:val="00335A0F"/>
    <w:rsid w:val="00384BBB"/>
    <w:rsid w:val="003E7C5D"/>
    <w:rsid w:val="00404A6C"/>
    <w:rsid w:val="00550FEF"/>
    <w:rsid w:val="00566EC4"/>
    <w:rsid w:val="005956B1"/>
    <w:rsid w:val="005A3048"/>
    <w:rsid w:val="005A5151"/>
    <w:rsid w:val="00603CAC"/>
    <w:rsid w:val="00615D2E"/>
    <w:rsid w:val="00621672"/>
    <w:rsid w:val="00625882"/>
    <w:rsid w:val="00633EDF"/>
    <w:rsid w:val="00663CBC"/>
    <w:rsid w:val="00687953"/>
    <w:rsid w:val="006B1F78"/>
    <w:rsid w:val="006D2280"/>
    <w:rsid w:val="006E0D98"/>
    <w:rsid w:val="00717F8D"/>
    <w:rsid w:val="007573FA"/>
    <w:rsid w:val="00772253"/>
    <w:rsid w:val="007970BA"/>
    <w:rsid w:val="007F6212"/>
    <w:rsid w:val="00827EB3"/>
    <w:rsid w:val="0085434C"/>
    <w:rsid w:val="008A4D00"/>
    <w:rsid w:val="0092539F"/>
    <w:rsid w:val="00981E4E"/>
    <w:rsid w:val="00B53C1F"/>
    <w:rsid w:val="00B6078D"/>
    <w:rsid w:val="00B645D0"/>
    <w:rsid w:val="00C4135E"/>
    <w:rsid w:val="00CA7698"/>
    <w:rsid w:val="00D32878"/>
    <w:rsid w:val="00D8247F"/>
    <w:rsid w:val="00D90554"/>
    <w:rsid w:val="00DB0776"/>
    <w:rsid w:val="00DB52A5"/>
    <w:rsid w:val="00DC783A"/>
    <w:rsid w:val="00DF6426"/>
    <w:rsid w:val="00E37D45"/>
    <w:rsid w:val="00EC1B2A"/>
    <w:rsid w:val="00F12A57"/>
    <w:rsid w:val="00F51CA6"/>
    <w:rsid w:val="00FD5C45"/>
    <w:rsid w:val="00FE7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41265"/>
  <w15:chartTrackingRefBased/>
  <w15:docId w15:val="{D49868EB-CD81-4308-A482-063A74B4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Neue LT 45 Lt" w:eastAsiaTheme="minorHAnsi" w:hAnsi="HelveticaNeue LT 45 Lt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EDF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BBB"/>
    <w:pPr>
      <w:keepNext/>
      <w:keepLines/>
      <w:spacing w:before="240"/>
      <w:outlineLvl w:val="0"/>
    </w:pPr>
    <w:rPr>
      <w:rFonts w:ascii="Square721 BT" w:eastAsiaTheme="majorEastAsia" w:hAnsi="Square721 B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BBB"/>
    <w:pPr>
      <w:keepNext/>
      <w:keepLines/>
      <w:spacing w:before="40"/>
      <w:outlineLvl w:val="1"/>
    </w:pPr>
    <w:rPr>
      <w:rFonts w:ascii="Square721 BT" w:eastAsiaTheme="majorEastAsia" w:hAnsi="Square721 BT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BBB"/>
    <w:pPr>
      <w:keepNext/>
      <w:keepLines/>
      <w:spacing w:before="40"/>
      <w:outlineLvl w:val="2"/>
    </w:pPr>
    <w:rPr>
      <w:rFonts w:ascii="Square721 BT" w:eastAsiaTheme="majorEastAsia" w:hAnsi="Square721 BT" w:cstheme="majorBidi"/>
      <w:b/>
      <w:color w:val="ED7D31" w:themeColor="accent2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FITable">
    <w:name w:val="PFI Table"/>
    <w:basedOn w:val="TableNormal"/>
    <w:uiPriority w:val="99"/>
    <w:rsid w:val="000547E4"/>
    <w:pPr>
      <w:spacing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rFonts w:ascii="HelveticaNeue LT 45 Lt" w:hAnsi="HelveticaNeue LT 45 Lt"/>
        <w:b/>
        <w:color w:val="FFFFFF" w:themeColor="background1"/>
        <w:sz w:val="28"/>
      </w:rPr>
      <w:tblPr/>
      <w:tcPr>
        <w:shd w:val="clear" w:color="auto" w:fill="ED7D31" w:themeFill="accent2"/>
        <w:vAlign w:val="center"/>
      </w:tcPr>
    </w:tblStylePr>
    <w:tblStylePr w:type="band2Vert">
      <w:rPr>
        <w:rFonts w:ascii="HelveticaNeue LT 45 Lt" w:hAnsi="HelveticaNeue LT 45 Lt"/>
      </w:rPr>
    </w:tblStylePr>
    <w:tblStylePr w:type="band1Horz">
      <w:rPr>
        <w:rFonts w:ascii="HelveticaNeue LT 45 Lt" w:hAnsi="HelveticaNeue LT 45 Lt"/>
      </w:rPr>
    </w:tblStylePr>
    <w:tblStylePr w:type="band2Horz">
      <w:rPr>
        <w:rFonts w:ascii="HelveticaNeue LT 45 Lt" w:hAnsi="HelveticaNeue LT 45 Lt"/>
      </w:rPr>
    </w:tblStylePr>
  </w:style>
  <w:style w:type="paragraph" w:styleId="Header">
    <w:name w:val="header"/>
    <w:basedOn w:val="Normal"/>
    <w:link w:val="HeaderChar"/>
    <w:uiPriority w:val="99"/>
    <w:unhideWhenUsed/>
    <w:rsid w:val="00384B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BBB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384B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BBB"/>
    <w:rPr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384BBB"/>
    <w:pPr>
      <w:spacing w:line="240" w:lineRule="auto"/>
      <w:contextualSpacing/>
    </w:pPr>
    <w:rPr>
      <w:rFonts w:ascii="Square721 BT" w:eastAsiaTheme="majorEastAsia" w:hAnsi="Square721 B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BBB"/>
    <w:rPr>
      <w:rFonts w:ascii="Square721 BT" w:eastAsiaTheme="majorEastAsia" w:hAnsi="Square721 BT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BBB"/>
    <w:pPr>
      <w:numPr>
        <w:ilvl w:val="1"/>
      </w:numPr>
    </w:pPr>
    <w:rPr>
      <w:rFonts w:ascii="Square721 BT" w:eastAsiaTheme="minorEastAsia" w:hAnsi="Square721 BT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84BBB"/>
    <w:rPr>
      <w:rFonts w:ascii="Square721 BT" w:eastAsiaTheme="minorEastAsia" w:hAnsi="Square721 BT"/>
      <w:color w:val="5A5A5A" w:themeColor="text1" w:themeTint="A5"/>
      <w:spacing w:val="15"/>
      <w:sz w:val="3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384BBB"/>
    <w:rPr>
      <w:rFonts w:ascii="Square721 BT" w:eastAsiaTheme="majorEastAsia" w:hAnsi="Square721 BT" w:cstheme="majorBidi"/>
      <w:b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84BBB"/>
    <w:rPr>
      <w:rFonts w:ascii="Square721 BT" w:eastAsiaTheme="majorEastAsia" w:hAnsi="Square721 BT" w:cstheme="majorBidi"/>
      <w:b/>
      <w:color w:val="2F5496" w:themeColor="accent1" w:themeShade="BF"/>
      <w:sz w:val="28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384BBB"/>
    <w:rPr>
      <w:rFonts w:ascii="Square721 BT" w:eastAsiaTheme="majorEastAsia" w:hAnsi="Square721 BT" w:cstheme="majorBidi"/>
      <w:b/>
      <w:color w:val="ED7D31" w:themeColor="accent2"/>
      <w:sz w:val="28"/>
      <w:szCs w:val="24"/>
      <w:lang w:val="en-AU"/>
    </w:rPr>
  </w:style>
  <w:style w:type="paragraph" w:styleId="NoSpacing">
    <w:name w:val="No Spacing"/>
    <w:uiPriority w:val="1"/>
    <w:qFormat/>
    <w:rsid w:val="007F6212"/>
    <w:pPr>
      <w:spacing w:line="240" w:lineRule="auto"/>
    </w:pPr>
    <w:rPr>
      <w:lang w:val="en-AU"/>
    </w:rPr>
  </w:style>
  <w:style w:type="paragraph" w:styleId="ListParagraph">
    <w:name w:val="List Paragraph"/>
    <w:basedOn w:val="Normal"/>
    <w:uiPriority w:val="34"/>
    <w:rsid w:val="00F12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882"/>
    <w:rPr>
      <w:rFonts w:ascii="Segoe UI" w:hAnsi="Segoe UI" w:cs="Segoe UI"/>
      <w:sz w:val="18"/>
      <w:szCs w:val="18"/>
      <w:lang w:val="en-AU"/>
    </w:rPr>
  </w:style>
  <w:style w:type="table" w:styleId="TableGrid">
    <w:name w:val="Table Grid"/>
    <w:basedOn w:val="TableNormal"/>
    <w:uiPriority w:val="39"/>
    <w:rsid w:val="006258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3EDF"/>
    <w:rPr>
      <w:color w:val="808080"/>
    </w:rPr>
  </w:style>
  <w:style w:type="character" w:styleId="Strong">
    <w:name w:val="Strong"/>
    <w:basedOn w:val="DefaultParagraphFont"/>
    <w:uiPriority w:val="22"/>
    <w:qFormat/>
    <w:rsid w:val="00633EDF"/>
    <w:rPr>
      <w:rFonts w:ascii="HelveticaNeue LT 75 Bold" w:hAnsi="HelveticaNeue LT 75 Bold"/>
      <w:b w:val="0"/>
      <w:bCs/>
    </w:rPr>
  </w:style>
  <w:style w:type="character" w:styleId="SubtleEmphasis">
    <w:name w:val="Subtle Emphasis"/>
    <w:basedOn w:val="DefaultParagraphFont"/>
    <w:uiPriority w:val="19"/>
    <w:qFormat/>
    <w:rsid w:val="00633EDF"/>
    <w:rPr>
      <w:rFonts w:ascii="HelveticaNeue LT 46 LightIt" w:hAnsi="HelveticaNeue LT 46 LightIt"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33E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EDF"/>
    <w:rPr>
      <w:i/>
      <w:iCs/>
      <w:color w:val="404040" w:themeColor="text1" w:themeTint="B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fi-fs01.pfi.net.au\Internal\1%20-%20Operational%20Documents\0%20-%20PFI-FOR%20-%20Forms%20&amp;%20Templates\PFI-FOR-BDM-004%20-%20Blank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63EC8-52D1-47B3-88CE-79D9E3EC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PFI-FOR-BDM-004 - Blank Document</Template>
  <TotalTime>23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ITR Register Panel Install – 33kV Control Room</vt:lpstr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ITR Register Panel Install – 33kV Control Room</dc:title>
  <dc:subject/>
  <dc:creator>Trevor Onion --PFI</dc:creator>
  <cp:keywords/>
  <dc:description/>
  <cp:lastModifiedBy>Trevor Onion - PFI</cp:lastModifiedBy>
  <cp:revision>4</cp:revision>
  <cp:lastPrinted>2018-10-03T04:28:00Z</cp:lastPrinted>
  <dcterms:created xsi:type="dcterms:W3CDTF">2025-04-06T20:34:00Z</dcterms:created>
  <dcterms:modified xsi:type="dcterms:W3CDTF">2025-04-06T22:41:00Z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A</vt:lpwstr>
  </property>
</Properties>
</file>