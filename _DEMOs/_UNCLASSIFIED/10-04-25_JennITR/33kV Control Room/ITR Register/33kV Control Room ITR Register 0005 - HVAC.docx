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FITable"/>
        <w:tblW w:w="0" w:type="auto"/>
        <w:tblLook w:val="04A0" w:firstRow="1" w:lastRow="0" w:firstColumn="1" w:lastColumn="0" w:noHBand="0" w:noVBand="1"/>
      </w:tblPr>
      <w:tblGrid>
        <w:gridCol w:w="1696"/>
        <w:gridCol w:w="5973"/>
        <w:gridCol w:w="1391"/>
      </w:tblGrid>
      <w:tr w:rsidR="005956B1" w14:paraId="4EEA1219" w14:textId="77777777" w:rsidTr="00B91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14:paraId="33D98136" w14:textId="28C4E428" w:rsidR="005956B1" w:rsidRDefault="00663CBC" w:rsidP="00633EDF">
            <w:r>
              <w:t>Item</w:t>
            </w:r>
          </w:p>
        </w:tc>
        <w:tc>
          <w:tcPr>
            <w:tcW w:w="5973" w:type="dxa"/>
          </w:tcPr>
          <w:p w14:paraId="3270FC6D" w14:textId="167223F1" w:rsidR="005956B1" w:rsidRDefault="005956B1" w:rsidP="00633EDF">
            <w:r>
              <w:t>Description</w:t>
            </w:r>
          </w:p>
        </w:tc>
        <w:tc>
          <w:tcPr>
            <w:tcW w:w="1391" w:type="dxa"/>
          </w:tcPr>
          <w:p w14:paraId="3390A3D6" w14:textId="0BB20D42" w:rsidR="005956B1" w:rsidRDefault="005956B1" w:rsidP="00633EDF">
            <w:r>
              <w:t>Complete</w:t>
            </w:r>
          </w:p>
        </w:tc>
      </w:tr>
      <w:tr w:rsidR="005956B1" w14:paraId="72FE63E6" w14:textId="77777777" w:rsidTr="00B9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</w:tcPr>
          <w:p w14:paraId="123EE153" w14:textId="622BF350" w:rsidR="005956B1" w:rsidRPr="00DB52A5" w:rsidRDefault="00B91244" w:rsidP="005956B1">
            <w:r>
              <w:t>TBC</w:t>
            </w:r>
          </w:p>
        </w:tc>
        <w:tc>
          <w:tcPr>
            <w:tcW w:w="5973" w:type="dxa"/>
          </w:tcPr>
          <w:p w14:paraId="04C51C42" w14:textId="157C0D40" w:rsidR="005956B1" w:rsidRPr="00DB52A5" w:rsidRDefault="00B91244" w:rsidP="005956B1">
            <w:r>
              <w:t xml:space="preserve">1 x </w:t>
            </w:r>
            <w:r w:rsidRPr="00B91244">
              <w:t>HVAC INDOOR UNIT</w:t>
            </w:r>
          </w:p>
        </w:tc>
        <w:tc>
          <w:tcPr>
            <w:tcW w:w="1391" w:type="dxa"/>
          </w:tcPr>
          <w:p w14:paraId="18D9B4EB" w14:textId="77777777" w:rsidR="005956B1" w:rsidRDefault="005956B1" w:rsidP="005956B1"/>
        </w:tc>
      </w:tr>
      <w:tr w:rsidR="002679FC" w14:paraId="19F71F51" w14:textId="77777777" w:rsidTr="00B91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96" w:type="dxa"/>
          </w:tcPr>
          <w:p w14:paraId="1D41E7A6" w14:textId="18EFD9C3" w:rsidR="002679FC" w:rsidRPr="00DB52A5" w:rsidRDefault="00B91244" w:rsidP="002679FC">
            <w:r>
              <w:t>TBC</w:t>
            </w:r>
          </w:p>
        </w:tc>
        <w:tc>
          <w:tcPr>
            <w:tcW w:w="5973" w:type="dxa"/>
          </w:tcPr>
          <w:p w14:paraId="046081EE" w14:textId="48F16F61" w:rsidR="002679FC" w:rsidRPr="00DB52A5" w:rsidRDefault="00B91244" w:rsidP="002679FC">
            <w:r>
              <w:t xml:space="preserve">1 x </w:t>
            </w:r>
            <w:r w:rsidRPr="00B91244">
              <w:t>HVAC OUTDOOR UNIT</w:t>
            </w:r>
          </w:p>
        </w:tc>
        <w:tc>
          <w:tcPr>
            <w:tcW w:w="1391" w:type="dxa"/>
          </w:tcPr>
          <w:p w14:paraId="05654AE6" w14:textId="77777777" w:rsidR="002679FC" w:rsidRDefault="002679FC" w:rsidP="002679FC"/>
        </w:tc>
      </w:tr>
      <w:tr w:rsidR="002679FC" w14:paraId="0A6036B1" w14:textId="77777777" w:rsidTr="00B9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</w:tcPr>
          <w:p w14:paraId="4BDA9ED5" w14:textId="64FE5DC7" w:rsidR="002679FC" w:rsidRPr="00DB52A5" w:rsidRDefault="00B91244" w:rsidP="002679FC">
            <w:r w:rsidRPr="00B91244">
              <w:t>2B16</w:t>
            </w:r>
          </w:p>
        </w:tc>
        <w:tc>
          <w:tcPr>
            <w:tcW w:w="5973" w:type="dxa"/>
          </w:tcPr>
          <w:p w14:paraId="244B682A" w14:textId="4945104B" w:rsidR="002679FC" w:rsidRPr="00DB52A5" w:rsidRDefault="00B91244" w:rsidP="002679FC">
            <w:r>
              <w:t xml:space="preserve">1 x </w:t>
            </w:r>
            <w:r w:rsidRPr="00B91244">
              <w:t>HVAC WALL CONTROLLER</w:t>
            </w:r>
          </w:p>
        </w:tc>
        <w:tc>
          <w:tcPr>
            <w:tcW w:w="1391" w:type="dxa"/>
          </w:tcPr>
          <w:p w14:paraId="7BE7E59A" w14:textId="77777777" w:rsidR="002679FC" w:rsidRDefault="002679FC" w:rsidP="002679FC"/>
        </w:tc>
      </w:tr>
      <w:tr w:rsidR="002679FC" w14:paraId="666AA1FD" w14:textId="77777777" w:rsidTr="00B91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96" w:type="dxa"/>
          </w:tcPr>
          <w:p w14:paraId="79D9B2DF" w14:textId="6185CDB8" w:rsidR="002679FC" w:rsidRPr="00DB52A5" w:rsidRDefault="002679FC" w:rsidP="002679FC"/>
        </w:tc>
        <w:tc>
          <w:tcPr>
            <w:tcW w:w="5973" w:type="dxa"/>
          </w:tcPr>
          <w:p w14:paraId="281ECD97" w14:textId="19DA29E4" w:rsidR="002679FC" w:rsidRPr="00DB52A5" w:rsidRDefault="002679FC" w:rsidP="002679FC"/>
        </w:tc>
        <w:tc>
          <w:tcPr>
            <w:tcW w:w="1391" w:type="dxa"/>
          </w:tcPr>
          <w:p w14:paraId="40C1D08E" w14:textId="77777777" w:rsidR="002679FC" w:rsidRDefault="002679FC" w:rsidP="002679FC"/>
        </w:tc>
      </w:tr>
      <w:tr w:rsidR="002679FC" w14:paraId="624E50F5" w14:textId="77777777" w:rsidTr="00B9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</w:tcPr>
          <w:p w14:paraId="0F08894D" w14:textId="4678F9EB" w:rsidR="002679FC" w:rsidRPr="00DB52A5" w:rsidRDefault="002679FC" w:rsidP="002679FC"/>
        </w:tc>
        <w:tc>
          <w:tcPr>
            <w:tcW w:w="5973" w:type="dxa"/>
          </w:tcPr>
          <w:p w14:paraId="23D54EEA" w14:textId="6531E708" w:rsidR="002679FC" w:rsidRPr="00DB52A5" w:rsidRDefault="002679FC" w:rsidP="002679FC"/>
        </w:tc>
        <w:tc>
          <w:tcPr>
            <w:tcW w:w="1391" w:type="dxa"/>
          </w:tcPr>
          <w:p w14:paraId="49411EFB" w14:textId="77777777" w:rsidR="002679FC" w:rsidRDefault="002679FC" w:rsidP="002679FC"/>
        </w:tc>
      </w:tr>
      <w:tr w:rsidR="00663CBC" w14:paraId="5B554C12" w14:textId="77777777" w:rsidTr="00B91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96" w:type="dxa"/>
          </w:tcPr>
          <w:p w14:paraId="6128810A" w14:textId="0A3213AC" w:rsidR="00663CBC" w:rsidRPr="00DB52A5" w:rsidRDefault="00663CBC" w:rsidP="00663CBC"/>
        </w:tc>
        <w:tc>
          <w:tcPr>
            <w:tcW w:w="5973" w:type="dxa"/>
          </w:tcPr>
          <w:p w14:paraId="7184B5AC" w14:textId="2A18884F" w:rsidR="00663CBC" w:rsidRPr="00DB52A5" w:rsidRDefault="00663CBC" w:rsidP="00663CBC"/>
        </w:tc>
        <w:tc>
          <w:tcPr>
            <w:tcW w:w="1391" w:type="dxa"/>
          </w:tcPr>
          <w:p w14:paraId="0B3A6C31" w14:textId="77777777" w:rsidR="00663CBC" w:rsidRDefault="00663CBC" w:rsidP="00663CBC"/>
        </w:tc>
      </w:tr>
      <w:tr w:rsidR="00663CBC" w14:paraId="3B04BE72" w14:textId="77777777" w:rsidTr="00B9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</w:tcPr>
          <w:p w14:paraId="00112C12" w14:textId="545CD055" w:rsidR="00663CBC" w:rsidRPr="00DB52A5" w:rsidRDefault="00663CBC" w:rsidP="00663CBC"/>
        </w:tc>
        <w:tc>
          <w:tcPr>
            <w:tcW w:w="5973" w:type="dxa"/>
          </w:tcPr>
          <w:p w14:paraId="718773F2" w14:textId="3E296036" w:rsidR="00663CBC" w:rsidRPr="00DB52A5" w:rsidRDefault="00663CBC" w:rsidP="00663CBC"/>
        </w:tc>
        <w:tc>
          <w:tcPr>
            <w:tcW w:w="1391" w:type="dxa"/>
          </w:tcPr>
          <w:p w14:paraId="7478027F" w14:textId="77777777" w:rsidR="00663CBC" w:rsidRDefault="00663CBC" w:rsidP="00663CBC"/>
        </w:tc>
      </w:tr>
      <w:tr w:rsidR="00663CBC" w14:paraId="71217D06" w14:textId="77777777" w:rsidTr="00B91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96" w:type="dxa"/>
          </w:tcPr>
          <w:p w14:paraId="49E04CAF" w14:textId="32832E61" w:rsidR="00663CBC" w:rsidRPr="00DB52A5" w:rsidRDefault="00663CBC" w:rsidP="00663CBC"/>
        </w:tc>
        <w:tc>
          <w:tcPr>
            <w:tcW w:w="5973" w:type="dxa"/>
          </w:tcPr>
          <w:p w14:paraId="47EFE055" w14:textId="07B1291F" w:rsidR="00663CBC" w:rsidRPr="00DB52A5" w:rsidRDefault="00663CBC" w:rsidP="00663CBC"/>
        </w:tc>
        <w:tc>
          <w:tcPr>
            <w:tcW w:w="1391" w:type="dxa"/>
          </w:tcPr>
          <w:p w14:paraId="587DE75B" w14:textId="77777777" w:rsidR="00663CBC" w:rsidRDefault="00663CBC" w:rsidP="00663CBC"/>
        </w:tc>
      </w:tr>
      <w:tr w:rsidR="00663CBC" w14:paraId="49A7E6B6" w14:textId="77777777" w:rsidTr="00B9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</w:tcPr>
          <w:p w14:paraId="1294A478" w14:textId="5614C3AE" w:rsidR="00663CBC" w:rsidRPr="00DB52A5" w:rsidRDefault="00663CBC" w:rsidP="00663CBC"/>
        </w:tc>
        <w:tc>
          <w:tcPr>
            <w:tcW w:w="5973" w:type="dxa"/>
          </w:tcPr>
          <w:p w14:paraId="5FD5DE1E" w14:textId="6D9707D7" w:rsidR="00663CBC" w:rsidRPr="00DB52A5" w:rsidRDefault="00663CBC" w:rsidP="00663CBC"/>
        </w:tc>
        <w:tc>
          <w:tcPr>
            <w:tcW w:w="1391" w:type="dxa"/>
          </w:tcPr>
          <w:p w14:paraId="2AB700D6" w14:textId="77777777" w:rsidR="00663CBC" w:rsidRDefault="00663CBC" w:rsidP="00663CBC"/>
        </w:tc>
      </w:tr>
      <w:tr w:rsidR="00663CBC" w14:paraId="4CE6F2BA" w14:textId="77777777" w:rsidTr="00B91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96" w:type="dxa"/>
          </w:tcPr>
          <w:p w14:paraId="316E0CEE" w14:textId="2AA44A5B" w:rsidR="00663CBC" w:rsidRPr="00DB52A5" w:rsidRDefault="00663CBC" w:rsidP="00663CBC"/>
        </w:tc>
        <w:tc>
          <w:tcPr>
            <w:tcW w:w="5973" w:type="dxa"/>
          </w:tcPr>
          <w:p w14:paraId="0E0F91D4" w14:textId="75A3DEB9" w:rsidR="00663CBC" w:rsidRPr="00DB52A5" w:rsidRDefault="00663CBC" w:rsidP="00663CBC"/>
        </w:tc>
        <w:tc>
          <w:tcPr>
            <w:tcW w:w="1391" w:type="dxa"/>
          </w:tcPr>
          <w:p w14:paraId="065A2FC3" w14:textId="77777777" w:rsidR="00663CBC" w:rsidRDefault="00663CBC" w:rsidP="00663CBC"/>
        </w:tc>
      </w:tr>
      <w:tr w:rsidR="00663CBC" w14:paraId="4A0B6F11" w14:textId="77777777" w:rsidTr="00B9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</w:tcPr>
          <w:p w14:paraId="2FE48F0B" w14:textId="5C667FC7" w:rsidR="00663CBC" w:rsidRPr="00DB52A5" w:rsidRDefault="00663CBC" w:rsidP="00663CBC"/>
        </w:tc>
        <w:tc>
          <w:tcPr>
            <w:tcW w:w="5973" w:type="dxa"/>
          </w:tcPr>
          <w:p w14:paraId="299A6B6D" w14:textId="7BC5554E" w:rsidR="00663CBC" w:rsidRPr="00DB52A5" w:rsidRDefault="00663CBC" w:rsidP="00663CBC"/>
        </w:tc>
        <w:tc>
          <w:tcPr>
            <w:tcW w:w="1391" w:type="dxa"/>
          </w:tcPr>
          <w:p w14:paraId="24180F30" w14:textId="77777777" w:rsidR="00663CBC" w:rsidRDefault="00663CBC" w:rsidP="00663CBC"/>
        </w:tc>
      </w:tr>
      <w:tr w:rsidR="00DB52A5" w14:paraId="277809B9" w14:textId="77777777" w:rsidTr="00B91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96" w:type="dxa"/>
          </w:tcPr>
          <w:p w14:paraId="574ADCCD" w14:textId="4C9B6BE1" w:rsidR="00DB52A5" w:rsidRPr="00DB52A5" w:rsidRDefault="00DB52A5" w:rsidP="00663CBC"/>
        </w:tc>
        <w:tc>
          <w:tcPr>
            <w:tcW w:w="5973" w:type="dxa"/>
          </w:tcPr>
          <w:p w14:paraId="6E058AAC" w14:textId="6340EB9A" w:rsidR="00DB52A5" w:rsidRPr="00DB52A5" w:rsidRDefault="00DB52A5" w:rsidP="00663CBC"/>
        </w:tc>
        <w:tc>
          <w:tcPr>
            <w:tcW w:w="1391" w:type="dxa"/>
          </w:tcPr>
          <w:p w14:paraId="65A5DF65" w14:textId="77777777" w:rsidR="00DB52A5" w:rsidRDefault="00DB52A5" w:rsidP="00663CBC"/>
        </w:tc>
      </w:tr>
      <w:tr w:rsidR="00DB52A5" w14:paraId="0AF6F91C" w14:textId="77777777" w:rsidTr="00B9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</w:tcPr>
          <w:p w14:paraId="1B8E0EEA" w14:textId="1E90E451" w:rsidR="00DB52A5" w:rsidRPr="00DB52A5" w:rsidRDefault="00DB52A5" w:rsidP="00DB52A5"/>
        </w:tc>
        <w:tc>
          <w:tcPr>
            <w:tcW w:w="5973" w:type="dxa"/>
          </w:tcPr>
          <w:p w14:paraId="33DEF130" w14:textId="01867706" w:rsidR="00DB52A5" w:rsidRPr="00DB52A5" w:rsidRDefault="00DB52A5" w:rsidP="00DB52A5"/>
        </w:tc>
        <w:tc>
          <w:tcPr>
            <w:tcW w:w="1391" w:type="dxa"/>
          </w:tcPr>
          <w:p w14:paraId="0AD79189" w14:textId="77777777" w:rsidR="00DB52A5" w:rsidRDefault="00DB52A5" w:rsidP="00DB52A5"/>
        </w:tc>
      </w:tr>
      <w:tr w:rsidR="00DB52A5" w14:paraId="4C53DF4C" w14:textId="77777777" w:rsidTr="00B91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96" w:type="dxa"/>
          </w:tcPr>
          <w:p w14:paraId="2AC8FDD0" w14:textId="3B600B6E" w:rsidR="00DB52A5" w:rsidRPr="00DB52A5" w:rsidRDefault="00DB52A5" w:rsidP="00DB52A5"/>
        </w:tc>
        <w:tc>
          <w:tcPr>
            <w:tcW w:w="5973" w:type="dxa"/>
          </w:tcPr>
          <w:p w14:paraId="7BBDE1BC" w14:textId="3793C7AD" w:rsidR="00DB52A5" w:rsidRPr="00DB52A5" w:rsidRDefault="00DB52A5" w:rsidP="00DB52A5"/>
        </w:tc>
        <w:tc>
          <w:tcPr>
            <w:tcW w:w="1391" w:type="dxa"/>
          </w:tcPr>
          <w:p w14:paraId="3E89ECF2" w14:textId="77777777" w:rsidR="00DB52A5" w:rsidRDefault="00DB52A5" w:rsidP="00DB52A5"/>
        </w:tc>
      </w:tr>
      <w:tr w:rsidR="00DB52A5" w14:paraId="790B958B" w14:textId="77777777" w:rsidTr="00B9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</w:tcPr>
          <w:p w14:paraId="4883FD92" w14:textId="0BA86642" w:rsidR="00DB52A5" w:rsidRPr="00DB52A5" w:rsidRDefault="00DB52A5" w:rsidP="00DB52A5"/>
        </w:tc>
        <w:tc>
          <w:tcPr>
            <w:tcW w:w="5973" w:type="dxa"/>
          </w:tcPr>
          <w:p w14:paraId="0AA39FC3" w14:textId="6EA3595E" w:rsidR="00DB52A5" w:rsidRPr="00DB52A5" w:rsidRDefault="00DB52A5" w:rsidP="00DB52A5"/>
        </w:tc>
        <w:tc>
          <w:tcPr>
            <w:tcW w:w="1391" w:type="dxa"/>
          </w:tcPr>
          <w:p w14:paraId="4234A786" w14:textId="77777777" w:rsidR="00DB52A5" w:rsidRDefault="00DB52A5" w:rsidP="00DB52A5"/>
        </w:tc>
      </w:tr>
      <w:tr w:rsidR="00DB52A5" w14:paraId="29EB464D" w14:textId="77777777" w:rsidTr="00B91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96" w:type="dxa"/>
          </w:tcPr>
          <w:p w14:paraId="17AAFA9E" w14:textId="63C707D7" w:rsidR="00DB52A5" w:rsidRPr="00DB52A5" w:rsidRDefault="00DB52A5" w:rsidP="00DB52A5"/>
        </w:tc>
        <w:tc>
          <w:tcPr>
            <w:tcW w:w="5973" w:type="dxa"/>
          </w:tcPr>
          <w:p w14:paraId="155D374C" w14:textId="5667B63C" w:rsidR="00DB52A5" w:rsidRPr="00DB52A5" w:rsidRDefault="00DB52A5" w:rsidP="00DB52A5"/>
        </w:tc>
        <w:tc>
          <w:tcPr>
            <w:tcW w:w="1391" w:type="dxa"/>
          </w:tcPr>
          <w:p w14:paraId="341F256B" w14:textId="77777777" w:rsidR="00DB52A5" w:rsidRDefault="00DB52A5" w:rsidP="00DB52A5"/>
        </w:tc>
      </w:tr>
      <w:tr w:rsidR="00DB52A5" w14:paraId="5E1CCC16" w14:textId="77777777" w:rsidTr="00B9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</w:tcPr>
          <w:p w14:paraId="2E70B9B7" w14:textId="30D84449" w:rsidR="00DB52A5" w:rsidRPr="00DB52A5" w:rsidRDefault="00DB52A5" w:rsidP="00DB52A5"/>
        </w:tc>
        <w:tc>
          <w:tcPr>
            <w:tcW w:w="5973" w:type="dxa"/>
          </w:tcPr>
          <w:p w14:paraId="35916165" w14:textId="6584C075" w:rsidR="00DB52A5" w:rsidRPr="00DB52A5" w:rsidRDefault="00DB52A5" w:rsidP="00DB52A5"/>
        </w:tc>
        <w:tc>
          <w:tcPr>
            <w:tcW w:w="1391" w:type="dxa"/>
          </w:tcPr>
          <w:p w14:paraId="25523736" w14:textId="77777777" w:rsidR="00DB52A5" w:rsidRDefault="00DB52A5" w:rsidP="00DB52A5"/>
        </w:tc>
      </w:tr>
      <w:tr w:rsidR="00DB52A5" w14:paraId="2123A746" w14:textId="77777777" w:rsidTr="00B91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96" w:type="dxa"/>
          </w:tcPr>
          <w:p w14:paraId="4E168D28" w14:textId="3B23DC70" w:rsidR="00DB52A5" w:rsidRPr="00DB52A5" w:rsidRDefault="00DB52A5" w:rsidP="00DB52A5"/>
        </w:tc>
        <w:tc>
          <w:tcPr>
            <w:tcW w:w="5973" w:type="dxa"/>
          </w:tcPr>
          <w:p w14:paraId="52320947" w14:textId="73C0810E" w:rsidR="00DB52A5" w:rsidRPr="00DB52A5" w:rsidRDefault="00DB52A5" w:rsidP="00DB52A5"/>
        </w:tc>
        <w:tc>
          <w:tcPr>
            <w:tcW w:w="1391" w:type="dxa"/>
          </w:tcPr>
          <w:p w14:paraId="649AC926" w14:textId="77777777" w:rsidR="00DB52A5" w:rsidRDefault="00DB52A5" w:rsidP="00DB52A5"/>
        </w:tc>
      </w:tr>
    </w:tbl>
    <w:p w14:paraId="7E4FB722" w14:textId="77777777" w:rsidR="00633EDF" w:rsidRDefault="00633EDF" w:rsidP="00633EDF">
      <w:pPr>
        <w:spacing w:line="240" w:lineRule="auto"/>
      </w:pPr>
    </w:p>
    <w:p w14:paraId="0038CB68" w14:textId="726D9AF0" w:rsidR="00DC783A" w:rsidRDefault="00DC783A" w:rsidP="00633EDF">
      <w:pPr>
        <w:spacing w:line="240" w:lineRule="auto"/>
      </w:pPr>
      <w:r>
        <w:t>All Panels Installed to IFC Drawings</w:t>
      </w:r>
    </w:p>
    <w:p w14:paraId="0A8CDF1C" w14:textId="77777777" w:rsidR="00B91244" w:rsidRDefault="00B91244" w:rsidP="00633EDF">
      <w:pPr>
        <w:spacing w:line="240" w:lineRule="auto"/>
      </w:pPr>
    </w:p>
    <w:p w14:paraId="44012E25" w14:textId="31C6B297" w:rsidR="00B91244" w:rsidRDefault="00B91244" w:rsidP="00633EDF">
      <w:pPr>
        <w:spacing w:line="240" w:lineRule="auto"/>
      </w:pPr>
      <w:r>
        <w:t xml:space="preserve">Ref: </w:t>
      </w:r>
      <w:r w:rsidRPr="00B91244">
        <w:t>SNPBE1-04-ELE-SCH-1650</w:t>
      </w:r>
      <w:r>
        <w:t xml:space="preserve"> Equipment Schedule</w:t>
      </w:r>
    </w:p>
    <w:p w14:paraId="68CE18F8" w14:textId="77777777" w:rsidR="00DC783A" w:rsidRPr="00DC783A" w:rsidRDefault="00DC783A" w:rsidP="00DC783A"/>
    <w:p w14:paraId="436A8515" w14:textId="77777777" w:rsidR="00DC783A" w:rsidRPr="00DC783A" w:rsidRDefault="00DC783A" w:rsidP="00DC783A"/>
    <w:p w14:paraId="1BBEB2BC" w14:textId="77777777" w:rsidR="00DC783A" w:rsidRDefault="00DC783A" w:rsidP="00DC783A"/>
    <w:p w14:paraId="6EF88C48" w14:textId="77777777" w:rsidR="00DC783A" w:rsidRDefault="00DC783A" w:rsidP="00DC783A"/>
    <w:p w14:paraId="0E84F173" w14:textId="77777777" w:rsidR="00DC783A" w:rsidRPr="00DC783A" w:rsidRDefault="00DC783A" w:rsidP="00DC783A">
      <w:pPr>
        <w:jc w:val="center"/>
      </w:pPr>
    </w:p>
    <w:sectPr w:rsidR="00DC783A" w:rsidRPr="00DC783A" w:rsidSect="000B005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1418" w:bottom="1418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29009" w14:textId="77777777" w:rsidR="005956B1" w:rsidRDefault="005956B1" w:rsidP="00384BBB">
      <w:pPr>
        <w:spacing w:line="240" w:lineRule="auto"/>
      </w:pPr>
      <w:r>
        <w:separator/>
      </w:r>
    </w:p>
  </w:endnote>
  <w:endnote w:type="continuationSeparator" w:id="0">
    <w:p w14:paraId="688C1824" w14:textId="77777777" w:rsidR="005956B1" w:rsidRDefault="005956B1" w:rsidP="00384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Neue LT 45 Lt"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quare721 BT">
    <w:altName w:val="Calibri"/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 LT 75 Bold">
    <w:panose1 w:val="02000803050000020004"/>
    <w:charset w:val="00"/>
    <w:family w:val="auto"/>
    <w:pitch w:val="variable"/>
    <w:sig w:usb0="80000027" w:usb1="00000000" w:usb2="00000000" w:usb3="00000000" w:csb0="00000001" w:csb1="00000000"/>
  </w:font>
  <w:font w:name="HelveticaNeue LT 46 LightIt">
    <w:panose1 w:val="020B0500000000000000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23148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5241FD2" w14:textId="77777777" w:rsidR="00625882" w:rsidRDefault="00625882" w:rsidP="00625882">
            <w:pPr>
              <w:pStyle w:val="Footer"/>
              <w:ind w:right="113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62444D21" wp14:editId="714FCB0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048400" cy="19080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FI-FOOT - Logo.pn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400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E58C22" w14:textId="77777777" w:rsidR="00384BBB" w:rsidRDefault="00384B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041842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3F4FC7B" w14:textId="77777777" w:rsidR="00625882" w:rsidRDefault="00625882" w:rsidP="00625882">
            <w:pPr>
              <w:pStyle w:val="Footer"/>
              <w:ind w:right="1134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87011C" w14:textId="77777777" w:rsidR="00384BBB" w:rsidRDefault="00625882" w:rsidP="00384BBB">
    <w:pPr>
      <w:pStyle w:val="Footer"/>
      <w:ind w:left="-720"/>
    </w:pPr>
    <w:r>
      <w:rPr>
        <w:noProof/>
      </w:rPr>
      <w:drawing>
        <wp:anchor distT="0" distB="0" distL="114300" distR="114300" simplePos="0" relativeHeight="251667456" behindDoc="1" locked="0" layoutInCell="1" allowOverlap="1" wp14:anchorId="1AFE9472" wp14:editId="3391894B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65822" w14:textId="77777777" w:rsidR="005956B1" w:rsidRDefault="005956B1" w:rsidP="00384BBB">
      <w:pPr>
        <w:spacing w:line="240" w:lineRule="auto"/>
      </w:pPr>
      <w:r>
        <w:separator/>
      </w:r>
    </w:p>
  </w:footnote>
  <w:footnote w:type="continuationSeparator" w:id="0">
    <w:p w14:paraId="5886040B" w14:textId="77777777" w:rsidR="005956B1" w:rsidRDefault="005956B1" w:rsidP="00384B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A0446" w14:textId="77777777" w:rsidR="00625882" w:rsidRDefault="00625882">
    <w:pPr>
      <w:pStyle w:val="Header"/>
    </w:pPr>
    <w:r>
      <w:rPr>
        <w:noProof/>
      </w:rPr>
      <w:drawing>
        <wp:anchor distT="0" distB="0" distL="114300" distR="114300" simplePos="0" relativeHeight="251652096" behindDoc="1" locked="1" layoutInCell="1" allowOverlap="1" wp14:anchorId="20354EA6" wp14:editId="3816EB0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81600" cy="11520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FI-A4-PT-HEAD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600" cy="115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TitleChar"/>
        <w:sz w:val="32"/>
        <w:szCs w:val="32"/>
      </w:rPr>
      <w:alias w:val="Title"/>
      <w:tag w:val=""/>
      <w:id w:val="155573384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rStyle w:val="TitleChar"/>
      </w:rPr>
    </w:sdtEndPr>
    <w:sdtContent>
      <w:p w14:paraId="1DCD5E0F" w14:textId="6A0A4176" w:rsidR="00625882" w:rsidRPr="0092539F" w:rsidRDefault="00D31161" w:rsidP="00827EB3">
        <w:pPr>
          <w:pStyle w:val="Header"/>
          <w:jc w:val="right"/>
          <w:rPr>
            <w:rStyle w:val="TitleChar"/>
            <w:sz w:val="32"/>
            <w:szCs w:val="32"/>
          </w:rPr>
        </w:pPr>
        <w:r>
          <w:rPr>
            <w:rStyle w:val="TitleChar"/>
            <w:sz w:val="32"/>
            <w:szCs w:val="32"/>
          </w:rPr>
          <w:t>ITR Register HVAC – 33kV Control Room</w:t>
        </w:r>
      </w:p>
    </w:sdtContent>
  </w:sdt>
  <w:p w14:paraId="6A9E14A7" w14:textId="062777EE" w:rsidR="00827EB3" w:rsidRPr="00827EB3" w:rsidRDefault="002679FC" w:rsidP="002679FC">
    <w:pPr>
      <w:tabs>
        <w:tab w:val="left" w:pos="2355"/>
        <w:tab w:val="right" w:pos="9070"/>
      </w:tabs>
    </w:pPr>
    <w:r>
      <w:tab/>
      <w:t>SNPBE1-04-ELE-GAD-</w:t>
    </w:r>
    <w:r w:rsidRPr="00663CBC">
      <w:t>16</w:t>
    </w:r>
    <w:r w:rsidR="002F6940" w:rsidRPr="00663CBC">
      <w:t>5</w:t>
    </w:r>
    <w:r w:rsidR="00663CBC" w:rsidRPr="00663CBC">
      <w:t>0</w:t>
    </w:r>
    <w:r w:rsidR="00DB52A5">
      <w:t>-5</w:t>
    </w:r>
    <w:r w:rsidR="00A44015">
      <w:t>6</w:t>
    </w:r>
    <w:r>
      <w:tab/>
    </w:r>
    <w:r w:rsidR="00827EB3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251720704" behindDoc="1" locked="1" layoutInCell="1" allowOverlap="1" wp14:anchorId="1D2D5FF5" wp14:editId="70C6F053">
          <wp:simplePos x="1352550" y="952500"/>
          <wp:positionH relativeFrom="page">
            <wp:align>left</wp:align>
          </wp:positionH>
          <wp:positionV relativeFrom="page">
            <wp:align>top</wp:align>
          </wp:positionV>
          <wp:extent cx="2710800" cy="114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FI-HEAD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800" cy="114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956B1">
      <w:t>PFI-ITR-REG-000</w:t>
    </w:r>
    <w:r w:rsidR="00A44015">
      <w:t>5</w:t>
    </w:r>
    <w:r w:rsidR="001C4378">
      <w:t xml:space="preserve"> </w:t>
    </w:r>
    <w:r w:rsidR="00FD5C45" w:rsidRPr="00827EB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B30CD"/>
    <w:multiLevelType w:val="hybridMultilevel"/>
    <w:tmpl w:val="A9E43E62"/>
    <w:lvl w:ilvl="0" w:tplc="AF9A3AD2">
      <w:numFmt w:val="bullet"/>
      <w:lvlText w:val="-"/>
      <w:lvlJc w:val="left"/>
      <w:pPr>
        <w:ind w:left="1080" w:hanging="360"/>
      </w:pPr>
      <w:rPr>
        <w:rFonts w:ascii="HelveticaNeue LT 45 Lt" w:eastAsiaTheme="minorHAnsi" w:hAnsi="HelveticaNeue LT 45 Lt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3382A"/>
    <w:multiLevelType w:val="hybridMultilevel"/>
    <w:tmpl w:val="12F4815C"/>
    <w:lvl w:ilvl="0" w:tplc="AF9A3AD2">
      <w:numFmt w:val="bullet"/>
      <w:lvlText w:val="-"/>
      <w:lvlJc w:val="left"/>
      <w:pPr>
        <w:ind w:left="1080" w:hanging="360"/>
      </w:pPr>
      <w:rPr>
        <w:rFonts w:ascii="HelveticaNeue LT 45 Lt" w:eastAsiaTheme="minorHAnsi" w:hAnsi="HelveticaNeue LT 45 L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9854335">
    <w:abstractNumId w:val="1"/>
  </w:num>
  <w:num w:numId="2" w16cid:durableId="204416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ttachedTemplate r:id="rId1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B1"/>
    <w:rsid w:val="000547E4"/>
    <w:rsid w:val="000B0057"/>
    <w:rsid w:val="0013636F"/>
    <w:rsid w:val="001C4378"/>
    <w:rsid w:val="002679FC"/>
    <w:rsid w:val="00293539"/>
    <w:rsid w:val="002F6940"/>
    <w:rsid w:val="00335A0F"/>
    <w:rsid w:val="00384BBB"/>
    <w:rsid w:val="003E7C5D"/>
    <w:rsid w:val="00404A6C"/>
    <w:rsid w:val="00550FEF"/>
    <w:rsid w:val="00566EC4"/>
    <w:rsid w:val="005956B1"/>
    <w:rsid w:val="005A5151"/>
    <w:rsid w:val="00621672"/>
    <w:rsid w:val="00625882"/>
    <w:rsid w:val="00633EDF"/>
    <w:rsid w:val="00663CBC"/>
    <w:rsid w:val="00665538"/>
    <w:rsid w:val="006B1F78"/>
    <w:rsid w:val="006D0669"/>
    <w:rsid w:val="007573FA"/>
    <w:rsid w:val="00772253"/>
    <w:rsid w:val="007F6212"/>
    <w:rsid w:val="00827EB3"/>
    <w:rsid w:val="0085434C"/>
    <w:rsid w:val="008A4D00"/>
    <w:rsid w:val="0092539F"/>
    <w:rsid w:val="00981E4E"/>
    <w:rsid w:val="00A44015"/>
    <w:rsid w:val="00B91244"/>
    <w:rsid w:val="00CA7698"/>
    <w:rsid w:val="00D31161"/>
    <w:rsid w:val="00D32878"/>
    <w:rsid w:val="00D8247F"/>
    <w:rsid w:val="00D90554"/>
    <w:rsid w:val="00DB0776"/>
    <w:rsid w:val="00DB52A5"/>
    <w:rsid w:val="00DC783A"/>
    <w:rsid w:val="00E37D45"/>
    <w:rsid w:val="00F12A57"/>
    <w:rsid w:val="00F51CA6"/>
    <w:rsid w:val="00FD5C45"/>
    <w:rsid w:val="00FE7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41265"/>
  <w15:chartTrackingRefBased/>
  <w15:docId w15:val="{D49868EB-CD81-4308-A482-063A74B4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Neue LT 45 Lt" w:eastAsiaTheme="minorHAnsi" w:hAnsi="HelveticaNeue LT 45 Lt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EDF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BBB"/>
    <w:pPr>
      <w:keepNext/>
      <w:keepLines/>
      <w:spacing w:before="240"/>
      <w:outlineLvl w:val="0"/>
    </w:pPr>
    <w:rPr>
      <w:rFonts w:ascii="Square721 BT" w:eastAsiaTheme="majorEastAsia" w:hAnsi="Square721 B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BBB"/>
    <w:pPr>
      <w:keepNext/>
      <w:keepLines/>
      <w:spacing w:before="40"/>
      <w:outlineLvl w:val="1"/>
    </w:pPr>
    <w:rPr>
      <w:rFonts w:ascii="Square721 BT" w:eastAsiaTheme="majorEastAsia" w:hAnsi="Square721 BT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BBB"/>
    <w:pPr>
      <w:keepNext/>
      <w:keepLines/>
      <w:spacing w:before="40"/>
      <w:outlineLvl w:val="2"/>
    </w:pPr>
    <w:rPr>
      <w:rFonts w:ascii="Square721 BT" w:eastAsiaTheme="majorEastAsia" w:hAnsi="Square721 BT" w:cstheme="majorBidi"/>
      <w:b/>
      <w:color w:val="ED7D31" w:themeColor="accent2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FITable">
    <w:name w:val="PFI Table"/>
    <w:basedOn w:val="TableNormal"/>
    <w:uiPriority w:val="99"/>
    <w:rsid w:val="000547E4"/>
    <w:pPr>
      <w:spacing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rFonts w:ascii="HelveticaNeue LT 45 Lt" w:hAnsi="HelveticaNeue LT 45 Lt"/>
        <w:b/>
        <w:color w:val="FFFFFF" w:themeColor="background1"/>
        <w:sz w:val="28"/>
      </w:rPr>
      <w:tblPr/>
      <w:tcPr>
        <w:shd w:val="clear" w:color="auto" w:fill="ED7D31" w:themeFill="accent2"/>
        <w:vAlign w:val="center"/>
      </w:tcPr>
    </w:tblStylePr>
    <w:tblStylePr w:type="band2Vert">
      <w:rPr>
        <w:rFonts w:ascii="HelveticaNeue LT 45 Lt" w:hAnsi="HelveticaNeue LT 45 Lt"/>
      </w:rPr>
    </w:tblStylePr>
    <w:tblStylePr w:type="band1Horz">
      <w:rPr>
        <w:rFonts w:ascii="HelveticaNeue LT 45 Lt" w:hAnsi="HelveticaNeue LT 45 Lt"/>
      </w:rPr>
    </w:tblStylePr>
    <w:tblStylePr w:type="band2Horz">
      <w:rPr>
        <w:rFonts w:ascii="HelveticaNeue LT 45 Lt" w:hAnsi="HelveticaNeue LT 45 Lt"/>
      </w:rPr>
    </w:tblStylePr>
  </w:style>
  <w:style w:type="paragraph" w:styleId="Header">
    <w:name w:val="header"/>
    <w:basedOn w:val="Normal"/>
    <w:link w:val="HeaderChar"/>
    <w:uiPriority w:val="99"/>
    <w:unhideWhenUsed/>
    <w:rsid w:val="00384B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BBB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384B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BBB"/>
    <w:rPr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384BBB"/>
    <w:pPr>
      <w:spacing w:line="240" w:lineRule="auto"/>
      <w:contextualSpacing/>
    </w:pPr>
    <w:rPr>
      <w:rFonts w:ascii="Square721 BT" w:eastAsiaTheme="majorEastAsia" w:hAnsi="Square721 B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BBB"/>
    <w:rPr>
      <w:rFonts w:ascii="Square721 BT" w:eastAsiaTheme="majorEastAsia" w:hAnsi="Square721 BT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BBB"/>
    <w:pPr>
      <w:numPr>
        <w:ilvl w:val="1"/>
      </w:numPr>
    </w:pPr>
    <w:rPr>
      <w:rFonts w:ascii="Square721 BT" w:eastAsiaTheme="minorEastAsia" w:hAnsi="Square721 BT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384BBB"/>
    <w:rPr>
      <w:rFonts w:ascii="Square721 BT" w:eastAsiaTheme="minorEastAsia" w:hAnsi="Square721 BT"/>
      <w:color w:val="5A5A5A" w:themeColor="text1" w:themeTint="A5"/>
      <w:spacing w:val="15"/>
      <w:sz w:val="3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384BBB"/>
    <w:rPr>
      <w:rFonts w:ascii="Square721 BT" w:eastAsiaTheme="majorEastAsia" w:hAnsi="Square721 BT" w:cstheme="majorBidi"/>
      <w:b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384BBB"/>
    <w:rPr>
      <w:rFonts w:ascii="Square721 BT" w:eastAsiaTheme="majorEastAsia" w:hAnsi="Square721 BT" w:cstheme="majorBidi"/>
      <w:b/>
      <w:color w:val="2F5496" w:themeColor="accent1" w:themeShade="BF"/>
      <w:sz w:val="28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384BBB"/>
    <w:rPr>
      <w:rFonts w:ascii="Square721 BT" w:eastAsiaTheme="majorEastAsia" w:hAnsi="Square721 BT" w:cstheme="majorBidi"/>
      <w:b/>
      <w:color w:val="ED7D31" w:themeColor="accent2"/>
      <w:sz w:val="28"/>
      <w:szCs w:val="24"/>
      <w:lang w:val="en-AU"/>
    </w:rPr>
  </w:style>
  <w:style w:type="paragraph" w:styleId="NoSpacing">
    <w:name w:val="No Spacing"/>
    <w:uiPriority w:val="1"/>
    <w:qFormat/>
    <w:rsid w:val="007F6212"/>
    <w:pPr>
      <w:spacing w:line="240" w:lineRule="auto"/>
    </w:pPr>
    <w:rPr>
      <w:lang w:val="en-AU"/>
    </w:rPr>
  </w:style>
  <w:style w:type="paragraph" w:styleId="ListParagraph">
    <w:name w:val="List Paragraph"/>
    <w:basedOn w:val="Normal"/>
    <w:uiPriority w:val="34"/>
    <w:rsid w:val="00F12A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882"/>
    <w:rPr>
      <w:rFonts w:ascii="Segoe UI" w:hAnsi="Segoe UI" w:cs="Segoe UI"/>
      <w:sz w:val="18"/>
      <w:szCs w:val="18"/>
      <w:lang w:val="en-AU"/>
    </w:rPr>
  </w:style>
  <w:style w:type="table" w:styleId="TableGrid">
    <w:name w:val="Table Grid"/>
    <w:basedOn w:val="TableNormal"/>
    <w:uiPriority w:val="39"/>
    <w:rsid w:val="006258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3EDF"/>
    <w:rPr>
      <w:color w:val="808080"/>
    </w:rPr>
  </w:style>
  <w:style w:type="character" w:styleId="Strong">
    <w:name w:val="Strong"/>
    <w:basedOn w:val="DefaultParagraphFont"/>
    <w:uiPriority w:val="22"/>
    <w:qFormat/>
    <w:rsid w:val="00633EDF"/>
    <w:rPr>
      <w:rFonts w:ascii="HelveticaNeue LT 75 Bold" w:hAnsi="HelveticaNeue LT 75 Bold"/>
      <w:b w:val="0"/>
      <w:bCs/>
    </w:rPr>
  </w:style>
  <w:style w:type="character" w:styleId="SubtleEmphasis">
    <w:name w:val="Subtle Emphasis"/>
    <w:basedOn w:val="DefaultParagraphFont"/>
    <w:uiPriority w:val="19"/>
    <w:qFormat/>
    <w:rsid w:val="00633EDF"/>
    <w:rPr>
      <w:rFonts w:ascii="HelveticaNeue LT 46 LightIt" w:hAnsi="HelveticaNeue LT 46 LightIt"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33E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EDF"/>
    <w:rPr>
      <w:i/>
      <w:iCs/>
      <w:color w:val="404040" w:themeColor="text1" w:themeTint="BF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fi-fs01.pfi.net.au\Internal\1%20-%20Operational%20Documents\0%20-%20PFI-FOR%20-%20Forms%20&amp;%20Templates\PFI-FOR-BDM-004%20-%20Blank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63EC8-52D1-47B3-88CE-79D9E3EC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PFI-FOR-BDM-004 - Blank Document</Template>
  <TotalTime>70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ITR Register Fit Out – 33kV Control Room</vt:lpstr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ITR Register Building Services – 33kV Control Room</dc:title>
  <dc:subject/>
  <dc:creator>Trevor Onion --PFI</dc:creator>
  <cp:keywords/>
  <dc:description/>
  <cp:lastModifiedBy>Trevor Onion - PFI</cp:lastModifiedBy>
  <cp:revision>5</cp:revision>
  <cp:lastPrinted>2018-10-03T04:28:00Z</cp:lastPrinted>
  <dcterms:created xsi:type="dcterms:W3CDTF">2025-03-31T04:31:00Z</dcterms:created>
  <dcterms:modified xsi:type="dcterms:W3CDTF">2025-04-02T20:46:00Z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A</vt:lpwstr>
  </property>
</Properties>
</file>