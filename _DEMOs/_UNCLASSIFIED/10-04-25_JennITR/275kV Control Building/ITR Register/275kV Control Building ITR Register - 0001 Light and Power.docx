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FITable"/>
        <w:tblW w:w="9918" w:type="dxa"/>
        <w:jc w:val="center"/>
        <w:tblLook w:val="04A0" w:firstRow="1" w:lastRow="0" w:firstColumn="1" w:lastColumn="0" w:noHBand="0" w:noVBand="1"/>
      </w:tblPr>
      <w:tblGrid>
        <w:gridCol w:w="2263"/>
        <w:gridCol w:w="5593"/>
        <w:gridCol w:w="2062"/>
      </w:tblGrid>
      <w:tr w:rsidR="005956B1" w14:paraId="4EEA1219" w14:textId="77777777" w:rsidTr="00945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33D98136" w14:textId="3703BAFA" w:rsidR="005956B1" w:rsidRDefault="005956B1" w:rsidP="00633EDF">
            <w:r>
              <w:t>Type</w:t>
            </w:r>
          </w:p>
        </w:tc>
        <w:tc>
          <w:tcPr>
            <w:tcW w:w="5593" w:type="dxa"/>
          </w:tcPr>
          <w:p w14:paraId="3270FC6D" w14:textId="167223F1" w:rsidR="005956B1" w:rsidRDefault="005956B1" w:rsidP="00633EDF">
            <w:r>
              <w:t>Description</w:t>
            </w:r>
          </w:p>
        </w:tc>
        <w:tc>
          <w:tcPr>
            <w:tcW w:w="2062" w:type="dxa"/>
          </w:tcPr>
          <w:p w14:paraId="3390A3D6" w14:textId="41D8EBC2" w:rsidR="005956B1" w:rsidRDefault="00F53FD9" w:rsidP="00633EDF">
            <w:r>
              <w:t>ITR-Ref</w:t>
            </w:r>
          </w:p>
        </w:tc>
      </w:tr>
      <w:tr w:rsidR="005956B1" w14:paraId="72FE63E6" w14:textId="77777777" w:rsidTr="0094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123EE153" w14:textId="448F52CD" w:rsidR="005956B1" w:rsidRDefault="005956B1" w:rsidP="005956B1">
            <w:r>
              <w:t>General Lighting - Internal</w:t>
            </w:r>
          </w:p>
        </w:tc>
        <w:tc>
          <w:tcPr>
            <w:tcW w:w="5593" w:type="dxa"/>
          </w:tcPr>
          <w:p w14:paraId="04C51C42" w14:textId="093D7F11" w:rsidR="005956B1" w:rsidRDefault="00F51CA6" w:rsidP="005956B1">
            <w:r>
              <w:t>4 x 5ft LED Light Fitting</w:t>
            </w:r>
          </w:p>
        </w:tc>
        <w:tc>
          <w:tcPr>
            <w:tcW w:w="2062" w:type="dxa"/>
          </w:tcPr>
          <w:p w14:paraId="18D9B4EB" w14:textId="6504CC78" w:rsidR="005956B1" w:rsidRDefault="009456AF" w:rsidP="005956B1">
            <w:r w:rsidRPr="009456AF">
              <w:t>PFI-ITR-0103</w:t>
            </w:r>
          </w:p>
        </w:tc>
      </w:tr>
      <w:tr w:rsidR="009456AF" w14:paraId="19F71F51" w14:textId="77777777" w:rsidTr="009456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1D41E7A6" w14:textId="5CEBF5FC" w:rsidR="009456AF" w:rsidRDefault="009456AF" w:rsidP="009456AF">
            <w:r>
              <w:t>General Lighting - Internal</w:t>
            </w:r>
          </w:p>
        </w:tc>
        <w:tc>
          <w:tcPr>
            <w:tcW w:w="5593" w:type="dxa"/>
          </w:tcPr>
          <w:p w14:paraId="046081EE" w14:textId="26A2A137" w:rsidR="009456AF" w:rsidRDefault="009456AF" w:rsidP="009456AF">
            <w:r>
              <w:t>2 x 90deg PIR Sensor (internal lighting)</w:t>
            </w:r>
          </w:p>
        </w:tc>
        <w:tc>
          <w:tcPr>
            <w:tcW w:w="2062" w:type="dxa"/>
          </w:tcPr>
          <w:p w14:paraId="05654AE6" w14:textId="73685C65" w:rsidR="009456AF" w:rsidRDefault="009456AF" w:rsidP="009456AF">
            <w:r w:rsidRPr="00DB324E">
              <w:t>PFI-ITR-0103</w:t>
            </w:r>
          </w:p>
        </w:tc>
      </w:tr>
      <w:tr w:rsidR="009456AF" w14:paraId="0A6036B1" w14:textId="77777777" w:rsidTr="0094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4BDA9ED5" w14:textId="49685664" w:rsidR="009456AF" w:rsidRDefault="009456AF" w:rsidP="009456AF">
            <w:r>
              <w:t>General Lighting - External</w:t>
            </w:r>
          </w:p>
        </w:tc>
        <w:tc>
          <w:tcPr>
            <w:tcW w:w="5593" w:type="dxa"/>
          </w:tcPr>
          <w:p w14:paraId="244B682A" w14:textId="2F23EE3C" w:rsidR="009456AF" w:rsidRDefault="009456AF" w:rsidP="009456AF">
            <w:r>
              <w:t>2 x LED External Bulkhead Light Fitting</w:t>
            </w:r>
          </w:p>
        </w:tc>
        <w:tc>
          <w:tcPr>
            <w:tcW w:w="2062" w:type="dxa"/>
          </w:tcPr>
          <w:p w14:paraId="7BE7E59A" w14:textId="210FC071" w:rsidR="009456AF" w:rsidRDefault="009456AF" w:rsidP="009456AF">
            <w:r w:rsidRPr="00DB324E">
              <w:t>PFI-ITR-010</w:t>
            </w:r>
            <w:r>
              <w:t>4</w:t>
            </w:r>
          </w:p>
        </w:tc>
      </w:tr>
      <w:tr w:rsidR="009456AF" w14:paraId="666AA1FD" w14:textId="77777777" w:rsidTr="009456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79D9B2DF" w14:textId="42C724F4" w:rsidR="009456AF" w:rsidRDefault="009456AF" w:rsidP="009456AF">
            <w:r>
              <w:t>General Lighting - Emergency Internal</w:t>
            </w:r>
          </w:p>
        </w:tc>
        <w:tc>
          <w:tcPr>
            <w:tcW w:w="5593" w:type="dxa"/>
          </w:tcPr>
          <w:p w14:paraId="281ECD97" w14:textId="178D5079" w:rsidR="009456AF" w:rsidRDefault="009456AF" w:rsidP="009456AF">
            <w:r>
              <w:t>2 x 5ft LED Emergency Light Fitting</w:t>
            </w:r>
          </w:p>
        </w:tc>
        <w:tc>
          <w:tcPr>
            <w:tcW w:w="2062" w:type="dxa"/>
          </w:tcPr>
          <w:p w14:paraId="40C1D08E" w14:textId="6A61A633" w:rsidR="009456AF" w:rsidRDefault="009456AF" w:rsidP="009456AF">
            <w:r w:rsidRPr="00DB324E">
              <w:t>PFI-ITR-0103</w:t>
            </w:r>
          </w:p>
        </w:tc>
      </w:tr>
      <w:tr w:rsidR="009456AF" w14:paraId="624E50F5" w14:textId="77777777" w:rsidTr="0094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0F08894D" w14:textId="627F9102" w:rsidR="009456AF" w:rsidRDefault="009456AF" w:rsidP="009456AF">
            <w:r>
              <w:t xml:space="preserve">General Lighting - Emergency Internal  </w:t>
            </w:r>
          </w:p>
        </w:tc>
        <w:tc>
          <w:tcPr>
            <w:tcW w:w="5593" w:type="dxa"/>
          </w:tcPr>
          <w:p w14:paraId="23D54EEA" w14:textId="607FE08B" w:rsidR="009456AF" w:rsidRDefault="009456AF" w:rsidP="009456AF">
            <w:r>
              <w:t>2 x Illuminated EXIT light fitting with Batt backup</w:t>
            </w:r>
          </w:p>
        </w:tc>
        <w:tc>
          <w:tcPr>
            <w:tcW w:w="2062" w:type="dxa"/>
          </w:tcPr>
          <w:p w14:paraId="49411EFB" w14:textId="3F31E9D0" w:rsidR="009456AF" w:rsidRDefault="009456AF" w:rsidP="009456AF">
            <w:r w:rsidRPr="00DB324E">
              <w:t>PFI-ITR-0103</w:t>
            </w:r>
          </w:p>
        </w:tc>
      </w:tr>
      <w:tr w:rsidR="009456AF" w14:paraId="5B554C12" w14:textId="77777777" w:rsidTr="009456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6128810A" w14:textId="1EB8C925" w:rsidR="009456AF" w:rsidRDefault="009456AF" w:rsidP="009456AF">
            <w:r>
              <w:t>General Electrical - GPO</w:t>
            </w:r>
          </w:p>
        </w:tc>
        <w:tc>
          <w:tcPr>
            <w:tcW w:w="5593" w:type="dxa"/>
          </w:tcPr>
          <w:p w14:paraId="7184B5AC" w14:textId="39DE4906" w:rsidR="009456AF" w:rsidRDefault="009456AF" w:rsidP="009456AF">
            <w:r>
              <w:t>2 x Double 10A 1ø Switched Socket Outlet</w:t>
            </w:r>
          </w:p>
        </w:tc>
        <w:tc>
          <w:tcPr>
            <w:tcW w:w="2062" w:type="dxa"/>
          </w:tcPr>
          <w:p w14:paraId="0B3A6C31" w14:textId="35EE2E97" w:rsidR="009456AF" w:rsidRDefault="009456AF" w:rsidP="009456AF">
            <w:r w:rsidRPr="00DB324E">
              <w:t>PFI-ITR-010</w:t>
            </w:r>
            <w:r>
              <w:t>0</w:t>
            </w:r>
          </w:p>
        </w:tc>
      </w:tr>
      <w:tr w:rsidR="009456AF" w14:paraId="3B04BE72" w14:textId="77777777" w:rsidTr="0094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00112C12" w14:textId="2AD4E9D9" w:rsidR="009456AF" w:rsidRDefault="009456AF" w:rsidP="009456AF">
            <w:r>
              <w:t>General Electrical - GPO</w:t>
            </w:r>
          </w:p>
        </w:tc>
        <w:tc>
          <w:tcPr>
            <w:tcW w:w="5593" w:type="dxa"/>
          </w:tcPr>
          <w:p w14:paraId="718773F2" w14:textId="7589866E" w:rsidR="009456AF" w:rsidRDefault="009456AF" w:rsidP="009456AF">
            <w:r>
              <w:t>2 x Double 10A 1ø UPS Protected Red Switched Socket Outlet</w:t>
            </w:r>
          </w:p>
        </w:tc>
        <w:tc>
          <w:tcPr>
            <w:tcW w:w="2062" w:type="dxa"/>
          </w:tcPr>
          <w:p w14:paraId="7478027F" w14:textId="397B983D" w:rsidR="009456AF" w:rsidRDefault="009456AF" w:rsidP="009456AF">
            <w:r w:rsidRPr="00DB324E">
              <w:t>PFI-ITR-010</w:t>
            </w:r>
            <w:r>
              <w:t>0</w:t>
            </w:r>
          </w:p>
        </w:tc>
      </w:tr>
      <w:tr w:rsidR="009456AF" w14:paraId="71217D06" w14:textId="77777777" w:rsidTr="009456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49E04CAF" w14:textId="644B0D07" w:rsidR="009456AF" w:rsidRDefault="009456AF" w:rsidP="009456AF">
            <w:r>
              <w:t>General Electrical - GPO</w:t>
            </w:r>
          </w:p>
        </w:tc>
        <w:tc>
          <w:tcPr>
            <w:tcW w:w="5593" w:type="dxa"/>
          </w:tcPr>
          <w:p w14:paraId="47EFE055" w14:textId="27C31F90" w:rsidR="009456AF" w:rsidRDefault="009456AF" w:rsidP="009456AF">
            <w:r>
              <w:t>1 x 15A 1ø Weatherproof Exterior Switched Socket Outlet</w:t>
            </w:r>
          </w:p>
        </w:tc>
        <w:tc>
          <w:tcPr>
            <w:tcW w:w="2062" w:type="dxa"/>
          </w:tcPr>
          <w:p w14:paraId="587DE75B" w14:textId="7DCFBD60" w:rsidR="009456AF" w:rsidRDefault="009456AF" w:rsidP="009456AF">
            <w:r w:rsidRPr="00DB324E">
              <w:t>PFI-ITR-010</w:t>
            </w:r>
            <w:r>
              <w:t>0</w:t>
            </w:r>
          </w:p>
        </w:tc>
      </w:tr>
      <w:tr w:rsidR="009456AF" w14:paraId="49A7E6B6" w14:textId="77777777" w:rsidTr="0094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1294A478" w14:textId="22F8DFD9" w:rsidR="009456AF" w:rsidRDefault="009456AF" w:rsidP="009456AF">
            <w:r>
              <w:t>General Electrical - GPO</w:t>
            </w:r>
          </w:p>
        </w:tc>
        <w:tc>
          <w:tcPr>
            <w:tcW w:w="5593" w:type="dxa"/>
          </w:tcPr>
          <w:p w14:paraId="5FD5DE1E" w14:textId="20E892CF" w:rsidR="009456AF" w:rsidRDefault="009456AF" w:rsidP="009456AF">
            <w:r>
              <w:t>1 x 32A 3ø Weatherproof Exterior Switched Socket Outlet</w:t>
            </w:r>
          </w:p>
        </w:tc>
        <w:tc>
          <w:tcPr>
            <w:tcW w:w="2062" w:type="dxa"/>
          </w:tcPr>
          <w:p w14:paraId="2AB700D6" w14:textId="3081142F" w:rsidR="009456AF" w:rsidRDefault="009456AF" w:rsidP="009456AF">
            <w:r w:rsidRPr="00DB324E">
              <w:t>PFI-ITR-010</w:t>
            </w:r>
            <w:r>
              <w:t>0</w:t>
            </w:r>
          </w:p>
        </w:tc>
      </w:tr>
      <w:tr w:rsidR="009456AF" w14:paraId="4CE6F2BA" w14:textId="77777777" w:rsidTr="009456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316E0CEE" w14:textId="26592DE5" w:rsidR="009456AF" w:rsidRDefault="009456AF" w:rsidP="009456AF">
            <w:r>
              <w:t>General Lighting - Switch</w:t>
            </w:r>
          </w:p>
        </w:tc>
        <w:tc>
          <w:tcPr>
            <w:tcW w:w="5593" w:type="dxa"/>
          </w:tcPr>
          <w:p w14:paraId="0E0F91D4" w14:textId="5D5CF9A2" w:rsidR="009456AF" w:rsidRDefault="009456AF" w:rsidP="009456AF">
            <w:r>
              <w:t>2 x Two-Way Two-Gang Switch</w:t>
            </w:r>
          </w:p>
        </w:tc>
        <w:tc>
          <w:tcPr>
            <w:tcW w:w="2062" w:type="dxa"/>
          </w:tcPr>
          <w:p w14:paraId="065A2FC3" w14:textId="37F8BA0B" w:rsidR="009456AF" w:rsidRDefault="009456AF" w:rsidP="009456AF">
            <w:r w:rsidRPr="00DB324E">
              <w:t>PFI-ITR-0103</w:t>
            </w:r>
          </w:p>
        </w:tc>
      </w:tr>
      <w:tr w:rsidR="009456AF" w14:paraId="4A0B6F11" w14:textId="77777777" w:rsidTr="0094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263" w:type="dxa"/>
          </w:tcPr>
          <w:p w14:paraId="2FE48F0B" w14:textId="147E7C47" w:rsidR="009456AF" w:rsidRDefault="009456AF" w:rsidP="009456AF">
            <w:r>
              <w:t>General Lighting - Switch</w:t>
            </w:r>
          </w:p>
        </w:tc>
        <w:tc>
          <w:tcPr>
            <w:tcW w:w="5593" w:type="dxa"/>
          </w:tcPr>
          <w:p w14:paraId="299A6B6D" w14:textId="207B10D0" w:rsidR="009456AF" w:rsidRDefault="009456AF" w:rsidP="009456AF">
            <w:r>
              <w:t>1 x Auto-Off-Manual Switch</w:t>
            </w:r>
          </w:p>
        </w:tc>
        <w:tc>
          <w:tcPr>
            <w:tcW w:w="2062" w:type="dxa"/>
          </w:tcPr>
          <w:p w14:paraId="24180F30" w14:textId="5C05FA9B" w:rsidR="009456AF" w:rsidRDefault="009456AF" w:rsidP="009456AF">
            <w:r w:rsidRPr="00DB324E">
              <w:t>PFI-ITR-0103</w:t>
            </w:r>
          </w:p>
        </w:tc>
      </w:tr>
    </w:tbl>
    <w:p w14:paraId="7E4FB722" w14:textId="77777777" w:rsidR="00633EDF" w:rsidRDefault="00633EDF" w:rsidP="00633EDF">
      <w:pPr>
        <w:spacing w:line="240" w:lineRule="auto"/>
      </w:pPr>
    </w:p>
    <w:sectPr w:rsidR="00633EDF" w:rsidSect="000B0057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C29009" w14:textId="77777777" w:rsidR="005956B1" w:rsidRDefault="005956B1" w:rsidP="00384BBB">
      <w:pPr>
        <w:spacing w:line="240" w:lineRule="auto"/>
      </w:pPr>
      <w:r>
        <w:separator/>
      </w:r>
    </w:p>
  </w:endnote>
  <w:endnote w:type="continuationSeparator" w:id="0">
    <w:p w14:paraId="688C1824" w14:textId="77777777" w:rsidR="005956B1" w:rsidRDefault="005956B1" w:rsidP="00384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Neue LT 45 Lt"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quare721 BT">
    <w:altName w:val="Calibri"/>
    <w:panose1 w:val="020B0504020202060204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 LT 75 Bold">
    <w:panose1 w:val="02000803050000020004"/>
    <w:charset w:val="00"/>
    <w:family w:val="auto"/>
    <w:pitch w:val="variable"/>
    <w:sig w:usb0="80000027" w:usb1="00000000" w:usb2="00000000" w:usb3="00000000" w:csb0="00000001" w:csb1="00000000"/>
  </w:font>
  <w:font w:name="HelveticaNeue LT 46 LightIt">
    <w:panose1 w:val="020B0500000000000000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23148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241FD2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2444D21" wp14:editId="714FCB0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048400" cy="1908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FI-FOOT - Logo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E58C22" w14:textId="77777777" w:rsidR="00384BBB" w:rsidRDefault="00384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041842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3F4FC7B" w14:textId="77777777" w:rsidR="00625882" w:rsidRDefault="00625882" w:rsidP="00625882">
            <w:pPr>
              <w:pStyle w:val="Footer"/>
              <w:ind w:right="113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87011C" w14:textId="77777777" w:rsidR="00384BBB" w:rsidRDefault="00625882" w:rsidP="00384BBB">
    <w:pPr>
      <w:pStyle w:val="Footer"/>
      <w:ind w:left="-720"/>
    </w:pPr>
    <w:r>
      <w:rPr>
        <w:noProof/>
      </w:rPr>
      <w:drawing>
        <wp:anchor distT="0" distB="0" distL="114300" distR="114300" simplePos="0" relativeHeight="251667456" behindDoc="1" locked="0" layoutInCell="1" allowOverlap="1" wp14:anchorId="1AFE9472" wp14:editId="3391894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2048400" cy="19080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FI-FOOT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400" cy="19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65822" w14:textId="77777777" w:rsidR="005956B1" w:rsidRDefault="005956B1" w:rsidP="00384BBB">
      <w:pPr>
        <w:spacing w:line="240" w:lineRule="auto"/>
      </w:pPr>
      <w:r>
        <w:separator/>
      </w:r>
    </w:p>
  </w:footnote>
  <w:footnote w:type="continuationSeparator" w:id="0">
    <w:p w14:paraId="5886040B" w14:textId="77777777" w:rsidR="005956B1" w:rsidRDefault="005956B1" w:rsidP="00384B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A0446" w14:textId="77777777" w:rsidR="00625882" w:rsidRDefault="00625882">
    <w:pPr>
      <w:pStyle w:val="Header"/>
    </w:pPr>
    <w:r>
      <w:rPr>
        <w:noProof/>
      </w:rPr>
      <w:drawing>
        <wp:anchor distT="0" distB="0" distL="114300" distR="114300" simplePos="0" relativeHeight="251652096" behindDoc="1" locked="1" layoutInCell="1" allowOverlap="1" wp14:anchorId="20354EA6" wp14:editId="3816EB0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81600" cy="11520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A4-PT-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600" cy="115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TitleChar"/>
        <w:sz w:val="32"/>
        <w:szCs w:val="32"/>
      </w:rPr>
      <w:alias w:val="Title"/>
      <w:tag w:val=""/>
      <w:id w:val="155573384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rStyle w:val="TitleChar"/>
      </w:rPr>
    </w:sdtEndPr>
    <w:sdtContent>
      <w:p w14:paraId="1DCD5E0F" w14:textId="4D8ED0F9" w:rsidR="00625882" w:rsidRPr="0092539F" w:rsidRDefault="005956B1" w:rsidP="00827EB3">
        <w:pPr>
          <w:pStyle w:val="Header"/>
          <w:jc w:val="right"/>
          <w:rPr>
            <w:rStyle w:val="TitleChar"/>
            <w:sz w:val="32"/>
            <w:szCs w:val="32"/>
          </w:rPr>
        </w:pPr>
        <w:r w:rsidRPr="0092539F">
          <w:rPr>
            <w:rStyle w:val="TitleChar"/>
            <w:sz w:val="32"/>
            <w:szCs w:val="32"/>
          </w:rPr>
          <w:t>ITR Register Light and Power</w:t>
        </w:r>
        <w:r w:rsidR="0092539F">
          <w:rPr>
            <w:rStyle w:val="TitleChar"/>
            <w:sz w:val="32"/>
            <w:szCs w:val="32"/>
          </w:rPr>
          <w:t xml:space="preserve"> – 275kV Control Building</w:t>
        </w:r>
      </w:p>
    </w:sdtContent>
  </w:sdt>
  <w:p w14:paraId="6A9E14A7" w14:textId="30140205" w:rsidR="00827EB3" w:rsidRPr="00827EB3" w:rsidRDefault="002679FC" w:rsidP="002679FC">
    <w:pPr>
      <w:tabs>
        <w:tab w:val="left" w:pos="2355"/>
        <w:tab w:val="right" w:pos="9070"/>
      </w:tabs>
    </w:pPr>
    <w:r>
      <w:tab/>
      <w:t>SNPBE1-04-ELE-GAD-1662</w:t>
    </w:r>
    <w:r>
      <w:tab/>
    </w:r>
    <w:r w:rsidR="00827EB3">
      <w:rPr>
        <w:rFonts w:ascii="Square721 BT" w:eastAsiaTheme="majorEastAsia" w:hAnsi="Square721 BT" w:cstheme="majorBidi"/>
        <w:noProof/>
        <w:spacing w:val="-10"/>
        <w:kern w:val="28"/>
        <w:sz w:val="56"/>
        <w:szCs w:val="56"/>
      </w:rPr>
      <w:drawing>
        <wp:anchor distT="0" distB="0" distL="114300" distR="114300" simplePos="0" relativeHeight="251720704" behindDoc="1" locked="1" layoutInCell="1" allowOverlap="1" wp14:anchorId="1D2D5FF5" wp14:editId="70C6F053">
          <wp:simplePos x="1352550" y="952500"/>
          <wp:positionH relativeFrom="page">
            <wp:align>left</wp:align>
          </wp:positionH>
          <wp:positionV relativeFrom="page">
            <wp:align>top</wp:align>
          </wp:positionV>
          <wp:extent cx="2710800" cy="114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FI-HEAD -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0800" cy="114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956B1">
      <w:t>PFI-ITR-REG-0001</w:t>
    </w:r>
    <w:r w:rsidR="00FD5C45" w:rsidRPr="00827EB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B30CD"/>
    <w:multiLevelType w:val="hybridMultilevel"/>
    <w:tmpl w:val="A9E43E62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3382A"/>
    <w:multiLevelType w:val="hybridMultilevel"/>
    <w:tmpl w:val="12F4815C"/>
    <w:lvl w:ilvl="0" w:tplc="AF9A3AD2">
      <w:numFmt w:val="bullet"/>
      <w:lvlText w:val="-"/>
      <w:lvlJc w:val="left"/>
      <w:pPr>
        <w:ind w:left="1080" w:hanging="360"/>
      </w:pPr>
      <w:rPr>
        <w:rFonts w:ascii="HelveticaNeue LT 45 Lt" w:eastAsiaTheme="minorHAnsi" w:hAnsi="HelveticaNeue LT 45 L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854335">
    <w:abstractNumId w:val="1"/>
  </w:num>
  <w:num w:numId="2" w16cid:durableId="204416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1"/>
    <w:rsid w:val="000547E4"/>
    <w:rsid w:val="00083426"/>
    <w:rsid w:val="000B0057"/>
    <w:rsid w:val="0013636F"/>
    <w:rsid w:val="002679FC"/>
    <w:rsid w:val="00293539"/>
    <w:rsid w:val="00384BBB"/>
    <w:rsid w:val="003E7C5D"/>
    <w:rsid w:val="00404A6C"/>
    <w:rsid w:val="00530417"/>
    <w:rsid w:val="00550FEF"/>
    <w:rsid w:val="00566EC4"/>
    <w:rsid w:val="005956B1"/>
    <w:rsid w:val="005A5151"/>
    <w:rsid w:val="00621672"/>
    <w:rsid w:val="00625882"/>
    <w:rsid w:val="00633EDF"/>
    <w:rsid w:val="006B1F78"/>
    <w:rsid w:val="006C1ED6"/>
    <w:rsid w:val="00772253"/>
    <w:rsid w:val="007F6212"/>
    <w:rsid w:val="00827EB3"/>
    <w:rsid w:val="0085434C"/>
    <w:rsid w:val="008A4D00"/>
    <w:rsid w:val="0092539F"/>
    <w:rsid w:val="009456AF"/>
    <w:rsid w:val="00981E4E"/>
    <w:rsid w:val="00D2747A"/>
    <w:rsid w:val="00D8247F"/>
    <w:rsid w:val="00D90554"/>
    <w:rsid w:val="00DB0776"/>
    <w:rsid w:val="00E37D45"/>
    <w:rsid w:val="00F12A57"/>
    <w:rsid w:val="00F51CA6"/>
    <w:rsid w:val="00F53FD9"/>
    <w:rsid w:val="00FD5C45"/>
    <w:rsid w:val="00FE7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41265"/>
  <w15:chartTrackingRefBased/>
  <w15:docId w15:val="{D49868EB-CD81-4308-A482-063A74B4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Neue LT 45 Lt" w:eastAsiaTheme="minorHAnsi" w:hAnsi="HelveticaNeue LT 45 Lt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EDF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BB"/>
    <w:pPr>
      <w:keepNext/>
      <w:keepLines/>
      <w:spacing w:before="240"/>
      <w:outlineLvl w:val="0"/>
    </w:pPr>
    <w:rPr>
      <w:rFonts w:ascii="Square721 BT" w:eastAsiaTheme="majorEastAsia" w:hAnsi="Square721 B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BBB"/>
    <w:pPr>
      <w:keepNext/>
      <w:keepLines/>
      <w:spacing w:before="40"/>
      <w:outlineLvl w:val="1"/>
    </w:pPr>
    <w:rPr>
      <w:rFonts w:ascii="Square721 BT" w:eastAsiaTheme="majorEastAsia" w:hAnsi="Square721 BT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BBB"/>
    <w:pPr>
      <w:keepNext/>
      <w:keepLines/>
      <w:spacing w:before="40"/>
      <w:outlineLvl w:val="2"/>
    </w:pPr>
    <w:rPr>
      <w:rFonts w:ascii="Square721 BT" w:eastAsiaTheme="majorEastAsia" w:hAnsi="Square721 BT" w:cstheme="majorBidi"/>
      <w:b/>
      <w:color w:val="ED7D31" w:themeColor="accent2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FITable">
    <w:name w:val="PFI Table"/>
    <w:basedOn w:val="TableNormal"/>
    <w:uiPriority w:val="99"/>
    <w:rsid w:val="000547E4"/>
    <w:pPr>
      <w:spacing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rFonts w:ascii="HelveticaNeue LT 45 Lt" w:hAnsi="HelveticaNeue LT 45 Lt"/>
        <w:b/>
        <w:color w:val="FFFFFF" w:themeColor="background1"/>
        <w:sz w:val="28"/>
      </w:rPr>
      <w:tblPr/>
      <w:tcPr>
        <w:shd w:val="clear" w:color="auto" w:fill="ED7D31" w:themeFill="accent2"/>
        <w:vAlign w:val="center"/>
      </w:tcPr>
    </w:tblStylePr>
    <w:tblStylePr w:type="band2Vert">
      <w:rPr>
        <w:rFonts w:ascii="HelveticaNeue LT 45 Lt" w:hAnsi="HelveticaNeue LT 45 Lt"/>
      </w:rPr>
    </w:tblStylePr>
    <w:tblStylePr w:type="band1Horz">
      <w:rPr>
        <w:rFonts w:ascii="HelveticaNeue LT 45 Lt" w:hAnsi="HelveticaNeue LT 45 Lt"/>
      </w:rPr>
    </w:tblStylePr>
    <w:tblStylePr w:type="band2Horz">
      <w:rPr>
        <w:rFonts w:ascii="HelveticaNeue LT 45 Lt" w:hAnsi="HelveticaNeue LT 45 Lt"/>
      </w:rPr>
    </w:tblStylePr>
  </w:style>
  <w:style w:type="paragraph" w:styleId="Header">
    <w:name w:val="header"/>
    <w:basedOn w:val="Normal"/>
    <w:link w:val="Head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BBB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384B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BBB"/>
    <w:rPr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384BBB"/>
    <w:pPr>
      <w:spacing w:line="240" w:lineRule="auto"/>
      <w:contextualSpacing/>
    </w:pPr>
    <w:rPr>
      <w:rFonts w:ascii="Square721 BT" w:eastAsiaTheme="majorEastAsia" w:hAnsi="Square7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BB"/>
    <w:rPr>
      <w:rFonts w:ascii="Square721 BT" w:eastAsiaTheme="majorEastAsia" w:hAnsi="Square721 BT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BB"/>
    <w:pPr>
      <w:numPr>
        <w:ilvl w:val="1"/>
      </w:numPr>
    </w:pPr>
    <w:rPr>
      <w:rFonts w:ascii="Square721 BT" w:eastAsiaTheme="minorEastAsia" w:hAnsi="Square721 BT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84BBB"/>
    <w:rPr>
      <w:rFonts w:ascii="Square721 BT" w:eastAsiaTheme="minorEastAsia" w:hAnsi="Square721 BT"/>
      <w:color w:val="5A5A5A" w:themeColor="text1" w:themeTint="A5"/>
      <w:spacing w:val="15"/>
      <w:sz w:val="3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84BBB"/>
    <w:rPr>
      <w:rFonts w:ascii="Square721 BT" w:eastAsiaTheme="majorEastAsia" w:hAnsi="Square721 BT" w:cstheme="majorBidi"/>
      <w:b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84BBB"/>
    <w:rPr>
      <w:rFonts w:ascii="Square721 BT" w:eastAsiaTheme="majorEastAsia" w:hAnsi="Square721 BT" w:cstheme="majorBidi"/>
      <w:b/>
      <w:color w:val="2F5496" w:themeColor="accent1" w:themeShade="BF"/>
      <w:sz w:val="28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84BBB"/>
    <w:rPr>
      <w:rFonts w:ascii="Square721 BT" w:eastAsiaTheme="majorEastAsia" w:hAnsi="Square721 BT" w:cstheme="majorBidi"/>
      <w:b/>
      <w:color w:val="ED7D31" w:themeColor="accent2"/>
      <w:sz w:val="28"/>
      <w:szCs w:val="24"/>
      <w:lang w:val="en-AU"/>
    </w:rPr>
  </w:style>
  <w:style w:type="paragraph" w:styleId="NoSpacing">
    <w:name w:val="No Spacing"/>
    <w:uiPriority w:val="1"/>
    <w:qFormat/>
    <w:rsid w:val="007F6212"/>
    <w:pPr>
      <w:spacing w:line="240" w:lineRule="auto"/>
    </w:pPr>
    <w:rPr>
      <w:lang w:val="en-AU"/>
    </w:rPr>
  </w:style>
  <w:style w:type="paragraph" w:styleId="ListParagraph">
    <w:name w:val="List Paragraph"/>
    <w:basedOn w:val="Normal"/>
    <w:uiPriority w:val="34"/>
    <w:rsid w:val="00F12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82"/>
    <w:rPr>
      <w:rFonts w:ascii="Segoe UI" w:hAnsi="Segoe UI" w:cs="Segoe UI"/>
      <w:sz w:val="18"/>
      <w:szCs w:val="18"/>
      <w:lang w:val="en-AU"/>
    </w:rPr>
  </w:style>
  <w:style w:type="table" w:styleId="TableGrid">
    <w:name w:val="Table Grid"/>
    <w:basedOn w:val="TableNormal"/>
    <w:uiPriority w:val="39"/>
    <w:rsid w:val="006258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33EDF"/>
    <w:rPr>
      <w:color w:val="808080"/>
    </w:rPr>
  </w:style>
  <w:style w:type="character" w:styleId="Strong">
    <w:name w:val="Strong"/>
    <w:basedOn w:val="DefaultParagraphFont"/>
    <w:uiPriority w:val="22"/>
    <w:qFormat/>
    <w:rsid w:val="00633EDF"/>
    <w:rPr>
      <w:rFonts w:ascii="HelveticaNeue LT 75 Bold" w:hAnsi="HelveticaNeue LT 75 Bold"/>
      <w:b w:val="0"/>
      <w:bCs/>
    </w:rPr>
  </w:style>
  <w:style w:type="character" w:styleId="SubtleEmphasis">
    <w:name w:val="Subtle Emphasis"/>
    <w:basedOn w:val="DefaultParagraphFont"/>
    <w:uiPriority w:val="19"/>
    <w:qFormat/>
    <w:rsid w:val="00633EDF"/>
    <w:rPr>
      <w:rFonts w:ascii="HelveticaNeue LT 46 LightIt" w:hAnsi="HelveticaNeue LT 46 LightIt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33ED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DF"/>
    <w:rPr>
      <w:i/>
      <w:iCs/>
      <w:color w:val="404040" w:themeColor="text1" w:themeTint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fi-fs01.pfi.net.au\Internal\1%20-%20Operational%20Documents\0%20-%20PFI-FOR%20-%20Forms%20&amp;%20Templates\PFI-FOR-BDM-004%20-%20Blank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3EC8-52D1-47B3-88CE-79D9E3EC5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PFI-FOR-BDM-004 - Blank Document</Template>
  <TotalTime>53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ITR Register Light and Power – 275kV Control Building</dc:title>
  <dc:subject/>
  <dc:creator>Trevor Onion --PFI</dc:creator>
  <cp:keywords/>
  <dc:description/>
  <cp:lastModifiedBy>Trevor Onion - PFI</cp:lastModifiedBy>
  <cp:revision>3</cp:revision>
  <cp:lastPrinted>2018-10-03T04:28:00Z</cp:lastPrinted>
  <dcterms:created xsi:type="dcterms:W3CDTF">2025-03-28T00:17:00Z</dcterms:created>
  <dcterms:modified xsi:type="dcterms:W3CDTF">2025-04-08T21:15:00Z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A</vt:lpwstr>
  </property>
</Properties>
</file>