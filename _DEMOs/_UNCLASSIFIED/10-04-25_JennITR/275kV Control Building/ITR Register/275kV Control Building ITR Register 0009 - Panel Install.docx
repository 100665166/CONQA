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FITable"/>
        <w:tblW w:w="0" w:type="auto"/>
        <w:tblLook w:val="04A0" w:firstRow="1" w:lastRow="0" w:firstColumn="1" w:lastColumn="0" w:noHBand="0" w:noVBand="1"/>
      </w:tblPr>
      <w:tblGrid>
        <w:gridCol w:w="1838"/>
        <w:gridCol w:w="5387"/>
        <w:gridCol w:w="1835"/>
      </w:tblGrid>
      <w:tr w:rsidR="00D4171B" w14:paraId="4EEA1219" w14:textId="21CF9CEA" w:rsidTr="00FB0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</w:tcPr>
          <w:p w14:paraId="33D98136" w14:textId="28C4E428" w:rsidR="00D4171B" w:rsidRDefault="00D4171B" w:rsidP="00633EDF">
            <w:r>
              <w:t>Item</w:t>
            </w:r>
          </w:p>
        </w:tc>
        <w:tc>
          <w:tcPr>
            <w:tcW w:w="5387" w:type="dxa"/>
          </w:tcPr>
          <w:p w14:paraId="3270FC6D" w14:textId="167223F1" w:rsidR="00D4171B" w:rsidRDefault="00D4171B" w:rsidP="00633EDF">
            <w:r>
              <w:t>Description</w:t>
            </w:r>
          </w:p>
        </w:tc>
        <w:tc>
          <w:tcPr>
            <w:tcW w:w="1835" w:type="dxa"/>
          </w:tcPr>
          <w:p w14:paraId="34C374AE" w14:textId="56C6A7D5" w:rsidR="00D4171B" w:rsidRDefault="00D4171B" w:rsidP="00633EDF">
            <w:r>
              <w:t>ITR-Ref</w:t>
            </w:r>
          </w:p>
        </w:tc>
      </w:tr>
      <w:tr w:rsidR="00D4171B" w:rsidRPr="00D4171B" w14:paraId="7551EFD9" w14:textId="49600F7A" w:rsidTr="00FB0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034699EC" w14:textId="77777777" w:rsidR="00D4171B" w:rsidRPr="00D4171B" w:rsidRDefault="00D4171B" w:rsidP="00D4171B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20-CHA01</w:t>
            </w:r>
          </w:p>
        </w:tc>
        <w:tc>
          <w:tcPr>
            <w:tcW w:w="5387" w:type="dxa"/>
            <w:noWrap/>
            <w:hideMark/>
          </w:tcPr>
          <w:p w14:paraId="468B9EA5" w14:textId="77777777" w:rsidR="00D4171B" w:rsidRPr="00D4171B" w:rsidRDefault="00D4171B" w:rsidP="00D4171B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FEEDER 2 X &amp; Y PROTECTION PANEL</w:t>
            </w:r>
          </w:p>
        </w:tc>
        <w:tc>
          <w:tcPr>
            <w:tcW w:w="1835" w:type="dxa"/>
          </w:tcPr>
          <w:p w14:paraId="053E941D" w14:textId="13BC2E84" w:rsidR="00D4171B" w:rsidRPr="00D4171B" w:rsidRDefault="00920C9A" w:rsidP="00D4171B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920C9A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PFI-ITR-0102</w:t>
            </w:r>
          </w:p>
        </w:tc>
      </w:tr>
      <w:tr w:rsidR="00920C9A" w:rsidRPr="00D4171B" w14:paraId="6F78F205" w14:textId="4CC4D960" w:rsidTr="00FB0C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636B497F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20-CHA01</w:t>
            </w:r>
          </w:p>
        </w:tc>
        <w:tc>
          <w:tcPr>
            <w:tcW w:w="5387" w:type="dxa"/>
            <w:noWrap/>
            <w:hideMark/>
          </w:tcPr>
          <w:p w14:paraId="25EF7C1C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TX02 X &amp; Y PROTECTION PANEL</w:t>
            </w:r>
          </w:p>
        </w:tc>
        <w:tc>
          <w:tcPr>
            <w:tcW w:w="1835" w:type="dxa"/>
          </w:tcPr>
          <w:p w14:paraId="36D42499" w14:textId="07C192F4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0403D4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PFI-ITR-0102</w:t>
            </w:r>
          </w:p>
        </w:tc>
      </w:tr>
      <w:tr w:rsidR="00920C9A" w:rsidRPr="00D4171B" w14:paraId="04A614BB" w14:textId="038CCA91" w:rsidTr="00FB0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0DE99E55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20-CFA02</w:t>
            </w:r>
          </w:p>
        </w:tc>
        <w:tc>
          <w:tcPr>
            <w:tcW w:w="5387" w:type="dxa"/>
            <w:noWrap/>
            <w:hideMark/>
          </w:tcPr>
          <w:p w14:paraId="566BE7BD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METERING PANEL &amp; RTU PANEL</w:t>
            </w:r>
          </w:p>
        </w:tc>
        <w:tc>
          <w:tcPr>
            <w:tcW w:w="1835" w:type="dxa"/>
          </w:tcPr>
          <w:p w14:paraId="4B43CD01" w14:textId="282F5024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0403D4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PFI-ITR-0102</w:t>
            </w:r>
          </w:p>
        </w:tc>
      </w:tr>
      <w:tr w:rsidR="00920C9A" w:rsidRPr="00D4171B" w14:paraId="1440199A" w14:textId="031C7F47" w:rsidTr="00FB0C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7275FFF4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20-CYW01</w:t>
            </w:r>
          </w:p>
        </w:tc>
        <w:tc>
          <w:tcPr>
            <w:tcW w:w="5387" w:type="dxa"/>
            <w:noWrap/>
            <w:hideMark/>
          </w:tcPr>
          <w:p w14:paraId="33E9326C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COMMS PANEL</w:t>
            </w:r>
          </w:p>
        </w:tc>
        <w:tc>
          <w:tcPr>
            <w:tcW w:w="1835" w:type="dxa"/>
          </w:tcPr>
          <w:p w14:paraId="774B6716" w14:textId="3A224E95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0403D4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PFI-ITR-0102</w:t>
            </w:r>
          </w:p>
        </w:tc>
      </w:tr>
      <w:tr w:rsidR="00920C9A" w:rsidRPr="00D4171B" w14:paraId="7EA38E1A" w14:textId="22BE9BDA" w:rsidTr="00FB0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7A22DD8B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10-CHA01</w:t>
            </w:r>
          </w:p>
        </w:tc>
        <w:tc>
          <w:tcPr>
            <w:tcW w:w="5387" w:type="dxa"/>
            <w:noWrap/>
            <w:hideMark/>
          </w:tcPr>
          <w:p w14:paraId="269A0AF8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FEEDER 1 PROTECTION PANEL</w:t>
            </w:r>
          </w:p>
        </w:tc>
        <w:tc>
          <w:tcPr>
            <w:tcW w:w="1835" w:type="dxa"/>
          </w:tcPr>
          <w:p w14:paraId="056DB11F" w14:textId="512D6FA0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0403D4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PFI-ITR-0102</w:t>
            </w:r>
          </w:p>
        </w:tc>
      </w:tr>
      <w:tr w:rsidR="00920C9A" w:rsidRPr="00D4171B" w14:paraId="083390CB" w14:textId="5C30AB35" w:rsidTr="00FB0C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638F7C9F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10-CHA02</w:t>
            </w:r>
          </w:p>
        </w:tc>
        <w:tc>
          <w:tcPr>
            <w:tcW w:w="5387" w:type="dxa"/>
            <w:noWrap/>
            <w:hideMark/>
          </w:tcPr>
          <w:p w14:paraId="12ACBF4C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10-BAT01 PROTECTION PANEL</w:t>
            </w:r>
          </w:p>
        </w:tc>
        <w:tc>
          <w:tcPr>
            <w:tcW w:w="1835" w:type="dxa"/>
          </w:tcPr>
          <w:p w14:paraId="5224EBE4" w14:textId="572025D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0403D4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PFI-ITR-0102</w:t>
            </w:r>
          </w:p>
        </w:tc>
      </w:tr>
      <w:tr w:rsidR="00920C9A" w:rsidRPr="00D4171B" w14:paraId="4604BB78" w14:textId="6D7A6949" w:rsidTr="00FB0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3D46687B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10-CFA02</w:t>
            </w:r>
          </w:p>
        </w:tc>
        <w:tc>
          <w:tcPr>
            <w:tcW w:w="5387" w:type="dxa"/>
            <w:noWrap/>
            <w:hideMark/>
          </w:tcPr>
          <w:p w14:paraId="5122FB04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METERING PANEL &amp; RTU PANEL</w:t>
            </w:r>
          </w:p>
        </w:tc>
        <w:tc>
          <w:tcPr>
            <w:tcW w:w="1835" w:type="dxa"/>
          </w:tcPr>
          <w:p w14:paraId="0C25FF19" w14:textId="07588559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0403D4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PFI-ITR-0102</w:t>
            </w:r>
          </w:p>
        </w:tc>
      </w:tr>
      <w:tr w:rsidR="00920C9A" w:rsidRPr="00D4171B" w14:paraId="6F094331" w14:textId="28B81303" w:rsidTr="00FB0C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3E98BD77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10-CYW01</w:t>
            </w:r>
          </w:p>
        </w:tc>
        <w:tc>
          <w:tcPr>
            <w:tcW w:w="5387" w:type="dxa"/>
            <w:noWrap/>
            <w:hideMark/>
          </w:tcPr>
          <w:p w14:paraId="04A95407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COMMS PANEL</w:t>
            </w:r>
          </w:p>
        </w:tc>
        <w:tc>
          <w:tcPr>
            <w:tcW w:w="1835" w:type="dxa"/>
          </w:tcPr>
          <w:p w14:paraId="38BE2505" w14:textId="6A004B72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0403D4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PFI-ITR-0102</w:t>
            </w:r>
          </w:p>
        </w:tc>
      </w:tr>
      <w:tr w:rsidR="00920C9A" w:rsidRPr="00D4171B" w14:paraId="6659E556" w14:textId="719EFCDE" w:rsidTr="00FB0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5163A6E9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00-BTL01</w:t>
            </w:r>
          </w:p>
        </w:tc>
        <w:tc>
          <w:tcPr>
            <w:tcW w:w="5387" w:type="dxa"/>
            <w:noWrap/>
            <w:hideMark/>
          </w:tcPr>
          <w:p w14:paraId="77071913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X BATTERIES, CHARGER &amp; 110VDC DISTRIBUTION BOARD</w:t>
            </w:r>
          </w:p>
        </w:tc>
        <w:tc>
          <w:tcPr>
            <w:tcW w:w="1835" w:type="dxa"/>
          </w:tcPr>
          <w:p w14:paraId="7B57B87F" w14:textId="285B4362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0403D4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PFI-ITR-0102</w:t>
            </w:r>
          </w:p>
        </w:tc>
      </w:tr>
      <w:tr w:rsidR="00920C9A" w:rsidRPr="00D4171B" w14:paraId="76E1262F" w14:textId="6F4DD70C" w:rsidTr="00FB0C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21C002C3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00-BTM01</w:t>
            </w:r>
          </w:p>
        </w:tc>
        <w:tc>
          <w:tcPr>
            <w:tcW w:w="5387" w:type="dxa"/>
            <w:noWrap/>
            <w:hideMark/>
          </w:tcPr>
          <w:p w14:paraId="5E36C99B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Y BATTERIES, CHARGER &amp; 110VDC DISTRIBUTION BOARD</w:t>
            </w:r>
          </w:p>
        </w:tc>
        <w:tc>
          <w:tcPr>
            <w:tcW w:w="1835" w:type="dxa"/>
          </w:tcPr>
          <w:p w14:paraId="183FCB64" w14:textId="5034E0D1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0403D4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PFI-ITR-0102</w:t>
            </w:r>
          </w:p>
        </w:tc>
      </w:tr>
      <w:tr w:rsidR="00920C9A" w:rsidRPr="00D4171B" w14:paraId="4468ECA0" w14:textId="626A81AF" w:rsidTr="00FB0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3682C1FA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00-CYE01</w:t>
            </w:r>
          </w:p>
        </w:tc>
        <w:tc>
          <w:tcPr>
            <w:tcW w:w="5387" w:type="dxa"/>
            <w:noWrap/>
            <w:hideMark/>
          </w:tcPr>
          <w:p w14:paraId="515852AF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FIRE DETECTION PANEL</w:t>
            </w:r>
          </w:p>
        </w:tc>
        <w:tc>
          <w:tcPr>
            <w:tcW w:w="1835" w:type="dxa"/>
          </w:tcPr>
          <w:p w14:paraId="2AFE05EB" w14:textId="17A18014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0403D4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PFI-ITR-0102</w:t>
            </w:r>
          </w:p>
        </w:tc>
      </w:tr>
      <w:tr w:rsidR="00920C9A" w:rsidRPr="00D4171B" w14:paraId="2D15F7D5" w14:textId="6E35DF10" w:rsidTr="00FB0C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084A82EE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00-CYT01</w:t>
            </w:r>
          </w:p>
        </w:tc>
        <w:tc>
          <w:tcPr>
            <w:tcW w:w="5387" w:type="dxa"/>
            <w:noWrap/>
            <w:hideMark/>
          </w:tcPr>
          <w:p w14:paraId="2D8D9EE8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BUILDING SECURITY PANEL</w:t>
            </w:r>
          </w:p>
        </w:tc>
        <w:tc>
          <w:tcPr>
            <w:tcW w:w="1835" w:type="dxa"/>
          </w:tcPr>
          <w:p w14:paraId="23BB48B9" w14:textId="29BB440D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0403D4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PFI-ITR-0102</w:t>
            </w:r>
          </w:p>
        </w:tc>
      </w:tr>
      <w:tr w:rsidR="00920C9A" w:rsidRPr="00D4171B" w14:paraId="277D26F4" w14:textId="62E1A7DD" w:rsidTr="00FB0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3ED18025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10-CXA05</w:t>
            </w:r>
          </w:p>
        </w:tc>
        <w:tc>
          <w:tcPr>
            <w:tcW w:w="5387" w:type="dxa"/>
            <w:noWrap/>
            <w:hideMark/>
          </w:tcPr>
          <w:p w14:paraId="062DD626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FEEDER 1 MARSHALLING CABINET</w:t>
            </w:r>
          </w:p>
        </w:tc>
        <w:tc>
          <w:tcPr>
            <w:tcW w:w="1835" w:type="dxa"/>
          </w:tcPr>
          <w:p w14:paraId="05F1AE24" w14:textId="102E76D3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0403D4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PFI-ITR-0102</w:t>
            </w:r>
          </w:p>
        </w:tc>
      </w:tr>
      <w:tr w:rsidR="00920C9A" w:rsidRPr="00D4171B" w14:paraId="752285F0" w14:textId="23B2614A" w:rsidTr="00FB0C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074C2C7F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20-CXA05</w:t>
            </w:r>
          </w:p>
        </w:tc>
        <w:tc>
          <w:tcPr>
            <w:tcW w:w="5387" w:type="dxa"/>
            <w:noWrap/>
            <w:hideMark/>
          </w:tcPr>
          <w:p w14:paraId="1053AD0D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FEEDER 2 MARSHALLING CABINET</w:t>
            </w:r>
          </w:p>
        </w:tc>
        <w:tc>
          <w:tcPr>
            <w:tcW w:w="1835" w:type="dxa"/>
          </w:tcPr>
          <w:p w14:paraId="0D4B0EEE" w14:textId="619136CC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0403D4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PFI-ITR-0102</w:t>
            </w:r>
          </w:p>
        </w:tc>
      </w:tr>
      <w:tr w:rsidR="00920C9A" w:rsidRPr="00D4171B" w14:paraId="7716C1D8" w14:textId="13887909" w:rsidTr="00FB0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48794D8F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00-SAA01</w:t>
            </w:r>
          </w:p>
        </w:tc>
        <w:tc>
          <w:tcPr>
            <w:tcW w:w="5387" w:type="dxa"/>
            <w:noWrap/>
            <w:hideMark/>
          </w:tcPr>
          <w:p w14:paraId="70A14D13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HVAC WIRED WALL CONTROLLER</w:t>
            </w:r>
          </w:p>
        </w:tc>
        <w:tc>
          <w:tcPr>
            <w:tcW w:w="1835" w:type="dxa"/>
          </w:tcPr>
          <w:p w14:paraId="75980710" w14:textId="1AF0082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0403D4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PFI-ITR-0102</w:t>
            </w:r>
          </w:p>
        </w:tc>
      </w:tr>
      <w:tr w:rsidR="00920C9A" w:rsidRPr="00D4171B" w14:paraId="7EE525C7" w14:textId="6453E4E0" w:rsidTr="00FB0C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3F1763B2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00-CYQ01</w:t>
            </w:r>
          </w:p>
        </w:tc>
        <w:tc>
          <w:tcPr>
            <w:tcW w:w="5387" w:type="dxa"/>
            <w:noWrap/>
            <w:hideMark/>
          </w:tcPr>
          <w:p w14:paraId="7F58709D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VESDA ASPIRATION SYSTEM</w:t>
            </w:r>
          </w:p>
        </w:tc>
        <w:tc>
          <w:tcPr>
            <w:tcW w:w="1835" w:type="dxa"/>
          </w:tcPr>
          <w:p w14:paraId="01804D28" w14:textId="0575840F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0403D4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PFI-ITR-0102</w:t>
            </w:r>
          </w:p>
        </w:tc>
      </w:tr>
      <w:tr w:rsidR="00920C9A" w:rsidRPr="00D4171B" w14:paraId="2330AC33" w14:textId="321C9A99" w:rsidTr="00FB0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37E72F1E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00-BLG01</w:t>
            </w:r>
          </w:p>
        </w:tc>
        <w:tc>
          <w:tcPr>
            <w:tcW w:w="5387" w:type="dxa"/>
            <w:noWrap/>
            <w:hideMark/>
          </w:tcPr>
          <w:p w14:paraId="3B075410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415VAC DISTRIBUTION BOARD</w:t>
            </w:r>
          </w:p>
        </w:tc>
        <w:tc>
          <w:tcPr>
            <w:tcW w:w="1835" w:type="dxa"/>
          </w:tcPr>
          <w:p w14:paraId="0E63B9BA" w14:textId="0857D64B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0403D4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PFI-ITR-0102</w:t>
            </w:r>
          </w:p>
        </w:tc>
      </w:tr>
      <w:tr w:rsidR="00920C9A" w:rsidRPr="00D4171B" w14:paraId="2D527666" w14:textId="22D8C0E4" w:rsidTr="00FB0C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1D4AF7D2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10-CFA20</w:t>
            </w:r>
          </w:p>
        </w:tc>
        <w:tc>
          <w:tcPr>
            <w:tcW w:w="5387" w:type="dxa"/>
            <w:noWrap/>
            <w:hideMark/>
          </w:tcPr>
          <w:p w14:paraId="6011FE37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GE METERING CABINET</w:t>
            </w:r>
          </w:p>
        </w:tc>
        <w:tc>
          <w:tcPr>
            <w:tcW w:w="1835" w:type="dxa"/>
          </w:tcPr>
          <w:p w14:paraId="706CC261" w14:textId="2CC4C07B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0403D4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PFI-ITR-0102</w:t>
            </w:r>
          </w:p>
        </w:tc>
      </w:tr>
      <w:tr w:rsidR="00920C9A" w:rsidRPr="00D4171B" w14:paraId="77F1E335" w14:textId="1769F9BD" w:rsidTr="00FB0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4F94E88B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10-CFA10</w:t>
            </w:r>
          </w:p>
        </w:tc>
        <w:tc>
          <w:tcPr>
            <w:tcW w:w="5387" w:type="dxa"/>
            <w:noWrap/>
            <w:hideMark/>
          </w:tcPr>
          <w:p w14:paraId="1EA9ECE6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METERING CABINET (REDUNDANT)</w:t>
            </w:r>
          </w:p>
        </w:tc>
        <w:tc>
          <w:tcPr>
            <w:tcW w:w="1835" w:type="dxa"/>
          </w:tcPr>
          <w:p w14:paraId="579E9882" w14:textId="1319023B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0403D4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PFI-ITR-0102</w:t>
            </w:r>
          </w:p>
        </w:tc>
      </w:tr>
      <w:tr w:rsidR="00920C9A" w:rsidRPr="00D4171B" w14:paraId="4DCBE449" w14:textId="7A4D8CB0" w:rsidTr="00FB0C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15A6562D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20-CFA20</w:t>
            </w:r>
          </w:p>
        </w:tc>
        <w:tc>
          <w:tcPr>
            <w:tcW w:w="5387" w:type="dxa"/>
            <w:noWrap/>
            <w:hideMark/>
          </w:tcPr>
          <w:p w14:paraId="2944C1CF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GE METERING CABINET</w:t>
            </w:r>
          </w:p>
        </w:tc>
        <w:tc>
          <w:tcPr>
            <w:tcW w:w="1835" w:type="dxa"/>
          </w:tcPr>
          <w:p w14:paraId="0C1B377F" w14:textId="4177593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0403D4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PFI-ITR-0102</w:t>
            </w:r>
          </w:p>
        </w:tc>
      </w:tr>
      <w:tr w:rsidR="00920C9A" w:rsidRPr="00D4171B" w14:paraId="56CFA784" w14:textId="0B2CCAD9" w:rsidTr="00FB0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2201A64E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20-CFA10</w:t>
            </w:r>
          </w:p>
        </w:tc>
        <w:tc>
          <w:tcPr>
            <w:tcW w:w="5387" w:type="dxa"/>
            <w:noWrap/>
            <w:hideMark/>
          </w:tcPr>
          <w:p w14:paraId="3455B363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METERING CABINET (REDUNDANT)</w:t>
            </w:r>
          </w:p>
        </w:tc>
        <w:tc>
          <w:tcPr>
            <w:tcW w:w="1835" w:type="dxa"/>
          </w:tcPr>
          <w:p w14:paraId="506E93CA" w14:textId="1AA66D46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0403D4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PFI-ITR-0102</w:t>
            </w:r>
          </w:p>
        </w:tc>
      </w:tr>
      <w:tr w:rsidR="00920C9A" w:rsidRPr="00D4171B" w14:paraId="0206D457" w14:textId="3D28859F" w:rsidTr="00FB0C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775A68E3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00-BRA10-GW100</w:t>
            </w:r>
          </w:p>
        </w:tc>
        <w:tc>
          <w:tcPr>
            <w:tcW w:w="5387" w:type="dxa"/>
            <w:noWrap/>
            <w:hideMark/>
          </w:tcPr>
          <w:p w14:paraId="6276C8EB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X UPS</w:t>
            </w:r>
          </w:p>
        </w:tc>
        <w:tc>
          <w:tcPr>
            <w:tcW w:w="1835" w:type="dxa"/>
          </w:tcPr>
          <w:p w14:paraId="569B0B6A" w14:textId="7DBAC52E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0403D4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PFI-ITR-0102</w:t>
            </w:r>
          </w:p>
        </w:tc>
      </w:tr>
      <w:tr w:rsidR="00920C9A" w:rsidRPr="00D4171B" w14:paraId="7A6C8A0E" w14:textId="1511B581" w:rsidTr="00FB0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5B0CAF79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00-BRA01</w:t>
            </w:r>
          </w:p>
        </w:tc>
        <w:tc>
          <w:tcPr>
            <w:tcW w:w="5387" w:type="dxa"/>
            <w:noWrap/>
            <w:hideMark/>
          </w:tcPr>
          <w:p w14:paraId="10B492B3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X UPS DISTRIBUTION BOARD</w:t>
            </w:r>
          </w:p>
        </w:tc>
        <w:tc>
          <w:tcPr>
            <w:tcW w:w="1835" w:type="dxa"/>
          </w:tcPr>
          <w:p w14:paraId="636CE117" w14:textId="012B831B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0403D4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PFI-ITR-0102</w:t>
            </w:r>
          </w:p>
        </w:tc>
      </w:tr>
      <w:tr w:rsidR="00920C9A" w:rsidRPr="00D4171B" w14:paraId="15E0E4AF" w14:textId="63041747" w:rsidTr="00FB0C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30F941A9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00-BRA01-GW101</w:t>
            </w:r>
          </w:p>
        </w:tc>
        <w:tc>
          <w:tcPr>
            <w:tcW w:w="5387" w:type="dxa"/>
            <w:noWrap/>
            <w:hideMark/>
          </w:tcPr>
          <w:p w14:paraId="6558AC8F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X UPS MBS</w:t>
            </w:r>
          </w:p>
        </w:tc>
        <w:tc>
          <w:tcPr>
            <w:tcW w:w="1835" w:type="dxa"/>
          </w:tcPr>
          <w:p w14:paraId="2EFDFC86" w14:textId="7D514CFD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0403D4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PFI-ITR-0102</w:t>
            </w:r>
          </w:p>
        </w:tc>
      </w:tr>
      <w:tr w:rsidR="00920C9A" w:rsidRPr="00D4171B" w14:paraId="5BE2678F" w14:textId="60CD7293" w:rsidTr="00FB0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6FB1D547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00-BRA02-GW100</w:t>
            </w:r>
          </w:p>
        </w:tc>
        <w:tc>
          <w:tcPr>
            <w:tcW w:w="5387" w:type="dxa"/>
            <w:noWrap/>
            <w:hideMark/>
          </w:tcPr>
          <w:p w14:paraId="144FFE7B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Y UPS</w:t>
            </w:r>
          </w:p>
        </w:tc>
        <w:tc>
          <w:tcPr>
            <w:tcW w:w="1835" w:type="dxa"/>
          </w:tcPr>
          <w:p w14:paraId="44B15FB2" w14:textId="3303903B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0403D4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PFI-ITR-0102</w:t>
            </w:r>
          </w:p>
        </w:tc>
      </w:tr>
      <w:tr w:rsidR="00920C9A" w:rsidRPr="00D4171B" w14:paraId="2E61CAC8" w14:textId="63B117E3" w:rsidTr="00FB0C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17ABBF9B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00-BRA02</w:t>
            </w:r>
          </w:p>
        </w:tc>
        <w:tc>
          <w:tcPr>
            <w:tcW w:w="5387" w:type="dxa"/>
            <w:noWrap/>
            <w:hideMark/>
          </w:tcPr>
          <w:p w14:paraId="32E24AF1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Y UPS DISTRIBUTION BOARD</w:t>
            </w:r>
          </w:p>
        </w:tc>
        <w:tc>
          <w:tcPr>
            <w:tcW w:w="1835" w:type="dxa"/>
          </w:tcPr>
          <w:p w14:paraId="1BEE52B5" w14:textId="2AC0F24A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0403D4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PFI-ITR-0102</w:t>
            </w:r>
          </w:p>
        </w:tc>
      </w:tr>
      <w:tr w:rsidR="00920C9A" w:rsidRPr="00D4171B" w14:paraId="0A37832B" w14:textId="20E7AB2B" w:rsidTr="00FB0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78AD1C37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00-BRA02-GW101</w:t>
            </w:r>
          </w:p>
        </w:tc>
        <w:tc>
          <w:tcPr>
            <w:tcW w:w="5387" w:type="dxa"/>
            <w:noWrap/>
            <w:hideMark/>
          </w:tcPr>
          <w:p w14:paraId="242067B6" w14:textId="7777777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D4171B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Y UPS MBS</w:t>
            </w:r>
          </w:p>
        </w:tc>
        <w:tc>
          <w:tcPr>
            <w:tcW w:w="1835" w:type="dxa"/>
          </w:tcPr>
          <w:p w14:paraId="729E5A0C" w14:textId="471BC5F7" w:rsidR="00920C9A" w:rsidRPr="00D4171B" w:rsidRDefault="00920C9A" w:rsidP="00920C9A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0403D4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PFI-ITR-0102</w:t>
            </w:r>
          </w:p>
        </w:tc>
      </w:tr>
    </w:tbl>
    <w:p w14:paraId="7E4FB722" w14:textId="77777777" w:rsidR="00633EDF" w:rsidRDefault="00633EDF" w:rsidP="00633EDF">
      <w:pPr>
        <w:spacing w:line="240" w:lineRule="auto"/>
      </w:pPr>
    </w:p>
    <w:p w14:paraId="0038CB68" w14:textId="726D9AF0" w:rsidR="00DC783A" w:rsidRDefault="00DC783A" w:rsidP="00633EDF">
      <w:pPr>
        <w:spacing w:line="240" w:lineRule="auto"/>
      </w:pPr>
      <w:r>
        <w:t>All Panels Installed to IFC Drawings</w:t>
      </w:r>
    </w:p>
    <w:p w14:paraId="68CE18F8" w14:textId="77777777" w:rsidR="00DC783A" w:rsidRPr="00DC783A" w:rsidRDefault="00DC783A" w:rsidP="00DC783A"/>
    <w:p w14:paraId="436A8515" w14:textId="77777777" w:rsidR="00DC783A" w:rsidRPr="00DC783A" w:rsidRDefault="00DC783A" w:rsidP="00DC783A"/>
    <w:p w14:paraId="1BBEB2BC" w14:textId="77777777" w:rsidR="00DC783A" w:rsidRDefault="00DC783A" w:rsidP="00DC783A"/>
    <w:p w14:paraId="6EF88C48" w14:textId="77777777" w:rsidR="00DC783A" w:rsidRDefault="00DC783A" w:rsidP="00DC783A"/>
    <w:p w14:paraId="0E84F173" w14:textId="77777777" w:rsidR="00DC783A" w:rsidRPr="00DC783A" w:rsidRDefault="00DC783A" w:rsidP="00DC783A">
      <w:pPr>
        <w:jc w:val="center"/>
      </w:pPr>
    </w:p>
    <w:sectPr w:rsidR="00DC783A" w:rsidRPr="00DC783A" w:rsidSect="000B005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985" w:right="1418" w:bottom="1418" w:left="1418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29009" w14:textId="77777777" w:rsidR="005956B1" w:rsidRDefault="005956B1" w:rsidP="00384BBB">
      <w:pPr>
        <w:spacing w:line="240" w:lineRule="auto"/>
      </w:pPr>
      <w:r>
        <w:separator/>
      </w:r>
    </w:p>
  </w:endnote>
  <w:endnote w:type="continuationSeparator" w:id="0">
    <w:p w14:paraId="688C1824" w14:textId="77777777" w:rsidR="005956B1" w:rsidRDefault="005956B1" w:rsidP="00384B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Neue LT 45 Lt"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quare721 BT">
    <w:altName w:val="Calibri"/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 LT 75 Bold">
    <w:panose1 w:val="02000803050000020004"/>
    <w:charset w:val="00"/>
    <w:family w:val="auto"/>
    <w:pitch w:val="variable"/>
    <w:sig w:usb0="80000027" w:usb1="00000000" w:usb2="00000000" w:usb3="00000000" w:csb0="00000001" w:csb1="00000000"/>
  </w:font>
  <w:font w:name="HelveticaNeue LT 46 LightIt">
    <w:panose1 w:val="020B0500000000000000"/>
    <w:charset w:val="00"/>
    <w:family w:val="swiss"/>
    <w:pitch w:val="variable"/>
    <w:sig w:usb0="8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231486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5241FD2" w14:textId="77777777" w:rsidR="00625882" w:rsidRDefault="00625882" w:rsidP="00625882">
            <w:pPr>
              <w:pStyle w:val="Footer"/>
              <w:ind w:right="113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62444D21" wp14:editId="714FCB0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048400" cy="19080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FI-FOOT - Logo.pn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400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E58C22" w14:textId="77777777" w:rsidR="00384BBB" w:rsidRDefault="00384B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041842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3F4FC7B" w14:textId="77777777" w:rsidR="00625882" w:rsidRDefault="00625882" w:rsidP="00625882">
            <w:pPr>
              <w:pStyle w:val="Footer"/>
              <w:ind w:right="1134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87011C" w14:textId="77777777" w:rsidR="00384BBB" w:rsidRDefault="00625882" w:rsidP="00384BBB">
    <w:pPr>
      <w:pStyle w:val="Footer"/>
      <w:ind w:left="-720"/>
    </w:pPr>
    <w:r>
      <w:rPr>
        <w:noProof/>
      </w:rPr>
      <w:drawing>
        <wp:anchor distT="0" distB="0" distL="114300" distR="114300" simplePos="0" relativeHeight="251667456" behindDoc="1" locked="0" layoutInCell="1" allowOverlap="1" wp14:anchorId="1AFE9472" wp14:editId="3391894B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2048400" cy="19080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FI-FOOT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400" cy="19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65822" w14:textId="77777777" w:rsidR="005956B1" w:rsidRDefault="005956B1" w:rsidP="00384BBB">
      <w:pPr>
        <w:spacing w:line="240" w:lineRule="auto"/>
      </w:pPr>
      <w:r>
        <w:separator/>
      </w:r>
    </w:p>
  </w:footnote>
  <w:footnote w:type="continuationSeparator" w:id="0">
    <w:p w14:paraId="5886040B" w14:textId="77777777" w:rsidR="005956B1" w:rsidRDefault="005956B1" w:rsidP="00384B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A0446" w14:textId="77777777" w:rsidR="00625882" w:rsidRDefault="00625882">
    <w:pPr>
      <w:pStyle w:val="Header"/>
    </w:pPr>
    <w:r>
      <w:rPr>
        <w:noProof/>
      </w:rPr>
      <w:drawing>
        <wp:anchor distT="0" distB="0" distL="114300" distR="114300" simplePos="0" relativeHeight="251652096" behindDoc="1" locked="1" layoutInCell="1" allowOverlap="1" wp14:anchorId="20354EA6" wp14:editId="3816EB0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81600" cy="11520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FI-A4-PT-HEAD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600" cy="115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TitleChar"/>
        <w:sz w:val="32"/>
        <w:szCs w:val="32"/>
      </w:rPr>
      <w:alias w:val="Title"/>
      <w:tag w:val=""/>
      <w:id w:val="1555733844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>
      <w:rPr>
        <w:rStyle w:val="TitleChar"/>
      </w:rPr>
    </w:sdtEndPr>
    <w:sdtContent>
      <w:p w14:paraId="1DCD5E0F" w14:textId="3DE71EB8" w:rsidR="00625882" w:rsidRPr="0092539F" w:rsidRDefault="005956B1" w:rsidP="00827EB3">
        <w:pPr>
          <w:pStyle w:val="Header"/>
          <w:jc w:val="right"/>
          <w:rPr>
            <w:rStyle w:val="TitleChar"/>
            <w:sz w:val="32"/>
            <w:szCs w:val="32"/>
          </w:rPr>
        </w:pPr>
        <w:r w:rsidRPr="0092539F">
          <w:rPr>
            <w:rStyle w:val="TitleChar"/>
            <w:sz w:val="32"/>
            <w:szCs w:val="32"/>
          </w:rPr>
          <w:t xml:space="preserve">ITR Register </w:t>
        </w:r>
        <w:r w:rsidR="00663CBC">
          <w:rPr>
            <w:rStyle w:val="TitleChar"/>
            <w:sz w:val="32"/>
            <w:szCs w:val="32"/>
          </w:rPr>
          <w:t>Panel Install</w:t>
        </w:r>
        <w:r w:rsidR="0092539F">
          <w:rPr>
            <w:rStyle w:val="TitleChar"/>
            <w:sz w:val="32"/>
            <w:szCs w:val="32"/>
          </w:rPr>
          <w:t xml:space="preserve"> – </w:t>
        </w:r>
        <w:r w:rsidR="00A949FD">
          <w:rPr>
            <w:rStyle w:val="TitleChar"/>
            <w:sz w:val="32"/>
            <w:szCs w:val="32"/>
          </w:rPr>
          <w:t>275</w:t>
        </w:r>
        <w:r w:rsidR="002F6940">
          <w:rPr>
            <w:rStyle w:val="TitleChar"/>
            <w:sz w:val="32"/>
            <w:szCs w:val="32"/>
          </w:rPr>
          <w:t xml:space="preserve">kV Control </w:t>
        </w:r>
        <w:r w:rsidR="00A949FD">
          <w:rPr>
            <w:rStyle w:val="TitleChar"/>
            <w:sz w:val="32"/>
            <w:szCs w:val="32"/>
          </w:rPr>
          <w:t>Building</w:t>
        </w:r>
      </w:p>
    </w:sdtContent>
  </w:sdt>
  <w:p w14:paraId="6A9E14A7" w14:textId="15BE755F" w:rsidR="00827EB3" w:rsidRPr="00827EB3" w:rsidRDefault="002679FC" w:rsidP="002679FC">
    <w:pPr>
      <w:tabs>
        <w:tab w:val="left" w:pos="2355"/>
        <w:tab w:val="right" w:pos="9070"/>
      </w:tabs>
    </w:pPr>
    <w:r>
      <w:tab/>
      <w:t>SNPBE1-04-ELE-GAD-</w:t>
    </w:r>
    <w:r w:rsidRPr="00663CBC">
      <w:t>16</w:t>
    </w:r>
    <w:r w:rsidR="002F6940" w:rsidRPr="00663CBC">
      <w:t>5</w:t>
    </w:r>
    <w:r w:rsidR="00A949FD">
      <w:t>8-64</w:t>
    </w:r>
    <w:r>
      <w:tab/>
    </w:r>
    <w:r w:rsidR="00827EB3">
      <w:rPr>
        <w:rFonts w:ascii="Square721 BT" w:eastAsiaTheme="majorEastAsia" w:hAnsi="Square721 BT" w:cstheme="majorBidi"/>
        <w:noProof/>
        <w:spacing w:val="-10"/>
        <w:kern w:val="28"/>
        <w:sz w:val="56"/>
        <w:szCs w:val="56"/>
      </w:rPr>
      <w:drawing>
        <wp:anchor distT="0" distB="0" distL="114300" distR="114300" simplePos="0" relativeHeight="251720704" behindDoc="1" locked="1" layoutInCell="1" allowOverlap="1" wp14:anchorId="1D2D5FF5" wp14:editId="70C6F053">
          <wp:simplePos x="1352550" y="952500"/>
          <wp:positionH relativeFrom="page">
            <wp:align>left</wp:align>
          </wp:positionH>
          <wp:positionV relativeFrom="page">
            <wp:align>top</wp:align>
          </wp:positionV>
          <wp:extent cx="2710800" cy="114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FI-HEAD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0800" cy="114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956B1">
      <w:t>PFI-ITR-REG-000</w:t>
    </w:r>
    <w:r w:rsidR="00A949FD">
      <w:t>9</w:t>
    </w:r>
    <w:r w:rsidR="001C4378">
      <w:t xml:space="preserve"> </w:t>
    </w:r>
    <w:r w:rsidR="00FD5C45" w:rsidRPr="00827EB3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B30CD"/>
    <w:multiLevelType w:val="hybridMultilevel"/>
    <w:tmpl w:val="A9E43E62"/>
    <w:lvl w:ilvl="0" w:tplc="AF9A3AD2">
      <w:numFmt w:val="bullet"/>
      <w:lvlText w:val="-"/>
      <w:lvlJc w:val="left"/>
      <w:pPr>
        <w:ind w:left="1080" w:hanging="360"/>
      </w:pPr>
      <w:rPr>
        <w:rFonts w:ascii="HelveticaNeue LT 45 Lt" w:eastAsiaTheme="minorHAnsi" w:hAnsi="HelveticaNeue LT 45 Lt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3382A"/>
    <w:multiLevelType w:val="hybridMultilevel"/>
    <w:tmpl w:val="12F4815C"/>
    <w:lvl w:ilvl="0" w:tplc="AF9A3AD2">
      <w:numFmt w:val="bullet"/>
      <w:lvlText w:val="-"/>
      <w:lvlJc w:val="left"/>
      <w:pPr>
        <w:ind w:left="1080" w:hanging="360"/>
      </w:pPr>
      <w:rPr>
        <w:rFonts w:ascii="HelveticaNeue LT 45 Lt" w:eastAsiaTheme="minorHAnsi" w:hAnsi="HelveticaNeue LT 45 L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9854335">
    <w:abstractNumId w:val="1"/>
  </w:num>
  <w:num w:numId="2" w16cid:durableId="2044162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ocumentProtection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B1"/>
    <w:rsid w:val="000547E4"/>
    <w:rsid w:val="000B0057"/>
    <w:rsid w:val="0013636F"/>
    <w:rsid w:val="001C4378"/>
    <w:rsid w:val="002679FC"/>
    <w:rsid w:val="00293539"/>
    <w:rsid w:val="002F6940"/>
    <w:rsid w:val="00335A0F"/>
    <w:rsid w:val="003478DF"/>
    <w:rsid w:val="00384BBB"/>
    <w:rsid w:val="003E7C5D"/>
    <w:rsid w:val="00404A6C"/>
    <w:rsid w:val="00530417"/>
    <w:rsid w:val="00550FEF"/>
    <w:rsid w:val="00566EC4"/>
    <w:rsid w:val="005956B1"/>
    <w:rsid w:val="005A5151"/>
    <w:rsid w:val="00621546"/>
    <w:rsid w:val="00621672"/>
    <w:rsid w:val="00625882"/>
    <w:rsid w:val="00633EDF"/>
    <w:rsid w:val="00663CBC"/>
    <w:rsid w:val="006B1F78"/>
    <w:rsid w:val="006C1ED6"/>
    <w:rsid w:val="007573FA"/>
    <w:rsid w:val="00772253"/>
    <w:rsid w:val="007F6212"/>
    <w:rsid w:val="0080498F"/>
    <w:rsid w:val="00827EB3"/>
    <w:rsid w:val="0085434C"/>
    <w:rsid w:val="008A4D00"/>
    <w:rsid w:val="00920C9A"/>
    <w:rsid w:val="0092539F"/>
    <w:rsid w:val="00981E4E"/>
    <w:rsid w:val="00A949FD"/>
    <w:rsid w:val="00CA7698"/>
    <w:rsid w:val="00D32878"/>
    <w:rsid w:val="00D4171B"/>
    <w:rsid w:val="00D8247F"/>
    <w:rsid w:val="00D90554"/>
    <w:rsid w:val="00DB0776"/>
    <w:rsid w:val="00DB52A5"/>
    <w:rsid w:val="00DC783A"/>
    <w:rsid w:val="00E37D45"/>
    <w:rsid w:val="00E869F2"/>
    <w:rsid w:val="00F12A57"/>
    <w:rsid w:val="00F51CA6"/>
    <w:rsid w:val="00FB0CA7"/>
    <w:rsid w:val="00FD5C45"/>
    <w:rsid w:val="00FE7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41265"/>
  <w15:chartTrackingRefBased/>
  <w15:docId w15:val="{D49868EB-CD81-4308-A482-063A74B4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Neue LT 45 Lt" w:eastAsiaTheme="minorHAnsi" w:hAnsi="HelveticaNeue LT 45 Lt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EDF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BBB"/>
    <w:pPr>
      <w:keepNext/>
      <w:keepLines/>
      <w:spacing w:before="240"/>
      <w:outlineLvl w:val="0"/>
    </w:pPr>
    <w:rPr>
      <w:rFonts w:ascii="Square721 BT" w:eastAsiaTheme="majorEastAsia" w:hAnsi="Square721 B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BBB"/>
    <w:pPr>
      <w:keepNext/>
      <w:keepLines/>
      <w:spacing w:before="40"/>
      <w:outlineLvl w:val="1"/>
    </w:pPr>
    <w:rPr>
      <w:rFonts w:ascii="Square721 BT" w:eastAsiaTheme="majorEastAsia" w:hAnsi="Square721 BT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BBB"/>
    <w:pPr>
      <w:keepNext/>
      <w:keepLines/>
      <w:spacing w:before="40"/>
      <w:outlineLvl w:val="2"/>
    </w:pPr>
    <w:rPr>
      <w:rFonts w:ascii="Square721 BT" w:eastAsiaTheme="majorEastAsia" w:hAnsi="Square721 BT" w:cstheme="majorBidi"/>
      <w:b/>
      <w:color w:val="ED7D31" w:themeColor="accent2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FITable">
    <w:name w:val="PFI Table"/>
    <w:basedOn w:val="TableNormal"/>
    <w:uiPriority w:val="99"/>
    <w:rsid w:val="000547E4"/>
    <w:pPr>
      <w:spacing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left"/>
      </w:pPr>
      <w:rPr>
        <w:rFonts w:ascii="HelveticaNeue LT 45 Lt" w:hAnsi="HelveticaNeue LT 45 Lt"/>
        <w:b/>
        <w:color w:val="FFFFFF" w:themeColor="background1"/>
        <w:sz w:val="28"/>
      </w:rPr>
      <w:tblPr/>
      <w:tcPr>
        <w:shd w:val="clear" w:color="auto" w:fill="ED7D31" w:themeFill="accent2"/>
        <w:vAlign w:val="center"/>
      </w:tcPr>
    </w:tblStylePr>
    <w:tblStylePr w:type="band2Vert">
      <w:rPr>
        <w:rFonts w:ascii="HelveticaNeue LT 45 Lt" w:hAnsi="HelveticaNeue LT 45 Lt"/>
      </w:rPr>
    </w:tblStylePr>
    <w:tblStylePr w:type="band1Horz">
      <w:rPr>
        <w:rFonts w:ascii="HelveticaNeue LT 45 Lt" w:hAnsi="HelveticaNeue LT 45 Lt"/>
      </w:rPr>
    </w:tblStylePr>
    <w:tblStylePr w:type="band2Horz">
      <w:rPr>
        <w:rFonts w:ascii="HelveticaNeue LT 45 Lt" w:hAnsi="HelveticaNeue LT 45 Lt"/>
      </w:rPr>
    </w:tblStylePr>
  </w:style>
  <w:style w:type="paragraph" w:styleId="Header">
    <w:name w:val="header"/>
    <w:basedOn w:val="Normal"/>
    <w:link w:val="HeaderChar"/>
    <w:uiPriority w:val="99"/>
    <w:unhideWhenUsed/>
    <w:rsid w:val="00384B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BBB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384B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BBB"/>
    <w:rPr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384BBB"/>
    <w:pPr>
      <w:spacing w:line="240" w:lineRule="auto"/>
      <w:contextualSpacing/>
    </w:pPr>
    <w:rPr>
      <w:rFonts w:ascii="Square721 BT" w:eastAsiaTheme="majorEastAsia" w:hAnsi="Square721 B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BBB"/>
    <w:rPr>
      <w:rFonts w:ascii="Square721 BT" w:eastAsiaTheme="majorEastAsia" w:hAnsi="Square721 BT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BBB"/>
    <w:pPr>
      <w:numPr>
        <w:ilvl w:val="1"/>
      </w:numPr>
    </w:pPr>
    <w:rPr>
      <w:rFonts w:ascii="Square721 BT" w:eastAsiaTheme="minorEastAsia" w:hAnsi="Square721 BT"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384BBB"/>
    <w:rPr>
      <w:rFonts w:ascii="Square721 BT" w:eastAsiaTheme="minorEastAsia" w:hAnsi="Square721 BT"/>
      <w:color w:val="5A5A5A" w:themeColor="text1" w:themeTint="A5"/>
      <w:spacing w:val="15"/>
      <w:sz w:val="3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384BBB"/>
    <w:rPr>
      <w:rFonts w:ascii="Square721 BT" w:eastAsiaTheme="majorEastAsia" w:hAnsi="Square721 BT" w:cstheme="majorBidi"/>
      <w:b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384BBB"/>
    <w:rPr>
      <w:rFonts w:ascii="Square721 BT" w:eastAsiaTheme="majorEastAsia" w:hAnsi="Square721 BT" w:cstheme="majorBidi"/>
      <w:b/>
      <w:color w:val="2F5496" w:themeColor="accent1" w:themeShade="BF"/>
      <w:sz w:val="28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384BBB"/>
    <w:rPr>
      <w:rFonts w:ascii="Square721 BT" w:eastAsiaTheme="majorEastAsia" w:hAnsi="Square721 BT" w:cstheme="majorBidi"/>
      <w:b/>
      <w:color w:val="ED7D31" w:themeColor="accent2"/>
      <w:sz w:val="28"/>
      <w:szCs w:val="24"/>
      <w:lang w:val="en-AU"/>
    </w:rPr>
  </w:style>
  <w:style w:type="paragraph" w:styleId="NoSpacing">
    <w:name w:val="No Spacing"/>
    <w:uiPriority w:val="1"/>
    <w:qFormat/>
    <w:rsid w:val="007F6212"/>
    <w:pPr>
      <w:spacing w:line="240" w:lineRule="auto"/>
    </w:pPr>
    <w:rPr>
      <w:lang w:val="en-AU"/>
    </w:rPr>
  </w:style>
  <w:style w:type="paragraph" w:styleId="ListParagraph">
    <w:name w:val="List Paragraph"/>
    <w:basedOn w:val="Normal"/>
    <w:uiPriority w:val="34"/>
    <w:rsid w:val="00F12A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8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882"/>
    <w:rPr>
      <w:rFonts w:ascii="Segoe UI" w:hAnsi="Segoe UI" w:cs="Segoe UI"/>
      <w:sz w:val="18"/>
      <w:szCs w:val="18"/>
      <w:lang w:val="en-AU"/>
    </w:rPr>
  </w:style>
  <w:style w:type="table" w:styleId="TableGrid">
    <w:name w:val="Table Grid"/>
    <w:basedOn w:val="TableNormal"/>
    <w:uiPriority w:val="39"/>
    <w:rsid w:val="006258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3EDF"/>
    <w:rPr>
      <w:color w:val="808080"/>
    </w:rPr>
  </w:style>
  <w:style w:type="character" w:styleId="Strong">
    <w:name w:val="Strong"/>
    <w:basedOn w:val="DefaultParagraphFont"/>
    <w:uiPriority w:val="22"/>
    <w:qFormat/>
    <w:rsid w:val="00633EDF"/>
    <w:rPr>
      <w:rFonts w:ascii="HelveticaNeue LT 75 Bold" w:hAnsi="HelveticaNeue LT 75 Bold"/>
      <w:b w:val="0"/>
      <w:bCs/>
    </w:rPr>
  </w:style>
  <w:style w:type="character" w:styleId="SubtleEmphasis">
    <w:name w:val="Subtle Emphasis"/>
    <w:basedOn w:val="DefaultParagraphFont"/>
    <w:uiPriority w:val="19"/>
    <w:qFormat/>
    <w:rsid w:val="00633EDF"/>
    <w:rPr>
      <w:rFonts w:ascii="HelveticaNeue LT 46 LightIt" w:hAnsi="HelveticaNeue LT 46 LightIt"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633ED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EDF"/>
    <w:rPr>
      <w:i/>
      <w:iCs/>
      <w:color w:val="404040" w:themeColor="text1" w:themeTint="BF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4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fi-fs01.pfi.net.au\Internal\1%20-%20Operational%20Documents\0%20-%20PFI-FOR%20-%20Forms%20&amp;%20Templates\PFI-FOR-BDM-004%20-%20Blank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63EC8-52D1-47B3-88CE-79D9E3EC5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PFI-FOR-BDM-004 - Blank Document</Template>
  <TotalTime>22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ITR Register Panel Install – 275kV Control Building</vt:lpstr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ITR Register Panel Install – 275kV Control Building</dc:title>
  <dc:subject/>
  <dc:creator>Trevor Onion --PFI</dc:creator>
  <cp:keywords/>
  <dc:description/>
  <cp:lastModifiedBy>Trevor Onion - PFI</cp:lastModifiedBy>
  <cp:revision>5</cp:revision>
  <cp:lastPrinted>2018-10-03T04:28:00Z</cp:lastPrinted>
  <dcterms:created xsi:type="dcterms:W3CDTF">2025-04-01T05:03:00Z</dcterms:created>
  <dcterms:modified xsi:type="dcterms:W3CDTF">2025-04-08T04:27:00Z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A</vt:lpwstr>
  </property>
</Properties>
</file>