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2D865" w14:textId="77777777" w:rsidR="00092DCD" w:rsidRDefault="00092DCD" w:rsidP="00092DCD">
      <w:pPr>
        <w:pStyle w:val="Heading2"/>
      </w:pPr>
      <w:r>
        <w:t>Power &amp; Communications Cables</w:t>
      </w:r>
    </w:p>
    <w:p w14:paraId="7E4FB722" w14:textId="77777777" w:rsidR="00633EDF" w:rsidRDefault="00633EDF" w:rsidP="00633EDF">
      <w:pPr>
        <w:spacing w:line="240" w:lineRule="auto"/>
      </w:pPr>
    </w:p>
    <w:p w14:paraId="68CE18F8" w14:textId="77777777" w:rsidR="00DC783A" w:rsidRDefault="00DC783A" w:rsidP="00DC783A"/>
    <w:p w14:paraId="6BEFD362" w14:textId="77777777" w:rsidR="00E83D2F" w:rsidRDefault="00E83D2F" w:rsidP="00DC783A"/>
    <w:tbl>
      <w:tblPr>
        <w:tblStyle w:val="PFITable"/>
        <w:tblpPr w:leftFromText="180" w:rightFromText="180" w:horzAnchor="margin" w:tblpXSpec="center" w:tblpY="586"/>
        <w:tblW w:w="10627" w:type="dxa"/>
        <w:tblLook w:val="04A0" w:firstRow="1" w:lastRow="0" w:firstColumn="1" w:lastColumn="0" w:noHBand="0" w:noVBand="1"/>
      </w:tblPr>
      <w:tblGrid>
        <w:gridCol w:w="2524"/>
        <w:gridCol w:w="4861"/>
        <w:gridCol w:w="1690"/>
        <w:gridCol w:w="1552"/>
      </w:tblGrid>
      <w:tr w:rsidR="00661ABF" w14:paraId="5EED04DC" w14:textId="0ABBF7D6" w:rsidTr="0066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4" w:type="dxa"/>
          </w:tcPr>
          <w:p w14:paraId="47EA5A5A" w14:textId="77777777" w:rsidR="00661ABF" w:rsidRDefault="00661ABF" w:rsidP="007F772F">
            <w:r>
              <w:t>Cable Ref</w:t>
            </w:r>
          </w:p>
        </w:tc>
        <w:tc>
          <w:tcPr>
            <w:tcW w:w="4861" w:type="dxa"/>
          </w:tcPr>
          <w:p w14:paraId="04990790" w14:textId="77777777" w:rsidR="00661ABF" w:rsidRDefault="00661ABF" w:rsidP="007F772F">
            <w:r>
              <w:t>Description</w:t>
            </w:r>
          </w:p>
        </w:tc>
        <w:tc>
          <w:tcPr>
            <w:tcW w:w="1690" w:type="dxa"/>
          </w:tcPr>
          <w:p w14:paraId="7DC3E31F" w14:textId="548E9FA9" w:rsidR="00661ABF" w:rsidRDefault="00661ABF" w:rsidP="007F772F">
            <w:r>
              <w:t>ITR-Ref</w:t>
            </w:r>
          </w:p>
        </w:tc>
        <w:tc>
          <w:tcPr>
            <w:tcW w:w="1552" w:type="dxa"/>
          </w:tcPr>
          <w:p w14:paraId="681F755A" w14:textId="5662A899" w:rsidR="00661ABF" w:rsidRDefault="00661ABF" w:rsidP="007F772F">
            <w:r>
              <w:t>Completed</w:t>
            </w:r>
          </w:p>
        </w:tc>
      </w:tr>
      <w:tr w:rsidR="00661ABF" w14:paraId="50D36B9E" w14:textId="19E5E8C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45E05BA4" w14:textId="148D6744" w:rsidR="00661ABF" w:rsidRDefault="00661ABF" w:rsidP="00E83D2F">
            <w:r>
              <w:rPr>
                <w:rFonts w:ascii="Calibri" w:hAnsi="Calibri" w:cs="Calibri"/>
                <w:color w:val="0E2841"/>
              </w:rPr>
              <w:t>10-BLF01/JB-P0</w:t>
            </w:r>
          </w:p>
        </w:tc>
        <w:tc>
          <w:tcPr>
            <w:tcW w:w="4861" w:type="dxa"/>
            <w:vAlign w:val="center"/>
          </w:tcPr>
          <w:p w14:paraId="4B2875C0" w14:textId="3BD88F2F" w:rsidR="00661ABF" w:rsidRDefault="00661ABF" w:rsidP="00E83D2F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6A3A120D" w14:textId="1539A86B" w:rsidR="00661ABF" w:rsidRDefault="00661ABF" w:rsidP="00E83D2F">
            <w:r>
              <w:t>PFi Gen Cable</w:t>
            </w:r>
          </w:p>
        </w:tc>
        <w:tc>
          <w:tcPr>
            <w:tcW w:w="1552" w:type="dxa"/>
          </w:tcPr>
          <w:p w14:paraId="241F96B3" w14:textId="77777777" w:rsidR="00661ABF" w:rsidRDefault="00661ABF" w:rsidP="00E83D2F"/>
        </w:tc>
      </w:tr>
      <w:tr w:rsidR="00661ABF" w14:paraId="053E50F4" w14:textId="6AE50F4A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59D45FA4" w14:textId="0FBF5600" w:rsidR="00661ABF" w:rsidRDefault="00661ABF" w:rsidP="00342A88">
            <w:r>
              <w:rPr>
                <w:rFonts w:ascii="Calibri" w:hAnsi="Calibri" w:cs="Calibri"/>
                <w:color w:val="0E2841"/>
              </w:rPr>
              <w:t>JB/32AGPO-P</w:t>
            </w:r>
          </w:p>
        </w:tc>
        <w:tc>
          <w:tcPr>
            <w:tcW w:w="4861" w:type="dxa"/>
            <w:vAlign w:val="center"/>
          </w:tcPr>
          <w:p w14:paraId="43660F36" w14:textId="7DF9C5A1" w:rsidR="00661ABF" w:rsidRDefault="00661ABF" w:rsidP="00342A88">
            <w:r>
              <w:rPr>
                <w:rFonts w:ascii="Calibri" w:hAnsi="Calibri" w:cs="Calibri"/>
              </w:rPr>
              <w:t>EXTERNAL 32A OUTLET</w:t>
            </w:r>
          </w:p>
        </w:tc>
        <w:tc>
          <w:tcPr>
            <w:tcW w:w="1690" w:type="dxa"/>
          </w:tcPr>
          <w:p w14:paraId="3D627564" w14:textId="0BF8752B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708887E9" w14:textId="77777777" w:rsidR="00661ABF" w:rsidRPr="00EC274C" w:rsidRDefault="00661ABF" w:rsidP="00342A88"/>
        </w:tc>
      </w:tr>
      <w:tr w:rsidR="00661ABF" w14:paraId="5A05F22D" w14:textId="40D2E391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42B44907" w14:textId="3A52FD9D" w:rsidR="00661ABF" w:rsidRDefault="00661ABF" w:rsidP="00342A88">
            <w:r>
              <w:rPr>
                <w:rFonts w:ascii="Calibri" w:hAnsi="Calibri" w:cs="Calibri"/>
                <w:color w:val="0E2841"/>
              </w:rPr>
              <w:t>10-BLF01/JB-P1</w:t>
            </w:r>
          </w:p>
        </w:tc>
        <w:tc>
          <w:tcPr>
            <w:tcW w:w="4861" w:type="dxa"/>
            <w:vAlign w:val="center"/>
          </w:tcPr>
          <w:p w14:paraId="196267B7" w14:textId="721F9D3C" w:rsidR="00661ABF" w:rsidRDefault="00661ABF" w:rsidP="00342A88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6F31869C" w14:textId="55B3B216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7570F722" w14:textId="77777777" w:rsidR="00661ABF" w:rsidRPr="00EC274C" w:rsidRDefault="00661ABF" w:rsidP="00342A88"/>
        </w:tc>
      </w:tr>
      <w:tr w:rsidR="00661ABF" w14:paraId="70A05D52" w14:textId="09C5BBCE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1288A94" w14:textId="1CD8520B" w:rsidR="00661ABF" w:rsidRDefault="00661ABF" w:rsidP="00342A88">
            <w:r>
              <w:rPr>
                <w:rFonts w:ascii="Calibri" w:hAnsi="Calibri" w:cs="Calibri"/>
                <w:color w:val="0E2841"/>
              </w:rPr>
              <w:t>JB/ISO1-P</w:t>
            </w:r>
          </w:p>
        </w:tc>
        <w:tc>
          <w:tcPr>
            <w:tcW w:w="4861" w:type="dxa"/>
            <w:vAlign w:val="center"/>
          </w:tcPr>
          <w:p w14:paraId="7B592E9F" w14:textId="41DFE86E" w:rsidR="00661ABF" w:rsidRDefault="00661ABF" w:rsidP="00342A88">
            <w:r>
              <w:rPr>
                <w:rFonts w:ascii="Calibri" w:hAnsi="Calibri" w:cs="Calibri"/>
              </w:rPr>
              <w:t>33KV SWRM AIRCON 1 ISOLATOR (NEAR OUTDOOR UNIT)</w:t>
            </w:r>
          </w:p>
        </w:tc>
        <w:tc>
          <w:tcPr>
            <w:tcW w:w="1690" w:type="dxa"/>
          </w:tcPr>
          <w:p w14:paraId="275E8851" w14:textId="69C3CA0F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01C28968" w14:textId="77777777" w:rsidR="00661ABF" w:rsidRPr="00EC274C" w:rsidRDefault="00661ABF" w:rsidP="00342A88"/>
        </w:tc>
      </w:tr>
      <w:tr w:rsidR="00661ABF" w14:paraId="07EC2A1B" w14:textId="1F1E1DC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53290115" w14:textId="31D039F4" w:rsidR="00661ABF" w:rsidRDefault="00661ABF" w:rsidP="00342A88">
            <w:r>
              <w:rPr>
                <w:rFonts w:ascii="Calibri" w:hAnsi="Calibri" w:cs="Calibri"/>
                <w:color w:val="0E2841"/>
              </w:rPr>
              <w:t>ISO1/ODU-AC1-P2</w:t>
            </w:r>
          </w:p>
        </w:tc>
        <w:tc>
          <w:tcPr>
            <w:tcW w:w="4861" w:type="dxa"/>
            <w:vAlign w:val="center"/>
          </w:tcPr>
          <w:p w14:paraId="671B6ADA" w14:textId="45E49183" w:rsidR="00661ABF" w:rsidRDefault="00661ABF" w:rsidP="00342A88">
            <w:r>
              <w:rPr>
                <w:rFonts w:ascii="Calibri" w:hAnsi="Calibri" w:cs="Calibri"/>
              </w:rPr>
              <w:t>33KV SWRM AIRCON 1 OUTDOOR UNIT</w:t>
            </w:r>
          </w:p>
        </w:tc>
        <w:tc>
          <w:tcPr>
            <w:tcW w:w="1690" w:type="dxa"/>
          </w:tcPr>
          <w:p w14:paraId="21DF2070" w14:textId="172B9A03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6168D0E1" w14:textId="77777777" w:rsidR="00661ABF" w:rsidRPr="00EC274C" w:rsidRDefault="00661ABF" w:rsidP="00342A88"/>
        </w:tc>
      </w:tr>
      <w:tr w:rsidR="00661ABF" w14:paraId="7288AD9E" w14:textId="0D222F11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0A17F0E1" w14:textId="1C4C03D5" w:rsidR="00661ABF" w:rsidRDefault="00661ABF" w:rsidP="00342A88">
            <w:r>
              <w:rPr>
                <w:rFonts w:ascii="Calibri" w:hAnsi="Calibri" w:cs="Calibri"/>
                <w:color w:val="0E2841"/>
              </w:rPr>
              <w:t>10-BLF01/JB-P2</w:t>
            </w:r>
          </w:p>
        </w:tc>
        <w:tc>
          <w:tcPr>
            <w:tcW w:w="4861" w:type="dxa"/>
            <w:vAlign w:val="center"/>
          </w:tcPr>
          <w:p w14:paraId="53809B83" w14:textId="6CAF285A" w:rsidR="00661ABF" w:rsidRDefault="00661ABF" w:rsidP="00342A88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07DADE24" w14:textId="7EC02287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73746528" w14:textId="77777777" w:rsidR="00661ABF" w:rsidRPr="00EC274C" w:rsidRDefault="00661ABF" w:rsidP="00342A88"/>
        </w:tc>
      </w:tr>
      <w:tr w:rsidR="00661ABF" w14:paraId="3564ECB3" w14:textId="5359A26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00797C7D" w14:textId="2B3BD314" w:rsidR="00661ABF" w:rsidRDefault="00661ABF" w:rsidP="00342A88">
            <w:r>
              <w:rPr>
                <w:rFonts w:ascii="Calibri" w:hAnsi="Calibri" w:cs="Calibri"/>
                <w:color w:val="0E2841"/>
              </w:rPr>
              <w:t>JB/ISO2-P</w:t>
            </w:r>
          </w:p>
        </w:tc>
        <w:tc>
          <w:tcPr>
            <w:tcW w:w="4861" w:type="dxa"/>
            <w:vAlign w:val="center"/>
          </w:tcPr>
          <w:p w14:paraId="4FA98513" w14:textId="16ABF5C4" w:rsidR="00661ABF" w:rsidRDefault="00661ABF" w:rsidP="00342A88">
            <w:r>
              <w:rPr>
                <w:rFonts w:ascii="Calibri" w:hAnsi="Calibri" w:cs="Calibri"/>
              </w:rPr>
              <w:t>33KV SWRM AIRCON 2 ISOLATOR (NEAR OUTDOOR UNIT)</w:t>
            </w:r>
          </w:p>
        </w:tc>
        <w:tc>
          <w:tcPr>
            <w:tcW w:w="1690" w:type="dxa"/>
          </w:tcPr>
          <w:p w14:paraId="3563168D" w14:textId="2BF99326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30B7E811" w14:textId="77777777" w:rsidR="00661ABF" w:rsidRPr="00EC274C" w:rsidRDefault="00661ABF" w:rsidP="00342A88"/>
        </w:tc>
      </w:tr>
      <w:tr w:rsidR="00661ABF" w14:paraId="3C4E44E0" w14:textId="1A4E92D2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7BD961D2" w14:textId="311D71CB" w:rsidR="00661ABF" w:rsidRDefault="00661ABF" w:rsidP="00342A88">
            <w:r>
              <w:rPr>
                <w:rFonts w:ascii="Calibri" w:hAnsi="Calibri" w:cs="Calibri"/>
                <w:color w:val="000000"/>
              </w:rPr>
              <w:t>ISO2/ODU-AC2-P2</w:t>
            </w:r>
          </w:p>
        </w:tc>
        <w:tc>
          <w:tcPr>
            <w:tcW w:w="4861" w:type="dxa"/>
            <w:vAlign w:val="center"/>
          </w:tcPr>
          <w:p w14:paraId="5D8AAA7A" w14:textId="5E00176C" w:rsidR="00661ABF" w:rsidRDefault="00661ABF" w:rsidP="00342A88">
            <w:r>
              <w:rPr>
                <w:rFonts w:ascii="Calibri" w:hAnsi="Calibri" w:cs="Calibri"/>
              </w:rPr>
              <w:t>33KV SWRM AIRCON 2 OUTDOOR UNIT</w:t>
            </w:r>
          </w:p>
        </w:tc>
        <w:tc>
          <w:tcPr>
            <w:tcW w:w="1690" w:type="dxa"/>
          </w:tcPr>
          <w:p w14:paraId="2BBAE775" w14:textId="208EE742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53633012" w14:textId="77777777" w:rsidR="00661ABF" w:rsidRPr="00EC274C" w:rsidRDefault="00661ABF" w:rsidP="00342A88"/>
        </w:tc>
      </w:tr>
      <w:tr w:rsidR="00661ABF" w14:paraId="0760CAD9" w14:textId="1F37FBB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21B52942" w14:textId="51A3562E" w:rsidR="00661ABF" w:rsidRDefault="00661ABF" w:rsidP="00342A88">
            <w:r>
              <w:rPr>
                <w:rFonts w:ascii="Calibri" w:hAnsi="Calibri" w:cs="Calibri"/>
                <w:color w:val="0E2841"/>
              </w:rPr>
              <w:t>10-BLF01/JB-P3</w:t>
            </w:r>
          </w:p>
        </w:tc>
        <w:tc>
          <w:tcPr>
            <w:tcW w:w="4861" w:type="dxa"/>
            <w:vAlign w:val="center"/>
          </w:tcPr>
          <w:p w14:paraId="3DFC8153" w14:textId="448F856B" w:rsidR="00661ABF" w:rsidRDefault="00661ABF" w:rsidP="00342A88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1AFA1769" w14:textId="254A8946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41C00813" w14:textId="77777777" w:rsidR="00661ABF" w:rsidRPr="00EC274C" w:rsidRDefault="00661ABF" w:rsidP="00342A88"/>
        </w:tc>
      </w:tr>
      <w:tr w:rsidR="00661ABF" w14:paraId="3722399D" w14:textId="7F029904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2752A70C" w14:textId="022E0FF6" w:rsidR="00661ABF" w:rsidRDefault="00661ABF" w:rsidP="00342A88">
            <w:r>
              <w:rPr>
                <w:rFonts w:ascii="Calibri" w:hAnsi="Calibri" w:cs="Calibri"/>
                <w:color w:val="0E2841"/>
              </w:rPr>
              <w:t>JB/ISO3-P</w:t>
            </w:r>
          </w:p>
        </w:tc>
        <w:tc>
          <w:tcPr>
            <w:tcW w:w="4861" w:type="dxa"/>
            <w:vAlign w:val="center"/>
          </w:tcPr>
          <w:p w14:paraId="28DF4463" w14:textId="50FE2506" w:rsidR="00661ABF" w:rsidRDefault="00661ABF" w:rsidP="00342A88">
            <w:r>
              <w:rPr>
                <w:rFonts w:ascii="Calibri" w:hAnsi="Calibri" w:cs="Calibri"/>
              </w:rPr>
              <w:t>33KV SWRM AIRCON 3 ISOLATOR (NEAR OUTDOOR UNIT)</w:t>
            </w:r>
          </w:p>
        </w:tc>
        <w:tc>
          <w:tcPr>
            <w:tcW w:w="1690" w:type="dxa"/>
          </w:tcPr>
          <w:p w14:paraId="184F5951" w14:textId="3781020B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21B51FAC" w14:textId="77777777" w:rsidR="00661ABF" w:rsidRPr="00EC274C" w:rsidRDefault="00661ABF" w:rsidP="00342A88"/>
        </w:tc>
      </w:tr>
      <w:tr w:rsidR="00661ABF" w14:paraId="383E0BE4" w14:textId="3C8CCEA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70916ED" w14:textId="3C26FD66" w:rsidR="00661ABF" w:rsidRDefault="00661ABF" w:rsidP="00342A88">
            <w:r>
              <w:rPr>
                <w:rFonts w:ascii="Calibri" w:hAnsi="Calibri" w:cs="Calibri"/>
                <w:color w:val="000000"/>
              </w:rPr>
              <w:t xml:space="preserve">ISO3/ODU-AC3-P3 </w:t>
            </w:r>
          </w:p>
        </w:tc>
        <w:tc>
          <w:tcPr>
            <w:tcW w:w="4861" w:type="dxa"/>
            <w:vAlign w:val="center"/>
          </w:tcPr>
          <w:p w14:paraId="72C1423C" w14:textId="40DF3823" w:rsidR="00661ABF" w:rsidRDefault="00661ABF" w:rsidP="00342A88">
            <w:r>
              <w:rPr>
                <w:rFonts w:ascii="Calibri" w:hAnsi="Calibri" w:cs="Calibri"/>
              </w:rPr>
              <w:t>33KV SWRM AIRCON 3 OUTDOOR UNIT</w:t>
            </w:r>
          </w:p>
        </w:tc>
        <w:tc>
          <w:tcPr>
            <w:tcW w:w="1690" w:type="dxa"/>
          </w:tcPr>
          <w:p w14:paraId="7B16E437" w14:textId="6B384200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00E05C86" w14:textId="77777777" w:rsidR="00661ABF" w:rsidRPr="00EC274C" w:rsidRDefault="00661ABF" w:rsidP="00342A88"/>
        </w:tc>
      </w:tr>
      <w:tr w:rsidR="00661ABF" w14:paraId="2037B547" w14:textId="3A4A2638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F5AF1AF" w14:textId="3ED41244" w:rsidR="00661ABF" w:rsidRDefault="00661ABF" w:rsidP="00342A88">
            <w:r>
              <w:rPr>
                <w:rFonts w:ascii="Calibri" w:hAnsi="Calibri" w:cs="Calibri"/>
                <w:color w:val="0E2841"/>
              </w:rPr>
              <w:t>10-BLF01/JB-P4</w:t>
            </w:r>
          </w:p>
        </w:tc>
        <w:tc>
          <w:tcPr>
            <w:tcW w:w="4861" w:type="dxa"/>
            <w:vAlign w:val="center"/>
          </w:tcPr>
          <w:p w14:paraId="1EF6A7D5" w14:textId="4E797234" w:rsidR="00661ABF" w:rsidRDefault="00661ABF" w:rsidP="00342A88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77916760" w14:textId="6848EA51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49A90C42" w14:textId="77777777" w:rsidR="00661ABF" w:rsidRPr="00EC274C" w:rsidRDefault="00661ABF" w:rsidP="00342A88"/>
        </w:tc>
      </w:tr>
      <w:tr w:rsidR="00661ABF" w14:paraId="7C5721E3" w14:textId="75482414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143231BF" w14:textId="68CD8DDF" w:rsidR="00661ABF" w:rsidRDefault="00661ABF" w:rsidP="00342A88">
            <w:r>
              <w:rPr>
                <w:rFonts w:ascii="Calibri" w:hAnsi="Calibri" w:cs="Calibri"/>
                <w:color w:val="0E2841"/>
              </w:rPr>
              <w:t>JB/ISO4-P</w:t>
            </w:r>
          </w:p>
        </w:tc>
        <w:tc>
          <w:tcPr>
            <w:tcW w:w="4861" w:type="dxa"/>
            <w:vAlign w:val="center"/>
          </w:tcPr>
          <w:p w14:paraId="64AB34C4" w14:textId="241F066A" w:rsidR="00661ABF" w:rsidRDefault="00661ABF" w:rsidP="00342A88">
            <w:r>
              <w:rPr>
                <w:rFonts w:ascii="Calibri" w:hAnsi="Calibri" w:cs="Calibri"/>
              </w:rPr>
              <w:t>33KV SWRM AIRCON 4 ISOLATOR (NEAR OUTDOOR UNIT)</w:t>
            </w:r>
          </w:p>
        </w:tc>
        <w:tc>
          <w:tcPr>
            <w:tcW w:w="1690" w:type="dxa"/>
          </w:tcPr>
          <w:p w14:paraId="17142EE1" w14:textId="50520A0E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6B9D06E1" w14:textId="77777777" w:rsidR="00661ABF" w:rsidRPr="00EC274C" w:rsidRDefault="00661ABF" w:rsidP="00342A88"/>
        </w:tc>
      </w:tr>
      <w:tr w:rsidR="00661ABF" w14:paraId="462189D0" w14:textId="021DCA12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5BBEB7D" w14:textId="30C895AE" w:rsidR="00661ABF" w:rsidRDefault="00661ABF" w:rsidP="00342A88">
            <w:r>
              <w:rPr>
                <w:rFonts w:ascii="Calibri" w:hAnsi="Calibri" w:cs="Calibri"/>
                <w:color w:val="000000"/>
              </w:rPr>
              <w:t xml:space="preserve">ISO4/ODU-AC4-P4 </w:t>
            </w:r>
          </w:p>
        </w:tc>
        <w:tc>
          <w:tcPr>
            <w:tcW w:w="4861" w:type="dxa"/>
            <w:vAlign w:val="center"/>
          </w:tcPr>
          <w:p w14:paraId="0545F527" w14:textId="5545DBF6" w:rsidR="00661ABF" w:rsidRDefault="00661ABF" w:rsidP="00342A88">
            <w:r>
              <w:rPr>
                <w:rFonts w:ascii="Calibri" w:hAnsi="Calibri" w:cs="Calibri"/>
              </w:rPr>
              <w:t>33KV SWRM AIRCON 4 OUTDOOR UNIT</w:t>
            </w:r>
          </w:p>
        </w:tc>
        <w:tc>
          <w:tcPr>
            <w:tcW w:w="1690" w:type="dxa"/>
          </w:tcPr>
          <w:p w14:paraId="67DA8B5E" w14:textId="765892C0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4BDDD068" w14:textId="77777777" w:rsidR="00661ABF" w:rsidRPr="00EC274C" w:rsidRDefault="00661ABF" w:rsidP="00342A88"/>
        </w:tc>
      </w:tr>
      <w:tr w:rsidR="00661ABF" w14:paraId="3054E45A" w14:textId="179104A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0FB0C349" w14:textId="1A22FCBF" w:rsidR="00661ABF" w:rsidRDefault="00661ABF" w:rsidP="00342A88">
            <w:r>
              <w:rPr>
                <w:rFonts w:ascii="Calibri" w:hAnsi="Calibri" w:cs="Calibri"/>
                <w:color w:val="0E2841"/>
              </w:rPr>
              <w:t>10-BLF01/JB-P5</w:t>
            </w:r>
          </w:p>
        </w:tc>
        <w:tc>
          <w:tcPr>
            <w:tcW w:w="4861" w:type="dxa"/>
            <w:vAlign w:val="center"/>
          </w:tcPr>
          <w:p w14:paraId="0B408F61" w14:textId="741442D5" w:rsidR="00661ABF" w:rsidRDefault="00661ABF" w:rsidP="00342A88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46C93722" w14:textId="3F02BD85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316BF6C6" w14:textId="77777777" w:rsidR="00661ABF" w:rsidRPr="00EC274C" w:rsidRDefault="00661ABF" w:rsidP="00342A88"/>
        </w:tc>
      </w:tr>
      <w:tr w:rsidR="00661ABF" w14:paraId="0995652A" w14:textId="15E6D2B0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43C911BC" w14:textId="4B46D845" w:rsidR="00661ABF" w:rsidRDefault="00661ABF" w:rsidP="00342A88">
            <w:r>
              <w:rPr>
                <w:rFonts w:ascii="Calibri" w:hAnsi="Calibri" w:cs="Calibri"/>
                <w:color w:val="0E2841"/>
              </w:rPr>
              <w:t>JB/GPO1-P</w:t>
            </w:r>
          </w:p>
        </w:tc>
        <w:tc>
          <w:tcPr>
            <w:tcW w:w="4861" w:type="dxa"/>
            <w:vAlign w:val="center"/>
          </w:tcPr>
          <w:p w14:paraId="13BA2640" w14:textId="3D2F590D" w:rsidR="00661ABF" w:rsidRDefault="00661ABF" w:rsidP="00342A88">
            <w:r>
              <w:rPr>
                <w:rFonts w:ascii="Calibri" w:hAnsi="Calibri" w:cs="Calibri"/>
              </w:rPr>
              <w:t>33KV SWRM GPO 1</w:t>
            </w:r>
          </w:p>
        </w:tc>
        <w:tc>
          <w:tcPr>
            <w:tcW w:w="1690" w:type="dxa"/>
          </w:tcPr>
          <w:p w14:paraId="675A2DA1" w14:textId="672D7533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532D6BB9" w14:textId="77777777" w:rsidR="00661ABF" w:rsidRPr="00EC274C" w:rsidRDefault="00661ABF" w:rsidP="00342A88"/>
        </w:tc>
      </w:tr>
      <w:tr w:rsidR="00661ABF" w14:paraId="25CC5C40" w14:textId="108A847B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4356B068" w14:textId="77E3A156" w:rsidR="00661ABF" w:rsidRDefault="00661ABF" w:rsidP="00342A88">
            <w:r>
              <w:rPr>
                <w:rFonts w:ascii="Calibri" w:hAnsi="Calibri" w:cs="Calibri"/>
                <w:color w:val="0E2841"/>
              </w:rPr>
              <w:t>GPO1/GPO2-P2</w:t>
            </w:r>
          </w:p>
        </w:tc>
        <w:tc>
          <w:tcPr>
            <w:tcW w:w="4861" w:type="dxa"/>
            <w:vAlign w:val="center"/>
          </w:tcPr>
          <w:p w14:paraId="6FBA6FCD" w14:textId="59B62ED4" w:rsidR="00661ABF" w:rsidRDefault="00661ABF" w:rsidP="00342A88">
            <w:r>
              <w:rPr>
                <w:rFonts w:ascii="Calibri" w:hAnsi="Calibri" w:cs="Calibri"/>
              </w:rPr>
              <w:t>33KV SWRM GPO 2</w:t>
            </w:r>
          </w:p>
        </w:tc>
        <w:tc>
          <w:tcPr>
            <w:tcW w:w="1690" w:type="dxa"/>
          </w:tcPr>
          <w:p w14:paraId="5E600C7F" w14:textId="55F61638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2D092838" w14:textId="77777777" w:rsidR="00661ABF" w:rsidRPr="00EC274C" w:rsidRDefault="00661ABF" w:rsidP="00342A88"/>
        </w:tc>
      </w:tr>
      <w:tr w:rsidR="00661ABF" w14:paraId="4B165EE0" w14:textId="5358B566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2BFBBD3F" w14:textId="72B14B03" w:rsidR="00661ABF" w:rsidRDefault="00661ABF" w:rsidP="00342A88">
            <w:r>
              <w:rPr>
                <w:rFonts w:ascii="Calibri" w:hAnsi="Calibri" w:cs="Calibri"/>
                <w:color w:val="0E2841"/>
              </w:rPr>
              <w:t xml:space="preserve">GPO2/GPO3-P3 </w:t>
            </w:r>
          </w:p>
        </w:tc>
        <w:tc>
          <w:tcPr>
            <w:tcW w:w="4861" w:type="dxa"/>
            <w:vAlign w:val="center"/>
          </w:tcPr>
          <w:p w14:paraId="7397E3FD" w14:textId="09D20929" w:rsidR="00661ABF" w:rsidRDefault="00661ABF" w:rsidP="00342A88">
            <w:r>
              <w:rPr>
                <w:rFonts w:ascii="Calibri" w:hAnsi="Calibri" w:cs="Calibri"/>
              </w:rPr>
              <w:t>33KV SWRM GPO 3</w:t>
            </w:r>
          </w:p>
        </w:tc>
        <w:tc>
          <w:tcPr>
            <w:tcW w:w="1690" w:type="dxa"/>
          </w:tcPr>
          <w:p w14:paraId="25125367" w14:textId="5CBF4360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0D33E7B8" w14:textId="77777777" w:rsidR="00661ABF" w:rsidRPr="00EC274C" w:rsidRDefault="00661ABF" w:rsidP="00342A88"/>
        </w:tc>
      </w:tr>
      <w:tr w:rsidR="00661ABF" w14:paraId="4C4D54F9" w14:textId="1B4D334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44283A7" w14:textId="1697AC27" w:rsidR="00661ABF" w:rsidRDefault="00661ABF" w:rsidP="00342A88">
            <w:r>
              <w:rPr>
                <w:rFonts w:ascii="Calibri" w:hAnsi="Calibri" w:cs="Calibri"/>
                <w:color w:val="0E2841"/>
              </w:rPr>
              <w:t>10-BLF01/JB-P6</w:t>
            </w:r>
          </w:p>
        </w:tc>
        <w:tc>
          <w:tcPr>
            <w:tcW w:w="4861" w:type="dxa"/>
            <w:vAlign w:val="center"/>
          </w:tcPr>
          <w:p w14:paraId="76C1740F" w14:textId="2A418141" w:rsidR="00661ABF" w:rsidRDefault="00661ABF" w:rsidP="00342A88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768E4DD8" w14:textId="30889C55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7BB4A518" w14:textId="77777777" w:rsidR="00661ABF" w:rsidRPr="00EC274C" w:rsidRDefault="00661ABF" w:rsidP="00342A88"/>
        </w:tc>
      </w:tr>
      <w:tr w:rsidR="00661ABF" w14:paraId="09ED1D0B" w14:textId="5C2E916A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4DC1B7E3" w14:textId="53B40399" w:rsidR="00661ABF" w:rsidRDefault="00661ABF" w:rsidP="00342A88">
            <w:r>
              <w:rPr>
                <w:rFonts w:ascii="Calibri" w:hAnsi="Calibri" w:cs="Calibri"/>
                <w:color w:val="0E2841"/>
              </w:rPr>
              <w:t>JB/EXLT1-P</w:t>
            </w:r>
          </w:p>
        </w:tc>
        <w:tc>
          <w:tcPr>
            <w:tcW w:w="4861" w:type="dxa"/>
            <w:vAlign w:val="center"/>
          </w:tcPr>
          <w:p w14:paraId="1BB85ABB" w14:textId="4F94853B" w:rsidR="00661ABF" w:rsidRDefault="00661ABF" w:rsidP="00342A88">
            <w:r>
              <w:rPr>
                <w:rFonts w:ascii="Calibri" w:hAnsi="Calibri" w:cs="Calibri"/>
              </w:rPr>
              <w:t>33KV SWRM EXTERNAL LIGHT FITTING 1</w:t>
            </w:r>
          </w:p>
        </w:tc>
        <w:tc>
          <w:tcPr>
            <w:tcW w:w="1690" w:type="dxa"/>
          </w:tcPr>
          <w:p w14:paraId="0A7D748E" w14:textId="03E23649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018D678D" w14:textId="77777777" w:rsidR="00661ABF" w:rsidRPr="00EC274C" w:rsidRDefault="00661ABF" w:rsidP="00342A88"/>
        </w:tc>
      </w:tr>
      <w:tr w:rsidR="00661ABF" w14:paraId="597363CC" w14:textId="28CA501C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687FDDF9" w14:textId="3BFADD99" w:rsidR="00661ABF" w:rsidRDefault="00661ABF" w:rsidP="00342A88">
            <w:r>
              <w:rPr>
                <w:rFonts w:ascii="Calibri" w:hAnsi="Calibri" w:cs="Calibri"/>
                <w:color w:val="0E2841"/>
              </w:rPr>
              <w:t>EXLT1/EXLT2-P2</w:t>
            </w:r>
          </w:p>
        </w:tc>
        <w:tc>
          <w:tcPr>
            <w:tcW w:w="4861" w:type="dxa"/>
            <w:vAlign w:val="center"/>
          </w:tcPr>
          <w:p w14:paraId="0C739564" w14:textId="0FC814C8" w:rsidR="00661ABF" w:rsidRDefault="00661ABF" w:rsidP="00342A88">
            <w:r>
              <w:rPr>
                <w:rFonts w:ascii="Calibri" w:hAnsi="Calibri" w:cs="Calibri"/>
              </w:rPr>
              <w:t>33KV SWRM EXTERNAL LIGHT FITTING 2</w:t>
            </w:r>
          </w:p>
        </w:tc>
        <w:tc>
          <w:tcPr>
            <w:tcW w:w="1690" w:type="dxa"/>
          </w:tcPr>
          <w:p w14:paraId="4936E170" w14:textId="184933FD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74700B60" w14:textId="77777777" w:rsidR="00661ABF" w:rsidRPr="00EC274C" w:rsidRDefault="00661ABF" w:rsidP="00342A88"/>
        </w:tc>
      </w:tr>
      <w:tr w:rsidR="00661ABF" w14:paraId="692490F1" w14:textId="097158FA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AC86858" w14:textId="22140855" w:rsidR="00661ABF" w:rsidRDefault="00661ABF" w:rsidP="00342A88">
            <w:r>
              <w:rPr>
                <w:rFonts w:ascii="Calibri" w:hAnsi="Calibri" w:cs="Calibri"/>
                <w:color w:val="0E2841"/>
              </w:rPr>
              <w:t>10-BLF01/JB-P7</w:t>
            </w:r>
          </w:p>
        </w:tc>
        <w:tc>
          <w:tcPr>
            <w:tcW w:w="4861" w:type="dxa"/>
            <w:vAlign w:val="center"/>
          </w:tcPr>
          <w:p w14:paraId="3557CCA4" w14:textId="4F69281F" w:rsidR="00661ABF" w:rsidRDefault="00661ABF" w:rsidP="00342A88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04526CCC" w14:textId="4B5C1D7E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5C6F2AB0" w14:textId="77777777" w:rsidR="00661ABF" w:rsidRPr="00EC274C" w:rsidRDefault="00661ABF" w:rsidP="00342A88"/>
        </w:tc>
      </w:tr>
      <w:tr w:rsidR="00661ABF" w14:paraId="03D1EACF" w14:textId="2FC580CC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AD96EA7" w14:textId="75905EDF" w:rsidR="00661ABF" w:rsidRDefault="00661ABF" w:rsidP="00342A88">
            <w:r>
              <w:rPr>
                <w:rFonts w:ascii="Calibri" w:hAnsi="Calibri" w:cs="Calibri"/>
                <w:color w:val="0E2841"/>
              </w:rPr>
              <w:t>JB/LT1-P</w:t>
            </w:r>
          </w:p>
        </w:tc>
        <w:tc>
          <w:tcPr>
            <w:tcW w:w="4861" w:type="dxa"/>
            <w:vAlign w:val="center"/>
          </w:tcPr>
          <w:p w14:paraId="4276D53C" w14:textId="1034FF03" w:rsidR="00661ABF" w:rsidRDefault="00661ABF" w:rsidP="00342A88">
            <w:r>
              <w:rPr>
                <w:rFonts w:ascii="Calibri" w:hAnsi="Calibri" w:cs="Calibri"/>
              </w:rPr>
              <w:t>33KV SWRM INTERNAL LIGHT FITTING 1</w:t>
            </w:r>
          </w:p>
        </w:tc>
        <w:tc>
          <w:tcPr>
            <w:tcW w:w="1690" w:type="dxa"/>
          </w:tcPr>
          <w:p w14:paraId="63DF2D18" w14:textId="27E44789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46EAEA4D" w14:textId="77777777" w:rsidR="00661ABF" w:rsidRPr="00EC274C" w:rsidRDefault="00661ABF" w:rsidP="00342A88"/>
        </w:tc>
      </w:tr>
      <w:tr w:rsidR="00661ABF" w14:paraId="14E0D851" w14:textId="3D2B5DCB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2729A8B2" w14:textId="3E94817B" w:rsidR="00661ABF" w:rsidRDefault="00661ABF" w:rsidP="00342A88">
            <w:r>
              <w:rPr>
                <w:rFonts w:ascii="Calibri" w:hAnsi="Calibri" w:cs="Calibri"/>
                <w:color w:val="0E2841"/>
              </w:rPr>
              <w:t>LT1/LT2-P2</w:t>
            </w:r>
          </w:p>
        </w:tc>
        <w:tc>
          <w:tcPr>
            <w:tcW w:w="4861" w:type="dxa"/>
            <w:vAlign w:val="center"/>
          </w:tcPr>
          <w:p w14:paraId="04396F90" w14:textId="5C27D015" w:rsidR="00661ABF" w:rsidRDefault="00661ABF" w:rsidP="00342A88">
            <w:r>
              <w:rPr>
                <w:rFonts w:ascii="Calibri" w:hAnsi="Calibri" w:cs="Calibri"/>
              </w:rPr>
              <w:t>33KV SWRM INTERNAL LIGHT FITTING 2</w:t>
            </w:r>
          </w:p>
        </w:tc>
        <w:tc>
          <w:tcPr>
            <w:tcW w:w="1690" w:type="dxa"/>
          </w:tcPr>
          <w:p w14:paraId="2A7991F3" w14:textId="7B9927A9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43BA1C13" w14:textId="77777777" w:rsidR="00661ABF" w:rsidRPr="00EC274C" w:rsidRDefault="00661ABF" w:rsidP="00342A88"/>
        </w:tc>
      </w:tr>
      <w:tr w:rsidR="00661ABF" w14:paraId="1DC5C30E" w14:textId="55D3CAE2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10D76861" w14:textId="623817E2" w:rsidR="00661ABF" w:rsidRDefault="00661ABF" w:rsidP="00342A88">
            <w:r>
              <w:rPr>
                <w:rFonts w:ascii="Calibri" w:hAnsi="Calibri" w:cs="Calibri"/>
                <w:color w:val="0E2841"/>
              </w:rPr>
              <w:t>LT2/LT3-P2</w:t>
            </w:r>
          </w:p>
        </w:tc>
        <w:tc>
          <w:tcPr>
            <w:tcW w:w="4861" w:type="dxa"/>
            <w:vAlign w:val="center"/>
          </w:tcPr>
          <w:p w14:paraId="32CC199F" w14:textId="7E66A618" w:rsidR="00661ABF" w:rsidRDefault="00661ABF" w:rsidP="00342A88">
            <w:r>
              <w:rPr>
                <w:rFonts w:ascii="Calibri" w:hAnsi="Calibri" w:cs="Calibri"/>
              </w:rPr>
              <w:t>33KV SWRM INTERNAL LIGHT FITTING 3</w:t>
            </w:r>
          </w:p>
        </w:tc>
        <w:tc>
          <w:tcPr>
            <w:tcW w:w="1690" w:type="dxa"/>
          </w:tcPr>
          <w:p w14:paraId="5AFFAE12" w14:textId="3D9376E1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391B32F8" w14:textId="77777777" w:rsidR="00661ABF" w:rsidRPr="00EC274C" w:rsidRDefault="00661ABF" w:rsidP="00342A88"/>
        </w:tc>
      </w:tr>
      <w:tr w:rsidR="00661ABF" w14:paraId="50449936" w14:textId="637F1907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46D8B3BF" w14:textId="1CF92EE4" w:rsidR="00661ABF" w:rsidRDefault="00661ABF" w:rsidP="00342A88">
            <w:r>
              <w:rPr>
                <w:rFonts w:ascii="Calibri" w:hAnsi="Calibri" w:cs="Calibri"/>
                <w:color w:val="0E2841"/>
              </w:rPr>
              <w:t>LT3/LT4-P2</w:t>
            </w:r>
          </w:p>
        </w:tc>
        <w:tc>
          <w:tcPr>
            <w:tcW w:w="4861" w:type="dxa"/>
            <w:vAlign w:val="center"/>
          </w:tcPr>
          <w:p w14:paraId="0274810E" w14:textId="42FED936" w:rsidR="00661ABF" w:rsidRDefault="00661ABF" w:rsidP="00342A88">
            <w:r>
              <w:rPr>
                <w:rFonts w:ascii="Calibri" w:hAnsi="Calibri" w:cs="Calibri"/>
              </w:rPr>
              <w:t>33KV SWRM INTERNAL LIGHT FITTING 4</w:t>
            </w:r>
          </w:p>
        </w:tc>
        <w:tc>
          <w:tcPr>
            <w:tcW w:w="1690" w:type="dxa"/>
          </w:tcPr>
          <w:p w14:paraId="4A87A152" w14:textId="5D447293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1DEFFF95" w14:textId="77777777" w:rsidR="00661ABF" w:rsidRPr="00EC274C" w:rsidRDefault="00661ABF" w:rsidP="00342A88"/>
        </w:tc>
      </w:tr>
      <w:tr w:rsidR="00661ABF" w14:paraId="25EFFDBB" w14:textId="1B2CA909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72B695F7" w14:textId="1E88A8FD" w:rsidR="00661ABF" w:rsidRDefault="00661ABF" w:rsidP="00342A88">
            <w:r>
              <w:rPr>
                <w:rFonts w:ascii="Calibri" w:hAnsi="Calibri" w:cs="Calibri"/>
                <w:color w:val="0E2841"/>
              </w:rPr>
              <w:t xml:space="preserve">LT4/LT5-P1 </w:t>
            </w:r>
          </w:p>
        </w:tc>
        <w:tc>
          <w:tcPr>
            <w:tcW w:w="4861" w:type="dxa"/>
            <w:vAlign w:val="center"/>
          </w:tcPr>
          <w:p w14:paraId="61A40D67" w14:textId="45DFB513" w:rsidR="00661ABF" w:rsidRDefault="00661ABF" w:rsidP="00342A88">
            <w:r>
              <w:rPr>
                <w:rFonts w:ascii="Calibri" w:hAnsi="Calibri" w:cs="Calibri"/>
              </w:rPr>
              <w:t>33KV SWRM INTERNAL LIGHT FITTING 5</w:t>
            </w:r>
          </w:p>
        </w:tc>
        <w:tc>
          <w:tcPr>
            <w:tcW w:w="1690" w:type="dxa"/>
          </w:tcPr>
          <w:p w14:paraId="6DA31F2D" w14:textId="25EC4D44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1B5D70B3" w14:textId="77777777" w:rsidR="00661ABF" w:rsidRPr="00EC274C" w:rsidRDefault="00661ABF" w:rsidP="00342A88"/>
        </w:tc>
      </w:tr>
      <w:tr w:rsidR="00661ABF" w14:paraId="07FA7D00" w14:textId="6AB93FDE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02E5B67F" w14:textId="7BC7A24F" w:rsidR="00661ABF" w:rsidRDefault="00661ABF" w:rsidP="00342A88">
            <w:r>
              <w:rPr>
                <w:rFonts w:ascii="Calibri" w:hAnsi="Calibri" w:cs="Calibri"/>
                <w:color w:val="0E2841"/>
              </w:rPr>
              <w:t xml:space="preserve">LT5/LT6-P1 </w:t>
            </w:r>
          </w:p>
        </w:tc>
        <w:tc>
          <w:tcPr>
            <w:tcW w:w="4861" w:type="dxa"/>
            <w:vAlign w:val="center"/>
          </w:tcPr>
          <w:p w14:paraId="4196C528" w14:textId="3232662E" w:rsidR="00661ABF" w:rsidRDefault="00661ABF" w:rsidP="00342A88">
            <w:r>
              <w:rPr>
                <w:rFonts w:ascii="Calibri" w:hAnsi="Calibri" w:cs="Calibri"/>
              </w:rPr>
              <w:t>33KV SWRM INTERNAL LIGHT FITTING 6</w:t>
            </w:r>
          </w:p>
        </w:tc>
        <w:tc>
          <w:tcPr>
            <w:tcW w:w="1690" w:type="dxa"/>
          </w:tcPr>
          <w:p w14:paraId="50167104" w14:textId="755CF7B3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5FD4145E" w14:textId="77777777" w:rsidR="00661ABF" w:rsidRPr="00EC274C" w:rsidRDefault="00661ABF" w:rsidP="00342A88"/>
        </w:tc>
      </w:tr>
      <w:tr w:rsidR="00661ABF" w14:paraId="00B034B2" w14:textId="661E497D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2F9A149C" w14:textId="34AABDF1" w:rsidR="00661ABF" w:rsidRDefault="00661ABF" w:rsidP="00342A88">
            <w:r>
              <w:rPr>
                <w:rFonts w:ascii="Calibri" w:hAnsi="Calibri" w:cs="Calibri"/>
                <w:color w:val="0E2841"/>
              </w:rPr>
              <w:t xml:space="preserve">LT6/LT7-P1 </w:t>
            </w:r>
          </w:p>
        </w:tc>
        <w:tc>
          <w:tcPr>
            <w:tcW w:w="4861" w:type="dxa"/>
            <w:vAlign w:val="center"/>
          </w:tcPr>
          <w:p w14:paraId="45157392" w14:textId="5286C91A" w:rsidR="00661ABF" w:rsidRDefault="00661ABF" w:rsidP="00342A88">
            <w:r>
              <w:rPr>
                <w:rFonts w:ascii="Calibri" w:hAnsi="Calibri" w:cs="Calibri"/>
              </w:rPr>
              <w:t>33KV SWRM INTERNAL LIGHT FITTING 7</w:t>
            </w:r>
          </w:p>
        </w:tc>
        <w:tc>
          <w:tcPr>
            <w:tcW w:w="1690" w:type="dxa"/>
          </w:tcPr>
          <w:p w14:paraId="62FF8C24" w14:textId="0A97919B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32F63D77" w14:textId="77777777" w:rsidR="00661ABF" w:rsidRPr="00EC274C" w:rsidRDefault="00661ABF" w:rsidP="00342A88"/>
        </w:tc>
      </w:tr>
      <w:tr w:rsidR="00661ABF" w14:paraId="4FA961AC" w14:textId="2BA0DE24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02E24E8F" w14:textId="1545892A" w:rsidR="00661ABF" w:rsidRDefault="00661ABF" w:rsidP="00342A88">
            <w:r>
              <w:rPr>
                <w:rFonts w:ascii="Calibri" w:hAnsi="Calibri" w:cs="Calibri"/>
                <w:color w:val="0E2841"/>
              </w:rPr>
              <w:t>LT7/LT8-P1</w:t>
            </w:r>
          </w:p>
        </w:tc>
        <w:tc>
          <w:tcPr>
            <w:tcW w:w="4861" w:type="dxa"/>
            <w:vAlign w:val="center"/>
          </w:tcPr>
          <w:p w14:paraId="3EEC78C6" w14:textId="17DDD4D9" w:rsidR="00661ABF" w:rsidRDefault="00661ABF" w:rsidP="00342A88">
            <w:r>
              <w:rPr>
                <w:rFonts w:ascii="Calibri" w:hAnsi="Calibri" w:cs="Calibri"/>
              </w:rPr>
              <w:t>33KV SWRM INTERNAL LIGHT FITTING 8</w:t>
            </w:r>
          </w:p>
        </w:tc>
        <w:tc>
          <w:tcPr>
            <w:tcW w:w="1690" w:type="dxa"/>
          </w:tcPr>
          <w:p w14:paraId="10E22B72" w14:textId="73B99948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5576D1BC" w14:textId="77777777" w:rsidR="00661ABF" w:rsidRPr="00EC274C" w:rsidRDefault="00661ABF" w:rsidP="00342A88"/>
        </w:tc>
      </w:tr>
      <w:tr w:rsidR="00661ABF" w14:paraId="7AC90835" w14:textId="4A58FE26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014D23C" w14:textId="27ABD618" w:rsidR="00661ABF" w:rsidRDefault="00661ABF" w:rsidP="00342A88">
            <w:r>
              <w:rPr>
                <w:rFonts w:ascii="Calibri" w:hAnsi="Calibri" w:cs="Calibri"/>
                <w:color w:val="0E2841"/>
              </w:rPr>
              <w:t>10-BLF01/JB-P8</w:t>
            </w:r>
          </w:p>
        </w:tc>
        <w:tc>
          <w:tcPr>
            <w:tcW w:w="4861" w:type="dxa"/>
            <w:vAlign w:val="center"/>
          </w:tcPr>
          <w:p w14:paraId="29D21DF7" w14:textId="343B399D" w:rsidR="00661ABF" w:rsidRDefault="00661ABF" w:rsidP="00342A88">
            <w:r>
              <w:rPr>
                <w:rFonts w:ascii="Calibri" w:hAnsi="Calibri" w:cs="Calibri"/>
                <w:color w:val="0E2841"/>
              </w:rPr>
              <w:t>33KV SWRM JUNCTION BOX</w:t>
            </w:r>
          </w:p>
        </w:tc>
        <w:tc>
          <w:tcPr>
            <w:tcW w:w="1690" w:type="dxa"/>
          </w:tcPr>
          <w:p w14:paraId="7CD46238" w14:textId="323A6547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531AE460" w14:textId="77777777" w:rsidR="00661ABF" w:rsidRPr="00EC274C" w:rsidRDefault="00661ABF" w:rsidP="00342A88"/>
        </w:tc>
      </w:tr>
      <w:tr w:rsidR="00661ABF" w14:paraId="39A9637D" w14:textId="49B81848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0D4CE1DA" w14:textId="279330D0" w:rsidR="00661ABF" w:rsidRDefault="00661ABF" w:rsidP="00342A88">
            <w:r>
              <w:rPr>
                <w:rFonts w:ascii="Calibri" w:hAnsi="Calibri" w:cs="Calibri"/>
                <w:color w:val="0E2841"/>
              </w:rPr>
              <w:t>JB/AOM-P</w:t>
            </w:r>
          </w:p>
        </w:tc>
        <w:tc>
          <w:tcPr>
            <w:tcW w:w="4861" w:type="dxa"/>
            <w:vAlign w:val="center"/>
          </w:tcPr>
          <w:p w14:paraId="598120C4" w14:textId="61BBC323" w:rsidR="00661ABF" w:rsidRDefault="00661ABF" w:rsidP="00342A88">
            <w:r>
              <w:rPr>
                <w:rFonts w:ascii="Calibri" w:hAnsi="Calibri" w:cs="Calibri"/>
              </w:rPr>
              <w:t xml:space="preserve">33KV SWRM INT. LIGHTING AOM SWITCH </w:t>
            </w:r>
          </w:p>
        </w:tc>
        <w:tc>
          <w:tcPr>
            <w:tcW w:w="1690" w:type="dxa"/>
          </w:tcPr>
          <w:p w14:paraId="49D2DE5D" w14:textId="054C3408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36886117" w14:textId="77777777" w:rsidR="00661ABF" w:rsidRPr="00EC274C" w:rsidRDefault="00661ABF" w:rsidP="00342A88"/>
        </w:tc>
      </w:tr>
      <w:tr w:rsidR="00661ABF" w14:paraId="71C9868B" w14:textId="29018E84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325A73C0" w14:textId="54C4648B" w:rsidR="00661ABF" w:rsidRDefault="00661ABF" w:rsidP="00342A88">
            <w:r>
              <w:rPr>
                <w:rFonts w:ascii="Calibri" w:hAnsi="Calibri" w:cs="Calibri"/>
                <w:color w:val="0E2841"/>
              </w:rPr>
              <w:t>AOM-M/SW1-P2</w:t>
            </w:r>
          </w:p>
        </w:tc>
        <w:tc>
          <w:tcPr>
            <w:tcW w:w="4861" w:type="dxa"/>
            <w:vAlign w:val="center"/>
          </w:tcPr>
          <w:p w14:paraId="53174F36" w14:textId="7B3A09DA" w:rsidR="00661ABF" w:rsidRDefault="00661ABF" w:rsidP="00342A88">
            <w:r>
              <w:rPr>
                <w:rFonts w:ascii="Calibri" w:hAnsi="Calibri" w:cs="Calibri"/>
              </w:rPr>
              <w:t>33KV SWRM 2WAY SWITCH 1</w:t>
            </w:r>
          </w:p>
        </w:tc>
        <w:tc>
          <w:tcPr>
            <w:tcW w:w="1690" w:type="dxa"/>
          </w:tcPr>
          <w:p w14:paraId="4046A8E1" w14:textId="5774C536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3BC52BA8" w14:textId="77777777" w:rsidR="00661ABF" w:rsidRPr="00EC274C" w:rsidRDefault="00661ABF" w:rsidP="00342A88"/>
        </w:tc>
      </w:tr>
      <w:tr w:rsidR="00661ABF" w14:paraId="6B9F8CCC" w14:textId="16288D5F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5B3B7549" w14:textId="0D51FF31" w:rsidR="00661ABF" w:rsidRDefault="00661ABF" w:rsidP="00342A88">
            <w:r>
              <w:rPr>
                <w:rFonts w:ascii="Calibri" w:hAnsi="Calibri" w:cs="Calibri"/>
                <w:color w:val="0E2841"/>
              </w:rPr>
              <w:t>SW1/SW2-P2</w:t>
            </w:r>
          </w:p>
        </w:tc>
        <w:tc>
          <w:tcPr>
            <w:tcW w:w="4861" w:type="dxa"/>
            <w:vAlign w:val="center"/>
          </w:tcPr>
          <w:p w14:paraId="130F55DA" w14:textId="7C98DEDC" w:rsidR="00661ABF" w:rsidRDefault="00661ABF" w:rsidP="00342A88">
            <w:r>
              <w:rPr>
                <w:rFonts w:ascii="Calibri" w:hAnsi="Calibri" w:cs="Calibri"/>
              </w:rPr>
              <w:t>33KV SWRM 2WAY SWITCH 2</w:t>
            </w:r>
          </w:p>
        </w:tc>
        <w:tc>
          <w:tcPr>
            <w:tcW w:w="1690" w:type="dxa"/>
          </w:tcPr>
          <w:p w14:paraId="4E5D47FD" w14:textId="35BE8C33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2CC437FA" w14:textId="77777777" w:rsidR="00661ABF" w:rsidRPr="00EC274C" w:rsidRDefault="00661ABF" w:rsidP="00342A88"/>
        </w:tc>
      </w:tr>
      <w:tr w:rsidR="00661ABF" w14:paraId="3BB139DB" w14:textId="7EA429B7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62E970C8" w14:textId="1DB7B459" w:rsidR="00661ABF" w:rsidRDefault="00661ABF" w:rsidP="00342A88">
            <w:r>
              <w:rPr>
                <w:rFonts w:ascii="Calibri" w:hAnsi="Calibri" w:cs="Calibri"/>
                <w:color w:val="0E2841"/>
              </w:rPr>
              <w:t>SW2/JB-P</w:t>
            </w:r>
          </w:p>
        </w:tc>
        <w:tc>
          <w:tcPr>
            <w:tcW w:w="4861" w:type="dxa"/>
            <w:vAlign w:val="center"/>
          </w:tcPr>
          <w:p w14:paraId="3098A078" w14:textId="0FAAA911" w:rsidR="00661ABF" w:rsidRDefault="00661ABF" w:rsidP="00342A88">
            <w:r>
              <w:rPr>
                <w:rFonts w:ascii="Calibri" w:hAnsi="Calibri" w:cs="Calibri"/>
              </w:rPr>
              <w:t>33KV SWRM JUNCTION BOX</w:t>
            </w:r>
          </w:p>
        </w:tc>
        <w:tc>
          <w:tcPr>
            <w:tcW w:w="1690" w:type="dxa"/>
          </w:tcPr>
          <w:p w14:paraId="6A50E013" w14:textId="6A15435C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7AE13EA6" w14:textId="77777777" w:rsidR="00661ABF" w:rsidRPr="00EC274C" w:rsidRDefault="00661ABF" w:rsidP="00342A88"/>
        </w:tc>
      </w:tr>
      <w:tr w:rsidR="00661ABF" w14:paraId="25263495" w14:textId="2E2D592C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4" w:type="dxa"/>
            <w:vAlign w:val="center"/>
          </w:tcPr>
          <w:p w14:paraId="19055131" w14:textId="2B8E80FE" w:rsidR="00661ABF" w:rsidRDefault="00661ABF" w:rsidP="00342A88">
            <w:r>
              <w:rPr>
                <w:rFonts w:ascii="Calibri" w:hAnsi="Calibri" w:cs="Calibri"/>
                <w:color w:val="0E2841"/>
              </w:rPr>
              <w:t>JB/10-BLF01-P1</w:t>
            </w:r>
          </w:p>
        </w:tc>
        <w:tc>
          <w:tcPr>
            <w:tcW w:w="4861" w:type="dxa"/>
            <w:vAlign w:val="center"/>
          </w:tcPr>
          <w:p w14:paraId="7C0874FA" w14:textId="2124B07E" w:rsidR="00661ABF" w:rsidRDefault="00661ABF" w:rsidP="00342A88">
            <w:r>
              <w:rPr>
                <w:rFonts w:ascii="Calibri" w:hAnsi="Calibri" w:cs="Calibri"/>
                <w:color w:val="0E2841"/>
              </w:rPr>
              <w:t>CONTROL ROOM 415VAC DB (10-BLF01)</w:t>
            </w:r>
            <w:r>
              <w:rPr>
                <w:rFonts w:ascii="Calibri" w:hAnsi="Calibri" w:cs="Calibri"/>
                <w:color w:val="FF0000"/>
              </w:rPr>
              <w:t>/X3.9</w:t>
            </w:r>
          </w:p>
        </w:tc>
        <w:tc>
          <w:tcPr>
            <w:tcW w:w="1690" w:type="dxa"/>
          </w:tcPr>
          <w:p w14:paraId="6B7C9327" w14:textId="4CC62186" w:rsidR="00661ABF" w:rsidRDefault="00661ABF" w:rsidP="00342A88">
            <w:r w:rsidRPr="00EC274C">
              <w:t>PFi Gen Cable</w:t>
            </w:r>
          </w:p>
        </w:tc>
        <w:tc>
          <w:tcPr>
            <w:tcW w:w="1552" w:type="dxa"/>
          </w:tcPr>
          <w:p w14:paraId="1CC2B1FF" w14:textId="77777777" w:rsidR="00661ABF" w:rsidRPr="00EC274C" w:rsidRDefault="00661ABF" w:rsidP="00342A88"/>
        </w:tc>
      </w:tr>
    </w:tbl>
    <w:p w14:paraId="47513C4F" w14:textId="77777777" w:rsidR="00E83D2F" w:rsidRPr="00DC783A" w:rsidRDefault="00E83D2F" w:rsidP="00DC783A"/>
    <w:p w14:paraId="436A8515" w14:textId="77777777" w:rsidR="00DC783A" w:rsidRPr="00DC783A" w:rsidRDefault="00DC783A" w:rsidP="00DC783A"/>
    <w:p w14:paraId="1BBEB2BC" w14:textId="26B26EF7" w:rsidR="00DC783A" w:rsidRDefault="00661ABF" w:rsidP="00661ABF">
      <w:pPr>
        <w:pStyle w:val="Heading2"/>
      </w:pPr>
      <w:r>
        <w:lastRenderedPageBreak/>
        <w:t>Power &amp; Communications Cables</w:t>
      </w:r>
    </w:p>
    <w:p w14:paraId="6EF88C48" w14:textId="77777777" w:rsidR="00DC783A" w:rsidRDefault="00DC783A" w:rsidP="00DC783A"/>
    <w:p w14:paraId="72E76A94" w14:textId="0FCD2355" w:rsidR="00092DCD" w:rsidRDefault="00092DCD" w:rsidP="00092DCD">
      <w:pPr>
        <w:pStyle w:val="Heading2"/>
      </w:pPr>
    </w:p>
    <w:p w14:paraId="21ED5722" w14:textId="77777777" w:rsidR="00724907" w:rsidRDefault="00724907" w:rsidP="00DC783A">
      <w:pPr>
        <w:jc w:val="center"/>
      </w:pPr>
    </w:p>
    <w:p w14:paraId="5BD5139D" w14:textId="77777777" w:rsidR="00724907" w:rsidRDefault="00724907" w:rsidP="00DC783A">
      <w:pPr>
        <w:jc w:val="center"/>
      </w:pPr>
    </w:p>
    <w:p w14:paraId="789E3881" w14:textId="77777777" w:rsidR="00724907" w:rsidRDefault="00724907" w:rsidP="00DC783A">
      <w:pPr>
        <w:jc w:val="center"/>
      </w:pPr>
    </w:p>
    <w:p w14:paraId="0B355700" w14:textId="77777777" w:rsidR="00724907" w:rsidRDefault="00724907" w:rsidP="00DC783A">
      <w:pPr>
        <w:jc w:val="center"/>
      </w:pPr>
    </w:p>
    <w:tbl>
      <w:tblPr>
        <w:tblStyle w:val="PFITable"/>
        <w:tblpPr w:leftFromText="180" w:rightFromText="180" w:horzAnchor="margin" w:tblpXSpec="center" w:tblpY="586"/>
        <w:tblW w:w="10773" w:type="dxa"/>
        <w:tblLook w:val="04A0" w:firstRow="1" w:lastRow="0" w:firstColumn="1" w:lastColumn="0" w:noHBand="0" w:noVBand="1"/>
      </w:tblPr>
      <w:tblGrid>
        <w:gridCol w:w="2430"/>
        <w:gridCol w:w="5048"/>
        <w:gridCol w:w="1743"/>
        <w:gridCol w:w="1552"/>
      </w:tblGrid>
      <w:tr w:rsidR="00661ABF" w14:paraId="2060BDE0" w14:textId="0AD0E0ED" w:rsidTr="0066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0" w:type="dxa"/>
          </w:tcPr>
          <w:p w14:paraId="197CDB82" w14:textId="77777777" w:rsidR="00661ABF" w:rsidRDefault="00661ABF" w:rsidP="00661ABF">
            <w:r>
              <w:t>Cable Ref</w:t>
            </w:r>
          </w:p>
        </w:tc>
        <w:tc>
          <w:tcPr>
            <w:tcW w:w="5048" w:type="dxa"/>
          </w:tcPr>
          <w:p w14:paraId="65FDDA06" w14:textId="77777777" w:rsidR="00661ABF" w:rsidRDefault="00661ABF" w:rsidP="00661ABF">
            <w:r>
              <w:t>Description</w:t>
            </w:r>
          </w:p>
        </w:tc>
        <w:tc>
          <w:tcPr>
            <w:tcW w:w="1743" w:type="dxa"/>
          </w:tcPr>
          <w:p w14:paraId="56A2032D" w14:textId="3250D75F" w:rsidR="00661ABF" w:rsidRDefault="00661ABF" w:rsidP="00661ABF">
            <w:r>
              <w:t>ITR-Ref</w:t>
            </w:r>
          </w:p>
        </w:tc>
        <w:tc>
          <w:tcPr>
            <w:tcW w:w="1552" w:type="dxa"/>
          </w:tcPr>
          <w:p w14:paraId="0A51A8BC" w14:textId="68CE1283" w:rsidR="00661ABF" w:rsidRDefault="00661ABF" w:rsidP="00661ABF">
            <w:r>
              <w:t>Completed</w:t>
            </w:r>
          </w:p>
        </w:tc>
      </w:tr>
      <w:tr w:rsidR="00661ABF" w14:paraId="06E48936" w14:textId="79C2F67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3A60FCC3" w14:textId="24EDDEFD" w:rsidR="00661ABF" w:rsidRDefault="00661ABF" w:rsidP="00661ABF">
            <w:r>
              <w:rPr>
                <w:rFonts w:ascii="Calibri" w:hAnsi="Calibri" w:cs="Calibri"/>
                <w:color w:val="000000"/>
              </w:rPr>
              <w:t>AOM-A/PIR1-P2</w:t>
            </w:r>
          </w:p>
        </w:tc>
        <w:tc>
          <w:tcPr>
            <w:tcW w:w="5048" w:type="dxa"/>
            <w:vAlign w:val="center"/>
          </w:tcPr>
          <w:p w14:paraId="35CD9C22" w14:textId="044FC99A" w:rsidR="00661ABF" w:rsidRDefault="00661ABF" w:rsidP="00661ABF">
            <w:r>
              <w:rPr>
                <w:rFonts w:ascii="Calibri" w:hAnsi="Calibri" w:cs="Calibri"/>
              </w:rPr>
              <w:t>33KV SWRM PIR 1</w:t>
            </w:r>
          </w:p>
        </w:tc>
        <w:tc>
          <w:tcPr>
            <w:tcW w:w="1743" w:type="dxa"/>
          </w:tcPr>
          <w:p w14:paraId="2BEB8F48" w14:textId="19EAA7DC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4775CF41" w14:textId="77777777" w:rsidR="00661ABF" w:rsidRPr="00BE2248" w:rsidRDefault="00661ABF" w:rsidP="00661ABF"/>
        </w:tc>
      </w:tr>
      <w:tr w:rsidR="00661ABF" w14:paraId="3D7961FD" w14:textId="0D9CC80F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08709E1C" w14:textId="549067F3" w:rsidR="00661ABF" w:rsidRDefault="00661ABF" w:rsidP="00661ABF">
            <w:r>
              <w:rPr>
                <w:rFonts w:ascii="Calibri" w:hAnsi="Calibri" w:cs="Calibri"/>
                <w:color w:val="000000"/>
              </w:rPr>
              <w:t>AOM-A/PIR2-P2</w:t>
            </w:r>
          </w:p>
        </w:tc>
        <w:tc>
          <w:tcPr>
            <w:tcW w:w="5048" w:type="dxa"/>
            <w:vAlign w:val="center"/>
          </w:tcPr>
          <w:p w14:paraId="636E4234" w14:textId="03F5D771" w:rsidR="00661ABF" w:rsidRDefault="00661ABF" w:rsidP="00661ABF">
            <w:r>
              <w:rPr>
                <w:rFonts w:ascii="Calibri" w:hAnsi="Calibri" w:cs="Calibri"/>
              </w:rPr>
              <w:t>33KV SWRM PIR 2</w:t>
            </w:r>
          </w:p>
        </w:tc>
        <w:tc>
          <w:tcPr>
            <w:tcW w:w="1743" w:type="dxa"/>
          </w:tcPr>
          <w:p w14:paraId="17EEC146" w14:textId="5A365F63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52B399F3" w14:textId="77777777" w:rsidR="00661ABF" w:rsidRPr="00BE2248" w:rsidRDefault="00661ABF" w:rsidP="00661ABF"/>
        </w:tc>
      </w:tr>
      <w:tr w:rsidR="00661ABF" w14:paraId="001997DF" w14:textId="4F25E973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74B0EC4A" w14:textId="42F0BF87" w:rsidR="00661ABF" w:rsidRDefault="00661ABF" w:rsidP="00661ABF">
            <w:r>
              <w:rPr>
                <w:rFonts w:ascii="Calibri" w:hAnsi="Calibri" w:cs="Calibri"/>
                <w:color w:val="0E2841"/>
              </w:rPr>
              <w:t>PIR1/JB-P</w:t>
            </w:r>
          </w:p>
        </w:tc>
        <w:tc>
          <w:tcPr>
            <w:tcW w:w="5048" w:type="dxa"/>
            <w:vAlign w:val="center"/>
          </w:tcPr>
          <w:p w14:paraId="4265DABA" w14:textId="0956A9E6" w:rsidR="00661ABF" w:rsidRDefault="00661ABF" w:rsidP="00661ABF">
            <w:r>
              <w:rPr>
                <w:rFonts w:ascii="Calibri" w:hAnsi="Calibri" w:cs="Calibri"/>
              </w:rPr>
              <w:t>33KV SWRM JUNCTION BOX</w:t>
            </w:r>
          </w:p>
        </w:tc>
        <w:tc>
          <w:tcPr>
            <w:tcW w:w="1743" w:type="dxa"/>
          </w:tcPr>
          <w:p w14:paraId="5884F78C" w14:textId="72F64934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7C79C960" w14:textId="77777777" w:rsidR="00661ABF" w:rsidRPr="00BE2248" w:rsidRDefault="00661ABF" w:rsidP="00661ABF"/>
        </w:tc>
      </w:tr>
      <w:tr w:rsidR="00661ABF" w14:paraId="6A704055" w14:textId="672F5797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70E3E99A" w14:textId="28F06740" w:rsidR="00661ABF" w:rsidRDefault="00661ABF" w:rsidP="00661ABF">
            <w:r>
              <w:rPr>
                <w:rFonts w:ascii="Calibri" w:hAnsi="Calibri" w:cs="Calibri"/>
                <w:color w:val="0E2841"/>
              </w:rPr>
              <w:t>JB/10-BLF01-P2</w:t>
            </w:r>
          </w:p>
        </w:tc>
        <w:tc>
          <w:tcPr>
            <w:tcW w:w="5048" w:type="dxa"/>
            <w:vAlign w:val="center"/>
          </w:tcPr>
          <w:p w14:paraId="72859D7F" w14:textId="5CC09799" w:rsidR="00661ABF" w:rsidRDefault="00661ABF" w:rsidP="00661ABF">
            <w:r>
              <w:rPr>
                <w:rFonts w:ascii="Calibri" w:hAnsi="Calibri" w:cs="Calibri"/>
                <w:color w:val="0E2841"/>
              </w:rPr>
              <w:t>CONTROL ROOM 415VAC DB (10-BLF01)</w:t>
            </w:r>
            <w:r>
              <w:rPr>
                <w:rFonts w:ascii="Calibri" w:hAnsi="Calibri" w:cs="Calibri"/>
                <w:color w:val="FF0000"/>
              </w:rPr>
              <w:t>/X3.9</w:t>
            </w:r>
          </w:p>
        </w:tc>
        <w:tc>
          <w:tcPr>
            <w:tcW w:w="1743" w:type="dxa"/>
          </w:tcPr>
          <w:p w14:paraId="0AF815FD" w14:textId="6D6353D6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1E403577" w14:textId="77777777" w:rsidR="00661ABF" w:rsidRPr="00BE2248" w:rsidRDefault="00661ABF" w:rsidP="00661ABF"/>
        </w:tc>
      </w:tr>
      <w:tr w:rsidR="00661ABF" w14:paraId="2149D210" w14:textId="204FE881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6F60EA46" w14:textId="29B5C77C" w:rsidR="00661ABF" w:rsidRDefault="00661ABF" w:rsidP="00661ABF">
            <w:r>
              <w:rPr>
                <w:rFonts w:ascii="Calibri" w:hAnsi="Calibri" w:cs="Calibri"/>
                <w:color w:val="0E2841"/>
              </w:rPr>
              <w:t>PIR2/JB-P</w:t>
            </w:r>
          </w:p>
        </w:tc>
        <w:tc>
          <w:tcPr>
            <w:tcW w:w="5048" w:type="dxa"/>
            <w:vAlign w:val="center"/>
          </w:tcPr>
          <w:p w14:paraId="740860C2" w14:textId="6384A784" w:rsidR="00661ABF" w:rsidRDefault="00661ABF" w:rsidP="00661ABF">
            <w:r>
              <w:rPr>
                <w:rFonts w:ascii="Calibri" w:hAnsi="Calibri" w:cs="Calibri"/>
              </w:rPr>
              <w:t>33KV SWRM JUNCTION BOX</w:t>
            </w:r>
          </w:p>
        </w:tc>
        <w:tc>
          <w:tcPr>
            <w:tcW w:w="1743" w:type="dxa"/>
          </w:tcPr>
          <w:p w14:paraId="0074F0E3" w14:textId="16943401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34976146" w14:textId="77777777" w:rsidR="00661ABF" w:rsidRPr="00BE2248" w:rsidRDefault="00661ABF" w:rsidP="00661ABF"/>
        </w:tc>
      </w:tr>
      <w:tr w:rsidR="00661ABF" w14:paraId="285F77ED" w14:textId="2E7B8E0D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280C7FFD" w14:textId="3DB2B398" w:rsidR="00661ABF" w:rsidRDefault="00661ABF" w:rsidP="00661ABF">
            <w:r>
              <w:rPr>
                <w:rFonts w:ascii="Calibri" w:hAnsi="Calibri" w:cs="Calibri"/>
                <w:color w:val="0E2841"/>
              </w:rPr>
              <w:t>JB/10-BLF01-P3</w:t>
            </w:r>
          </w:p>
        </w:tc>
        <w:tc>
          <w:tcPr>
            <w:tcW w:w="5048" w:type="dxa"/>
            <w:vAlign w:val="center"/>
          </w:tcPr>
          <w:p w14:paraId="0296D987" w14:textId="731B521C" w:rsidR="00661ABF" w:rsidRDefault="00661ABF" w:rsidP="00661ABF">
            <w:r>
              <w:rPr>
                <w:rFonts w:ascii="Calibri" w:hAnsi="Calibri" w:cs="Calibri"/>
                <w:color w:val="0E2841"/>
              </w:rPr>
              <w:t>CONTROL ROOM 415VAC DB (10-BLF01)</w:t>
            </w:r>
            <w:r>
              <w:rPr>
                <w:rFonts w:ascii="Calibri" w:hAnsi="Calibri" w:cs="Calibri"/>
                <w:color w:val="FF0000"/>
              </w:rPr>
              <w:t>/X3.9</w:t>
            </w:r>
          </w:p>
        </w:tc>
        <w:tc>
          <w:tcPr>
            <w:tcW w:w="1743" w:type="dxa"/>
          </w:tcPr>
          <w:p w14:paraId="7023CC3F" w14:textId="4E9BB632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55055779" w14:textId="77777777" w:rsidR="00661ABF" w:rsidRPr="00BE2248" w:rsidRDefault="00661ABF" w:rsidP="00661ABF"/>
        </w:tc>
      </w:tr>
      <w:tr w:rsidR="00661ABF" w14:paraId="4DFD87DB" w14:textId="48F99320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376A5432" w14:textId="2AA7584A" w:rsidR="00661ABF" w:rsidRDefault="00661ABF" w:rsidP="00661ABF">
            <w:r>
              <w:rPr>
                <w:rFonts w:ascii="Calibri" w:hAnsi="Calibri" w:cs="Calibri"/>
                <w:color w:val="000000"/>
              </w:rPr>
              <w:t>ODU-AC1/IDU-AC1-P2</w:t>
            </w:r>
          </w:p>
        </w:tc>
        <w:tc>
          <w:tcPr>
            <w:tcW w:w="5048" w:type="dxa"/>
            <w:vAlign w:val="center"/>
          </w:tcPr>
          <w:p w14:paraId="052CD198" w14:textId="13FB5D9B" w:rsidR="00661ABF" w:rsidRDefault="00661ABF" w:rsidP="00661ABF">
            <w:r>
              <w:rPr>
                <w:rFonts w:ascii="Calibri" w:hAnsi="Calibri" w:cs="Calibri"/>
              </w:rPr>
              <w:t>33KV SWRM AIRCON 1 INDOOR UNIT</w:t>
            </w:r>
          </w:p>
        </w:tc>
        <w:tc>
          <w:tcPr>
            <w:tcW w:w="1743" w:type="dxa"/>
          </w:tcPr>
          <w:p w14:paraId="23715603" w14:textId="6F9F24D5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298E081F" w14:textId="77777777" w:rsidR="00661ABF" w:rsidRPr="00BE2248" w:rsidRDefault="00661ABF" w:rsidP="00661ABF"/>
        </w:tc>
      </w:tr>
      <w:tr w:rsidR="00661ABF" w14:paraId="6435FEDF" w14:textId="48DA4A67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1251C370" w14:textId="70F2E400" w:rsidR="00661ABF" w:rsidRDefault="00661ABF" w:rsidP="00661ABF">
            <w:r>
              <w:rPr>
                <w:rFonts w:ascii="Calibri" w:hAnsi="Calibri" w:cs="Calibri"/>
                <w:color w:val="000000"/>
              </w:rPr>
              <w:t>ODU-AC2/IDU-AC2-P2</w:t>
            </w:r>
          </w:p>
        </w:tc>
        <w:tc>
          <w:tcPr>
            <w:tcW w:w="5048" w:type="dxa"/>
            <w:vAlign w:val="center"/>
          </w:tcPr>
          <w:p w14:paraId="65C36239" w14:textId="35297F09" w:rsidR="00661ABF" w:rsidRDefault="00661ABF" w:rsidP="00661ABF">
            <w:r>
              <w:rPr>
                <w:rFonts w:ascii="Calibri" w:hAnsi="Calibri" w:cs="Calibri"/>
              </w:rPr>
              <w:t>33KV SWRM AIRCON 2 INDOOR UNIT</w:t>
            </w:r>
          </w:p>
        </w:tc>
        <w:tc>
          <w:tcPr>
            <w:tcW w:w="1743" w:type="dxa"/>
          </w:tcPr>
          <w:p w14:paraId="139C09F0" w14:textId="4754F41E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796533A5" w14:textId="77777777" w:rsidR="00661ABF" w:rsidRPr="00BE2248" w:rsidRDefault="00661ABF" w:rsidP="00661ABF"/>
        </w:tc>
      </w:tr>
      <w:tr w:rsidR="00661ABF" w14:paraId="1F952665" w14:textId="3A7B462A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067FA42E" w14:textId="3121BB07" w:rsidR="00661ABF" w:rsidRDefault="00661ABF" w:rsidP="00661ABF">
            <w:r>
              <w:rPr>
                <w:rFonts w:ascii="Calibri" w:hAnsi="Calibri" w:cs="Calibri"/>
                <w:color w:val="000000"/>
              </w:rPr>
              <w:t>ODU-AC3/IDU-AC3-P3</w:t>
            </w:r>
          </w:p>
        </w:tc>
        <w:tc>
          <w:tcPr>
            <w:tcW w:w="5048" w:type="dxa"/>
            <w:vAlign w:val="center"/>
          </w:tcPr>
          <w:p w14:paraId="69CA3327" w14:textId="5435F5F4" w:rsidR="00661ABF" w:rsidRDefault="00661ABF" w:rsidP="00661ABF">
            <w:r>
              <w:rPr>
                <w:rFonts w:ascii="Calibri" w:hAnsi="Calibri" w:cs="Calibri"/>
              </w:rPr>
              <w:t>33KV SWRM AIRCON 3 INDOOR UNIT</w:t>
            </w:r>
          </w:p>
        </w:tc>
        <w:tc>
          <w:tcPr>
            <w:tcW w:w="1743" w:type="dxa"/>
          </w:tcPr>
          <w:p w14:paraId="0D195316" w14:textId="2125FCBD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263F919A" w14:textId="77777777" w:rsidR="00661ABF" w:rsidRPr="00BE2248" w:rsidRDefault="00661ABF" w:rsidP="00661ABF"/>
        </w:tc>
      </w:tr>
      <w:tr w:rsidR="00661ABF" w14:paraId="2FF2274D" w14:textId="6FC17A56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37EEBB65" w14:textId="7610CC17" w:rsidR="00661ABF" w:rsidRDefault="00661ABF" w:rsidP="00661ABF">
            <w:r>
              <w:rPr>
                <w:rFonts w:ascii="Calibri" w:hAnsi="Calibri" w:cs="Calibri"/>
                <w:color w:val="000000"/>
              </w:rPr>
              <w:t>ODU-AC4/IDU-AC4-P4</w:t>
            </w:r>
          </w:p>
        </w:tc>
        <w:tc>
          <w:tcPr>
            <w:tcW w:w="5048" w:type="dxa"/>
            <w:vAlign w:val="center"/>
          </w:tcPr>
          <w:p w14:paraId="5C97EF33" w14:textId="20B82A28" w:rsidR="00661ABF" w:rsidRDefault="00661ABF" w:rsidP="00661ABF">
            <w:r>
              <w:rPr>
                <w:rFonts w:ascii="Calibri" w:hAnsi="Calibri" w:cs="Calibri"/>
              </w:rPr>
              <w:t>33KV SWRM AIRCON 4 INDOOR UNIT</w:t>
            </w:r>
          </w:p>
        </w:tc>
        <w:tc>
          <w:tcPr>
            <w:tcW w:w="1743" w:type="dxa"/>
          </w:tcPr>
          <w:p w14:paraId="4BC06BBE" w14:textId="495DB055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6C7F3AB0" w14:textId="77777777" w:rsidR="00661ABF" w:rsidRPr="00BE2248" w:rsidRDefault="00661ABF" w:rsidP="00661ABF"/>
        </w:tc>
      </w:tr>
      <w:tr w:rsidR="00661ABF" w14:paraId="72A85018" w14:textId="67FB5F1B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77DA6F30" w14:textId="7D72724E" w:rsidR="00661ABF" w:rsidRDefault="00661ABF" w:rsidP="00661ABF">
            <w:r>
              <w:rPr>
                <w:rFonts w:ascii="Calibri" w:hAnsi="Calibri" w:cs="Calibri"/>
                <w:color w:val="000000"/>
              </w:rPr>
              <w:t>IDU-AC1/IDU-AC2-C2</w:t>
            </w:r>
          </w:p>
        </w:tc>
        <w:tc>
          <w:tcPr>
            <w:tcW w:w="5048" w:type="dxa"/>
            <w:vAlign w:val="center"/>
          </w:tcPr>
          <w:p w14:paraId="11E889D0" w14:textId="6F97873B" w:rsidR="00661ABF" w:rsidRDefault="00661ABF" w:rsidP="00661ABF">
            <w:r>
              <w:rPr>
                <w:rFonts w:ascii="Calibri" w:hAnsi="Calibri" w:cs="Calibri"/>
              </w:rPr>
              <w:t>33KV SWRM AIRCON 2 INDOOR UNIT</w:t>
            </w:r>
          </w:p>
        </w:tc>
        <w:tc>
          <w:tcPr>
            <w:tcW w:w="1743" w:type="dxa"/>
          </w:tcPr>
          <w:p w14:paraId="20FBB054" w14:textId="2A428645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317C81AD" w14:textId="77777777" w:rsidR="00661ABF" w:rsidRPr="00BE2248" w:rsidRDefault="00661ABF" w:rsidP="00661ABF"/>
        </w:tc>
      </w:tr>
      <w:tr w:rsidR="00661ABF" w14:paraId="0B5F70D0" w14:textId="10878EC9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3E1590CB" w14:textId="2A982687" w:rsidR="00661ABF" w:rsidRDefault="00661ABF" w:rsidP="00661ABF">
            <w:r>
              <w:rPr>
                <w:rFonts w:ascii="Calibri" w:hAnsi="Calibri" w:cs="Calibri"/>
                <w:color w:val="000000"/>
              </w:rPr>
              <w:t>IDU-AC2/IDU-AC3-C3</w:t>
            </w:r>
          </w:p>
        </w:tc>
        <w:tc>
          <w:tcPr>
            <w:tcW w:w="5048" w:type="dxa"/>
            <w:vAlign w:val="center"/>
          </w:tcPr>
          <w:p w14:paraId="5C60A11F" w14:textId="077005B4" w:rsidR="00661ABF" w:rsidRDefault="00661ABF" w:rsidP="00661ABF">
            <w:r>
              <w:rPr>
                <w:rFonts w:ascii="Calibri" w:hAnsi="Calibri" w:cs="Calibri"/>
              </w:rPr>
              <w:t>33KV SWRM AIRCON 3 INDOOR UNIT</w:t>
            </w:r>
          </w:p>
        </w:tc>
        <w:tc>
          <w:tcPr>
            <w:tcW w:w="1743" w:type="dxa"/>
          </w:tcPr>
          <w:p w14:paraId="02121940" w14:textId="5525D34A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3B7D6CB1" w14:textId="77777777" w:rsidR="00661ABF" w:rsidRPr="00BE2248" w:rsidRDefault="00661ABF" w:rsidP="00661ABF"/>
        </w:tc>
      </w:tr>
      <w:tr w:rsidR="00661ABF" w14:paraId="24DC3701" w14:textId="55BF9A91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677796C2" w14:textId="2A0ADD30" w:rsidR="00661ABF" w:rsidRDefault="00661ABF" w:rsidP="00661ABF">
            <w:r>
              <w:rPr>
                <w:rFonts w:ascii="Calibri" w:hAnsi="Calibri" w:cs="Calibri"/>
                <w:color w:val="000000"/>
              </w:rPr>
              <w:t>IDU-AC3/IDU-AC4-C4</w:t>
            </w:r>
          </w:p>
        </w:tc>
        <w:tc>
          <w:tcPr>
            <w:tcW w:w="5048" w:type="dxa"/>
            <w:vAlign w:val="center"/>
          </w:tcPr>
          <w:p w14:paraId="71DF6DFA" w14:textId="5C781FFD" w:rsidR="00661ABF" w:rsidRDefault="00661ABF" w:rsidP="00661ABF">
            <w:r>
              <w:rPr>
                <w:rFonts w:ascii="Calibri" w:hAnsi="Calibri" w:cs="Calibri"/>
              </w:rPr>
              <w:t>33KV SWRM AIRCON 4 INDOOR UNIT</w:t>
            </w:r>
          </w:p>
        </w:tc>
        <w:tc>
          <w:tcPr>
            <w:tcW w:w="1743" w:type="dxa"/>
          </w:tcPr>
          <w:p w14:paraId="238AF4C0" w14:textId="2727B000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32998578" w14:textId="77777777" w:rsidR="00661ABF" w:rsidRPr="00BE2248" w:rsidRDefault="00661ABF" w:rsidP="00661ABF"/>
        </w:tc>
      </w:tr>
      <w:tr w:rsidR="00661ABF" w14:paraId="642BE7FB" w14:textId="46A2096F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2F36DF41" w14:textId="7DD45399" w:rsidR="00661ABF" w:rsidRDefault="00661ABF" w:rsidP="00661ABF">
            <w:r>
              <w:rPr>
                <w:rFonts w:ascii="Calibri" w:hAnsi="Calibri" w:cs="Calibri"/>
                <w:color w:val="000000"/>
              </w:rPr>
              <w:t>IDU-AC4/PCB-C</w:t>
            </w:r>
          </w:p>
        </w:tc>
        <w:tc>
          <w:tcPr>
            <w:tcW w:w="5048" w:type="dxa"/>
            <w:vAlign w:val="center"/>
          </w:tcPr>
          <w:p w14:paraId="671F9BCD" w14:textId="68215E7F" w:rsidR="00661ABF" w:rsidRDefault="00661ABF" w:rsidP="00661ABF">
            <w:r>
              <w:rPr>
                <w:rFonts w:ascii="Calibri" w:hAnsi="Calibri" w:cs="Calibri"/>
              </w:rPr>
              <w:t>33KV SWRM AIRCON ADAPTOR PCB</w:t>
            </w:r>
          </w:p>
        </w:tc>
        <w:tc>
          <w:tcPr>
            <w:tcW w:w="1743" w:type="dxa"/>
          </w:tcPr>
          <w:p w14:paraId="42A8E37C" w14:textId="3897BBFA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5150D40B" w14:textId="77777777" w:rsidR="00661ABF" w:rsidRPr="00BE2248" w:rsidRDefault="00661ABF" w:rsidP="00661ABF"/>
        </w:tc>
      </w:tr>
      <w:tr w:rsidR="00661ABF" w14:paraId="4120E05B" w14:textId="24E39957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036F8385" w14:textId="55981AA1" w:rsidR="00661ABF" w:rsidRDefault="00661ABF" w:rsidP="00661ABF">
            <w:r>
              <w:rPr>
                <w:rFonts w:ascii="Calibri" w:hAnsi="Calibri" w:cs="Calibri"/>
                <w:color w:val="0E2841"/>
              </w:rPr>
              <w:t>PCB/WWC-C2</w:t>
            </w:r>
          </w:p>
        </w:tc>
        <w:tc>
          <w:tcPr>
            <w:tcW w:w="5048" w:type="dxa"/>
            <w:vAlign w:val="center"/>
          </w:tcPr>
          <w:p w14:paraId="6815380A" w14:textId="63332725" w:rsidR="00661ABF" w:rsidRDefault="00661ABF" w:rsidP="00661ABF">
            <w:r>
              <w:rPr>
                <w:rFonts w:ascii="Calibri" w:hAnsi="Calibri" w:cs="Calibri"/>
              </w:rPr>
              <w:t>33KV SWRM AIRCON WIRED WALL CONTROLLER</w:t>
            </w:r>
          </w:p>
        </w:tc>
        <w:tc>
          <w:tcPr>
            <w:tcW w:w="1743" w:type="dxa"/>
          </w:tcPr>
          <w:p w14:paraId="1113D6B7" w14:textId="301346B4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4A7E754C" w14:textId="77777777" w:rsidR="00661ABF" w:rsidRPr="00BE2248" w:rsidRDefault="00661ABF" w:rsidP="00661ABF"/>
        </w:tc>
      </w:tr>
      <w:tr w:rsidR="00661ABF" w14:paraId="0AB20287" w14:textId="7066C484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254BCD8A" w14:textId="47426AAE" w:rsidR="00661ABF" w:rsidRDefault="00661ABF" w:rsidP="00661ABF">
            <w:r>
              <w:rPr>
                <w:rFonts w:ascii="Calibri" w:hAnsi="Calibri" w:cs="Calibri"/>
                <w:color w:val="0E2841"/>
              </w:rPr>
              <w:t>PCB/JB-C</w:t>
            </w:r>
          </w:p>
        </w:tc>
        <w:tc>
          <w:tcPr>
            <w:tcW w:w="5048" w:type="dxa"/>
            <w:vAlign w:val="center"/>
          </w:tcPr>
          <w:p w14:paraId="6818EFBC" w14:textId="3C719DB1" w:rsidR="00661ABF" w:rsidRDefault="00661ABF" w:rsidP="00661ABF">
            <w:r>
              <w:rPr>
                <w:rFonts w:ascii="Calibri" w:hAnsi="Calibri" w:cs="Calibri"/>
              </w:rPr>
              <w:t>33KV SWRM JUNCTION BOX</w:t>
            </w:r>
          </w:p>
        </w:tc>
        <w:tc>
          <w:tcPr>
            <w:tcW w:w="1743" w:type="dxa"/>
          </w:tcPr>
          <w:p w14:paraId="1FB1FFE0" w14:textId="6E8C3BE8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318DE8FA" w14:textId="77777777" w:rsidR="00661ABF" w:rsidRPr="00BE2248" w:rsidRDefault="00661ABF" w:rsidP="00661ABF"/>
        </w:tc>
      </w:tr>
      <w:tr w:rsidR="00661ABF" w14:paraId="7FC6CD09" w14:textId="2C2F7D63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6A17B9D3" w14:textId="5A036708" w:rsidR="00661ABF" w:rsidRDefault="00661ABF" w:rsidP="00661ABF">
            <w:r>
              <w:rPr>
                <w:rFonts w:ascii="Calibri" w:hAnsi="Calibri" w:cs="Calibri"/>
                <w:color w:val="0E2841"/>
              </w:rPr>
              <w:t>JB/10-CRY01-C</w:t>
            </w:r>
          </w:p>
        </w:tc>
        <w:tc>
          <w:tcPr>
            <w:tcW w:w="5048" w:type="dxa"/>
            <w:vAlign w:val="center"/>
          </w:tcPr>
          <w:p w14:paraId="2B40CA1E" w14:textId="6DBB74AD" w:rsidR="00661ABF" w:rsidRDefault="00661ABF" w:rsidP="00661ABF">
            <w:r>
              <w:rPr>
                <w:rFonts w:ascii="Calibri" w:hAnsi="Calibri" w:cs="Calibri"/>
              </w:rPr>
              <w:t>CONTROL ROOM RTU PANEL</w:t>
            </w:r>
          </w:p>
        </w:tc>
        <w:tc>
          <w:tcPr>
            <w:tcW w:w="1743" w:type="dxa"/>
          </w:tcPr>
          <w:p w14:paraId="6F969B0A" w14:textId="14E32F4A" w:rsidR="00661ABF" w:rsidRDefault="00661ABF" w:rsidP="00661ABF">
            <w:r w:rsidRPr="00BE2248">
              <w:t>PFi Gen Cable</w:t>
            </w:r>
          </w:p>
        </w:tc>
        <w:tc>
          <w:tcPr>
            <w:tcW w:w="1552" w:type="dxa"/>
          </w:tcPr>
          <w:p w14:paraId="34EA0C24" w14:textId="77777777" w:rsidR="00661ABF" w:rsidRPr="00BE2248" w:rsidRDefault="00661ABF" w:rsidP="00661ABF"/>
        </w:tc>
      </w:tr>
      <w:tr w:rsidR="00661ABF" w14:paraId="1719CEA6" w14:textId="11E09E5E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08B4BC99" w14:textId="6F24042F" w:rsidR="00661ABF" w:rsidRDefault="00661ABF" w:rsidP="00661ABF"/>
        </w:tc>
        <w:tc>
          <w:tcPr>
            <w:tcW w:w="5048" w:type="dxa"/>
            <w:vAlign w:val="center"/>
          </w:tcPr>
          <w:p w14:paraId="18B3E378" w14:textId="2855166A" w:rsidR="00661ABF" w:rsidRDefault="00661ABF" w:rsidP="00661ABF"/>
        </w:tc>
        <w:tc>
          <w:tcPr>
            <w:tcW w:w="1743" w:type="dxa"/>
          </w:tcPr>
          <w:p w14:paraId="482A3AAD" w14:textId="77777777" w:rsidR="00661ABF" w:rsidRDefault="00661ABF" w:rsidP="00661ABF"/>
        </w:tc>
        <w:tc>
          <w:tcPr>
            <w:tcW w:w="1552" w:type="dxa"/>
          </w:tcPr>
          <w:p w14:paraId="71283517" w14:textId="77777777" w:rsidR="00661ABF" w:rsidRDefault="00661ABF" w:rsidP="00661ABF"/>
        </w:tc>
      </w:tr>
      <w:tr w:rsidR="00661ABF" w14:paraId="586C4B17" w14:textId="2E89B55C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54197AF0" w14:textId="4136D8CC" w:rsidR="00661ABF" w:rsidRDefault="00661ABF" w:rsidP="00661ABF"/>
        </w:tc>
        <w:tc>
          <w:tcPr>
            <w:tcW w:w="5048" w:type="dxa"/>
            <w:vAlign w:val="center"/>
          </w:tcPr>
          <w:p w14:paraId="708E31B6" w14:textId="6349BA32" w:rsidR="00661ABF" w:rsidRDefault="00661ABF" w:rsidP="00661ABF"/>
        </w:tc>
        <w:tc>
          <w:tcPr>
            <w:tcW w:w="1743" w:type="dxa"/>
          </w:tcPr>
          <w:p w14:paraId="1A15FBDF" w14:textId="77777777" w:rsidR="00661ABF" w:rsidRDefault="00661ABF" w:rsidP="00661ABF"/>
        </w:tc>
        <w:tc>
          <w:tcPr>
            <w:tcW w:w="1552" w:type="dxa"/>
          </w:tcPr>
          <w:p w14:paraId="73FF4397" w14:textId="77777777" w:rsidR="00661ABF" w:rsidRDefault="00661ABF" w:rsidP="00661ABF"/>
        </w:tc>
      </w:tr>
      <w:tr w:rsidR="00661ABF" w14:paraId="35F1F0F1" w14:textId="22D0E866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4D898A38" w14:textId="4796F979" w:rsidR="00661ABF" w:rsidRDefault="00661ABF" w:rsidP="00661ABF"/>
        </w:tc>
        <w:tc>
          <w:tcPr>
            <w:tcW w:w="5048" w:type="dxa"/>
            <w:vAlign w:val="center"/>
          </w:tcPr>
          <w:p w14:paraId="30887085" w14:textId="1E78FA44" w:rsidR="00661ABF" w:rsidRDefault="00661ABF" w:rsidP="00661ABF"/>
        </w:tc>
        <w:tc>
          <w:tcPr>
            <w:tcW w:w="1743" w:type="dxa"/>
          </w:tcPr>
          <w:p w14:paraId="7D51608D" w14:textId="77777777" w:rsidR="00661ABF" w:rsidRDefault="00661ABF" w:rsidP="00661ABF"/>
        </w:tc>
        <w:tc>
          <w:tcPr>
            <w:tcW w:w="1552" w:type="dxa"/>
          </w:tcPr>
          <w:p w14:paraId="4370644D" w14:textId="77777777" w:rsidR="00661ABF" w:rsidRDefault="00661ABF" w:rsidP="00661ABF"/>
        </w:tc>
      </w:tr>
      <w:tr w:rsidR="00661ABF" w14:paraId="76AD8EB5" w14:textId="49C4B03E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1DB520CC" w14:textId="00101F2B" w:rsidR="00661ABF" w:rsidRDefault="00661ABF" w:rsidP="00661ABF"/>
        </w:tc>
        <w:tc>
          <w:tcPr>
            <w:tcW w:w="5048" w:type="dxa"/>
            <w:vAlign w:val="center"/>
          </w:tcPr>
          <w:p w14:paraId="48B80461" w14:textId="2225BDF9" w:rsidR="00661ABF" w:rsidRDefault="00661ABF" w:rsidP="00661ABF"/>
        </w:tc>
        <w:tc>
          <w:tcPr>
            <w:tcW w:w="1743" w:type="dxa"/>
          </w:tcPr>
          <w:p w14:paraId="568CE803" w14:textId="77777777" w:rsidR="00661ABF" w:rsidRDefault="00661ABF" w:rsidP="00661ABF"/>
        </w:tc>
        <w:tc>
          <w:tcPr>
            <w:tcW w:w="1552" w:type="dxa"/>
          </w:tcPr>
          <w:p w14:paraId="19AA254D" w14:textId="77777777" w:rsidR="00661ABF" w:rsidRDefault="00661ABF" w:rsidP="00661ABF"/>
        </w:tc>
      </w:tr>
      <w:tr w:rsidR="00661ABF" w14:paraId="07DA1D24" w14:textId="2F65A83B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7B48AADD" w14:textId="59D83DBE" w:rsidR="00661ABF" w:rsidRDefault="00661ABF" w:rsidP="00661ABF"/>
        </w:tc>
        <w:tc>
          <w:tcPr>
            <w:tcW w:w="5048" w:type="dxa"/>
            <w:vAlign w:val="center"/>
          </w:tcPr>
          <w:p w14:paraId="2DCFDCE4" w14:textId="1CF5C6EF" w:rsidR="00661ABF" w:rsidRDefault="00661ABF" w:rsidP="00661ABF"/>
        </w:tc>
        <w:tc>
          <w:tcPr>
            <w:tcW w:w="1743" w:type="dxa"/>
          </w:tcPr>
          <w:p w14:paraId="1A59F35E" w14:textId="77777777" w:rsidR="00661ABF" w:rsidRDefault="00661ABF" w:rsidP="00661ABF"/>
        </w:tc>
        <w:tc>
          <w:tcPr>
            <w:tcW w:w="1552" w:type="dxa"/>
          </w:tcPr>
          <w:p w14:paraId="69F3AE2E" w14:textId="77777777" w:rsidR="00661ABF" w:rsidRDefault="00661ABF" w:rsidP="00661ABF"/>
        </w:tc>
      </w:tr>
      <w:tr w:rsidR="00661ABF" w14:paraId="7CF8C004" w14:textId="446E173E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559CA633" w14:textId="4E901282" w:rsidR="00661ABF" w:rsidRDefault="00661ABF" w:rsidP="00661ABF"/>
        </w:tc>
        <w:tc>
          <w:tcPr>
            <w:tcW w:w="5048" w:type="dxa"/>
            <w:vAlign w:val="center"/>
          </w:tcPr>
          <w:p w14:paraId="75A0CE3D" w14:textId="1BDD919F" w:rsidR="00661ABF" w:rsidRDefault="00661ABF" w:rsidP="00661ABF"/>
        </w:tc>
        <w:tc>
          <w:tcPr>
            <w:tcW w:w="1743" w:type="dxa"/>
          </w:tcPr>
          <w:p w14:paraId="3514E097" w14:textId="77777777" w:rsidR="00661ABF" w:rsidRDefault="00661ABF" w:rsidP="00661ABF"/>
        </w:tc>
        <w:tc>
          <w:tcPr>
            <w:tcW w:w="1552" w:type="dxa"/>
          </w:tcPr>
          <w:p w14:paraId="4E7E7B04" w14:textId="77777777" w:rsidR="00661ABF" w:rsidRDefault="00661ABF" w:rsidP="00661ABF"/>
        </w:tc>
      </w:tr>
      <w:tr w:rsidR="00661ABF" w14:paraId="4BA0AC62" w14:textId="65422BF5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6DEB5E60" w14:textId="3E586F64" w:rsidR="00661ABF" w:rsidRDefault="00661ABF" w:rsidP="00661ABF"/>
        </w:tc>
        <w:tc>
          <w:tcPr>
            <w:tcW w:w="5048" w:type="dxa"/>
            <w:vAlign w:val="center"/>
          </w:tcPr>
          <w:p w14:paraId="79906BB4" w14:textId="1E284F97" w:rsidR="00661ABF" w:rsidRDefault="00661ABF" w:rsidP="00661ABF"/>
        </w:tc>
        <w:tc>
          <w:tcPr>
            <w:tcW w:w="1743" w:type="dxa"/>
          </w:tcPr>
          <w:p w14:paraId="3480C8B6" w14:textId="77777777" w:rsidR="00661ABF" w:rsidRDefault="00661ABF" w:rsidP="00661ABF"/>
        </w:tc>
        <w:tc>
          <w:tcPr>
            <w:tcW w:w="1552" w:type="dxa"/>
          </w:tcPr>
          <w:p w14:paraId="369D383C" w14:textId="77777777" w:rsidR="00661ABF" w:rsidRDefault="00661ABF" w:rsidP="00661ABF"/>
        </w:tc>
      </w:tr>
      <w:tr w:rsidR="00661ABF" w14:paraId="78F868CB" w14:textId="488334A8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6E020344" w14:textId="21622A4F" w:rsidR="00661ABF" w:rsidRDefault="00661ABF" w:rsidP="00661ABF"/>
        </w:tc>
        <w:tc>
          <w:tcPr>
            <w:tcW w:w="5048" w:type="dxa"/>
            <w:vAlign w:val="center"/>
          </w:tcPr>
          <w:p w14:paraId="5E443579" w14:textId="0B820AA2" w:rsidR="00661ABF" w:rsidRDefault="00661ABF" w:rsidP="00661ABF"/>
        </w:tc>
        <w:tc>
          <w:tcPr>
            <w:tcW w:w="1743" w:type="dxa"/>
          </w:tcPr>
          <w:p w14:paraId="79C440D7" w14:textId="77777777" w:rsidR="00661ABF" w:rsidRDefault="00661ABF" w:rsidP="00661ABF"/>
        </w:tc>
        <w:tc>
          <w:tcPr>
            <w:tcW w:w="1552" w:type="dxa"/>
          </w:tcPr>
          <w:p w14:paraId="6C87E938" w14:textId="77777777" w:rsidR="00661ABF" w:rsidRDefault="00661ABF" w:rsidP="00661ABF"/>
        </w:tc>
      </w:tr>
      <w:tr w:rsidR="00661ABF" w14:paraId="07317494" w14:textId="350B0188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6CD93B24" w14:textId="1DF03C1D" w:rsidR="00661ABF" w:rsidRDefault="00661ABF" w:rsidP="00661ABF"/>
        </w:tc>
        <w:tc>
          <w:tcPr>
            <w:tcW w:w="5048" w:type="dxa"/>
            <w:vAlign w:val="center"/>
          </w:tcPr>
          <w:p w14:paraId="64BEB69B" w14:textId="16DE93DD" w:rsidR="00661ABF" w:rsidRDefault="00661ABF" w:rsidP="00661ABF"/>
        </w:tc>
        <w:tc>
          <w:tcPr>
            <w:tcW w:w="1743" w:type="dxa"/>
          </w:tcPr>
          <w:p w14:paraId="0370531F" w14:textId="77777777" w:rsidR="00661ABF" w:rsidRDefault="00661ABF" w:rsidP="00661ABF"/>
        </w:tc>
        <w:tc>
          <w:tcPr>
            <w:tcW w:w="1552" w:type="dxa"/>
          </w:tcPr>
          <w:p w14:paraId="02467F60" w14:textId="77777777" w:rsidR="00661ABF" w:rsidRDefault="00661ABF" w:rsidP="00661ABF"/>
        </w:tc>
      </w:tr>
      <w:tr w:rsidR="00661ABF" w14:paraId="1CA54905" w14:textId="6591257E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0F51FA9B" w14:textId="1E66E96C" w:rsidR="00661ABF" w:rsidRDefault="00661ABF" w:rsidP="00661ABF"/>
        </w:tc>
        <w:tc>
          <w:tcPr>
            <w:tcW w:w="5048" w:type="dxa"/>
            <w:vAlign w:val="center"/>
          </w:tcPr>
          <w:p w14:paraId="5707BF8F" w14:textId="73DB42CC" w:rsidR="00661ABF" w:rsidRDefault="00661ABF" w:rsidP="00661ABF"/>
        </w:tc>
        <w:tc>
          <w:tcPr>
            <w:tcW w:w="1743" w:type="dxa"/>
          </w:tcPr>
          <w:p w14:paraId="5F4CB414" w14:textId="77777777" w:rsidR="00661ABF" w:rsidRDefault="00661ABF" w:rsidP="00661ABF"/>
        </w:tc>
        <w:tc>
          <w:tcPr>
            <w:tcW w:w="1552" w:type="dxa"/>
          </w:tcPr>
          <w:p w14:paraId="0C5845A5" w14:textId="77777777" w:rsidR="00661ABF" w:rsidRDefault="00661ABF" w:rsidP="00661ABF"/>
        </w:tc>
      </w:tr>
      <w:tr w:rsidR="00661ABF" w14:paraId="5596D27C" w14:textId="31748084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0BEF11EC" w14:textId="6FFB2C28" w:rsidR="00661ABF" w:rsidRDefault="00661ABF" w:rsidP="00661ABF"/>
        </w:tc>
        <w:tc>
          <w:tcPr>
            <w:tcW w:w="5048" w:type="dxa"/>
            <w:vAlign w:val="center"/>
          </w:tcPr>
          <w:p w14:paraId="6D8F3AB0" w14:textId="3D9E912F" w:rsidR="00661ABF" w:rsidRDefault="00661ABF" w:rsidP="00661ABF"/>
        </w:tc>
        <w:tc>
          <w:tcPr>
            <w:tcW w:w="1743" w:type="dxa"/>
          </w:tcPr>
          <w:p w14:paraId="2ACB555E" w14:textId="77777777" w:rsidR="00661ABF" w:rsidRDefault="00661ABF" w:rsidP="00661ABF"/>
        </w:tc>
        <w:tc>
          <w:tcPr>
            <w:tcW w:w="1552" w:type="dxa"/>
          </w:tcPr>
          <w:p w14:paraId="5D731CEC" w14:textId="77777777" w:rsidR="00661ABF" w:rsidRDefault="00661ABF" w:rsidP="00661ABF"/>
        </w:tc>
      </w:tr>
      <w:tr w:rsidR="00661ABF" w14:paraId="093B8BA2" w14:textId="242962D3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1615C900" w14:textId="6DCEC595" w:rsidR="00661ABF" w:rsidRDefault="00661ABF" w:rsidP="00661ABF"/>
        </w:tc>
        <w:tc>
          <w:tcPr>
            <w:tcW w:w="5048" w:type="dxa"/>
            <w:vAlign w:val="center"/>
          </w:tcPr>
          <w:p w14:paraId="5CCCB255" w14:textId="07348255" w:rsidR="00661ABF" w:rsidRDefault="00661ABF" w:rsidP="00661ABF"/>
        </w:tc>
        <w:tc>
          <w:tcPr>
            <w:tcW w:w="1743" w:type="dxa"/>
          </w:tcPr>
          <w:p w14:paraId="33E23C99" w14:textId="77777777" w:rsidR="00661ABF" w:rsidRDefault="00661ABF" w:rsidP="00661ABF"/>
        </w:tc>
        <w:tc>
          <w:tcPr>
            <w:tcW w:w="1552" w:type="dxa"/>
          </w:tcPr>
          <w:p w14:paraId="62C1115E" w14:textId="77777777" w:rsidR="00661ABF" w:rsidRDefault="00661ABF" w:rsidP="00661ABF"/>
        </w:tc>
      </w:tr>
      <w:tr w:rsidR="00661ABF" w14:paraId="34709F7F" w14:textId="23C41F63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4C68755B" w14:textId="0D22B739" w:rsidR="00661ABF" w:rsidRDefault="00661ABF" w:rsidP="00661ABF"/>
        </w:tc>
        <w:tc>
          <w:tcPr>
            <w:tcW w:w="5048" w:type="dxa"/>
            <w:vAlign w:val="center"/>
          </w:tcPr>
          <w:p w14:paraId="5E6B040A" w14:textId="0478AA95" w:rsidR="00661ABF" w:rsidRDefault="00661ABF" w:rsidP="00661ABF"/>
        </w:tc>
        <w:tc>
          <w:tcPr>
            <w:tcW w:w="1743" w:type="dxa"/>
          </w:tcPr>
          <w:p w14:paraId="4A86E79F" w14:textId="77777777" w:rsidR="00661ABF" w:rsidRDefault="00661ABF" w:rsidP="00661ABF"/>
        </w:tc>
        <w:tc>
          <w:tcPr>
            <w:tcW w:w="1552" w:type="dxa"/>
          </w:tcPr>
          <w:p w14:paraId="35F4E372" w14:textId="77777777" w:rsidR="00661ABF" w:rsidRDefault="00661ABF" w:rsidP="00661ABF"/>
        </w:tc>
      </w:tr>
      <w:tr w:rsidR="00661ABF" w14:paraId="6FB4405F" w14:textId="0EC65506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5FA391B8" w14:textId="1153C928" w:rsidR="00661ABF" w:rsidRDefault="00661ABF" w:rsidP="00661ABF"/>
        </w:tc>
        <w:tc>
          <w:tcPr>
            <w:tcW w:w="5048" w:type="dxa"/>
            <w:vAlign w:val="center"/>
          </w:tcPr>
          <w:p w14:paraId="211A1DBB" w14:textId="2434D658" w:rsidR="00661ABF" w:rsidRDefault="00661ABF" w:rsidP="00661ABF"/>
        </w:tc>
        <w:tc>
          <w:tcPr>
            <w:tcW w:w="1743" w:type="dxa"/>
          </w:tcPr>
          <w:p w14:paraId="01F35944" w14:textId="77777777" w:rsidR="00661ABF" w:rsidRDefault="00661ABF" w:rsidP="00661ABF"/>
        </w:tc>
        <w:tc>
          <w:tcPr>
            <w:tcW w:w="1552" w:type="dxa"/>
          </w:tcPr>
          <w:p w14:paraId="69B87B07" w14:textId="77777777" w:rsidR="00661ABF" w:rsidRDefault="00661ABF" w:rsidP="00661ABF"/>
        </w:tc>
      </w:tr>
      <w:tr w:rsidR="00661ABF" w14:paraId="0B4388E0" w14:textId="6554B00E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71165EF8" w14:textId="26ECDCD2" w:rsidR="00661ABF" w:rsidRDefault="00661ABF" w:rsidP="00661ABF"/>
        </w:tc>
        <w:tc>
          <w:tcPr>
            <w:tcW w:w="5048" w:type="dxa"/>
            <w:vAlign w:val="center"/>
          </w:tcPr>
          <w:p w14:paraId="02463494" w14:textId="1A0FBAFF" w:rsidR="00661ABF" w:rsidRDefault="00661ABF" w:rsidP="00661ABF"/>
        </w:tc>
        <w:tc>
          <w:tcPr>
            <w:tcW w:w="1743" w:type="dxa"/>
          </w:tcPr>
          <w:p w14:paraId="5A5BB535" w14:textId="77777777" w:rsidR="00661ABF" w:rsidRDefault="00661ABF" w:rsidP="00661ABF"/>
        </w:tc>
        <w:tc>
          <w:tcPr>
            <w:tcW w:w="1552" w:type="dxa"/>
          </w:tcPr>
          <w:p w14:paraId="7CF2F43B" w14:textId="77777777" w:rsidR="00661ABF" w:rsidRDefault="00661ABF" w:rsidP="00661ABF"/>
        </w:tc>
      </w:tr>
      <w:tr w:rsidR="00661ABF" w14:paraId="265757AD" w14:textId="0F9071E6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38E6C2F5" w14:textId="1C699B74" w:rsidR="00661ABF" w:rsidRDefault="00661ABF" w:rsidP="00661ABF"/>
        </w:tc>
        <w:tc>
          <w:tcPr>
            <w:tcW w:w="5048" w:type="dxa"/>
            <w:vAlign w:val="center"/>
          </w:tcPr>
          <w:p w14:paraId="07D1F2B8" w14:textId="688597FC" w:rsidR="00661ABF" w:rsidRDefault="00661ABF" w:rsidP="00661ABF"/>
        </w:tc>
        <w:tc>
          <w:tcPr>
            <w:tcW w:w="1743" w:type="dxa"/>
          </w:tcPr>
          <w:p w14:paraId="1C593BC9" w14:textId="77777777" w:rsidR="00661ABF" w:rsidRDefault="00661ABF" w:rsidP="00661ABF"/>
        </w:tc>
        <w:tc>
          <w:tcPr>
            <w:tcW w:w="1552" w:type="dxa"/>
          </w:tcPr>
          <w:p w14:paraId="336E3EC6" w14:textId="77777777" w:rsidR="00661ABF" w:rsidRDefault="00661ABF" w:rsidP="00661ABF"/>
        </w:tc>
      </w:tr>
      <w:tr w:rsidR="00661ABF" w14:paraId="0A46C57A" w14:textId="276B10F1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7FCB5086" w14:textId="59869C2E" w:rsidR="00661ABF" w:rsidRDefault="00661ABF" w:rsidP="00661ABF"/>
        </w:tc>
        <w:tc>
          <w:tcPr>
            <w:tcW w:w="5048" w:type="dxa"/>
            <w:vAlign w:val="center"/>
          </w:tcPr>
          <w:p w14:paraId="35DD2C3A" w14:textId="68248618" w:rsidR="00661ABF" w:rsidRDefault="00661ABF" w:rsidP="00661ABF"/>
        </w:tc>
        <w:tc>
          <w:tcPr>
            <w:tcW w:w="1743" w:type="dxa"/>
          </w:tcPr>
          <w:p w14:paraId="00F6772E" w14:textId="77777777" w:rsidR="00661ABF" w:rsidRDefault="00661ABF" w:rsidP="00661ABF"/>
        </w:tc>
        <w:tc>
          <w:tcPr>
            <w:tcW w:w="1552" w:type="dxa"/>
          </w:tcPr>
          <w:p w14:paraId="5175AD50" w14:textId="77777777" w:rsidR="00661ABF" w:rsidRDefault="00661ABF" w:rsidP="00661ABF"/>
        </w:tc>
      </w:tr>
      <w:tr w:rsidR="00661ABF" w14:paraId="635C22A4" w14:textId="2A86C602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5812A1C7" w14:textId="6F391693" w:rsidR="00661ABF" w:rsidRDefault="00661ABF" w:rsidP="00661ABF"/>
        </w:tc>
        <w:tc>
          <w:tcPr>
            <w:tcW w:w="5048" w:type="dxa"/>
            <w:vAlign w:val="center"/>
          </w:tcPr>
          <w:p w14:paraId="5DD52712" w14:textId="5C3947F8" w:rsidR="00661ABF" w:rsidRDefault="00661ABF" w:rsidP="00661ABF"/>
        </w:tc>
        <w:tc>
          <w:tcPr>
            <w:tcW w:w="1743" w:type="dxa"/>
          </w:tcPr>
          <w:p w14:paraId="5548C28B" w14:textId="77777777" w:rsidR="00661ABF" w:rsidRDefault="00661ABF" w:rsidP="00661ABF"/>
        </w:tc>
        <w:tc>
          <w:tcPr>
            <w:tcW w:w="1552" w:type="dxa"/>
          </w:tcPr>
          <w:p w14:paraId="0F66FC71" w14:textId="77777777" w:rsidR="00661ABF" w:rsidRDefault="00661ABF" w:rsidP="00661ABF"/>
        </w:tc>
      </w:tr>
      <w:tr w:rsidR="00661ABF" w14:paraId="1654458C" w14:textId="7CEF39FD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30" w:type="dxa"/>
            <w:vAlign w:val="center"/>
          </w:tcPr>
          <w:p w14:paraId="4BFFA389" w14:textId="77777777" w:rsidR="00661ABF" w:rsidRDefault="00661ABF" w:rsidP="00661ABF"/>
        </w:tc>
        <w:tc>
          <w:tcPr>
            <w:tcW w:w="5048" w:type="dxa"/>
            <w:vAlign w:val="center"/>
          </w:tcPr>
          <w:p w14:paraId="2931971D" w14:textId="1C8ADB99" w:rsidR="00661ABF" w:rsidRDefault="00661ABF" w:rsidP="00661ABF"/>
        </w:tc>
        <w:tc>
          <w:tcPr>
            <w:tcW w:w="1743" w:type="dxa"/>
          </w:tcPr>
          <w:p w14:paraId="6E7EECED" w14:textId="77777777" w:rsidR="00661ABF" w:rsidRDefault="00661ABF" w:rsidP="00661ABF"/>
        </w:tc>
        <w:tc>
          <w:tcPr>
            <w:tcW w:w="1552" w:type="dxa"/>
          </w:tcPr>
          <w:p w14:paraId="00908EEF" w14:textId="77777777" w:rsidR="00661ABF" w:rsidRDefault="00661ABF" w:rsidP="00661ABF"/>
        </w:tc>
      </w:tr>
    </w:tbl>
    <w:p w14:paraId="2BD4B051" w14:textId="77777777" w:rsidR="00724907" w:rsidRDefault="00724907" w:rsidP="00DC783A">
      <w:pPr>
        <w:jc w:val="center"/>
      </w:pPr>
    </w:p>
    <w:p w14:paraId="732331EC" w14:textId="77777777" w:rsidR="00724907" w:rsidRDefault="00724907" w:rsidP="00DC783A">
      <w:pPr>
        <w:jc w:val="center"/>
      </w:pPr>
    </w:p>
    <w:p w14:paraId="75FC406C" w14:textId="7295CDE5" w:rsidR="00724907" w:rsidRDefault="00661ABF" w:rsidP="00661ABF">
      <w:pPr>
        <w:pStyle w:val="Heading2"/>
      </w:pPr>
      <w:r>
        <w:lastRenderedPageBreak/>
        <w:t xml:space="preserve">Earth Cables </w:t>
      </w:r>
    </w:p>
    <w:p w14:paraId="44632651" w14:textId="69D462D6" w:rsidR="00092DCD" w:rsidRDefault="00092DCD" w:rsidP="00092DCD">
      <w:pPr>
        <w:pStyle w:val="Heading2"/>
      </w:pPr>
    </w:p>
    <w:p w14:paraId="6E626878" w14:textId="77777777" w:rsidR="00724907" w:rsidRDefault="00724907" w:rsidP="00DC783A">
      <w:pPr>
        <w:jc w:val="center"/>
      </w:pPr>
    </w:p>
    <w:p w14:paraId="74730C34" w14:textId="77777777" w:rsidR="00724907" w:rsidRDefault="00724907" w:rsidP="00DC783A">
      <w:pPr>
        <w:jc w:val="center"/>
      </w:pPr>
    </w:p>
    <w:p w14:paraId="55CBE543" w14:textId="77777777" w:rsidR="00724907" w:rsidRDefault="00724907" w:rsidP="00DC783A">
      <w:pPr>
        <w:jc w:val="center"/>
      </w:pPr>
    </w:p>
    <w:p w14:paraId="1858D7E7" w14:textId="77777777" w:rsidR="00724907" w:rsidRDefault="00724907" w:rsidP="00DC783A">
      <w:pPr>
        <w:jc w:val="center"/>
      </w:pPr>
    </w:p>
    <w:p w14:paraId="213554B1" w14:textId="77777777" w:rsidR="00724907" w:rsidRDefault="00724907" w:rsidP="00DC783A">
      <w:pPr>
        <w:jc w:val="center"/>
      </w:pPr>
    </w:p>
    <w:p w14:paraId="68C34CF6" w14:textId="77777777" w:rsidR="00724907" w:rsidRDefault="00724907" w:rsidP="00DC783A">
      <w:pPr>
        <w:jc w:val="center"/>
      </w:pPr>
    </w:p>
    <w:tbl>
      <w:tblPr>
        <w:tblStyle w:val="PFITable"/>
        <w:tblpPr w:leftFromText="180" w:rightFromText="180" w:horzAnchor="margin" w:tblpXSpec="center" w:tblpY="586"/>
        <w:tblW w:w="10490" w:type="dxa"/>
        <w:tblLook w:val="04A0" w:firstRow="1" w:lastRow="0" w:firstColumn="1" w:lastColumn="0" w:noHBand="0" w:noVBand="1"/>
      </w:tblPr>
      <w:tblGrid>
        <w:gridCol w:w="2625"/>
        <w:gridCol w:w="4676"/>
        <w:gridCol w:w="1637"/>
        <w:gridCol w:w="1552"/>
      </w:tblGrid>
      <w:tr w:rsidR="00661ABF" w14:paraId="3DECEA0C" w14:textId="53F4AF98" w:rsidTr="0066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5" w:type="dxa"/>
          </w:tcPr>
          <w:p w14:paraId="1919A165" w14:textId="77777777" w:rsidR="00661ABF" w:rsidRDefault="00661ABF" w:rsidP="00661ABF">
            <w:r>
              <w:t>Cable Ref</w:t>
            </w:r>
          </w:p>
        </w:tc>
        <w:tc>
          <w:tcPr>
            <w:tcW w:w="4676" w:type="dxa"/>
          </w:tcPr>
          <w:p w14:paraId="07515FE9" w14:textId="77777777" w:rsidR="00661ABF" w:rsidRDefault="00661ABF" w:rsidP="00661ABF">
            <w:r>
              <w:t>Description</w:t>
            </w:r>
          </w:p>
        </w:tc>
        <w:tc>
          <w:tcPr>
            <w:tcW w:w="1637" w:type="dxa"/>
          </w:tcPr>
          <w:p w14:paraId="57D9144E" w14:textId="372901B9" w:rsidR="00661ABF" w:rsidRDefault="00661ABF" w:rsidP="00661ABF">
            <w:r>
              <w:t>ITR-Ref</w:t>
            </w:r>
          </w:p>
        </w:tc>
        <w:tc>
          <w:tcPr>
            <w:tcW w:w="1552" w:type="dxa"/>
          </w:tcPr>
          <w:p w14:paraId="6D012EA9" w14:textId="00C82046" w:rsidR="00661ABF" w:rsidRDefault="00661ABF" w:rsidP="00661ABF">
            <w:r>
              <w:t>Completed</w:t>
            </w:r>
          </w:p>
        </w:tc>
      </w:tr>
      <w:tr w:rsidR="00661ABF" w14:paraId="2B75B1B4" w14:textId="6167FE6E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44DBB5E9" w14:textId="502C18ED" w:rsidR="00661ABF" w:rsidRDefault="00661ABF" w:rsidP="00661ABF">
            <w:r>
              <w:rPr>
                <w:rFonts w:ascii="Calibri" w:hAnsi="Calibri" w:cs="Calibri"/>
                <w:color w:val="0E2841"/>
              </w:rPr>
              <w:t>EB/SWBD1-E1</w:t>
            </w:r>
          </w:p>
        </w:tc>
        <w:tc>
          <w:tcPr>
            <w:tcW w:w="4676" w:type="dxa"/>
            <w:vAlign w:val="center"/>
          </w:tcPr>
          <w:p w14:paraId="3BDE8688" w14:textId="5146B515" w:rsidR="00661ABF" w:rsidRDefault="00661ABF" w:rsidP="00661ABF">
            <w:r>
              <w:rPr>
                <w:rFonts w:ascii="Calibri" w:hAnsi="Calibri" w:cs="Calibri"/>
              </w:rPr>
              <w:t>33kV SWITCHROOM- SWBD 1</w:t>
            </w:r>
          </w:p>
        </w:tc>
        <w:tc>
          <w:tcPr>
            <w:tcW w:w="1637" w:type="dxa"/>
          </w:tcPr>
          <w:p w14:paraId="62DBF5E8" w14:textId="5F60491E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6D98B7AC" w14:textId="77777777" w:rsidR="00661ABF" w:rsidRPr="0024380B" w:rsidRDefault="00661ABF" w:rsidP="00661ABF"/>
        </w:tc>
      </w:tr>
      <w:tr w:rsidR="00661ABF" w14:paraId="35915385" w14:textId="16CB290A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5D2F19DC" w14:textId="46C52572" w:rsidR="00661ABF" w:rsidRDefault="00661ABF" w:rsidP="00661ABF">
            <w:r>
              <w:rPr>
                <w:rFonts w:ascii="Calibri" w:hAnsi="Calibri" w:cs="Calibri"/>
                <w:color w:val="0E2841"/>
              </w:rPr>
              <w:t>EB/SWBD1-E2</w:t>
            </w:r>
          </w:p>
        </w:tc>
        <w:tc>
          <w:tcPr>
            <w:tcW w:w="4676" w:type="dxa"/>
            <w:vAlign w:val="center"/>
          </w:tcPr>
          <w:p w14:paraId="72FFF418" w14:textId="209DD17B" w:rsidR="00661ABF" w:rsidRDefault="00661ABF" w:rsidP="00661ABF">
            <w:r>
              <w:rPr>
                <w:rFonts w:ascii="Calibri" w:hAnsi="Calibri" w:cs="Calibri"/>
              </w:rPr>
              <w:t>33kV SWITCHROOM- SWBD 1</w:t>
            </w:r>
          </w:p>
        </w:tc>
        <w:tc>
          <w:tcPr>
            <w:tcW w:w="1637" w:type="dxa"/>
          </w:tcPr>
          <w:p w14:paraId="6044417D" w14:textId="0BE1E8FB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0AF21950" w14:textId="77777777" w:rsidR="00661ABF" w:rsidRPr="0024380B" w:rsidRDefault="00661ABF" w:rsidP="00661ABF"/>
        </w:tc>
      </w:tr>
      <w:tr w:rsidR="00661ABF" w14:paraId="2E0B9CC9" w14:textId="04C1B9C7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233DD981" w14:textId="143A6F18" w:rsidR="00661ABF" w:rsidRDefault="00661ABF" w:rsidP="00661ABF">
            <w:r>
              <w:rPr>
                <w:rFonts w:ascii="Calibri" w:hAnsi="Calibri" w:cs="Calibri"/>
                <w:color w:val="0E2841"/>
              </w:rPr>
              <w:t>EB/SWBD2-E3</w:t>
            </w:r>
          </w:p>
        </w:tc>
        <w:tc>
          <w:tcPr>
            <w:tcW w:w="4676" w:type="dxa"/>
            <w:vAlign w:val="center"/>
          </w:tcPr>
          <w:p w14:paraId="16CDE895" w14:textId="617A0FE8" w:rsidR="00661ABF" w:rsidRDefault="00661ABF" w:rsidP="00661ABF">
            <w:r>
              <w:rPr>
                <w:rFonts w:ascii="Calibri" w:hAnsi="Calibri" w:cs="Calibri"/>
              </w:rPr>
              <w:t>33kV SWITCHROOM- SWBD 2</w:t>
            </w:r>
          </w:p>
        </w:tc>
        <w:tc>
          <w:tcPr>
            <w:tcW w:w="1637" w:type="dxa"/>
          </w:tcPr>
          <w:p w14:paraId="746050E0" w14:textId="74B399EE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1700C51D" w14:textId="77777777" w:rsidR="00661ABF" w:rsidRPr="0024380B" w:rsidRDefault="00661ABF" w:rsidP="00661ABF"/>
        </w:tc>
      </w:tr>
      <w:tr w:rsidR="00661ABF" w14:paraId="1D6C3D31" w14:textId="13969765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0E8A84CB" w14:textId="20C495AE" w:rsidR="00661ABF" w:rsidRDefault="00661ABF" w:rsidP="00661ABF">
            <w:r>
              <w:rPr>
                <w:rFonts w:ascii="Calibri" w:hAnsi="Calibri" w:cs="Calibri"/>
                <w:color w:val="0E2841"/>
              </w:rPr>
              <w:t>EB/SWBD2-E4</w:t>
            </w:r>
          </w:p>
        </w:tc>
        <w:tc>
          <w:tcPr>
            <w:tcW w:w="4676" w:type="dxa"/>
            <w:vAlign w:val="center"/>
          </w:tcPr>
          <w:p w14:paraId="731514F1" w14:textId="22C12846" w:rsidR="00661ABF" w:rsidRDefault="00661ABF" w:rsidP="00661ABF">
            <w:r>
              <w:rPr>
                <w:rFonts w:ascii="Calibri" w:hAnsi="Calibri" w:cs="Calibri"/>
              </w:rPr>
              <w:t>33kV SWITCHROOM- SWBD 2</w:t>
            </w:r>
          </w:p>
        </w:tc>
        <w:tc>
          <w:tcPr>
            <w:tcW w:w="1637" w:type="dxa"/>
          </w:tcPr>
          <w:p w14:paraId="0AD16068" w14:textId="29253ADF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133AB777" w14:textId="77777777" w:rsidR="00661ABF" w:rsidRPr="0024380B" w:rsidRDefault="00661ABF" w:rsidP="00661ABF"/>
        </w:tc>
      </w:tr>
      <w:tr w:rsidR="00661ABF" w14:paraId="069B53E3" w14:textId="4E9D056E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5C74383F" w14:textId="30AF0343" w:rsidR="00661ABF" w:rsidRDefault="00661ABF" w:rsidP="00661ABF">
            <w:r>
              <w:rPr>
                <w:rFonts w:ascii="Calibri" w:hAnsi="Calibri" w:cs="Calibri"/>
                <w:color w:val="0E2841"/>
              </w:rPr>
              <w:t>EB/ODU-AC1-E5</w:t>
            </w:r>
          </w:p>
        </w:tc>
        <w:tc>
          <w:tcPr>
            <w:tcW w:w="4676" w:type="dxa"/>
            <w:vAlign w:val="center"/>
          </w:tcPr>
          <w:p w14:paraId="719EB29C" w14:textId="6732DBF8" w:rsidR="00661ABF" w:rsidRDefault="00661ABF" w:rsidP="00661ABF">
            <w:r>
              <w:rPr>
                <w:rFonts w:ascii="Calibri" w:hAnsi="Calibri" w:cs="Calibri"/>
              </w:rPr>
              <w:t>HVAC OUTDOOR UNIT 1</w:t>
            </w:r>
          </w:p>
        </w:tc>
        <w:tc>
          <w:tcPr>
            <w:tcW w:w="1637" w:type="dxa"/>
          </w:tcPr>
          <w:p w14:paraId="7036EFD3" w14:textId="145036C9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78E62573" w14:textId="77777777" w:rsidR="00661ABF" w:rsidRPr="0024380B" w:rsidRDefault="00661ABF" w:rsidP="00661ABF"/>
        </w:tc>
      </w:tr>
      <w:tr w:rsidR="00661ABF" w14:paraId="68E72C18" w14:textId="30379A79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0FEDE40A" w14:textId="451CED04" w:rsidR="00661ABF" w:rsidRDefault="00661ABF" w:rsidP="00661ABF">
            <w:r>
              <w:rPr>
                <w:rFonts w:ascii="Calibri" w:hAnsi="Calibri" w:cs="Calibri"/>
                <w:color w:val="0E2841"/>
              </w:rPr>
              <w:t>ODU-AC1/ODU-AC2-E5</w:t>
            </w:r>
          </w:p>
        </w:tc>
        <w:tc>
          <w:tcPr>
            <w:tcW w:w="4676" w:type="dxa"/>
            <w:vAlign w:val="center"/>
          </w:tcPr>
          <w:p w14:paraId="34520C6E" w14:textId="252DB16E" w:rsidR="00661ABF" w:rsidRDefault="00661ABF" w:rsidP="00661ABF">
            <w:r>
              <w:rPr>
                <w:rFonts w:ascii="Calibri" w:hAnsi="Calibri" w:cs="Calibri"/>
              </w:rPr>
              <w:t>HVAC OUTDOOR UNIT 2</w:t>
            </w:r>
          </w:p>
        </w:tc>
        <w:tc>
          <w:tcPr>
            <w:tcW w:w="1637" w:type="dxa"/>
          </w:tcPr>
          <w:p w14:paraId="4AB3A5A9" w14:textId="64527237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602DEACC" w14:textId="77777777" w:rsidR="00661ABF" w:rsidRPr="0024380B" w:rsidRDefault="00661ABF" w:rsidP="00661ABF"/>
        </w:tc>
      </w:tr>
      <w:tr w:rsidR="00661ABF" w14:paraId="11E9C4F3" w14:textId="5C9581F4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07937D8C" w14:textId="01BD9DD4" w:rsidR="00661ABF" w:rsidRDefault="00661ABF" w:rsidP="00661ABF">
            <w:r>
              <w:rPr>
                <w:rFonts w:ascii="Calibri" w:hAnsi="Calibri" w:cs="Calibri"/>
                <w:color w:val="0E2841"/>
              </w:rPr>
              <w:t>ODU-AC2/ODU-AC3-E5</w:t>
            </w:r>
          </w:p>
        </w:tc>
        <w:tc>
          <w:tcPr>
            <w:tcW w:w="4676" w:type="dxa"/>
            <w:vAlign w:val="center"/>
          </w:tcPr>
          <w:p w14:paraId="40441BC2" w14:textId="64FC97DC" w:rsidR="00661ABF" w:rsidRDefault="00661ABF" w:rsidP="00661ABF">
            <w:r>
              <w:rPr>
                <w:rFonts w:ascii="Calibri" w:hAnsi="Calibri" w:cs="Calibri"/>
              </w:rPr>
              <w:t>HVAC OUTDOOR UNIT 3</w:t>
            </w:r>
          </w:p>
        </w:tc>
        <w:tc>
          <w:tcPr>
            <w:tcW w:w="1637" w:type="dxa"/>
          </w:tcPr>
          <w:p w14:paraId="0FE9A849" w14:textId="49F4A6D5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6EA7526B" w14:textId="77777777" w:rsidR="00661ABF" w:rsidRPr="0024380B" w:rsidRDefault="00661ABF" w:rsidP="00661ABF"/>
        </w:tc>
      </w:tr>
      <w:tr w:rsidR="00661ABF" w14:paraId="4AE578C2" w14:textId="2411B87A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50355C3E" w14:textId="625C8CA7" w:rsidR="00661ABF" w:rsidRDefault="00661ABF" w:rsidP="00661ABF">
            <w:r>
              <w:rPr>
                <w:rFonts w:ascii="Calibri" w:hAnsi="Calibri" w:cs="Calibri"/>
                <w:color w:val="0E2841"/>
              </w:rPr>
              <w:t>ODU-AC3/ODU-AC4-E5</w:t>
            </w:r>
          </w:p>
        </w:tc>
        <w:tc>
          <w:tcPr>
            <w:tcW w:w="4676" w:type="dxa"/>
            <w:vAlign w:val="center"/>
          </w:tcPr>
          <w:p w14:paraId="2A2098AE" w14:textId="495AB707" w:rsidR="00661ABF" w:rsidRDefault="00661ABF" w:rsidP="00661ABF">
            <w:r>
              <w:rPr>
                <w:rFonts w:ascii="Calibri" w:hAnsi="Calibri" w:cs="Calibri"/>
              </w:rPr>
              <w:t>HVAC OUTDOOR UNIT 4</w:t>
            </w:r>
          </w:p>
        </w:tc>
        <w:tc>
          <w:tcPr>
            <w:tcW w:w="1637" w:type="dxa"/>
          </w:tcPr>
          <w:p w14:paraId="3F8E231A" w14:textId="49B12713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56DEDF7C" w14:textId="77777777" w:rsidR="00661ABF" w:rsidRPr="0024380B" w:rsidRDefault="00661ABF" w:rsidP="00661ABF"/>
        </w:tc>
      </w:tr>
      <w:tr w:rsidR="00661ABF" w14:paraId="389D028C" w14:textId="3F30769B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60567BEC" w14:textId="138CDD2E" w:rsidR="00661ABF" w:rsidRDefault="00661ABF" w:rsidP="00661ABF">
            <w:r>
              <w:rPr>
                <w:rFonts w:ascii="Calibri" w:hAnsi="Calibri" w:cs="Calibri"/>
                <w:color w:val="0E2841"/>
              </w:rPr>
              <w:t>EB/EBOSS1-E6</w:t>
            </w:r>
          </w:p>
        </w:tc>
        <w:tc>
          <w:tcPr>
            <w:tcW w:w="4676" w:type="dxa"/>
            <w:vAlign w:val="center"/>
          </w:tcPr>
          <w:p w14:paraId="70DCF794" w14:textId="382C54CB" w:rsidR="00661ABF" w:rsidRDefault="00661ABF" w:rsidP="00661ABF">
            <w:r>
              <w:rPr>
                <w:rFonts w:ascii="Calibri" w:hAnsi="Calibri" w:cs="Calibri"/>
              </w:rPr>
              <w:t>CONTROL BUILDING EARTH BOSS 1</w:t>
            </w:r>
          </w:p>
        </w:tc>
        <w:tc>
          <w:tcPr>
            <w:tcW w:w="1637" w:type="dxa"/>
          </w:tcPr>
          <w:p w14:paraId="6812E9B7" w14:textId="2C34DABF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4142FAFD" w14:textId="77777777" w:rsidR="00661ABF" w:rsidRPr="0024380B" w:rsidRDefault="00661ABF" w:rsidP="00661ABF"/>
        </w:tc>
      </w:tr>
      <w:tr w:rsidR="00661ABF" w14:paraId="452616E7" w14:textId="41A39E37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7A77925E" w14:textId="1E0DF785" w:rsidR="00661ABF" w:rsidRDefault="00661ABF" w:rsidP="00661ABF">
            <w:r>
              <w:rPr>
                <w:rFonts w:ascii="Calibri" w:hAnsi="Calibri" w:cs="Calibri"/>
                <w:color w:val="0E2841"/>
              </w:rPr>
              <w:t>EB/EBOSS2-E7</w:t>
            </w:r>
          </w:p>
        </w:tc>
        <w:tc>
          <w:tcPr>
            <w:tcW w:w="4676" w:type="dxa"/>
            <w:vAlign w:val="center"/>
          </w:tcPr>
          <w:p w14:paraId="5837145C" w14:textId="17BDD401" w:rsidR="00661ABF" w:rsidRDefault="00661ABF" w:rsidP="00661ABF">
            <w:r>
              <w:rPr>
                <w:rFonts w:ascii="Calibri" w:hAnsi="Calibri" w:cs="Calibri"/>
              </w:rPr>
              <w:t>CONTROL BUILDING EARTH BOSS 2</w:t>
            </w:r>
          </w:p>
        </w:tc>
        <w:tc>
          <w:tcPr>
            <w:tcW w:w="1637" w:type="dxa"/>
          </w:tcPr>
          <w:p w14:paraId="54150322" w14:textId="02B898DF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3CF989CF" w14:textId="77777777" w:rsidR="00661ABF" w:rsidRPr="0024380B" w:rsidRDefault="00661ABF" w:rsidP="00661ABF"/>
        </w:tc>
      </w:tr>
      <w:tr w:rsidR="00661ABF" w14:paraId="75AE7B3A" w14:textId="4C289E4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614976CE" w14:textId="18DD5993" w:rsidR="00661ABF" w:rsidRDefault="00661ABF" w:rsidP="00661ABF">
            <w:r>
              <w:rPr>
                <w:rFonts w:ascii="Calibri" w:hAnsi="Calibri" w:cs="Calibri"/>
                <w:color w:val="0E2841"/>
              </w:rPr>
              <w:t>EB/EGRID1-E8</w:t>
            </w:r>
          </w:p>
        </w:tc>
        <w:tc>
          <w:tcPr>
            <w:tcW w:w="4676" w:type="dxa"/>
            <w:vAlign w:val="center"/>
          </w:tcPr>
          <w:p w14:paraId="5A5FA356" w14:textId="687ADF30" w:rsidR="00661ABF" w:rsidRDefault="00661ABF" w:rsidP="00661ABF">
            <w:r>
              <w:rPr>
                <w:rFonts w:ascii="Calibri" w:hAnsi="Calibri" w:cs="Calibri"/>
              </w:rPr>
              <w:t>TO EARTH GRID 1</w:t>
            </w:r>
          </w:p>
        </w:tc>
        <w:tc>
          <w:tcPr>
            <w:tcW w:w="1637" w:type="dxa"/>
          </w:tcPr>
          <w:p w14:paraId="220A06AA" w14:textId="7ECD616C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4D4C8F43" w14:textId="77777777" w:rsidR="00661ABF" w:rsidRPr="0024380B" w:rsidRDefault="00661ABF" w:rsidP="00661ABF"/>
        </w:tc>
      </w:tr>
      <w:tr w:rsidR="00661ABF" w14:paraId="7C6F9321" w14:textId="0D20E126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41BA473F" w14:textId="7EC20EFA" w:rsidR="00661ABF" w:rsidRDefault="00661ABF" w:rsidP="00661ABF">
            <w:r>
              <w:rPr>
                <w:rFonts w:ascii="Calibri" w:hAnsi="Calibri" w:cs="Calibri"/>
                <w:color w:val="0E2841"/>
              </w:rPr>
              <w:t>EB/EBGRID1-E9</w:t>
            </w:r>
          </w:p>
        </w:tc>
        <w:tc>
          <w:tcPr>
            <w:tcW w:w="4676" w:type="dxa"/>
            <w:vAlign w:val="center"/>
          </w:tcPr>
          <w:p w14:paraId="224C1A60" w14:textId="4CD11073" w:rsidR="00661ABF" w:rsidRDefault="00661ABF" w:rsidP="00661ABF">
            <w:r>
              <w:rPr>
                <w:rFonts w:ascii="Calibri" w:hAnsi="Calibri" w:cs="Calibri"/>
              </w:rPr>
              <w:t>TO EARTH GRID 2</w:t>
            </w:r>
          </w:p>
        </w:tc>
        <w:tc>
          <w:tcPr>
            <w:tcW w:w="1637" w:type="dxa"/>
          </w:tcPr>
          <w:p w14:paraId="5C9C8A39" w14:textId="281F7834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416A202F" w14:textId="77777777" w:rsidR="00661ABF" w:rsidRPr="0024380B" w:rsidRDefault="00661ABF" w:rsidP="00661ABF"/>
        </w:tc>
      </w:tr>
      <w:tr w:rsidR="00661ABF" w14:paraId="041DA4C5" w14:textId="1F617974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5F6C64CE" w14:textId="75C57DF6" w:rsidR="00661ABF" w:rsidRDefault="00661ABF" w:rsidP="00661ABF">
            <w:r>
              <w:rPr>
                <w:rFonts w:ascii="Calibri" w:hAnsi="Calibri" w:cs="Calibri"/>
                <w:color w:val="0E2841"/>
              </w:rPr>
              <w:t>EB/CTRAY-E10</w:t>
            </w:r>
          </w:p>
        </w:tc>
        <w:tc>
          <w:tcPr>
            <w:tcW w:w="4676" w:type="dxa"/>
            <w:vAlign w:val="center"/>
          </w:tcPr>
          <w:p w14:paraId="5C640A93" w14:textId="0B70E7B8" w:rsidR="00661ABF" w:rsidRDefault="00661ABF" w:rsidP="00661ABF">
            <w:r>
              <w:rPr>
                <w:rFonts w:ascii="Calibri" w:hAnsi="Calibri" w:cs="Calibri"/>
              </w:rPr>
              <w:t>CABLE TRAYS/GLAND PLATES</w:t>
            </w:r>
          </w:p>
        </w:tc>
        <w:tc>
          <w:tcPr>
            <w:tcW w:w="1637" w:type="dxa"/>
          </w:tcPr>
          <w:p w14:paraId="04F69E25" w14:textId="5A533922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797D0A77" w14:textId="77777777" w:rsidR="00661ABF" w:rsidRPr="0024380B" w:rsidRDefault="00661ABF" w:rsidP="00661ABF"/>
        </w:tc>
      </w:tr>
      <w:tr w:rsidR="00661ABF" w14:paraId="7780DF33" w14:textId="4D076154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0046DD4E" w14:textId="347E2AFF" w:rsidR="00661ABF" w:rsidRDefault="00661ABF" w:rsidP="00661ABF">
            <w:r>
              <w:rPr>
                <w:rFonts w:ascii="Calibri" w:hAnsi="Calibri" w:cs="Calibri"/>
                <w:color w:val="0E2841"/>
              </w:rPr>
              <w:t>EB/275KVCB1-E11</w:t>
            </w:r>
          </w:p>
        </w:tc>
        <w:tc>
          <w:tcPr>
            <w:tcW w:w="4676" w:type="dxa"/>
            <w:vAlign w:val="center"/>
          </w:tcPr>
          <w:p w14:paraId="39A4B49B" w14:textId="05762C74" w:rsidR="00661ABF" w:rsidRDefault="00661ABF" w:rsidP="00661ABF">
            <w:r>
              <w:rPr>
                <w:rFonts w:ascii="Calibri" w:hAnsi="Calibri" w:cs="Calibri"/>
              </w:rPr>
              <w:t>TO 275kV CONTROL BUILDING 1</w:t>
            </w:r>
          </w:p>
        </w:tc>
        <w:tc>
          <w:tcPr>
            <w:tcW w:w="1637" w:type="dxa"/>
          </w:tcPr>
          <w:p w14:paraId="7EB16BC8" w14:textId="45C3A9D0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2F2DB526" w14:textId="77777777" w:rsidR="00661ABF" w:rsidRPr="0024380B" w:rsidRDefault="00661ABF" w:rsidP="00661ABF"/>
        </w:tc>
      </w:tr>
      <w:tr w:rsidR="00661ABF" w14:paraId="0C033991" w14:textId="078B4049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25FF97FF" w14:textId="67445060" w:rsidR="00661ABF" w:rsidRDefault="00661ABF" w:rsidP="00661ABF">
            <w:r>
              <w:rPr>
                <w:rFonts w:ascii="Calibri" w:hAnsi="Calibri" w:cs="Calibri"/>
                <w:color w:val="0E2841"/>
              </w:rPr>
              <w:t>EB/275KVCB2-E12</w:t>
            </w:r>
          </w:p>
        </w:tc>
        <w:tc>
          <w:tcPr>
            <w:tcW w:w="4676" w:type="dxa"/>
            <w:vAlign w:val="center"/>
          </w:tcPr>
          <w:p w14:paraId="5976DDD6" w14:textId="219410DF" w:rsidR="00661ABF" w:rsidRDefault="00661ABF" w:rsidP="00661ABF">
            <w:r>
              <w:rPr>
                <w:rFonts w:ascii="Calibri" w:hAnsi="Calibri" w:cs="Calibri"/>
              </w:rPr>
              <w:t>TO 275kV CONTROL BUILDING 2</w:t>
            </w:r>
          </w:p>
        </w:tc>
        <w:tc>
          <w:tcPr>
            <w:tcW w:w="1637" w:type="dxa"/>
          </w:tcPr>
          <w:p w14:paraId="40295088" w14:textId="7E566FF1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042DDCF5" w14:textId="77777777" w:rsidR="00661ABF" w:rsidRPr="0024380B" w:rsidRDefault="00661ABF" w:rsidP="00661ABF"/>
        </w:tc>
      </w:tr>
      <w:tr w:rsidR="00661ABF" w14:paraId="15676AEC" w14:textId="6E824B76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72C42014" w14:textId="42CC679D" w:rsidR="00661ABF" w:rsidRDefault="00661ABF" w:rsidP="00661ABF">
            <w:r>
              <w:rPr>
                <w:rFonts w:ascii="Calibri" w:hAnsi="Calibri" w:cs="Calibri"/>
                <w:color w:val="0E2841"/>
              </w:rPr>
              <w:t>EB/HFA1-E13</w:t>
            </w:r>
          </w:p>
        </w:tc>
        <w:tc>
          <w:tcPr>
            <w:tcW w:w="4676" w:type="dxa"/>
            <w:vAlign w:val="center"/>
          </w:tcPr>
          <w:p w14:paraId="690F8624" w14:textId="4857ED5D" w:rsidR="00661ABF" w:rsidRDefault="00661ABF" w:rsidP="00661ABF">
            <w:r>
              <w:rPr>
                <w:rFonts w:ascii="Calibri" w:hAnsi="Calibri" w:cs="Calibri"/>
              </w:rPr>
              <w:t>TO 33kV HARMONIC FILTER AREA 1</w:t>
            </w:r>
          </w:p>
        </w:tc>
        <w:tc>
          <w:tcPr>
            <w:tcW w:w="1637" w:type="dxa"/>
          </w:tcPr>
          <w:p w14:paraId="1399FC0E" w14:textId="55117985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1795F15E" w14:textId="77777777" w:rsidR="00661ABF" w:rsidRPr="0024380B" w:rsidRDefault="00661ABF" w:rsidP="00661ABF"/>
        </w:tc>
      </w:tr>
      <w:tr w:rsidR="00661ABF" w14:paraId="6043A9AA" w14:textId="6E597498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3B7D9E4D" w14:textId="36AFCBBA" w:rsidR="00661ABF" w:rsidRDefault="00661ABF" w:rsidP="00661ABF">
            <w:r>
              <w:rPr>
                <w:rFonts w:ascii="Calibri" w:hAnsi="Calibri" w:cs="Calibri"/>
                <w:color w:val="0E2841"/>
              </w:rPr>
              <w:t>EB/HFA2-E14</w:t>
            </w:r>
          </w:p>
        </w:tc>
        <w:tc>
          <w:tcPr>
            <w:tcW w:w="4676" w:type="dxa"/>
            <w:vAlign w:val="center"/>
          </w:tcPr>
          <w:p w14:paraId="5D2EBD26" w14:textId="7039E505" w:rsidR="00661ABF" w:rsidRDefault="00661ABF" w:rsidP="00661ABF">
            <w:r>
              <w:rPr>
                <w:rFonts w:ascii="Calibri" w:hAnsi="Calibri" w:cs="Calibri"/>
              </w:rPr>
              <w:t>TO 33kV HARMONIC FILTER AREA 2</w:t>
            </w:r>
          </w:p>
        </w:tc>
        <w:tc>
          <w:tcPr>
            <w:tcW w:w="1637" w:type="dxa"/>
          </w:tcPr>
          <w:p w14:paraId="651B3817" w14:textId="1A6FBEA8" w:rsidR="00661ABF" w:rsidRDefault="00661ABF" w:rsidP="00661ABF">
            <w:r w:rsidRPr="0024380B">
              <w:t>PFi Gen Cable</w:t>
            </w:r>
          </w:p>
        </w:tc>
        <w:tc>
          <w:tcPr>
            <w:tcW w:w="1552" w:type="dxa"/>
          </w:tcPr>
          <w:p w14:paraId="78DAD610" w14:textId="77777777" w:rsidR="00661ABF" w:rsidRPr="0024380B" w:rsidRDefault="00661ABF" w:rsidP="00661ABF"/>
        </w:tc>
      </w:tr>
      <w:tr w:rsidR="00661ABF" w14:paraId="21BAE375" w14:textId="7E5324E9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1ED0BA66" w14:textId="347EADC8" w:rsidR="00661ABF" w:rsidRDefault="00661ABF" w:rsidP="00661ABF"/>
        </w:tc>
        <w:tc>
          <w:tcPr>
            <w:tcW w:w="4676" w:type="dxa"/>
            <w:vAlign w:val="center"/>
          </w:tcPr>
          <w:p w14:paraId="488B9426" w14:textId="5E6F52C8" w:rsidR="00661ABF" w:rsidRDefault="00661ABF" w:rsidP="00661ABF"/>
        </w:tc>
        <w:tc>
          <w:tcPr>
            <w:tcW w:w="1637" w:type="dxa"/>
          </w:tcPr>
          <w:p w14:paraId="2DBF5F61" w14:textId="77777777" w:rsidR="00661ABF" w:rsidRDefault="00661ABF" w:rsidP="00661ABF"/>
        </w:tc>
        <w:tc>
          <w:tcPr>
            <w:tcW w:w="1552" w:type="dxa"/>
          </w:tcPr>
          <w:p w14:paraId="56BBFDA6" w14:textId="77777777" w:rsidR="00661ABF" w:rsidRDefault="00661ABF" w:rsidP="00661ABF"/>
        </w:tc>
      </w:tr>
      <w:tr w:rsidR="00661ABF" w14:paraId="20FEBF1D" w14:textId="04FE9EA7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19B4C377" w14:textId="77777777" w:rsidR="00661ABF" w:rsidRDefault="00661ABF" w:rsidP="00661ABF"/>
        </w:tc>
        <w:tc>
          <w:tcPr>
            <w:tcW w:w="4676" w:type="dxa"/>
            <w:vAlign w:val="center"/>
          </w:tcPr>
          <w:p w14:paraId="46BB7C67" w14:textId="6FC7AA94" w:rsidR="00661ABF" w:rsidRDefault="00661ABF" w:rsidP="00661ABF"/>
        </w:tc>
        <w:tc>
          <w:tcPr>
            <w:tcW w:w="1637" w:type="dxa"/>
          </w:tcPr>
          <w:p w14:paraId="21A062E5" w14:textId="77777777" w:rsidR="00661ABF" w:rsidRDefault="00661ABF" w:rsidP="00661ABF"/>
        </w:tc>
        <w:tc>
          <w:tcPr>
            <w:tcW w:w="1552" w:type="dxa"/>
          </w:tcPr>
          <w:p w14:paraId="37191BE0" w14:textId="77777777" w:rsidR="00661ABF" w:rsidRDefault="00661ABF" w:rsidP="00661ABF"/>
        </w:tc>
      </w:tr>
      <w:tr w:rsidR="00661ABF" w14:paraId="6AF6EC27" w14:textId="594F247C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67F67FCB" w14:textId="77777777" w:rsidR="00661ABF" w:rsidRDefault="00661ABF" w:rsidP="00661ABF"/>
        </w:tc>
        <w:tc>
          <w:tcPr>
            <w:tcW w:w="4676" w:type="dxa"/>
            <w:vAlign w:val="center"/>
          </w:tcPr>
          <w:p w14:paraId="76917ACA" w14:textId="59E7ED7E" w:rsidR="00661ABF" w:rsidRDefault="00661ABF" w:rsidP="00661ABF"/>
        </w:tc>
        <w:tc>
          <w:tcPr>
            <w:tcW w:w="1637" w:type="dxa"/>
          </w:tcPr>
          <w:p w14:paraId="462094BD" w14:textId="77777777" w:rsidR="00661ABF" w:rsidRDefault="00661ABF" w:rsidP="00661ABF"/>
        </w:tc>
        <w:tc>
          <w:tcPr>
            <w:tcW w:w="1552" w:type="dxa"/>
          </w:tcPr>
          <w:p w14:paraId="4C378728" w14:textId="77777777" w:rsidR="00661ABF" w:rsidRDefault="00661ABF" w:rsidP="00661ABF"/>
        </w:tc>
      </w:tr>
      <w:tr w:rsidR="00661ABF" w14:paraId="1E415BCC" w14:textId="0948E8C5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1DCE77AD" w14:textId="77777777" w:rsidR="00661ABF" w:rsidRDefault="00661ABF" w:rsidP="00661ABF"/>
        </w:tc>
        <w:tc>
          <w:tcPr>
            <w:tcW w:w="4676" w:type="dxa"/>
            <w:vAlign w:val="center"/>
          </w:tcPr>
          <w:p w14:paraId="14D1E3B8" w14:textId="77777777" w:rsidR="00661ABF" w:rsidRDefault="00661ABF" w:rsidP="00661ABF"/>
        </w:tc>
        <w:tc>
          <w:tcPr>
            <w:tcW w:w="1637" w:type="dxa"/>
          </w:tcPr>
          <w:p w14:paraId="5319C257" w14:textId="77777777" w:rsidR="00661ABF" w:rsidRDefault="00661ABF" w:rsidP="00661ABF"/>
        </w:tc>
        <w:tc>
          <w:tcPr>
            <w:tcW w:w="1552" w:type="dxa"/>
          </w:tcPr>
          <w:p w14:paraId="4D167BDF" w14:textId="77777777" w:rsidR="00661ABF" w:rsidRDefault="00661ABF" w:rsidP="00661ABF"/>
        </w:tc>
      </w:tr>
      <w:tr w:rsidR="00661ABF" w14:paraId="25B7F4A7" w14:textId="729AFD97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4C6B72EE" w14:textId="77777777" w:rsidR="00661ABF" w:rsidRDefault="00661ABF" w:rsidP="00661ABF"/>
        </w:tc>
        <w:tc>
          <w:tcPr>
            <w:tcW w:w="4676" w:type="dxa"/>
            <w:vAlign w:val="center"/>
          </w:tcPr>
          <w:p w14:paraId="5124FBC9" w14:textId="77777777" w:rsidR="00661ABF" w:rsidRDefault="00661ABF" w:rsidP="00661ABF"/>
        </w:tc>
        <w:tc>
          <w:tcPr>
            <w:tcW w:w="1637" w:type="dxa"/>
          </w:tcPr>
          <w:p w14:paraId="12DC3A5E" w14:textId="77777777" w:rsidR="00661ABF" w:rsidRDefault="00661ABF" w:rsidP="00661ABF"/>
        </w:tc>
        <w:tc>
          <w:tcPr>
            <w:tcW w:w="1552" w:type="dxa"/>
          </w:tcPr>
          <w:p w14:paraId="3EFF730E" w14:textId="77777777" w:rsidR="00661ABF" w:rsidRDefault="00661ABF" w:rsidP="00661ABF"/>
        </w:tc>
      </w:tr>
      <w:tr w:rsidR="00661ABF" w14:paraId="4EA4F991" w14:textId="68EDBAD2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1D316F9B" w14:textId="77777777" w:rsidR="00661ABF" w:rsidRDefault="00661ABF" w:rsidP="00661ABF"/>
        </w:tc>
        <w:tc>
          <w:tcPr>
            <w:tcW w:w="4676" w:type="dxa"/>
            <w:vAlign w:val="center"/>
          </w:tcPr>
          <w:p w14:paraId="0C9344FC" w14:textId="77777777" w:rsidR="00661ABF" w:rsidRDefault="00661ABF" w:rsidP="00661ABF"/>
        </w:tc>
        <w:tc>
          <w:tcPr>
            <w:tcW w:w="1637" w:type="dxa"/>
          </w:tcPr>
          <w:p w14:paraId="08CA2974" w14:textId="77777777" w:rsidR="00661ABF" w:rsidRDefault="00661ABF" w:rsidP="00661ABF"/>
        </w:tc>
        <w:tc>
          <w:tcPr>
            <w:tcW w:w="1552" w:type="dxa"/>
          </w:tcPr>
          <w:p w14:paraId="03250939" w14:textId="77777777" w:rsidR="00661ABF" w:rsidRDefault="00661ABF" w:rsidP="00661ABF"/>
        </w:tc>
      </w:tr>
      <w:tr w:rsidR="00661ABF" w14:paraId="4BCEB4AC" w14:textId="3EDF77A5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2A0712E2" w14:textId="77777777" w:rsidR="00661ABF" w:rsidRDefault="00661ABF" w:rsidP="00661ABF"/>
        </w:tc>
        <w:tc>
          <w:tcPr>
            <w:tcW w:w="4676" w:type="dxa"/>
            <w:vAlign w:val="center"/>
          </w:tcPr>
          <w:p w14:paraId="6C6C2E75" w14:textId="77777777" w:rsidR="00661ABF" w:rsidRDefault="00661ABF" w:rsidP="00661ABF"/>
        </w:tc>
        <w:tc>
          <w:tcPr>
            <w:tcW w:w="1637" w:type="dxa"/>
          </w:tcPr>
          <w:p w14:paraId="0D3F2DDA" w14:textId="77777777" w:rsidR="00661ABF" w:rsidRDefault="00661ABF" w:rsidP="00661ABF"/>
        </w:tc>
        <w:tc>
          <w:tcPr>
            <w:tcW w:w="1552" w:type="dxa"/>
          </w:tcPr>
          <w:p w14:paraId="1DFDC7AB" w14:textId="77777777" w:rsidR="00661ABF" w:rsidRDefault="00661ABF" w:rsidP="00661ABF"/>
        </w:tc>
      </w:tr>
      <w:tr w:rsidR="00661ABF" w14:paraId="125CCF5D" w14:textId="2BE1A39E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53F61854" w14:textId="77777777" w:rsidR="00661ABF" w:rsidRDefault="00661ABF" w:rsidP="00661ABF"/>
        </w:tc>
        <w:tc>
          <w:tcPr>
            <w:tcW w:w="4676" w:type="dxa"/>
            <w:vAlign w:val="center"/>
          </w:tcPr>
          <w:p w14:paraId="2310334C" w14:textId="77777777" w:rsidR="00661ABF" w:rsidRDefault="00661ABF" w:rsidP="00661ABF"/>
        </w:tc>
        <w:tc>
          <w:tcPr>
            <w:tcW w:w="1637" w:type="dxa"/>
          </w:tcPr>
          <w:p w14:paraId="3F8CA9D9" w14:textId="77777777" w:rsidR="00661ABF" w:rsidRDefault="00661ABF" w:rsidP="00661ABF"/>
        </w:tc>
        <w:tc>
          <w:tcPr>
            <w:tcW w:w="1552" w:type="dxa"/>
          </w:tcPr>
          <w:p w14:paraId="0A4EBC98" w14:textId="77777777" w:rsidR="00661ABF" w:rsidRDefault="00661ABF" w:rsidP="00661ABF"/>
        </w:tc>
      </w:tr>
      <w:tr w:rsidR="00661ABF" w14:paraId="664D7FAE" w14:textId="09A5BEAE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0D8BDAFC" w14:textId="77777777" w:rsidR="00661ABF" w:rsidRDefault="00661ABF" w:rsidP="00661ABF"/>
        </w:tc>
        <w:tc>
          <w:tcPr>
            <w:tcW w:w="4676" w:type="dxa"/>
            <w:vAlign w:val="center"/>
          </w:tcPr>
          <w:p w14:paraId="495CB1DD" w14:textId="77777777" w:rsidR="00661ABF" w:rsidRDefault="00661ABF" w:rsidP="00661ABF"/>
        </w:tc>
        <w:tc>
          <w:tcPr>
            <w:tcW w:w="1637" w:type="dxa"/>
          </w:tcPr>
          <w:p w14:paraId="04204D98" w14:textId="77777777" w:rsidR="00661ABF" w:rsidRDefault="00661ABF" w:rsidP="00661ABF"/>
        </w:tc>
        <w:tc>
          <w:tcPr>
            <w:tcW w:w="1552" w:type="dxa"/>
          </w:tcPr>
          <w:p w14:paraId="3690DA2D" w14:textId="77777777" w:rsidR="00661ABF" w:rsidRDefault="00661ABF" w:rsidP="00661ABF"/>
        </w:tc>
      </w:tr>
      <w:tr w:rsidR="00661ABF" w14:paraId="72E2FC0E" w14:textId="6E0EB654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462830A5" w14:textId="77777777" w:rsidR="00661ABF" w:rsidRDefault="00661ABF" w:rsidP="00661ABF"/>
        </w:tc>
        <w:tc>
          <w:tcPr>
            <w:tcW w:w="4676" w:type="dxa"/>
            <w:vAlign w:val="center"/>
          </w:tcPr>
          <w:p w14:paraId="0EDEFC24" w14:textId="77777777" w:rsidR="00661ABF" w:rsidRDefault="00661ABF" w:rsidP="00661ABF"/>
        </w:tc>
        <w:tc>
          <w:tcPr>
            <w:tcW w:w="1637" w:type="dxa"/>
          </w:tcPr>
          <w:p w14:paraId="1B7BAE86" w14:textId="77777777" w:rsidR="00661ABF" w:rsidRDefault="00661ABF" w:rsidP="00661ABF"/>
        </w:tc>
        <w:tc>
          <w:tcPr>
            <w:tcW w:w="1552" w:type="dxa"/>
          </w:tcPr>
          <w:p w14:paraId="4575A761" w14:textId="77777777" w:rsidR="00661ABF" w:rsidRDefault="00661ABF" w:rsidP="00661ABF"/>
        </w:tc>
      </w:tr>
      <w:tr w:rsidR="00661ABF" w14:paraId="7BDD2AF3" w14:textId="4DA31F9C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08EC99D4" w14:textId="77777777" w:rsidR="00661ABF" w:rsidRDefault="00661ABF" w:rsidP="00661ABF"/>
        </w:tc>
        <w:tc>
          <w:tcPr>
            <w:tcW w:w="4676" w:type="dxa"/>
            <w:vAlign w:val="center"/>
          </w:tcPr>
          <w:p w14:paraId="77D60D7D" w14:textId="77777777" w:rsidR="00661ABF" w:rsidRDefault="00661ABF" w:rsidP="00661ABF"/>
        </w:tc>
        <w:tc>
          <w:tcPr>
            <w:tcW w:w="1637" w:type="dxa"/>
          </w:tcPr>
          <w:p w14:paraId="69D06C71" w14:textId="77777777" w:rsidR="00661ABF" w:rsidRDefault="00661ABF" w:rsidP="00661ABF"/>
        </w:tc>
        <w:tc>
          <w:tcPr>
            <w:tcW w:w="1552" w:type="dxa"/>
          </w:tcPr>
          <w:p w14:paraId="060088AE" w14:textId="77777777" w:rsidR="00661ABF" w:rsidRDefault="00661ABF" w:rsidP="00661ABF"/>
        </w:tc>
      </w:tr>
      <w:tr w:rsidR="00661ABF" w14:paraId="1EF81BF1" w14:textId="5D8828FE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6EC5AECD" w14:textId="77777777" w:rsidR="00661ABF" w:rsidRDefault="00661ABF" w:rsidP="00661ABF"/>
        </w:tc>
        <w:tc>
          <w:tcPr>
            <w:tcW w:w="4676" w:type="dxa"/>
            <w:vAlign w:val="center"/>
          </w:tcPr>
          <w:p w14:paraId="30CFD87F" w14:textId="77777777" w:rsidR="00661ABF" w:rsidRDefault="00661ABF" w:rsidP="00661ABF"/>
        </w:tc>
        <w:tc>
          <w:tcPr>
            <w:tcW w:w="1637" w:type="dxa"/>
          </w:tcPr>
          <w:p w14:paraId="30B15AE0" w14:textId="77777777" w:rsidR="00661ABF" w:rsidRDefault="00661ABF" w:rsidP="00661ABF"/>
        </w:tc>
        <w:tc>
          <w:tcPr>
            <w:tcW w:w="1552" w:type="dxa"/>
          </w:tcPr>
          <w:p w14:paraId="4B997170" w14:textId="77777777" w:rsidR="00661ABF" w:rsidRDefault="00661ABF" w:rsidP="00661ABF"/>
        </w:tc>
      </w:tr>
      <w:tr w:rsidR="00661ABF" w14:paraId="3656FC54" w14:textId="58A1B55F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2F54BADA" w14:textId="77777777" w:rsidR="00661ABF" w:rsidRDefault="00661ABF" w:rsidP="00661ABF"/>
        </w:tc>
        <w:tc>
          <w:tcPr>
            <w:tcW w:w="4676" w:type="dxa"/>
            <w:vAlign w:val="center"/>
          </w:tcPr>
          <w:p w14:paraId="60910FEA" w14:textId="77777777" w:rsidR="00661ABF" w:rsidRDefault="00661ABF" w:rsidP="00661ABF"/>
        </w:tc>
        <w:tc>
          <w:tcPr>
            <w:tcW w:w="1637" w:type="dxa"/>
          </w:tcPr>
          <w:p w14:paraId="381C723A" w14:textId="77777777" w:rsidR="00661ABF" w:rsidRDefault="00661ABF" w:rsidP="00661ABF"/>
        </w:tc>
        <w:tc>
          <w:tcPr>
            <w:tcW w:w="1552" w:type="dxa"/>
          </w:tcPr>
          <w:p w14:paraId="4EB7D5A0" w14:textId="77777777" w:rsidR="00661ABF" w:rsidRDefault="00661ABF" w:rsidP="00661ABF"/>
        </w:tc>
      </w:tr>
      <w:tr w:rsidR="00661ABF" w14:paraId="73AF4973" w14:textId="7D8B4C57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421AF383" w14:textId="77777777" w:rsidR="00661ABF" w:rsidRDefault="00661ABF" w:rsidP="00661ABF"/>
        </w:tc>
        <w:tc>
          <w:tcPr>
            <w:tcW w:w="4676" w:type="dxa"/>
            <w:vAlign w:val="center"/>
          </w:tcPr>
          <w:p w14:paraId="1EFCCFFE" w14:textId="77777777" w:rsidR="00661ABF" w:rsidRDefault="00661ABF" w:rsidP="00661ABF"/>
        </w:tc>
        <w:tc>
          <w:tcPr>
            <w:tcW w:w="1637" w:type="dxa"/>
          </w:tcPr>
          <w:p w14:paraId="63C41039" w14:textId="77777777" w:rsidR="00661ABF" w:rsidRDefault="00661ABF" w:rsidP="00661ABF"/>
        </w:tc>
        <w:tc>
          <w:tcPr>
            <w:tcW w:w="1552" w:type="dxa"/>
          </w:tcPr>
          <w:p w14:paraId="63FC910D" w14:textId="77777777" w:rsidR="00661ABF" w:rsidRDefault="00661ABF" w:rsidP="00661ABF"/>
        </w:tc>
      </w:tr>
      <w:tr w:rsidR="00661ABF" w14:paraId="2F93AAD6" w14:textId="6B558BD8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26A1AC74" w14:textId="77777777" w:rsidR="00661ABF" w:rsidRDefault="00661ABF" w:rsidP="00661ABF"/>
        </w:tc>
        <w:tc>
          <w:tcPr>
            <w:tcW w:w="4676" w:type="dxa"/>
            <w:vAlign w:val="center"/>
          </w:tcPr>
          <w:p w14:paraId="2361925E" w14:textId="77777777" w:rsidR="00661ABF" w:rsidRDefault="00661ABF" w:rsidP="00661ABF"/>
        </w:tc>
        <w:tc>
          <w:tcPr>
            <w:tcW w:w="1637" w:type="dxa"/>
          </w:tcPr>
          <w:p w14:paraId="7138EAC6" w14:textId="77777777" w:rsidR="00661ABF" w:rsidRDefault="00661ABF" w:rsidP="00661ABF"/>
        </w:tc>
        <w:tc>
          <w:tcPr>
            <w:tcW w:w="1552" w:type="dxa"/>
          </w:tcPr>
          <w:p w14:paraId="4BE2BB6E" w14:textId="77777777" w:rsidR="00661ABF" w:rsidRDefault="00661ABF" w:rsidP="00661ABF"/>
        </w:tc>
      </w:tr>
      <w:tr w:rsidR="00661ABF" w14:paraId="47DC726C" w14:textId="543D3C68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4F0DA5CA" w14:textId="77777777" w:rsidR="00661ABF" w:rsidRDefault="00661ABF" w:rsidP="00661ABF"/>
        </w:tc>
        <w:tc>
          <w:tcPr>
            <w:tcW w:w="4676" w:type="dxa"/>
            <w:vAlign w:val="center"/>
          </w:tcPr>
          <w:p w14:paraId="599E0C40" w14:textId="77777777" w:rsidR="00661ABF" w:rsidRDefault="00661ABF" w:rsidP="00661ABF"/>
        </w:tc>
        <w:tc>
          <w:tcPr>
            <w:tcW w:w="1637" w:type="dxa"/>
          </w:tcPr>
          <w:p w14:paraId="1F48D33C" w14:textId="77777777" w:rsidR="00661ABF" w:rsidRDefault="00661ABF" w:rsidP="00661ABF"/>
        </w:tc>
        <w:tc>
          <w:tcPr>
            <w:tcW w:w="1552" w:type="dxa"/>
          </w:tcPr>
          <w:p w14:paraId="4C434CA1" w14:textId="77777777" w:rsidR="00661ABF" w:rsidRDefault="00661ABF" w:rsidP="00661ABF"/>
        </w:tc>
      </w:tr>
      <w:tr w:rsidR="00661ABF" w14:paraId="37C7E571" w14:textId="4CDF9713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6F1E79F7" w14:textId="77777777" w:rsidR="00661ABF" w:rsidRDefault="00661ABF" w:rsidP="00661ABF"/>
        </w:tc>
        <w:tc>
          <w:tcPr>
            <w:tcW w:w="4676" w:type="dxa"/>
            <w:vAlign w:val="center"/>
          </w:tcPr>
          <w:p w14:paraId="7F39E5AC" w14:textId="77777777" w:rsidR="00661ABF" w:rsidRDefault="00661ABF" w:rsidP="00661ABF"/>
        </w:tc>
        <w:tc>
          <w:tcPr>
            <w:tcW w:w="1637" w:type="dxa"/>
          </w:tcPr>
          <w:p w14:paraId="6B2CFBE1" w14:textId="77777777" w:rsidR="00661ABF" w:rsidRDefault="00661ABF" w:rsidP="00661ABF"/>
        </w:tc>
        <w:tc>
          <w:tcPr>
            <w:tcW w:w="1552" w:type="dxa"/>
          </w:tcPr>
          <w:p w14:paraId="38B3A4E5" w14:textId="77777777" w:rsidR="00661ABF" w:rsidRDefault="00661ABF" w:rsidP="00661ABF"/>
        </w:tc>
      </w:tr>
      <w:tr w:rsidR="00661ABF" w14:paraId="05CE4D47" w14:textId="5EC9BBBB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0AB9FFE3" w14:textId="77777777" w:rsidR="00661ABF" w:rsidRDefault="00661ABF" w:rsidP="00661ABF"/>
        </w:tc>
        <w:tc>
          <w:tcPr>
            <w:tcW w:w="4676" w:type="dxa"/>
            <w:vAlign w:val="center"/>
          </w:tcPr>
          <w:p w14:paraId="1C9A6728" w14:textId="77777777" w:rsidR="00661ABF" w:rsidRDefault="00661ABF" w:rsidP="00661ABF"/>
        </w:tc>
        <w:tc>
          <w:tcPr>
            <w:tcW w:w="1637" w:type="dxa"/>
          </w:tcPr>
          <w:p w14:paraId="6A742C24" w14:textId="77777777" w:rsidR="00661ABF" w:rsidRDefault="00661ABF" w:rsidP="00661ABF"/>
        </w:tc>
        <w:tc>
          <w:tcPr>
            <w:tcW w:w="1552" w:type="dxa"/>
          </w:tcPr>
          <w:p w14:paraId="7C33ED44" w14:textId="77777777" w:rsidR="00661ABF" w:rsidRDefault="00661ABF" w:rsidP="00661ABF"/>
        </w:tc>
      </w:tr>
      <w:tr w:rsidR="00661ABF" w14:paraId="0A3512F6" w14:textId="6F223EF7" w:rsidTr="00661A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56775B5B" w14:textId="77777777" w:rsidR="00661ABF" w:rsidRDefault="00661ABF" w:rsidP="00661ABF"/>
        </w:tc>
        <w:tc>
          <w:tcPr>
            <w:tcW w:w="4676" w:type="dxa"/>
            <w:vAlign w:val="center"/>
          </w:tcPr>
          <w:p w14:paraId="3BF8A599" w14:textId="77777777" w:rsidR="00661ABF" w:rsidRDefault="00661ABF" w:rsidP="00661ABF"/>
        </w:tc>
        <w:tc>
          <w:tcPr>
            <w:tcW w:w="1637" w:type="dxa"/>
          </w:tcPr>
          <w:p w14:paraId="4CF5BBDE" w14:textId="77777777" w:rsidR="00661ABF" w:rsidRDefault="00661ABF" w:rsidP="00661ABF"/>
        </w:tc>
        <w:tc>
          <w:tcPr>
            <w:tcW w:w="1552" w:type="dxa"/>
          </w:tcPr>
          <w:p w14:paraId="0FD66DEA" w14:textId="77777777" w:rsidR="00661ABF" w:rsidRDefault="00661ABF" w:rsidP="00661ABF"/>
        </w:tc>
      </w:tr>
      <w:tr w:rsidR="00661ABF" w14:paraId="580F06C2" w14:textId="304357F1" w:rsidTr="0066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5" w:type="dxa"/>
            <w:vAlign w:val="center"/>
          </w:tcPr>
          <w:p w14:paraId="31251CA4" w14:textId="77777777" w:rsidR="00661ABF" w:rsidRDefault="00661ABF" w:rsidP="00661ABF"/>
        </w:tc>
        <w:tc>
          <w:tcPr>
            <w:tcW w:w="4676" w:type="dxa"/>
            <w:vAlign w:val="center"/>
          </w:tcPr>
          <w:p w14:paraId="77C89F09" w14:textId="77777777" w:rsidR="00661ABF" w:rsidRDefault="00661ABF" w:rsidP="00661ABF"/>
        </w:tc>
        <w:tc>
          <w:tcPr>
            <w:tcW w:w="1637" w:type="dxa"/>
          </w:tcPr>
          <w:p w14:paraId="668A05D7" w14:textId="77777777" w:rsidR="00661ABF" w:rsidRDefault="00661ABF" w:rsidP="00661ABF"/>
        </w:tc>
        <w:tc>
          <w:tcPr>
            <w:tcW w:w="1552" w:type="dxa"/>
          </w:tcPr>
          <w:p w14:paraId="2291794A" w14:textId="77777777" w:rsidR="00661ABF" w:rsidRDefault="00661ABF" w:rsidP="00661ABF"/>
        </w:tc>
      </w:tr>
    </w:tbl>
    <w:p w14:paraId="076F687E" w14:textId="77777777" w:rsidR="00724907" w:rsidRPr="00DC783A" w:rsidRDefault="00724907" w:rsidP="00DC783A">
      <w:pPr>
        <w:jc w:val="center"/>
      </w:pPr>
    </w:p>
    <w:sectPr w:rsidR="00724907" w:rsidRPr="00DC783A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24D94" w14:textId="77777777" w:rsidR="00724907" w:rsidRPr="00BA1E76" w:rsidRDefault="00625882" w:rsidP="00724907">
    <w:pPr>
      <w:pStyle w:val="Header"/>
      <w:jc w:val="right"/>
      <w:rPr>
        <w:rStyle w:val="TitleChar"/>
        <w:sz w:val="30"/>
        <w:szCs w:val="30"/>
      </w:rPr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4907">
      <w:tab/>
    </w:r>
    <w:sdt>
      <w:sdtPr>
        <w:rPr>
          <w:rStyle w:val="TitleChar"/>
          <w:sz w:val="32"/>
          <w:szCs w:val="32"/>
        </w:rPr>
        <w:alias w:val="Title"/>
        <w:tag w:val=""/>
        <w:id w:val="-8625958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leChar"/>
        </w:rPr>
      </w:sdtEndPr>
      <w:sdtContent>
        <w:r w:rsidR="00724907" w:rsidRPr="005A2A7F">
          <w:rPr>
            <w:rStyle w:val="TitleChar"/>
            <w:sz w:val="32"/>
            <w:szCs w:val="32"/>
          </w:rPr>
          <w:t xml:space="preserve">ITR Register </w:t>
        </w:r>
        <w:r w:rsidR="00724907">
          <w:rPr>
            <w:rStyle w:val="TitleChar"/>
            <w:sz w:val="32"/>
            <w:szCs w:val="32"/>
          </w:rPr>
          <w:t xml:space="preserve">General Equipment </w:t>
        </w:r>
        <w:r w:rsidR="00724907" w:rsidRPr="005A2A7F">
          <w:rPr>
            <w:rStyle w:val="TitleChar"/>
            <w:sz w:val="32"/>
            <w:szCs w:val="32"/>
          </w:rPr>
          <w:t>– 33kV Switch Room</w:t>
        </w:r>
      </w:sdtContent>
    </w:sdt>
  </w:p>
  <w:p w14:paraId="30BA0446" w14:textId="25564D5A" w:rsidR="00625882" w:rsidRDefault="00724907" w:rsidP="00724907">
    <w:pPr>
      <w:pStyle w:val="Header"/>
      <w:tabs>
        <w:tab w:val="clear" w:pos="4680"/>
        <w:tab w:val="clear" w:pos="9360"/>
        <w:tab w:val="left" w:pos="2880"/>
      </w:tabs>
    </w:pPr>
    <w:r>
      <w:tab/>
    </w:r>
    <w:r w:rsidRPr="00724907">
      <w:t>SNPBE1-04-ELE-SCH-1652</w:t>
    </w:r>
    <w:r>
      <w:t xml:space="preserve">                           PFI-ITR-REG-0018 </w:t>
    </w:r>
    <w:r w:rsidRPr="00827EB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94490400" w:displacedByCustomXml="next"/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06B268E9" w:rsidR="00625882" w:rsidRPr="00BA1E76" w:rsidRDefault="005956B1" w:rsidP="00827EB3">
        <w:pPr>
          <w:pStyle w:val="Header"/>
          <w:jc w:val="right"/>
          <w:rPr>
            <w:rStyle w:val="TitleChar"/>
            <w:sz w:val="30"/>
            <w:szCs w:val="30"/>
          </w:rPr>
        </w:pPr>
        <w:r w:rsidRPr="005A2A7F">
          <w:rPr>
            <w:rStyle w:val="TitleChar"/>
            <w:sz w:val="32"/>
            <w:szCs w:val="32"/>
          </w:rPr>
          <w:t xml:space="preserve">ITR Register </w:t>
        </w:r>
        <w:r w:rsidR="00BD2E95">
          <w:rPr>
            <w:rStyle w:val="TitleChar"/>
            <w:sz w:val="32"/>
            <w:szCs w:val="32"/>
          </w:rPr>
          <w:t>General Equipment</w:t>
        </w:r>
        <w:r w:rsidR="00CE6ECF">
          <w:rPr>
            <w:rStyle w:val="TitleChar"/>
            <w:sz w:val="32"/>
            <w:szCs w:val="32"/>
          </w:rPr>
          <w:t xml:space="preserve"> </w:t>
        </w:r>
        <w:r w:rsidR="0092539F" w:rsidRPr="005A2A7F">
          <w:rPr>
            <w:rStyle w:val="TitleChar"/>
            <w:sz w:val="32"/>
            <w:szCs w:val="32"/>
          </w:rPr>
          <w:t xml:space="preserve">– </w:t>
        </w:r>
        <w:r w:rsidR="005A2A7F" w:rsidRPr="005A2A7F">
          <w:rPr>
            <w:rStyle w:val="TitleChar"/>
            <w:sz w:val="32"/>
            <w:szCs w:val="32"/>
          </w:rPr>
          <w:t>33kV Switch Room</w:t>
        </w:r>
      </w:p>
    </w:sdtContent>
  </w:sdt>
  <w:p w14:paraId="6A9E14A7" w14:textId="7B3FF119" w:rsidR="00827EB3" w:rsidRPr="00827EB3" w:rsidRDefault="002679FC" w:rsidP="002679FC">
    <w:pPr>
      <w:tabs>
        <w:tab w:val="left" w:pos="2355"/>
        <w:tab w:val="right" w:pos="9070"/>
      </w:tabs>
    </w:pPr>
    <w:r>
      <w:tab/>
    </w:r>
    <w:bookmarkEnd w:id="0"/>
    <w:r w:rsidR="00724907" w:rsidRPr="00724907">
      <w:t>SNPBE1-04-ELE-SCH-1652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E567ED1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" w:name="_Hlk194490414"/>
    <w:r w:rsidR="005956B1">
      <w:t>PFI-ITR-REG-00</w:t>
    </w:r>
    <w:r w:rsidR="005A2A7F">
      <w:t>1</w:t>
    </w:r>
    <w:r w:rsidR="00BD2E95">
      <w:t>8</w:t>
    </w:r>
    <w:r w:rsidR="001C4378">
      <w:t xml:space="preserve"> </w:t>
    </w:r>
    <w:r w:rsidR="00FD5C45" w:rsidRPr="00827EB3">
      <w:t xml:space="preserve"> 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02273"/>
    <w:rsid w:val="000547E4"/>
    <w:rsid w:val="00092DCD"/>
    <w:rsid w:val="000B0057"/>
    <w:rsid w:val="0013636F"/>
    <w:rsid w:val="00143020"/>
    <w:rsid w:val="001C4378"/>
    <w:rsid w:val="002679FC"/>
    <w:rsid w:val="00293539"/>
    <w:rsid w:val="002F6940"/>
    <w:rsid w:val="00335A0F"/>
    <w:rsid w:val="00342A88"/>
    <w:rsid w:val="0037505F"/>
    <w:rsid w:val="00384BBB"/>
    <w:rsid w:val="003E7C5D"/>
    <w:rsid w:val="00404A6C"/>
    <w:rsid w:val="00530417"/>
    <w:rsid w:val="00550FEF"/>
    <w:rsid w:val="00566EC4"/>
    <w:rsid w:val="005956B1"/>
    <w:rsid w:val="005A2A7F"/>
    <w:rsid w:val="005A5151"/>
    <w:rsid w:val="00621672"/>
    <w:rsid w:val="00625882"/>
    <w:rsid w:val="00633EDF"/>
    <w:rsid w:val="00661ABF"/>
    <w:rsid w:val="00663CBC"/>
    <w:rsid w:val="006B1F78"/>
    <w:rsid w:val="006C1ED6"/>
    <w:rsid w:val="00716166"/>
    <w:rsid w:val="00724907"/>
    <w:rsid w:val="00724A02"/>
    <w:rsid w:val="00735CBF"/>
    <w:rsid w:val="007573FA"/>
    <w:rsid w:val="00772253"/>
    <w:rsid w:val="007F6212"/>
    <w:rsid w:val="0080498F"/>
    <w:rsid w:val="00827EB3"/>
    <w:rsid w:val="0085434C"/>
    <w:rsid w:val="008A4D00"/>
    <w:rsid w:val="0092539F"/>
    <w:rsid w:val="00927E81"/>
    <w:rsid w:val="00981E4E"/>
    <w:rsid w:val="00A949FD"/>
    <w:rsid w:val="00AB55C7"/>
    <w:rsid w:val="00BA1E76"/>
    <w:rsid w:val="00BA4CCC"/>
    <w:rsid w:val="00BD2E95"/>
    <w:rsid w:val="00C0492B"/>
    <w:rsid w:val="00CA7698"/>
    <w:rsid w:val="00CE6ECF"/>
    <w:rsid w:val="00D32878"/>
    <w:rsid w:val="00D52941"/>
    <w:rsid w:val="00D8247F"/>
    <w:rsid w:val="00D90554"/>
    <w:rsid w:val="00DB0776"/>
    <w:rsid w:val="00DB52A5"/>
    <w:rsid w:val="00DC783A"/>
    <w:rsid w:val="00E37D45"/>
    <w:rsid w:val="00E83D2F"/>
    <w:rsid w:val="00F12A57"/>
    <w:rsid w:val="00F51CA6"/>
    <w:rsid w:val="00F6434C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90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56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Register General Equipment – 33kV Switch Room</vt:lpstr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General Equipment – 33kV Switch Room</dc:title>
  <dc:subject/>
  <dc:creator>Trevor Onion --PFI</dc:creator>
  <cp:keywords/>
  <dc:description/>
  <cp:lastModifiedBy>Trevor Onion - PFI</cp:lastModifiedBy>
  <cp:revision>6</cp:revision>
  <cp:lastPrinted>2025-04-08T21:43:00Z</cp:lastPrinted>
  <dcterms:created xsi:type="dcterms:W3CDTF">2025-04-01T05:15:00Z</dcterms:created>
  <dcterms:modified xsi:type="dcterms:W3CDTF">2025-04-08T22:12:00Z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