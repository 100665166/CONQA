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3CD2FF27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7A182C">
        <w:rPr>
          <w:b/>
          <w:bCs/>
          <w:sz w:val="40"/>
          <w:szCs w:val="40"/>
        </w:rPr>
        <w:t>Paving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506EFA3" w:rsidR="005C244C" w:rsidRPr="00B6118F" w:rsidRDefault="00871A2B" w:rsidP="006E50F4">
            <w:pPr>
              <w:pStyle w:val="SymalBodycopylvl1"/>
              <w:spacing w:before="60" w:after="0"/>
              <w:jc w:val="center"/>
            </w:pPr>
            <w:r>
              <w:t>14/10/22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26241834" w:rsidR="005C244C" w:rsidRPr="009113FF" w:rsidRDefault="0029108F" w:rsidP="00B27F39">
            <w:pPr>
              <w:pStyle w:val="SymalBodycopylvl1"/>
              <w:spacing w:before="60" w:after="0"/>
            </w:pPr>
            <w:r w:rsidRPr="0029108F">
              <w:rPr>
                <w:sz w:val="16"/>
                <w:szCs w:val="16"/>
              </w:rPr>
              <w:t>SYM-ITP-0</w:t>
            </w:r>
            <w:r w:rsidR="00A26954">
              <w:rPr>
                <w:sz w:val="16"/>
                <w:szCs w:val="16"/>
              </w:rPr>
              <w:t>20</w:t>
            </w:r>
            <w:r w:rsidRPr="0029108F">
              <w:rPr>
                <w:sz w:val="16"/>
                <w:szCs w:val="16"/>
              </w:rPr>
              <w:t xml:space="preserve"> - </w:t>
            </w:r>
            <w:r w:rsidR="00A26954">
              <w:rPr>
                <w:sz w:val="16"/>
                <w:szCs w:val="16"/>
              </w:rPr>
              <w:t>PAVING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DE9ECEA" w:rsidR="005C244C" w:rsidRPr="009976EF" w:rsidRDefault="00443E37" w:rsidP="00B27F39">
            <w:pPr>
              <w:pStyle w:val="SymalBodycopylvl1"/>
              <w:spacing w:before="60" w:after="0"/>
            </w:pPr>
            <w:r>
              <w:t>1</w:t>
            </w:r>
            <w:r w:rsidR="005C4CA7">
              <w:t>4</w:t>
            </w:r>
            <w:r>
              <w:t>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100999BC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8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0"/>
        <w:gridCol w:w="1875"/>
        <w:gridCol w:w="1441"/>
        <w:gridCol w:w="4179"/>
        <w:gridCol w:w="1009"/>
        <w:gridCol w:w="864"/>
        <w:gridCol w:w="719"/>
        <w:gridCol w:w="725"/>
        <w:gridCol w:w="867"/>
        <w:gridCol w:w="719"/>
        <w:gridCol w:w="1681"/>
      </w:tblGrid>
      <w:tr w:rsidR="004D39F9" w:rsidRPr="00741190" w14:paraId="050DAE6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63759A">
        <w:trPr>
          <w:trHeight w:val="220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62B40753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EB63C8">
              <w:rPr>
                <w:b/>
                <w:bCs/>
                <w:color w:val="FFFFFF" w:themeColor="background1"/>
                <w:sz w:val="20"/>
              </w:rPr>
              <w:t>Preliminar</w:t>
            </w:r>
            <w:r w:rsidR="00726E1C">
              <w:rPr>
                <w:b/>
                <w:bCs/>
                <w:color w:val="FFFFFF" w:themeColor="background1"/>
                <w:sz w:val="20"/>
              </w:rPr>
              <w:t>ies</w:t>
            </w:r>
          </w:p>
        </w:tc>
      </w:tr>
      <w:tr w:rsidR="00E969B9" w:rsidRPr="00741190" w14:paraId="2B5E585F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6C46A584" w:rsidR="00E969B9" w:rsidRPr="005812CB" w:rsidRDefault="000D7B4F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 w:rsidR="009629E9"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 w:rsidR="009629E9"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4616BFB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6F211448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245AE513" w:rsidR="00E969B9" w:rsidRPr="00A508F1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DA4910" w:rsidRPr="003C1E57" w14:paraId="696ADDF2" w14:textId="77777777" w:rsidTr="007C34C6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C4D3804" w14:textId="3C4DBFB0" w:rsidR="00DA4910" w:rsidRPr="003C1E57" w:rsidRDefault="00DA4910" w:rsidP="00DA491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Pre-Construction Activities</w:t>
            </w:r>
          </w:p>
        </w:tc>
      </w:tr>
      <w:tr w:rsidR="00DA4910" w:rsidRPr="00A508F1" w14:paraId="4260FDB3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1401B6E6" w14:textId="2035FEAC" w:rsidR="00DA4910" w:rsidRDefault="00DA4910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0D25911" w14:textId="2876AA7D" w:rsidR="00DA4910" w:rsidRPr="005812CB" w:rsidRDefault="00DA4910" w:rsidP="00DA49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Survey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487" w:type="pct"/>
            <w:shd w:val="clear" w:color="auto" w:fill="auto"/>
            <w:vAlign w:val="center"/>
          </w:tcPr>
          <w:p w14:paraId="40AFADE7" w14:textId="284A4DC0" w:rsidR="00DA4910" w:rsidRPr="005812CB" w:rsidRDefault="00DA4910" w:rsidP="00DA4910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EAF50C2" w14:textId="211BC2CC" w:rsidR="00DA4910" w:rsidRPr="00B6306C" w:rsidRDefault="00DA4910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Have pavers been </w:t>
            </w:r>
            <w:proofErr w:type="gramStart"/>
            <w:r>
              <w:rPr>
                <w:b/>
                <w:bCs/>
                <w:sz w:val="16"/>
                <w:szCs w:val="16"/>
              </w:rPr>
              <w:t>set-out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as per current drawings?</w:t>
            </w:r>
          </w:p>
          <w:p w14:paraId="16B9F427" w14:textId="77777777" w:rsidR="00DA4910" w:rsidRPr="00A42645" w:rsidRDefault="00DA4910" w:rsidP="00DA49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6D82F31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E975F63" w14:textId="190B2FD5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0334B14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AD4309A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9598B57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B436B23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471F216" w14:textId="77777777" w:rsidR="00DA4910" w:rsidRPr="00A508F1" w:rsidRDefault="00DA4910" w:rsidP="00DA4910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A508F1" w14:paraId="5C9CB6F6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7945C5D1" w14:textId="55DD4018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4C2DDD0" w14:textId="3440C9CF" w:rsidR="009B7BB2" w:rsidRDefault="009B7BB2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Considerations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2C423D8" w14:textId="4035AD77" w:rsidR="009B7BB2" w:rsidRPr="000D7B4F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EF3A9F6" w14:textId="77777777" w:rsidR="009B7BB2" w:rsidRPr="00B6306C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concrete slab free of any deposits or rubbish, projections/voids?</w:t>
            </w:r>
          </w:p>
          <w:p w14:paraId="799FE08B" w14:textId="74CC16A9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7634DA" w14:textId="548E387F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2D64884" w14:textId="6F1A3793" w:rsidR="009B7BB2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1A8C812" w14:textId="5BD301A1" w:rsidR="009B7BB2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3102565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7758C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6958FE7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2BE6105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3C1E57" w14:paraId="1D1C900B" w14:textId="77777777" w:rsidTr="00BC5DFC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34F7AFB5" w14:textId="6FCD488F" w:rsidR="009B7BB2" w:rsidRPr="003C1E57" w:rsidRDefault="009B7BB2" w:rsidP="009B7BB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3.0 Construction</w:t>
            </w:r>
          </w:p>
        </w:tc>
      </w:tr>
      <w:tr w:rsidR="009B7BB2" w:rsidRPr="00A508F1" w14:paraId="2A2ADC9E" w14:textId="77777777" w:rsidTr="00C033B8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D0E0A" w14:textId="02264A40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06EDF" w14:textId="7E2DD1A7" w:rsidR="009B7BB2" w:rsidRPr="00C033B8" w:rsidRDefault="009B7BB2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Bedding Mortar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A47AB" w14:textId="0B401005" w:rsidR="009B7BB2" w:rsidRPr="005812CB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7A673C">
              <w:rPr>
                <w:rFonts w:asciiTheme="majorHAnsi" w:hAnsiTheme="majorHAnsi" w:cstheme="majorHAnsi"/>
                <w:szCs w:val="16"/>
              </w:rPr>
              <w:t>–</w:t>
            </w:r>
            <w:r>
              <w:rPr>
                <w:rFonts w:asciiTheme="majorHAnsi" w:hAnsiTheme="majorHAnsi" w:cstheme="majorHAnsi"/>
                <w:szCs w:val="16"/>
              </w:rPr>
              <w:t xml:space="preserve"> Se</w:t>
            </w:r>
            <w:r w:rsidR="007A673C">
              <w:rPr>
                <w:rFonts w:asciiTheme="majorHAnsi" w:hAnsiTheme="majorHAnsi" w:cstheme="majorHAnsi"/>
                <w:szCs w:val="16"/>
              </w:rPr>
              <w:t>ction 0821</w:t>
            </w:r>
            <w:r w:rsidR="001C40D9">
              <w:rPr>
                <w:rFonts w:asciiTheme="majorHAnsi" w:hAnsiTheme="majorHAnsi" w:cstheme="majorHAnsi"/>
                <w:szCs w:val="16"/>
              </w:rPr>
              <w:t xml:space="preserve"> (Mortar)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C18C0" w14:textId="45A54FEC" w:rsidR="009B7BB2" w:rsidRPr="00B6306C" w:rsidRDefault="00E53AF6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mortar been placed using type/method described in specification?</w:t>
            </w:r>
          </w:p>
          <w:p w14:paraId="60DE6F58" w14:textId="77777777" w:rsidR="009B7BB2" w:rsidRPr="00C033B8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25B9C" w14:textId="6D588E12" w:rsidR="009B7BB2" w:rsidRPr="005812CB" w:rsidRDefault="007C542C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144F0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EA026" w14:textId="77777777" w:rsidR="009B7BB2" w:rsidRPr="00C033B8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2C06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BE6CA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1B624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545FD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3D6ADB" w:rsidRPr="00A508F1" w14:paraId="23A49658" w14:textId="77777777" w:rsidTr="009B7BB2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E25FF" w14:textId="624FAB25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4817A" w14:textId="3E55FF4C" w:rsidR="003D6ADB" w:rsidRDefault="003D6ADB" w:rsidP="003D6AD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Cutting Pavers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7F6FF" w14:textId="042FEBEB" w:rsidR="003D6ADB" w:rsidRPr="006341F4" w:rsidRDefault="003D6ADB" w:rsidP="003D6AD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</w:t>
            </w:r>
            <w:r>
              <w:rPr>
                <w:rFonts w:asciiTheme="majorHAnsi" w:hAnsiTheme="majorHAnsi" w:cstheme="majorHAnsi"/>
                <w:szCs w:val="16"/>
              </w:rPr>
              <w:lastRenderedPageBreak/>
              <w:t>Section 0774 (Paving – 3.4)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A39AA" w14:textId="77777777" w:rsidR="003D6ADB" w:rsidRPr="00B6306C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Where required, have been pavers been cut as described in specification?</w:t>
            </w:r>
          </w:p>
          <w:p w14:paraId="66FB47A9" w14:textId="1502F771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912FB" w14:textId="2DDB64DF" w:rsidR="003D6AD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A194C" w14:textId="54B9890A" w:rsidR="003D6AD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96AF3" w14:textId="6CCB3027" w:rsidR="003D6AD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8CD4F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93227" w14:textId="77777777" w:rsidR="003D6AD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5F614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E5D78" w14:textId="77777777" w:rsidR="003D6ADB" w:rsidRPr="00A508F1" w:rsidRDefault="003D6ADB" w:rsidP="003D6ADB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3D6ADB" w:rsidRPr="00A508F1" w14:paraId="70FEC9E6" w14:textId="77777777" w:rsidTr="009B7BB2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62AB1" w14:textId="46566460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089A3" w14:textId="348AE3CE" w:rsidR="003D6ADB" w:rsidRPr="00C033B8" w:rsidRDefault="003D6ADB" w:rsidP="003D6AD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Laying Pavers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D1B0B" w14:textId="7B1A526A" w:rsidR="003D6ADB" w:rsidRPr="005812CB" w:rsidRDefault="003D6ADB" w:rsidP="003D6AD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0774 (Paving – 3.3)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32CE5" w14:textId="0DA4D2E9" w:rsidR="003D6ADB" w:rsidRPr="00B6306C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pavers been laid as described in specification, considering specified tolerances?</w:t>
            </w:r>
          </w:p>
          <w:p w14:paraId="43FE1400" w14:textId="77777777" w:rsidR="003D6ADB" w:rsidRPr="00C033B8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52106E" w14:textId="73A1C51E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D09ED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2AB40" w14:textId="77777777" w:rsidR="003D6ADB" w:rsidRPr="00C033B8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0B480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99540" w14:textId="6ED4282E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F90BD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0905C" w14:textId="77777777" w:rsidR="003D6ADB" w:rsidRPr="00A508F1" w:rsidRDefault="003D6ADB" w:rsidP="003D6ADB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3D6ADB" w:rsidRPr="00A508F1" w14:paraId="3D222EEA" w14:textId="77777777" w:rsidTr="008C587E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C63AD8" w14:textId="2BD6EAEB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C43DE" w14:textId="514598F9" w:rsidR="003D6ADB" w:rsidRDefault="003D6ADB" w:rsidP="003D6AD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Sealed Joints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4557E" w14:textId="45F3497C" w:rsidR="003D6ADB" w:rsidRPr="006341F4" w:rsidRDefault="003D6ADB" w:rsidP="003D6AD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0774 (Paving – 3.9)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B63969" w14:textId="003462EB" w:rsidR="003D6ADB" w:rsidRPr="00B6306C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joints been sealed as described in specification?</w:t>
            </w:r>
          </w:p>
          <w:p w14:paraId="5A60A54E" w14:textId="19C551CE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275B4" w14:textId="4B8567C8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A6877" w14:textId="4CDEC8DE" w:rsidR="003D6AD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64A31" w14:textId="19CCC823" w:rsidR="003D6AD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8ECAD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C9B00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303AD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0D1ED" w14:textId="77777777" w:rsidR="003D6ADB" w:rsidRPr="00A508F1" w:rsidRDefault="003D6ADB" w:rsidP="003D6ADB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14:paraId="0E0671D3" w14:textId="77777777" w:rsidR="003B30F4" w:rsidRDefault="003B30F4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04AD" w14:textId="77777777" w:rsidR="00FF78DD" w:rsidRDefault="00FF78DD" w:rsidP="007617B0">
      <w:pPr>
        <w:spacing w:after="0"/>
      </w:pPr>
      <w:r>
        <w:separator/>
      </w:r>
    </w:p>
  </w:endnote>
  <w:endnote w:type="continuationSeparator" w:id="0">
    <w:p w14:paraId="2CA2F3D5" w14:textId="77777777" w:rsidR="00FF78DD" w:rsidRDefault="00FF78DD" w:rsidP="007617B0">
      <w:pPr>
        <w:spacing w:after="0"/>
      </w:pPr>
      <w:r>
        <w:continuationSeparator/>
      </w:r>
    </w:p>
  </w:endnote>
  <w:endnote w:type="continuationNotice" w:id="1">
    <w:p w14:paraId="454219C6" w14:textId="77777777" w:rsidR="00FF78DD" w:rsidRDefault="00FF78D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CCA05BC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D340C6" w:rsidRPr="00AD0710">
            <w:rPr>
              <w:szCs w:val="16"/>
            </w:rPr>
            <w:t>/</w:t>
          </w:r>
          <w:r w:rsidR="009976EF">
            <w:rPr>
              <w:szCs w:val="16"/>
            </w:rPr>
            <w:t>0</w:t>
          </w:r>
          <w:r w:rsidR="00257F7B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ED7255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871A2B">
            <w:rPr>
              <w:szCs w:val="16"/>
            </w:rPr>
            <w:t>14/10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999E" w14:textId="77777777" w:rsidR="00FF78DD" w:rsidRDefault="00FF78DD" w:rsidP="007617B0">
      <w:pPr>
        <w:spacing w:after="0"/>
      </w:pPr>
      <w:r>
        <w:separator/>
      </w:r>
    </w:p>
  </w:footnote>
  <w:footnote w:type="continuationSeparator" w:id="0">
    <w:p w14:paraId="3A727391" w14:textId="77777777" w:rsidR="00FF78DD" w:rsidRDefault="00FF78DD" w:rsidP="007617B0">
      <w:pPr>
        <w:spacing w:after="0"/>
      </w:pPr>
      <w:r>
        <w:continuationSeparator/>
      </w:r>
    </w:p>
  </w:footnote>
  <w:footnote w:type="continuationNotice" w:id="1">
    <w:p w14:paraId="4972ACD4" w14:textId="77777777" w:rsidR="00FF78DD" w:rsidRDefault="00FF78D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04845"/>
    <w:rsid w:val="00006F9A"/>
    <w:rsid w:val="000125AB"/>
    <w:rsid w:val="00012FBA"/>
    <w:rsid w:val="00013E57"/>
    <w:rsid w:val="000158DC"/>
    <w:rsid w:val="00020D51"/>
    <w:rsid w:val="00021F49"/>
    <w:rsid w:val="00025850"/>
    <w:rsid w:val="00031D18"/>
    <w:rsid w:val="0003431C"/>
    <w:rsid w:val="00035C95"/>
    <w:rsid w:val="0004110C"/>
    <w:rsid w:val="00042A87"/>
    <w:rsid w:val="0004421D"/>
    <w:rsid w:val="00046F51"/>
    <w:rsid w:val="000628FA"/>
    <w:rsid w:val="000650E9"/>
    <w:rsid w:val="00067952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6DE8"/>
    <w:rsid w:val="000B30A8"/>
    <w:rsid w:val="000B37A1"/>
    <w:rsid w:val="000B4F94"/>
    <w:rsid w:val="000B6205"/>
    <w:rsid w:val="000B695B"/>
    <w:rsid w:val="000C28DA"/>
    <w:rsid w:val="000D0E97"/>
    <w:rsid w:val="000D19DD"/>
    <w:rsid w:val="000D1B5C"/>
    <w:rsid w:val="000D2C8F"/>
    <w:rsid w:val="000D40F8"/>
    <w:rsid w:val="000D4210"/>
    <w:rsid w:val="000D4A7C"/>
    <w:rsid w:val="000D54BF"/>
    <w:rsid w:val="000D6DC3"/>
    <w:rsid w:val="000D7B4F"/>
    <w:rsid w:val="000E5EFF"/>
    <w:rsid w:val="000F15B9"/>
    <w:rsid w:val="000F6E06"/>
    <w:rsid w:val="00112853"/>
    <w:rsid w:val="00113DB3"/>
    <w:rsid w:val="001153A9"/>
    <w:rsid w:val="001160BA"/>
    <w:rsid w:val="0012153B"/>
    <w:rsid w:val="0012160E"/>
    <w:rsid w:val="00123A2C"/>
    <w:rsid w:val="00130D54"/>
    <w:rsid w:val="0013222C"/>
    <w:rsid w:val="001329E3"/>
    <w:rsid w:val="0013432E"/>
    <w:rsid w:val="0013631B"/>
    <w:rsid w:val="00136359"/>
    <w:rsid w:val="001444A1"/>
    <w:rsid w:val="00145C21"/>
    <w:rsid w:val="00150E01"/>
    <w:rsid w:val="00152695"/>
    <w:rsid w:val="00152A1E"/>
    <w:rsid w:val="00164930"/>
    <w:rsid w:val="00164D07"/>
    <w:rsid w:val="00165CBD"/>
    <w:rsid w:val="001811DA"/>
    <w:rsid w:val="0018362E"/>
    <w:rsid w:val="00184562"/>
    <w:rsid w:val="00191157"/>
    <w:rsid w:val="00191711"/>
    <w:rsid w:val="001925E8"/>
    <w:rsid w:val="00195C7E"/>
    <w:rsid w:val="001978FD"/>
    <w:rsid w:val="001A7888"/>
    <w:rsid w:val="001B06FE"/>
    <w:rsid w:val="001B1649"/>
    <w:rsid w:val="001B4060"/>
    <w:rsid w:val="001C167A"/>
    <w:rsid w:val="001C2875"/>
    <w:rsid w:val="001C40D9"/>
    <w:rsid w:val="001D0CF0"/>
    <w:rsid w:val="001D6AD5"/>
    <w:rsid w:val="001E02D6"/>
    <w:rsid w:val="001E260A"/>
    <w:rsid w:val="001E5797"/>
    <w:rsid w:val="001E5EB5"/>
    <w:rsid w:val="001F3ABC"/>
    <w:rsid w:val="001F4330"/>
    <w:rsid w:val="001F5EAE"/>
    <w:rsid w:val="0020352B"/>
    <w:rsid w:val="002129DE"/>
    <w:rsid w:val="00213887"/>
    <w:rsid w:val="00214D7E"/>
    <w:rsid w:val="00220EF6"/>
    <w:rsid w:val="0022227C"/>
    <w:rsid w:val="00223A95"/>
    <w:rsid w:val="00227E3C"/>
    <w:rsid w:val="00233F6C"/>
    <w:rsid w:val="0024535F"/>
    <w:rsid w:val="0024627B"/>
    <w:rsid w:val="00252AED"/>
    <w:rsid w:val="00254B48"/>
    <w:rsid w:val="0025506A"/>
    <w:rsid w:val="002554CB"/>
    <w:rsid w:val="00257F7B"/>
    <w:rsid w:val="002608E7"/>
    <w:rsid w:val="0026195F"/>
    <w:rsid w:val="00264F3C"/>
    <w:rsid w:val="00276E10"/>
    <w:rsid w:val="00280FAE"/>
    <w:rsid w:val="00281140"/>
    <w:rsid w:val="00282680"/>
    <w:rsid w:val="0028562B"/>
    <w:rsid w:val="002909E7"/>
    <w:rsid w:val="00290DBD"/>
    <w:rsid w:val="0029108F"/>
    <w:rsid w:val="002A1BC4"/>
    <w:rsid w:val="002B33D2"/>
    <w:rsid w:val="002B7C52"/>
    <w:rsid w:val="002C020C"/>
    <w:rsid w:val="002C3E58"/>
    <w:rsid w:val="002C40D8"/>
    <w:rsid w:val="002C4C28"/>
    <w:rsid w:val="002C66D8"/>
    <w:rsid w:val="002D08B8"/>
    <w:rsid w:val="002D142A"/>
    <w:rsid w:val="002D1DF0"/>
    <w:rsid w:val="002E08A0"/>
    <w:rsid w:val="002E1EBA"/>
    <w:rsid w:val="002E46E4"/>
    <w:rsid w:val="002F4074"/>
    <w:rsid w:val="002F7E9F"/>
    <w:rsid w:val="00301828"/>
    <w:rsid w:val="003058EA"/>
    <w:rsid w:val="00305A59"/>
    <w:rsid w:val="003141E2"/>
    <w:rsid w:val="0031420F"/>
    <w:rsid w:val="00317156"/>
    <w:rsid w:val="00317891"/>
    <w:rsid w:val="00337228"/>
    <w:rsid w:val="0033732E"/>
    <w:rsid w:val="00340833"/>
    <w:rsid w:val="00345D7B"/>
    <w:rsid w:val="00346FF0"/>
    <w:rsid w:val="00351D72"/>
    <w:rsid w:val="00352510"/>
    <w:rsid w:val="0035600A"/>
    <w:rsid w:val="00361C48"/>
    <w:rsid w:val="003733EB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1FD5"/>
    <w:rsid w:val="003C2BA2"/>
    <w:rsid w:val="003C2DE7"/>
    <w:rsid w:val="003C6F6D"/>
    <w:rsid w:val="003D0E4B"/>
    <w:rsid w:val="003D6ADB"/>
    <w:rsid w:val="003D7204"/>
    <w:rsid w:val="003E111A"/>
    <w:rsid w:val="003E2E17"/>
    <w:rsid w:val="003E4005"/>
    <w:rsid w:val="003F1AC6"/>
    <w:rsid w:val="003F22E3"/>
    <w:rsid w:val="003F396E"/>
    <w:rsid w:val="00406B00"/>
    <w:rsid w:val="00407F28"/>
    <w:rsid w:val="004110DC"/>
    <w:rsid w:val="004121D0"/>
    <w:rsid w:val="00412F25"/>
    <w:rsid w:val="00414B29"/>
    <w:rsid w:val="00422652"/>
    <w:rsid w:val="00426CA1"/>
    <w:rsid w:val="004310D2"/>
    <w:rsid w:val="00434660"/>
    <w:rsid w:val="00436624"/>
    <w:rsid w:val="00440208"/>
    <w:rsid w:val="00441CA3"/>
    <w:rsid w:val="00443E37"/>
    <w:rsid w:val="0044465E"/>
    <w:rsid w:val="004446C0"/>
    <w:rsid w:val="00451260"/>
    <w:rsid w:val="00453327"/>
    <w:rsid w:val="00460ED2"/>
    <w:rsid w:val="00463A06"/>
    <w:rsid w:val="00463EF2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1589"/>
    <w:rsid w:val="00492A2D"/>
    <w:rsid w:val="004A0E5D"/>
    <w:rsid w:val="004A20FE"/>
    <w:rsid w:val="004A405A"/>
    <w:rsid w:val="004A4EDE"/>
    <w:rsid w:val="004A7E34"/>
    <w:rsid w:val="004B1AD9"/>
    <w:rsid w:val="004B5A31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76F"/>
    <w:rsid w:val="004F7DCE"/>
    <w:rsid w:val="005009B9"/>
    <w:rsid w:val="0050180D"/>
    <w:rsid w:val="0050215F"/>
    <w:rsid w:val="005056E3"/>
    <w:rsid w:val="00505D2E"/>
    <w:rsid w:val="00513362"/>
    <w:rsid w:val="0052741B"/>
    <w:rsid w:val="00527AFB"/>
    <w:rsid w:val="00531D34"/>
    <w:rsid w:val="00534122"/>
    <w:rsid w:val="005358D1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043"/>
    <w:rsid w:val="00567B07"/>
    <w:rsid w:val="0057088F"/>
    <w:rsid w:val="0057414C"/>
    <w:rsid w:val="00581148"/>
    <w:rsid w:val="005812CB"/>
    <w:rsid w:val="0058363C"/>
    <w:rsid w:val="005851B9"/>
    <w:rsid w:val="00587F35"/>
    <w:rsid w:val="005922F0"/>
    <w:rsid w:val="005942B3"/>
    <w:rsid w:val="0059509B"/>
    <w:rsid w:val="005A2DB2"/>
    <w:rsid w:val="005A545C"/>
    <w:rsid w:val="005A730C"/>
    <w:rsid w:val="005B7315"/>
    <w:rsid w:val="005C1452"/>
    <w:rsid w:val="005C244C"/>
    <w:rsid w:val="005C4CA7"/>
    <w:rsid w:val="005C77D5"/>
    <w:rsid w:val="005D66A6"/>
    <w:rsid w:val="005D7F6B"/>
    <w:rsid w:val="005E1C0B"/>
    <w:rsid w:val="005E1E7C"/>
    <w:rsid w:val="005E1EEB"/>
    <w:rsid w:val="005E7C7F"/>
    <w:rsid w:val="005F20A8"/>
    <w:rsid w:val="005F39F2"/>
    <w:rsid w:val="00600C58"/>
    <w:rsid w:val="00600E4F"/>
    <w:rsid w:val="00601229"/>
    <w:rsid w:val="00607B0C"/>
    <w:rsid w:val="00610C6D"/>
    <w:rsid w:val="00612627"/>
    <w:rsid w:val="00613248"/>
    <w:rsid w:val="00623713"/>
    <w:rsid w:val="006239C8"/>
    <w:rsid w:val="00624ADE"/>
    <w:rsid w:val="00626F76"/>
    <w:rsid w:val="0062751F"/>
    <w:rsid w:val="006341F4"/>
    <w:rsid w:val="00635B53"/>
    <w:rsid w:val="0063759A"/>
    <w:rsid w:val="00640BAA"/>
    <w:rsid w:val="00644773"/>
    <w:rsid w:val="0065381A"/>
    <w:rsid w:val="00653EE2"/>
    <w:rsid w:val="00657AFA"/>
    <w:rsid w:val="00660491"/>
    <w:rsid w:val="00661D93"/>
    <w:rsid w:val="006660B9"/>
    <w:rsid w:val="00671642"/>
    <w:rsid w:val="00684AC4"/>
    <w:rsid w:val="00695CB9"/>
    <w:rsid w:val="00697598"/>
    <w:rsid w:val="006A5933"/>
    <w:rsid w:val="006A6351"/>
    <w:rsid w:val="006B7AF5"/>
    <w:rsid w:val="006B7EE7"/>
    <w:rsid w:val="006C1CE9"/>
    <w:rsid w:val="006C7B4A"/>
    <w:rsid w:val="006D5AF1"/>
    <w:rsid w:val="006D701B"/>
    <w:rsid w:val="006E024F"/>
    <w:rsid w:val="006E29C0"/>
    <w:rsid w:val="006E433E"/>
    <w:rsid w:val="006E50F4"/>
    <w:rsid w:val="006E5A0F"/>
    <w:rsid w:val="006E6451"/>
    <w:rsid w:val="006F2187"/>
    <w:rsid w:val="006F6C26"/>
    <w:rsid w:val="00700686"/>
    <w:rsid w:val="007020DA"/>
    <w:rsid w:val="00706B2D"/>
    <w:rsid w:val="007101DE"/>
    <w:rsid w:val="00713840"/>
    <w:rsid w:val="0071393C"/>
    <w:rsid w:val="00726E1C"/>
    <w:rsid w:val="007332CD"/>
    <w:rsid w:val="007351D2"/>
    <w:rsid w:val="00735605"/>
    <w:rsid w:val="00741190"/>
    <w:rsid w:val="00746E3A"/>
    <w:rsid w:val="007502EC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74E53"/>
    <w:rsid w:val="007827BD"/>
    <w:rsid w:val="00791F49"/>
    <w:rsid w:val="00794493"/>
    <w:rsid w:val="00797266"/>
    <w:rsid w:val="007A182C"/>
    <w:rsid w:val="007A3D8B"/>
    <w:rsid w:val="007A673C"/>
    <w:rsid w:val="007B4621"/>
    <w:rsid w:val="007B51B3"/>
    <w:rsid w:val="007B6598"/>
    <w:rsid w:val="007C033B"/>
    <w:rsid w:val="007C1826"/>
    <w:rsid w:val="007C18AE"/>
    <w:rsid w:val="007C542C"/>
    <w:rsid w:val="007D1801"/>
    <w:rsid w:val="007D2294"/>
    <w:rsid w:val="007D24E8"/>
    <w:rsid w:val="007D2726"/>
    <w:rsid w:val="007E30AF"/>
    <w:rsid w:val="007F06B8"/>
    <w:rsid w:val="007F071A"/>
    <w:rsid w:val="007F21F6"/>
    <w:rsid w:val="007F383E"/>
    <w:rsid w:val="007F409D"/>
    <w:rsid w:val="007F5D0E"/>
    <w:rsid w:val="007F7B79"/>
    <w:rsid w:val="008042D6"/>
    <w:rsid w:val="00804B35"/>
    <w:rsid w:val="00804CDE"/>
    <w:rsid w:val="00807516"/>
    <w:rsid w:val="00812D80"/>
    <w:rsid w:val="00815CB5"/>
    <w:rsid w:val="00826421"/>
    <w:rsid w:val="0082642E"/>
    <w:rsid w:val="00830E4D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711B0"/>
    <w:rsid w:val="00871A2B"/>
    <w:rsid w:val="00876D84"/>
    <w:rsid w:val="00891F2F"/>
    <w:rsid w:val="00892EDB"/>
    <w:rsid w:val="008969A1"/>
    <w:rsid w:val="008971AC"/>
    <w:rsid w:val="008A040D"/>
    <w:rsid w:val="008A26C4"/>
    <w:rsid w:val="008A5400"/>
    <w:rsid w:val="008A6FA5"/>
    <w:rsid w:val="008B3132"/>
    <w:rsid w:val="008B3A4E"/>
    <w:rsid w:val="008B44D5"/>
    <w:rsid w:val="008C2D8A"/>
    <w:rsid w:val="008C587E"/>
    <w:rsid w:val="008C72DE"/>
    <w:rsid w:val="008D0815"/>
    <w:rsid w:val="008D2992"/>
    <w:rsid w:val="008D7258"/>
    <w:rsid w:val="008D7738"/>
    <w:rsid w:val="008F09DD"/>
    <w:rsid w:val="008F52D6"/>
    <w:rsid w:val="008F658D"/>
    <w:rsid w:val="00902D75"/>
    <w:rsid w:val="00902F9E"/>
    <w:rsid w:val="009035F2"/>
    <w:rsid w:val="00903633"/>
    <w:rsid w:val="00905271"/>
    <w:rsid w:val="009113FF"/>
    <w:rsid w:val="009122A5"/>
    <w:rsid w:val="00914783"/>
    <w:rsid w:val="0092310D"/>
    <w:rsid w:val="00924517"/>
    <w:rsid w:val="00927815"/>
    <w:rsid w:val="009317A5"/>
    <w:rsid w:val="00934D59"/>
    <w:rsid w:val="00947707"/>
    <w:rsid w:val="00947D2E"/>
    <w:rsid w:val="0095272B"/>
    <w:rsid w:val="00952909"/>
    <w:rsid w:val="0095617A"/>
    <w:rsid w:val="00956461"/>
    <w:rsid w:val="0095774A"/>
    <w:rsid w:val="00957810"/>
    <w:rsid w:val="00960484"/>
    <w:rsid w:val="009612AB"/>
    <w:rsid w:val="0096243E"/>
    <w:rsid w:val="009629E9"/>
    <w:rsid w:val="00967143"/>
    <w:rsid w:val="00973B46"/>
    <w:rsid w:val="00975022"/>
    <w:rsid w:val="00976232"/>
    <w:rsid w:val="00976256"/>
    <w:rsid w:val="0097797F"/>
    <w:rsid w:val="00991956"/>
    <w:rsid w:val="00991B46"/>
    <w:rsid w:val="009922C3"/>
    <w:rsid w:val="0099260C"/>
    <w:rsid w:val="0099656E"/>
    <w:rsid w:val="009976EF"/>
    <w:rsid w:val="00997E2B"/>
    <w:rsid w:val="00997ED4"/>
    <w:rsid w:val="009A0E56"/>
    <w:rsid w:val="009A1BF1"/>
    <w:rsid w:val="009A2F10"/>
    <w:rsid w:val="009A3D1A"/>
    <w:rsid w:val="009A4487"/>
    <w:rsid w:val="009A7E2F"/>
    <w:rsid w:val="009B08F6"/>
    <w:rsid w:val="009B0F20"/>
    <w:rsid w:val="009B6FD8"/>
    <w:rsid w:val="009B7B58"/>
    <w:rsid w:val="009B7BB2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37F8"/>
    <w:rsid w:val="00A17054"/>
    <w:rsid w:val="00A230A9"/>
    <w:rsid w:val="00A263D2"/>
    <w:rsid w:val="00A265F2"/>
    <w:rsid w:val="00A26954"/>
    <w:rsid w:val="00A3252B"/>
    <w:rsid w:val="00A37F27"/>
    <w:rsid w:val="00A41887"/>
    <w:rsid w:val="00A42645"/>
    <w:rsid w:val="00A4264E"/>
    <w:rsid w:val="00A508F1"/>
    <w:rsid w:val="00A51E64"/>
    <w:rsid w:val="00A55A8E"/>
    <w:rsid w:val="00A62A1A"/>
    <w:rsid w:val="00A6455D"/>
    <w:rsid w:val="00A64F70"/>
    <w:rsid w:val="00A65C9F"/>
    <w:rsid w:val="00A67217"/>
    <w:rsid w:val="00A71811"/>
    <w:rsid w:val="00A7458C"/>
    <w:rsid w:val="00A74763"/>
    <w:rsid w:val="00A75F6D"/>
    <w:rsid w:val="00A76AD2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0CCB"/>
    <w:rsid w:val="00AB1CA0"/>
    <w:rsid w:val="00AB2FD2"/>
    <w:rsid w:val="00AC0E98"/>
    <w:rsid w:val="00AC5039"/>
    <w:rsid w:val="00AD0E45"/>
    <w:rsid w:val="00AD403E"/>
    <w:rsid w:val="00AD4192"/>
    <w:rsid w:val="00AD4512"/>
    <w:rsid w:val="00AD4DCF"/>
    <w:rsid w:val="00AE0057"/>
    <w:rsid w:val="00AE0464"/>
    <w:rsid w:val="00AE0627"/>
    <w:rsid w:val="00AE2947"/>
    <w:rsid w:val="00AE3E5D"/>
    <w:rsid w:val="00AF0B93"/>
    <w:rsid w:val="00AF0F69"/>
    <w:rsid w:val="00AF198A"/>
    <w:rsid w:val="00AF1ECC"/>
    <w:rsid w:val="00AF55B5"/>
    <w:rsid w:val="00B00A3E"/>
    <w:rsid w:val="00B03F34"/>
    <w:rsid w:val="00B04CA9"/>
    <w:rsid w:val="00B052DD"/>
    <w:rsid w:val="00B157F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4783D"/>
    <w:rsid w:val="00B53353"/>
    <w:rsid w:val="00B6118F"/>
    <w:rsid w:val="00B623C4"/>
    <w:rsid w:val="00B6306C"/>
    <w:rsid w:val="00B63B83"/>
    <w:rsid w:val="00B72C8F"/>
    <w:rsid w:val="00B74CF2"/>
    <w:rsid w:val="00B75177"/>
    <w:rsid w:val="00B8060D"/>
    <w:rsid w:val="00B83F95"/>
    <w:rsid w:val="00B8480C"/>
    <w:rsid w:val="00B8549A"/>
    <w:rsid w:val="00B85690"/>
    <w:rsid w:val="00B85AEC"/>
    <w:rsid w:val="00B864E4"/>
    <w:rsid w:val="00B950F8"/>
    <w:rsid w:val="00B96A59"/>
    <w:rsid w:val="00B96C42"/>
    <w:rsid w:val="00BA0363"/>
    <w:rsid w:val="00BA05E0"/>
    <w:rsid w:val="00BA0FF7"/>
    <w:rsid w:val="00BA15E0"/>
    <w:rsid w:val="00BB3A03"/>
    <w:rsid w:val="00BB4E37"/>
    <w:rsid w:val="00BB508E"/>
    <w:rsid w:val="00BB5159"/>
    <w:rsid w:val="00BC276E"/>
    <w:rsid w:val="00BC4920"/>
    <w:rsid w:val="00BC66ED"/>
    <w:rsid w:val="00BC6BA6"/>
    <w:rsid w:val="00BD00A2"/>
    <w:rsid w:val="00BD2FB4"/>
    <w:rsid w:val="00BD6AFB"/>
    <w:rsid w:val="00BE010F"/>
    <w:rsid w:val="00BE22A5"/>
    <w:rsid w:val="00BE3698"/>
    <w:rsid w:val="00BE62B0"/>
    <w:rsid w:val="00BE7AC7"/>
    <w:rsid w:val="00C0210A"/>
    <w:rsid w:val="00C0328A"/>
    <w:rsid w:val="00C033B8"/>
    <w:rsid w:val="00C10D9F"/>
    <w:rsid w:val="00C14D23"/>
    <w:rsid w:val="00C1631D"/>
    <w:rsid w:val="00C168F8"/>
    <w:rsid w:val="00C16AE3"/>
    <w:rsid w:val="00C16F2F"/>
    <w:rsid w:val="00C17BFF"/>
    <w:rsid w:val="00C25154"/>
    <w:rsid w:val="00C26E1C"/>
    <w:rsid w:val="00C300E3"/>
    <w:rsid w:val="00C32626"/>
    <w:rsid w:val="00C35E2A"/>
    <w:rsid w:val="00C40179"/>
    <w:rsid w:val="00C4566C"/>
    <w:rsid w:val="00C5331B"/>
    <w:rsid w:val="00C54893"/>
    <w:rsid w:val="00C5707D"/>
    <w:rsid w:val="00C60631"/>
    <w:rsid w:val="00C613EF"/>
    <w:rsid w:val="00C6169C"/>
    <w:rsid w:val="00C62A26"/>
    <w:rsid w:val="00C6471E"/>
    <w:rsid w:val="00C648FE"/>
    <w:rsid w:val="00C64D7F"/>
    <w:rsid w:val="00C64D89"/>
    <w:rsid w:val="00C64EE5"/>
    <w:rsid w:val="00C7104F"/>
    <w:rsid w:val="00C76539"/>
    <w:rsid w:val="00C86A51"/>
    <w:rsid w:val="00C910F0"/>
    <w:rsid w:val="00C9411A"/>
    <w:rsid w:val="00CA0225"/>
    <w:rsid w:val="00CA0897"/>
    <w:rsid w:val="00CA14F8"/>
    <w:rsid w:val="00CA2371"/>
    <w:rsid w:val="00CA29FD"/>
    <w:rsid w:val="00CA47C1"/>
    <w:rsid w:val="00CB1CF1"/>
    <w:rsid w:val="00CB5C8B"/>
    <w:rsid w:val="00CB7182"/>
    <w:rsid w:val="00CB7CCC"/>
    <w:rsid w:val="00CC61F8"/>
    <w:rsid w:val="00CE09EE"/>
    <w:rsid w:val="00CE7217"/>
    <w:rsid w:val="00CE72C7"/>
    <w:rsid w:val="00CF1D59"/>
    <w:rsid w:val="00D012A3"/>
    <w:rsid w:val="00D044E2"/>
    <w:rsid w:val="00D12376"/>
    <w:rsid w:val="00D12AE6"/>
    <w:rsid w:val="00D156BC"/>
    <w:rsid w:val="00D176FE"/>
    <w:rsid w:val="00D20314"/>
    <w:rsid w:val="00D20879"/>
    <w:rsid w:val="00D2101B"/>
    <w:rsid w:val="00D21DB7"/>
    <w:rsid w:val="00D258F8"/>
    <w:rsid w:val="00D340C6"/>
    <w:rsid w:val="00D3691D"/>
    <w:rsid w:val="00D44CD7"/>
    <w:rsid w:val="00D60E1B"/>
    <w:rsid w:val="00D6177A"/>
    <w:rsid w:val="00D640F0"/>
    <w:rsid w:val="00D65915"/>
    <w:rsid w:val="00D65FB7"/>
    <w:rsid w:val="00D66D53"/>
    <w:rsid w:val="00D67B67"/>
    <w:rsid w:val="00D705C8"/>
    <w:rsid w:val="00D71344"/>
    <w:rsid w:val="00D71732"/>
    <w:rsid w:val="00D73579"/>
    <w:rsid w:val="00D77AC2"/>
    <w:rsid w:val="00D81159"/>
    <w:rsid w:val="00D83E1A"/>
    <w:rsid w:val="00D91A8F"/>
    <w:rsid w:val="00DA2F1B"/>
    <w:rsid w:val="00DA4910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4855"/>
    <w:rsid w:val="00DC56BC"/>
    <w:rsid w:val="00DC6889"/>
    <w:rsid w:val="00DC6E08"/>
    <w:rsid w:val="00DD13BE"/>
    <w:rsid w:val="00DD345D"/>
    <w:rsid w:val="00DD4E84"/>
    <w:rsid w:val="00DD5BA4"/>
    <w:rsid w:val="00DE1494"/>
    <w:rsid w:val="00DE21F2"/>
    <w:rsid w:val="00DF21FA"/>
    <w:rsid w:val="00DF783B"/>
    <w:rsid w:val="00E00F9E"/>
    <w:rsid w:val="00E02F93"/>
    <w:rsid w:val="00E078D4"/>
    <w:rsid w:val="00E106BE"/>
    <w:rsid w:val="00E106CA"/>
    <w:rsid w:val="00E119F6"/>
    <w:rsid w:val="00E123B5"/>
    <w:rsid w:val="00E21139"/>
    <w:rsid w:val="00E31A35"/>
    <w:rsid w:val="00E34823"/>
    <w:rsid w:val="00E34C2A"/>
    <w:rsid w:val="00E36C70"/>
    <w:rsid w:val="00E42DEF"/>
    <w:rsid w:val="00E5118B"/>
    <w:rsid w:val="00E52B4F"/>
    <w:rsid w:val="00E53AF6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B63C8"/>
    <w:rsid w:val="00EC0602"/>
    <w:rsid w:val="00ED07F6"/>
    <w:rsid w:val="00ED1230"/>
    <w:rsid w:val="00ED28AC"/>
    <w:rsid w:val="00EE2F54"/>
    <w:rsid w:val="00EE5319"/>
    <w:rsid w:val="00EE6F4B"/>
    <w:rsid w:val="00EF0267"/>
    <w:rsid w:val="00EF507A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68CC"/>
    <w:rsid w:val="00F57852"/>
    <w:rsid w:val="00F61BDD"/>
    <w:rsid w:val="00F61CE1"/>
    <w:rsid w:val="00F61FB8"/>
    <w:rsid w:val="00F63AB4"/>
    <w:rsid w:val="00F67E9F"/>
    <w:rsid w:val="00F71032"/>
    <w:rsid w:val="00F71084"/>
    <w:rsid w:val="00F71F5B"/>
    <w:rsid w:val="00F72B96"/>
    <w:rsid w:val="00F74CAB"/>
    <w:rsid w:val="00F74F5F"/>
    <w:rsid w:val="00F8045A"/>
    <w:rsid w:val="00F90A08"/>
    <w:rsid w:val="00F92D53"/>
    <w:rsid w:val="00FA1CAD"/>
    <w:rsid w:val="00FA34C9"/>
    <w:rsid w:val="00FA38AF"/>
    <w:rsid w:val="00FB1C3B"/>
    <w:rsid w:val="00FB57C8"/>
    <w:rsid w:val="00FB7B04"/>
    <w:rsid w:val="00FC1AC4"/>
    <w:rsid w:val="00FC1FCC"/>
    <w:rsid w:val="00FC7567"/>
    <w:rsid w:val="00FD0603"/>
    <w:rsid w:val="00FD0BFE"/>
    <w:rsid w:val="00FD7F4B"/>
    <w:rsid w:val="00FE0BF1"/>
    <w:rsid w:val="00FE0DB7"/>
    <w:rsid w:val="00FE1A9D"/>
    <w:rsid w:val="00FE3562"/>
    <w:rsid w:val="00FE3E04"/>
    <w:rsid w:val="00FE7A7B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Title/>
  <Subtitle/>
  <Date/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4C4402-576E-46E5-9C9E-3FD90C4F0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556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Harrison Skeen</cp:lastModifiedBy>
  <cp:revision>222</cp:revision>
  <cp:lastPrinted>2022-10-03T03:23:00Z</cp:lastPrinted>
  <dcterms:created xsi:type="dcterms:W3CDTF">2022-09-29T10:02:00Z</dcterms:created>
  <dcterms:modified xsi:type="dcterms:W3CDTF">2022-10-13T01:02:00Z</dcterms:modified>
</cp:coreProperties>
</file>