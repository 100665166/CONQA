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136DDE60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1A40E6">
        <w:rPr>
          <w:b/>
          <w:bCs/>
          <w:sz w:val="40"/>
          <w:szCs w:val="40"/>
        </w:rPr>
        <w:t>Tactiles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4B2EFADE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</w:t>
            </w:r>
            <w:r w:rsidR="001A40E6">
              <w:rPr>
                <w:sz w:val="16"/>
                <w:szCs w:val="16"/>
              </w:rPr>
              <w:t>0</w:t>
            </w:r>
            <w:r w:rsidR="00D34D64">
              <w:rPr>
                <w:sz w:val="16"/>
                <w:szCs w:val="16"/>
              </w:rPr>
              <w:t>9</w:t>
            </w:r>
            <w:r w:rsidRPr="0029108F">
              <w:rPr>
                <w:sz w:val="16"/>
                <w:szCs w:val="16"/>
              </w:rPr>
              <w:t xml:space="preserve"> - </w:t>
            </w:r>
            <w:r w:rsidR="001A40E6">
              <w:rPr>
                <w:sz w:val="16"/>
                <w:szCs w:val="16"/>
              </w:rPr>
              <w:t>TACTILES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6C46A584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 w:rsidR="009629E9"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 w:rsidR="009629E9"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4616BFB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6F21144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245AE513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A4910" w:rsidRPr="003C1E57" w14:paraId="696ADDF2" w14:textId="77777777" w:rsidTr="007C34C6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C4D3804" w14:textId="3C4DBFB0" w:rsidR="00DA4910" w:rsidRPr="003C1E57" w:rsidRDefault="00DA4910" w:rsidP="00DA491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DA4910" w:rsidRPr="00A508F1" w14:paraId="4260FDB3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1401B6E6" w14:textId="2035FEAC" w:rsidR="00DA4910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0D25911" w14:textId="2876AA7D" w:rsidR="00DA4910" w:rsidRPr="005812CB" w:rsidRDefault="00DA4910" w:rsidP="00DA49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Survey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487" w:type="pct"/>
            <w:shd w:val="clear" w:color="auto" w:fill="auto"/>
            <w:vAlign w:val="center"/>
          </w:tcPr>
          <w:p w14:paraId="40AFADE7" w14:textId="2F18C806" w:rsidR="00DA4910" w:rsidRPr="005812CB" w:rsidRDefault="00DA4910" w:rsidP="00DA4910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EAF50C2" w14:textId="30D08AAC" w:rsidR="00DA4910" w:rsidRPr="00B6306C" w:rsidRDefault="00465849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tactiles</w:t>
            </w:r>
            <w:r w:rsidR="006D1A89">
              <w:rPr>
                <w:b/>
                <w:bCs/>
                <w:sz w:val="16"/>
                <w:szCs w:val="16"/>
              </w:rPr>
              <w:t>/pavers</w:t>
            </w:r>
            <w:r>
              <w:rPr>
                <w:b/>
                <w:bCs/>
                <w:sz w:val="16"/>
                <w:szCs w:val="16"/>
              </w:rPr>
              <w:t xml:space="preserve"> been </w:t>
            </w:r>
            <w:proofErr w:type="gramStart"/>
            <w:r>
              <w:rPr>
                <w:b/>
                <w:bCs/>
                <w:sz w:val="16"/>
                <w:szCs w:val="16"/>
              </w:rPr>
              <w:t>set-out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as per current drawings?</w:t>
            </w:r>
          </w:p>
          <w:p w14:paraId="16B9F427" w14:textId="77777777" w:rsidR="00DA4910" w:rsidRPr="00A42645" w:rsidRDefault="00DA4910" w:rsidP="00DA49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82F31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E975F63" w14:textId="190B2FD5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334B14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AD4309A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9598B57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B436B23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471F216" w14:textId="77777777" w:rsidR="00DA4910" w:rsidRPr="00A508F1" w:rsidRDefault="00DA4910" w:rsidP="00DA4910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A508F1" w14:paraId="5C9CB6F6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7945C5D1" w14:textId="55DD4018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4C2DDD0" w14:textId="3440C9CF" w:rsidR="009B7BB2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Considerations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2C423D8" w14:textId="0797F575" w:rsidR="009B7BB2" w:rsidRPr="000D7B4F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</w:t>
            </w:r>
            <w:r w:rsidR="00E37991" w:rsidRPr="006341F4">
              <w:rPr>
                <w:rFonts w:asciiTheme="majorHAnsi" w:hAnsiTheme="majorHAnsi" w:cstheme="majorHAnsi"/>
                <w:szCs w:val="16"/>
              </w:rPr>
              <w:t>00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5CBECDC" w14:textId="77777777" w:rsidR="00724A7E" w:rsidRPr="00B6306C" w:rsidRDefault="00724A7E" w:rsidP="00724A7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concrete slab free of any deposits or rubbish, projections/voids?</w:t>
            </w:r>
          </w:p>
          <w:p w14:paraId="799FE08B" w14:textId="74CC16A9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7634DA" w14:textId="548E387F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2D64884" w14:textId="6F1A3793" w:rsidR="009B7BB2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A8C812" w14:textId="5BD301A1" w:rsidR="009B7BB2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3102565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7758C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6958FE7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2BE6105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6D149D" w:rsidRPr="00A508F1" w14:paraId="2CDE2AAE" w14:textId="77777777" w:rsidTr="006D149D">
        <w:trPr>
          <w:trHeight w:val="293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50F36F06" w14:textId="77777777" w:rsidR="006D149D" w:rsidRPr="00DF49C7" w:rsidRDefault="006D149D" w:rsidP="009B7BB2">
            <w:pPr>
              <w:pStyle w:val="Tabletext"/>
              <w:rPr>
                <w:rFonts w:asciiTheme="majorHAnsi" w:hAnsiTheme="majorHAnsi" w:cstheme="majorHAnsi"/>
                <w:b/>
                <w:bCs w:val="0"/>
                <w:szCs w:val="16"/>
              </w:rPr>
            </w:pPr>
            <w:r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Does the area include ston</w:t>
            </w:r>
            <w:r w:rsidR="006858A3"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e TGSI’s?</w:t>
            </w:r>
          </w:p>
          <w:p w14:paraId="68C9F897" w14:textId="77777777" w:rsidR="006858A3" w:rsidRDefault="006858A3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If yes, proceed to Section 3.0</w:t>
            </w:r>
          </w:p>
          <w:p w14:paraId="71E57FA1" w14:textId="77777777" w:rsidR="006858A3" w:rsidRPr="00DF49C7" w:rsidRDefault="006858A3" w:rsidP="009B7BB2">
            <w:pPr>
              <w:pStyle w:val="Tabletext"/>
              <w:rPr>
                <w:rFonts w:asciiTheme="majorHAnsi" w:hAnsiTheme="majorHAnsi" w:cstheme="majorHAnsi"/>
                <w:b/>
                <w:bCs w:val="0"/>
                <w:szCs w:val="16"/>
              </w:rPr>
            </w:pPr>
            <w:r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 xml:space="preserve">Does the area include </w:t>
            </w:r>
            <w:r w:rsidR="00DF49C7"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regular tactiles?</w:t>
            </w:r>
          </w:p>
          <w:p w14:paraId="4941854B" w14:textId="77777777" w:rsidR="00DF49C7" w:rsidRDefault="00DF49C7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If yes, proceed to Section 4.0</w:t>
            </w:r>
          </w:p>
          <w:p w14:paraId="1F25F8B8" w14:textId="77777777" w:rsidR="00DF49C7" w:rsidRPr="00DF49C7" w:rsidRDefault="00DF49C7" w:rsidP="009B7BB2">
            <w:pPr>
              <w:pStyle w:val="Tabletext"/>
              <w:rPr>
                <w:rFonts w:asciiTheme="majorHAnsi" w:hAnsiTheme="majorHAnsi" w:cstheme="majorHAnsi"/>
                <w:b/>
                <w:bCs w:val="0"/>
                <w:szCs w:val="16"/>
              </w:rPr>
            </w:pPr>
            <w:r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Does the area include both types of tactiles?</w:t>
            </w:r>
          </w:p>
          <w:p w14:paraId="3D1DFAF1" w14:textId="77777777" w:rsidR="00DF49C7" w:rsidRDefault="00DF49C7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If yes, fill out both Section 3.0 &amp; Section 4.0</w:t>
            </w:r>
          </w:p>
          <w:p w14:paraId="66B31B97" w14:textId="77777777" w:rsidR="006C6E38" w:rsidRDefault="006C6E38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  <w:p w14:paraId="307252C5" w14:textId="4230D6F4" w:rsidR="006C6E38" w:rsidRPr="00A508F1" w:rsidRDefault="006C6E38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3C1E57" w14:paraId="1D1C900B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4F7AFB5" w14:textId="22B4FB65" w:rsidR="009B7BB2" w:rsidRPr="003C1E57" w:rsidRDefault="009B7BB2" w:rsidP="009B7BB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3.0 </w:t>
            </w:r>
            <w:r w:rsidR="00724A7E">
              <w:rPr>
                <w:b/>
                <w:bCs/>
                <w:color w:val="FFFFFF" w:themeColor="background1"/>
                <w:sz w:val="20"/>
              </w:rPr>
              <w:t>S</w:t>
            </w:r>
            <w:r w:rsidR="004247FD">
              <w:rPr>
                <w:b/>
                <w:bCs/>
                <w:color w:val="FFFFFF" w:themeColor="background1"/>
                <w:sz w:val="20"/>
              </w:rPr>
              <w:t>tone TGSI’s (pavers)</w:t>
            </w:r>
          </w:p>
        </w:tc>
      </w:tr>
      <w:tr w:rsidR="00595BD0" w:rsidRPr="00A508F1" w14:paraId="662085FB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8A580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20446" w14:textId="77777777" w:rsidR="00595BD0" w:rsidRPr="00C033B8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Bedding Mortar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AFD66" w14:textId="77777777" w:rsidR="00595BD0" w:rsidRPr="005812CB" w:rsidRDefault="00595BD0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0821 (Mortar)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7F137" w14:textId="77777777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mortar been placed using type/method described in specification?</w:t>
            </w:r>
          </w:p>
          <w:p w14:paraId="386DCFE7" w14:textId="77777777" w:rsidR="00595BD0" w:rsidRPr="00C033B8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DB3BF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596A1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07C14" w14:textId="77777777" w:rsidR="00595BD0" w:rsidRPr="00C033B8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4B9B8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5B95D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4DF74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D4798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95BD0" w:rsidRPr="00A508F1" w14:paraId="396DEB6D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0E061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C95D1" w14:textId="5646B589" w:rsidR="00595BD0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Directional / Horizontal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C760C" w14:textId="712DFB32" w:rsidR="00595BD0" w:rsidRPr="006341F4" w:rsidRDefault="006C6E38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9A59D" w14:textId="00E05E9B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Does the section require directional or horizontal</w:t>
            </w:r>
            <w:r w:rsidR="00D542E2">
              <w:rPr>
                <w:b/>
                <w:bCs/>
                <w:sz w:val="16"/>
                <w:szCs w:val="16"/>
              </w:rPr>
              <w:t xml:space="preserve"> TGSI’s, or both?</w:t>
            </w:r>
          </w:p>
          <w:p w14:paraId="54237085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07B26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16308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0F80E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91C3C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CF9E5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BA6B3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6F911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95BD0" w:rsidRPr="00A508F1" w14:paraId="584B4FE4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D7DF4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05CCCF" w14:textId="77777777" w:rsidR="00595BD0" w:rsidRPr="00C033B8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Laying Pavers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F12DE" w14:textId="77777777" w:rsidR="00595BD0" w:rsidRPr="005812CB" w:rsidRDefault="00595BD0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3.3)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3972E" w14:textId="77777777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pavers been laid as described in specification, considering specified tolerances?</w:t>
            </w:r>
          </w:p>
          <w:p w14:paraId="125B92F6" w14:textId="77777777" w:rsidR="00595BD0" w:rsidRPr="00C033B8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19346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BCF34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8D183" w14:textId="77777777" w:rsidR="00595BD0" w:rsidRPr="00C033B8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A5D56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A8C5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896C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2D7BE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95BD0" w:rsidRPr="00A508F1" w14:paraId="150EA19E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4BCB0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78421" w14:textId="77777777" w:rsidR="00595BD0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Sealed Joints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4B7CF" w14:textId="77777777" w:rsidR="00595BD0" w:rsidRPr="006341F4" w:rsidRDefault="00595BD0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3.9)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C6787" w14:textId="77777777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joints been sealed as described in specification?</w:t>
            </w:r>
          </w:p>
          <w:p w14:paraId="294C6C07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9150B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9324B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B4547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DB36C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90F2D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27FC1F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03C1B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6C6E38" w:rsidRPr="003C1E57" w14:paraId="6BB1E4C0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5ED9FC53" w14:textId="0C862F22" w:rsidR="006C6E38" w:rsidRPr="003C1E57" w:rsidRDefault="006C6E38" w:rsidP="00BC5DF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Regular Tactiles</w:t>
            </w:r>
          </w:p>
        </w:tc>
      </w:tr>
      <w:tr w:rsidR="006C6E38" w:rsidRPr="00A508F1" w14:paraId="269435EF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18978" w14:textId="28F51B29" w:rsidR="006C6E38" w:rsidRDefault="006C6E38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393D7" w14:textId="09A55D04" w:rsidR="006C6E38" w:rsidRPr="00C033B8" w:rsidRDefault="006D1A89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Tactile Installation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B7161" w14:textId="0286B51B" w:rsidR="006C6E38" w:rsidRPr="005812CB" w:rsidRDefault="006C6E38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</w:t>
            </w:r>
            <w:r>
              <w:rPr>
                <w:rFonts w:asciiTheme="majorHAnsi" w:hAnsiTheme="majorHAnsi" w:cstheme="majorHAnsi"/>
                <w:szCs w:val="16"/>
              </w:rPr>
              <w:t>0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95AA6" w14:textId="41E3E8F7" w:rsidR="006C6E38" w:rsidRPr="00B6306C" w:rsidRDefault="006D1A89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tactiles been installed in accordance with manufacturer specifications?</w:t>
            </w:r>
          </w:p>
          <w:p w14:paraId="54C765EC" w14:textId="77777777" w:rsidR="006C6E38" w:rsidRPr="00C033B8" w:rsidRDefault="006C6E38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E03DA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67200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03F7F" w14:textId="77777777" w:rsidR="006C6E38" w:rsidRPr="00C033B8" w:rsidRDefault="006C6E38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0B3BD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C5A3D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EA450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255D8" w14:textId="77777777" w:rsidR="006C6E38" w:rsidRPr="00A508F1" w:rsidRDefault="006C6E38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4749A269" w14:textId="77777777" w:rsidR="006C6E38" w:rsidRDefault="006C6E38" w:rsidP="00B27F39">
      <w:pPr>
        <w:pStyle w:val="SymalBodycopylvl1"/>
        <w:spacing w:before="60" w:after="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3.</w:t>
      </w:r>
    </w:p>
    <w:p w14:paraId="658D2EAF" w14:textId="77777777" w:rsidR="006C6E38" w:rsidRDefault="006C6E38" w:rsidP="00B27F39">
      <w:pPr>
        <w:pStyle w:val="SymalBodycopylvl1"/>
        <w:spacing w:before="60" w:after="0"/>
        <w:rPr>
          <w:b/>
          <w:bCs/>
          <w:color w:val="FFFFFF" w:themeColor="background1"/>
        </w:rPr>
      </w:pPr>
    </w:p>
    <w:p w14:paraId="0E0671D3" w14:textId="6EE86C3C" w:rsidR="003B30F4" w:rsidRDefault="006C6E38" w:rsidP="00B27F39">
      <w:pPr>
        <w:pStyle w:val="SymalBodycopylvl1"/>
        <w:spacing w:before="60" w:after="0"/>
      </w:pPr>
      <w:r>
        <w:rPr>
          <w:b/>
          <w:bCs/>
          <w:color w:val="FFFFFF" w:themeColor="background1"/>
        </w:rPr>
        <w:t>0 Stone TGSI’s (pavers)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5CA5" w14:textId="77777777" w:rsidR="001B1607" w:rsidRDefault="001B1607" w:rsidP="007617B0">
      <w:pPr>
        <w:spacing w:after="0"/>
      </w:pPr>
      <w:r>
        <w:separator/>
      </w:r>
    </w:p>
  </w:endnote>
  <w:endnote w:type="continuationSeparator" w:id="0">
    <w:p w14:paraId="09364C2B" w14:textId="77777777" w:rsidR="001B1607" w:rsidRDefault="001B1607" w:rsidP="007617B0">
      <w:pPr>
        <w:spacing w:after="0"/>
      </w:pPr>
      <w:r>
        <w:continuationSeparator/>
      </w:r>
    </w:p>
  </w:endnote>
  <w:endnote w:type="continuationNotice" w:id="1">
    <w:p w14:paraId="4E604C55" w14:textId="77777777" w:rsidR="001B1607" w:rsidRDefault="001B160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C078" w14:textId="77777777" w:rsidR="001B1607" w:rsidRDefault="001B1607" w:rsidP="007617B0">
      <w:pPr>
        <w:spacing w:after="0"/>
      </w:pPr>
      <w:r>
        <w:separator/>
      </w:r>
    </w:p>
  </w:footnote>
  <w:footnote w:type="continuationSeparator" w:id="0">
    <w:p w14:paraId="73499D37" w14:textId="77777777" w:rsidR="001B1607" w:rsidRDefault="001B1607" w:rsidP="007617B0">
      <w:pPr>
        <w:spacing w:after="0"/>
      </w:pPr>
      <w:r>
        <w:continuationSeparator/>
      </w:r>
    </w:p>
  </w:footnote>
  <w:footnote w:type="continuationNotice" w:id="1">
    <w:p w14:paraId="163C6FDC" w14:textId="77777777" w:rsidR="001B1607" w:rsidRDefault="001B160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5330"/>
    <w:rsid w:val="00046F51"/>
    <w:rsid w:val="000628FA"/>
    <w:rsid w:val="000650E9"/>
    <w:rsid w:val="00067952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210"/>
    <w:rsid w:val="000D4A7C"/>
    <w:rsid w:val="000D54BF"/>
    <w:rsid w:val="000D6DC3"/>
    <w:rsid w:val="000D7B4F"/>
    <w:rsid w:val="000E5EFF"/>
    <w:rsid w:val="000F15B9"/>
    <w:rsid w:val="000F2E1F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811DA"/>
    <w:rsid w:val="0018362E"/>
    <w:rsid w:val="00184562"/>
    <w:rsid w:val="00191157"/>
    <w:rsid w:val="00191711"/>
    <w:rsid w:val="001925E8"/>
    <w:rsid w:val="00195C7E"/>
    <w:rsid w:val="001978FD"/>
    <w:rsid w:val="001A40E6"/>
    <w:rsid w:val="001A7888"/>
    <w:rsid w:val="001B06FE"/>
    <w:rsid w:val="001B1607"/>
    <w:rsid w:val="001B1649"/>
    <w:rsid w:val="001B1AB3"/>
    <w:rsid w:val="001B4060"/>
    <w:rsid w:val="001C167A"/>
    <w:rsid w:val="001C2875"/>
    <w:rsid w:val="001C40D9"/>
    <w:rsid w:val="001D0CF0"/>
    <w:rsid w:val="001D6AD5"/>
    <w:rsid w:val="001E02D6"/>
    <w:rsid w:val="001E260A"/>
    <w:rsid w:val="001E5797"/>
    <w:rsid w:val="001E5EB5"/>
    <w:rsid w:val="001F3ABC"/>
    <w:rsid w:val="001F4330"/>
    <w:rsid w:val="001F5EAE"/>
    <w:rsid w:val="0020352B"/>
    <w:rsid w:val="00207423"/>
    <w:rsid w:val="002129DE"/>
    <w:rsid w:val="00213887"/>
    <w:rsid w:val="00214D7E"/>
    <w:rsid w:val="00220EF6"/>
    <w:rsid w:val="0022227C"/>
    <w:rsid w:val="00223A95"/>
    <w:rsid w:val="00227E3C"/>
    <w:rsid w:val="00230B11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A1BC4"/>
    <w:rsid w:val="002B33D2"/>
    <w:rsid w:val="002B7C52"/>
    <w:rsid w:val="002C020C"/>
    <w:rsid w:val="002C3E58"/>
    <w:rsid w:val="002C40D8"/>
    <w:rsid w:val="002C4C28"/>
    <w:rsid w:val="002C66D8"/>
    <w:rsid w:val="002D08B8"/>
    <w:rsid w:val="002D142A"/>
    <w:rsid w:val="002D1DF0"/>
    <w:rsid w:val="002E08A0"/>
    <w:rsid w:val="002E1EBA"/>
    <w:rsid w:val="002E46E4"/>
    <w:rsid w:val="002E7F90"/>
    <w:rsid w:val="002F4074"/>
    <w:rsid w:val="002F7E9F"/>
    <w:rsid w:val="00301828"/>
    <w:rsid w:val="003058EA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5600A"/>
    <w:rsid w:val="00361C48"/>
    <w:rsid w:val="003733EB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2DE7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06B00"/>
    <w:rsid w:val="004110DC"/>
    <w:rsid w:val="004121D0"/>
    <w:rsid w:val="00412F25"/>
    <w:rsid w:val="00414B29"/>
    <w:rsid w:val="00422652"/>
    <w:rsid w:val="004247FD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849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29BC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043"/>
    <w:rsid w:val="00567B07"/>
    <w:rsid w:val="0057088F"/>
    <w:rsid w:val="0057414C"/>
    <w:rsid w:val="00581148"/>
    <w:rsid w:val="005812CB"/>
    <w:rsid w:val="0058363C"/>
    <w:rsid w:val="005851B9"/>
    <w:rsid w:val="00587F35"/>
    <w:rsid w:val="005922F0"/>
    <w:rsid w:val="005942B3"/>
    <w:rsid w:val="0059509B"/>
    <w:rsid w:val="00595BD0"/>
    <w:rsid w:val="005A2DB2"/>
    <w:rsid w:val="005A545C"/>
    <w:rsid w:val="005A730C"/>
    <w:rsid w:val="005B7315"/>
    <w:rsid w:val="005C244C"/>
    <w:rsid w:val="005C4CA7"/>
    <w:rsid w:val="005C77D5"/>
    <w:rsid w:val="005D66A6"/>
    <w:rsid w:val="005D7F6B"/>
    <w:rsid w:val="005E1C0B"/>
    <w:rsid w:val="005E1E7C"/>
    <w:rsid w:val="005E1EEB"/>
    <w:rsid w:val="005E4A71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858A3"/>
    <w:rsid w:val="00695CB9"/>
    <w:rsid w:val="00697598"/>
    <w:rsid w:val="006A5933"/>
    <w:rsid w:val="006A6351"/>
    <w:rsid w:val="006B7AF5"/>
    <w:rsid w:val="006B7EE7"/>
    <w:rsid w:val="006C1CE9"/>
    <w:rsid w:val="006C6E38"/>
    <w:rsid w:val="006C7B4A"/>
    <w:rsid w:val="006D149D"/>
    <w:rsid w:val="006D1A89"/>
    <w:rsid w:val="006D5AF1"/>
    <w:rsid w:val="006D701B"/>
    <w:rsid w:val="006E024F"/>
    <w:rsid w:val="006E29C0"/>
    <w:rsid w:val="006E433E"/>
    <w:rsid w:val="006E50F4"/>
    <w:rsid w:val="006E5A0F"/>
    <w:rsid w:val="006E6451"/>
    <w:rsid w:val="006F2187"/>
    <w:rsid w:val="006F6C26"/>
    <w:rsid w:val="00700686"/>
    <w:rsid w:val="007020DA"/>
    <w:rsid w:val="00706B2D"/>
    <w:rsid w:val="007101DE"/>
    <w:rsid w:val="00713840"/>
    <w:rsid w:val="0071393C"/>
    <w:rsid w:val="00724A7E"/>
    <w:rsid w:val="00725E55"/>
    <w:rsid w:val="00726E1C"/>
    <w:rsid w:val="007332CD"/>
    <w:rsid w:val="007351D2"/>
    <w:rsid w:val="00735605"/>
    <w:rsid w:val="00741190"/>
    <w:rsid w:val="00746E3A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827BD"/>
    <w:rsid w:val="00791F49"/>
    <w:rsid w:val="00794493"/>
    <w:rsid w:val="00797266"/>
    <w:rsid w:val="007A182C"/>
    <w:rsid w:val="007A3D8B"/>
    <w:rsid w:val="007A673C"/>
    <w:rsid w:val="007B4621"/>
    <w:rsid w:val="007B51B3"/>
    <w:rsid w:val="007B6598"/>
    <w:rsid w:val="007C033B"/>
    <w:rsid w:val="007C1826"/>
    <w:rsid w:val="007C18AE"/>
    <w:rsid w:val="007C542C"/>
    <w:rsid w:val="007D1801"/>
    <w:rsid w:val="007D2294"/>
    <w:rsid w:val="007D24E8"/>
    <w:rsid w:val="007D2726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2771B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0709"/>
    <w:rsid w:val="00891F2F"/>
    <w:rsid w:val="00892EDB"/>
    <w:rsid w:val="008969A1"/>
    <w:rsid w:val="008971AC"/>
    <w:rsid w:val="008A040D"/>
    <w:rsid w:val="008A26C4"/>
    <w:rsid w:val="008A5400"/>
    <w:rsid w:val="008A6FA5"/>
    <w:rsid w:val="008B3132"/>
    <w:rsid w:val="008B3A4E"/>
    <w:rsid w:val="008B44D5"/>
    <w:rsid w:val="008C2D8A"/>
    <w:rsid w:val="008C587E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2F9E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29E9"/>
    <w:rsid w:val="00967143"/>
    <w:rsid w:val="00973B46"/>
    <w:rsid w:val="00975022"/>
    <w:rsid w:val="00976232"/>
    <w:rsid w:val="00976256"/>
    <w:rsid w:val="0097797F"/>
    <w:rsid w:val="00991956"/>
    <w:rsid w:val="009922C3"/>
    <w:rsid w:val="0099260C"/>
    <w:rsid w:val="009939FA"/>
    <w:rsid w:val="0099656E"/>
    <w:rsid w:val="009976EF"/>
    <w:rsid w:val="00997E2B"/>
    <w:rsid w:val="00997ED4"/>
    <w:rsid w:val="009A0E56"/>
    <w:rsid w:val="009A1BF1"/>
    <w:rsid w:val="009A2F10"/>
    <w:rsid w:val="009A3D1A"/>
    <w:rsid w:val="009A4487"/>
    <w:rsid w:val="009A7E2F"/>
    <w:rsid w:val="009B08F6"/>
    <w:rsid w:val="009B0F20"/>
    <w:rsid w:val="009B6FD8"/>
    <w:rsid w:val="009B7B58"/>
    <w:rsid w:val="009B7BB2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17054"/>
    <w:rsid w:val="00A230A9"/>
    <w:rsid w:val="00A263D2"/>
    <w:rsid w:val="00A265F2"/>
    <w:rsid w:val="00A26954"/>
    <w:rsid w:val="00A3252B"/>
    <w:rsid w:val="00A33716"/>
    <w:rsid w:val="00A37F27"/>
    <w:rsid w:val="00A41887"/>
    <w:rsid w:val="00A42645"/>
    <w:rsid w:val="00A4264E"/>
    <w:rsid w:val="00A508F1"/>
    <w:rsid w:val="00A51E64"/>
    <w:rsid w:val="00A55A8E"/>
    <w:rsid w:val="00A62A1A"/>
    <w:rsid w:val="00A6455D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0CCB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5E0"/>
    <w:rsid w:val="00BA0FF7"/>
    <w:rsid w:val="00BA15E0"/>
    <w:rsid w:val="00BB3A03"/>
    <w:rsid w:val="00BB4E37"/>
    <w:rsid w:val="00BB508E"/>
    <w:rsid w:val="00BB5159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BF4191"/>
    <w:rsid w:val="00C0210A"/>
    <w:rsid w:val="00C0328A"/>
    <w:rsid w:val="00C033B8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4566C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B7CCC"/>
    <w:rsid w:val="00CC61F8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76FE"/>
    <w:rsid w:val="00D20314"/>
    <w:rsid w:val="00D20879"/>
    <w:rsid w:val="00D2101B"/>
    <w:rsid w:val="00D21DB7"/>
    <w:rsid w:val="00D258F8"/>
    <w:rsid w:val="00D340C6"/>
    <w:rsid w:val="00D34D64"/>
    <w:rsid w:val="00D3691D"/>
    <w:rsid w:val="00D44CD7"/>
    <w:rsid w:val="00D542E2"/>
    <w:rsid w:val="00D60E1B"/>
    <w:rsid w:val="00D6177A"/>
    <w:rsid w:val="00D640F0"/>
    <w:rsid w:val="00D65915"/>
    <w:rsid w:val="00D65FB7"/>
    <w:rsid w:val="00D66D53"/>
    <w:rsid w:val="00D67B67"/>
    <w:rsid w:val="00D705C8"/>
    <w:rsid w:val="00D71344"/>
    <w:rsid w:val="00D71732"/>
    <w:rsid w:val="00D73579"/>
    <w:rsid w:val="00D77AC2"/>
    <w:rsid w:val="00D81159"/>
    <w:rsid w:val="00D83E1A"/>
    <w:rsid w:val="00D91A8F"/>
    <w:rsid w:val="00DA2F1B"/>
    <w:rsid w:val="00DA4910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4855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49C7"/>
    <w:rsid w:val="00DF783B"/>
    <w:rsid w:val="00E00F9E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37991"/>
    <w:rsid w:val="00E42DEF"/>
    <w:rsid w:val="00E5118B"/>
    <w:rsid w:val="00E52B4F"/>
    <w:rsid w:val="00E53AF6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E6F4B"/>
    <w:rsid w:val="00EF0267"/>
    <w:rsid w:val="00EF507A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CE1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045A"/>
    <w:rsid w:val="00F90A08"/>
    <w:rsid w:val="00F92D53"/>
    <w:rsid w:val="00FA1CAD"/>
    <w:rsid w:val="00FA34C9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root>
  <Title/>
  <Subtitle/>
  <Dat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C4402-576E-46E5-9C9E-3FD90C4F0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606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Harrison Skeen</cp:lastModifiedBy>
  <cp:revision>241</cp:revision>
  <cp:lastPrinted>2022-10-03T03:23:00Z</cp:lastPrinted>
  <dcterms:created xsi:type="dcterms:W3CDTF">2022-09-29T10:02:00Z</dcterms:created>
  <dcterms:modified xsi:type="dcterms:W3CDTF">2022-10-13T01:47:00Z</dcterms:modified>
</cp:coreProperties>
</file>