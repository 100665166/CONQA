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D535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78624963" w14:textId="59092B6D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</w:t>
      </w:r>
      <w:r w:rsidR="006E50F4">
        <w:rPr>
          <w:b/>
          <w:bCs/>
          <w:sz w:val="40"/>
          <w:szCs w:val="40"/>
        </w:rPr>
        <w:t xml:space="preserve"> </w:t>
      </w:r>
      <w:r w:rsidRPr="005C244C">
        <w:rPr>
          <w:b/>
          <w:bCs/>
          <w:sz w:val="40"/>
          <w:szCs w:val="40"/>
        </w:rPr>
        <w:t xml:space="preserve">and </w:t>
      </w:r>
      <w:r w:rsidR="00D0633D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D0633D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</w:t>
      </w:r>
      <w:r w:rsidR="006E50F4">
        <w:rPr>
          <w:b/>
          <w:bCs/>
          <w:sz w:val="40"/>
          <w:szCs w:val="40"/>
        </w:rPr>
        <w:t xml:space="preserve"> </w:t>
      </w:r>
      <w:proofErr w:type="spellStart"/>
      <w:r w:rsidR="006501D7">
        <w:rPr>
          <w:b/>
          <w:bCs/>
          <w:sz w:val="36"/>
          <w:szCs w:val="36"/>
        </w:rPr>
        <w:t>Stratavaults</w:t>
      </w:r>
      <w:proofErr w:type="spellEnd"/>
    </w:p>
    <w:tbl>
      <w:tblPr>
        <w:tblStyle w:val="TableGridLight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273"/>
        <w:gridCol w:w="1560"/>
        <w:gridCol w:w="1701"/>
        <w:gridCol w:w="1417"/>
        <w:gridCol w:w="709"/>
        <w:gridCol w:w="709"/>
        <w:gridCol w:w="855"/>
        <w:gridCol w:w="1559"/>
        <w:gridCol w:w="2547"/>
      </w:tblGrid>
      <w:tr w:rsidR="005C244C" w14:paraId="76AAAB23" w14:textId="77777777" w:rsidTr="00E00256">
        <w:tc>
          <w:tcPr>
            <w:tcW w:w="1271" w:type="dxa"/>
            <w:gridSpan w:val="2"/>
            <w:tcMar>
              <w:left w:w="0" w:type="dxa"/>
            </w:tcMar>
          </w:tcPr>
          <w:p w14:paraId="6DA653D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20EA9F0B" w14:textId="6A098488" w:rsidR="005C244C" w:rsidRDefault="000B2E59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C4242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63E4374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52A3155" w14:textId="3A43EA05" w:rsidR="005C244C" w:rsidRPr="00B27F39" w:rsidRDefault="00074126" w:rsidP="000B2E59">
            <w:pPr>
              <w:pStyle w:val="SymalBodycopylvl1"/>
              <w:spacing w:before="60" w:after="0"/>
            </w:pPr>
            <w:r w:rsidRPr="00074126">
              <w:t>Parkville Urban Realm Works</w:t>
            </w:r>
          </w:p>
        </w:tc>
        <w:tc>
          <w:tcPr>
            <w:tcW w:w="709" w:type="dxa"/>
          </w:tcPr>
          <w:p w14:paraId="7EB351B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40537A8E" w14:textId="5D2AFEA7" w:rsidR="005C244C" w:rsidRPr="00B92DA4" w:rsidRDefault="00B92DA4" w:rsidP="006E50F4">
            <w:pPr>
              <w:pStyle w:val="SymalBodycopylvl1"/>
              <w:spacing w:before="60" w:after="0"/>
              <w:jc w:val="center"/>
            </w:pPr>
            <w:r w:rsidRPr="00B92DA4">
              <w:t>10/10/2022</w:t>
            </w:r>
          </w:p>
        </w:tc>
        <w:tc>
          <w:tcPr>
            <w:tcW w:w="1559" w:type="dxa"/>
          </w:tcPr>
          <w:p w14:paraId="5D916AB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EB87D46" w14:textId="30D62BA0" w:rsidR="005C244C" w:rsidRPr="00B27F39" w:rsidRDefault="005E4BF5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4782C1C0" w14:textId="77777777" w:rsidTr="00E00256">
        <w:tc>
          <w:tcPr>
            <w:tcW w:w="851" w:type="dxa"/>
            <w:tcMar>
              <w:left w:w="0" w:type="dxa"/>
            </w:tcMar>
          </w:tcPr>
          <w:p w14:paraId="0C744D3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64C2CEE1" w14:textId="5EE8CB9B" w:rsidR="005C244C" w:rsidRPr="009113FF" w:rsidRDefault="00D647AF" w:rsidP="00B27F39">
            <w:pPr>
              <w:pStyle w:val="SymalBodycopylvl1"/>
              <w:spacing w:before="60" w:after="0"/>
            </w:pPr>
            <w:r w:rsidRPr="00D647AF">
              <w:rPr>
                <w:sz w:val="16"/>
                <w:szCs w:val="16"/>
              </w:rPr>
              <w:t>ITP</w:t>
            </w:r>
            <w:r w:rsidR="00ED5CD7">
              <w:rPr>
                <w:sz w:val="16"/>
                <w:szCs w:val="16"/>
              </w:rPr>
              <w:t>-SYM-</w:t>
            </w:r>
            <w:r w:rsidR="006501D7">
              <w:rPr>
                <w:sz w:val="16"/>
                <w:szCs w:val="16"/>
              </w:rPr>
              <w:t>12</w:t>
            </w:r>
          </w:p>
        </w:tc>
        <w:tc>
          <w:tcPr>
            <w:tcW w:w="1560" w:type="dxa"/>
          </w:tcPr>
          <w:p w14:paraId="20878BC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09CBFA" w14:textId="36A70694" w:rsidR="005C244C" w:rsidRDefault="00B92DA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t>10/10/2022</w:t>
            </w:r>
          </w:p>
        </w:tc>
        <w:tc>
          <w:tcPr>
            <w:tcW w:w="2835" w:type="dxa"/>
            <w:gridSpan w:val="3"/>
          </w:tcPr>
          <w:p w14:paraId="11E2ED4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</w:tcPr>
          <w:p w14:paraId="49B5336D" w14:textId="5578247C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33CA9191" w14:textId="77777777" w:rsidTr="00E00256">
        <w:tc>
          <w:tcPr>
            <w:tcW w:w="851" w:type="dxa"/>
            <w:tcMar>
              <w:left w:w="0" w:type="dxa"/>
            </w:tcMar>
          </w:tcPr>
          <w:p w14:paraId="7E4FC4D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3EF04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6A959A6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5158D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7D3F308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4B237E1" w14:textId="77777777" w:rsidTr="00A65C9B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4B3FB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98C6A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C6518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7F387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FA5F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6C5C326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2805E1C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4836D174" w14:textId="77777777" w:rsidTr="00A65C9B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165DE6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91D0C02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A627F31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FB66C2C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646080A4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6533F74E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15A3627A" w14:textId="0010546F" w:rsidR="00741190" w:rsidRPr="00741190" w:rsidRDefault="008D3129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8D3129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38058E7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5ABD2556" w14:textId="77777777" w:rsidTr="00A65C9B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7A0E3CC2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F3DD4B7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2163C3B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A1195C6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FABADD0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837D916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18FD045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535D882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DBFCD3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230969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3D0DF001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45DFCF8E" w14:textId="77777777" w:rsidTr="0079212D">
        <w:trPr>
          <w:trHeight w:val="227"/>
        </w:trPr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000000" w:themeFill="text2"/>
            <w:vAlign w:val="center"/>
          </w:tcPr>
          <w:p w14:paraId="254E3F51" w14:textId="017E0C97" w:rsidR="004D39F9" w:rsidRPr="003C1E57" w:rsidRDefault="008A153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1</w:t>
            </w:r>
            <w:r w:rsidRPr="008A1539">
              <w:rPr>
                <w:b/>
                <w:bCs/>
                <w:color w:val="FFFFFF" w:themeColor="background1"/>
                <w:sz w:val="20"/>
              </w:rPr>
              <w:t>. 0  General Details</w:t>
            </w:r>
          </w:p>
        </w:tc>
      </w:tr>
      <w:tr w:rsidR="004D39F9" w:rsidRPr="00741190" w14:paraId="30C70B42" w14:textId="77777777" w:rsidTr="0079212D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5F37" w14:textId="5D6D665F" w:rsidR="004D39F9" w:rsidRPr="000B2E59" w:rsidRDefault="00C362DD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1.1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0246" w14:textId="0FBDD879" w:rsidR="004D39F9" w:rsidRPr="00621A0A" w:rsidRDefault="00593CFF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Site</w:t>
            </w:r>
            <w:r w:rsidR="00A30BFA">
              <w:rPr>
                <w:sz w:val="14"/>
                <w:szCs w:val="14"/>
              </w:rPr>
              <w:t xml:space="preserve"> Preparation and </w:t>
            </w:r>
            <w:r w:rsidR="00621A0A" w:rsidRPr="00621A0A">
              <w:rPr>
                <w:sz w:val="14"/>
                <w:szCs w:val="14"/>
              </w:rPr>
              <w:t>Excavation Sequence</w:t>
            </w:r>
            <w:r w:rsidR="00C362DD" w:rsidRPr="00621A0A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17DC" w14:textId="58DF936E" w:rsidR="004D39F9" w:rsidRPr="0099280F" w:rsidRDefault="002F2E75" w:rsidP="0046227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Civil Drawings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2BE7" w14:textId="18341982" w:rsidR="00D0633D" w:rsidRDefault="00F63D2A" w:rsidP="00F63D2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633909">
              <w:rPr>
                <w:sz w:val="14"/>
                <w:szCs w:val="14"/>
              </w:rPr>
              <w:t xml:space="preserve">prepare the excavation for the </w:t>
            </w:r>
            <w:proofErr w:type="spellStart"/>
            <w:r w:rsidR="00D27C83">
              <w:rPr>
                <w:sz w:val="14"/>
                <w:szCs w:val="14"/>
              </w:rPr>
              <w:t>Stratavaults</w:t>
            </w:r>
            <w:proofErr w:type="spellEnd"/>
          </w:p>
          <w:p w14:paraId="39AD0730" w14:textId="6203CEE8" w:rsidR="00593CFF" w:rsidRPr="00D27C83" w:rsidRDefault="00621A0A" w:rsidP="00D27C8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621A0A">
              <w:rPr>
                <w:sz w:val="14"/>
                <w:szCs w:val="14"/>
              </w:rPr>
              <w:t xml:space="preserve">Yes   </w:t>
            </w:r>
            <w:r w:rsidRPr="00621A0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21A0A">
              <w:rPr>
                <w:sz w:val="14"/>
                <w:szCs w:val="14"/>
              </w:rPr>
              <w:t xml:space="preserve">    No   </w:t>
            </w:r>
            <w:r w:rsidRPr="00621A0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621A0A">
              <w:rPr>
                <w:sz w:val="14"/>
                <w:szCs w:val="14"/>
              </w:rPr>
              <w:t xml:space="preserve">     N/A   </w:t>
            </w:r>
            <w:r w:rsidRPr="00621A0A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C36F593" w14:textId="77777777" w:rsidR="00593CFF" w:rsidRDefault="00D27C83" w:rsidP="00593CF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Are all pipe</w:t>
            </w:r>
            <w:r w:rsidR="002F2E75">
              <w:rPr>
                <w:sz w:val="14"/>
                <w:szCs w:val="14"/>
              </w:rPr>
              <w:t xml:space="preserve">s extended for the </w:t>
            </w:r>
            <w:proofErr w:type="spellStart"/>
            <w:r w:rsidR="002F2E75">
              <w:rPr>
                <w:sz w:val="14"/>
                <w:szCs w:val="14"/>
              </w:rPr>
              <w:t>startavault</w:t>
            </w:r>
            <w:proofErr w:type="spellEnd"/>
            <w:r w:rsidR="002F2E75">
              <w:rPr>
                <w:sz w:val="14"/>
                <w:szCs w:val="14"/>
              </w:rPr>
              <w:t xml:space="preserve"> install</w:t>
            </w:r>
          </w:p>
          <w:p w14:paraId="13180749" w14:textId="5BEDB2E5" w:rsidR="002F2E75" w:rsidRPr="00633909" w:rsidRDefault="002F2E75" w:rsidP="00593CF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2F2E75">
              <w:rPr>
                <w:sz w:val="14"/>
                <w:szCs w:val="14"/>
              </w:rPr>
              <w:t xml:space="preserve">Yes   </w:t>
            </w:r>
            <w:r w:rsidRPr="002F2E7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2F2E75">
              <w:rPr>
                <w:sz w:val="14"/>
                <w:szCs w:val="14"/>
              </w:rPr>
              <w:t xml:space="preserve">    No   </w:t>
            </w:r>
            <w:r w:rsidRPr="002F2E7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2F2E75">
              <w:rPr>
                <w:sz w:val="14"/>
                <w:szCs w:val="14"/>
              </w:rPr>
              <w:t xml:space="preserve">     N/A   </w:t>
            </w:r>
            <w:r w:rsidRPr="002F2E75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58450" w14:textId="42C684DF" w:rsidR="004D39F9" w:rsidRPr="00E7464A" w:rsidRDefault="00E7464A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7464A">
              <w:rPr>
                <w:sz w:val="14"/>
                <w:szCs w:val="14"/>
              </w:rPr>
              <w:t>Prior to the Start of Activity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DA1C" w14:textId="07FEBDF3" w:rsidR="004D39F9" w:rsidRPr="000B2E59" w:rsidRDefault="00E7464A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1ECA" w14:textId="2444AFFB" w:rsidR="004D39F9" w:rsidRPr="00D0633D" w:rsidRDefault="00E7464A" w:rsidP="00D0633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170E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14EAD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40D79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D7DE" w14:textId="38C4E949" w:rsidR="004D39F9" w:rsidRPr="00172E89" w:rsidRDefault="00172E89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72E89">
              <w:rPr>
                <w:sz w:val="14"/>
                <w:szCs w:val="14"/>
              </w:rPr>
              <w:t>Attach manufacturer Installation manual</w:t>
            </w:r>
          </w:p>
        </w:tc>
      </w:tr>
      <w:tr w:rsidR="004D39F9" w:rsidRPr="00741190" w14:paraId="517C2939" w14:textId="77777777" w:rsidTr="0079212D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2BC1" w14:textId="23707A2F" w:rsidR="004D39F9" w:rsidRPr="000B2E59" w:rsidRDefault="00383522" w:rsidP="004D39F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1.2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613F" w14:textId="4D75C27A" w:rsidR="004D39F9" w:rsidRPr="00725579" w:rsidRDefault="00062805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725579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A0C2" w14:textId="5977B53A" w:rsidR="004D39F9" w:rsidRPr="000B2E59" w:rsidRDefault="00725579" w:rsidP="00CA7AD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25579">
              <w:rPr>
                <w:sz w:val="14"/>
                <w:szCs w:val="14"/>
              </w:rPr>
              <w:t>Civil drawings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FE57" w14:textId="77777777" w:rsidR="000A4888" w:rsidRPr="000A4888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A4888">
              <w:rPr>
                <w:sz w:val="14"/>
                <w:szCs w:val="14"/>
              </w:rPr>
              <w:t>Is the work area clearly pegged out for line and level?</w:t>
            </w:r>
          </w:p>
          <w:p w14:paraId="7C233605" w14:textId="4D3AC55A" w:rsidR="000A4888" w:rsidRDefault="000A4888" w:rsidP="00F7611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0A4888">
              <w:rPr>
                <w:sz w:val="14"/>
                <w:szCs w:val="14"/>
              </w:rPr>
              <w:t xml:space="preserve">Yes   </w:t>
            </w:r>
            <w:r w:rsidRPr="000A4888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A4888">
              <w:rPr>
                <w:sz w:val="14"/>
                <w:szCs w:val="14"/>
              </w:rPr>
              <w:t xml:space="preserve">    No   </w:t>
            </w:r>
            <w:r w:rsidRPr="000A4888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A4888">
              <w:rPr>
                <w:sz w:val="14"/>
                <w:szCs w:val="14"/>
              </w:rPr>
              <w:t xml:space="preserve">     N/A   </w:t>
            </w:r>
            <w:r w:rsidRPr="000A4888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31AD6BC5" w14:textId="77777777" w:rsidR="002F2E75" w:rsidRDefault="002F2E75" w:rsidP="00F7611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</w:p>
          <w:p w14:paraId="5CB633D4" w14:textId="65DA88F8" w:rsidR="00F76113" w:rsidRDefault="002F2E75" w:rsidP="002F2E75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2F2E75">
              <w:rPr>
                <w:sz w:val="14"/>
                <w:szCs w:val="14"/>
              </w:rPr>
              <w:t>SV Reference</w:t>
            </w:r>
            <w:r>
              <w:rPr>
                <w:sz w:val="14"/>
                <w:szCs w:val="14"/>
              </w:rPr>
              <w:t>_______________</w:t>
            </w:r>
          </w:p>
          <w:p w14:paraId="1F45C387" w14:textId="77777777" w:rsidR="002F2E75" w:rsidRPr="002F2E75" w:rsidRDefault="002F2E75" w:rsidP="002F2E75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D4C731A" w14:textId="77777777" w:rsidR="000A4888" w:rsidRPr="000A4888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A4888">
              <w:rPr>
                <w:sz w:val="14"/>
                <w:szCs w:val="14"/>
              </w:rPr>
              <w:t>Zone_______________</w:t>
            </w:r>
          </w:p>
          <w:p w14:paraId="08E89499" w14:textId="77777777" w:rsidR="000A4888" w:rsidRPr="000A4888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0BD625F" w14:textId="77777777" w:rsidR="00D0633D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A4888">
              <w:rPr>
                <w:sz w:val="14"/>
                <w:szCs w:val="14"/>
              </w:rPr>
              <w:t>Stage______________</w:t>
            </w:r>
          </w:p>
          <w:p w14:paraId="7595D10B" w14:textId="65211206" w:rsidR="000A4888" w:rsidRPr="000B2E59" w:rsidRDefault="000A4888" w:rsidP="000A488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19766" w14:textId="5C6A6BF4" w:rsidR="004D39F9" w:rsidRPr="000B2E59" w:rsidRDefault="00700DC1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00DC1">
              <w:rPr>
                <w:sz w:val="14"/>
                <w:szCs w:val="14"/>
              </w:rPr>
              <w:t>Prior to the Start of Activity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E191" w14:textId="416BF842" w:rsidR="004D39F9" w:rsidRPr="000B2E59" w:rsidRDefault="00700DC1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F7CC0" w14:textId="54138371" w:rsidR="004D39F9" w:rsidRPr="000B2E59" w:rsidRDefault="00700DC1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19C02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AC6E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5B82D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7635F" w14:textId="3227DD51" w:rsidR="004D39F9" w:rsidRPr="00A65C9B" w:rsidRDefault="004D39F9" w:rsidP="004D39F9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A65C9B" w:rsidRPr="00741190" w14:paraId="35EEFBE7" w14:textId="77777777" w:rsidTr="0079212D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4BD3D" w14:textId="0C8058B1" w:rsidR="00A65C9B" w:rsidRPr="000B2E59" w:rsidRDefault="00BD784F" w:rsidP="00A65C9B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1.3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2F4A2" w14:textId="77777777" w:rsidR="00BD784F" w:rsidRPr="00BD784F" w:rsidRDefault="00BD784F" w:rsidP="00BD78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BD784F">
              <w:rPr>
                <w:sz w:val="14"/>
                <w:szCs w:val="14"/>
              </w:rPr>
              <w:t>Excavation Permit &amp;</w:t>
            </w:r>
          </w:p>
          <w:p w14:paraId="487C9D7C" w14:textId="3B1FAFA3" w:rsidR="00A65C9B" w:rsidRPr="000B2E59" w:rsidRDefault="00BD784F" w:rsidP="00BD78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BD784F">
              <w:rPr>
                <w:sz w:val="14"/>
                <w:szCs w:val="14"/>
              </w:rPr>
              <w:t>Penetration Permit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3CC7B" w14:textId="77777777" w:rsidR="00404E76" w:rsidRPr="00404E76" w:rsidRDefault="00404E76" w:rsidP="00404E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04E76">
              <w:rPr>
                <w:sz w:val="14"/>
                <w:szCs w:val="14"/>
              </w:rPr>
              <w:t>SMP</w:t>
            </w:r>
          </w:p>
          <w:p w14:paraId="6FB26D18" w14:textId="45E84833" w:rsidR="00A65C9B" w:rsidRPr="000B2E59" w:rsidRDefault="00404E76" w:rsidP="00404E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04E76">
              <w:rPr>
                <w:sz w:val="14"/>
                <w:szCs w:val="14"/>
              </w:rPr>
              <w:t>VR 602.03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8DD7C" w14:textId="77777777" w:rsidR="00F76113" w:rsidRPr="00F76113" w:rsidRDefault="00F76113" w:rsidP="00F7611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>Were all identified underground services marked and potholed to confirm location and depth and no machine excavation within 1m of underground services.</w:t>
            </w:r>
          </w:p>
          <w:p w14:paraId="2B45A083" w14:textId="77777777" w:rsidR="00F76113" w:rsidRPr="00F76113" w:rsidRDefault="00F76113" w:rsidP="00F7611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Yes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No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 N/A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92B797D" w14:textId="77777777" w:rsidR="00F76113" w:rsidRPr="00F76113" w:rsidRDefault="00F76113" w:rsidP="00F7611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Relevant permits have been signed and approved. </w:t>
            </w:r>
          </w:p>
          <w:p w14:paraId="554A6BC5" w14:textId="62ACD0F8" w:rsidR="00F76113" w:rsidRPr="00F76113" w:rsidRDefault="00F76113" w:rsidP="00F7611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Yes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No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 N/A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31548E6" w14:textId="77777777" w:rsidR="00F76113" w:rsidRPr="00F76113" w:rsidRDefault="00F76113" w:rsidP="00F7611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>Extents and levels correct to relevant drawings</w:t>
            </w:r>
          </w:p>
          <w:p w14:paraId="029A5B5A" w14:textId="77777777" w:rsidR="00F76113" w:rsidRPr="00F76113" w:rsidRDefault="00F76113" w:rsidP="00F7611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Yes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No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 N/A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B1023C3" w14:textId="15106B27" w:rsidR="00F76113" w:rsidRPr="000B2E59" w:rsidRDefault="00F76113" w:rsidP="002F2E75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8B500" w14:textId="6D8C7B88" w:rsidR="00A65C9B" w:rsidRPr="000B2E59" w:rsidRDefault="00700DC1" w:rsidP="00A65C9B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00DC1">
              <w:rPr>
                <w:sz w:val="14"/>
                <w:szCs w:val="14"/>
              </w:rPr>
              <w:t>Prior to the Start of Activity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48D95" w14:textId="661FCC86" w:rsidR="00A65C9B" w:rsidRPr="000B2E59" w:rsidRDefault="00700DC1" w:rsidP="00A65C9B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32AA" w14:textId="24F688EF" w:rsidR="00A65C9B" w:rsidRPr="000B2E59" w:rsidRDefault="00700DC1" w:rsidP="00A65C9B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A409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DC5EA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50EA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2EF9C" w14:textId="5EF005A7" w:rsidR="00D0633D" w:rsidRPr="00741190" w:rsidRDefault="00D0633D" w:rsidP="00A65C9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65C9B" w:rsidRPr="003C1E57" w14:paraId="5677D2DE" w14:textId="77777777" w:rsidTr="0079212D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  <w:vAlign w:val="center"/>
          </w:tcPr>
          <w:p w14:paraId="141721C9" w14:textId="0E952D3D" w:rsidR="00A65C9B" w:rsidRPr="003C1E57" w:rsidRDefault="00EE3AE8" w:rsidP="004E4D6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proofErr w:type="spellStart"/>
            <w:r w:rsidR="00BA4EBE">
              <w:rPr>
                <w:b/>
                <w:bCs/>
                <w:color w:val="FFFFFF" w:themeColor="background1"/>
                <w:sz w:val="20"/>
              </w:rPr>
              <w:t>Stratavault</w:t>
            </w:r>
            <w:proofErr w:type="spellEnd"/>
            <w:r w:rsidR="004E4D60" w:rsidRPr="004E4D60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 w:rsidR="004E4D60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 w:rsidR="004E4D60" w:rsidRPr="004E4D60">
              <w:rPr>
                <w:b/>
                <w:bCs/>
                <w:color w:val="FFFFFF" w:themeColor="background1"/>
                <w:sz w:val="20"/>
              </w:rPr>
              <w:t>Installation</w:t>
            </w:r>
          </w:p>
        </w:tc>
      </w:tr>
      <w:tr w:rsidR="00A65C9B" w:rsidRPr="00741190" w14:paraId="18E30A26" w14:textId="77777777" w:rsidTr="00CB1776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66FD" w14:textId="7CA8D65E" w:rsidR="00A65C9B" w:rsidRPr="00D340C6" w:rsidRDefault="00933DAD" w:rsidP="00A65C9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2.1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7AB" w14:textId="5C54BB51" w:rsidR="00A65C9B" w:rsidRPr="00933DAD" w:rsidRDefault="00BA4EBE" w:rsidP="00933DA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Stratavault</w:t>
            </w:r>
            <w:proofErr w:type="spellEnd"/>
            <w:r w:rsidR="00933DAD">
              <w:rPr>
                <w:sz w:val="16"/>
                <w:szCs w:val="16"/>
              </w:rPr>
              <w:t xml:space="preserve"> </w:t>
            </w:r>
            <w:r w:rsidR="00933DAD" w:rsidRPr="00933DAD">
              <w:rPr>
                <w:sz w:val="16"/>
                <w:szCs w:val="16"/>
              </w:rPr>
              <w:t>Installation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69A35" w14:textId="4EAF0185" w:rsidR="00A65C9B" w:rsidRPr="00E00256" w:rsidRDefault="000D0355" w:rsidP="00933DA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Civil Drawings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F3D69" w14:textId="77777777" w:rsidR="00F36DC9" w:rsidRDefault="000D0355" w:rsidP="000D0355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Are all </w:t>
            </w:r>
            <w:proofErr w:type="spellStart"/>
            <w:r>
              <w:rPr>
                <w:rFonts w:ascii="Segoe UI Symbol" w:hAnsi="Segoe UI Symbol" w:cs="Segoe UI Symbol"/>
                <w:sz w:val="16"/>
                <w:szCs w:val="16"/>
              </w:rPr>
              <w:t>stratavaults</w:t>
            </w:r>
            <w:proofErr w:type="spellEnd"/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 installed as per</w:t>
            </w:r>
          </w:p>
          <w:p w14:paraId="262E8E01" w14:textId="79AECD84" w:rsidR="00397090" w:rsidRDefault="000D0355" w:rsidP="000D0355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manufacturer specifications</w:t>
            </w:r>
          </w:p>
          <w:p w14:paraId="630A7083" w14:textId="77777777" w:rsidR="000D0355" w:rsidRPr="00F76113" w:rsidRDefault="000D0355" w:rsidP="000D035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76113">
              <w:rPr>
                <w:sz w:val="14"/>
                <w:szCs w:val="14"/>
              </w:rPr>
              <w:t xml:space="preserve">Yes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No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F76113">
              <w:rPr>
                <w:sz w:val="14"/>
                <w:szCs w:val="14"/>
              </w:rPr>
              <w:t xml:space="preserve">     N/A   </w:t>
            </w:r>
            <w:r w:rsidRPr="00F76113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D8D34EB" w14:textId="77777777" w:rsidR="000D0355" w:rsidRDefault="00F36DC9" w:rsidP="0039709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Manufacturer ITP’s completed and attached</w:t>
            </w:r>
          </w:p>
          <w:p w14:paraId="2E46A9FD" w14:textId="35CA6162" w:rsidR="00F36DC9" w:rsidRPr="008F0C9E" w:rsidRDefault="00F36DC9" w:rsidP="0039709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F36DC9">
              <w:rPr>
                <w:rFonts w:ascii="Segoe UI Symbol" w:hAnsi="Segoe UI Symbol" w:cs="Segoe UI Symbol"/>
                <w:sz w:val="16"/>
                <w:szCs w:val="16"/>
              </w:rPr>
              <w:t>Yes   ☐    No   ☐     N/A   ☐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145E" w14:textId="44162A76" w:rsidR="00A65C9B" w:rsidRPr="00A65C9B" w:rsidRDefault="00A65C9B" w:rsidP="003E017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E429A" w14:textId="631BFF18" w:rsidR="00A65C9B" w:rsidRPr="00A65C9B" w:rsidRDefault="00A65C9B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C95D" w14:textId="2659EE69" w:rsidR="00A65C9B" w:rsidRPr="00A65C9B" w:rsidRDefault="00A65C9B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2D033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9FF15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9833" w14:textId="77777777" w:rsidR="00A65C9B" w:rsidRPr="00741190" w:rsidRDefault="00A65C9B" w:rsidP="00A65C9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AD8FC" w14:textId="53D4B5B8" w:rsidR="00A65C9B" w:rsidRPr="008E5477" w:rsidRDefault="008E5477" w:rsidP="00A65C9B">
            <w:pPr>
              <w:pStyle w:val="SymalTableBody"/>
              <w:spacing w:before="20" w:after="20"/>
              <w:rPr>
                <w:szCs w:val="18"/>
              </w:rPr>
            </w:pPr>
            <w:r w:rsidRPr="008E5477">
              <w:rPr>
                <w:sz w:val="14"/>
                <w:szCs w:val="14"/>
              </w:rPr>
              <w:t xml:space="preserve">Attach </w:t>
            </w:r>
            <w:r w:rsidR="00B759AD">
              <w:rPr>
                <w:sz w:val="14"/>
                <w:szCs w:val="14"/>
              </w:rPr>
              <w:t>ITP</w:t>
            </w:r>
            <w:r w:rsidRPr="008E5477">
              <w:rPr>
                <w:sz w:val="14"/>
                <w:szCs w:val="14"/>
              </w:rPr>
              <w:t xml:space="preserve"> drawings </w:t>
            </w:r>
          </w:p>
        </w:tc>
      </w:tr>
      <w:tr w:rsidR="00CB1776" w:rsidRPr="00741190" w14:paraId="16AEA3CD" w14:textId="77777777" w:rsidTr="00CB1776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37D37" w14:textId="629742C5" w:rsidR="00CB1776" w:rsidRPr="00D340C6" w:rsidRDefault="00F36DC9" w:rsidP="00CB177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7D5F" w14:textId="72F3416E" w:rsidR="00CB1776" w:rsidRPr="00DE40AC" w:rsidRDefault="00F36DC9" w:rsidP="00CB177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Soil Testing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8FE8" w14:textId="791E7697" w:rsidR="00CB1776" w:rsidRPr="00E00256" w:rsidRDefault="00F36DC9" w:rsidP="00CB1776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F36DC9">
              <w:rPr>
                <w:rFonts w:asciiTheme="majorHAnsi" w:hAnsiTheme="majorHAnsi" w:cstheme="majorHAnsi"/>
                <w:sz w:val="14"/>
                <w:szCs w:val="14"/>
              </w:rPr>
              <w:t>Civil Drawings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13CE" w14:textId="77777777" w:rsidR="00CB1776" w:rsidRDefault="00F36DC9" w:rsidP="00CB177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Soil </w:t>
            </w:r>
            <w:r w:rsidR="00B759AD">
              <w:rPr>
                <w:sz w:val="16"/>
                <w:szCs w:val="16"/>
              </w:rPr>
              <w:t>testing and sampling</w:t>
            </w:r>
            <w:r>
              <w:rPr>
                <w:sz w:val="16"/>
                <w:szCs w:val="16"/>
              </w:rPr>
              <w:t xml:space="preserve"> completed as per </w:t>
            </w:r>
            <w:r w:rsidR="00B759AD">
              <w:rPr>
                <w:sz w:val="16"/>
                <w:szCs w:val="16"/>
              </w:rPr>
              <w:t>manufacturer</w:t>
            </w:r>
            <w:r>
              <w:rPr>
                <w:sz w:val="16"/>
                <w:szCs w:val="16"/>
              </w:rPr>
              <w:t xml:space="preserve"> </w:t>
            </w:r>
            <w:r w:rsidR="00B759AD">
              <w:rPr>
                <w:sz w:val="16"/>
                <w:szCs w:val="16"/>
              </w:rPr>
              <w:t>specification</w:t>
            </w:r>
          </w:p>
          <w:p w14:paraId="64FAB4C9" w14:textId="13168681" w:rsidR="00B759AD" w:rsidRPr="00D340C6" w:rsidRDefault="00B759AD" w:rsidP="00CB177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36DC9">
              <w:rPr>
                <w:rFonts w:ascii="Segoe UI Symbol" w:hAnsi="Segoe UI Symbol" w:cs="Segoe UI Symbol"/>
                <w:sz w:val="16"/>
                <w:szCs w:val="16"/>
              </w:rPr>
              <w:t>Yes   ☐    No   ☐     N/A   ☐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6661" w14:textId="3F1E1EF6" w:rsidR="00CB1776" w:rsidRPr="00A65C9B" w:rsidRDefault="00CB1776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2452C" w14:textId="49CFAC9F" w:rsidR="00CB1776" w:rsidRPr="00A65C9B" w:rsidRDefault="00CB1776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69B9" w14:textId="567E6403" w:rsidR="00CB1776" w:rsidRPr="00A65C9B" w:rsidRDefault="00CB1776" w:rsidP="00CB177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8C126" w14:textId="77777777" w:rsidR="00CB1776" w:rsidRPr="00741190" w:rsidRDefault="00CB1776" w:rsidP="00CB177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6B65A" w14:textId="77777777" w:rsidR="00CB1776" w:rsidRPr="00741190" w:rsidRDefault="00CB1776" w:rsidP="00CB177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9BF3" w14:textId="77777777" w:rsidR="00CB1776" w:rsidRPr="00741190" w:rsidRDefault="00CB1776" w:rsidP="00CB177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1797D" w14:textId="27E96B95" w:rsidR="00CB1776" w:rsidRPr="009626D7" w:rsidRDefault="009626D7" w:rsidP="00CB1776">
            <w:pPr>
              <w:pStyle w:val="SymalTableBody"/>
              <w:spacing w:before="20" w:after="20"/>
              <w:rPr>
                <w:szCs w:val="18"/>
              </w:rPr>
            </w:pPr>
            <w:r w:rsidRPr="009626D7">
              <w:rPr>
                <w:sz w:val="16"/>
                <w:szCs w:val="16"/>
              </w:rPr>
              <w:t>Attach test report</w:t>
            </w:r>
          </w:p>
        </w:tc>
      </w:tr>
    </w:tbl>
    <w:p w14:paraId="6BF77302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A8DC0A7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F0400A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9AA48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2A65A9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2EDDEEB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33B8127B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24941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551425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96BE31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F3EC7B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C3FFB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C3662A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D728F16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EE7F53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37A9D30C" w14:textId="77777777" w:rsidR="005056E3" w:rsidRDefault="005056E3" w:rsidP="00B27F39">
      <w:pPr>
        <w:pStyle w:val="SymalBodycopylvl1"/>
        <w:spacing w:before="60" w:after="0"/>
      </w:pPr>
    </w:p>
    <w:p w14:paraId="09124F73" w14:textId="595614BC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  <w:r w:rsidR="00A65C9B">
        <w:rPr>
          <w:rFonts w:ascii="Arial" w:hAnsi="Arial" w:cs="Arial"/>
          <w:sz w:val="18"/>
          <w:szCs w:val="18"/>
        </w:rPr>
        <w:t>,</w:t>
      </w:r>
    </w:p>
    <w:p w14:paraId="1B833E94" w14:textId="2C0EBE4E" w:rsidR="00A65C9B" w:rsidRPr="005056E3" w:rsidRDefault="00E00256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A65C9B" w:rsidRPr="00A65C9B">
        <w:rPr>
          <w:rFonts w:ascii="Arial" w:hAnsi="Arial" w:cs="Arial"/>
          <w:b/>
          <w:bCs/>
          <w:sz w:val="18"/>
          <w:szCs w:val="18"/>
        </w:rPr>
        <w:t xml:space="preserve"> –</w:t>
      </w:r>
      <w:r w:rsidR="00A65C9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Superintendent</w:t>
      </w:r>
      <w:r w:rsidR="00A65C9B">
        <w:rPr>
          <w:rFonts w:ascii="Arial" w:hAnsi="Arial" w:cs="Arial"/>
          <w:sz w:val="18"/>
          <w:szCs w:val="18"/>
        </w:rPr>
        <w:t xml:space="preserve"> </w:t>
      </w:r>
    </w:p>
    <w:p w14:paraId="1E7EAB52" w14:textId="3AB0E4F5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0B2E59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="000B2E59" w:rsidRPr="005056E3">
        <w:rPr>
          <w:rFonts w:ascii="Arial" w:hAnsi="Arial" w:cs="Arial"/>
          <w:sz w:val="18"/>
          <w:szCs w:val="18"/>
        </w:rPr>
        <w:t xml:space="preserve">Witness, </w:t>
      </w:r>
      <w:r w:rsidR="000B2E59" w:rsidRPr="00A65C9B">
        <w:rPr>
          <w:rFonts w:ascii="Arial" w:hAnsi="Arial" w:cs="Arial"/>
          <w:b/>
          <w:bCs/>
          <w:sz w:val="18"/>
          <w:szCs w:val="18"/>
        </w:rPr>
        <w:t>H</w:t>
      </w:r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0B2E59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0B2E59">
        <w:rPr>
          <w:rFonts w:ascii="Arial" w:hAnsi="Arial" w:cs="Arial"/>
          <w:sz w:val="18"/>
          <w:szCs w:val="18"/>
        </w:rPr>
        <w:t xml:space="preserve">, </w:t>
      </w:r>
      <w:r w:rsidR="000B2E59" w:rsidRPr="000B2E59">
        <w:rPr>
          <w:rFonts w:ascii="Arial" w:hAnsi="Arial" w:cs="Arial"/>
          <w:b/>
          <w:bCs/>
          <w:sz w:val="18"/>
          <w:szCs w:val="18"/>
        </w:rPr>
        <w:t>R –</w:t>
      </w:r>
      <w:r w:rsidR="000B2E59">
        <w:rPr>
          <w:rFonts w:ascii="Arial" w:hAnsi="Arial" w:cs="Arial"/>
          <w:sz w:val="18"/>
          <w:szCs w:val="18"/>
        </w:rPr>
        <w:t xml:space="preserve"> Review</w:t>
      </w:r>
      <w:r w:rsidR="00A65C9B">
        <w:rPr>
          <w:rFonts w:ascii="Arial" w:hAnsi="Arial" w:cs="Arial"/>
          <w:sz w:val="18"/>
          <w:szCs w:val="18"/>
        </w:rPr>
        <w:t xml:space="preserve">, </w:t>
      </w:r>
      <w:r w:rsidR="00A65C9B" w:rsidRPr="00A65C9B">
        <w:rPr>
          <w:rFonts w:ascii="Arial" w:hAnsi="Arial" w:cs="Arial"/>
          <w:b/>
          <w:bCs/>
          <w:sz w:val="18"/>
          <w:szCs w:val="18"/>
        </w:rPr>
        <w:t>I –</w:t>
      </w:r>
      <w:r w:rsidR="00A65C9B">
        <w:rPr>
          <w:rFonts w:ascii="Arial" w:hAnsi="Arial" w:cs="Arial"/>
          <w:sz w:val="18"/>
          <w:szCs w:val="18"/>
        </w:rPr>
        <w:t xml:space="preserve"> Inspection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18A1" w14:textId="77777777" w:rsidR="005C63E0" w:rsidRDefault="005C63E0" w:rsidP="007617B0">
      <w:pPr>
        <w:spacing w:after="0"/>
      </w:pPr>
      <w:r>
        <w:separator/>
      </w:r>
    </w:p>
  </w:endnote>
  <w:endnote w:type="continuationSeparator" w:id="0">
    <w:p w14:paraId="11F68996" w14:textId="77777777" w:rsidR="005C63E0" w:rsidRDefault="005C63E0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1A07E8E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CE15884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C0D72FB" w14:textId="1CCCA4A2" w:rsidR="00D340C6" w:rsidRPr="00AD0710" w:rsidRDefault="00E0025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Pr="00AD0710">
            <w:rPr>
              <w:szCs w:val="16"/>
            </w:rPr>
            <w:t xml:space="preserve"> </w:t>
          </w:r>
          <w:r w:rsidR="00C83F37">
            <w:rPr>
              <w:szCs w:val="16"/>
            </w:rPr>
            <w:t>01</w:t>
          </w:r>
          <w:r w:rsidRPr="00AD0710">
            <w:rPr>
              <w:szCs w:val="16"/>
            </w:rPr>
            <w:t xml:space="preserve">  Issue date </w:t>
          </w:r>
          <w:r w:rsidR="000D701B">
            <w:rPr>
              <w:szCs w:val="16"/>
            </w:rPr>
            <w:t>0</w:t>
          </w:r>
          <w:r w:rsidR="00C83F37">
            <w:rPr>
              <w:szCs w:val="16"/>
            </w:rPr>
            <w:t>3</w:t>
          </w:r>
          <w:r w:rsidRPr="00AD0710">
            <w:rPr>
              <w:szCs w:val="16"/>
            </w:rPr>
            <w:t>/0</w:t>
          </w:r>
          <w:r w:rsidR="000D701B">
            <w:rPr>
              <w:szCs w:val="16"/>
            </w:rPr>
            <w:t>6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6B00D568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C7E8B9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0CB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D1F3B84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760F6B1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4DE4A3D7" w14:textId="71D4A6D3" w:rsidR="00D340C6" w:rsidRPr="00AD0710" w:rsidRDefault="00E0025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C83F37">
            <w:rPr>
              <w:szCs w:val="16"/>
            </w:rPr>
            <w:t>01</w:t>
          </w:r>
          <w:r w:rsidR="00D340C6" w:rsidRPr="00AD0710">
            <w:rPr>
              <w:szCs w:val="16"/>
            </w:rPr>
            <w:t xml:space="preserve">  Issue date </w:t>
          </w:r>
          <w:r w:rsidR="00BE5A64">
            <w:rPr>
              <w:szCs w:val="16"/>
            </w:rPr>
            <w:t>0</w:t>
          </w:r>
          <w:r w:rsidR="00C83F37">
            <w:rPr>
              <w:szCs w:val="16"/>
            </w:rPr>
            <w:t>3</w:t>
          </w:r>
          <w:r w:rsidR="00D340C6" w:rsidRPr="00AD0710">
            <w:rPr>
              <w:szCs w:val="16"/>
            </w:rPr>
            <w:t>/0</w:t>
          </w:r>
          <w:r w:rsidR="00BE5A64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576E4A24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723B1B21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4B82" w14:textId="77777777" w:rsidR="005C63E0" w:rsidRDefault="005C63E0" w:rsidP="007617B0">
      <w:pPr>
        <w:spacing w:after="0"/>
      </w:pPr>
      <w:r>
        <w:separator/>
      </w:r>
    </w:p>
  </w:footnote>
  <w:footnote w:type="continuationSeparator" w:id="0">
    <w:p w14:paraId="6A902E60" w14:textId="77777777" w:rsidR="005C63E0" w:rsidRDefault="005C63E0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DE24C66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58E7638C" wp14:editId="3FE2CA5A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7539724A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A79A606" wp14:editId="27E33163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7E27D44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1897157480">
    <w:abstractNumId w:val="10"/>
  </w:num>
  <w:num w:numId="2" w16cid:durableId="899099019">
    <w:abstractNumId w:val="8"/>
  </w:num>
  <w:num w:numId="3" w16cid:durableId="1533615957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46552541">
    <w:abstractNumId w:val="2"/>
  </w:num>
  <w:num w:numId="5" w16cid:durableId="2056392440">
    <w:abstractNumId w:val="11"/>
  </w:num>
  <w:num w:numId="6" w16cid:durableId="406803111">
    <w:abstractNumId w:val="3"/>
  </w:num>
  <w:num w:numId="7" w16cid:durableId="501433320">
    <w:abstractNumId w:val="4"/>
  </w:num>
  <w:num w:numId="8" w16cid:durableId="210963468">
    <w:abstractNumId w:val="1"/>
  </w:num>
  <w:num w:numId="9" w16cid:durableId="786000532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118983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7130090">
    <w:abstractNumId w:val="9"/>
  </w:num>
  <w:num w:numId="12" w16cid:durableId="3394338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9189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3994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30775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742320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12552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54626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6536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2551278">
    <w:abstractNumId w:val="0"/>
  </w:num>
  <w:num w:numId="21" w16cid:durableId="1824083317">
    <w:abstractNumId w:val="7"/>
  </w:num>
  <w:num w:numId="22" w16cid:durableId="1924562803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565797711">
    <w:abstractNumId w:val="13"/>
  </w:num>
  <w:num w:numId="24" w16cid:durableId="854463112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398553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31627414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494567845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31008482">
    <w:abstractNumId w:val="12"/>
  </w:num>
  <w:num w:numId="29" w16cid:durableId="970866870">
    <w:abstractNumId w:val="6"/>
  </w:num>
  <w:num w:numId="30" w16cid:durableId="144272597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211937051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MTY3N7MwMzU3NDFX0lEKTi0uzszPAykwrQUAiGkoNywAAAA="/>
  </w:docVars>
  <w:rsids>
    <w:rsidRoot w:val="000B2E59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05"/>
    <w:rsid w:val="000628FA"/>
    <w:rsid w:val="00074126"/>
    <w:rsid w:val="000759B7"/>
    <w:rsid w:val="000802C9"/>
    <w:rsid w:val="00080579"/>
    <w:rsid w:val="00081CF7"/>
    <w:rsid w:val="000820F9"/>
    <w:rsid w:val="00086B45"/>
    <w:rsid w:val="00091863"/>
    <w:rsid w:val="000918CF"/>
    <w:rsid w:val="00093207"/>
    <w:rsid w:val="0009555B"/>
    <w:rsid w:val="000A4888"/>
    <w:rsid w:val="000A61B7"/>
    <w:rsid w:val="000B2E59"/>
    <w:rsid w:val="000B380B"/>
    <w:rsid w:val="000B695B"/>
    <w:rsid w:val="000C28DA"/>
    <w:rsid w:val="000D0355"/>
    <w:rsid w:val="000D0E97"/>
    <w:rsid w:val="000D52B9"/>
    <w:rsid w:val="000D701B"/>
    <w:rsid w:val="000F6E06"/>
    <w:rsid w:val="001049A1"/>
    <w:rsid w:val="00112853"/>
    <w:rsid w:val="001153A9"/>
    <w:rsid w:val="0012160E"/>
    <w:rsid w:val="00123A2C"/>
    <w:rsid w:val="00131EEC"/>
    <w:rsid w:val="001329E3"/>
    <w:rsid w:val="00132CA2"/>
    <w:rsid w:val="0013432E"/>
    <w:rsid w:val="00136359"/>
    <w:rsid w:val="00145448"/>
    <w:rsid w:val="00145C21"/>
    <w:rsid w:val="00150E01"/>
    <w:rsid w:val="00152695"/>
    <w:rsid w:val="00152A1E"/>
    <w:rsid w:val="00164930"/>
    <w:rsid w:val="00164D07"/>
    <w:rsid w:val="00170F5C"/>
    <w:rsid w:val="00172E89"/>
    <w:rsid w:val="001811DA"/>
    <w:rsid w:val="0018362E"/>
    <w:rsid w:val="00191711"/>
    <w:rsid w:val="00195C7E"/>
    <w:rsid w:val="001A7888"/>
    <w:rsid w:val="001B06FE"/>
    <w:rsid w:val="001B4060"/>
    <w:rsid w:val="001C252A"/>
    <w:rsid w:val="001C2875"/>
    <w:rsid w:val="001D07A5"/>
    <w:rsid w:val="001D1FE3"/>
    <w:rsid w:val="001D6AD5"/>
    <w:rsid w:val="001E02D6"/>
    <w:rsid w:val="001E260A"/>
    <w:rsid w:val="001E5EB5"/>
    <w:rsid w:val="001F0D5A"/>
    <w:rsid w:val="001F3ABC"/>
    <w:rsid w:val="001F4330"/>
    <w:rsid w:val="001F5EAE"/>
    <w:rsid w:val="0020352B"/>
    <w:rsid w:val="002129DE"/>
    <w:rsid w:val="00213887"/>
    <w:rsid w:val="0022227C"/>
    <w:rsid w:val="0024627B"/>
    <w:rsid w:val="002526EA"/>
    <w:rsid w:val="0025506A"/>
    <w:rsid w:val="002608E7"/>
    <w:rsid w:val="00264F3C"/>
    <w:rsid w:val="00276E10"/>
    <w:rsid w:val="00280FAE"/>
    <w:rsid w:val="00281140"/>
    <w:rsid w:val="00282680"/>
    <w:rsid w:val="0028562B"/>
    <w:rsid w:val="002A0FFF"/>
    <w:rsid w:val="002B33D2"/>
    <w:rsid w:val="002B4E94"/>
    <w:rsid w:val="002B7C52"/>
    <w:rsid w:val="002C40D8"/>
    <w:rsid w:val="002D08B8"/>
    <w:rsid w:val="002D2E65"/>
    <w:rsid w:val="002E08A0"/>
    <w:rsid w:val="002E1EBA"/>
    <w:rsid w:val="002E46E4"/>
    <w:rsid w:val="002F2E75"/>
    <w:rsid w:val="002F7E9F"/>
    <w:rsid w:val="00301828"/>
    <w:rsid w:val="00305A59"/>
    <w:rsid w:val="00311145"/>
    <w:rsid w:val="003141E2"/>
    <w:rsid w:val="0031420F"/>
    <w:rsid w:val="0033732E"/>
    <w:rsid w:val="00345D7B"/>
    <w:rsid w:val="00346FF0"/>
    <w:rsid w:val="00351D72"/>
    <w:rsid w:val="00372D30"/>
    <w:rsid w:val="00383522"/>
    <w:rsid w:val="003868C5"/>
    <w:rsid w:val="00386D74"/>
    <w:rsid w:val="003915D5"/>
    <w:rsid w:val="0039441E"/>
    <w:rsid w:val="00395F0F"/>
    <w:rsid w:val="00397090"/>
    <w:rsid w:val="003A1A4C"/>
    <w:rsid w:val="003A2DF5"/>
    <w:rsid w:val="003B1DA5"/>
    <w:rsid w:val="003B361E"/>
    <w:rsid w:val="003B3B14"/>
    <w:rsid w:val="003C1E57"/>
    <w:rsid w:val="003C2BA2"/>
    <w:rsid w:val="003D29EE"/>
    <w:rsid w:val="003E017C"/>
    <w:rsid w:val="003E111A"/>
    <w:rsid w:val="003E2E17"/>
    <w:rsid w:val="003E4005"/>
    <w:rsid w:val="003F1AC6"/>
    <w:rsid w:val="003F22E3"/>
    <w:rsid w:val="003F396E"/>
    <w:rsid w:val="003F3F32"/>
    <w:rsid w:val="003F69DF"/>
    <w:rsid w:val="00404CE1"/>
    <w:rsid w:val="00404E76"/>
    <w:rsid w:val="004110DC"/>
    <w:rsid w:val="004121D0"/>
    <w:rsid w:val="00414B29"/>
    <w:rsid w:val="004172C1"/>
    <w:rsid w:val="00422652"/>
    <w:rsid w:val="00426CA1"/>
    <w:rsid w:val="004310D2"/>
    <w:rsid w:val="00434660"/>
    <w:rsid w:val="0044465E"/>
    <w:rsid w:val="004446C0"/>
    <w:rsid w:val="00460340"/>
    <w:rsid w:val="00460ED2"/>
    <w:rsid w:val="00462270"/>
    <w:rsid w:val="00463EF2"/>
    <w:rsid w:val="00465C9A"/>
    <w:rsid w:val="004661B2"/>
    <w:rsid w:val="00475BB5"/>
    <w:rsid w:val="0047722B"/>
    <w:rsid w:val="00477E0C"/>
    <w:rsid w:val="00481DBA"/>
    <w:rsid w:val="00482E78"/>
    <w:rsid w:val="00484408"/>
    <w:rsid w:val="004846EF"/>
    <w:rsid w:val="004908DD"/>
    <w:rsid w:val="004916B0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D417F"/>
    <w:rsid w:val="004E1444"/>
    <w:rsid w:val="004E23FF"/>
    <w:rsid w:val="004E4D60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C19"/>
    <w:rsid w:val="00541D39"/>
    <w:rsid w:val="00544906"/>
    <w:rsid w:val="005462B0"/>
    <w:rsid w:val="00552FA3"/>
    <w:rsid w:val="00556BCC"/>
    <w:rsid w:val="00567B07"/>
    <w:rsid w:val="0057088F"/>
    <w:rsid w:val="0057414C"/>
    <w:rsid w:val="00581148"/>
    <w:rsid w:val="0058363C"/>
    <w:rsid w:val="00587F35"/>
    <w:rsid w:val="00593CFF"/>
    <w:rsid w:val="0059509B"/>
    <w:rsid w:val="005A2DB2"/>
    <w:rsid w:val="005B7315"/>
    <w:rsid w:val="005C244C"/>
    <w:rsid w:val="005C63E0"/>
    <w:rsid w:val="005D4D27"/>
    <w:rsid w:val="005E1C0B"/>
    <w:rsid w:val="005E1E7C"/>
    <w:rsid w:val="005E1EEB"/>
    <w:rsid w:val="005E4BF5"/>
    <w:rsid w:val="005E7C7F"/>
    <w:rsid w:val="005F20A8"/>
    <w:rsid w:val="005F2EB9"/>
    <w:rsid w:val="00600E4F"/>
    <w:rsid w:val="00607B0C"/>
    <w:rsid w:val="00612627"/>
    <w:rsid w:val="00613248"/>
    <w:rsid w:val="00621A0A"/>
    <w:rsid w:val="006239C8"/>
    <w:rsid w:val="00624ADE"/>
    <w:rsid w:val="00626F76"/>
    <w:rsid w:val="00633909"/>
    <w:rsid w:val="00635B53"/>
    <w:rsid w:val="00640BAA"/>
    <w:rsid w:val="00644773"/>
    <w:rsid w:val="006501D7"/>
    <w:rsid w:val="0065381A"/>
    <w:rsid w:val="00653EE2"/>
    <w:rsid w:val="00657AFA"/>
    <w:rsid w:val="006660B9"/>
    <w:rsid w:val="00671642"/>
    <w:rsid w:val="00684AC4"/>
    <w:rsid w:val="00697598"/>
    <w:rsid w:val="006B4B06"/>
    <w:rsid w:val="006B7AF5"/>
    <w:rsid w:val="006B7EE7"/>
    <w:rsid w:val="006C1CE9"/>
    <w:rsid w:val="006D5AF1"/>
    <w:rsid w:val="006E29C0"/>
    <w:rsid w:val="006E50F4"/>
    <w:rsid w:val="006F3004"/>
    <w:rsid w:val="006F6C26"/>
    <w:rsid w:val="00700DC1"/>
    <w:rsid w:val="007020DA"/>
    <w:rsid w:val="00706B2D"/>
    <w:rsid w:val="007101DE"/>
    <w:rsid w:val="00712AFD"/>
    <w:rsid w:val="00713840"/>
    <w:rsid w:val="0071393C"/>
    <w:rsid w:val="00717670"/>
    <w:rsid w:val="00725579"/>
    <w:rsid w:val="007332CD"/>
    <w:rsid w:val="00741190"/>
    <w:rsid w:val="00746C8B"/>
    <w:rsid w:val="007502EC"/>
    <w:rsid w:val="007531BF"/>
    <w:rsid w:val="00753B1F"/>
    <w:rsid w:val="007617B0"/>
    <w:rsid w:val="00770D7E"/>
    <w:rsid w:val="00781E3D"/>
    <w:rsid w:val="00787E29"/>
    <w:rsid w:val="0079212D"/>
    <w:rsid w:val="00793572"/>
    <w:rsid w:val="00797266"/>
    <w:rsid w:val="007A3D8B"/>
    <w:rsid w:val="007B51B3"/>
    <w:rsid w:val="007C1826"/>
    <w:rsid w:val="007C18AE"/>
    <w:rsid w:val="007C1DEE"/>
    <w:rsid w:val="007C384D"/>
    <w:rsid w:val="007C4242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3595A"/>
    <w:rsid w:val="00836163"/>
    <w:rsid w:val="00840382"/>
    <w:rsid w:val="008460EF"/>
    <w:rsid w:val="00846784"/>
    <w:rsid w:val="00846D58"/>
    <w:rsid w:val="00847B71"/>
    <w:rsid w:val="00854579"/>
    <w:rsid w:val="00857276"/>
    <w:rsid w:val="008658C5"/>
    <w:rsid w:val="00892EDB"/>
    <w:rsid w:val="00895F48"/>
    <w:rsid w:val="008969A1"/>
    <w:rsid w:val="008A1539"/>
    <w:rsid w:val="008A6FA5"/>
    <w:rsid w:val="008B3132"/>
    <w:rsid w:val="008B3A4E"/>
    <w:rsid w:val="008B44D5"/>
    <w:rsid w:val="008B7F91"/>
    <w:rsid w:val="008D0815"/>
    <w:rsid w:val="008D3129"/>
    <w:rsid w:val="008D41E0"/>
    <w:rsid w:val="008D70AE"/>
    <w:rsid w:val="008D7258"/>
    <w:rsid w:val="008E5477"/>
    <w:rsid w:val="008F0C9E"/>
    <w:rsid w:val="008F52D6"/>
    <w:rsid w:val="008F658D"/>
    <w:rsid w:val="00900488"/>
    <w:rsid w:val="00905271"/>
    <w:rsid w:val="009113FF"/>
    <w:rsid w:val="009122A5"/>
    <w:rsid w:val="0093055C"/>
    <w:rsid w:val="009317A5"/>
    <w:rsid w:val="00933DAD"/>
    <w:rsid w:val="00934D59"/>
    <w:rsid w:val="00947D2E"/>
    <w:rsid w:val="0095617A"/>
    <w:rsid w:val="00956461"/>
    <w:rsid w:val="0095774A"/>
    <w:rsid w:val="009612AB"/>
    <w:rsid w:val="009626D7"/>
    <w:rsid w:val="00967143"/>
    <w:rsid w:val="00976256"/>
    <w:rsid w:val="0097797F"/>
    <w:rsid w:val="00981137"/>
    <w:rsid w:val="00987C1D"/>
    <w:rsid w:val="009922C3"/>
    <w:rsid w:val="0099280F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67E4"/>
    <w:rsid w:val="009E61A6"/>
    <w:rsid w:val="00A037F8"/>
    <w:rsid w:val="00A109CF"/>
    <w:rsid w:val="00A230A9"/>
    <w:rsid w:val="00A263D2"/>
    <w:rsid w:val="00A2647A"/>
    <w:rsid w:val="00A265F2"/>
    <w:rsid w:val="00A30BFA"/>
    <w:rsid w:val="00A37F27"/>
    <w:rsid w:val="00A41887"/>
    <w:rsid w:val="00A4264E"/>
    <w:rsid w:val="00A55A8E"/>
    <w:rsid w:val="00A62A1A"/>
    <w:rsid w:val="00A64F70"/>
    <w:rsid w:val="00A65C9B"/>
    <w:rsid w:val="00A65C9F"/>
    <w:rsid w:val="00A71811"/>
    <w:rsid w:val="00A76AD2"/>
    <w:rsid w:val="00A82F0E"/>
    <w:rsid w:val="00A84558"/>
    <w:rsid w:val="00A85D35"/>
    <w:rsid w:val="00A939A2"/>
    <w:rsid w:val="00AA52D9"/>
    <w:rsid w:val="00AB1CA0"/>
    <w:rsid w:val="00AB2FD2"/>
    <w:rsid w:val="00AB6622"/>
    <w:rsid w:val="00AC5039"/>
    <w:rsid w:val="00AD4192"/>
    <w:rsid w:val="00AD4512"/>
    <w:rsid w:val="00AD4DCF"/>
    <w:rsid w:val="00AD5218"/>
    <w:rsid w:val="00AE477E"/>
    <w:rsid w:val="00AE5B02"/>
    <w:rsid w:val="00AF0F69"/>
    <w:rsid w:val="00AF198A"/>
    <w:rsid w:val="00AF1ECC"/>
    <w:rsid w:val="00B04539"/>
    <w:rsid w:val="00B052DD"/>
    <w:rsid w:val="00B1720B"/>
    <w:rsid w:val="00B272DB"/>
    <w:rsid w:val="00B27F39"/>
    <w:rsid w:val="00B324A8"/>
    <w:rsid w:val="00B409C1"/>
    <w:rsid w:val="00B53353"/>
    <w:rsid w:val="00B703EF"/>
    <w:rsid w:val="00B759AD"/>
    <w:rsid w:val="00B75E4B"/>
    <w:rsid w:val="00B864E4"/>
    <w:rsid w:val="00B92DA4"/>
    <w:rsid w:val="00B950F8"/>
    <w:rsid w:val="00B96C42"/>
    <w:rsid w:val="00BA0363"/>
    <w:rsid w:val="00BA0FF7"/>
    <w:rsid w:val="00BA4EBE"/>
    <w:rsid w:val="00BA7168"/>
    <w:rsid w:val="00BB4E37"/>
    <w:rsid w:val="00BB508E"/>
    <w:rsid w:val="00BC6BA6"/>
    <w:rsid w:val="00BD00A2"/>
    <w:rsid w:val="00BD6AFB"/>
    <w:rsid w:val="00BD784F"/>
    <w:rsid w:val="00BE22A5"/>
    <w:rsid w:val="00BE3698"/>
    <w:rsid w:val="00BE5A64"/>
    <w:rsid w:val="00BE62B0"/>
    <w:rsid w:val="00BE7AC7"/>
    <w:rsid w:val="00BF3A13"/>
    <w:rsid w:val="00C0210A"/>
    <w:rsid w:val="00C0328A"/>
    <w:rsid w:val="00C10D9F"/>
    <w:rsid w:val="00C14D23"/>
    <w:rsid w:val="00C1631D"/>
    <w:rsid w:val="00C16F2F"/>
    <w:rsid w:val="00C17BFF"/>
    <w:rsid w:val="00C22FAE"/>
    <w:rsid w:val="00C32626"/>
    <w:rsid w:val="00C35E2A"/>
    <w:rsid w:val="00C362DD"/>
    <w:rsid w:val="00C40179"/>
    <w:rsid w:val="00C5331B"/>
    <w:rsid w:val="00C54893"/>
    <w:rsid w:val="00C60631"/>
    <w:rsid w:val="00C6169C"/>
    <w:rsid w:val="00C64D7F"/>
    <w:rsid w:val="00C64D89"/>
    <w:rsid w:val="00C76539"/>
    <w:rsid w:val="00C83F37"/>
    <w:rsid w:val="00C86A51"/>
    <w:rsid w:val="00C910F0"/>
    <w:rsid w:val="00CA14F8"/>
    <w:rsid w:val="00CA2371"/>
    <w:rsid w:val="00CA29FD"/>
    <w:rsid w:val="00CA47C1"/>
    <w:rsid w:val="00CA7AD6"/>
    <w:rsid w:val="00CB1776"/>
    <w:rsid w:val="00CB5C8B"/>
    <w:rsid w:val="00CC61F8"/>
    <w:rsid w:val="00CE09EE"/>
    <w:rsid w:val="00CE72C7"/>
    <w:rsid w:val="00D044E2"/>
    <w:rsid w:val="00D0633D"/>
    <w:rsid w:val="00D12376"/>
    <w:rsid w:val="00D156BC"/>
    <w:rsid w:val="00D20314"/>
    <w:rsid w:val="00D2101B"/>
    <w:rsid w:val="00D27C83"/>
    <w:rsid w:val="00D340C6"/>
    <w:rsid w:val="00D3691D"/>
    <w:rsid w:val="00D44CD7"/>
    <w:rsid w:val="00D60E1B"/>
    <w:rsid w:val="00D640F0"/>
    <w:rsid w:val="00D647AF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02E0"/>
    <w:rsid w:val="00DD4E84"/>
    <w:rsid w:val="00DE21F2"/>
    <w:rsid w:val="00DE40AC"/>
    <w:rsid w:val="00DF014A"/>
    <w:rsid w:val="00E00256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118B"/>
    <w:rsid w:val="00E634AB"/>
    <w:rsid w:val="00E635D6"/>
    <w:rsid w:val="00E6382E"/>
    <w:rsid w:val="00E7464A"/>
    <w:rsid w:val="00E75CA8"/>
    <w:rsid w:val="00E81208"/>
    <w:rsid w:val="00E83298"/>
    <w:rsid w:val="00E85AF9"/>
    <w:rsid w:val="00E86D4E"/>
    <w:rsid w:val="00E9273C"/>
    <w:rsid w:val="00EB240D"/>
    <w:rsid w:val="00EB66BE"/>
    <w:rsid w:val="00EC0602"/>
    <w:rsid w:val="00ED07F6"/>
    <w:rsid w:val="00ED28AC"/>
    <w:rsid w:val="00ED5CD7"/>
    <w:rsid w:val="00EE2F54"/>
    <w:rsid w:val="00EE3AE8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36DC9"/>
    <w:rsid w:val="00F47D83"/>
    <w:rsid w:val="00F52793"/>
    <w:rsid w:val="00F54238"/>
    <w:rsid w:val="00F561DA"/>
    <w:rsid w:val="00F57852"/>
    <w:rsid w:val="00F6012B"/>
    <w:rsid w:val="00F63AB4"/>
    <w:rsid w:val="00F63D2A"/>
    <w:rsid w:val="00F67E9F"/>
    <w:rsid w:val="00F71032"/>
    <w:rsid w:val="00F76113"/>
    <w:rsid w:val="00F90A08"/>
    <w:rsid w:val="00FA1CAD"/>
    <w:rsid w:val="00FB1C3B"/>
    <w:rsid w:val="00FB57C8"/>
    <w:rsid w:val="00FD0603"/>
    <w:rsid w:val="00FE1A9D"/>
    <w:rsid w:val="00FE28E6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9055C11"/>
  <w15:chartTrackingRefBased/>
  <w15:docId w15:val="{914B95BD-4B38-4FC4-B06A-91511E8D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A65C9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6FA8673F-2931-4335-B25B-3C70DE992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4E8087-D11F-45E2-A2E8-61A280474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435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Maher Moharam</cp:lastModifiedBy>
  <cp:revision>106</cp:revision>
  <cp:lastPrinted>2021-06-03T01:31:00Z</cp:lastPrinted>
  <dcterms:created xsi:type="dcterms:W3CDTF">2021-06-03T01:29:00Z</dcterms:created>
  <dcterms:modified xsi:type="dcterms:W3CDTF">2022-10-14T02:28:00Z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406c4cd677adfcb5331a38cec0d10f91bcd46ab9be24aec4a32d764e734f0e73</vt:lpwstr>
  </property>
</Properties>
</file>