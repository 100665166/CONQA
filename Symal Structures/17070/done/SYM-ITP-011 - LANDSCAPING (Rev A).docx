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6DA0C" w14:textId="77777777" w:rsidR="005C244C" w:rsidRPr="005C244C" w:rsidRDefault="005C244C" w:rsidP="005C244C">
      <w:pPr>
        <w:pStyle w:val="SymalBodycopylvl1"/>
        <w:spacing w:before="0" w:after="0"/>
        <w:rPr>
          <w:b/>
          <w:bCs/>
          <w:sz w:val="2"/>
          <w:szCs w:val="2"/>
        </w:rPr>
        <w:sectPr w:rsidR="005C244C" w:rsidRPr="005C244C" w:rsidSect="00305A59">
          <w:headerReference w:type="default" r:id="rId11"/>
          <w:footerReference w:type="default" r:id="rId12"/>
          <w:headerReference w:type="first" r:id="rId13"/>
          <w:footerReference w:type="first" r:id="rId14"/>
          <w:pgSz w:w="16838" w:h="11906" w:orient="landscape"/>
          <w:pgMar w:top="1418" w:right="1134" w:bottom="1276" w:left="1134" w:header="227" w:footer="567" w:gutter="0"/>
          <w:pgNumType w:start="1"/>
          <w:cols w:space="561"/>
          <w:titlePg/>
          <w:docGrid w:linePitch="360"/>
        </w:sectPr>
      </w:pPr>
    </w:p>
    <w:p w14:paraId="3827B522" w14:textId="44DD8B89" w:rsidR="00C6169C" w:rsidRPr="00BB3A03" w:rsidRDefault="005C244C" w:rsidP="009A3D1A">
      <w:pPr>
        <w:pStyle w:val="SymalBodycopylvl1"/>
        <w:spacing w:before="0"/>
        <w:rPr>
          <w:b/>
          <w:bCs/>
          <w:sz w:val="40"/>
          <w:szCs w:val="40"/>
        </w:rPr>
      </w:pPr>
      <w:r w:rsidRPr="00BB3A03">
        <w:rPr>
          <w:b/>
          <w:bCs/>
          <w:sz w:val="40"/>
          <w:szCs w:val="40"/>
        </w:rPr>
        <w:t>Inspection</w:t>
      </w:r>
      <w:r w:rsidR="006E50F4" w:rsidRPr="00BB3A03">
        <w:rPr>
          <w:b/>
          <w:bCs/>
          <w:sz w:val="40"/>
          <w:szCs w:val="40"/>
        </w:rPr>
        <w:t xml:space="preserve"> </w:t>
      </w:r>
      <w:r w:rsidRPr="00BB3A03">
        <w:rPr>
          <w:b/>
          <w:bCs/>
          <w:sz w:val="40"/>
          <w:szCs w:val="40"/>
        </w:rPr>
        <w:t xml:space="preserve">and </w:t>
      </w:r>
      <w:r w:rsidR="002C020C">
        <w:rPr>
          <w:b/>
          <w:bCs/>
          <w:sz w:val="40"/>
          <w:szCs w:val="40"/>
        </w:rPr>
        <w:t>T</w:t>
      </w:r>
      <w:r w:rsidRPr="00BB3A03">
        <w:rPr>
          <w:b/>
          <w:bCs/>
          <w:sz w:val="40"/>
          <w:szCs w:val="40"/>
        </w:rPr>
        <w:t xml:space="preserve">est </w:t>
      </w:r>
      <w:r w:rsidR="002C020C">
        <w:rPr>
          <w:b/>
          <w:bCs/>
          <w:sz w:val="40"/>
          <w:szCs w:val="40"/>
        </w:rPr>
        <w:t>P</w:t>
      </w:r>
      <w:r w:rsidRPr="00BB3A03">
        <w:rPr>
          <w:b/>
          <w:bCs/>
          <w:sz w:val="40"/>
          <w:szCs w:val="40"/>
        </w:rPr>
        <w:t>lan –</w:t>
      </w:r>
      <w:r w:rsidR="006E50F4" w:rsidRPr="00BB3A03">
        <w:rPr>
          <w:b/>
          <w:bCs/>
          <w:sz w:val="40"/>
          <w:szCs w:val="40"/>
        </w:rPr>
        <w:t xml:space="preserve"> </w:t>
      </w:r>
      <w:r w:rsidR="00902D75">
        <w:rPr>
          <w:b/>
          <w:bCs/>
          <w:sz w:val="40"/>
          <w:szCs w:val="40"/>
        </w:rPr>
        <w:t>Landscaping</w:t>
      </w:r>
      <w:r w:rsidR="00465924">
        <w:rPr>
          <w:b/>
          <w:bCs/>
          <w:sz w:val="40"/>
          <w:szCs w:val="40"/>
        </w:rPr>
        <w:t xml:space="preserve"> </w:t>
      </w:r>
    </w:p>
    <w:tbl>
      <w:tblPr>
        <w:tblStyle w:val="TableGridLight"/>
        <w:tblW w:w="151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420"/>
        <w:gridCol w:w="2131"/>
        <w:gridCol w:w="1560"/>
        <w:gridCol w:w="1701"/>
        <w:gridCol w:w="1417"/>
        <w:gridCol w:w="709"/>
        <w:gridCol w:w="709"/>
        <w:gridCol w:w="855"/>
        <w:gridCol w:w="1559"/>
        <w:gridCol w:w="3220"/>
      </w:tblGrid>
      <w:tr w:rsidR="005C244C" w14:paraId="7F905F15" w14:textId="77777777" w:rsidTr="007E30AF">
        <w:tc>
          <w:tcPr>
            <w:tcW w:w="1271" w:type="dxa"/>
            <w:gridSpan w:val="2"/>
            <w:tcMar>
              <w:left w:w="0" w:type="dxa"/>
            </w:tcMar>
          </w:tcPr>
          <w:p w14:paraId="665CAAB9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no.</w:t>
            </w:r>
          </w:p>
        </w:tc>
        <w:tc>
          <w:tcPr>
            <w:tcW w:w="2131" w:type="dxa"/>
            <w:tcBorders>
              <w:bottom w:val="single" w:sz="4" w:space="0" w:color="auto"/>
            </w:tcBorders>
          </w:tcPr>
          <w:p w14:paraId="0C0E5F17" w14:textId="7E06E52F" w:rsidR="005C244C" w:rsidRDefault="00EA0774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CC-03</w:t>
            </w:r>
            <w:r w:rsidR="007D24E8">
              <w:rPr>
                <w:b/>
                <w:bCs/>
              </w:rPr>
              <w:t>71</w:t>
            </w:r>
          </w:p>
        </w:tc>
        <w:tc>
          <w:tcPr>
            <w:tcW w:w="1560" w:type="dxa"/>
          </w:tcPr>
          <w:p w14:paraId="1E62ADB4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3118" w:type="dxa"/>
            <w:gridSpan w:val="2"/>
            <w:tcBorders>
              <w:bottom w:val="single" w:sz="4" w:space="0" w:color="auto"/>
            </w:tcBorders>
          </w:tcPr>
          <w:p w14:paraId="4AAE9CA5" w14:textId="50C5E4E9" w:rsidR="005C244C" w:rsidRPr="00B27F39" w:rsidRDefault="00FC1AC4" w:rsidP="00AD403E">
            <w:pPr>
              <w:pStyle w:val="SymalBodycopylvl1"/>
              <w:spacing w:before="60" w:after="0"/>
            </w:pPr>
            <w:r>
              <w:t>Parkville Urban Realm Works</w:t>
            </w:r>
          </w:p>
        </w:tc>
        <w:tc>
          <w:tcPr>
            <w:tcW w:w="709" w:type="dxa"/>
          </w:tcPr>
          <w:p w14:paraId="27BC4002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564" w:type="dxa"/>
            <w:gridSpan w:val="2"/>
            <w:tcBorders>
              <w:bottom w:val="single" w:sz="4" w:space="0" w:color="auto"/>
            </w:tcBorders>
          </w:tcPr>
          <w:p w14:paraId="7BF04CF0" w14:textId="6506EFA3" w:rsidR="005C244C" w:rsidRPr="00B6118F" w:rsidRDefault="00871A2B" w:rsidP="006E50F4">
            <w:pPr>
              <w:pStyle w:val="SymalBodycopylvl1"/>
              <w:spacing w:before="60" w:after="0"/>
              <w:jc w:val="center"/>
            </w:pPr>
            <w:r>
              <w:t>14/10/22</w:t>
            </w:r>
          </w:p>
        </w:tc>
        <w:tc>
          <w:tcPr>
            <w:tcW w:w="1559" w:type="dxa"/>
          </w:tcPr>
          <w:p w14:paraId="4CC48694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Approved by</w:t>
            </w:r>
          </w:p>
        </w:tc>
        <w:tc>
          <w:tcPr>
            <w:tcW w:w="3220" w:type="dxa"/>
            <w:tcBorders>
              <w:bottom w:val="single" w:sz="4" w:space="0" w:color="auto"/>
            </w:tcBorders>
          </w:tcPr>
          <w:p w14:paraId="2A6BAB1E" w14:textId="46845ED2" w:rsidR="005C244C" w:rsidRPr="00B27F39" w:rsidRDefault="00E87EFD" w:rsidP="00B27F39">
            <w:pPr>
              <w:pStyle w:val="SymalBodycopylvl1"/>
              <w:spacing w:before="60" w:after="0"/>
            </w:pPr>
            <w:r>
              <w:t>Billy Dando</w:t>
            </w:r>
          </w:p>
        </w:tc>
      </w:tr>
      <w:tr w:rsidR="00B27F39" w14:paraId="5C362654" w14:textId="77777777" w:rsidTr="007E30AF">
        <w:tc>
          <w:tcPr>
            <w:tcW w:w="851" w:type="dxa"/>
            <w:tcMar>
              <w:left w:w="0" w:type="dxa"/>
            </w:tcMar>
          </w:tcPr>
          <w:p w14:paraId="609CA9E1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ITP no.</w:t>
            </w:r>
          </w:p>
        </w:tc>
        <w:tc>
          <w:tcPr>
            <w:tcW w:w="2551" w:type="dxa"/>
            <w:gridSpan w:val="2"/>
            <w:tcBorders>
              <w:bottom w:val="single" w:sz="4" w:space="0" w:color="auto"/>
            </w:tcBorders>
          </w:tcPr>
          <w:p w14:paraId="752E0350" w14:textId="53F31F4B" w:rsidR="005C244C" w:rsidRPr="009113FF" w:rsidRDefault="0029108F" w:rsidP="00B27F39">
            <w:pPr>
              <w:pStyle w:val="SymalBodycopylvl1"/>
              <w:spacing w:before="60" w:after="0"/>
            </w:pPr>
            <w:r w:rsidRPr="0029108F">
              <w:rPr>
                <w:sz w:val="16"/>
                <w:szCs w:val="16"/>
              </w:rPr>
              <w:t>SYM-ITP-011 - LANDSCAPING</w:t>
            </w:r>
          </w:p>
        </w:tc>
        <w:tc>
          <w:tcPr>
            <w:tcW w:w="1560" w:type="dxa"/>
          </w:tcPr>
          <w:p w14:paraId="01420775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date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D24BC7D" w14:textId="1DE9ECEA" w:rsidR="005C244C" w:rsidRPr="009976EF" w:rsidRDefault="00443E37" w:rsidP="00B27F39">
            <w:pPr>
              <w:pStyle w:val="SymalBodycopylvl1"/>
              <w:spacing w:before="60" w:after="0"/>
            </w:pPr>
            <w:r>
              <w:t>1</w:t>
            </w:r>
            <w:r w:rsidR="005C4CA7">
              <w:t>4</w:t>
            </w:r>
            <w:r>
              <w:t>/10/2022</w:t>
            </w:r>
          </w:p>
        </w:tc>
        <w:tc>
          <w:tcPr>
            <w:tcW w:w="2835" w:type="dxa"/>
            <w:gridSpan w:val="3"/>
          </w:tcPr>
          <w:p w14:paraId="655FEEF6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Plant and equipment used</w:t>
            </w:r>
          </w:p>
        </w:tc>
        <w:tc>
          <w:tcPr>
            <w:tcW w:w="5634" w:type="dxa"/>
            <w:gridSpan w:val="3"/>
            <w:tcBorders>
              <w:bottom w:val="single" w:sz="4" w:space="0" w:color="auto"/>
            </w:tcBorders>
          </w:tcPr>
          <w:p w14:paraId="2C5F39B9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</w:tr>
      <w:tr w:rsidR="005C244C" w14:paraId="58F19BF5" w14:textId="77777777" w:rsidTr="007E30AF">
        <w:tc>
          <w:tcPr>
            <w:tcW w:w="851" w:type="dxa"/>
            <w:tcMar>
              <w:left w:w="0" w:type="dxa"/>
            </w:tcMar>
          </w:tcPr>
          <w:p w14:paraId="2469403B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Lot no.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4D1D77F" w14:textId="24B401C1" w:rsidR="005C244C" w:rsidRPr="00AF0B93" w:rsidRDefault="005C244C" w:rsidP="00B27F39">
            <w:pPr>
              <w:pStyle w:val="SymalBodycopylvl1"/>
              <w:spacing w:before="60" w:after="0"/>
            </w:pPr>
          </w:p>
        </w:tc>
        <w:tc>
          <w:tcPr>
            <w:tcW w:w="6096" w:type="dxa"/>
            <w:gridSpan w:val="5"/>
          </w:tcPr>
          <w:p w14:paraId="31450897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Location (chainages, detailed description or marked up plan)</w:t>
            </w:r>
          </w:p>
        </w:tc>
        <w:tc>
          <w:tcPr>
            <w:tcW w:w="563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0676099" w14:textId="100999BC" w:rsidR="005C244C" w:rsidRPr="00AF0B93" w:rsidRDefault="005C244C" w:rsidP="00B27F39">
            <w:pPr>
              <w:pStyle w:val="SymalBodycopylvl1"/>
              <w:spacing w:before="60" w:after="0"/>
            </w:pPr>
          </w:p>
        </w:tc>
      </w:tr>
    </w:tbl>
    <w:p w14:paraId="47F8DFB1" w14:textId="55E2FCA6" w:rsidR="00B27F39" w:rsidRDefault="00B27F39" w:rsidP="00AF0B93">
      <w:pPr>
        <w:pStyle w:val="SymalBodycopylvl1"/>
        <w:tabs>
          <w:tab w:val="left" w:pos="9720"/>
        </w:tabs>
        <w:spacing w:before="120" w:after="120"/>
      </w:pPr>
      <w:r w:rsidRPr="00B27F39">
        <w:t>Attach Dockets, Certificates and QA Documents to ITP</w:t>
      </w:r>
      <w:r w:rsidR="00AF0B93">
        <w:tab/>
      </w:r>
    </w:p>
    <w:tbl>
      <w:tblPr>
        <w:tblW w:w="5082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720"/>
        <w:gridCol w:w="1875"/>
        <w:gridCol w:w="1441"/>
        <w:gridCol w:w="4179"/>
        <w:gridCol w:w="1009"/>
        <w:gridCol w:w="864"/>
        <w:gridCol w:w="719"/>
        <w:gridCol w:w="725"/>
        <w:gridCol w:w="867"/>
        <w:gridCol w:w="719"/>
        <w:gridCol w:w="1681"/>
      </w:tblGrid>
      <w:tr w:rsidR="004D39F9" w:rsidRPr="00741190" w14:paraId="050DAE6A" w14:textId="77777777" w:rsidTr="0063759A">
        <w:trPr>
          <w:trHeight w:val="220"/>
          <w:tblHeader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AA7367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19F1AF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59BA6A" w14:textId="77777777" w:rsidR="00741190" w:rsidRPr="00741190" w:rsidRDefault="00741190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514775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F2F09E7" w14:textId="77777777" w:rsidR="00741190" w:rsidRPr="00741190" w:rsidRDefault="00741190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1316" w:type="pct"/>
            <w:gridSpan w:val="5"/>
            <w:shd w:val="clear" w:color="auto" w:fill="auto"/>
            <w:vAlign w:val="center"/>
          </w:tcPr>
          <w:p w14:paraId="3A9BB7D0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Verification of acceptance by</w:t>
            </w:r>
          </w:p>
        </w:tc>
        <w:tc>
          <w:tcPr>
            <w:tcW w:w="568" w:type="pct"/>
            <w:vMerge w:val="restart"/>
            <w:shd w:val="clear" w:color="auto" w:fill="auto"/>
            <w:vAlign w:val="center"/>
          </w:tcPr>
          <w:p w14:paraId="02E778B0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Remarks/record (</w:t>
            </w:r>
            <w:proofErr w:type="spellStart"/>
            <w:r w:rsidRPr="00741190">
              <w:rPr>
                <w:b/>
                <w:bCs/>
                <w:szCs w:val="18"/>
              </w:rPr>
              <w:t>eg.</w:t>
            </w:r>
            <w:proofErr w:type="spellEnd"/>
            <w:r w:rsidRPr="00741190">
              <w:rPr>
                <w:b/>
                <w:bCs/>
                <w:szCs w:val="18"/>
              </w:rPr>
              <w:t xml:space="preserve"> Test frequency reports, certificates, checklist etc)</w:t>
            </w:r>
          </w:p>
        </w:tc>
      </w:tr>
      <w:tr w:rsidR="004D39F9" w:rsidRPr="00741190" w14:paraId="77640C7A" w14:textId="77777777" w:rsidTr="0063759A">
        <w:trPr>
          <w:trHeight w:val="220"/>
          <w:tblHeader/>
        </w:trPr>
        <w:tc>
          <w:tcPr>
            <w:tcW w:w="24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8E8CE01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63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63407B9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487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5190937" w14:textId="77777777" w:rsidR="00741190" w:rsidRPr="00741190" w:rsidRDefault="00741190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412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C8367FD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</w:tcBorders>
            <w:shd w:val="clear" w:color="auto" w:fill="auto"/>
            <w:vAlign w:val="center"/>
          </w:tcPr>
          <w:p w14:paraId="283902B1" w14:textId="77777777" w:rsidR="00741190" w:rsidRPr="00741190" w:rsidRDefault="00741190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780" w:type="pct"/>
            <w:gridSpan w:val="3"/>
            <w:shd w:val="clear" w:color="auto" w:fill="auto"/>
            <w:vAlign w:val="center"/>
          </w:tcPr>
          <w:p w14:paraId="2E291978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Symal</w:t>
            </w:r>
          </w:p>
        </w:tc>
        <w:tc>
          <w:tcPr>
            <w:tcW w:w="536" w:type="pct"/>
            <w:gridSpan w:val="2"/>
            <w:shd w:val="clear" w:color="auto" w:fill="auto"/>
            <w:vAlign w:val="center"/>
          </w:tcPr>
          <w:p w14:paraId="79C2C9E9" w14:textId="1D712BA5" w:rsidR="00741190" w:rsidRPr="00741190" w:rsidRDefault="00B35F2F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B35F2F">
              <w:rPr>
                <w:b/>
                <w:bCs/>
                <w:szCs w:val="18"/>
              </w:rPr>
              <w:t>CYP D&amp;C JV</w:t>
            </w:r>
          </w:p>
        </w:tc>
        <w:tc>
          <w:tcPr>
            <w:tcW w:w="568" w:type="pct"/>
            <w:vMerge/>
            <w:shd w:val="clear" w:color="auto" w:fill="auto"/>
            <w:vAlign w:val="center"/>
          </w:tcPr>
          <w:p w14:paraId="40C8EE20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3C1E57" w:rsidRPr="00741190" w14:paraId="076FA1DA" w14:textId="77777777" w:rsidTr="0063759A">
        <w:trPr>
          <w:trHeight w:val="220"/>
          <w:tblHeader/>
        </w:trPr>
        <w:tc>
          <w:tcPr>
            <w:tcW w:w="243" w:type="pct"/>
            <w:shd w:val="clear" w:color="auto" w:fill="auto"/>
            <w:vAlign w:val="center"/>
          </w:tcPr>
          <w:p w14:paraId="543F8FC4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Item no.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257B3E54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Activity</w:t>
            </w:r>
          </w:p>
        </w:tc>
        <w:tc>
          <w:tcPr>
            <w:tcW w:w="487" w:type="pct"/>
            <w:shd w:val="clear" w:color="auto" w:fill="auto"/>
            <w:vAlign w:val="center"/>
          </w:tcPr>
          <w:p w14:paraId="0412D41E" w14:textId="77777777" w:rsidR="00741190" w:rsidRPr="00741190" w:rsidRDefault="00741190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Ref docs</w:t>
            </w:r>
          </w:p>
        </w:tc>
        <w:tc>
          <w:tcPr>
            <w:tcW w:w="1412" w:type="pct"/>
            <w:shd w:val="clear" w:color="auto" w:fill="auto"/>
            <w:vAlign w:val="center"/>
          </w:tcPr>
          <w:p w14:paraId="61602DD5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Acceptance criteria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41CB214A" w14:textId="77777777" w:rsidR="00741190" w:rsidRPr="00741190" w:rsidRDefault="00741190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Freq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28C8F6B7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40AD945C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Resp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5E216B01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Initial/</w:t>
            </w:r>
            <w:r w:rsidR="004D39F9">
              <w:rPr>
                <w:b/>
                <w:bCs/>
                <w:szCs w:val="18"/>
              </w:rPr>
              <w:br/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4313008C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4B08C603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Sign/</w:t>
            </w:r>
            <w:r>
              <w:rPr>
                <w:b/>
                <w:bCs/>
                <w:szCs w:val="18"/>
              </w:rPr>
              <w:br/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568" w:type="pct"/>
            <w:vMerge/>
            <w:shd w:val="clear" w:color="auto" w:fill="auto"/>
            <w:vAlign w:val="center"/>
          </w:tcPr>
          <w:p w14:paraId="2AA1420C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3C1E57" w:rsidRPr="003C1E57" w14:paraId="14D91584" w14:textId="77777777" w:rsidTr="0063759A">
        <w:trPr>
          <w:trHeight w:val="220"/>
        </w:trPr>
        <w:tc>
          <w:tcPr>
            <w:tcW w:w="5000" w:type="pct"/>
            <w:gridSpan w:val="11"/>
            <w:shd w:val="clear" w:color="auto" w:fill="000000" w:themeFill="text2"/>
            <w:vAlign w:val="center"/>
          </w:tcPr>
          <w:p w14:paraId="60A0D35A" w14:textId="62B40753" w:rsidR="004D39F9" w:rsidRPr="003C1E57" w:rsidRDefault="004D39F9" w:rsidP="004D39F9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 xml:space="preserve">1.0 </w:t>
            </w:r>
            <w:r w:rsidR="00EB63C8">
              <w:rPr>
                <w:b/>
                <w:bCs/>
                <w:color w:val="FFFFFF" w:themeColor="background1"/>
                <w:sz w:val="20"/>
              </w:rPr>
              <w:t>Preliminar</w:t>
            </w:r>
            <w:r w:rsidR="00726E1C">
              <w:rPr>
                <w:b/>
                <w:bCs/>
                <w:color w:val="FFFFFF" w:themeColor="background1"/>
                <w:sz w:val="20"/>
              </w:rPr>
              <w:t>ies</w:t>
            </w:r>
          </w:p>
        </w:tc>
      </w:tr>
      <w:tr w:rsidR="00E969B9" w:rsidRPr="00741190" w14:paraId="2B5E585F" w14:textId="77777777" w:rsidTr="0063759A">
        <w:trPr>
          <w:trHeight w:val="293"/>
        </w:trPr>
        <w:tc>
          <w:tcPr>
            <w:tcW w:w="243" w:type="pct"/>
            <w:shd w:val="clear" w:color="auto" w:fill="auto"/>
            <w:vAlign w:val="center"/>
          </w:tcPr>
          <w:p w14:paraId="5D7D1494" w14:textId="4931F8FE" w:rsidR="00E969B9" w:rsidRDefault="00E969B9" w:rsidP="00E969B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1.1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228B642F" w14:textId="7294C2A8" w:rsidR="00E969B9" w:rsidRPr="005812CB" w:rsidRDefault="00E969B9" w:rsidP="00E969B9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5812CB">
              <w:rPr>
                <w:rFonts w:asciiTheme="majorHAnsi" w:hAnsiTheme="majorHAnsi" w:cstheme="majorHAnsi"/>
                <w:sz w:val="16"/>
                <w:szCs w:val="16"/>
              </w:rPr>
              <w:t>Conformity with Drawings</w:t>
            </w:r>
          </w:p>
        </w:tc>
        <w:tc>
          <w:tcPr>
            <w:tcW w:w="487" w:type="pct"/>
            <w:shd w:val="clear" w:color="auto" w:fill="auto"/>
            <w:vAlign w:val="center"/>
          </w:tcPr>
          <w:p w14:paraId="588F208F" w14:textId="04485307" w:rsidR="00E969B9" w:rsidRPr="005812CB" w:rsidRDefault="000D7B4F" w:rsidP="00E969B9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 w:rsidRPr="000D7B4F">
              <w:rPr>
                <w:rFonts w:asciiTheme="majorHAnsi" w:hAnsiTheme="majorHAnsi" w:cstheme="majorHAnsi"/>
                <w:szCs w:val="16"/>
              </w:rPr>
              <w:t>TAS-A-AUD-6007-0426 - LANDSCAPE</w:t>
            </w:r>
          </w:p>
        </w:tc>
        <w:tc>
          <w:tcPr>
            <w:tcW w:w="1412" w:type="pct"/>
            <w:shd w:val="clear" w:color="auto" w:fill="auto"/>
            <w:vAlign w:val="center"/>
          </w:tcPr>
          <w:p w14:paraId="20DB4B7B" w14:textId="53C33BA6" w:rsidR="00E969B9" w:rsidRPr="00B6306C" w:rsidRDefault="00FC1FCC" w:rsidP="00E969B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B6306C">
              <w:rPr>
                <w:b/>
                <w:bCs/>
                <w:sz w:val="16"/>
                <w:szCs w:val="16"/>
              </w:rPr>
              <w:t>Are the drawings, complete</w:t>
            </w:r>
            <w:r w:rsidR="005812CB" w:rsidRPr="00B6306C">
              <w:rPr>
                <w:b/>
                <w:bCs/>
                <w:sz w:val="16"/>
                <w:szCs w:val="16"/>
              </w:rPr>
              <w:t xml:space="preserve"> &amp; current?</w:t>
            </w:r>
            <w:r w:rsidR="00E969B9" w:rsidRPr="00B6306C">
              <w:rPr>
                <w:b/>
                <w:bCs/>
                <w:sz w:val="16"/>
                <w:szCs w:val="16"/>
              </w:rPr>
              <w:t xml:space="preserve"> </w:t>
            </w:r>
          </w:p>
          <w:p w14:paraId="05E104B7" w14:textId="07FE42E4" w:rsidR="00E969B9" w:rsidRPr="00A42645" w:rsidRDefault="00A42645" w:rsidP="00E969B9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 w:rsidRPr="00064EBA">
              <w:rPr>
                <w:b/>
                <w:bCs/>
                <w:sz w:val="20"/>
              </w:rPr>
              <w:t xml:space="preserve"> </w:t>
            </w:r>
            <w:r w:rsidRPr="00064EBA"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 w:rsidRPr="00064EBA">
              <w:rPr>
                <w:b/>
                <w:bCs/>
                <w:sz w:val="20"/>
              </w:rPr>
              <w:t xml:space="preserve">     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  <w:r>
              <w:rPr>
                <w:b/>
                <w:bCs/>
                <w:sz w:val="14"/>
                <w:szCs w:val="14"/>
              </w:rPr>
              <w:t xml:space="preserve">         N/A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247E9023" w14:textId="3C5A1ACD" w:rsidR="00E969B9" w:rsidRPr="005812CB" w:rsidRDefault="00E969B9" w:rsidP="00E969B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812CB">
              <w:rPr>
                <w:sz w:val="16"/>
                <w:szCs w:val="16"/>
              </w:rPr>
              <w:t>Prior to start of works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266C5646" w14:textId="6EDC5C56" w:rsidR="00E969B9" w:rsidRPr="005812CB" w:rsidRDefault="00E969B9" w:rsidP="00E969B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812CB">
              <w:rPr>
                <w:b/>
                <w:bCs/>
                <w:sz w:val="16"/>
                <w:szCs w:val="16"/>
              </w:rPr>
              <w:t>H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253680D1" w14:textId="686522AF" w:rsidR="00E969B9" w:rsidRPr="005812CB" w:rsidRDefault="00791F49" w:rsidP="00E969B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SE/</w:t>
            </w:r>
            <w:r w:rsidR="00E969B9" w:rsidRPr="005812CB">
              <w:rPr>
                <w:b/>
                <w:bCs/>
                <w:sz w:val="16"/>
                <w:szCs w:val="16"/>
              </w:rPr>
              <w:t>PE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36F88D0C" w14:textId="77777777" w:rsidR="00E969B9" w:rsidRPr="005812CB" w:rsidRDefault="00E969B9" w:rsidP="00E969B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7847C4E5" w14:textId="6376F9C0" w:rsidR="00E969B9" w:rsidRPr="005812CB" w:rsidRDefault="00E969B9" w:rsidP="00E969B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74598697" w14:textId="1FA7087C" w:rsidR="00E969B9" w:rsidRPr="005812CB" w:rsidRDefault="00E969B9" w:rsidP="00E969B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298D435F" w14:textId="4A4DC38F" w:rsidR="00E969B9" w:rsidRPr="00A508F1" w:rsidRDefault="00E969B9" w:rsidP="00E969B9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</w:p>
        </w:tc>
      </w:tr>
      <w:tr w:rsidR="00876D84" w:rsidRPr="00741190" w14:paraId="32F0F21D" w14:textId="77777777" w:rsidTr="0063759A">
        <w:trPr>
          <w:trHeight w:val="293"/>
        </w:trPr>
        <w:tc>
          <w:tcPr>
            <w:tcW w:w="243" w:type="pct"/>
            <w:shd w:val="clear" w:color="auto" w:fill="auto"/>
            <w:vAlign w:val="center"/>
          </w:tcPr>
          <w:p w14:paraId="6A3EB3C8" w14:textId="6A36080E" w:rsidR="00876D84" w:rsidRDefault="00876D84" w:rsidP="00E969B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1.2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0283EF61" w14:textId="7AC49DD9" w:rsidR="00876D84" w:rsidRPr="005812CB" w:rsidRDefault="00025850" w:rsidP="00E969B9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Sample </w:t>
            </w:r>
            <w:r w:rsidR="00876D84">
              <w:rPr>
                <w:rFonts w:asciiTheme="majorHAnsi" w:hAnsiTheme="majorHAnsi" w:cstheme="majorHAnsi"/>
                <w:sz w:val="16"/>
                <w:szCs w:val="16"/>
              </w:rPr>
              <w:t>S</w:t>
            </w:r>
            <w:r w:rsidR="00601229">
              <w:rPr>
                <w:rFonts w:asciiTheme="majorHAnsi" w:hAnsiTheme="majorHAnsi" w:cstheme="majorHAnsi"/>
                <w:sz w:val="16"/>
                <w:szCs w:val="16"/>
              </w:rPr>
              <w:t xml:space="preserve">ubmission &amp; </w:t>
            </w:r>
            <w:r w:rsidR="00ED1230">
              <w:rPr>
                <w:rFonts w:asciiTheme="majorHAnsi" w:hAnsiTheme="majorHAnsi" w:cstheme="majorHAnsi"/>
                <w:sz w:val="16"/>
                <w:szCs w:val="16"/>
              </w:rPr>
              <w:t xml:space="preserve">Approval </w:t>
            </w:r>
          </w:p>
        </w:tc>
        <w:tc>
          <w:tcPr>
            <w:tcW w:w="487" w:type="pct"/>
            <w:shd w:val="clear" w:color="auto" w:fill="auto"/>
            <w:vAlign w:val="center"/>
          </w:tcPr>
          <w:p w14:paraId="1A83090C" w14:textId="393A6BCF" w:rsidR="00876D84" w:rsidRPr="000D7B4F" w:rsidRDefault="006341F4" w:rsidP="00E969B9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 w:rsidRPr="006341F4">
              <w:rPr>
                <w:rFonts w:asciiTheme="majorHAnsi" w:hAnsiTheme="majorHAnsi" w:cstheme="majorHAnsi"/>
                <w:szCs w:val="16"/>
              </w:rPr>
              <w:t>TAS-HWW-SDL-ZWD-SPC-AUD-SDU-A0010-00</w:t>
            </w:r>
            <w:r w:rsidR="00C936EB">
              <w:rPr>
                <w:rFonts w:asciiTheme="majorHAnsi" w:hAnsiTheme="majorHAnsi" w:cstheme="majorHAnsi"/>
                <w:szCs w:val="16"/>
              </w:rPr>
              <w:t xml:space="preserve"> – Section 0171</w:t>
            </w:r>
          </w:p>
        </w:tc>
        <w:tc>
          <w:tcPr>
            <w:tcW w:w="1412" w:type="pct"/>
            <w:shd w:val="clear" w:color="auto" w:fill="auto"/>
            <w:vAlign w:val="center"/>
          </w:tcPr>
          <w:p w14:paraId="7EB472DB" w14:textId="4512907C" w:rsidR="00876D84" w:rsidRDefault="00335940" w:rsidP="00E969B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Have</w:t>
            </w:r>
            <w:r w:rsidR="00184562">
              <w:rPr>
                <w:b/>
                <w:bCs/>
                <w:sz w:val="16"/>
                <w:szCs w:val="16"/>
              </w:rPr>
              <w:t xml:space="preserve"> all relevant samples been provided to CYP and approved?</w:t>
            </w:r>
          </w:p>
          <w:p w14:paraId="2FFEDCAA" w14:textId="6BA736F7" w:rsidR="006E5A0F" w:rsidRPr="00B6306C" w:rsidRDefault="006E5A0F" w:rsidP="00E969B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 w:rsidRPr="00064EBA">
              <w:rPr>
                <w:b/>
                <w:bCs/>
                <w:sz w:val="20"/>
              </w:rPr>
              <w:t xml:space="preserve"> </w:t>
            </w:r>
            <w:r w:rsidRPr="00064EBA"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 w:rsidRPr="00064EBA">
              <w:rPr>
                <w:b/>
                <w:bCs/>
                <w:sz w:val="20"/>
              </w:rPr>
              <w:t xml:space="preserve">     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  <w:r>
              <w:rPr>
                <w:b/>
                <w:bCs/>
                <w:sz w:val="14"/>
                <w:szCs w:val="14"/>
              </w:rPr>
              <w:t xml:space="preserve">         N/A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5F64454A" w14:textId="6CCF0139" w:rsidR="00876D84" w:rsidRPr="005812CB" w:rsidRDefault="003C1FD5" w:rsidP="00E969B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812CB">
              <w:rPr>
                <w:sz w:val="16"/>
                <w:szCs w:val="16"/>
              </w:rPr>
              <w:t>Prior to start of works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24C3186D" w14:textId="41489573" w:rsidR="00876D84" w:rsidRPr="005812CB" w:rsidRDefault="008D7738" w:rsidP="00E969B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6B8CE0B1" w14:textId="6891E740" w:rsidR="00876D84" w:rsidRDefault="003C1FD5" w:rsidP="00E969B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SE/</w:t>
            </w:r>
            <w:r w:rsidRPr="005812CB">
              <w:rPr>
                <w:b/>
                <w:bCs/>
                <w:sz w:val="16"/>
                <w:szCs w:val="16"/>
              </w:rPr>
              <w:t>PE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1694D100" w14:textId="77777777" w:rsidR="00876D84" w:rsidRPr="005812CB" w:rsidRDefault="00876D84" w:rsidP="00E969B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6622B9A6" w14:textId="491FC936" w:rsidR="00876D84" w:rsidRPr="005812CB" w:rsidRDefault="00F8633E" w:rsidP="00E969B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5D390E8A" w14:textId="65E389E0" w:rsidR="00876D84" w:rsidRDefault="00876D84" w:rsidP="00E969B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70EF99EC" w14:textId="05B6BC2E" w:rsidR="00876D84" w:rsidRPr="00A508F1" w:rsidRDefault="007F071A" w:rsidP="00E969B9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  <w:r>
              <w:rPr>
                <w:rFonts w:asciiTheme="majorHAnsi" w:hAnsiTheme="majorHAnsi" w:cstheme="majorHAnsi"/>
                <w:szCs w:val="16"/>
              </w:rPr>
              <w:t>Test results to be provided at least 5 working days prior to bulk deliveries</w:t>
            </w:r>
          </w:p>
        </w:tc>
      </w:tr>
      <w:tr w:rsidR="001E5797" w:rsidRPr="003C1E57" w14:paraId="65021E44" w14:textId="77777777" w:rsidTr="0063759A">
        <w:trPr>
          <w:trHeight w:val="220"/>
        </w:trPr>
        <w:tc>
          <w:tcPr>
            <w:tcW w:w="5000" w:type="pct"/>
            <w:gridSpan w:val="11"/>
            <w:shd w:val="clear" w:color="auto" w:fill="000000" w:themeFill="text2"/>
            <w:vAlign w:val="center"/>
          </w:tcPr>
          <w:p w14:paraId="1E6A09AE" w14:textId="0868DD7B" w:rsidR="001E5797" w:rsidRPr="003C1E57" w:rsidRDefault="001E5797" w:rsidP="001E5797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>
              <w:rPr>
                <w:b/>
                <w:bCs/>
                <w:color w:val="FFFFFF" w:themeColor="background1"/>
                <w:sz w:val="20"/>
              </w:rPr>
              <w:t>2.0</w:t>
            </w:r>
            <w:r w:rsidRPr="003C1E57">
              <w:rPr>
                <w:b/>
                <w:bCs/>
                <w:color w:val="FFFFFF" w:themeColor="background1"/>
                <w:sz w:val="20"/>
              </w:rPr>
              <w:t xml:space="preserve"> </w:t>
            </w:r>
            <w:r>
              <w:rPr>
                <w:b/>
                <w:bCs/>
                <w:color w:val="FFFFFF" w:themeColor="background1"/>
                <w:sz w:val="20"/>
              </w:rPr>
              <w:t>Pre-Construction Activities</w:t>
            </w:r>
          </w:p>
        </w:tc>
      </w:tr>
      <w:tr w:rsidR="00B74CF2" w14:paraId="22453A04" w14:textId="77777777" w:rsidTr="0063759A">
        <w:trPr>
          <w:trHeight w:val="293"/>
        </w:trPr>
        <w:tc>
          <w:tcPr>
            <w:tcW w:w="243" w:type="pct"/>
            <w:shd w:val="clear" w:color="auto" w:fill="auto"/>
            <w:vAlign w:val="center"/>
          </w:tcPr>
          <w:p w14:paraId="3142EF07" w14:textId="2FF9D6B7" w:rsidR="00B74CF2" w:rsidRDefault="00B74CF2" w:rsidP="00B74CF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</w:t>
            </w:r>
            <w:r w:rsidR="0035636A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6FD8BFAC" w14:textId="35E205BF" w:rsidR="00B74CF2" w:rsidRDefault="00B74CF2" w:rsidP="00B74CF2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Plant Set-Out</w:t>
            </w:r>
          </w:p>
        </w:tc>
        <w:tc>
          <w:tcPr>
            <w:tcW w:w="487" w:type="pct"/>
            <w:shd w:val="clear" w:color="auto" w:fill="auto"/>
            <w:vAlign w:val="center"/>
          </w:tcPr>
          <w:p w14:paraId="693E2B68" w14:textId="4A779C2C" w:rsidR="00B74CF2" w:rsidRPr="006341F4" w:rsidRDefault="00B74CF2" w:rsidP="00B74CF2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 w:rsidRPr="006341F4">
              <w:rPr>
                <w:rFonts w:asciiTheme="majorHAnsi" w:hAnsiTheme="majorHAnsi" w:cstheme="majorHAnsi"/>
                <w:szCs w:val="16"/>
              </w:rPr>
              <w:t>TAS-HWW-SDL-ZWD-SPC-AUD-SDU-A0010-00</w:t>
            </w:r>
            <w:r w:rsidR="009A29C1">
              <w:rPr>
                <w:rFonts w:asciiTheme="majorHAnsi" w:hAnsiTheme="majorHAnsi" w:cstheme="majorHAnsi"/>
                <w:szCs w:val="16"/>
              </w:rPr>
              <w:t xml:space="preserve"> – Section 0752</w:t>
            </w:r>
          </w:p>
        </w:tc>
        <w:tc>
          <w:tcPr>
            <w:tcW w:w="1412" w:type="pct"/>
            <w:shd w:val="clear" w:color="auto" w:fill="auto"/>
            <w:vAlign w:val="center"/>
          </w:tcPr>
          <w:p w14:paraId="3666011F" w14:textId="0566FFB7" w:rsidR="00B74CF2" w:rsidRDefault="000E31AD" w:rsidP="00B74CF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Have</w:t>
            </w:r>
            <w:r w:rsidR="00B74CF2">
              <w:rPr>
                <w:b/>
                <w:bCs/>
                <w:sz w:val="16"/>
                <w:szCs w:val="16"/>
              </w:rPr>
              <w:t xml:space="preserve"> </w:t>
            </w:r>
            <w:r w:rsidR="00AF55B5">
              <w:rPr>
                <w:b/>
                <w:bCs/>
                <w:sz w:val="16"/>
                <w:szCs w:val="16"/>
              </w:rPr>
              <w:t>all plants been set out in garden beds prior to planting?</w:t>
            </w:r>
          </w:p>
          <w:p w14:paraId="111433CA" w14:textId="0245C135" w:rsidR="00B74CF2" w:rsidRDefault="00B74CF2" w:rsidP="00B74CF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 w:rsidRPr="00064EBA">
              <w:rPr>
                <w:b/>
                <w:bCs/>
                <w:sz w:val="20"/>
              </w:rPr>
              <w:t xml:space="preserve"> </w:t>
            </w:r>
            <w:r w:rsidRPr="00064EBA"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 w:rsidRPr="00064EBA">
              <w:rPr>
                <w:b/>
                <w:bCs/>
                <w:sz w:val="20"/>
              </w:rPr>
              <w:t xml:space="preserve">     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  <w:r>
              <w:rPr>
                <w:b/>
                <w:bCs/>
                <w:sz w:val="14"/>
                <w:szCs w:val="14"/>
              </w:rPr>
              <w:t xml:space="preserve">         N/A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4F137B4A" w14:textId="2B533D5B" w:rsidR="00B74CF2" w:rsidRPr="005812CB" w:rsidRDefault="00AF55B5" w:rsidP="00B74CF2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812CB">
              <w:rPr>
                <w:sz w:val="16"/>
                <w:szCs w:val="16"/>
              </w:rPr>
              <w:t>Prior to start of works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396D947C" w14:textId="691A837F" w:rsidR="00B74CF2" w:rsidRDefault="00E5118B" w:rsidP="00B74CF2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3BE62147" w14:textId="5D38CB15" w:rsidR="00B74CF2" w:rsidRDefault="00AF55B5" w:rsidP="00B74CF2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SE/</w:t>
            </w:r>
            <w:r w:rsidRPr="005812CB">
              <w:rPr>
                <w:b/>
                <w:bCs/>
                <w:sz w:val="16"/>
                <w:szCs w:val="16"/>
              </w:rPr>
              <w:t>PE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06977E88" w14:textId="77777777" w:rsidR="00B74CF2" w:rsidRPr="005812CB" w:rsidRDefault="00B74CF2" w:rsidP="00B74CF2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7CDDE3CC" w14:textId="1EAF0166" w:rsidR="00B74CF2" w:rsidRDefault="00B74CF2" w:rsidP="00B74CF2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6778F262" w14:textId="4158E715" w:rsidR="00B74CF2" w:rsidRDefault="00B74CF2" w:rsidP="00B74CF2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25F77B63" w14:textId="69AF1235" w:rsidR="00B74CF2" w:rsidRDefault="00B74CF2" w:rsidP="00B74CF2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</w:p>
        </w:tc>
      </w:tr>
      <w:tr w:rsidR="00FB7B04" w:rsidRPr="003C1E57" w14:paraId="3B46AE2B" w14:textId="77777777" w:rsidTr="0063759A">
        <w:trPr>
          <w:trHeight w:val="220"/>
        </w:trPr>
        <w:tc>
          <w:tcPr>
            <w:tcW w:w="5000" w:type="pct"/>
            <w:gridSpan w:val="11"/>
            <w:shd w:val="clear" w:color="auto" w:fill="000000" w:themeFill="text2"/>
            <w:vAlign w:val="center"/>
          </w:tcPr>
          <w:p w14:paraId="088040E8" w14:textId="2EB10F5D" w:rsidR="00FB7B04" w:rsidRPr="003C1E57" w:rsidRDefault="00FB7B04" w:rsidP="007D6139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>
              <w:rPr>
                <w:b/>
                <w:bCs/>
                <w:color w:val="FFFFFF" w:themeColor="background1"/>
                <w:sz w:val="20"/>
              </w:rPr>
              <w:t>3.0</w:t>
            </w:r>
            <w:r w:rsidRPr="003C1E57">
              <w:rPr>
                <w:b/>
                <w:bCs/>
                <w:color w:val="FFFFFF" w:themeColor="background1"/>
                <w:sz w:val="20"/>
              </w:rPr>
              <w:t xml:space="preserve"> </w:t>
            </w:r>
            <w:r>
              <w:rPr>
                <w:b/>
                <w:bCs/>
                <w:color w:val="FFFFFF" w:themeColor="background1"/>
                <w:sz w:val="20"/>
              </w:rPr>
              <w:t>Construction Activities</w:t>
            </w:r>
          </w:p>
        </w:tc>
      </w:tr>
      <w:tr w:rsidR="00FB7B04" w14:paraId="3BFC4487" w14:textId="77777777" w:rsidTr="0063759A">
        <w:trPr>
          <w:trHeight w:val="293"/>
        </w:trPr>
        <w:tc>
          <w:tcPr>
            <w:tcW w:w="243" w:type="pct"/>
            <w:shd w:val="clear" w:color="auto" w:fill="auto"/>
            <w:vAlign w:val="center"/>
          </w:tcPr>
          <w:p w14:paraId="360A3A7B" w14:textId="72333867" w:rsidR="00FB7B04" w:rsidRDefault="00FB7B04" w:rsidP="007D613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3.1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41725B92" w14:textId="4D53D86D" w:rsidR="00FB7B04" w:rsidRDefault="0095272B" w:rsidP="007D6139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Cultivation of sub-grade</w:t>
            </w:r>
          </w:p>
        </w:tc>
        <w:tc>
          <w:tcPr>
            <w:tcW w:w="487" w:type="pct"/>
            <w:shd w:val="clear" w:color="auto" w:fill="auto"/>
            <w:vAlign w:val="center"/>
          </w:tcPr>
          <w:p w14:paraId="5B2FD68A" w14:textId="06384D2A" w:rsidR="00FB7B04" w:rsidRPr="006341F4" w:rsidRDefault="00B85690" w:rsidP="007D6139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 w:rsidRPr="006341F4">
              <w:rPr>
                <w:rFonts w:asciiTheme="majorHAnsi" w:hAnsiTheme="majorHAnsi" w:cstheme="majorHAnsi"/>
                <w:szCs w:val="16"/>
              </w:rPr>
              <w:t>TAS-HWW-SDL-ZWD-SPC-AUD-SDU-A0010-00</w:t>
            </w:r>
            <w:r w:rsidR="009A29C1">
              <w:rPr>
                <w:rFonts w:asciiTheme="majorHAnsi" w:hAnsiTheme="majorHAnsi" w:cstheme="majorHAnsi"/>
                <w:szCs w:val="16"/>
              </w:rPr>
              <w:t xml:space="preserve"> – Section 0751</w:t>
            </w:r>
          </w:p>
        </w:tc>
        <w:tc>
          <w:tcPr>
            <w:tcW w:w="1412" w:type="pct"/>
            <w:shd w:val="clear" w:color="auto" w:fill="auto"/>
            <w:vAlign w:val="center"/>
          </w:tcPr>
          <w:p w14:paraId="5F51C586" w14:textId="1560E5B4" w:rsidR="000B37A1" w:rsidRDefault="00AD3B44" w:rsidP="007D6139">
            <w:pPr>
              <w:pStyle w:val="SymalTableBody"/>
              <w:spacing w:before="20" w:after="20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6"/>
                <w:szCs w:val="16"/>
              </w:rPr>
              <w:t>Has</w:t>
            </w:r>
            <w:r w:rsidR="00451260">
              <w:rPr>
                <w:b/>
                <w:bCs/>
                <w:sz w:val="16"/>
                <w:szCs w:val="16"/>
              </w:rPr>
              <w:t xml:space="preserve"> cultivation been undertaken </w:t>
            </w:r>
            <w:r w:rsidR="00D65915">
              <w:rPr>
                <w:b/>
                <w:bCs/>
                <w:sz w:val="16"/>
                <w:szCs w:val="16"/>
              </w:rPr>
              <w:t>as specified?</w:t>
            </w:r>
          </w:p>
          <w:p w14:paraId="31409F7D" w14:textId="77777777" w:rsidR="00020D51" w:rsidRDefault="00020D51" w:rsidP="007D6139">
            <w:pPr>
              <w:pStyle w:val="SymalTableBody"/>
              <w:spacing w:before="20" w:after="20"/>
              <w:rPr>
                <w:b/>
                <w:bCs/>
                <w:sz w:val="14"/>
                <w:szCs w:val="14"/>
              </w:rPr>
            </w:pPr>
          </w:p>
          <w:p w14:paraId="06C0130F" w14:textId="7E3ACFBE" w:rsidR="00FB7B04" w:rsidRDefault="00FB7B04" w:rsidP="007D613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 w:rsidRPr="00064EBA">
              <w:rPr>
                <w:b/>
                <w:bCs/>
                <w:sz w:val="20"/>
              </w:rPr>
              <w:t xml:space="preserve"> </w:t>
            </w:r>
            <w:r w:rsidRPr="00064EBA"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 w:rsidRPr="00064EBA">
              <w:rPr>
                <w:b/>
                <w:bCs/>
                <w:sz w:val="20"/>
              </w:rPr>
              <w:t xml:space="preserve">     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  <w:r>
              <w:rPr>
                <w:b/>
                <w:bCs/>
                <w:sz w:val="14"/>
                <w:szCs w:val="14"/>
              </w:rPr>
              <w:t xml:space="preserve">         N/A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11A7E744" w14:textId="736572FC" w:rsidR="00FB7B04" w:rsidRPr="005812CB" w:rsidRDefault="00991956" w:rsidP="007D613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 lot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715FD3BF" w14:textId="55ECFA60" w:rsidR="00FB7B04" w:rsidRDefault="00E5118B" w:rsidP="007D613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044B417F" w14:textId="77777777" w:rsidR="00FB7B04" w:rsidRDefault="00FB7B04" w:rsidP="007D613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SE/</w:t>
            </w:r>
            <w:r w:rsidRPr="005812CB">
              <w:rPr>
                <w:b/>
                <w:bCs/>
                <w:sz w:val="16"/>
                <w:szCs w:val="16"/>
              </w:rPr>
              <w:t>PE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561C6965" w14:textId="77777777" w:rsidR="00FB7B04" w:rsidRPr="005812CB" w:rsidRDefault="00FB7B04" w:rsidP="007D613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1B0433BE" w14:textId="3AD57481" w:rsidR="00FB7B04" w:rsidRPr="005812CB" w:rsidRDefault="00FB7B04" w:rsidP="007D613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0B41B0A8" w14:textId="34DDCE4E" w:rsidR="00FB7B04" w:rsidRDefault="00FB7B04" w:rsidP="007D613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7222CC15" w14:textId="38F50AFE" w:rsidR="00FB7B04" w:rsidRDefault="00FB7B04" w:rsidP="007D6139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</w:p>
        </w:tc>
      </w:tr>
      <w:tr w:rsidR="0095272B" w14:paraId="666EEF61" w14:textId="77777777" w:rsidTr="0063759A">
        <w:trPr>
          <w:trHeight w:val="293"/>
        </w:trPr>
        <w:tc>
          <w:tcPr>
            <w:tcW w:w="243" w:type="pct"/>
            <w:shd w:val="clear" w:color="auto" w:fill="auto"/>
            <w:vAlign w:val="center"/>
          </w:tcPr>
          <w:p w14:paraId="53872710" w14:textId="1CCBAF46" w:rsidR="0095272B" w:rsidRDefault="0095272B" w:rsidP="007D613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3.2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02F26795" w14:textId="4D661419" w:rsidR="0095272B" w:rsidRDefault="0095272B" w:rsidP="007D6139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Installation of imported topsoil</w:t>
            </w:r>
            <w:r w:rsidR="00CA0897">
              <w:rPr>
                <w:rFonts w:asciiTheme="majorHAnsi" w:hAnsiTheme="majorHAnsi" w:cstheme="majorHAnsi"/>
                <w:sz w:val="16"/>
                <w:szCs w:val="16"/>
              </w:rPr>
              <w:t xml:space="preserve"> / subsoil</w:t>
            </w:r>
            <w:r w:rsidR="00DF21FA">
              <w:rPr>
                <w:rFonts w:asciiTheme="majorHAnsi" w:hAnsiTheme="majorHAnsi" w:cstheme="majorHAnsi"/>
                <w:sz w:val="16"/>
                <w:szCs w:val="16"/>
              </w:rPr>
              <w:t xml:space="preserve"> / structural soil</w:t>
            </w:r>
          </w:p>
        </w:tc>
        <w:tc>
          <w:tcPr>
            <w:tcW w:w="487" w:type="pct"/>
            <w:shd w:val="clear" w:color="auto" w:fill="auto"/>
            <w:vAlign w:val="center"/>
          </w:tcPr>
          <w:p w14:paraId="015DF560" w14:textId="1670B587" w:rsidR="002909E7" w:rsidRDefault="002909E7" w:rsidP="007D6139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 w:rsidRPr="006341F4">
              <w:rPr>
                <w:rFonts w:asciiTheme="majorHAnsi" w:hAnsiTheme="majorHAnsi" w:cstheme="majorHAnsi"/>
                <w:szCs w:val="16"/>
              </w:rPr>
              <w:t>TAS-HWW-SDL-ZWD-SPC-AUD-SDU-A0010-00</w:t>
            </w:r>
            <w:r w:rsidR="009A29C1">
              <w:rPr>
                <w:rFonts w:asciiTheme="majorHAnsi" w:hAnsiTheme="majorHAnsi" w:cstheme="majorHAnsi"/>
                <w:szCs w:val="16"/>
              </w:rPr>
              <w:t xml:space="preserve"> - </w:t>
            </w:r>
            <w:r w:rsidR="009A29C1">
              <w:rPr>
                <w:rFonts w:asciiTheme="majorHAnsi" w:hAnsiTheme="majorHAnsi" w:cstheme="majorHAnsi"/>
                <w:szCs w:val="16"/>
              </w:rPr>
              <w:t>Section 0751</w:t>
            </w:r>
          </w:p>
          <w:p w14:paraId="359C40B4" w14:textId="466B16B7" w:rsidR="002909E7" w:rsidRDefault="002909E7" w:rsidP="007D6139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>
              <w:rPr>
                <w:rFonts w:asciiTheme="majorHAnsi" w:hAnsiTheme="majorHAnsi" w:cstheme="majorHAnsi"/>
                <w:szCs w:val="16"/>
              </w:rPr>
              <w:lastRenderedPageBreak/>
              <w:t>&amp;</w:t>
            </w:r>
          </w:p>
          <w:p w14:paraId="287C7FA5" w14:textId="0C9B1C60" w:rsidR="0095272B" w:rsidRPr="000D7B4F" w:rsidRDefault="0095272B" w:rsidP="007D6139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 w:rsidRPr="000D7B4F">
              <w:rPr>
                <w:rFonts w:asciiTheme="majorHAnsi" w:hAnsiTheme="majorHAnsi" w:cstheme="majorHAnsi"/>
                <w:szCs w:val="16"/>
              </w:rPr>
              <w:t>TAS-A-AUD-6007-0426 - LANDSCAPE</w:t>
            </w:r>
          </w:p>
        </w:tc>
        <w:tc>
          <w:tcPr>
            <w:tcW w:w="1412" w:type="pct"/>
            <w:shd w:val="clear" w:color="auto" w:fill="auto"/>
            <w:vAlign w:val="center"/>
          </w:tcPr>
          <w:p w14:paraId="7661D510" w14:textId="2553E597" w:rsidR="00D65915" w:rsidRDefault="005019ED" w:rsidP="00D65915">
            <w:pPr>
              <w:pStyle w:val="SymalTableBody"/>
              <w:spacing w:before="20" w:after="20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>Has</w:t>
            </w:r>
            <w:r w:rsidR="008A5400">
              <w:rPr>
                <w:b/>
                <w:bCs/>
                <w:sz w:val="16"/>
                <w:szCs w:val="16"/>
              </w:rPr>
              <w:t xml:space="preserve"> topsoil been placed in the manner specified, </w:t>
            </w:r>
            <w:r w:rsidR="002909E7">
              <w:rPr>
                <w:b/>
                <w:bCs/>
                <w:sz w:val="16"/>
                <w:szCs w:val="16"/>
              </w:rPr>
              <w:t>alongside to the depth specified in detail</w:t>
            </w:r>
            <w:r w:rsidR="00D6177A">
              <w:rPr>
                <w:b/>
                <w:bCs/>
                <w:sz w:val="16"/>
                <w:szCs w:val="16"/>
              </w:rPr>
              <w:t xml:space="preserve"> on drawing set</w:t>
            </w:r>
            <w:r w:rsidR="002909E7">
              <w:rPr>
                <w:b/>
                <w:bCs/>
                <w:sz w:val="16"/>
                <w:szCs w:val="16"/>
              </w:rPr>
              <w:t>?</w:t>
            </w:r>
          </w:p>
          <w:p w14:paraId="52FE0710" w14:textId="77777777" w:rsidR="00D65915" w:rsidRDefault="00D65915" w:rsidP="007D6139">
            <w:pPr>
              <w:pStyle w:val="SymalTableBody"/>
              <w:spacing w:before="20" w:after="20"/>
              <w:rPr>
                <w:b/>
                <w:bCs/>
                <w:sz w:val="14"/>
                <w:szCs w:val="14"/>
              </w:rPr>
            </w:pPr>
          </w:p>
          <w:p w14:paraId="4B399F7B" w14:textId="0894E411" w:rsidR="0095272B" w:rsidRDefault="0095272B" w:rsidP="007D6139">
            <w:pPr>
              <w:pStyle w:val="SymalTableBody"/>
              <w:spacing w:before="20" w:after="20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lastRenderedPageBreak/>
              <w:t xml:space="preserve">Yes    </w:t>
            </w:r>
            <w:r w:rsidRPr="00064EBA">
              <w:rPr>
                <w:b/>
                <w:bCs/>
                <w:sz w:val="20"/>
              </w:rPr>
              <w:t xml:space="preserve"> </w:t>
            </w:r>
            <w:r w:rsidRPr="00064EBA"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 w:rsidRPr="00064EBA">
              <w:rPr>
                <w:b/>
                <w:bCs/>
                <w:sz w:val="20"/>
              </w:rPr>
              <w:t xml:space="preserve">     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  <w:r>
              <w:rPr>
                <w:b/>
                <w:bCs/>
                <w:sz w:val="14"/>
                <w:szCs w:val="14"/>
              </w:rPr>
              <w:t xml:space="preserve">         N/A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7CA8078C" w14:textId="34608FE4" w:rsidR="0095272B" w:rsidRPr="005812CB" w:rsidRDefault="00991956" w:rsidP="007D613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Per lot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55368C34" w14:textId="67656457" w:rsidR="0095272B" w:rsidRDefault="00165CBD" w:rsidP="007D613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28AD9AF5" w14:textId="101B43DC" w:rsidR="0095272B" w:rsidRDefault="00991956" w:rsidP="007D613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SE/</w:t>
            </w:r>
            <w:r w:rsidRPr="005812CB">
              <w:rPr>
                <w:b/>
                <w:bCs/>
                <w:sz w:val="16"/>
                <w:szCs w:val="16"/>
              </w:rPr>
              <w:t>PE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271E6A58" w14:textId="77777777" w:rsidR="0095272B" w:rsidRPr="005812CB" w:rsidRDefault="0095272B" w:rsidP="007D613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54E2746E" w14:textId="5E96174F" w:rsidR="0095272B" w:rsidRDefault="0095272B" w:rsidP="007D613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0E997E39" w14:textId="3E483829" w:rsidR="0095272B" w:rsidRDefault="0095272B" w:rsidP="007D613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318C1784" w14:textId="0365BD39" w:rsidR="0095272B" w:rsidRDefault="0095272B" w:rsidP="007D6139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</w:p>
        </w:tc>
      </w:tr>
      <w:tr w:rsidR="000650E9" w14:paraId="0E98C11E" w14:textId="77777777" w:rsidTr="0063759A">
        <w:trPr>
          <w:trHeight w:val="293"/>
        </w:trPr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1131B8" w14:textId="3980926C" w:rsidR="000650E9" w:rsidRDefault="000650E9" w:rsidP="007D613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3.3</w:t>
            </w:r>
          </w:p>
        </w:tc>
        <w:tc>
          <w:tcPr>
            <w:tcW w:w="6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AD332A" w14:textId="50DB706F" w:rsidR="000650E9" w:rsidRDefault="000650E9" w:rsidP="007D6139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Installation of imported </w:t>
            </w:r>
            <w:r w:rsidR="004A20FE">
              <w:rPr>
                <w:rFonts w:asciiTheme="majorHAnsi" w:hAnsiTheme="majorHAnsi" w:cstheme="majorHAnsi"/>
                <w:sz w:val="16"/>
                <w:szCs w:val="16"/>
              </w:rPr>
              <w:t>organic / ino</w:t>
            </w:r>
            <w:r w:rsidR="00D6177A">
              <w:rPr>
                <w:rFonts w:asciiTheme="majorHAnsi" w:hAnsiTheme="majorHAnsi" w:cstheme="majorHAnsi"/>
                <w:sz w:val="16"/>
                <w:szCs w:val="16"/>
              </w:rPr>
              <w:t>rganic mulch</w:t>
            </w:r>
          </w:p>
        </w:tc>
        <w:tc>
          <w:tcPr>
            <w:tcW w:w="4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90AB7F" w14:textId="34A7D53B" w:rsidR="000650E9" w:rsidRDefault="000650E9" w:rsidP="007D6139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 w:rsidRPr="006341F4">
              <w:rPr>
                <w:rFonts w:asciiTheme="majorHAnsi" w:hAnsiTheme="majorHAnsi" w:cstheme="majorHAnsi"/>
                <w:szCs w:val="16"/>
              </w:rPr>
              <w:t>TAS-HWW-SDL-ZWD-SPC-AUD-SDU-A0010-00</w:t>
            </w:r>
            <w:r w:rsidR="00A04F46">
              <w:rPr>
                <w:rFonts w:asciiTheme="majorHAnsi" w:hAnsiTheme="majorHAnsi" w:cstheme="majorHAnsi"/>
                <w:szCs w:val="16"/>
              </w:rPr>
              <w:t xml:space="preserve"> – Section 0753</w:t>
            </w:r>
          </w:p>
          <w:p w14:paraId="1F100DCA" w14:textId="77777777" w:rsidR="000650E9" w:rsidRDefault="000650E9" w:rsidP="007D6139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>
              <w:rPr>
                <w:rFonts w:asciiTheme="majorHAnsi" w:hAnsiTheme="majorHAnsi" w:cstheme="majorHAnsi"/>
                <w:szCs w:val="16"/>
              </w:rPr>
              <w:t>&amp;</w:t>
            </w:r>
          </w:p>
          <w:p w14:paraId="45EDD261" w14:textId="77777777" w:rsidR="000650E9" w:rsidRPr="000D7B4F" w:rsidRDefault="000650E9" w:rsidP="007D6139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 w:rsidRPr="000D7B4F">
              <w:rPr>
                <w:rFonts w:asciiTheme="majorHAnsi" w:hAnsiTheme="majorHAnsi" w:cstheme="majorHAnsi"/>
                <w:szCs w:val="16"/>
              </w:rPr>
              <w:t>TAS-A-AUD-6007-0426 - LANDSCAPE</w:t>
            </w:r>
          </w:p>
        </w:tc>
        <w:tc>
          <w:tcPr>
            <w:tcW w:w="14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AC9E77" w14:textId="4EBD73EB" w:rsidR="000650E9" w:rsidRPr="000650E9" w:rsidRDefault="00405524" w:rsidP="007D613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Has</w:t>
            </w:r>
            <w:r w:rsidR="000650E9">
              <w:rPr>
                <w:b/>
                <w:bCs/>
                <w:sz w:val="16"/>
                <w:szCs w:val="16"/>
              </w:rPr>
              <w:t xml:space="preserve"> </w:t>
            </w:r>
            <w:r w:rsidR="00661D93">
              <w:rPr>
                <w:b/>
                <w:bCs/>
                <w:sz w:val="16"/>
                <w:szCs w:val="16"/>
              </w:rPr>
              <w:t>mulch</w:t>
            </w:r>
            <w:r w:rsidR="000650E9">
              <w:rPr>
                <w:b/>
                <w:bCs/>
                <w:sz w:val="16"/>
                <w:szCs w:val="16"/>
              </w:rPr>
              <w:t xml:space="preserve"> been placed in the manner specified, alongside to the depth specified in detail</w:t>
            </w:r>
            <w:r w:rsidR="00661D93">
              <w:rPr>
                <w:b/>
                <w:bCs/>
                <w:sz w:val="16"/>
                <w:szCs w:val="16"/>
              </w:rPr>
              <w:t xml:space="preserve"> on drawing set</w:t>
            </w:r>
            <w:r w:rsidR="000650E9">
              <w:rPr>
                <w:b/>
                <w:bCs/>
                <w:sz w:val="16"/>
                <w:szCs w:val="16"/>
              </w:rPr>
              <w:t>?</w:t>
            </w:r>
          </w:p>
          <w:p w14:paraId="2C482328" w14:textId="77777777" w:rsidR="000650E9" w:rsidRPr="000650E9" w:rsidRDefault="000650E9" w:rsidP="007D613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  <w:p w14:paraId="66798CE5" w14:textId="77777777" w:rsidR="000650E9" w:rsidRPr="000650E9" w:rsidRDefault="000650E9" w:rsidP="007D613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0650E9">
              <w:rPr>
                <w:b/>
                <w:bCs/>
                <w:sz w:val="16"/>
                <w:szCs w:val="16"/>
              </w:rPr>
              <w:t>Yes     □       No      □         N/A      □</w:t>
            </w: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1F2573" w14:textId="77777777" w:rsidR="000650E9" w:rsidRPr="005812CB" w:rsidRDefault="000650E9" w:rsidP="007D613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 lot</w:t>
            </w:r>
          </w:p>
        </w:tc>
        <w:tc>
          <w:tcPr>
            <w:tcW w:w="2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EC9B13" w14:textId="566BC75E" w:rsidR="000650E9" w:rsidRDefault="00E5118B" w:rsidP="007D613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05E9C5" w14:textId="77777777" w:rsidR="000650E9" w:rsidRDefault="000650E9" w:rsidP="007D613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SE/</w:t>
            </w:r>
            <w:r w:rsidRPr="005812CB">
              <w:rPr>
                <w:b/>
                <w:bCs/>
                <w:sz w:val="16"/>
                <w:szCs w:val="16"/>
              </w:rPr>
              <w:t>PE</w:t>
            </w:r>
          </w:p>
        </w:tc>
        <w:tc>
          <w:tcPr>
            <w:tcW w:w="2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E5D114" w14:textId="77777777" w:rsidR="000650E9" w:rsidRPr="005812CB" w:rsidRDefault="000650E9" w:rsidP="007D613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92D40B" w14:textId="0C6313C6" w:rsidR="000650E9" w:rsidRDefault="000650E9" w:rsidP="007D613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DD7EE4" w14:textId="1AA69E70" w:rsidR="000650E9" w:rsidRDefault="000650E9" w:rsidP="007D613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59C2F4" w14:textId="25AC0264" w:rsidR="000650E9" w:rsidRDefault="000650E9" w:rsidP="007D6139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</w:p>
        </w:tc>
      </w:tr>
      <w:tr w:rsidR="00DE1494" w14:paraId="4396CBB2" w14:textId="77777777" w:rsidTr="0063759A">
        <w:trPr>
          <w:trHeight w:val="293"/>
        </w:trPr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52971D" w14:textId="2E906F76" w:rsidR="00DE1494" w:rsidRDefault="00DE1494" w:rsidP="007D613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3.4</w:t>
            </w:r>
          </w:p>
        </w:tc>
        <w:tc>
          <w:tcPr>
            <w:tcW w:w="6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7C1026" w14:textId="62CC0199" w:rsidR="00DE1494" w:rsidRDefault="00DF783B" w:rsidP="007D6139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Installation of edging</w:t>
            </w:r>
          </w:p>
        </w:tc>
        <w:tc>
          <w:tcPr>
            <w:tcW w:w="4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8448C4" w14:textId="65D8E8C7" w:rsidR="00DE1494" w:rsidRDefault="00DE1494" w:rsidP="007D6139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 w:rsidRPr="006341F4">
              <w:rPr>
                <w:rFonts w:asciiTheme="majorHAnsi" w:hAnsiTheme="majorHAnsi" w:cstheme="majorHAnsi"/>
                <w:szCs w:val="16"/>
              </w:rPr>
              <w:t>TAS-HWW-SDL-ZWD-SPC-AUD-SDU-A0010-00</w:t>
            </w:r>
            <w:r w:rsidR="00A04F46">
              <w:rPr>
                <w:rFonts w:asciiTheme="majorHAnsi" w:hAnsiTheme="majorHAnsi" w:cstheme="majorHAnsi"/>
                <w:szCs w:val="16"/>
              </w:rPr>
              <w:t xml:space="preserve"> – Section 0779</w:t>
            </w:r>
          </w:p>
          <w:p w14:paraId="24E83B35" w14:textId="77777777" w:rsidR="00DE1494" w:rsidRDefault="00DE1494" w:rsidP="007D6139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>
              <w:rPr>
                <w:rFonts w:asciiTheme="majorHAnsi" w:hAnsiTheme="majorHAnsi" w:cstheme="majorHAnsi"/>
                <w:szCs w:val="16"/>
              </w:rPr>
              <w:t>&amp;</w:t>
            </w:r>
          </w:p>
          <w:p w14:paraId="7C3415F9" w14:textId="77777777" w:rsidR="00DE1494" w:rsidRPr="000D7B4F" w:rsidRDefault="00DE1494" w:rsidP="007D6139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 w:rsidRPr="000D7B4F">
              <w:rPr>
                <w:rFonts w:asciiTheme="majorHAnsi" w:hAnsiTheme="majorHAnsi" w:cstheme="majorHAnsi"/>
                <w:szCs w:val="16"/>
              </w:rPr>
              <w:t>TAS-A-AUD-6007-0426 - LANDSCAPE</w:t>
            </w:r>
          </w:p>
        </w:tc>
        <w:tc>
          <w:tcPr>
            <w:tcW w:w="14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3BFAB9" w14:textId="36B48C65" w:rsidR="00DE1494" w:rsidRPr="00DE1494" w:rsidRDefault="00FD6521" w:rsidP="007D613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Has</w:t>
            </w:r>
            <w:r w:rsidR="00DE1494">
              <w:rPr>
                <w:b/>
                <w:bCs/>
                <w:sz w:val="16"/>
                <w:szCs w:val="16"/>
              </w:rPr>
              <w:t xml:space="preserve"> </w:t>
            </w:r>
            <w:r w:rsidR="0035600A">
              <w:rPr>
                <w:b/>
                <w:bCs/>
                <w:sz w:val="16"/>
                <w:szCs w:val="16"/>
              </w:rPr>
              <w:t>edging</w:t>
            </w:r>
            <w:r w:rsidR="00DE1494">
              <w:rPr>
                <w:b/>
                <w:bCs/>
                <w:sz w:val="16"/>
                <w:szCs w:val="16"/>
              </w:rPr>
              <w:t xml:space="preserve"> been placed in the manner specified</w:t>
            </w:r>
            <w:r w:rsidR="006C7B4A">
              <w:rPr>
                <w:b/>
                <w:bCs/>
                <w:sz w:val="16"/>
                <w:szCs w:val="16"/>
              </w:rPr>
              <w:t xml:space="preserve">, referencing </w:t>
            </w:r>
            <w:r w:rsidR="00406B00">
              <w:rPr>
                <w:b/>
                <w:bCs/>
                <w:sz w:val="16"/>
                <w:szCs w:val="16"/>
              </w:rPr>
              <w:t>both design standards</w:t>
            </w:r>
            <w:r w:rsidR="00006F9A">
              <w:rPr>
                <w:b/>
                <w:bCs/>
                <w:sz w:val="16"/>
                <w:szCs w:val="16"/>
              </w:rPr>
              <w:t>, drawing details</w:t>
            </w:r>
            <w:r w:rsidR="003733EB">
              <w:rPr>
                <w:b/>
                <w:bCs/>
                <w:sz w:val="16"/>
                <w:szCs w:val="16"/>
              </w:rPr>
              <w:t xml:space="preserve"> and manufacturers recommendations (where relevant)?</w:t>
            </w:r>
            <w:r w:rsidR="0035600A">
              <w:rPr>
                <w:b/>
                <w:bCs/>
                <w:sz w:val="16"/>
                <w:szCs w:val="16"/>
              </w:rPr>
              <w:t xml:space="preserve"> </w:t>
            </w:r>
          </w:p>
          <w:p w14:paraId="190E826C" w14:textId="77777777" w:rsidR="00DE1494" w:rsidRPr="00DE1494" w:rsidRDefault="00DE1494" w:rsidP="007D613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  <w:p w14:paraId="5CAE1C69" w14:textId="77777777" w:rsidR="00DE1494" w:rsidRPr="00DE1494" w:rsidRDefault="00DE1494" w:rsidP="007D613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DE1494">
              <w:rPr>
                <w:b/>
                <w:bCs/>
                <w:sz w:val="16"/>
                <w:szCs w:val="16"/>
              </w:rPr>
              <w:t>Yes     □       No      □         N/A      □</w:t>
            </w: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84C44F" w14:textId="77777777" w:rsidR="00DE1494" w:rsidRPr="005812CB" w:rsidRDefault="00DE1494" w:rsidP="007D613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 lot</w:t>
            </w:r>
          </w:p>
        </w:tc>
        <w:tc>
          <w:tcPr>
            <w:tcW w:w="2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6BCE35" w14:textId="7208722D" w:rsidR="00DE1494" w:rsidRDefault="00165CBD" w:rsidP="007D613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D2BA58" w14:textId="77777777" w:rsidR="00DE1494" w:rsidRDefault="00DE1494" w:rsidP="007D613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SE/</w:t>
            </w:r>
            <w:r w:rsidRPr="005812CB">
              <w:rPr>
                <w:b/>
                <w:bCs/>
                <w:sz w:val="16"/>
                <w:szCs w:val="16"/>
              </w:rPr>
              <w:t>PE</w:t>
            </w:r>
          </w:p>
        </w:tc>
        <w:tc>
          <w:tcPr>
            <w:tcW w:w="2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439BCF" w14:textId="77777777" w:rsidR="00DE1494" w:rsidRPr="005812CB" w:rsidRDefault="00DE1494" w:rsidP="007D613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BD25E0" w14:textId="1AEF251E" w:rsidR="00DE1494" w:rsidRDefault="00DE1494" w:rsidP="007D613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62B567" w14:textId="026BC679" w:rsidR="00DE1494" w:rsidRDefault="00DE1494" w:rsidP="007D613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D5FEA6" w14:textId="4D67048A" w:rsidR="00DE1494" w:rsidRDefault="002F4074" w:rsidP="007D6139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  <w:r>
              <w:rPr>
                <w:rFonts w:asciiTheme="majorHAnsi" w:hAnsiTheme="majorHAnsi" w:cstheme="majorHAnsi"/>
                <w:szCs w:val="16"/>
              </w:rPr>
              <w:t xml:space="preserve">All </w:t>
            </w:r>
            <w:r w:rsidR="00CB1CF1">
              <w:rPr>
                <w:rFonts w:asciiTheme="majorHAnsi" w:hAnsiTheme="majorHAnsi" w:cstheme="majorHAnsi"/>
                <w:szCs w:val="16"/>
              </w:rPr>
              <w:t xml:space="preserve">City of Melbourne standard / engineering drawings for relevant edging types can </w:t>
            </w:r>
            <w:r w:rsidR="001160BA">
              <w:rPr>
                <w:rFonts w:asciiTheme="majorHAnsi" w:hAnsiTheme="majorHAnsi" w:cstheme="majorHAnsi"/>
                <w:szCs w:val="16"/>
              </w:rPr>
              <w:t>b</w:t>
            </w:r>
            <w:r w:rsidR="00CB1CF1">
              <w:rPr>
                <w:rFonts w:asciiTheme="majorHAnsi" w:hAnsiTheme="majorHAnsi" w:cstheme="majorHAnsi"/>
                <w:szCs w:val="16"/>
              </w:rPr>
              <w:t>e found in Appendix A3: Authority Design Standards</w:t>
            </w:r>
          </w:p>
        </w:tc>
      </w:tr>
      <w:tr w:rsidR="00D12AE6" w14:paraId="0CE7CD5D" w14:textId="77777777" w:rsidTr="0063759A">
        <w:trPr>
          <w:trHeight w:val="293"/>
        </w:trPr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B7A440" w14:textId="215A307A" w:rsidR="00D12AE6" w:rsidRDefault="00D12AE6" w:rsidP="007D613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3.5</w:t>
            </w:r>
          </w:p>
        </w:tc>
        <w:tc>
          <w:tcPr>
            <w:tcW w:w="6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252575" w14:textId="6DD9CF33" w:rsidR="00D12AE6" w:rsidRDefault="00B75177" w:rsidP="007D6139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Installation of plants </w:t>
            </w:r>
          </w:p>
        </w:tc>
        <w:tc>
          <w:tcPr>
            <w:tcW w:w="4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1ADD28" w14:textId="5CA347D8" w:rsidR="00D12AE6" w:rsidRDefault="00D12AE6" w:rsidP="007D6139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 w:rsidRPr="006341F4">
              <w:rPr>
                <w:rFonts w:asciiTheme="majorHAnsi" w:hAnsiTheme="majorHAnsi" w:cstheme="majorHAnsi"/>
                <w:szCs w:val="16"/>
              </w:rPr>
              <w:t>TAS-HWW-SDL-ZWD-SPC-AUD-SDU-A0010-00</w:t>
            </w:r>
            <w:r w:rsidR="00A04F46">
              <w:rPr>
                <w:rFonts w:asciiTheme="majorHAnsi" w:hAnsiTheme="majorHAnsi" w:cstheme="majorHAnsi"/>
                <w:szCs w:val="16"/>
              </w:rPr>
              <w:t xml:space="preserve"> – Section </w:t>
            </w:r>
            <w:r w:rsidR="00D37C2E">
              <w:rPr>
                <w:rFonts w:asciiTheme="majorHAnsi" w:hAnsiTheme="majorHAnsi" w:cstheme="majorHAnsi"/>
                <w:szCs w:val="16"/>
              </w:rPr>
              <w:t>0753</w:t>
            </w:r>
          </w:p>
          <w:p w14:paraId="31A337DA" w14:textId="77777777" w:rsidR="00D12AE6" w:rsidRDefault="00D12AE6" w:rsidP="007D6139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>
              <w:rPr>
                <w:rFonts w:asciiTheme="majorHAnsi" w:hAnsiTheme="majorHAnsi" w:cstheme="majorHAnsi"/>
                <w:szCs w:val="16"/>
              </w:rPr>
              <w:t>&amp;</w:t>
            </w:r>
          </w:p>
          <w:p w14:paraId="5DA26462" w14:textId="77777777" w:rsidR="00D12AE6" w:rsidRPr="000D7B4F" w:rsidRDefault="00D12AE6" w:rsidP="007D6139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 w:rsidRPr="000D7B4F">
              <w:rPr>
                <w:rFonts w:asciiTheme="majorHAnsi" w:hAnsiTheme="majorHAnsi" w:cstheme="majorHAnsi"/>
                <w:szCs w:val="16"/>
              </w:rPr>
              <w:t>TAS-A-AUD-6007-0426 - LANDSCAPE</w:t>
            </w:r>
          </w:p>
        </w:tc>
        <w:tc>
          <w:tcPr>
            <w:tcW w:w="14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4D1451" w14:textId="6A954EE3" w:rsidR="00B75177" w:rsidRDefault="00D51852" w:rsidP="00B75177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Have</w:t>
            </w:r>
            <w:r w:rsidR="00B75177">
              <w:rPr>
                <w:b/>
                <w:bCs/>
                <w:sz w:val="16"/>
                <w:szCs w:val="16"/>
              </w:rPr>
              <w:t xml:space="preserve"> all plants </w:t>
            </w:r>
            <w:r w:rsidR="0013222C">
              <w:rPr>
                <w:b/>
                <w:bCs/>
                <w:sz w:val="16"/>
                <w:szCs w:val="16"/>
              </w:rPr>
              <w:t xml:space="preserve">been placed / installed </w:t>
            </w:r>
            <w:r w:rsidR="00B85AEC">
              <w:rPr>
                <w:b/>
                <w:bCs/>
                <w:sz w:val="16"/>
                <w:szCs w:val="16"/>
              </w:rPr>
              <w:t>in the manner specified?</w:t>
            </w:r>
          </w:p>
          <w:p w14:paraId="132A174A" w14:textId="77777777" w:rsidR="00D12AE6" w:rsidRPr="00DE1494" w:rsidRDefault="00D12AE6" w:rsidP="007D613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  <w:p w14:paraId="50CC28F4" w14:textId="77777777" w:rsidR="00D12AE6" w:rsidRPr="00DE1494" w:rsidRDefault="00D12AE6" w:rsidP="007D613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DE1494">
              <w:rPr>
                <w:b/>
                <w:bCs/>
                <w:sz w:val="16"/>
                <w:szCs w:val="16"/>
              </w:rPr>
              <w:t>Yes     □       No      □         N/A      □</w:t>
            </w: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4C05E3" w14:textId="77777777" w:rsidR="00D12AE6" w:rsidRPr="005812CB" w:rsidRDefault="00D12AE6" w:rsidP="007D613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 lot</w:t>
            </w:r>
          </w:p>
        </w:tc>
        <w:tc>
          <w:tcPr>
            <w:tcW w:w="2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8AA8DC" w14:textId="38202709" w:rsidR="00D12AE6" w:rsidRDefault="00165CBD" w:rsidP="007D613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7CE022" w14:textId="77777777" w:rsidR="00D12AE6" w:rsidRDefault="00D12AE6" w:rsidP="007D613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SE/</w:t>
            </w:r>
            <w:r w:rsidRPr="005812CB">
              <w:rPr>
                <w:b/>
                <w:bCs/>
                <w:sz w:val="16"/>
                <w:szCs w:val="16"/>
              </w:rPr>
              <w:t>PE</w:t>
            </w:r>
          </w:p>
        </w:tc>
        <w:tc>
          <w:tcPr>
            <w:tcW w:w="2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AF3484" w14:textId="77777777" w:rsidR="00D12AE6" w:rsidRPr="005812CB" w:rsidRDefault="00D12AE6" w:rsidP="007D613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7EA6AF" w14:textId="10FE9C53" w:rsidR="00D12AE6" w:rsidRDefault="00D12AE6" w:rsidP="007D613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CD75CB" w14:textId="0905C3C2" w:rsidR="00D12AE6" w:rsidRDefault="00D12AE6" w:rsidP="007D613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2CCE00" w14:textId="7F0814EA" w:rsidR="00D12AE6" w:rsidRDefault="00D12AE6" w:rsidP="007D6139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</w:p>
        </w:tc>
      </w:tr>
      <w:tr w:rsidR="00C26E1C" w14:paraId="792AC014" w14:textId="77777777" w:rsidTr="0063759A">
        <w:trPr>
          <w:trHeight w:val="293"/>
        </w:trPr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813E6C" w14:textId="3E61BB13" w:rsidR="00C26E1C" w:rsidRDefault="00C26E1C" w:rsidP="007D613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3.6</w:t>
            </w:r>
          </w:p>
        </w:tc>
        <w:tc>
          <w:tcPr>
            <w:tcW w:w="6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44682F" w14:textId="14E50C58" w:rsidR="00C26E1C" w:rsidRDefault="00C26E1C" w:rsidP="007D6139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Installation of </w:t>
            </w:r>
            <w:r w:rsidR="00F61FB8">
              <w:rPr>
                <w:rFonts w:asciiTheme="majorHAnsi" w:hAnsiTheme="majorHAnsi" w:cstheme="majorHAnsi"/>
                <w:sz w:val="16"/>
                <w:szCs w:val="16"/>
              </w:rPr>
              <w:t>turf</w:t>
            </w:r>
          </w:p>
        </w:tc>
        <w:tc>
          <w:tcPr>
            <w:tcW w:w="4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ED84B7" w14:textId="3E69BE7D" w:rsidR="00BF4294" w:rsidRPr="000D7B4F" w:rsidRDefault="00C26E1C" w:rsidP="00BF4294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 w:rsidRPr="006341F4">
              <w:rPr>
                <w:rFonts w:asciiTheme="majorHAnsi" w:hAnsiTheme="majorHAnsi" w:cstheme="majorHAnsi"/>
                <w:szCs w:val="16"/>
              </w:rPr>
              <w:t>TAS-HWW-SDL-ZWD-SPC-AUD-SDU-A0010-00</w:t>
            </w:r>
            <w:r w:rsidR="006B05C9">
              <w:rPr>
                <w:rFonts w:asciiTheme="majorHAnsi" w:hAnsiTheme="majorHAnsi" w:cstheme="majorHAnsi"/>
                <w:szCs w:val="16"/>
              </w:rPr>
              <w:t xml:space="preserve"> - </w:t>
            </w:r>
            <w:r w:rsidR="006B05C9">
              <w:rPr>
                <w:rFonts w:asciiTheme="majorHAnsi" w:hAnsiTheme="majorHAnsi" w:cstheme="majorHAnsi"/>
                <w:szCs w:val="16"/>
              </w:rPr>
              <w:t>Section 075</w:t>
            </w:r>
            <w:r w:rsidR="006B05C9">
              <w:rPr>
                <w:rFonts w:asciiTheme="majorHAnsi" w:hAnsiTheme="majorHAnsi" w:cstheme="majorHAnsi"/>
                <w:szCs w:val="16"/>
              </w:rPr>
              <w:t>8</w:t>
            </w:r>
          </w:p>
          <w:p w14:paraId="753D45BC" w14:textId="4AEBC902" w:rsidR="00C26E1C" w:rsidRPr="000D7B4F" w:rsidRDefault="00C26E1C" w:rsidP="007D6139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</w:p>
        </w:tc>
        <w:tc>
          <w:tcPr>
            <w:tcW w:w="14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A921B3" w14:textId="0C6FE710" w:rsidR="00C26E1C" w:rsidRDefault="00751584" w:rsidP="007D613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</w:t>
            </w:r>
            <w:r w:rsidR="00C26E1C">
              <w:rPr>
                <w:b/>
                <w:bCs/>
                <w:sz w:val="16"/>
                <w:szCs w:val="16"/>
              </w:rPr>
              <w:t>a</w:t>
            </w:r>
            <w:r w:rsidR="00B63B83">
              <w:rPr>
                <w:b/>
                <w:bCs/>
                <w:sz w:val="16"/>
                <w:szCs w:val="16"/>
              </w:rPr>
              <w:t>s turf been install</w:t>
            </w:r>
            <w:r w:rsidR="00CA0225">
              <w:rPr>
                <w:b/>
                <w:bCs/>
                <w:sz w:val="16"/>
                <w:szCs w:val="16"/>
              </w:rPr>
              <w:t>ed as per method descr</w:t>
            </w:r>
            <w:r w:rsidR="006967A3">
              <w:rPr>
                <w:b/>
                <w:bCs/>
                <w:sz w:val="16"/>
                <w:szCs w:val="16"/>
              </w:rPr>
              <w:t>ibed</w:t>
            </w:r>
            <w:r w:rsidR="00CA0225">
              <w:rPr>
                <w:b/>
                <w:bCs/>
                <w:sz w:val="16"/>
                <w:szCs w:val="16"/>
              </w:rPr>
              <w:t xml:space="preserve"> in section 3.17 ‘turfing’?</w:t>
            </w:r>
          </w:p>
          <w:p w14:paraId="557EB927" w14:textId="77777777" w:rsidR="00C26E1C" w:rsidRPr="00DE1494" w:rsidRDefault="00C26E1C" w:rsidP="007D613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  <w:p w14:paraId="7991E0EF" w14:textId="77777777" w:rsidR="00C26E1C" w:rsidRPr="00DE1494" w:rsidRDefault="00C26E1C" w:rsidP="007D613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DE1494">
              <w:rPr>
                <w:b/>
                <w:bCs/>
                <w:sz w:val="16"/>
                <w:szCs w:val="16"/>
              </w:rPr>
              <w:t>Yes     □       No      □         N/A      □</w:t>
            </w: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6F33DF" w14:textId="77777777" w:rsidR="00C26E1C" w:rsidRPr="005812CB" w:rsidRDefault="00C26E1C" w:rsidP="007D613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 lot</w:t>
            </w:r>
          </w:p>
        </w:tc>
        <w:tc>
          <w:tcPr>
            <w:tcW w:w="2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25E661" w14:textId="475155F7" w:rsidR="00C26E1C" w:rsidRDefault="00165CBD" w:rsidP="007D613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03CE2A" w14:textId="77777777" w:rsidR="00C26E1C" w:rsidRDefault="00C26E1C" w:rsidP="007D613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SE/</w:t>
            </w:r>
            <w:r w:rsidRPr="005812CB">
              <w:rPr>
                <w:b/>
                <w:bCs/>
                <w:sz w:val="16"/>
                <w:szCs w:val="16"/>
              </w:rPr>
              <w:t>PE</w:t>
            </w:r>
          </w:p>
        </w:tc>
        <w:tc>
          <w:tcPr>
            <w:tcW w:w="2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08DA34" w14:textId="77777777" w:rsidR="00C26E1C" w:rsidRPr="005812CB" w:rsidRDefault="00C26E1C" w:rsidP="007D613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A7E408" w14:textId="611C2D31" w:rsidR="00C26E1C" w:rsidRDefault="00C26E1C" w:rsidP="007D613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E3CEC3" w14:textId="78153842" w:rsidR="00C26E1C" w:rsidRDefault="00C26E1C" w:rsidP="007D613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7FF018" w14:textId="7349CE92" w:rsidR="00C26E1C" w:rsidRDefault="00C26E1C" w:rsidP="007D6139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</w:p>
        </w:tc>
      </w:tr>
    </w:tbl>
    <w:p w14:paraId="0E0671D3" w14:textId="77777777" w:rsidR="003B30F4" w:rsidRDefault="003B30F4" w:rsidP="00B27F39">
      <w:pPr>
        <w:pStyle w:val="SymalBodycopylvl1"/>
        <w:spacing w:before="60" w:after="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63"/>
        <w:gridCol w:w="284"/>
        <w:gridCol w:w="1559"/>
        <w:gridCol w:w="1352"/>
        <w:gridCol w:w="349"/>
        <w:gridCol w:w="1418"/>
        <w:gridCol w:w="567"/>
        <w:gridCol w:w="992"/>
        <w:gridCol w:w="1701"/>
        <w:gridCol w:w="2410"/>
        <w:gridCol w:w="1665"/>
      </w:tblGrid>
      <w:tr w:rsidR="005056E3" w:rsidRPr="005056E3" w14:paraId="2BB0FED1" w14:textId="77777777" w:rsidTr="005056E3">
        <w:tc>
          <w:tcPr>
            <w:tcW w:w="254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1C45742D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lastRenderedPageBreak/>
              <w:t>Works complete (signer SS)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F86A244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B0BD2DC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works complete</w:t>
            </w:r>
          </w:p>
        </w:tc>
        <w:tc>
          <w:tcPr>
            <w:tcW w:w="67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6FA518B0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</w:tr>
      <w:tr w:rsidR="005056E3" w:rsidRPr="005056E3" w14:paraId="4DB8B6C1" w14:textId="77777777" w:rsidTr="005056E3">
        <w:trPr>
          <w:trHeight w:val="133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402C5A8A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Lot conforms (signer PE)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009A25F8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34AF59A9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lot closed</w:t>
            </w:r>
          </w:p>
        </w:tc>
        <w:tc>
          <w:tcPr>
            <w:tcW w:w="17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460F7592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A1E4AD3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NCR/s no. raised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7296EA5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6B86A2A7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NCR closed for this lo</w:t>
            </w:r>
            <w:r>
              <w:rPr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71AE465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</w:tr>
    </w:tbl>
    <w:p w14:paraId="4247EF91" w14:textId="77777777" w:rsidR="005056E3" w:rsidRDefault="005056E3" w:rsidP="00B27F39">
      <w:pPr>
        <w:pStyle w:val="SymalBodycopylvl1"/>
        <w:spacing w:before="60" w:after="0"/>
      </w:pPr>
    </w:p>
    <w:p w14:paraId="5CBE6544" w14:textId="7F741088" w:rsidR="005056E3" w:rsidRDefault="005056E3" w:rsidP="005056E3">
      <w:pPr>
        <w:spacing w:before="120" w:after="120"/>
        <w:rPr>
          <w:rFonts w:ascii="Arial" w:hAnsi="Arial" w:cs="Arial"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>Responsibility (Resp.) Key</w:t>
      </w:r>
      <w:r w:rsidRPr="005056E3">
        <w:rPr>
          <w:rFonts w:ascii="Arial" w:hAnsi="Arial" w:cs="Arial"/>
          <w:sz w:val="18"/>
          <w:szCs w:val="18"/>
        </w:rPr>
        <w:t xml:space="preserve">: </w:t>
      </w:r>
      <w:r w:rsidRPr="005056E3">
        <w:rPr>
          <w:rFonts w:ascii="Arial" w:hAnsi="Arial" w:cs="Arial"/>
          <w:b/>
          <w:sz w:val="18"/>
          <w:szCs w:val="18"/>
        </w:rPr>
        <w:t>PM</w:t>
      </w:r>
      <w:r w:rsidRPr="005056E3">
        <w:rPr>
          <w:rFonts w:ascii="Arial" w:hAnsi="Arial" w:cs="Arial"/>
          <w:sz w:val="18"/>
          <w:szCs w:val="18"/>
        </w:rPr>
        <w:t xml:space="preserve">-Project Manager, </w:t>
      </w:r>
      <w:r w:rsidRPr="005056E3">
        <w:rPr>
          <w:rFonts w:ascii="Arial" w:hAnsi="Arial" w:cs="Arial"/>
          <w:b/>
          <w:sz w:val="18"/>
          <w:szCs w:val="18"/>
        </w:rPr>
        <w:t>PE</w:t>
      </w:r>
      <w:r w:rsidRPr="005056E3">
        <w:rPr>
          <w:rFonts w:ascii="Arial" w:hAnsi="Arial" w:cs="Arial"/>
          <w:sz w:val="18"/>
          <w:szCs w:val="18"/>
        </w:rPr>
        <w:t xml:space="preserve">-Project Engineer, </w:t>
      </w:r>
      <w:r w:rsidRPr="005056E3">
        <w:rPr>
          <w:rFonts w:ascii="Arial" w:hAnsi="Arial" w:cs="Arial"/>
          <w:b/>
          <w:sz w:val="18"/>
          <w:szCs w:val="18"/>
        </w:rPr>
        <w:t>SE</w:t>
      </w:r>
      <w:r w:rsidRPr="005056E3">
        <w:rPr>
          <w:rFonts w:ascii="Arial" w:hAnsi="Arial" w:cs="Arial"/>
          <w:sz w:val="18"/>
          <w:szCs w:val="18"/>
        </w:rPr>
        <w:t xml:space="preserve">- Site Engineer, </w:t>
      </w:r>
      <w:r w:rsidRPr="005056E3">
        <w:rPr>
          <w:rFonts w:ascii="Arial" w:hAnsi="Arial" w:cs="Arial"/>
          <w:b/>
          <w:sz w:val="18"/>
          <w:szCs w:val="18"/>
        </w:rPr>
        <w:t>CS</w:t>
      </w:r>
      <w:r w:rsidRPr="005056E3">
        <w:rPr>
          <w:rFonts w:ascii="Arial" w:hAnsi="Arial" w:cs="Arial"/>
          <w:sz w:val="18"/>
          <w:szCs w:val="18"/>
        </w:rPr>
        <w:t xml:space="preserve">-Civil Superintendent, </w:t>
      </w:r>
      <w:r w:rsidRPr="005056E3">
        <w:rPr>
          <w:rFonts w:ascii="Arial" w:hAnsi="Arial" w:cs="Arial"/>
          <w:b/>
          <w:sz w:val="18"/>
          <w:szCs w:val="18"/>
        </w:rPr>
        <w:t>SS</w:t>
      </w:r>
      <w:r w:rsidRPr="005056E3">
        <w:rPr>
          <w:rFonts w:ascii="Arial" w:hAnsi="Arial" w:cs="Arial"/>
          <w:sz w:val="18"/>
          <w:szCs w:val="18"/>
        </w:rPr>
        <w:t xml:space="preserve">-Site Supervisor, </w:t>
      </w:r>
      <w:r w:rsidRPr="002C020C">
        <w:rPr>
          <w:rFonts w:ascii="Arial" w:hAnsi="Arial" w:cs="Arial"/>
          <w:b/>
          <w:bCs/>
          <w:sz w:val="18"/>
          <w:szCs w:val="18"/>
        </w:rPr>
        <w:t>S</w:t>
      </w:r>
      <w:r w:rsidRPr="005056E3">
        <w:rPr>
          <w:rFonts w:ascii="Arial" w:hAnsi="Arial" w:cs="Arial"/>
          <w:b/>
          <w:sz w:val="18"/>
          <w:szCs w:val="18"/>
        </w:rPr>
        <w:t>V</w:t>
      </w:r>
      <w:r w:rsidRPr="005056E3">
        <w:rPr>
          <w:rFonts w:ascii="Arial" w:hAnsi="Arial" w:cs="Arial"/>
          <w:sz w:val="18"/>
          <w:szCs w:val="18"/>
        </w:rPr>
        <w:t xml:space="preserve">-Surveyor, </w:t>
      </w:r>
      <w:r w:rsidRPr="005056E3">
        <w:rPr>
          <w:rFonts w:ascii="Arial" w:hAnsi="Arial" w:cs="Arial"/>
          <w:b/>
          <w:sz w:val="18"/>
          <w:szCs w:val="18"/>
        </w:rPr>
        <w:t>CR</w:t>
      </w:r>
      <w:r w:rsidRPr="005056E3">
        <w:rPr>
          <w:rFonts w:ascii="Arial" w:hAnsi="Arial" w:cs="Arial"/>
          <w:sz w:val="18"/>
          <w:szCs w:val="18"/>
        </w:rPr>
        <w:t>-Client Representative</w:t>
      </w:r>
    </w:p>
    <w:p w14:paraId="22AB3A4D" w14:textId="38BF906B" w:rsidR="00EA0774" w:rsidRPr="005056E3" w:rsidRDefault="00031D18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SI</w:t>
      </w:r>
      <w:r w:rsidR="00EA0774" w:rsidRPr="00EA0774">
        <w:rPr>
          <w:rFonts w:ascii="Arial" w:hAnsi="Arial" w:cs="Arial"/>
          <w:b/>
          <w:bCs/>
          <w:sz w:val="18"/>
          <w:szCs w:val="18"/>
        </w:rPr>
        <w:t xml:space="preserve"> – </w:t>
      </w:r>
      <w:r w:rsidR="007E30AF">
        <w:rPr>
          <w:rFonts w:ascii="Arial" w:hAnsi="Arial" w:cs="Arial"/>
          <w:sz w:val="18"/>
          <w:szCs w:val="18"/>
        </w:rPr>
        <w:t>Superintendent</w:t>
      </w:r>
      <w:r w:rsidR="00EA0774">
        <w:rPr>
          <w:rFonts w:ascii="Arial" w:hAnsi="Arial" w:cs="Arial"/>
          <w:sz w:val="18"/>
          <w:szCs w:val="18"/>
        </w:rPr>
        <w:t xml:space="preserve"> </w:t>
      </w:r>
    </w:p>
    <w:p w14:paraId="2064BA8D" w14:textId="63D3EECA" w:rsidR="00A9655D" w:rsidRPr="003B30F4" w:rsidRDefault="005056E3" w:rsidP="005056E3">
      <w:pPr>
        <w:spacing w:before="120" w:after="120"/>
        <w:rPr>
          <w:rFonts w:ascii="Arial" w:hAnsi="Arial" w:cs="Arial"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 xml:space="preserve">Inspection </w:t>
      </w:r>
      <w:r w:rsidR="00EA0774" w:rsidRPr="005056E3">
        <w:rPr>
          <w:rFonts w:ascii="Arial" w:hAnsi="Arial" w:cs="Arial"/>
          <w:b/>
          <w:sz w:val="18"/>
          <w:szCs w:val="18"/>
        </w:rPr>
        <w:t>Key:</w:t>
      </w:r>
      <w:r w:rsidRPr="005056E3">
        <w:rPr>
          <w:rFonts w:ascii="Arial" w:hAnsi="Arial" w:cs="Arial"/>
          <w:b/>
          <w:sz w:val="18"/>
          <w:szCs w:val="18"/>
        </w:rPr>
        <w:t xml:space="preserve">  W – </w:t>
      </w:r>
      <w:r w:rsidRPr="005056E3">
        <w:rPr>
          <w:rFonts w:ascii="Arial" w:hAnsi="Arial" w:cs="Arial"/>
          <w:sz w:val="18"/>
          <w:szCs w:val="18"/>
        </w:rPr>
        <w:t xml:space="preserve">Witness, </w:t>
      </w:r>
      <w:r w:rsidRPr="005056E3">
        <w:rPr>
          <w:rFonts w:ascii="Arial" w:hAnsi="Arial" w:cs="Arial"/>
          <w:b/>
          <w:sz w:val="18"/>
          <w:szCs w:val="18"/>
        </w:rPr>
        <w:t xml:space="preserve">H – </w:t>
      </w:r>
      <w:r w:rsidRPr="005056E3">
        <w:rPr>
          <w:rFonts w:ascii="Arial" w:hAnsi="Arial" w:cs="Arial"/>
          <w:sz w:val="18"/>
          <w:szCs w:val="18"/>
        </w:rPr>
        <w:t xml:space="preserve">Hold Point, </w:t>
      </w:r>
      <w:r w:rsidRPr="005056E3">
        <w:rPr>
          <w:rFonts w:ascii="Arial" w:hAnsi="Arial" w:cs="Arial"/>
          <w:b/>
          <w:sz w:val="18"/>
          <w:szCs w:val="18"/>
        </w:rPr>
        <w:t xml:space="preserve">S </w:t>
      </w:r>
      <w:r w:rsidR="00EA0774">
        <w:rPr>
          <w:rFonts w:ascii="Arial" w:hAnsi="Arial" w:cs="Arial"/>
          <w:b/>
          <w:sz w:val="18"/>
          <w:szCs w:val="18"/>
        </w:rPr>
        <w:t>–</w:t>
      </w:r>
      <w:r w:rsidRPr="005056E3">
        <w:rPr>
          <w:rFonts w:ascii="Arial" w:hAnsi="Arial" w:cs="Arial"/>
          <w:b/>
          <w:sz w:val="18"/>
          <w:szCs w:val="18"/>
        </w:rPr>
        <w:t xml:space="preserve"> </w:t>
      </w:r>
      <w:r w:rsidRPr="005056E3">
        <w:rPr>
          <w:rFonts w:ascii="Arial" w:hAnsi="Arial" w:cs="Arial"/>
          <w:sz w:val="18"/>
          <w:szCs w:val="18"/>
        </w:rPr>
        <w:t>Surveillanc</w:t>
      </w:r>
      <w:r>
        <w:rPr>
          <w:rFonts w:ascii="Arial" w:hAnsi="Arial" w:cs="Arial"/>
          <w:sz w:val="18"/>
          <w:szCs w:val="18"/>
        </w:rPr>
        <w:t>e</w:t>
      </w:r>
      <w:r w:rsidR="00EA0774">
        <w:rPr>
          <w:rFonts w:ascii="Arial" w:hAnsi="Arial" w:cs="Arial"/>
          <w:sz w:val="18"/>
          <w:szCs w:val="18"/>
        </w:rPr>
        <w:t xml:space="preserve">, </w:t>
      </w:r>
      <w:r w:rsidR="00EA0774" w:rsidRPr="00EA0774">
        <w:rPr>
          <w:rFonts w:ascii="Arial" w:hAnsi="Arial" w:cs="Arial"/>
          <w:b/>
          <w:bCs/>
          <w:sz w:val="18"/>
          <w:szCs w:val="18"/>
        </w:rPr>
        <w:t xml:space="preserve">R – </w:t>
      </w:r>
      <w:r w:rsidR="00EA0774">
        <w:rPr>
          <w:rFonts w:ascii="Arial" w:hAnsi="Arial" w:cs="Arial"/>
          <w:sz w:val="18"/>
          <w:szCs w:val="18"/>
        </w:rPr>
        <w:t xml:space="preserve">Review Point, </w:t>
      </w:r>
      <w:r w:rsidR="00EA0774" w:rsidRPr="00EA0774">
        <w:rPr>
          <w:rFonts w:ascii="Arial" w:hAnsi="Arial" w:cs="Arial"/>
          <w:b/>
          <w:bCs/>
          <w:sz w:val="18"/>
          <w:szCs w:val="18"/>
        </w:rPr>
        <w:t xml:space="preserve">I – </w:t>
      </w:r>
      <w:r w:rsidR="00EA0774">
        <w:rPr>
          <w:rFonts w:ascii="Arial" w:hAnsi="Arial" w:cs="Arial"/>
          <w:sz w:val="18"/>
          <w:szCs w:val="18"/>
        </w:rPr>
        <w:t>Inspection Point</w:t>
      </w:r>
      <w:r w:rsidR="002C020C">
        <w:rPr>
          <w:rFonts w:ascii="Arial" w:hAnsi="Arial" w:cs="Arial"/>
          <w:sz w:val="18"/>
          <w:szCs w:val="18"/>
        </w:rPr>
        <w:t>.</w:t>
      </w:r>
    </w:p>
    <w:sectPr w:rsidR="00A9655D" w:rsidRPr="003B30F4" w:rsidSect="005C244C">
      <w:type w:val="continuous"/>
      <w:pgSz w:w="16838" w:h="11906" w:orient="landscape"/>
      <w:pgMar w:top="1418" w:right="1134" w:bottom="1276" w:left="1134" w:header="227" w:footer="567" w:gutter="0"/>
      <w:pgNumType w:start="1"/>
      <w:cols w:space="561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9D229" w14:textId="77777777" w:rsidR="000A6DE8" w:rsidRDefault="000A6DE8" w:rsidP="007617B0">
      <w:pPr>
        <w:spacing w:after="0"/>
      </w:pPr>
      <w:r>
        <w:separator/>
      </w:r>
    </w:p>
  </w:endnote>
  <w:endnote w:type="continuationSeparator" w:id="0">
    <w:p w14:paraId="62FD7508" w14:textId="77777777" w:rsidR="000A6DE8" w:rsidRDefault="000A6DE8" w:rsidP="007617B0">
      <w:pPr>
        <w:spacing w:after="0"/>
      </w:pPr>
      <w:r>
        <w:continuationSeparator/>
      </w:r>
    </w:p>
  </w:endnote>
  <w:endnote w:type="continuationNotice" w:id="1">
    <w:p w14:paraId="0EE08CCA" w14:textId="77777777" w:rsidR="00C25154" w:rsidRDefault="00C25154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state-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ofia Pro Extra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 Pro Medium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5E6ED18F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4C4BDD9A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158148B2" w14:textId="59740DCE" w:rsidR="00D340C6" w:rsidRPr="00AD0710" w:rsidRDefault="00AC0E98" w:rsidP="00453327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 xml:space="preserve">Issue </w:t>
          </w:r>
          <w:r w:rsidR="00257F7B">
            <w:rPr>
              <w:szCs w:val="16"/>
            </w:rPr>
            <w:t>00</w:t>
          </w:r>
          <w:r w:rsidR="00D340C6" w:rsidRPr="00AD0710">
            <w:rPr>
              <w:szCs w:val="16"/>
            </w:rPr>
            <w:t xml:space="preserve"> Issue date </w:t>
          </w:r>
          <w:r w:rsidR="00BF4294">
            <w:rPr>
              <w:szCs w:val="16"/>
            </w:rPr>
            <w:t>14/10</w:t>
          </w:r>
          <w:r w:rsidR="00D340C6" w:rsidRPr="00AD0710">
            <w:rPr>
              <w:szCs w:val="16"/>
            </w:rPr>
            <w:t>/202</w:t>
          </w:r>
          <w:r w:rsidR="00412F25">
            <w:rPr>
              <w:szCs w:val="16"/>
            </w:rPr>
            <w:t>2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1BCE8FC9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5C6A35FC" w14:textId="77777777" w:rsidR="00E00F9E" w:rsidRPr="00D340C6" w:rsidRDefault="00E00F9E" w:rsidP="0028562B">
    <w:pPr>
      <w:pStyle w:val="Footer"/>
      <w:tabs>
        <w:tab w:val="clear" w:pos="9000"/>
      </w:tabs>
      <w:spacing w:before="0"/>
      <w:jc w:val="both"/>
      <w:rPr>
        <w:b/>
        <w:bCs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9C469" w14:textId="77777777" w:rsidR="00D340C6" w:rsidRPr="00012FBA" w:rsidRDefault="00D340C6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  <w:r>
      <w:rPr>
        <w:sz w:val="2"/>
        <w:szCs w:val="2"/>
      </w:rPr>
      <w:tab/>
    </w: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6C519311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6A0A2A6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2B8C7E1E" w14:textId="25ED7255" w:rsidR="00D340C6" w:rsidRPr="00AD0710" w:rsidRDefault="00AC0E98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 xml:space="preserve">Issue </w:t>
          </w:r>
          <w:r w:rsidR="00257F7B">
            <w:rPr>
              <w:szCs w:val="16"/>
            </w:rPr>
            <w:t>00</w:t>
          </w:r>
          <w:r w:rsidR="00031D18" w:rsidRPr="00AD0710">
            <w:rPr>
              <w:szCs w:val="16"/>
            </w:rPr>
            <w:t xml:space="preserve"> Issue date </w:t>
          </w:r>
          <w:r w:rsidR="00871A2B">
            <w:rPr>
              <w:szCs w:val="16"/>
            </w:rPr>
            <w:t>14/10</w:t>
          </w:r>
          <w:r w:rsidR="00031D18" w:rsidRPr="00AD0710">
            <w:rPr>
              <w:szCs w:val="16"/>
            </w:rPr>
            <w:t>/202</w:t>
          </w:r>
          <w:r w:rsidR="00412F25">
            <w:rPr>
              <w:szCs w:val="16"/>
            </w:rPr>
            <w:t>2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47CF0723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1083ECB6" w14:textId="77777777" w:rsidR="00012FBA" w:rsidRPr="00012FBA" w:rsidRDefault="00012FBA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5A177" w14:textId="77777777" w:rsidR="000A6DE8" w:rsidRDefault="000A6DE8" w:rsidP="007617B0">
      <w:pPr>
        <w:spacing w:after="0"/>
      </w:pPr>
      <w:r>
        <w:separator/>
      </w:r>
    </w:p>
  </w:footnote>
  <w:footnote w:type="continuationSeparator" w:id="0">
    <w:p w14:paraId="6CD739BE" w14:textId="77777777" w:rsidR="000A6DE8" w:rsidRDefault="000A6DE8" w:rsidP="007617B0">
      <w:pPr>
        <w:spacing w:after="0"/>
      </w:pPr>
      <w:r>
        <w:continuationSeparator/>
      </w:r>
    </w:p>
  </w:footnote>
  <w:footnote w:type="continuationNotice" w:id="1">
    <w:p w14:paraId="5C95293A" w14:textId="77777777" w:rsidR="00C25154" w:rsidRDefault="00C25154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5704197"/>
      <w:lock w:val="sdtContentLocked"/>
      <w15:appearance w15:val="hidden"/>
      <w:picture/>
    </w:sdtPr>
    <w:sdtEndPr/>
    <w:sdtContent>
      <w:p w14:paraId="4EEC57E3" w14:textId="77777777" w:rsidR="00E00F9E" w:rsidRDefault="0012160E" w:rsidP="00D340C6">
        <w:pPr>
          <w:pStyle w:val="Header"/>
          <w:spacing w:before="0" w:after="120"/>
          <w:jc w:val="right"/>
        </w:pPr>
        <w:r>
          <w:rPr>
            <w:noProof/>
          </w:rPr>
          <w:drawing>
            <wp:inline distT="0" distB="0" distL="0" distR="0" wp14:anchorId="1ADCB63B" wp14:editId="2047C875">
              <wp:extent cx="447675" cy="789422"/>
              <wp:effectExtent l="0" t="0" r="0" b="0"/>
              <wp:docPr id="2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4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2183" t="-36454" b="9153"/>
                      <a:stretch/>
                    </pic:blipFill>
                    <pic:spPr bwMode="auto">
                      <a:xfrm>
                        <a:off x="0" y="0"/>
                        <a:ext cx="448534" cy="7909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1151194"/>
      <w:lock w:val="sdtContentLocked"/>
      <w15:appearance w15:val="hidden"/>
      <w:picture/>
    </w:sdtPr>
    <w:sdtEndPr/>
    <w:sdtContent>
      <w:p w14:paraId="074DBFBB" w14:textId="77777777" w:rsidR="00012FBA" w:rsidRPr="00830B96" w:rsidRDefault="00012FBA" w:rsidP="009B4AA8">
        <w:pPr>
          <w:pStyle w:val="SymalBodycopylvl1"/>
          <w:spacing w:before="360" w:after="0"/>
          <w:jc w:val="right"/>
        </w:pPr>
        <w:r>
          <w:rPr>
            <w:noProof/>
          </w:rPr>
          <w:drawing>
            <wp:inline distT="0" distB="0" distL="0" distR="0" wp14:anchorId="7CE1EDDE" wp14:editId="026F54CA">
              <wp:extent cx="1839600" cy="547200"/>
              <wp:effectExtent l="0" t="0" r="0" b="5715"/>
              <wp:docPr id="3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396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  <w:p w14:paraId="4CC116DD" w14:textId="77777777" w:rsidR="00012FBA" w:rsidRDefault="00012FBA" w:rsidP="00AC5039">
    <w:pPr>
      <w:pStyle w:val="Header"/>
      <w:spacing w:after="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94A8C"/>
    <w:multiLevelType w:val="multilevel"/>
    <w:tmpl w:val="BD90B966"/>
    <w:styleLink w:val="Major"/>
    <w:lvl w:ilvl="0">
      <w:start w:val="1"/>
      <w:numFmt w:val="decimal"/>
      <w:lvlText w:val="%1"/>
      <w:lvlJc w:val="left"/>
      <w:pPr>
        <w:ind w:left="-94" w:hanging="709"/>
      </w:pPr>
      <w:rPr>
        <w:rFonts w:ascii="Arial" w:hAnsi="Arial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-94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274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637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997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5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1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07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437" w:hanging="360"/>
      </w:pPr>
      <w:rPr>
        <w:rFonts w:hint="default"/>
      </w:rPr>
    </w:lvl>
  </w:abstractNum>
  <w:abstractNum w:abstractNumId="1" w15:restartNumberingAfterBreak="0">
    <w:nsid w:val="12E4772D"/>
    <w:multiLevelType w:val="multilevel"/>
    <w:tmpl w:val="E9D8C234"/>
    <w:lvl w:ilvl="0">
      <w:start w:val="1"/>
      <w:numFmt w:val="decimal"/>
      <w:pStyle w:val="SymalListNumber1b"/>
      <w:lvlText w:val="%1"/>
      <w:lvlJc w:val="left"/>
      <w:pPr>
        <w:ind w:left="1191" w:hanging="340"/>
      </w:pPr>
      <w:rPr>
        <w:rFonts w:hint="default"/>
      </w:rPr>
    </w:lvl>
    <w:lvl w:ilvl="1">
      <w:start w:val="1"/>
      <w:numFmt w:val="lowerLetter"/>
      <w:pStyle w:val="SymalListNumber2b"/>
      <w:lvlText w:val="%2"/>
      <w:lvlJc w:val="left"/>
      <w:pPr>
        <w:ind w:left="1531" w:hanging="340"/>
      </w:pPr>
      <w:rPr>
        <w:rFonts w:hint="default"/>
      </w:rPr>
    </w:lvl>
    <w:lvl w:ilvl="2">
      <w:start w:val="1"/>
      <w:numFmt w:val="lowerRoman"/>
      <w:pStyle w:val="SymalListNumber3b"/>
      <w:lvlText w:val="%3"/>
      <w:lvlJc w:val="left"/>
      <w:pPr>
        <w:ind w:left="187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3"/>
        </w:tabs>
        <w:ind w:left="221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7"/>
        </w:tabs>
        <w:ind w:left="25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1"/>
        </w:tabs>
        <w:ind w:left="289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5"/>
        </w:tabs>
        <w:ind w:left="323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3571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123"/>
        </w:tabs>
        <w:ind w:left="3911" w:hanging="340"/>
      </w:pPr>
      <w:rPr>
        <w:rFonts w:hint="default"/>
      </w:rPr>
    </w:lvl>
  </w:abstractNum>
  <w:abstractNum w:abstractNumId="2" w15:restartNumberingAfterBreak="0">
    <w:nsid w:val="19CC5BFC"/>
    <w:multiLevelType w:val="hybridMultilevel"/>
    <w:tmpl w:val="A8925672"/>
    <w:lvl w:ilvl="0" w:tplc="09FED3CA">
      <w:start w:val="610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AB3EDC"/>
    <w:multiLevelType w:val="multilevel"/>
    <w:tmpl w:val="84D43C08"/>
    <w:lvl w:ilvl="0">
      <w:start w:val="1"/>
      <w:numFmt w:val="lowerLetter"/>
      <w:pStyle w:val="SymalNoteSourceList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SymalNoteSourceList2"/>
      <w:lvlText w:val="%2."/>
      <w:lvlJc w:val="left"/>
      <w:pPr>
        <w:ind w:left="284" w:hanging="284"/>
      </w:pPr>
      <w:rPr>
        <w:rFonts w:hint="default"/>
      </w:rPr>
    </w:lvl>
    <w:lvl w:ilvl="2">
      <w:start w:val="1"/>
      <w:numFmt w:val="bullet"/>
      <w:pStyle w:val="SymalNoteSourceList3"/>
      <w:lvlText w:val="–"/>
      <w:lvlJc w:val="left"/>
      <w:pPr>
        <w:ind w:left="284" w:hanging="284"/>
      </w:pPr>
      <w:rPr>
        <w:rFonts w:ascii="Verdana" w:hAnsi="Verdana" w:hint="default"/>
        <w:color w:val="auto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4" w15:restartNumberingAfterBreak="0">
    <w:nsid w:val="1C146B14"/>
    <w:multiLevelType w:val="multilevel"/>
    <w:tmpl w:val="CFEADDFA"/>
    <w:lvl w:ilvl="0">
      <w:start w:val="1"/>
      <w:numFmt w:val="none"/>
      <w:pStyle w:val="SymalSource"/>
      <w:lvlText w:val="Source:"/>
      <w:lvlJc w:val="left"/>
      <w:pPr>
        <w:tabs>
          <w:tab w:val="num" w:pos="1287"/>
        </w:tabs>
        <w:ind w:left="851" w:hanging="851"/>
      </w:pPr>
      <w:rPr>
        <w:rFonts w:hint="default"/>
      </w:rPr>
    </w:lvl>
    <w:lvl w:ilvl="1">
      <w:start w:val="1"/>
      <w:numFmt w:val="none"/>
      <w:pStyle w:val="SymalNote"/>
      <w:lvlText w:val="Note: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5" w15:restartNumberingAfterBreak="0">
    <w:nsid w:val="1D114D61"/>
    <w:multiLevelType w:val="hybridMultilevel"/>
    <w:tmpl w:val="B388DB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430D6"/>
    <w:multiLevelType w:val="multilevel"/>
    <w:tmpl w:val="DF44B160"/>
    <w:lvl w:ilvl="0">
      <w:start w:val="1"/>
      <w:numFmt w:val="bullet"/>
      <w:pStyle w:val="SymalListBullet1b"/>
      <w:lvlText w:val=""/>
      <w:lvlJc w:val="left"/>
      <w:pPr>
        <w:ind w:left="1191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b"/>
      <w:lvlText w:val=""/>
      <w:lvlJc w:val="left"/>
      <w:pPr>
        <w:ind w:left="1531" w:hanging="340"/>
      </w:pPr>
      <w:rPr>
        <w:rFonts w:ascii="Wingdings" w:hAnsi="Wingdings" w:hint="default"/>
      </w:rPr>
    </w:lvl>
    <w:lvl w:ilvl="2">
      <w:start w:val="1"/>
      <w:numFmt w:val="bullet"/>
      <w:pStyle w:val="SymalListBullet3b"/>
      <w:lvlText w:val="–"/>
      <w:lvlJc w:val="left"/>
      <w:pPr>
        <w:ind w:left="1871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71"/>
        </w:tabs>
        <w:ind w:left="2211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211"/>
        </w:tabs>
        <w:ind w:left="255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1"/>
        </w:tabs>
        <w:ind w:left="289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91"/>
        </w:tabs>
        <w:ind w:left="323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1"/>
        </w:tabs>
        <w:ind w:left="357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71"/>
        </w:tabs>
        <w:ind w:left="3911" w:hanging="340"/>
      </w:pPr>
      <w:rPr>
        <w:rFonts w:ascii="Symbol" w:hAnsi="Symbol" w:hint="default"/>
      </w:rPr>
    </w:lvl>
  </w:abstractNum>
  <w:abstractNum w:abstractNumId="7" w15:restartNumberingAfterBreak="0">
    <w:nsid w:val="2203729C"/>
    <w:multiLevelType w:val="multilevel"/>
    <w:tmpl w:val="837838D0"/>
    <w:lvl w:ilvl="0">
      <w:start w:val="1"/>
      <w:numFmt w:val="bullet"/>
      <w:pStyle w:val="SymalTableBullet1"/>
      <w:lvlText w:val=""/>
      <w:lvlJc w:val="left"/>
      <w:pPr>
        <w:ind w:left="284" w:hanging="284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−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56" w:hanging="284"/>
      </w:pPr>
      <w:rPr>
        <w:rFonts w:ascii="Symbol" w:hAnsi="Symbol" w:hint="default"/>
      </w:rPr>
    </w:lvl>
  </w:abstractNum>
  <w:abstractNum w:abstractNumId="8" w15:restartNumberingAfterBreak="0">
    <w:nsid w:val="2A32683D"/>
    <w:multiLevelType w:val="multilevel"/>
    <w:tmpl w:val="B08C64BC"/>
    <w:lvl w:ilvl="0">
      <w:start w:val="1"/>
      <w:numFmt w:val="bullet"/>
      <w:pStyle w:val="SymalListBullet1a"/>
      <w:lvlText w:val=""/>
      <w:lvlJc w:val="left"/>
      <w:pPr>
        <w:ind w:left="340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a"/>
      <w:lvlText w:val=""/>
      <w:lvlJc w:val="left"/>
      <w:pPr>
        <w:ind w:left="680" w:hanging="340"/>
      </w:pPr>
      <w:rPr>
        <w:rFonts w:ascii="Wingdings" w:hAnsi="Wingdings" w:hint="default"/>
        <w:color w:val="auto"/>
      </w:rPr>
    </w:lvl>
    <w:lvl w:ilvl="2">
      <w:start w:val="1"/>
      <w:numFmt w:val="bullet"/>
      <w:pStyle w:val="SymalListBullet3a"/>
      <w:lvlText w:val="–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9" w15:restartNumberingAfterBreak="0">
    <w:nsid w:val="2D81595C"/>
    <w:multiLevelType w:val="multilevel"/>
    <w:tmpl w:val="38B6FA6E"/>
    <w:styleLink w:val="CivLegal"/>
    <w:lvl w:ilvl="0">
      <w:start w:val="1"/>
      <w:numFmt w:val="decimal"/>
      <w:pStyle w:val="LegalNumberLevel2"/>
      <w:lvlText w:val="%1"/>
      <w:lvlJc w:val="left"/>
      <w:pPr>
        <w:ind w:left="567" w:hanging="567"/>
      </w:pPr>
      <w:rPr>
        <w:rFonts w:ascii="Interstate-Light" w:hAnsi="Interstate-Light" w:hint="default"/>
        <w:b/>
        <w:sz w:val="24"/>
      </w:rPr>
    </w:lvl>
    <w:lvl w:ilvl="1">
      <w:start w:val="1"/>
      <w:numFmt w:val="decimal"/>
      <w:pStyle w:val="LegalNumberLevel3"/>
      <w:lvlText w:val="%1.%2"/>
      <w:lvlJc w:val="left"/>
      <w:pPr>
        <w:ind w:left="567" w:hanging="567"/>
      </w:pPr>
      <w:rPr>
        <w:rFonts w:ascii="Interstate-Light" w:hAnsi="Interstate-Light" w:hint="default"/>
        <w:sz w:val="20"/>
      </w:rPr>
    </w:lvl>
    <w:lvl w:ilvl="2">
      <w:start w:val="1"/>
      <w:numFmt w:val="lowerLetter"/>
      <w:pStyle w:val="LegalNumberLevel4"/>
      <w:lvlText w:val="(%3)"/>
      <w:lvlJc w:val="left"/>
      <w:pPr>
        <w:ind w:left="1134" w:hanging="567"/>
      </w:pPr>
      <w:rPr>
        <w:rFonts w:ascii="Interstate-Light" w:hAnsi="Interstate-Light" w:hint="default"/>
        <w:sz w:val="20"/>
      </w:rPr>
    </w:lvl>
    <w:lvl w:ilvl="3">
      <w:start w:val="1"/>
      <w:numFmt w:val="lowerRoman"/>
      <w:pStyle w:val="LegalNumberLevel5"/>
      <w:lvlText w:val="(%4)"/>
      <w:lvlJc w:val="left"/>
      <w:pPr>
        <w:ind w:left="1701" w:hanging="567"/>
      </w:pPr>
      <w:rPr>
        <w:rFonts w:ascii="Interstate-Light" w:hAnsi="Interstate-Light" w:hint="default"/>
        <w:sz w:val="20"/>
      </w:rPr>
    </w:lvl>
    <w:lvl w:ilvl="4">
      <w:start w:val="1"/>
      <w:numFmt w:val="upperLetter"/>
      <w:pStyle w:val="LegalNumberLevel6"/>
      <w:lvlText w:val="(%5)"/>
      <w:lvlJc w:val="left"/>
      <w:pPr>
        <w:ind w:left="2268" w:hanging="567"/>
      </w:pPr>
      <w:rPr>
        <w:rFonts w:ascii="Interstate-Light" w:hAnsi="Interstate-Light" w:hint="default"/>
        <w:sz w:val="20"/>
      </w:rPr>
    </w:lvl>
    <w:lvl w:ilvl="5">
      <w:start w:val="1"/>
      <w:numFmt w:val="lowerRoman"/>
      <w:lvlText w:val="(%6)"/>
      <w:lvlJc w:val="left"/>
      <w:pPr>
        <w:ind w:left="2835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36" w:hanging="567"/>
      </w:pPr>
      <w:rPr>
        <w:rFonts w:hint="default"/>
      </w:rPr>
    </w:lvl>
  </w:abstractNum>
  <w:abstractNum w:abstractNumId="10" w15:restartNumberingAfterBreak="0">
    <w:nsid w:val="2DBF3D93"/>
    <w:multiLevelType w:val="hybridMultilevel"/>
    <w:tmpl w:val="C0F4DB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F52A31"/>
    <w:multiLevelType w:val="multilevel"/>
    <w:tmpl w:val="FCC017CA"/>
    <w:lvl w:ilvl="0">
      <w:start w:val="1"/>
      <w:numFmt w:val="decimal"/>
      <w:pStyle w:val="SymalHeading1numbere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ymalHeading2numbere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ymalHeading3numbered"/>
      <w:lvlText w:val="%1.%2.%3"/>
      <w:lvlJc w:val="left"/>
      <w:pPr>
        <w:ind w:left="851" w:hanging="851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7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12" w15:restartNumberingAfterBreak="0">
    <w:nsid w:val="495E6204"/>
    <w:multiLevelType w:val="hybridMultilevel"/>
    <w:tmpl w:val="F16C80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F215E6"/>
    <w:multiLevelType w:val="multilevel"/>
    <w:tmpl w:val="321E174C"/>
    <w:name w:val="NumberedList4"/>
    <w:lvl w:ilvl="0">
      <w:start w:val="1"/>
      <w:numFmt w:val="decimal"/>
      <w:pStyle w:val="SymalListNumber1a"/>
      <w:lvlText w:val="%1"/>
      <w:lvlJc w:val="left"/>
      <w:pPr>
        <w:ind w:left="340" w:hanging="340"/>
      </w:pPr>
      <w:rPr>
        <w:rFonts w:hint="default"/>
        <w:color w:val="000000" w:themeColor="text2"/>
      </w:rPr>
    </w:lvl>
    <w:lvl w:ilvl="1">
      <w:start w:val="1"/>
      <w:numFmt w:val="lowerLetter"/>
      <w:pStyle w:val="SymalListNumber2a"/>
      <w:lvlText w:val="%2"/>
      <w:lvlJc w:val="left"/>
      <w:pPr>
        <w:ind w:left="680" w:hanging="340"/>
      </w:pPr>
      <w:rPr>
        <w:rFonts w:hint="default"/>
        <w:color w:val="000000" w:themeColor="text2"/>
      </w:rPr>
    </w:lvl>
    <w:lvl w:ilvl="2">
      <w:start w:val="1"/>
      <w:numFmt w:val="lowerRoman"/>
      <w:pStyle w:val="SymalListNumber3a"/>
      <w:lvlText w:val="%3"/>
      <w:lvlJc w:val="left"/>
      <w:pPr>
        <w:ind w:left="1020" w:hanging="340"/>
      </w:pPr>
      <w:rPr>
        <w:rFonts w:hint="default"/>
        <w:color w:val="000000" w:themeColor="text2"/>
      </w:rPr>
    </w:lvl>
    <w:lvl w:ilvl="3">
      <w:start w:val="1"/>
      <w:numFmt w:val="none"/>
      <w:lvlText w:val=""/>
      <w:lvlJc w:val="left"/>
      <w:pPr>
        <w:tabs>
          <w:tab w:val="num" w:pos="1987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7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55"/>
        </w:tabs>
        <w:ind w:left="2040" w:hanging="3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9"/>
        </w:tabs>
        <w:ind w:left="2380" w:hanging="3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23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407"/>
        </w:tabs>
        <w:ind w:left="3060" w:hanging="340"/>
      </w:pPr>
      <w:rPr>
        <w:rFonts w:hint="default"/>
      </w:rPr>
    </w:lvl>
  </w:abstractNum>
  <w:abstractNum w:abstractNumId="14" w15:restartNumberingAfterBreak="0">
    <w:nsid w:val="55FF54A5"/>
    <w:multiLevelType w:val="hybridMultilevel"/>
    <w:tmpl w:val="A85A101C"/>
    <w:lvl w:ilvl="0" w:tplc="3D44D9B6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36" w:hanging="360"/>
      </w:pPr>
    </w:lvl>
    <w:lvl w:ilvl="2" w:tplc="0C09001B" w:tentative="1">
      <w:start w:val="1"/>
      <w:numFmt w:val="lowerRoman"/>
      <w:lvlText w:val="%3."/>
      <w:lvlJc w:val="right"/>
      <w:pPr>
        <w:ind w:left="2256" w:hanging="180"/>
      </w:pPr>
    </w:lvl>
    <w:lvl w:ilvl="3" w:tplc="0C09000F" w:tentative="1">
      <w:start w:val="1"/>
      <w:numFmt w:val="decimal"/>
      <w:lvlText w:val="%4."/>
      <w:lvlJc w:val="left"/>
      <w:pPr>
        <w:ind w:left="2976" w:hanging="360"/>
      </w:pPr>
    </w:lvl>
    <w:lvl w:ilvl="4" w:tplc="0C090019" w:tentative="1">
      <w:start w:val="1"/>
      <w:numFmt w:val="lowerLetter"/>
      <w:lvlText w:val="%5."/>
      <w:lvlJc w:val="left"/>
      <w:pPr>
        <w:ind w:left="3696" w:hanging="360"/>
      </w:pPr>
    </w:lvl>
    <w:lvl w:ilvl="5" w:tplc="0C09001B" w:tentative="1">
      <w:start w:val="1"/>
      <w:numFmt w:val="lowerRoman"/>
      <w:lvlText w:val="%6."/>
      <w:lvlJc w:val="right"/>
      <w:pPr>
        <w:ind w:left="4416" w:hanging="180"/>
      </w:pPr>
    </w:lvl>
    <w:lvl w:ilvl="6" w:tplc="0C09000F" w:tentative="1">
      <w:start w:val="1"/>
      <w:numFmt w:val="decimal"/>
      <w:lvlText w:val="%7."/>
      <w:lvlJc w:val="left"/>
      <w:pPr>
        <w:ind w:left="5136" w:hanging="360"/>
      </w:pPr>
    </w:lvl>
    <w:lvl w:ilvl="7" w:tplc="0C090019" w:tentative="1">
      <w:start w:val="1"/>
      <w:numFmt w:val="lowerLetter"/>
      <w:lvlText w:val="%8."/>
      <w:lvlJc w:val="left"/>
      <w:pPr>
        <w:ind w:left="5856" w:hanging="360"/>
      </w:pPr>
    </w:lvl>
    <w:lvl w:ilvl="8" w:tplc="0C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5" w15:restartNumberingAfterBreak="0">
    <w:nsid w:val="58B72305"/>
    <w:multiLevelType w:val="hybridMultilevel"/>
    <w:tmpl w:val="139A702E"/>
    <w:lvl w:ilvl="0" w:tplc="E3802544">
      <w:start w:val="1"/>
      <w:numFmt w:val="lowerLetter"/>
      <w:lvlText w:val="(%1)"/>
      <w:lvlJc w:val="left"/>
      <w:pPr>
        <w:ind w:left="720" w:hanging="360"/>
      </w:pPr>
      <w:rPr>
        <w:b w:val="0"/>
        <w:strike w:val="0"/>
        <w:dstrike w:val="0"/>
        <w:u w:val="none"/>
        <w:effect w:val="none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6264B4"/>
    <w:multiLevelType w:val="hybridMultilevel"/>
    <w:tmpl w:val="04C2F852"/>
    <w:lvl w:ilvl="0" w:tplc="2E5E2236">
      <w:start w:val="1"/>
      <w:numFmt w:val="bullet"/>
      <w:pStyle w:val="SymalTableBullet2"/>
      <w:lvlText w:val="–"/>
      <w:lvlJc w:val="left"/>
      <w:pPr>
        <w:tabs>
          <w:tab w:val="num" w:pos="216"/>
        </w:tabs>
        <w:ind w:left="432" w:hanging="216"/>
      </w:pPr>
      <w:rPr>
        <w:rFonts w:ascii="Times New Roman" w:hAnsi="Times New Roman" w:cs="Times New Roman" w:hint="default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C667A7"/>
    <w:multiLevelType w:val="multilevel"/>
    <w:tmpl w:val="78B08124"/>
    <w:lvl w:ilvl="0">
      <w:start w:val="1"/>
      <w:numFmt w:val="decimal"/>
      <w:pStyle w:val="SymalTableNumber1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SymalTableNumber2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18" w15:restartNumberingAfterBreak="0">
    <w:nsid w:val="5DC22921"/>
    <w:multiLevelType w:val="hybridMultilevel"/>
    <w:tmpl w:val="21AAF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937A9D"/>
    <w:multiLevelType w:val="multilevel"/>
    <w:tmpl w:val="4C604F76"/>
    <w:lvl w:ilvl="0">
      <w:start w:val="1"/>
      <w:numFmt w:val="decimal"/>
      <w:pStyle w:val="LegalNumberHeading"/>
      <w:lvlText w:val="%1"/>
      <w:lvlJc w:val="left"/>
      <w:pPr>
        <w:ind w:left="709" w:hanging="709"/>
      </w:pPr>
      <w:rPr>
        <w:rFonts w:ascii="Arial" w:hAnsi="Arial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6A866BF0"/>
    <w:multiLevelType w:val="multilevel"/>
    <w:tmpl w:val="EA6A6FA6"/>
    <w:lvl w:ilvl="0">
      <w:start w:val="1"/>
      <w:numFmt w:val="bullet"/>
      <w:lvlText w:val=""/>
      <w:lvlJc w:val="left"/>
      <w:pPr>
        <w:tabs>
          <w:tab w:val="num" w:pos="851"/>
        </w:tabs>
        <w:ind w:left="284" w:hanging="284"/>
      </w:pPr>
      <w:rPr>
        <w:rFonts w:ascii="Symbol" w:hAnsi="Symbol" w:hint="default"/>
        <w:color w:val="EF7550" w:themeColor="accent2"/>
      </w:rPr>
    </w:lvl>
    <w:lvl w:ilvl="1">
      <w:start w:val="1"/>
      <w:numFmt w:val="bullet"/>
      <w:pStyle w:val="ListBullet2"/>
      <w:lvlText w:val="­"/>
      <w:lvlJc w:val="left"/>
      <w:pPr>
        <w:tabs>
          <w:tab w:val="num" w:pos="1135"/>
        </w:tabs>
        <w:ind w:left="568" w:hanging="284"/>
      </w:pPr>
      <w:rPr>
        <w:rFonts w:ascii="Courier New" w:hAnsi="Courier New" w:hint="default"/>
        <w:color w:val="EF7550" w:themeColor="accent2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9"/>
        </w:tabs>
        <w:ind w:left="852" w:hanging="284"/>
      </w:pPr>
      <w:rPr>
        <w:rFonts w:ascii="Wingdings" w:hAnsi="Wingdings" w:hint="default"/>
        <w:color w:val="EF7550" w:themeColor="accent2"/>
      </w:rPr>
    </w:lvl>
    <w:lvl w:ilvl="3">
      <w:start w:val="1"/>
      <w:numFmt w:val="bullet"/>
      <w:lvlText w:val=""/>
      <w:lvlJc w:val="left"/>
      <w:pPr>
        <w:tabs>
          <w:tab w:val="num" w:pos="1703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7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271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55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9"/>
        </w:tabs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3"/>
        </w:tabs>
        <w:ind w:left="2556" w:hanging="284"/>
      </w:pPr>
      <w:rPr>
        <w:rFonts w:ascii="Symbol" w:hAnsi="Symbol" w:hint="default"/>
      </w:rPr>
    </w:lvl>
  </w:abstractNum>
  <w:abstractNum w:abstractNumId="21" w15:restartNumberingAfterBreak="0">
    <w:nsid w:val="6B1B37A3"/>
    <w:multiLevelType w:val="multilevel"/>
    <w:tmpl w:val="DDF0F5B8"/>
    <w:lvl w:ilvl="0">
      <w:start w:val="1"/>
      <w:numFmt w:val="decimal"/>
      <w:pStyle w:val="SymalLinedtex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22" w15:restartNumberingAfterBreak="0">
    <w:nsid w:val="7B1C3299"/>
    <w:multiLevelType w:val="hybridMultilevel"/>
    <w:tmpl w:val="9236B7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E3122B"/>
    <w:multiLevelType w:val="multilevel"/>
    <w:tmpl w:val="38B6FA6E"/>
    <w:numStyleLink w:val="CivLegal"/>
  </w:abstractNum>
  <w:abstractNum w:abstractNumId="24" w15:restartNumberingAfterBreak="0">
    <w:nsid w:val="7EF26BDF"/>
    <w:multiLevelType w:val="hybridMultilevel"/>
    <w:tmpl w:val="543CE700"/>
    <w:lvl w:ilvl="0" w:tplc="E58AA52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013080">
    <w:abstractNumId w:val="16"/>
  </w:num>
  <w:num w:numId="2" w16cid:durableId="135882040">
    <w:abstractNumId w:val="11"/>
  </w:num>
  <w:num w:numId="3" w16cid:durableId="1351375560">
    <w:abstractNumId w:val="20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4" w16cid:durableId="387805285">
    <w:abstractNumId w:val="3"/>
  </w:num>
  <w:num w:numId="5" w16cid:durableId="1867717215">
    <w:abstractNumId w:val="17"/>
  </w:num>
  <w:num w:numId="6" w16cid:durableId="1180579981">
    <w:abstractNumId w:val="4"/>
  </w:num>
  <w:num w:numId="7" w16cid:durableId="645285879">
    <w:abstractNumId w:val="6"/>
  </w:num>
  <w:num w:numId="8" w16cid:durableId="1462960153">
    <w:abstractNumId w:val="1"/>
  </w:num>
  <w:num w:numId="9" w16cid:durableId="1328441059">
    <w:abstractNumId w:val="7"/>
    <w:lvlOverride w:ilvl="0">
      <w:lvl w:ilvl="0">
        <w:start w:val="1"/>
        <w:numFmt w:val="bullet"/>
        <w:pStyle w:val="SymalTableBullet1"/>
        <w:lvlText w:val=""/>
        <w:lvlJc w:val="left"/>
        <w:pPr>
          <w:ind w:left="227" w:hanging="227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10" w16cid:durableId="10939496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65249432">
    <w:abstractNumId w:val="13"/>
  </w:num>
  <w:num w:numId="12" w16cid:durableId="70695205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0106518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9600788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35790100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95937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3138193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277464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5819237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532570576">
    <w:abstractNumId w:val="0"/>
  </w:num>
  <w:num w:numId="21" w16cid:durableId="629242949">
    <w:abstractNumId w:val="9"/>
  </w:num>
  <w:num w:numId="22" w16cid:durableId="1192188324">
    <w:abstractNumId w:val="23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3" w16cid:durableId="309333882">
    <w:abstractNumId w:val="19"/>
  </w:num>
  <w:num w:numId="24" w16cid:durableId="497041853">
    <w:abstractNumId w:val="23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 w:val="0"/>
          <w:i w:val="0"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5" w16cid:durableId="192383429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401366578">
    <w:abstractNumId w:val="17"/>
    <w:lvlOverride w:ilvl="0">
      <w:lvl w:ilvl="0">
        <w:start w:val="1"/>
        <w:numFmt w:val="decimal"/>
        <w:pStyle w:val="SymalTableNumber1"/>
        <w:lvlText w:val="%1."/>
        <w:lvlJc w:val="left"/>
        <w:pPr>
          <w:ind w:left="227" w:hanging="227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pStyle w:val="SymalTableNumber2"/>
        <w:lvlText w:val="%2."/>
        <w:lvlJc w:val="left"/>
        <w:pPr>
          <w:ind w:left="454" w:hanging="22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681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908" w:hanging="22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35" w:hanging="22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62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589" w:hanging="22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816" w:hanging="22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043" w:hanging="227"/>
        </w:pPr>
        <w:rPr>
          <w:rFonts w:hint="default"/>
        </w:rPr>
      </w:lvl>
    </w:lvlOverride>
  </w:num>
  <w:num w:numId="27" w16cid:durableId="629825039">
    <w:abstractNumId w:val="20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28" w16cid:durableId="1646006533">
    <w:abstractNumId w:val="18"/>
  </w:num>
  <w:num w:numId="29" w16cid:durableId="62022295">
    <w:abstractNumId w:val="8"/>
  </w:num>
  <w:num w:numId="30" w16cid:durableId="1311402096">
    <w:abstractNumId w:val="7"/>
    <w:lvlOverride w:ilvl="0">
      <w:lvl w:ilvl="0">
        <w:start w:val="1"/>
        <w:numFmt w:val="bullet"/>
        <w:pStyle w:val="SymalTableBullet1"/>
        <w:lvlText w:val=""/>
        <w:lvlJc w:val="left"/>
        <w:pPr>
          <w:ind w:left="227" w:hanging="227"/>
        </w:pPr>
        <w:rPr>
          <w:rFonts w:ascii="Symbol" w:hAnsi="Symbol" w:hint="default"/>
          <w:color w:val="000000" w:themeColor="text1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31" w16cid:durableId="1303466466">
    <w:abstractNumId w:val="21"/>
  </w:num>
  <w:num w:numId="32" w16cid:durableId="15677038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808598176">
    <w:abstractNumId w:val="10"/>
  </w:num>
  <w:num w:numId="34" w16cid:durableId="1042553057">
    <w:abstractNumId w:val="15"/>
  </w:num>
  <w:num w:numId="35" w16cid:durableId="1511094562">
    <w:abstractNumId w:val="24"/>
  </w:num>
  <w:num w:numId="36" w16cid:durableId="1627546516">
    <w:abstractNumId w:val="2"/>
  </w:num>
  <w:num w:numId="37" w16cid:durableId="1836847167">
    <w:abstractNumId w:val="5"/>
  </w:num>
  <w:num w:numId="38" w16cid:durableId="1551259558">
    <w:abstractNumId w:val="12"/>
  </w:num>
  <w:num w:numId="39" w16cid:durableId="283006404">
    <w:abstractNumId w:val="14"/>
  </w:num>
  <w:num w:numId="40" w16cid:durableId="1664822461">
    <w:abstractNumId w:val="2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ytjQ3MzA1N7M0MzJV0lEKTi0uzszPAykwqwUAYukGbCwAAAA="/>
  </w:docVars>
  <w:rsids>
    <w:rsidRoot w:val="00EA0774"/>
    <w:rsid w:val="00004845"/>
    <w:rsid w:val="00006F9A"/>
    <w:rsid w:val="000125AB"/>
    <w:rsid w:val="00012FBA"/>
    <w:rsid w:val="00013E57"/>
    <w:rsid w:val="000158DC"/>
    <w:rsid w:val="00020D51"/>
    <w:rsid w:val="00021F49"/>
    <w:rsid w:val="00025850"/>
    <w:rsid w:val="00031D18"/>
    <w:rsid w:val="0003431C"/>
    <w:rsid w:val="00035C95"/>
    <w:rsid w:val="0004110C"/>
    <w:rsid w:val="00042A87"/>
    <w:rsid w:val="0004421D"/>
    <w:rsid w:val="00046F51"/>
    <w:rsid w:val="000628FA"/>
    <w:rsid w:val="000650E9"/>
    <w:rsid w:val="000730D0"/>
    <w:rsid w:val="000759B7"/>
    <w:rsid w:val="000802C9"/>
    <w:rsid w:val="00080579"/>
    <w:rsid w:val="000820F9"/>
    <w:rsid w:val="00086B45"/>
    <w:rsid w:val="00091863"/>
    <w:rsid w:val="000918CF"/>
    <w:rsid w:val="00093207"/>
    <w:rsid w:val="0009555B"/>
    <w:rsid w:val="000A6DE8"/>
    <w:rsid w:val="000B30A8"/>
    <w:rsid w:val="000B37A1"/>
    <w:rsid w:val="000B4F94"/>
    <w:rsid w:val="000B6205"/>
    <w:rsid w:val="000B695B"/>
    <w:rsid w:val="000C28DA"/>
    <w:rsid w:val="000D0E97"/>
    <w:rsid w:val="000D19DD"/>
    <w:rsid w:val="000D1B5C"/>
    <w:rsid w:val="000D2C8F"/>
    <w:rsid w:val="000D4210"/>
    <w:rsid w:val="000D4A7C"/>
    <w:rsid w:val="000D54BF"/>
    <w:rsid w:val="000D6DC3"/>
    <w:rsid w:val="000D7B4F"/>
    <w:rsid w:val="000E31AD"/>
    <w:rsid w:val="000E5EFF"/>
    <w:rsid w:val="000F15B9"/>
    <w:rsid w:val="000F6E06"/>
    <w:rsid w:val="00112853"/>
    <w:rsid w:val="00113DB3"/>
    <w:rsid w:val="001153A9"/>
    <w:rsid w:val="001160BA"/>
    <w:rsid w:val="0012153B"/>
    <w:rsid w:val="0012160E"/>
    <w:rsid w:val="00123A2C"/>
    <w:rsid w:val="00130D54"/>
    <w:rsid w:val="0013222C"/>
    <w:rsid w:val="001326D6"/>
    <w:rsid w:val="001329E3"/>
    <w:rsid w:val="0013432E"/>
    <w:rsid w:val="0013631B"/>
    <w:rsid w:val="00136359"/>
    <w:rsid w:val="001444A1"/>
    <w:rsid w:val="00145C21"/>
    <w:rsid w:val="00150E01"/>
    <w:rsid w:val="00152695"/>
    <w:rsid w:val="00152A1E"/>
    <w:rsid w:val="00164930"/>
    <w:rsid w:val="00164D07"/>
    <w:rsid w:val="00165CBD"/>
    <w:rsid w:val="001811DA"/>
    <w:rsid w:val="0018362E"/>
    <w:rsid w:val="00184562"/>
    <w:rsid w:val="00191157"/>
    <w:rsid w:val="00191711"/>
    <w:rsid w:val="001925E8"/>
    <w:rsid w:val="00195C7E"/>
    <w:rsid w:val="001978FD"/>
    <w:rsid w:val="001A7888"/>
    <w:rsid w:val="001B06FE"/>
    <w:rsid w:val="001B4060"/>
    <w:rsid w:val="001C2875"/>
    <w:rsid w:val="001D0CF0"/>
    <w:rsid w:val="001D6AD5"/>
    <w:rsid w:val="001E02D6"/>
    <w:rsid w:val="001E260A"/>
    <w:rsid w:val="001E5797"/>
    <w:rsid w:val="001E5EB5"/>
    <w:rsid w:val="001F0FEF"/>
    <w:rsid w:val="001F3ABC"/>
    <w:rsid w:val="001F4330"/>
    <w:rsid w:val="001F5EAE"/>
    <w:rsid w:val="0020352B"/>
    <w:rsid w:val="002129DE"/>
    <w:rsid w:val="00213887"/>
    <w:rsid w:val="00214D7E"/>
    <w:rsid w:val="0022227C"/>
    <w:rsid w:val="00227E3C"/>
    <w:rsid w:val="00233F6C"/>
    <w:rsid w:val="0024535F"/>
    <w:rsid w:val="0024627B"/>
    <w:rsid w:val="00252AED"/>
    <w:rsid w:val="00254B48"/>
    <w:rsid w:val="0025506A"/>
    <w:rsid w:val="002554CB"/>
    <w:rsid w:val="00257F7B"/>
    <w:rsid w:val="002608E7"/>
    <w:rsid w:val="0026195F"/>
    <w:rsid w:val="00264F3C"/>
    <w:rsid w:val="00276E10"/>
    <w:rsid w:val="00280FAE"/>
    <w:rsid w:val="00281140"/>
    <w:rsid w:val="00282680"/>
    <w:rsid w:val="0028562B"/>
    <w:rsid w:val="002909E7"/>
    <w:rsid w:val="00290DBD"/>
    <w:rsid w:val="0029108F"/>
    <w:rsid w:val="002B33D2"/>
    <w:rsid w:val="002B7C52"/>
    <w:rsid w:val="002C020C"/>
    <w:rsid w:val="002C3E58"/>
    <w:rsid w:val="002C40D8"/>
    <w:rsid w:val="002C4C28"/>
    <w:rsid w:val="002D08B8"/>
    <w:rsid w:val="002D142A"/>
    <w:rsid w:val="002D1DF0"/>
    <w:rsid w:val="002E08A0"/>
    <w:rsid w:val="002E1EBA"/>
    <w:rsid w:val="002E46E4"/>
    <w:rsid w:val="002F4074"/>
    <w:rsid w:val="002F7E9F"/>
    <w:rsid w:val="00301828"/>
    <w:rsid w:val="00305A59"/>
    <w:rsid w:val="003141E2"/>
    <w:rsid w:val="0031420F"/>
    <w:rsid w:val="00317156"/>
    <w:rsid w:val="00317891"/>
    <w:rsid w:val="00327C50"/>
    <w:rsid w:val="00335940"/>
    <w:rsid w:val="00337228"/>
    <w:rsid w:val="0033732E"/>
    <w:rsid w:val="00340833"/>
    <w:rsid w:val="00345D7B"/>
    <w:rsid w:val="00346FF0"/>
    <w:rsid w:val="00351D72"/>
    <w:rsid w:val="00352510"/>
    <w:rsid w:val="0035600A"/>
    <w:rsid w:val="0035636A"/>
    <w:rsid w:val="00361C48"/>
    <w:rsid w:val="003733EB"/>
    <w:rsid w:val="00377007"/>
    <w:rsid w:val="00384573"/>
    <w:rsid w:val="003868C5"/>
    <w:rsid w:val="00386D74"/>
    <w:rsid w:val="0039441E"/>
    <w:rsid w:val="00395F0F"/>
    <w:rsid w:val="003A1A4C"/>
    <w:rsid w:val="003A2DF5"/>
    <w:rsid w:val="003B1DA5"/>
    <w:rsid w:val="003B30F4"/>
    <w:rsid w:val="003B361E"/>
    <w:rsid w:val="003B3B14"/>
    <w:rsid w:val="003C1E57"/>
    <w:rsid w:val="003C1FD5"/>
    <w:rsid w:val="003C2BA2"/>
    <w:rsid w:val="003C6F6D"/>
    <w:rsid w:val="003D0E4B"/>
    <w:rsid w:val="003D7204"/>
    <w:rsid w:val="003E111A"/>
    <w:rsid w:val="003E2E17"/>
    <w:rsid w:val="003E4005"/>
    <w:rsid w:val="003F1AC6"/>
    <w:rsid w:val="003F22E3"/>
    <w:rsid w:val="003F396E"/>
    <w:rsid w:val="00405524"/>
    <w:rsid w:val="00406B00"/>
    <w:rsid w:val="004110DC"/>
    <w:rsid w:val="004121D0"/>
    <w:rsid w:val="00412F25"/>
    <w:rsid w:val="00414B29"/>
    <w:rsid w:val="00422652"/>
    <w:rsid w:val="00426CA1"/>
    <w:rsid w:val="004310D2"/>
    <w:rsid w:val="00434660"/>
    <w:rsid w:val="00436624"/>
    <w:rsid w:val="00440208"/>
    <w:rsid w:val="00441CA3"/>
    <w:rsid w:val="00443E37"/>
    <w:rsid w:val="0044465E"/>
    <w:rsid w:val="004446C0"/>
    <w:rsid w:val="00451260"/>
    <w:rsid w:val="00453327"/>
    <w:rsid w:val="00460ED2"/>
    <w:rsid w:val="00463A06"/>
    <w:rsid w:val="00463EF2"/>
    <w:rsid w:val="00465924"/>
    <w:rsid w:val="00465C9A"/>
    <w:rsid w:val="004661B2"/>
    <w:rsid w:val="0047229A"/>
    <w:rsid w:val="00475BB5"/>
    <w:rsid w:val="0047722B"/>
    <w:rsid w:val="00481DBA"/>
    <w:rsid w:val="00482E78"/>
    <w:rsid w:val="00484408"/>
    <w:rsid w:val="00484A6F"/>
    <w:rsid w:val="00487215"/>
    <w:rsid w:val="004908DD"/>
    <w:rsid w:val="00491589"/>
    <w:rsid w:val="00492A2D"/>
    <w:rsid w:val="004A0E5D"/>
    <w:rsid w:val="004A20FE"/>
    <w:rsid w:val="004A405A"/>
    <w:rsid w:val="004A4EDE"/>
    <w:rsid w:val="004A7E34"/>
    <w:rsid w:val="004B1AD9"/>
    <w:rsid w:val="004B5A31"/>
    <w:rsid w:val="004B6C8C"/>
    <w:rsid w:val="004B7DF8"/>
    <w:rsid w:val="004C0D19"/>
    <w:rsid w:val="004C14A8"/>
    <w:rsid w:val="004C766D"/>
    <w:rsid w:val="004D1370"/>
    <w:rsid w:val="004D1AFB"/>
    <w:rsid w:val="004D1FC0"/>
    <w:rsid w:val="004D39F9"/>
    <w:rsid w:val="004E1444"/>
    <w:rsid w:val="004E23FF"/>
    <w:rsid w:val="004E2F4A"/>
    <w:rsid w:val="004F0428"/>
    <w:rsid w:val="004F1599"/>
    <w:rsid w:val="004F4C75"/>
    <w:rsid w:val="004F776F"/>
    <w:rsid w:val="004F7DCE"/>
    <w:rsid w:val="005009B9"/>
    <w:rsid w:val="0050180D"/>
    <w:rsid w:val="005019ED"/>
    <w:rsid w:val="0050215F"/>
    <w:rsid w:val="005056E3"/>
    <w:rsid w:val="00505D2E"/>
    <w:rsid w:val="00513362"/>
    <w:rsid w:val="0052741B"/>
    <w:rsid w:val="00527AFB"/>
    <w:rsid w:val="00531D34"/>
    <w:rsid w:val="00534122"/>
    <w:rsid w:val="005358D1"/>
    <w:rsid w:val="005371C9"/>
    <w:rsid w:val="00537E2F"/>
    <w:rsid w:val="00537E86"/>
    <w:rsid w:val="00541D39"/>
    <w:rsid w:val="00544906"/>
    <w:rsid w:val="00545BA5"/>
    <w:rsid w:val="005462B0"/>
    <w:rsid w:val="00552FA3"/>
    <w:rsid w:val="00564CAC"/>
    <w:rsid w:val="00567B07"/>
    <w:rsid w:val="0057088F"/>
    <w:rsid w:val="0057414C"/>
    <w:rsid w:val="00581148"/>
    <w:rsid w:val="005812CB"/>
    <w:rsid w:val="0058363C"/>
    <w:rsid w:val="005851B9"/>
    <w:rsid w:val="00587F35"/>
    <w:rsid w:val="005942B3"/>
    <w:rsid w:val="0059509B"/>
    <w:rsid w:val="005A2DB2"/>
    <w:rsid w:val="005A545C"/>
    <w:rsid w:val="005A730C"/>
    <w:rsid w:val="005B7315"/>
    <w:rsid w:val="005C244C"/>
    <w:rsid w:val="005C4CA7"/>
    <w:rsid w:val="005C77D5"/>
    <w:rsid w:val="005D7F6B"/>
    <w:rsid w:val="005E1C0B"/>
    <w:rsid w:val="005E1E7C"/>
    <w:rsid w:val="005E1EEB"/>
    <w:rsid w:val="005E7C7F"/>
    <w:rsid w:val="005F20A8"/>
    <w:rsid w:val="005F39F2"/>
    <w:rsid w:val="00600C58"/>
    <w:rsid w:val="00600E4F"/>
    <w:rsid w:val="00601229"/>
    <w:rsid w:val="00607B0C"/>
    <w:rsid w:val="00610C6D"/>
    <w:rsid w:val="00612627"/>
    <w:rsid w:val="00613248"/>
    <w:rsid w:val="00623713"/>
    <w:rsid w:val="006239C8"/>
    <w:rsid w:val="00624ADE"/>
    <w:rsid w:val="00626F76"/>
    <w:rsid w:val="0062751F"/>
    <w:rsid w:val="006341F4"/>
    <w:rsid w:val="00635B53"/>
    <w:rsid w:val="0063759A"/>
    <w:rsid w:val="00640BAA"/>
    <w:rsid w:val="00644773"/>
    <w:rsid w:val="0065381A"/>
    <w:rsid w:val="00653EE2"/>
    <w:rsid w:val="00657AFA"/>
    <w:rsid w:val="00660491"/>
    <w:rsid w:val="00661D93"/>
    <w:rsid w:val="006660B9"/>
    <w:rsid w:val="00671642"/>
    <w:rsid w:val="00684AC4"/>
    <w:rsid w:val="00695CB9"/>
    <w:rsid w:val="006967A3"/>
    <w:rsid w:val="00697598"/>
    <w:rsid w:val="006A5933"/>
    <w:rsid w:val="006A6351"/>
    <w:rsid w:val="006B05C9"/>
    <w:rsid w:val="006B7AF5"/>
    <w:rsid w:val="006B7EE7"/>
    <w:rsid w:val="006C1CE9"/>
    <w:rsid w:val="006C7B4A"/>
    <w:rsid w:val="006D5AF1"/>
    <w:rsid w:val="006E024F"/>
    <w:rsid w:val="006E29C0"/>
    <w:rsid w:val="006E50F4"/>
    <w:rsid w:val="006E5A0F"/>
    <w:rsid w:val="006E6451"/>
    <w:rsid w:val="006F2187"/>
    <w:rsid w:val="006F6C26"/>
    <w:rsid w:val="007020DA"/>
    <w:rsid w:val="00706B2D"/>
    <w:rsid w:val="007101DE"/>
    <w:rsid w:val="00713840"/>
    <w:rsid w:val="0071393C"/>
    <w:rsid w:val="00726E1C"/>
    <w:rsid w:val="007332CD"/>
    <w:rsid w:val="007351D2"/>
    <w:rsid w:val="00735605"/>
    <w:rsid w:val="00735CA2"/>
    <w:rsid w:val="00741190"/>
    <w:rsid w:val="007502EC"/>
    <w:rsid w:val="00751584"/>
    <w:rsid w:val="007531BF"/>
    <w:rsid w:val="00753AB2"/>
    <w:rsid w:val="00753B1F"/>
    <w:rsid w:val="00754283"/>
    <w:rsid w:val="007617B0"/>
    <w:rsid w:val="007617D8"/>
    <w:rsid w:val="00770D7E"/>
    <w:rsid w:val="0077197C"/>
    <w:rsid w:val="00773D79"/>
    <w:rsid w:val="007827BD"/>
    <w:rsid w:val="00791F49"/>
    <w:rsid w:val="00794493"/>
    <w:rsid w:val="00797266"/>
    <w:rsid w:val="007A3D8B"/>
    <w:rsid w:val="007B4621"/>
    <w:rsid w:val="007B51B3"/>
    <w:rsid w:val="007B6598"/>
    <w:rsid w:val="007C033B"/>
    <w:rsid w:val="007C1826"/>
    <w:rsid w:val="007C18AE"/>
    <w:rsid w:val="007D1801"/>
    <w:rsid w:val="007D2294"/>
    <w:rsid w:val="007D24E8"/>
    <w:rsid w:val="007D2726"/>
    <w:rsid w:val="007E30AF"/>
    <w:rsid w:val="007F06B8"/>
    <w:rsid w:val="007F071A"/>
    <w:rsid w:val="007F21F6"/>
    <w:rsid w:val="007F383E"/>
    <w:rsid w:val="007F409D"/>
    <w:rsid w:val="007F5D0E"/>
    <w:rsid w:val="007F7B79"/>
    <w:rsid w:val="008042D6"/>
    <w:rsid w:val="00804B35"/>
    <w:rsid w:val="00804CDE"/>
    <w:rsid w:val="00807516"/>
    <w:rsid w:val="00812D80"/>
    <w:rsid w:val="00815CB5"/>
    <w:rsid w:val="00826421"/>
    <w:rsid w:val="0082642E"/>
    <w:rsid w:val="00836163"/>
    <w:rsid w:val="008449B9"/>
    <w:rsid w:val="008460EF"/>
    <w:rsid w:val="00846784"/>
    <w:rsid w:val="00846D58"/>
    <w:rsid w:val="00847B71"/>
    <w:rsid w:val="00852A26"/>
    <w:rsid w:val="00854579"/>
    <w:rsid w:val="00857276"/>
    <w:rsid w:val="00857D3C"/>
    <w:rsid w:val="008658C5"/>
    <w:rsid w:val="008711B0"/>
    <w:rsid w:val="00871A2B"/>
    <w:rsid w:val="00876D84"/>
    <w:rsid w:val="00891F2F"/>
    <w:rsid w:val="00892EDB"/>
    <w:rsid w:val="008969A1"/>
    <w:rsid w:val="008971AC"/>
    <w:rsid w:val="008A26C4"/>
    <w:rsid w:val="008A5400"/>
    <w:rsid w:val="008A6FA5"/>
    <w:rsid w:val="008B3132"/>
    <w:rsid w:val="008B3A4E"/>
    <w:rsid w:val="008B44D5"/>
    <w:rsid w:val="008C2D8A"/>
    <w:rsid w:val="008C72DE"/>
    <w:rsid w:val="008D0815"/>
    <w:rsid w:val="008D2992"/>
    <w:rsid w:val="008D7258"/>
    <w:rsid w:val="008D7738"/>
    <w:rsid w:val="008F09DD"/>
    <w:rsid w:val="008F52D6"/>
    <w:rsid w:val="008F658D"/>
    <w:rsid w:val="00902D75"/>
    <w:rsid w:val="009035F2"/>
    <w:rsid w:val="00903633"/>
    <w:rsid w:val="00905271"/>
    <w:rsid w:val="009113FF"/>
    <w:rsid w:val="009122A5"/>
    <w:rsid w:val="00914783"/>
    <w:rsid w:val="0092310D"/>
    <w:rsid w:val="00924517"/>
    <w:rsid w:val="00927815"/>
    <w:rsid w:val="009317A5"/>
    <w:rsid w:val="00934D59"/>
    <w:rsid w:val="0094509C"/>
    <w:rsid w:val="00947707"/>
    <w:rsid w:val="00947D2E"/>
    <w:rsid w:val="0095272B"/>
    <w:rsid w:val="00952909"/>
    <w:rsid w:val="0095617A"/>
    <w:rsid w:val="00956461"/>
    <w:rsid w:val="0095774A"/>
    <w:rsid w:val="00957810"/>
    <w:rsid w:val="00960484"/>
    <w:rsid w:val="009612AB"/>
    <w:rsid w:val="0096243E"/>
    <w:rsid w:val="00967143"/>
    <w:rsid w:val="00973B46"/>
    <w:rsid w:val="00975022"/>
    <w:rsid w:val="00976232"/>
    <w:rsid w:val="00976256"/>
    <w:rsid w:val="0097797F"/>
    <w:rsid w:val="00991956"/>
    <w:rsid w:val="009922C3"/>
    <w:rsid w:val="0099656E"/>
    <w:rsid w:val="009976EF"/>
    <w:rsid w:val="00997E2B"/>
    <w:rsid w:val="00997ED4"/>
    <w:rsid w:val="009A0E56"/>
    <w:rsid w:val="009A1BF1"/>
    <w:rsid w:val="009A29C1"/>
    <w:rsid w:val="009A2F10"/>
    <w:rsid w:val="009A3D1A"/>
    <w:rsid w:val="009A4487"/>
    <w:rsid w:val="009B08F6"/>
    <w:rsid w:val="009B0F20"/>
    <w:rsid w:val="009B6FD8"/>
    <w:rsid w:val="009B7B58"/>
    <w:rsid w:val="009B7C00"/>
    <w:rsid w:val="009C100B"/>
    <w:rsid w:val="009C4E96"/>
    <w:rsid w:val="009C632F"/>
    <w:rsid w:val="009C6905"/>
    <w:rsid w:val="009C6D48"/>
    <w:rsid w:val="009D2A75"/>
    <w:rsid w:val="009D585E"/>
    <w:rsid w:val="009D67E4"/>
    <w:rsid w:val="009E54C2"/>
    <w:rsid w:val="009E61A6"/>
    <w:rsid w:val="009F421D"/>
    <w:rsid w:val="00A037F8"/>
    <w:rsid w:val="00A04F46"/>
    <w:rsid w:val="00A17054"/>
    <w:rsid w:val="00A230A9"/>
    <w:rsid w:val="00A263D2"/>
    <w:rsid w:val="00A265F2"/>
    <w:rsid w:val="00A3252B"/>
    <w:rsid w:val="00A37F27"/>
    <w:rsid w:val="00A41887"/>
    <w:rsid w:val="00A42645"/>
    <w:rsid w:val="00A4264E"/>
    <w:rsid w:val="00A508F1"/>
    <w:rsid w:val="00A51E64"/>
    <w:rsid w:val="00A55A8E"/>
    <w:rsid w:val="00A62A1A"/>
    <w:rsid w:val="00A64F70"/>
    <w:rsid w:val="00A65C9F"/>
    <w:rsid w:val="00A67217"/>
    <w:rsid w:val="00A71811"/>
    <w:rsid w:val="00A7458C"/>
    <w:rsid w:val="00A74763"/>
    <w:rsid w:val="00A75F6D"/>
    <w:rsid w:val="00A76AD2"/>
    <w:rsid w:val="00A82F0E"/>
    <w:rsid w:val="00A85D35"/>
    <w:rsid w:val="00A93158"/>
    <w:rsid w:val="00A939A2"/>
    <w:rsid w:val="00A95C96"/>
    <w:rsid w:val="00A9655D"/>
    <w:rsid w:val="00A9669B"/>
    <w:rsid w:val="00AA52D9"/>
    <w:rsid w:val="00AA785F"/>
    <w:rsid w:val="00AB1CA0"/>
    <w:rsid w:val="00AB2FD2"/>
    <w:rsid w:val="00AC0E98"/>
    <w:rsid w:val="00AC5039"/>
    <w:rsid w:val="00AD0E45"/>
    <w:rsid w:val="00AD3B44"/>
    <w:rsid w:val="00AD403E"/>
    <w:rsid w:val="00AD4192"/>
    <w:rsid w:val="00AD4512"/>
    <w:rsid w:val="00AD4DCF"/>
    <w:rsid w:val="00AE0057"/>
    <w:rsid w:val="00AE0464"/>
    <w:rsid w:val="00AE0627"/>
    <w:rsid w:val="00AE2947"/>
    <w:rsid w:val="00AE3E5D"/>
    <w:rsid w:val="00AF0B93"/>
    <w:rsid w:val="00AF0F69"/>
    <w:rsid w:val="00AF198A"/>
    <w:rsid w:val="00AF1ECC"/>
    <w:rsid w:val="00AF55B5"/>
    <w:rsid w:val="00B00A3E"/>
    <w:rsid w:val="00B03F34"/>
    <w:rsid w:val="00B04CA9"/>
    <w:rsid w:val="00B052DD"/>
    <w:rsid w:val="00B157FD"/>
    <w:rsid w:val="00B1720B"/>
    <w:rsid w:val="00B20900"/>
    <w:rsid w:val="00B216A5"/>
    <w:rsid w:val="00B272DB"/>
    <w:rsid w:val="00B27F39"/>
    <w:rsid w:val="00B324A8"/>
    <w:rsid w:val="00B35F2F"/>
    <w:rsid w:val="00B37391"/>
    <w:rsid w:val="00B409C1"/>
    <w:rsid w:val="00B4783D"/>
    <w:rsid w:val="00B53353"/>
    <w:rsid w:val="00B6118F"/>
    <w:rsid w:val="00B623C4"/>
    <w:rsid w:val="00B6306C"/>
    <w:rsid w:val="00B63B83"/>
    <w:rsid w:val="00B72C8F"/>
    <w:rsid w:val="00B74CF2"/>
    <w:rsid w:val="00B75177"/>
    <w:rsid w:val="00B8060D"/>
    <w:rsid w:val="00B83F95"/>
    <w:rsid w:val="00B8480C"/>
    <w:rsid w:val="00B8549A"/>
    <w:rsid w:val="00B85690"/>
    <w:rsid w:val="00B85AEC"/>
    <w:rsid w:val="00B864E4"/>
    <w:rsid w:val="00B950F8"/>
    <w:rsid w:val="00B96A59"/>
    <w:rsid w:val="00B96C42"/>
    <w:rsid w:val="00BA0363"/>
    <w:rsid w:val="00BA0FF7"/>
    <w:rsid w:val="00BA15E0"/>
    <w:rsid w:val="00BB3A03"/>
    <w:rsid w:val="00BB4E37"/>
    <w:rsid w:val="00BB508E"/>
    <w:rsid w:val="00BB5159"/>
    <w:rsid w:val="00BB5F68"/>
    <w:rsid w:val="00BC276E"/>
    <w:rsid w:val="00BC4920"/>
    <w:rsid w:val="00BC66ED"/>
    <w:rsid w:val="00BC6BA6"/>
    <w:rsid w:val="00BD00A2"/>
    <w:rsid w:val="00BD2FB4"/>
    <w:rsid w:val="00BD6AFB"/>
    <w:rsid w:val="00BE010F"/>
    <w:rsid w:val="00BE22A5"/>
    <w:rsid w:val="00BE3698"/>
    <w:rsid w:val="00BE62B0"/>
    <w:rsid w:val="00BE7AC7"/>
    <w:rsid w:val="00BF4294"/>
    <w:rsid w:val="00C0210A"/>
    <w:rsid w:val="00C0328A"/>
    <w:rsid w:val="00C10D9F"/>
    <w:rsid w:val="00C14D23"/>
    <w:rsid w:val="00C1631D"/>
    <w:rsid w:val="00C168F8"/>
    <w:rsid w:val="00C16AE3"/>
    <w:rsid w:val="00C16F2F"/>
    <w:rsid w:val="00C17BFF"/>
    <w:rsid w:val="00C25154"/>
    <w:rsid w:val="00C26E1C"/>
    <w:rsid w:val="00C300E3"/>
    <w:rsid w:val="00C32626"/>
    <w:rsid w:val="00C35E2A"/>
    <w:rsid w:val="00C40179"/>
    <w:rsid w:val="00C5331B"/>
    <w:rsid w:val="00C54893"/>
    <w:rsid w:val="00C5707D"/>
    <w:rsid w:val="00C60631"/>
    <w:rsid w:val="00C613EF"/>
    <w:rsid w:val="00C6169C"/>
    <w:rsid w:val="00C62A26"/>
    <w:rsid w:val="00C6471E"/>
    <w:rsid w:val="00C648FE"/>
    <w:rsid w:val="00C64D7F"/>
    <w:rsid w:val="00C64D89"/>
    <w:rsid w:val="00C64EE5"/>
    <w:rsid w:val="00C7104F"/>
    <w:rsid w:val="00C76539"/>
    <w:rsid w:val="00C86A51"/>
    <w:rsid w:val="00C910F0"/>
    <w:rsid w:val="00C936EB"/>
    <w:rsid w:val="00C9411A"/>
    <w:rsid w:val="00CA0225"/>
    <w:rsid w:val="00CA0897"/>
    <w:rsid w:val="00CA14F8"/>
    <w:rsid w:val="00CA2371"/>
    <w:rsid w:val="00CA29FD"/>
    <w:rsid w:val="00CA47C1"/>
    <w:rsid w:val="00CB1CF1"/>
    <w:rsid w:val="00CB5C8B"/>
    <w:rsid w:val="00CB7182"/>
    <w:rsid w:val="00CC61F8"/>
    <w:rsid w:val="00CD65FC"/>
    <w:rsid w:val="00CE09EE"/>
    <w:rsid w:val="00CE7217"/>
    <w:rsid w:val="00CE72C7"/>
    <w:rsid w:val="00CF1D59"/>
    <w:rsid w:val="00D012A3"/>
    <w:rsid w:val="00D044E2"/>
    <w:rsid w:val="00D12376"/>
    <w:rsid w:val="00D12AE6"/>
    <w:rsid w:val="00D156BC"/>
    <w:rsid w:val="00D167CE"/>
    <w:rsid w:val="00D176FE"/>
    <w:rsid w:val="00D20314"/>
    <w:rsid w:val="00D20879"/>
    <w:rsid w:val="00D2101B"/>
    <w:rsid w:val="00D21DB7"/>
    <w:rsid w:val="00D340C6"/>
    <w:rsid w:val="00D3691D"/>
    <w:rsid w:val="00D37C2E"/>
    <w:rsid w:val="00D44CD7"/>
    <w:rsid w:val="00D51852"/>
    <w:rsid w:val="00D60E1B"/>
    <w:rsid w:val="00D6177A"/>
    <w:rsid w:val="00D640F0"/>
    <w:rsid w:val="00D65915"/>
    <w:rsid w:val="00D65FB7"/>
    <w:rsid w:val="00D66D53"/>
    <w:rsid w:val="00D67B67"/>
    <w:rsid w:val="00D705C8"/>
    <w:rsid w:val="00D71732"/>
    <w:rsid w:val="00D73579"/>
    <w:rsid w:val="00D77AC2"/>
    <w:rsid w:val="00D81159"/>
    <w:rsid w:val="00D83E1A"/>
    <w:rsid w:val="00D91A8F"/>
    <w:rsid w:val="00DA2F1B"/>
    <w:rsid w:val="00DA696F"/>
    <w:rsid w:val="00DB03AF"/>
    <w:rsid w:val="00DB2E8D"/>
    <w:rsid w:val="00DB678F"/>
    <w:rsid w:val="00DB6BD6"/>
    <w:rsid w:val="00DB7890"/>
    <w:rsid w:val="00DC03D8"/>
    <w:rsid w:val="00DC0FBE"/>
    <w:rsid w:val="00DC33F4"/>
    <w:rsid w:val="00DC4011"/>
    <w:rsid w:val="00DC56BC"/>
    <w:rsid w:val="00DC6889"/>
    <w:rsid w:val="00DC6E08"/>
    <w:rsid w:val="00DD13BE"/>
    <w:rsid w:val="00DD345D"/>
    <w:rsid w:val="00DD4E84"/>
    <w:rsid w:val="00DD5BA4"/>
    <w:rsid w:val="00DE1494"/>
    <w:rsid w:val="00DE21F2"/>
    <w:rsid w:val="00DF21FA"/>
    <w:rsid w:val="00DF783B"/>
    <w:rsid w:val="00E00F9E"/>
    <w:rsid w:val="00E01BDA"/>
    <w:rsid w:val="00E02F93"/>
    <w:rsid w:val="00E078D4"/>
    <w:rsid w:val="00E106BE"/>
    <w:rsid w:val="00E106CA"/>
    <w:rsid w:val="00E119F6"/>
    <w:rsid w:val="00E123B5"/>
    <w:rsid w:val="00E21139"/>
    <w:rsid w:val="00E31A35"/>
    <w:rsid w:val="00E34823"/>
    <w:rsid w:val="00E34C2A"/>
    <w:rsid w:val="00E36C70"/>
    <w:rsid w:val="00E42DEF"/>
    <w:rsid w:val="00E5118B"/>
    <w:rsid w:val="00E52B4F"/>
    <w:rsid w:val="00E5519D"/>
    <w:rsid w:val="00E57CDF"/>
    <w:rsid w:val="00E62D51"/>
    <w:rsid w:val="00E634AB"/>
    <w:rsid w:val="00E6382E"/>
    <w:rsid w:val="00E67801"/>
    <w:rsid w:val="00E75CA8"/>
    <w:rsid w:val="00E770D4"/>
    <w:rsid w:val="00E81208"/>
    <w:rsid w:val="00E83298"/>
    <w:rsid w:val="00E83487"/>
    <w:rsid w:val="00E85AF9"/>
    <w:rsid w:val="00E86D4E"/>
    <w:rsid w:val="00E87EFD"/>
    <w:rsid w:val="00E9273C"/>
    <w:rsid w:val="00E969B9"/>
    <w:rsid w:val="00E97394"/>
    <w:rsid w:val="00EA0774"/>
    <w:rsid w:val="00EB133B"/>
    <w:rsid w:val="00EB232B"/>
    <w:rsid w:val="00EB240D"/>
    <w:rsid w:val="00EB63C8"/>
    <w:rsid w:val="00EC0602"/>
    <w:rsid w:val="00ED07F6"/>
    <w:rsid w:val="00ED1230"/>
    <w:rsid w:val="00ED28AC"/>
    <w:rsid w:val="00EE2F54"/>
    <w:rsid w:val="00EE5319"/>
    <w:rsid w:val="00EF0267"/>
    <w:rsid w:val="00EF5FB1"/>
    <w:rsid w:val="00F0190C"/>
    <w:rsid w:val="00F10639"/>
    <w:rsid w:val="00F10C6A"/>
    <w:rsid w:val="00F16A35"/>
    <w:rsid w:val="00F22A43"/>
    <w:rsid w:val="00F250EE"/>
    <w:rsid w:val="00F26607"/>
    <w:rsid w:val="00F2679E"/>
    <w:rsid w:val="00F30B1B"/>
    <w:rsid w:val="00F3483A"/>
    <w:rsid w:val="00F3522A"/>
    <w:rsid w:val="00F3524C"/>
    <w:rsid w:val="00F42B0A"/>
    <w:rsid w:val="00F47D83"/>
    <w:rsid w:val="00F52793"/>
    <w:rsid w:val="00F53864"/>
    <w:rsid w:val="00F54238"/>
    <w:rsid w:val="00F55BD8"/>
    <w:rsid w:val="00F561DA"/>
    <w:rsid w:val="00F568CC"/>
    <w:rsid w:val="00F57852"/>
    <w:rsid w:val="00F61BDD"/>
    <w:rsid w:val="00F61FB8"/>
    <w:rsid w:val="00F63AB4"/>
    <w:rsid w:val="00F67E9F"/>
    <w:rsid w:val="00F71032"/>
    <w:rsid w:val="00F71084"/>
    <w:rsid w:val="00F71F5B"/>
    <w:rsid w:val="00F72B96"/>
    <w:rsid w:val="00F74CAB"/>
    <w:rsid w:val="00F74F5F"/>
    <w:rsid w:val="00F8633E"/>
    <w:rsid w:val="00F90A08"/>
    <w:rsid w:val="00F92D53"/>
    <w:rsid w:val="00FA1CAD"/>
    <w:rsid w:val="00FA38AF"/>
    <w:rsid w:val="00FB1C3B"/>
    <w:rsid w:val="00FB57C8"/>
    <w:rsid w:val="00FB7B04"/>
    <w:rsid w:val="00FC1AC4"/>
    <w:rsid w:val="00FC1FCC"/>
    <w:rsid w:val="00FC7567"/>
    <w:rsid w:val="00FD0603"/>
    <w:rsid w:val="00FD0BFE"/>
    <w:rsid w:val="00FD6521"/>
    <w:rsid w:val="00FD7F4B"/>
    <w:rsid w:val="00FE0BF1"/>
    <w:rsid w:val="00FE0DB7"/>
    <w:rsid w:val="00FE1A9D"/>
    <w:rsid w:val="00FE3562"/>
    <w:rsid w:val="00FE3E04"/>
    <w:rsid w:val="00FE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2E203"/>
  <w15:chartTrackingRefBased/>
  <w15:docId w15:val="{BDC41C85-848A-47A7-B585-2C0E1B08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iPriority="1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9"/>
    <w:lsdException w:name="List Bullet" w:semiHidden="1" w:unhideWhenUsed="1"/>
    <w:lsdException w:name="List Number" w:semiHidden="1" w:uiPriority="4" w:unhideWhenUsed="1" w:qFormat="1"/>
    <w:lsdException w:name="List 2" w:semiHidden="1" w:uiPriority="39"/>
    <w:lsdException w:name="List 3" w:semiHidden="1" w:uiPriority="3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4" w:unhideWhenUsed="1"/>
    <w:lsdException w:name="List Number 3" w:semiHidden="1" w:uiPriority="4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9"/>
    <w:rsid w:val="00F67E9F"/>
    <w:pPr>
      <w:spacing w:before="240" w:after="240"/>
    </w:pPr>
  </w:style>
  <w:style w:type="paragraph" w:styleId="Heading1">
    <w:name w:val="heading 1"/>
    <w:basedOn w:val="Title"/>
    <w:next w:val="SymalBodycopylvl1"/>
    <w:link w:val="Heading1Char"/>
    <w:uiPriority w:val="2"/>
    <w:qFormat/>
    <w:rsid w:val="00021F49"/>
    <w:rPr>
      <w:sz w:val="32"/>
    </w:rPr>
  </w:style>
  <w:style w:type="paragraph" w:styleId="Heading2">
    <w:name w:val="heading 2"/>
    <w:basedOn w:val="Heading1"/>
    <w:next w:val="SymalBodycopylvl1"/>
    <w:link w:val="Heading2Char"/>
    <w:uiPriority w:val="2"/>
    <w:qFormat/>
    <w:rsid w:val="00021F49"/>
    <w:pPr>
      <w:outlineLvl w:val="1"/>
    </w:pPr>
    <w:rPr>
      <w:sz w:val="24"/>
    </w:rPr>
  </w:style>
  <w:style w:type="paragraph" w:styleId="Heading3">
    <w:name w:val="heading 3"/>
    <w:basedOn w:val="Heading2"/>
    <w:next w:val="SymalBodycopylvl1"/>
    <w:link w:val="Heading3Char"/>
    <w:uiPriority w:val="2"/>
    <w:qFormat/>
    <w:rsid w:val="00021F49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SymalBodycopylvl1"/>
    <w:link w:val="Heading4Char"/>
    <w:uiPriority w:val="2"/>
    <w:qFormat/>
    <w:rsid w:val="00021F49"/>
    <w:pPr>
      <w:keepNext/>
      <w:keepLines/>
      <w:outlineLvl w:val="3"/>
    </w:pPr>
    <w:rPr>
      <w:rFonts w:asciiTheme="majorHAnsi" w:hAnsiTheme="majorHAnsi"/>
      <w:bCs/>
      <w:i/>
      <w:iCs/>
      <w:color w:val="000000" w:themeColor="text2"/>
    </w:rPr>
  </w:style>
  <w:style w:type="paragraph" w:styleId="Heading5">
    <w:name w:val="heading 5"/>
    <w:basedOn w:val="Normal"/>
    <w:next w:val="Normal"/>
    <w:link w:val="Heading5Char"/>
    <w:uiPriority w:val="2"/>
    <w:semiHidden/>
    <w:qFormat/>
    <w:rsid w:val="001E02D6"/>
    <w:pPr>
      <w:keepNext/>
      <w:keepLines/>
      <w:outlineLvl w:val="4"/>
    </w:pPr>
    <w:rPr>
      <w:rFonts w:asciiTheme="majorHAnsi" w:hAnsiTheme="majorHAnsi" w:cstheme="minorHAns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F47D83"/>
    <w:pPr>
      <w:outlineLvl w:val="5"/>
    </w:pPr>
    <w:rPr>
      <w:rFonts w:ascii="Segoe UI Semibold" w:hAnsi="Segoe UI Semibold" w:cs="Segoe UI Semibold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47D83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F4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F4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"/>
    <w:semiHidden/>
    <w:rsid w:val="009564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2"/>
    <w:semiHidden/>
    <w:rsid w:val="005A2DB2"/>
  </w:style>
  <w:style w:type="paragraph" w:styleId="Footer">
    <w:name w:val="footer"/>
    <w:basedOn w:val="Normal"/>
    <w:link w:val="FooterChar"/>
    <w:uiPriority w:val="99"/>
    <w:semiHidden/>
    <w:rsid w:val="00C1631D"/>
    <w:pPr>
      <w:tabs>
        <w:tab w:val="right" w:pos="9000"/>
      </w:tabs>
      <w:spacing w:before="120" w:after="0"/>
    </w:pPr>
    <w:rPr>
      <w:rFonts w:cs="Segoe UI Semilight"/>
      <w:noProof/>
      <w:color w:val="000000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35E2A"/>
    <w:rPr>
      <w:rFonts w:cs="Segoe UI Semilight"/>
      <w:noProof/>
      <w:color w:val="000000" w:themeColor="text2"/>
      <w:sz w:val="16"/>
    </w:rPr>
  </w:style>
  <w:style w:type="character" w:customStyle="1" w:styleId="Heading1Char">
    <w:name w:val="Heading 1 Char"/>
    <w:basedOn w:val="DefaultParagraphFont"/>
    <w:link w:val="Heading1"/>
    <w:uiPriority w:val="2"/>
    <w:rsid w:val="00021F49"/>
    <w:rPr>
      <w:rFonts w:eastAsiaTheme="minorEastAsia"/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021F49"/>
    <w:rPr>
      <w:rFonts w:eastAsiaTheme="minorEastAsia"/>
      <w:b/>
      <w:bCs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2"/>
    <w:rsid w:val="00021F49"/>
    <w:rPr>
      <w:rFonts w:eastAsiaTheme="minorEastAsia"/>
      <w:b/>
      <w:bCs/>
    </w:rPr>
  </w:style>
  <w:style w:type="character" w:customStyle="1" w:styleId="Heading4Char">
    <w:name w:val="Heading 4 Char"/>
    <w:basedOn w:val="DefaultParagraphFont"/>
    <w:link w:val="Heading4"/>
    <w:uiPriority w:val="2"/>
    <w:rsid w:val="00021F49"/>
    <w:rPr>
      <w:rFonts w:asciiTheme="majorHAnsi" w:hAnsiTheme="majorHAnsi"/>
      <w:bCs/>
      <w:i/>
      <w:iCs/>
      <w:color w:val="000000" w:themeColor="text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613248"/>
    <w:rPr>
      <w:rFonts w:asciiTheme="majorHAnsi" w:hAnsiTheme="majorHAnsi" w:cstheme="minorHAns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83"/>
    <w:rPr>
      <w:rFonts w:ascii="Segoe UI Semibold" w:eastAsia="Times New Roman" w:hAnsi="Segoe UI Semibold" w:cs="Segoe UI Semibold"/>
      <w:i/>
      <w:iCs/>
      <w:color w:val="000000" w:themeColor="text2"/>
      <w:sz w:val="20"/>
      <w:szCs w:val="20"/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83"/>
    <w:rPr>
      <w:rFonts w:eastAsia="Times New Roman" w:cs="Times New Roman"/>
      <w:i/>
      <w:iCs/>
      <w:color w:val="000000" w:themeColor="text2"/>
      <w:sz w:val="20"/>
      <w:szCs w:val="20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AU"/>
    </w:rPr>
  </w:style>
  <w:style w:type="paragraph" w:styleId="Subtitle">
    <w:name w:val="Subtitle"/>
    <w:basedOn w:val="NoSpacing"/>
    <w:next w:val="Normal"/>
    <w:link w:val="SubtitleChar"/>
    <w:semiHidden/>
    <w:rsid w:val="00E42DEF"/>
    <w:pPr>
      <w:spacing w:before="40" w:after="40"/>
      <w:jc w:val="right"/>
    </w:pPr>
    <w:rPr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semiHidden/>
    <w:rsid w:val="00B052DD"/>
    <w:rPr>
      <w:rFonts w:eastAsiaTheme="minorEastAsia"/>
      <w:color w:val="FFFFFF" w:themeColor="background1"/>
      <w:sz w:val="28"/>
      <w:szCs w:val="28"/>
      <w:lang w:val="en-US"/>
    </w:rPr>
  </w:style>
  <w:style w:type="character" w:styleId="PageNumber">
    <w:name w:val="page number"/>
    <w:uiPriority w:val="10"/>
    <w:semiHidden/>
    <w:rsid w:val="00F47D83"/>
    <w:rPr>
      <w:sz w:val="16"/>
      <w:szCs w:val="18"/>
    </w:rPr>
  </w:style>
  <w:style w:type="paragraph" w:customStyle="1" w:styleId="SymalTableBullet2">
    <w:name w:val="Symal TableBullet2"/>
    <w:basedOn w:val="Normal"/>
    <w:uiPriority w:val="6"/>
    <w:rsid w:val="00D44CD7"/>
    <w:pPr>
      <w:keepNext/>
      <w:numPr>
        <w:numId w:val="1"/>
      </w:numPr>
      <w:tabs>
        <w:tab w:val="clear" w:pos="216"/>
        <w:tab w:val="num" w:pos="432"/>
      </w:tabs>
      <w:spacing w:before="70" w:after="70"/>
      <w:ind w:left="430" w:hanging="215"/>
    </w:pPr>
    <w:rPr>
      <w:szCs w:val="21"/>
    </w:rPr>
  </w:style>
  <w:style w:type="paragraph" w:styleId="Quote">
    <w:name w:val="Quote"/>
    <w:basedOn w:val="Normal"/>
    <w:next w:val="Normal"/>
    <w:link w:val="QuoteChar"/>
    <w:uiPriority w:val="3"/>
    <w:qFormat/>
    <w:rsid w:val="00145C21"/>
    <w:pPr>
      <w:ind w:right="720"/>
    </w:pPr>
    <w:rPr>
      <w:b/>
      <w:i/>
      <w:color w:val="71766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3"/>
    <w:rsid w:val="00DE21F2"/>
    <w:rPr>
      <w:b/>
      <w:i/>
      <w:color w:val="71766D" w:themeColor="accent1"/>
      <w:sz w:val="24"/>
    </w:rPr>
  </w:style>
  <w:style w:type="paragraph" w:customStyle="1" w:styleId="References">
    <w:name w:val="References"/>
    <w:basedOn w:val="Normal"/>
    <w:uiPriority w:val="9"/>
    <w:semiHidden/>
    <w:rsid w:val="00F47D83"/>
    <w:pPr>
      <w:keepLines/>
      <w:ind w:left="720" w:hanging="720"/>
    </w:pPr>
  </w:style>
  <w:style w:type="paragraph" w:customStyle="1" w:styleId="SymalBodycopylvl2">
    <w:name w:val="Symal Body copy (lvl2)"/>
    <w:basedOn w:val="Normal"/>
    <w:qFormat/>
    <w:rsid w:val="000158DC"/>
    <w:pPr>
      <w:ind w:left="851"/>
    </w:pPr>
  </w:style>
  <w:style w:type="paragraph" w:customStyle="1" w:styleId="SymalBodycopylvl1">
    <w:name w:val="Symal Body copy (lvl1)"/>
    <w:basedOn w:val="Normal"/>
    <w:qFormat/>
    <w:rsid w:val="00021F49"/>
  </w:style>
  <w:style w:type="paragraph" w:customStyle="1" w:styleId="SymalListBullet1a">
    <w:name w:val="Symal List Bullet (1a)"/>
    <w:basedOn w:val="Normal"/>
    <w:uiPriority w:val="3"/>
    <w:qFormat/>
    <w:rsid w:val="003F396E"/>
    <w:pPr>
      <w:numPr>
        <w:numId w:val="29"/>
      </w:numPr>
      <w:spacing w:before="0" w:after="120"/>
    </w:pPr>
  </w:style>
  <w:style w:type="paragraph" w:styleId="TOC1">
    <w:name w:val="toc 1"/>
    <w:basedOn w:val="Normal"/>
    <w:next w:val="Normal"/>
    <w:autoRedefine/>
    <w:uiPriority w:val="39"/>
    <w:semiHidden/>
    <w:rsid w:val="00C16F2F"/>
    <w:pPr>
      <w:tabs>
        <w:tab w:val="right" w:leader="dot" w:pos="9356"/>
      </w:tabs>
      <w:spacing w:before="60" w:after="60" w:line="264" w:lineRule="auto"/>
      <w:ind w:left="567" w:right="284" w:hanging="567"/>
    </w:pPr>
    <w:rPr>
      <w:b/>
      <w:bCs/>
      <w:noProof/>
      <w:color w:val="EF7550" w:themeColor="accent2"/>
      <w:sz w:val="24"/>
    </w:rPr>
  </w:style>
  <w:style w:type="paragraph" w:styleId="TOC2">
    <w:name w:val="toc 2"/>
    <w:basedOn w:val="TOC1"/>
    <w:next w:val="Normal"/>
    <w:autoRedefine/>
    <w:uiPriority w:val="39"/>
    <w:semiHidden/>
    <w:rsid w:val="00CE72C7"/>
    <w:rPr>
      <w:sz w:val="20"/>
    </w:rPr>
  </w:style>
  <w:style w:type="paragraph" w:styleId="TableofFigures">
    <w:name w:val="table of figures"/>
    <w:basedOn w:val="Normal"/>
    <w:next w:val="Normal"/>
    <w:uiPriority w:val="99"/>
    <w:semiHidden/>
    <w:rsid w:val="00C16F2F"/>
    <w:pPr>
      <w:tabs>
        <w:tab w:val="left" w:pos="851"/>
        <w:tab w:val="right" w:leader="dot" w:pos="9356"/>
      </w:tabs>
      <w:spacing w:before="60" w:after="60" w:line="264" w:lineRule="auto"/>
      <w:ind w:left="423" w:right="238" w:hangingChars="423" w:hanging="423"/>
    </w:pPr>
    <w:rPr>
      <w:rFonts w:eastAsiaTheme="minorEastAsia"/>
      <w:noProof/>
      <w:szCs w:val="22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47D83"/>
    <w:rPr>
      <w:color w:val="808080"/>
    </w:rPr>
  </w:style>
  <w:style w:type="paragraph" w:customStyle="1" w:styleId="SymalListBullet2a">
    <w:name w:val="Symal List Bullet (2a)"/>
    <w:basedOn w:val="Normal"/>
    <w:uiPriority w:val="3"/>
    <w:rsid w:val="003F396E"/>
    <w:pPr>
      <w:numPr>
        <w:ilvl w:val="1"/>
        <w:numId w:val="29"/>
      </w:numPr>
      <w:spacing w:before="0" w:after="120"/>
    </w:pPr>
  </w:style>
  <w:style w:type="paragraph" w:customStyle="1" w:styleId="SymalListBullet3a">
    <w:name w:val="Symal List Bullet (3a)"/>
    <w:basedOn w:val="Normal"/>
    <w:uiPriority w:val="3"/>
    <w:rsid w:val="003F396E"/>
    <w:pPr>
      <w:numPr>
        <w:ilvl w:val="2"/>
        <w:numId w:val="29"/>
      </w:numPr>
      <w:spacing w:before="0" w:after="120"/>
    </w:pPr>
  </w:style>
  <w:style w:type="paragraph" w:customStyle="1" w:styleId="SymalTableBody">
    <w:name w:val="Symal Table Body"/>
    <w:basedOn w:val="Normal"/>
    <w:link w:val="SymalTableBodyChar"/>
    <w:uiPriority w:val="6"/>
    <w:qFormat/>
    <w:rsid w:val="00D44CD7"/>
    <w:pPr>
      <w:spacing w:before="70" w:after="70"/>
    </w:pPr>
    <w:rPr>
      <w:sz w:val="18"/>
    </w:rPr>
  </w:style>
  <w:style w:type="paragraph" w:styleId="TOC4">
    <w:name w:val="toc 4"/>
    <w:basedOn w:val="TOC3"/>
    <w:next w:val="Normal"/>
    <w:autoRedefine/>
    <w:uiPriority w:val="39"/>
    <w:semiHidden/>
    <w:rsid w:val="00A71811"/>
    <w:pPr>
      <w:ind w:firstLine="0"/>
    </w:pPr>
  </w:style>
  <w:style w:type="character" w:styleId="Strong">
    <w:name w:val="Strong"/>
    <w:basedOn w:val="DefaultParagraphFont"/>
    <w:uiPriority w:val="9"/>
    <w:semiHidden/>
    <w:qFormat/>
    <w:rsid w:val="00F47D83"/>
    <w:rPr>
      <w:rFonts w:ascii="Sofia Pro Extra Light" w:hAnsi="Sofia Pro Extra Light"/>
      <w:b/>
      <w:bCs/>
      <w:color w:val="71766D" w:themeColor="accent1"/>
    </w:rPr>
  </w:style>
  <w:style w:type="character" w:styleId="Emphasis">
    <w:name w:val="Emphasis"/>
    <w:basedOn w:val="DefaultParagraphFont"/>
    <w:uiPriority w:val="3"/>
    <w:qFormat/>
    <w:rsid w:val="00505D2E"/>
    <w:rPr>
      <w:rFonts w:asciiTheme="minorHAnsi" w:hAnsiTheme="minorHAnsi" w:cs="Segoe UI Light"/>
      <w:i w:val="0"/>
      <w:iCs/>
      <w:color w:val="EF7550" w:themeColor="accent2"/>
    </w:rPr>
  </w:style>
  <w:style w:type="table" w:styleId="TableGrid">
    <w:name w:val="Table Grid"/>
    <w:basedOn w:val="TableNormal"/>
    <w:uiPriority w:val="59"/>
    <w:rsid w:val="00F47D83"/>
    <w:pPr>
      <w:spacing w:after="0"/>
    </w:pPr>
    <w:rPr>
      <w:rFonts w:eastAsia="Times New Roman" w:cs="Times New Roman"/>
      <w:color w:val="000000" w:themeColor="text2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cript">
    <w:name w:val="Sub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bscript"/>
    </w:rPr>
  </w:style>
  <w:style w:type="character" w:customStyle="1" w:styleId="Superscript">
    <w:name w:val="Super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perscript"/>
    </w:rPr>
  </w:style>
  <w:style w:type="paragraph" w:styleId="Caption">
    <w:name w:val="caption"/>
    <w:basedOn w:val="Normal"/>
    <w:next w:val="Normal"/>
    <w:link w:val="CaptionChar"/>
    <w:uiPriority w:val="99"/>
    <w:qFormat/>
    <w:rsid w:val="00624ADE"/>
    <w:pPr>
      <w:keepNext/>
      <w:keepLines/>
      <w:spacing w:before="120" w:after="120"/>
      <w:ind w:left="851" w:hanging="851"/>
    </w:pPr>
    <w:rPr>
      <w:rFonts w:eastAsia="Segoe UI" w:cstheme="minorHAnsi"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83"/>
    <w:rPr>
      <w:rFonts w:ascii="Tahoma" w:eastAsia="Times New Roman" w:hAnsi="Tahoma" w:cs="Tahoma"/>
      <w:color w:val="000000" w:themeColor="text2"/>
      <w:sz w:val="16"/>
      <w:szCs w:val="16"/>
      <w:lang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021F49"/>
    <w:pPr>
      <w:keepNext/>
      <w:keepLines/>
      <w:outlineLvl w:val="0"/>
    </w:pPr>
    <w:rPr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021F49"/>
    <w:rPr>
      <w:b/>
      <w:bCs/>
      <w:sz w:val="40"/>
      <w:szCs w:val="36"/>
    </w:rPr>
  </w:style>
  <w:style w:type="character" w:customStyle="1" w:styleId="StrongEmphasis">
    <w:name w:val="StrongEmphasis"/>
    <w:basedOn w:val="DefaultParagraphFont"/>
    <w:uiPriority w:val="9"/>
    <w:semiHidden/>
    <w:rsid w:val="00F47D83"/>
    <w:rPr>
      <w:rFonts w:ascii="Sofia Pro Medium" w:hAnsi="Sofia Pro Medium"/>
      <w:b/>
      <w:bCs/>
      <w:i/>
      <w:iCs/>
      <w:color w:val="71766D" w:themeColor="accent1"/>
    </w:rPr>
  </w:style>
  <w:style w:type="table" w:styleId="ColorfulList-Accent5">
    <w:name w:val="Colorful List Accent 5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A19A" w:themeFill="accent6" w:themeFillShade="CC"/>
      </w:tcPr>
    </w:tblStylePr>
    <w:tblStylePr w:type="lastRow">
      <w:rPr>
        <w:b/>
        <w:bCs/>
        <w:color w:val="9EA19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4F3" w:themeFill="accent6" w:themeFillTint="33"/>
    </w:tcPr>
    <w:tblStylePr w:type="firstRow">
      <w:rPr>
        <w:b/>
        <w:bCs/>
      </w:rPr>
      <w:tblPr/>
      <w:tcPr>
        <w:shd w:val="clear" w:color="auto" w:fill="E8E9E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E9E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band1Vert">
      <w:tblPr/>
      <w:tcPr>
        <w:shd w:val="clear" w:color="auto" w:fill="E2E3E1" w:themeFill="accent6" w:themeFillTint="7F"/>
      </w:tcPr>
    </w:tblStylePr>
    <w:tblStylePr w:type="band1Horz">
      <w:tblPr/>
      <w:tcPr>
        <w:shd w:val="clear" w:color="auto" w:fill="E2E3E1" w:themeFill="accent6" w:themeFillTint="7F"/>
      </w:tcPr>
    </w:tblStylePr>
  </w:style>
  <w:style w:type="table" w:styleId="ColorfulList-Accent6">
    <w:name w:val="Colorful List Accent 6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F9F9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1F0" w:themeFill="accent6" w:themeFillTint="3F"/>
      </w:tcPr>
    </w:tblStylePr>
    <w:tblStylePr w:type="band1Horz">
      <w:tblPr/>
      <w:tcPr>
        <w:shd w:val="clear" w:color="auto" w:fill="F3F4F3" w:themeFill="accent6" w:themeFillTint="33"/>
      </w:tcPr>
    </w:tblStylePr>
  </w:style>
  <w:style w:type="table" w:styleId="MediumList1-Accent6">
    <w:name w:val="Medium List 1 Accent 6"/>
    <w:basedOn w:val="TableNormal"/>
    <w:uiPriority w:val="65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top w:val="single" w:sz="8" w:space="0" w:color="C6C8C4" w:themeColor="accent6"/>
        <w:bottom w:val="single" w:sz="8" w:space="0" w:color="C6C8C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C8C4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band1Vert">
      <w:tblPr/>
      <w:tcPr>
        <w:shd w:val="clear" w:color="auto" w:fill="F0F1F0" w:themeFill="accent6" w:themeFillTint="3F"/>
      </w:tcPr>
    </w:tblStylePr>
    <w:tblStylePr w:type="band1Horz">
      <w:tblPr/>
      <w:tcPr>
        <w:shd w:val="clear" w:color="auto" w:fill="F0F1F0" w:themeFill="accent6" w:themeFillTint="3F"/>
      </w:tcPr>
    </w:tblStylePr>
  </w:style>
  <w:style w:type="character" w:styleId="IntenseEmphasis">
    <w:name w:val="Intense Emphasis"/>
    <w:basedOn w:val="DefaultParagraphFont"/>
    <w:uiPriority w:val="21"/>
    <w:semiHidden/>
    <w:rsid w:val="00F47D83"/>
    <w:rPr>
      <w:rFonts w:ascii="Sofia Pro Light" w:hAnsi="Sofia Pro Light"/>
      <w:i/>
      <w:iCs/>
      <w:color w:val="71766D" w:themeColor="accent1"/>
    </w:rPr>
  </w:style>
  <w:style w:type="paragraph" w:styleId="TOCHeading">
    <w:name w:val="TOC Heading"/>
    <w:basedOn w:val="Title"/>
    <w:next w:val="Normal"/>
    <w:uiPriority w:val="39"/>
    <w:semiHidden/>
    <w:qFormat/>
    <w:rsid w:val="001329E3"/>
    <w:pPr>
      <w:spacing w:line="216" w:lineRule="auto"/>
    </w:pPr>
  </w:style>
  <w:style w:type="paragraph" w:styleId="TOC3">
    <w:name w:val="toc 3"/>
    <w:basedOn w:val="Normal"/>
    <w:next w:val="Normal"/>
    <w:autoRedefine/>
    <w:uiPriority w:val="39"/>
    <w:semiHidden/>
    <w:rsid w:val="00C14D23"/>
    <w:pPr>
      <w:tabs>
        <w:tab w:val="right" w:leader="dot" w:pos="9356"/>
      </w:tabs>
      <w:spacing w:before="60" w:after="60" w:line="264" w:lineRule="auto"/>
      <w:ind w:left="567" w:right="284" w:hanging="567"/>
    </w:pPr>
    <w:rPr>
      <w:bCs/>
      <w:noProof/>
    </w:rPr>
  </w:style>
  <w:style w:type="character" w:styleId="Hyperlink">
    <w:name w:val="Hyperlink"/>
    <w:basedOn w:val="DefaultParagraphFont"/>
    <w:uiPriority w:val="99"/>
    <w:rsid w:val="00CE09EE"/>
    <w:rPr>
      <w:color w:val="EF7550" w:themeColor="accent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7D83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EndnoteReference">
    <w:name w:val="endnote reference"/>
    <w:basedOn w:val="DefaultParagraphFont"/>
    <w:uiPriority w:val="99"/>
    <w:semiHidden/>
    <w:unhideWhenUsed/>
    <w:rsid w:val="00F47D83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rsid w:val="00F47D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F47D83"/>
    <w:rPr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624ADE"/>
    <w:rPr>
      <w:rFonts w:eastAsia="Segoe UI" w:cstheme="minorHAnsi"/>
      <w:bCs/>
      <w:szCs w:val="24"/>
    </w:rPr>
  </w:style>
  <w:style w:type="paragraph" w:customStyle="1" w:styleId="SymalTableHeading">
    <w:name w:val="Symal Table Heading"/>
    <w:basedOn w:val="SymalTableBody"/>
    <w:uiPriority w:val="5"/>
    <w:qFormat/>
    <w:rsid w:val="00D44CD7"/>
    <w:pPr>
      <w:spacing w:before="100" w:after="100"/>
    </w:pPr>
    <w:rPr>
      <w:rFonts w:asciiTheme="majorHAnsi" w:hAnsiTheme="majorHAnsi"/>
      <w:sz w:val="22"/>
    </w:rPr>
  </w:style>
  <w:style w:type="character" w:styleId="IntenseReference">
    <w:name w:val="Intense Reference"/>
    <w:basedOn w:val="DefaultParagraphFont"/>
    <w:uiPriority w:val="32"/>
    <w:semiHidden/>
    <w:rsid w:val="00F47D83"/>
    <w:rPr>
      <w:rFonts w:ascii="Sofia Pro Extra Light" w:hAnsi="Sofia Pro Extra Light"/>
      <w:b/>
      <w:bCs/>
      <w:smallCaps/>
      <w:color w:val="71766D" w:themeColor="accent1"/>
      <w:spacing w:val="5"/>
    </w:rPr>
  </w:style>
  <w:style w:type="character" w:styleId="SubtleEmphasis">
    <w:name w:val="Subtle Emphasis"/>
    <w:basedOn w:val="DefaultParagraphFont"/>
    <w:uiPriority w:val="19"/>
    <w:semiHidden/>
    <w:rsid w:val="00F47D83"/>
    <w:rPr>
      <w:rFonts w:ascii="Sofia Pro Extra Light" w:hAnsi="Sofia Pro Extra Light"/>
      <w:i/>
      <w:iCs/>
      <w:color w:val="EF7550" w:themeColor="accent2"/>
    </w:rPr>
  </w:style>
  <w:style w:type="character" w:styleId="SubtleReference">
    <w:name w:val="Subtle Reference"/>
    <w:basedOn w:val="DefaultParagraphFont"/>
    <w:uiPriority w:val="31"/>
    <w:semiHidden/>
    <w:rsid w:val="00F47D83"/>
    <w:rPr>
      <w:rFonts w:ascii="Sofia Pro Extra Light" w:hAnsi="Sofia Pro Extra Light"/>
      <w:smallCaps/>
      <w:color w:val="EF7550" w:themeColor="accent2"/>
    </w:rPr>
  </w:style>
  <w:style w:type="paragraph" w:styleId="ListParagraph">
    <w:name w:val="List Paragraph"/>
    <w:basedOn w:val="Normal"/>
    <w:uiPriority w:val="34"/>
    <w:qFormat/>
    <w:rsid w:val="00F47D83"/>
    <w:pPr>
      <w:ind w:left="720"/>
      <w:contextualSpacing/>
    </w:pPr>
  </w:style>
  <w:style w:type="character" w:customStyle="1" w:styleId="SymalTableBodyChar">
    <w:name w:val="Symal Table Body Char"/>
    <w:basedOn w:val="DefaultParagraphFont"/>
    <w:link w:val="SymalTableBody"/>
    <w:uiPriority w:val="6"/>
    <w:rsid w:val="00D44CD7"/>
    <w:rPr>
      <w:sz w:val="18"/>
    </w:rPr>
  </w:style>
  <w:style w:type="paragraph" w:customStyle="1" w:styleId="SymalTableBullet1">
    <w:name w:val="Symal TableBullet1"/>
    <w:basedOn w:val="SymalTableBody"/>
    <w:uiPriority w:val="6"/>
    <w:qFormat/>
    <w:rsid w:val="00607B0C"/>
    <w:pPr>
      <w:numPr>
        <w:numId w:val="9"/>
      </w:numPr>
    </w:pPr>
    <w:rPr>
      <w:rFonts w:eastAsia="Segoe UI" w:cs="Times New Roman"/>
      <w:color w:val="000000" w:themeColor="text1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393C"/>
  </w:style>
  <w:style w:type="paragraph" w:customStyle="1" w:styleId="SymalIntroText">
    <w:name w:val="Symal Intro Text"/>
    <w:basedOn w:val="Normal"/>
    <w:uiPriority w:val="2"/>
    <w:qFormat/>
    <w:rsid w:val="007531BF"/>
    <w:pPr>
      <w:spacing w:before="0" w:after="360"/>
    </w:pPr>
    <w:rPr>
      <w:bCs/>
      <w:noProof/>
      <w:color w:val="71766D" w:themeColor="accent1"/>
      <w:sz w:val="28"/>
      <w:szCs w:val="36"/>
    </w:rPr>
  </w:style>
  <w:style w:type="table" w:customStyle="1" w:styleId="SymalTableStyle2">
    <w:name w:val="Symal Table Style 2"/>
    <w:basedOn w:val="TableNormal"/>
    <w:uiPriority w:val="99"/>
    <w:rsid w:val="00C14D23"/>
    <w:pPr>
      <w:spacing w:before="70" w:after="70"/>
    </w:pPr>
    <w:rPr>
      <w:rFonts w:eastAsia="Arial" w:cs="Times New Roman"/>
      <w:sz w:val="18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FFFFFF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ajorHAnsi" w:hAnsiTheme="majorHAnsi"/>
        <w:b/>
        <w:color w:val="auto"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  <w:sz w:val="18"/>
      </w:rPr>
      <w:tblPr/>
      <w:tcPr>
        <w:tcBorders>
          <w:insideH w:val="single" w:sz="4" w:space="0" w:color="auto"/>
        </w:tcBorders>
        <w:shd w:val="clear" w:color="auto" w:fill="FFFFFF"/>
      </w:tcPr>
    </w:tblStylePr>
    <w:tblStylePr w:type="band1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paragraph" w:styleId="NoSpacing">
    <w:name w:val="No Spacing"/>
    <w:link w:val="NoSpacingChar"/>
    <w:uiPriority w:val="1"/>
    <w:semiHidden/>
    <w:qFormat/>
    <w:rsid w:val="00A82F0E"/>
    <w:pPr>
      <w:spacing w:after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DE21F2"/>
    <w:rPr>
      <w:rFonts w:eastAsiaTheme="minorEastAsia"/>
      <w:lang w:val="en-US"/>
    </w:rPr>
  </w:style>
  <w:style w:type="paragraph" w:customStyle="1" w:styleId="SymalSource">
    <w:name w:val="SymalSource"/>
    <w:basedOn w:val="Normal"/>
    <w:next w:val="SymalBodycopylvl1"/>
    <w:uiPriority w:val="7"/>
    <w:qFormat/>
    <w:rsid w:val="00F90A08"/>
    <w:pPr>
      <w:keepLines/>
      <w:numPr>
        <w:numId w:val="6"/>
      </w:numPr>
      <w:spacing w:before="120" w:after="60"/>
    </w:pPr>
    <w:rPr>
      <w:sz w:val="16"/>
      <w:szCs w:val="18"/>
    </w:rPr>
  </w:style>
  <w:style w:type="paragraph" w:customStyle="1" w:styleId="SymalNote">
    <w:name w:val="SymalNote"/>
    <w:basedOn w:val="SymalSource"/>
    <w:next w:val="Normal"/>
    <w:uiPriority w:val="7"/>
    <w:qFormat/>
    <w:rsid w:val="009122A5"/>
    <w:pPr>
      <w:numPr>
        <w:ilvl w:val="1"/>
      </w:numPr>
    </w:pPr>
  </w:style>
  <w:style w:type="paragraph" w:customStyle="1" w:styleId="TOFHeading">
    <w:name w:val="TOF Heading"/>
    <w:basedOn w:val="TOCHeading"/>
    <w:uiPriority w:val="39"/>
    <w:semiHidden/>
    <w:qFormat/>
    <w:rsid w:val="00F47D83"/>
    <w:pPr>
      <w:framePr w:wrap="around" w:hAnchor="text"/>
      <w:spacing w:before="360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7D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D83"/>
    <w:rPr>
      <w:color w:val="7D97D3" w:themeColor="followedHyperlink"/>
      <w:u w:val="single"/>
    </w:rPr>
  </w:style>
  <w:style w:type="paragraph" w:customStyle="1" w:styleId="SymalHeading1numbered">
    <w:name w:val="Symal Heading 1 (numbered)"/>
    <w:basedOn w:val="Heading1"/>
    <w:next w:val="SymalBodycopylvl2"/>
    <w:uiPriority w:val="2"/>
    <w:qFormat/>
    <w:rsid w:val="00613248"/>
    <w:pPr>
      <w:numPr>
        <w:numId w:val="2"/>
      </w:numPr>
    </w:pPr>
  </w:style>
  <w:style w:type="paragraph" w:customStyle="1" w:styleId="SymalHeading2numbered">
    <w:name w:val="Symal Heading 2 (numbered)"/>
    <w:basedOn w:val="Heading2"/>
    <w:next w:val="SymalBodycopylvl2"/>
    <w:uiPriority w:val="2"/>
    <w:qFormat/>
    <w:rsid w:val="00CC61F8"/>
    <w:pPr>
      <w:numPr>
        <w:ilvl w:val="1"/>
        <w:numId w:val="2"/>
      </w:numPr>
    </w:pPr>
  </w:style>
  <w:style w:type="paragraph" w:customStyle="1" w:styleId="SymalHeading3numbered">
    <w:name w:val="Symal Heading 3 (numbered)"/>
    <w:basedOn w:val="Heading3"/>
    <w:next w:val="SymalBodycopylvl2"/>
    <w:uiPriority w:val="2"/>
    <w:qFormat/>
    <w:rsid w:val="009122A5"/>
    <w:pPr>
      <w:numPr>
        <w:ilvl w:val="2"/>
        <w:numId w:val="2"/>
      </w:numPr>
    </w:pPr>
  </w:style>
  <w:style w:type="paragraph" w:customStyle="1" w:styleId="SymalNoteSourceList1">
    <w:name w:val="SymalNoteSource List1"/>
    <w:basedOn w:val="SymalNoteSourceStandard"/>
    <w:uiPriority w:val="7"/>
    <w:qFormat/>
    <w:rsid w:val="009122A5"/>
    <w:pPr>
      <w:numPr>
        <w:numId w:val="4"/>
      </w:numPr>
    </w:pPr>
  </w:style>
  <w:style w:type="paragraph" w:customStyle="1" w:styleId="SymalNoteSourceStandard">
    <w:name w:val="SymalNoteSource Standard"/>
    <w:basedOn w:val="SymalSource"/>
    <w:uiPriority w:val="7"/>
    <w:qFormat/>
    <w:rsid w:val="00F47D83"/>
    <w:pPr>
      <w:numPr>
        <w:numId w:val="0"/>
      </w:numPr>
    </w:pPr>
  </w:style>
  <w:style w:type="paragraph" w:customStyle="1" w:styleId="SymalNoteSourceList2">
    <w:name w:val="SymalNoteSource List2"/>
    <w:basedOn w:val="SymalNoteSourceList1"/>
    <w:uiPriority w:val="7"/>
    <w:rsid w:val="00F47D83"/>
    <w:pPr>
      <w:numPr>
        <w:ilvl w:val="1"/>
      </w:numPr>
    </w:pPr>
  </w:style>
  <w:style w:type="paragraph" w:customStyle="1" w:styleId="SymalNoteSourceList3">
    <w:name w:val="SymalNoteSource List3"/>
    <w:basedOn w:val="SymalNoteSourceList2"/>
    <w:uiPriority w:val="7"/>
    <w:rsid w:val="00F47D83"/>
    <w:pPr>
      <w:numPr>
        <w:ilvl w:val="2"/>
      </w:numPr>
    </w:pPr>
  </w:style>
  <w:style w:type="paragraph" w:customStyle="1" w:styleId="SymalTableNumber1">
    <w:name w:val="Symal TableNumber1"/>
    <w:basedOn w:val="ListParagraph"/>
    <w:uiPriority w:val="6"/>
    <w:qFormat/>
    <w:rsid w:val="00607B0C"/>
    <w:pPr>
      <w:numPr>
        <w:numId w:val="26"/>
      </w:numPr>
      <w:spacing w:before="70" w:after="70"/>
      <w:contextualSpacing w:val="0"/>
    </w:pPr>
    <w:rPr>
      <w:rFonts w:eastAsia="Segoe UI" w:cs="Times New Roman"/>
      <w:sz w:val="18"/>
      <w:szCs w:val="24"/>
    </w:rPr>
  </w:style>
  <w:style w:type="paragraph" w:customStyle="1" w:styleId="SymalTableNumber2">
    <w:name w:val="Symal TableNumber2"/>
    <w:basedOn w:val="SymalTableNumber1"/>
    <w:uiPriority w:val="6"/>
    <w:qFormat/>
    <w:rsid w:val="00D44CD7"/>
    <w:pPr>
      <w:numPr>
        <w:ilvl w:val="1"/>
      </w:numPr>
    </w:pPr>
  </w:style>
  <w:style w:type="table" w:customStyle="1" w:styleId="SymalTableStyle1-Default">
    <w:name w:val="Symal Table Style 1 - Default"/>
    <w:basedOn w:val="TableNormal"/>
    <w:uiPriority w:val="99"/>
    <w:rsid w:val="00607B0C"/>
    <w:pPr>
      <w:spacing w:before="70" w:after="70"/>
    </w:pPr>
    <w:rPr>
      <w:rFonts w:eastAsia="Segoe UI" w:cs="Times New Roman"/>
      <w:sz w:val="18"/>
    </w:rPr>
    <w:tblPr>
      <w:tblStyleRowBandSize w:val="1"/>
      <w:tblStyleColBandSize w:val="1"/>
      <w:tblBorders>
        <w:top w:val="single" w:sz="4" w:space="0" w:color="EF7550" w:themeColor="accent2"/>
        <w:bottom w:val="single" w:sz="4" w:space="0" w:color="EF7550" w:themeColor="accent2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inorHAnsi" w:hAnsiTheme="minorHAnsi"/>
        <w:b/>
        <w:color w:val="auto"/>
        <w:sz w:val="22"/>
      </w:rPr>
      <w:tblPr/>
      <w:trPr>
        <w:tblHeader/>
      </w:trPr>
      <w:tcPr>
        <w:tcBorders>
          <w:top w:val="single" w:sz="12" w:space="0" w:color="EF7550" w:themeColor="accent2"/>
          <w:bottom w:val="single" w:sz="12" w:space="0" w:color="EF7550" w:themeColor="accent2"/>
        </w:tcBorders>
        <w:vAlign w:val="center"/>
      </w:tcPr>
    </w:tblStylePr>
    <w:tblStylePr w:type="lastRow">
      <w:rPr>
        <w:rFonts w:asciiTheme="minorHAnsi" w:hAnsiTheme="minorHAnsi"/>
        <w:b/>
        <w:color w:val="auto"/>
        <w:sz w:val="18"/>
      </w:rPr>
      <w:tblPr/>
      <w:tcPr>
        <w:tcBorders>
          <w:top w:val="single" w:sz="12" w:space="0" w:color="auto"/>
          <w:bottom w:val="single" w:sz="4" w:space="0" w:color="EF7550" w:themeColor="accent2"/>
        </w:tcBorders>
        <w:shd w:val="clear" w:color="auto" w:fill="auto"/>
      </w:tcPr>
    </w:tblStylePr>
    <w:tblStylePr w:type="firstCol">
      <w:pPr>
        <w:wordWrap/>
      </w:pPr>
      <w:rPr>
        <w:rFonts w:asciiTheme="minorHAnsi" w:hAnsiTheme="minorHAnsi"/>
        <w:b/>
        <w:color w:val="auto"/>
        <w:sz w:val="18"/>
      </w:rPr>
    </w:tblStylePr>
    <w:tblStylePr w:type="band1Horz">
      <w:rPr>
        <w:rFonts w:asciiTheme="minorHAnsi" w:hAnsiTheme="minorHAnsi"/>
        <w:sz w:val="18"/>
      </w:rPr>
    </w:tblStylePr>
    <w:tblStylePr w:type="band2Horz">
      <w:rPr>
        <w:rFonts w:asciiTheme="minorHAnsi" w:hAnsiTheme="minorHAnsi"/>
        <w:sz w:val="18"/>
      </w:rPr>
    </w:tblStylePr>
  </w:style>
  <w:style w:type="table" w:customStyle="1" w:styleId="SymalTableStyle3">
    <w:name w:val="Symal Table Style 3"/>
    <w:basedOn w:val="TableNormal"/>
    <w:uiPriority w:val="99"/>
    <w:rsid w:val="00607B0C"/>
    <w:pPr>
      <w:spacing w:before="70" w:after="70"/>
    </w:pPr>
    <w:rPr>
      <w:rFonts w:eastAsia="Segoe UI" w:cs="Times New Roman"/>
      <w:sz w:val="18"/>
      <w:szCs w:val="24"/>
    </w:r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jc w:val="left"/>
      </w:pPr>
      <w:rPr>
        <w:b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wordWrap/>
      </w:pPr>
      <w:rPr>
        <w:b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</w:style>
  <w:style w:type="paragraph" w:customStyle="1" w:styleId="SymalSectionHeading">
    <w:name w:val="Symal Section Heading"/>
    <w:basedOn w:val="Heading1"/>
    <w:next w:val="Normal"/>
    <w:uiPriority w:val="2"/>
    <w:qFormat/>
    <w:rsid w:val="00414B29"/>
    <w:pPr>
      <w:framePr w:w="11850" w:h="6010" w:hRule="exact" w:vSpace="113" w:wrap="around" w:vAnchor="page" w:hAnchor="page" w:yAlign="top"/>
      <w:spacing w:before="2040" w:line="1000" w:lineRule="exact"/>
      <w:ind w:left="-142"/>
    </w:pPr>
    <w:rPr>
      <w:bCs w:val="0"/>
      <w:sz w:val="100"/>
      <w:szCs w:val="100"/>
    </w:rPr>
  </w:style>
  <w:style w:type="table" w:customStyle="1" w:styleId="clear">
    <w:name w:val="clear"/>
    <w:basedOn w:val="TableNormal"/>
    <w:uiPriority w:val="99"/>
    <w:rsid w:val="00F47D83"/>
    <w:pPr>
      <w:spacing w:after="0"/>
    </w:pPr>
    <w:rPr>
      <w:rFonts w:eastAsia="Segoe UI" w:cs="Times New Roman"/>
      <w:szCs w:val="24"/>
    </w:rPr>
    <w:tblPr>
      <w:tblCellMar>
        <w:left w:w="0" w:type="dxa"/>
        <w:right w:w="0" w:type="dxa"/>
      </w:tblCellMar>
    </w:tblPr>
  </w:style>
  <w:style w:type="paragraph" w:styleId="ListBullet2">
    <w:name w:val="List Bullet 2"/>
    <w:basedOn w:val="Normal"/>
    <w:uiPriority w:val="3"/>
    <w:semiHidden/>
    <w:rsid w:val="007D1801"/>
    <w:pPr>
      <w:numPr>
        <w:ilvl w:val="1"/>
        <w:numId w:val="3"/>
      </w:numPr>
      <w:spacing w:before="0" w:after="120"/>
      <w:ind w:left="567"/>
    </w:pPr>
    <w:rPr>
      <w:rFonts w:eastAsia="Calibri" w:cstheme="minorHAnsi"/>
      <w:szCs w:val="24"/>
    </w:rPr>
  </w:style>
  <w:style w:type="paragraph" w:styleId="ListBullet3">
    <w:name w:val="List Bullet 3"/>
    <w:basedOn w:val="Normal"/>
    <w:uiPriority w:val="3"/>
    <w:semiHidden/>
    <w:rsid w:val="007D1801"/>
    <w:pPr>
      <w:numPr>
        <w:ilvl w:val="2"/>
        <w:numId w:val="3"/>
      </w:numPr>
      <w:spacing w:before="0" w:after="120"/>
      <w:ind w:left="850"/>
    </w:pPr>
    <w:rPr>
      <w:rFonts w:eastAsia="Calibri" w:cstheme="minorHAnsi"/>
      <w:szCs w:val="24"/>
    </w:rPr>
  </w:style>
  <w:style w:type="paragraph" w:customStyle="1" w:styleId="SymalListBullet1b">
    <w:name w:val="Symal List Bullet (1b)"/>
    <w:basedOn w:val="ListParagraph"/>
    <w:uiPriority w:val="4"/>
    <w:qFormat/>
    <w:rsid w:val="002E1EBA"/>
    <w:pPr>
      <w:numPr>
        <w:numId w:val="7"/>
      </w:numPr>
      <w:spacing w:before="0" w:after="120"/>
      <w:contextualSpacing w:val="0"/>
    </w:pPr>
  </w:style>
  <w:style w:type="paragraph" w:customStyle="1" w:styleId="SymalListBullet2b">
    <w:name w:val="Symal List Bullet (2b)"/>
    <w:basedOn w:val="ListParagraph"/>
    <w:uiPriority w:val="4"/>
    <w:rsid w:val="002E1EBA"/>
    <w:pPr>
      <w:numPr>
        <w:ilvl w:val="1"/>
        <w:numId w:val="7"/>
      </w:numPr>
      <w:spacing w:before="0" w:after="120"/>
      <w:contextualSpacing w:val="0"/>
    </w:pPr>
  </w:style>
  <w:style w:type="paragraph" w:customStyle="1" w:styleId="SymalListBullet3b">
    <w:name w:val="Symal List Bullet (3b)"/>
    <w:basedOn w:val="ListParagraph"/>
    <w:uiPriority w:val="4"/>
    <w:rsid w:val="002E1EBA"/>
    <w:pPr>
      <w:numPr>
        <w:ilvl w:val="2"/>
        <w:numId w:val="7"/>
      </w:numPr>
      <w:spacing w:before="0" w:after="120"/>
      <w:contextualSpacing w:val="0"/>
    </w:pPr>
  </w:style>
  <w:style w:type="paragraph" w:customStyle="1" w:styleId="SymalListNumber1a">
    <w:name w:val="Symal List Number (1a)"/>
    <w:basedOn w:val="Normal"/>
    <w:uiPriority w:val="3"/>
    <w:qFormat/>
    <w:rsid w:val="002E1EBA"/>
    <w:pPr>
      <w:numPr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2a">
    <w:name w:val="Symal List Number (2a)"/>
    <w:basedOn w:val="Normal"/>
    <w:uiPriority w:val="3"/>
    <w:rsid w:val="002E1EBA"/>
    <w:pPr>
      <w:numPr>
        <w:ilvl w:val="1"/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3a">
    <w:name w:val="Symal List Number (3a)"/>
    <w:basedOn w:val="SymalListNumber3b"/>
    <w:uiPriority w:val="3"/>
    <w:rsid w:val="002E1EBA"/>
    <w:pPr>
      <w:numPr>
        <w:numId w:val="11"/>
      </w:numPr>
    </w:pPr>
  </w:style>
  <w:style w:type="paragraph" w:customStyle="1" w:styleId="SymalListNumber1b">
    <w:name w:val="Symal List Number (1b)"/>
    <w:basedOn w:val="ListParagraph"/>
    <w:uiPriority w:val="4"/>
    <w:qFormat/>
    <w:rsid w:val="002E1EBA"/>
    <w:pPr>
      <w:numPr>
        <w:numId w:val="8"/>
      </w:numPr>
      <w:spacing w:before="0" w:after="120"/>
      <w:contextualSpacing w:val="0"/>
    </w:pPr>
  </w:style>
  <w:style w:type="paragraph" w:customStyle="1" w:styleId="SymalListNumber2b">
    <w:name w:val="Symal List Number (2b)"/>
    <w:basedOn w:val="ListParagraph"/>
    <w:uiPriority w:val="4"/>
    <w:rsid w:val="002E1EBA"/>
    <w:pPr>
      <w:numPr>
        <w:ilvl w:val="1"/>
        <w:numId w:val="8"/>
      </w:numPr>
      <w:spacing w:before="0" w:after="120"/>
      <w:contextualSpacing w:val="0"/>
    </w:pPr>
  </w:style>
  <w:style w:type="paragraph" w:customStyle="1" w:styleId="SymalListNumber3b">
    <w:name w:val="Symal List Number (3b)"/>
    <w:basedOn w:val="SymalListNumber2b"/>
    <w:uiPriority w:val="4"/>
    <w:rsid w:val="002E1EBA"/>
    <w:pPr>
      <w:numPr>
        <w:ilvl w:val="2"/>
      </w:numPr>
      <w:ind w:left="1872" w:hanging="284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393C"/>
  </w:style>
  <w:style w:type="paragraph" w:styleId="TOC5">
    <w:name w:val="toc 5"/>
    <w:basedOn w:val="TOC4"/>
    <w:next w:val="Normal"/>
    <w:autoRedefine/>
    <w:uiPriority w:val="39"/>
    <w:semiHidden/>
    <w:rsid w:val="00386D74"/>
    <w:pPr>
      <w:tabs>
        <w:tab w:val="left" w:pos="1320"/>
      </w:tabs>
    </w:pPr>
    <w:rPr>
      <w:rFonts w:asciiTheme="majorHAnsi" w:hAnsiTheme="majorHAns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ymalCoverTitle">
    <w:name w:val="Symal Cover Title"/>
    <w:basedOn w:val="Normal"/>
    <w:uiPriority w:val="39"/>
    <w:semiHidden/>
    <w:qFormat/>
    <w:rsid w:val="00EB240D"/>
    <w:pPr>
      <w:spacing w:before="1320"/>
      <w:ind w:left="567" w:right="773"/>
      <w:contextualSpacing/>
    </w:pPr>
    <w:rPr>
      <w:b/>
      <w:bCs/>
      <w:sz w:val="110"/>
      <w:szCs w:val="120"/>
    </w:rPr>
  </w:style>
  <w:style w:type="paragraph" w:customStyle="1" w:styleId="SymalCoverSubtitle">
    <w:name w:val="Symal Cover Subtitle"/>
    <w:basedOn w:val="Normal"/>
    <w:uiPriority w:val="39"/>
    <w:semiHidden/>
    <w:qFormat/>
    <w:rsid w:val="00D60E1B"/>
    <w:pPr>
      <w:spacing w:before="120" w:after="360"/>
      <w:ind w:right="105"/>
      <w:contextualSpacing/>
    </w:pPr>
    <w:rPr>
      <w:b/>
      <w:bCs/>
      <w:sz w:val="56"/>
      <w:szCs w:val="56"/>
    </w:rPr>
  </w:style>
  <w:style w:type="paragraph" w:customStyle="1" w:styleId="SymalCoverDate">
    <w:name w:val="Symal Cover Date"/>
    <w:basedOn w:val="SymalCoverSubtitle"/>
    <w:uiPriority w:val="39"/>
    <w:semiHidden/>
    <w:qFormat/>
    <w:rsid w:val="00807516"/>
    <w:pPr>
      <w:spacing w:after="120"/>
      <w:ind w:right="108"/>
      <w:contextualSpacing w:val="0"/>
    </w:pPr>
    <w:rPr>
      <w:bCs w:val="0"/>
      <w:sz w:val="20"/>
      <w:szCs w:val="40"/>
    </w:rPr>
  </w:style>
  <w:style w:type="paragraph" w:customStyle="1" w:styleId="LegalNumberLevel6">
    <w:name w:val="Legal Number Level 6"/>
    <w:basedOn w:val="ListParagraph"/>
    <w:uiPriority w:val="19"/>
    <w:rsid w:val="007C18AE"/>
    <w:pPr>
      <w:numPr>
        <w:ilvl w:val="4"/>
        <w:numId w:val="22"/>
      </w:numPr>
      <w:tabs>
        <w:tab w:val="left" w:pos="1276"/>
      </w:tabs>
      <w:spacing w:before="120"/>
      <w:contextualSpacing w:val="0"/>
      <w:jc w:val="both"/>
    </w:pPr>
    <w:rPr>
      <w:sz w:val="18"/>
      <w:szCs w:val="18"/>
    </w:rPr>
  </w:style>
  <w:style w:type="paragraph" w:customStyle="1" w:styleId="LegalBody">
    <w:name w:val="Legal Body"/>
    <w:basedOn w:val="SymalBodycopylvl2"/>
    <w:uiPriority w:val="19"/>
    <w:qFormat/>
    <w:rsid w:val="00E83298"/>
    <w:pPr>
      <w:ind w:left="567"/>
    </w:pPr>
    <w:rPr>
      <w:sz w:val="18"/>
    </w:rPr>
  </w:style>
  <w:style w:type="paragraph" w:customStyle="1" w:styleId="LegalHeading1">
    <w:name w:val="Legal Heading 1"/>
    <w:basedOn w:val="LegalNumberHeading"/>
    <w:uiPriority w:val="19"/>
    <w:rsid w:val="00E83298"/>
    <w:pPr>
      <w:numPr>
        <w:numId w:val="0"/>
      </w:numPr>
      <w:pBdr>
        <w:bottom w:val="single" w:sz="4" w:space="5" w:color="auto"/>
      </w:pBdr>
    </w:pPr>
    <w:rPr>
      <w:sz w:val="24"/>
    </w:rPr>
  </w:style>
  <w:style w:type="paragraph" w:customStyle="1" w:styleId="LegalNumberHeading">
    <w:name w:val="Legal Number Heading"/>
    <w:basedOn w:val="BodyText"/>
    <w:uiPriority w:val="19"/>
    <w:qFormat/>
    <w:rsid w:val="00E83298"/>
    <w:pPr>
      <w:keepNext/>
      <w:keepLines/>
      <w:numPr>
        <w:numId w:val="23"/>
      </w:numPr>
      <w:spacing w:before="120"/>
      <w:ind w:left="567" w:hanging="567"/>
      <w:jc w:val="both"/>
    </w:pPr>
    <w:rPr>
      <w:rFonts w:asciiTheme="majorHAnsi" w:eastAsia="Times New Roman" w:hAnsiTheme="majorHAnsi" w:cs="Times New Roman"/>
      <w:b/>
      <w:caps/>
      <w:szCs w:val="32"/>
      <w:lang w:eastAsia="en-AU"/>
    </w:rPr>
  </w:style>
  <w:style w:type="paragraph" w:customStyle="1" w:styleId="LegalNumberLevel2">
    <w:name w:val="Legal Number Level 2"/>
    <w:basedOn w:val="BodyText"/>
    <w:uiPriority w:val="19"/>
    <w:qFormat/>
    <w:rsid w:val="00E83298"/>
    <w:pPr>
      <w:numPr>
        <w:numId w:val="22"/>
      </w:numPr>
      <w:jc w:val="both"/>
    </w:pPr>
    <w:rPr>
      <w:rFonts w:asciiTheme="majorHAnsi" w:eastAsia="Times New Roman" w:hAnsiTheme="majorHAnsi" w:cs="Times New Roman"/>
      <w:b/>
      <w:sz w:val="18"/>
      <w:lang w:eastAsia="en-AU"/>
    </w:rPr>
  </w:style>
  <w:style w:type="paragraph" w:customStyle="1" w:styleId="LegalNumberLevel3">
    <w:name w:val="Legal Number Level 3"/>
    <w:basedOn w:val="BodyText"/>
    <w:uiPriority w:val="19"/>
    <w:qFormat/>
    <w:rsid w:val="00434660"/>
    <w:pPr>
      <w:numPr>
        <w:ilvl w:val="1"/>
        <w:numId w:val="24"/>
      </w:numPr>
      <w:spacing w:before="120"/>
      <w:jc w:val="both"/>
    </w:pPr>
    <w:rPr>
      <w:rFonts w:asciiTheme="majorHAnsi" w:eastAsia="Times New Roman" w:hAnsiTheme="majorHAnsi" w:cs="Times New Roman"/>
      <w:sz w:val="18"/>
      <w:lang w:eastAsia="en-AU"/>
    </w:rPr>
  </w:style>
  <w:style w:type="paragraph" w:customStyle="1" w:styleId="LegalNumberLevel4">
    <w:name w:val="Legal Number Level 4"/>
    <w:basedOn w:val="LegalNumberLevel3"/>
    <w:uiPriority w:val="19"/>
    <w:qFormat/>
    <w:rsid w:val="004F0428"/>
    <w:pPr>
      <w:numPr>
        <w:ilvl w:val="2"/>
      </w:numPr>
    </w:pPr>
    <w:rPr>
      <w:rFonts w:asciiTheme="minorHAnsi" w:hAnsiTheme="minorHAnsi"/>
    </w:rPr>
  </w:style>
  <w:style w:type="numbering" w:customStyle="1" w:styleId="Major">
    <w:name w:val="Major"/>
    <w:uiPriority w:val="99"/>
    <w:rsid w:val="007C18AE"/>
    <w:pPr>
      <w:numPr>
        <w:numId w:val="20"/>
      </w:numPr>
    </w:pPr>
  </w:style>
  <w:style w:type="numbering" w:customStyle="1" w:styleId="CivLegal">
    <w:name w:val="CivLegal"/>
    <w:uiPriority w:val="99"/>
    <w:rsid w:val="007C18AE"/>
    <w:pPr>
      <w:numPr>
        <w:numId w:val="21"/>
      </w:numPr>
    </w:pPr>
  </w:style>
  <w:style w:type="paragraph" w:customStyle="1" w:styleId="LegalNumberLevel5">
    <w:name w:val="Legal Number Level 5"/>
    <w:basedOn w:val="BodyText"/>
    <w:uiPriority w:val="19"/>
    <w:qFormat/>
    <w:rsid w:val="00E83298"/>
    <w:pPr>
      <w:numPr>
        <w:ilvl w:val="3"/>
        <w:numId w:val="22"/>
      </w:numPr>
      <w:spacing w:before="120"/>
      <w:jc w:val="both"/>
    </w:pPr>
    <w:rPr>
      <w:rFonts w:ascii="Arial" w:eastAsia="Times New Roman" w:hAnsi="Arial" w:cs="Times New Roman"/>
      <w:sz w:val="18"/>
    </w:rPr>
  </w:style>
  <w:style w:type="paragraph" w:customStyle="1" w:styleId="Image">
    <w:name w:val="Image"/>
    <w:basedOn w:val="Normal"/>
    <w:uiPriority w:val="39"/>
    <w:semiHidden/>
    <w:rsid w:val="00624ADE"/>
    <w:pPr>
      <w:spacing w:before="0" w:after="0"/>
    </w:pPr>
    <w:rPr>
      <w:noProof/>
    </w:rPr>
  </w:style>
  <w:style w:type="paragraph" w:customStyle="1" w:styleId="CoverTitle">
    <w:name w:val="Cover Title"/>
    <w:basedOn w:val="SymalCoverTitle"/>
    <w:uiPriority w:val="39"/>
    <w:semiHidden/>
    <w:rsid w:val="00541D39"/>
    <w:pPr>
      <w:pBdr>
        <w:bottom w:val="single" w:sz="4" w:space="10" w:color="EF7550" w:themeColor="accent2"/>
      </w:pBdr>
      <w:spacing w:after="1080"/>
      <w:ind w:left="0" w:right="0"/>
      <w:contextualSpacing w:val="0"/>
    </w:pPr>
  </w:style>
  <w:style w:type="paragraph" w:customStyle="1" w:styleId="SymalLinedtext">
    <w:name w:val="Symal Lined text"/>
    <w:basedOn w:val="Normal"/>
    <w:uiPriority w:val="8"/>
    <w:semiHidden/>
    <w:rsid w:val="0012160E"/>
    <w:pPr>
      <w:widowControl w:val="0"/>
      <w:numPr>
        <w:numId w:val="31"/>
      </w:numPr>
      <w:pBdr>
        <w:top w:val="single" w:sz="4" w:space="6" w:color="C6C8C4" w:themeColor="accent6"/>
        <w:bottom w:val="single" w:sz="4" w:space="6" w:color="C6C8C4" w:themeColor="accent6"/>
        <w:between w:val="single" w:sz="4" w:space="6" w:color="C6C8C4" w:themeColor="accent6"/>
      </w:pBdr>
      <w:tabs>
        <w:tab w:val="num" w:pos="360"/>
      </w:tabs>
      <w:suppressAutoHyphens/>
      <w:autoSpaceDE w:val="0"/>
      <w:autoSpaceDN w:val="0"/>
      <w:adjustRightInd w:val="0"/>
      <w:spacing w:before="60" w:after="0" w:line="264" w:lineRule="auto"/>
      <w:ind w:left="0" w:firstLine="0"/>
      <w:textAlignment w:val="center"/>
    </w:pPr>
    <w:rPr>
      <w:rFonts w:ascii="Arial" w:eastAsia="Arial" w:hAnsi="Arial" w:cs="Times New Roman"/>
      <w:sz w:val="22"/>
      <w:szCs w:val="28"/>
    </w:rPr>
  </w:style>
  <w:style w:type="paragraph" w:customStyle="1" w:styleId="SymalSubjectTitle">
    <w:name w:val="Symal Subject Title"/>
    <w:basedOn w:val="Normal"/>
    <w:uiPriority w:val="2"/>
    <w:rsid w:val="00F67E9F"/>
    <w:rPr>
      <w:b/>
      <w:sz w:val="22"/>
      <w:szCs w:val="22"/>
    </w:rPr>
  </w:style>
  <w:style w:type="table" w:styleId="TableGridLight">
    <w:name w:val="Grid Table Light"/>
    <w:basedOn w:val="TableNormal"/>
    <w:uiPriority w:val="40"/>
    <w:rsid w:val="005C244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text">
    <w:name w:val="Table text"/>
    <w:uiPriority w:val="4"/>
    <w:qFormat/>
    <w:rsid w:val="004B6C8C"/>
    <w:pPr>
      <w:spacing w:before="60" w:after="60"/>
    </w:pPr>
    <w:rPr>
      <w:rFonts w:eastAsia="Times New Roman" w:cs="Times New Roman"/>
      <w:bCs/>
      <w:sz w:val="1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Blank%20ITP%20Template.dotx" TargetMode="External"/></Relationships>
</file>

<file path=word/theme/theme1.xml><?xml version="1.0" encoding="utf-8"?>
<a:theme xmlns:a="http://schemas.openxmlformats.org/drawingml/2006/main" name="Office Theme">
  <a:themeElements>
    <a:clrScheme name="Symal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766D"/>
      </a:accent1>
      <a:accent2>
        <a:srgbClr val="EF7550"/>
      </a:accent2>
      <a:accent3>
        <a:srgbClr val="7D97D3"/>
      </a:accent3>
      <a:accent4>
        <a:srgbClr val="9DD0CB"/>
      </a:accent4>
      <a:accent5>
        <a:srgbClr val="5B9BD5"/>
      </a:accent5>
      <a:accent6>
        <a:srgbClr val="C6C8C4"/>
      </a:accent6>
      <a:hlink>
        <a:srgbClr val="7D97D3"/>
      </a:hlink>
      <a:folHlink>
        <a:srgbClr val="7D97D3"/>
      </a:folHlink>
    </a:clrScheme>
    <a:fontScheme name="Sym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root>
  <Title/>
  <Subtitle/>
  <Date/>
</root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0C32901E64D949B278CE1EF4CA74FF" ma:contentTypeVersion="2" ma:contentTypeDescription="Create a new document." ma:contentTypeScope="" ma:versionID="f4ae322116f2a259034ef51c10f813ff">
  <xsd:schema xmlns:xsd="http://www.w3.org/2001/XMLSchema" xmlns:xs="http://www.w3.org/2001/XMLSchema" xmlns:p="http://schemas.microsoft.com/office/2006/metadata/properties" xmlns:ns2="c5d64337-b628-40fc-bfb6-cc621c9eec44" targetNamespace="http://schemas.microsoft.com/office/2006/metadata/properties" ma:root="true" ma:fieldsID="f4b6867167365bfd643423140f204c4e" ns2:_="">
    <xsd:import namespace="c5d64337-b628-40fc-bfb6-cc621c9eec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d64337-b628-40fc-bfb6-cc621c9eec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75032-7D3B-464E-9442-7D5434A3E770}">
  <ds:schemaRefs/>
</ds:datastoreItem>
</file>

<file path=customXml/itemProps2.xml><?xml version="1.0" encoding="utf-8"?>
<ds:datastoreItem xmlns:ds="http://schemas.openxmlformats.org/officeDocument/2006/customXml" ds:itemID="{7E9A6618-2E60-415B-B7B9-559822CC9E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4C4402-576E-46E5-9C9E-3FD90C4F08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d64337-b628-40fc-bfb6-cc621c9eec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55F4BE4-BA42-4878-A897-FD752D36D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ITP Template</Template>
  <TotalTime>494</TotalTime>
  <Pages>3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Symal Landscape Letterhead</vt:lpstr>
    </vt:vector>
  </TitlesOfParts>
  <Company>Symal</Company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Symal Landscape Letterhead</dc:title>
  <dc:subject/>
  <dc:creator>Anthony Semjonov</dc:creator>
  <cp:keywords/>
  <dc:description/>
  <cp:lastModifiedBy>Harrison Skeen</cp:lastModifiedBy>
  <cp:revision>199</cp:revision>
  <cp:lastPrinted>2022-10-03T03:23:00Z</cp:lastPrinted>
  <dcterms:created xsi:type="dcterms:W3CDTF">2022-09-29T10:02:00Z</dcterms:created>
  <dcterms:modified xsi:type="dcterms:W3CDTF">2022-10-13T01:01:00Z</dcterms:modified>
</cp:coreProperties>
</file>