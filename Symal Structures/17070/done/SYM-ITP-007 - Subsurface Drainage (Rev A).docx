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053A0739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</w:t>
      </w:r>
      <w:r w:rsidR="006E50F4">
        <w:rPr>
          <w:b/>
          <w:bCs/>
          <w:sz w:val="40"/>
          <w:szCs w:val="40"/>
        </w:rPr>
        <w:t xml:space="preserve"> </w:t>
      </w:r>
      <w:r w:rsidRPr="005C244C">
        <w:rPr>
          <w:b/>
          <w:bCs/>
          <w:sz w:val="40"/>
          <w:szCs w:val="40"/>
        </w:rPr>
        <w:t xml:space="preserve">and </w:t>
      </w:r>
      <w:r w:rsidR="002A0EBB">
        <w:rPr>
          <w:b/>
          <w:bCs/>
          <w:sz w:val="40"/>
          <w:szCs w:val="40"/>
        </w:rPr>
        <w:t>T</w:t>
      </w:r>
      <w:r w:rsidRPr="005C244C">
        <w:rPr>
          <w:b/>
          <w:bCs/>
          <w:sz w:val="40"/>
          <w:szCs w:val="40"/>
        </w:rPr>
        <w:t xml:space="preserve">est </w:t>
      </w:r>
      <w:r w:rsidR="002A0EBB">
        <w:rPr>
          <w:b/>
          <w:bCs/>
          <w:sz w:val="40"/>
          <w:szCs w:val="40"/>
        </w:rPr>
        <w:t>P</w:t>
      </w:r>
      <w:r w:rsidRPr="005C244C">
        <w:rPr>
          <w:b/>
          <w:bCs/>
          <w:sz w:val="40"/>
          <w:szCs w:val="40"/>
        </w:rPr>
        <w:t>lan</w:t>
      </w:r>
      <w:r>
        <w:rPr>
          <w:b/>
          <w:bCs/>
          <w:sz w:val="40"/>
          <w:szCs w:val="40"/>
        </w:rPr>
        <w:t xml:space="preserve"> –</w:t>
      </w:r>
      <w:r w:rsidR="006E50F4">
        <w:rPr>
          <w:b/>
          <w:bCs/>
          <w:sz w:val="40"/>
          <w:szCs w:val="40"/>
        </w:rPr>
        <w:t xml:space="preserve"> </w:t>
      </w:r>
      <w:r w:rsidR="008403A5">
        <w:rPr>
          <w:b/>
          <w:bCs/>
          <w:sz w:val="40"/>
          <w:szCs w:val="40"/>
        </w:rPr>
        <w:t>Subsurface</w:t>
      </w:r>
      <w:r w:rsidR="005F73DD">
        <w:rPr>
          <w:b/>
          <w:bCs/>
          <w:sz w:val="40"/>
          <w:szCs w:val="40"/>
        </w:rPr>
        <w:t xml:space="preserve"> Drainage </w:t>
      </w:r>
    </w:p>
    <w:tbl>
      <w:tblPr>
        <w:tblStyle w:val="TableGridLight"/>
        <w:tblW w:w="15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2131"/>
        <w:gridCol w:w="1560"/>
        <w:gridCol w:w="1701"/>
        <w:gridCol w:w="1417"/>
        <w:gridCol w:w="709"/>
        <w:gridCol w:w="709"/>
        <w:gridCol w:w="855"/>
        <w:gridCol w:w="1559"/>
        <w:gridCol w:w="3220"/>
      </w:tblGrid>
      <w:tr w:rsidR="005C244C" w14:paraId="7F905F15" w14:textId="77777777" w:rsidTr="000D6EDD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0C0E5F17" w14:textId="2F07B40C" w:rsidR="00D32F77" w:rsidRDefault="00EA0774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CC-</w:t>
            </w:r>
            <w:r w:rsidR="00D32F77">
              <w:rPr>
                <w:b/>
                <w:bCs/>
              </w:rPr>
              <w:t>0371</w:t>
            </w:r>
          </w:p>
        </w:tc>
        <w:tc>
          <w:tcPr>
            <w:tcW w:w="1560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4AAE9CA5" w14:textId="761BA842" w:rsidR="005C244C" w:rsidRPr="00B27F39" w:rsidRDefault="003C790D" w:rsidP="00EA0774">
            <w:pPr>
              <w:pStyle w:val="SymalBodycopylvl1"/>
              <w:spacing w:before="60" w:after="0"/>
              <w:jc w:val="center"/>
            </w:pPr>
            <w:r w:rsidRPr="003C790D">
              <w:t>Subsurface Drainage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7326A0A6" w:rsidR="005C244C" w:rsidRDefault="003C790D" w:rsidP="006E50F4">
            <w:pPr>
              <w:pStyle w:val="SymalBodycopylvl1"/>
              <w:spacing w:before="6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12/10/2022</w:t>
            </w: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2A6BAB1E" w14:textId="2A30424F" w:rsidR="005C244C" w:rsidRPr="00B27F39" w:rsidRDefault="003C790D" w:rsidP="00B27F39">
            <w:pPr>
              <w:pStyle w:val="SymalBodycopylvl1"/>
              <w:spacing w:before="60" w:after="0"/>
            </w:pPr>
            <w:r>
              <w:t>Maher Moharam</w:t>
            </w:r>
          </w:p>
        </w:tc>
      </w:tr>
      <w:tr w:rsidR="00B27F39" w14:paraId="5C362654" w14:textId="77777777" w:rsidTr="000D6EDD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752E0350" w14:textId="545DB0AA" w:rsidR="005C244C" w:rsidRPr="00270424" w:rsidRDefault="00EA4713" w:rsidP="00B27F39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EA4713">
              <w:rPr>
                <w:sz w:val="16"/>
                <w:szCs w:val="16"/>
              </w:rPr>
              <w:t>ITP-SYM-</w:t>
            </w:r>
            <w:r w:rsidR="003C790D">
              <w:rPr>
                <w:sz w:val="16"/>
                <w:szCs w:val="16"/>
              </w:rPr>
              <w:t>7</w:t>
            </w:r>
          </w:p>
        </w:tc>
        <w:tc>
          <w:tcPr>
            <w:tcW w:w="1560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04550CBB" w:rsidR="005C244C" w:rsidRPr="000D6EDD" w:rsidRDefault="003C790D" w:rsidP="00B27F39">
            <w:pPr>
              <w:pStyle w:val="SymalBodycopylvl1"/>
              <w:spacing w:before="60" w:after="0"/>
            </w:pPr>
            <w:r>
              <w:t>12/10/2022</w:t>
            </w:r>
          </w:p>
        </w:tc>
        <w:tc>
          <w:tcPr>
            <w:tcW w:w="2835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634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3C790D">
        <w:trPr>
          <w:trHeight w:val="279"/>
        </w:trPr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070ED31A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096" w:type="dxa"/>
            <w:gridSpan w:val="5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6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38114E49" w:rsidR="005C244C" w:rsidRPr="00A15486" w:rsidRDefault="005C244C" w:rsidP="00B27F39">
            <w:pPr>
              <w:pStyle w:val="SymalBodycopylvl1"/>
              <w:spacing w:before="60" w:after="0"/>
            </w:pPr>
          </w:p>
        </w:tc>
      </w:tr>
    </w:tbl>
    <w:p w14:paraId="47F8DFB1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8"/>
        <w:gridCol w:w="2819"/>
        <w:gridCol w:w="993"/>
        <w:gridCol w:w="3561"/>
        <w:gridCol w:w="993"/>
        <w:gridCol w:w="850"/>
        <w:gridCol w:w="708"/>
        <w:gridCol w:w="713"/>
        <w:gridCol w:w="853"/>
        <w:gridCol w:w="708"/>
        <w:gridCol w:w="1654"/>
      </w:tblGrid>
      <w:tr w:rsidR="004D39F9" w:rsidRPr="00741190" w14:paraId="050DAE6A" w14:textId="77777777" w:rsidTr="005F73DD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005F73DD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0F9D8EE3" w:rsidR="00741190" w:rsidRPr="00741190" w:rsidRDefault="0001063C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01063C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5F73DD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3C1E57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26AA9852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 w:rsidR="00397EE2" w:rsidRPr="00397EE2">
              <w:rPr>
                <w:b/>
                <w:bCs/>
                <w:color w:val="FFFFFF" w:themeColor="background1"/>
                <w:sz w:val="20"/>
              </w:rPr>
              <w:t>General Details</w:t>
            </w:r>
          </w:p>
        </w:tc>
      </w:tr>
      <w:tr w:rsidR="00C273FA" w:rsidRPr="00741190" w14:paraId="06EBB153" w14:textId="77777777" w:rsidTr="00DD4AFD">
        <w:trPr>
          <w:trHeight w:val="586"/>
        </w:trPr>
        <w:tc>
          <w:tcPr>
            <w:tcW w:w="243" w:type="pct"/>
            <w:shd w:val="clear" w:color="auto" w:fill="auto"/>
            <w:vAlign w:val="center"/>
          </w:tcPr>
          <w:p w14:paraId="49D535BC" w14:textId="5E4D7F22" w:rsidR="00C273FA" w:rsidRDefault="00C273FA" w:rsidP="00C273F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137B5813" w14:textId="71B3D70D" w:rsidR="00C273FA" w:rsidRDefault="00C273FA" w:rsidP="00C273FA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4D2EB5">
              <w:rPr>
                <w:sz w:val="14"/>
                <w:szCs w:val="14"/>
              </w:rPr>
              <w:t>Set Out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DEE7E28" w14:textId="7DCED2E0" w:rsidR="00C273FA" w:rsidRDefault="00C273FA" w:rsidP="00C273FA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14E94">
              <w:rPr>
                <w:rFonts w:ascii="Arial" w:hAnsi="Arial" w:cs="Arial"/>
                <w:sz w:val="16"/>
                <w:szCs w:val="16"/>
              </w:rPr>
              <w:t>Civil drawings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5EFCE7C" w14:textId="77777777" w:rsidR="00C273FA" w:rsidRPr="00C677C2" w:rsidRDefault="00C273FA" w:rsidP="00C273FA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Is the work area clearly pegged out for line and level?</w:t>
            </w:r>
          </w:p>
          <w:p w14:paraId="3BD15E83" w14:textId="77777777" w:rsidR="00C273FA" w:rsidRPr="00C677C2" w:rsidRDefault="00C273FA" w:rsidP="00C273FA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6A239DE8" w14:textId="5A06E595" w:rsidR="00C273FA" w:rsidRPr="00C677C2" w:rsidRDefault="00C273FA" w:rsidP="00C273FA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Subsurface drainage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Reference _____________</w:t>
            </w:r>
          </w:p>
          <w:p w14:paraId="3A0B2749" w14:textId="77777777" w:rsidR="000B1076" w:rsidRDefault="000B1076" w:rsidP="000B1076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  <w:p w14:paraId="74554AAE" w14:textId="6BDDE0EF" w:rsidR="000B1076" w:rsidRPr="000B1076" w:rsidRDefault="000B1076" w:rsidP="000B1076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Size of Lot </w:t>
            </w:r>
            <w:r w:rsidRPr="000B1076">
              <w:rPr>
                <w:rFonts w:ascii="Arial" w:hAnsi="Arial" w:cs="Arial"/>
                <w:sz w:val="14"/>
                <w:szCs w:val="14"/>
              </w:rPr>
              <w:t>……………………</w:t>
            </w:r>
            <w:proofErr w:type="gramStart"/>
            <w:r w:rsidRPr="000B1076">
              <w:rPr>
                <w:rFonts w:ascii="Arial" w:hAnsi="Arial" w:cs="Arial"/>
                <w:sz w:val="14"/>
                <w:szCs w:val="14"/>
              </w:rPr>
              <w:t>…..</w:t>
            </w:r>
            <w:proofErr w:type="gramEnd"/>
            <w:r w:rsidRPr="000B1076">
              <w:rPr>
                <w:rFonts w:ascii="Arial" w:hAnsi="Arial" w:cs="Arial"/>
                <w:sz w:val="14"/>
                <w:szCs w:val="14"/>
              </w:rPr>
              <w:t xml:space="preserve"> m</w:t>
            </w:r>
          </w:p>
          <w:p w14:paraId="736DB0B5" w14:textId="071EDF2A" w:rsidR="00C273FA" w:rsidRDefault="000B1076" w:rsidP="000B1076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0B1076">
              <w:rPr>
                <w:rFonts w:ascii="Arial" w:hAnsi="Arial" w:cs="Arial"/>
                <w:sz w:val="14"/>
                <w:szCs w:val="14"/>
              </w:rPr>
              <w:t>Days production or pit to pit</w:t>
            </w:r>
          </w:p>
          <w:p w14:paraId="40B49C53" w14:textId="77777777" w:rsidR="000B1076" w:rsidRPr="00C677C2" w:rsidRDefault="000B1076" w:rsidP="000B1076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  <w:p w14:paraId="52211161" w14:textId="77777777" w:rsidR="00C273FA" w:rsidRPr="00C677C2" w:rsidRDefault="00C273FA" w:rsidP="00C273FA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Zone_______________</w:t>
            </w:r>
          </w:p>
          <w:p w14:paraId="59A4995E" w14:textId="77777777" w:rsidR="00C273FA" w:rsidRPr="00C677C2" w:rsidRDefault="00C273FA" w:rsidP="00C273FA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  <w:p w14:paraId="1A9C90E7" w14:textId="77777777" w:rsidR="00C273FA" w:rsidRPr="00C677C2" w:rsidRDefault="00C273FA" w:rsidP="00C273FA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Stage______________</w:t>
            </w:r>
          </w:p>
          <w:p w14:paraId="416AB9A5" w14:textId="77777777" w:rsidR="00C273FA" w:rsidRPr="00872ED9" w:rsidRDefault="00C273FA" w:rsidP="00C273FA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3660C52F" w14:textId="139CD4B2" w:rsidR="00C273FA" w:rsidRDefault="00C273FA" w:rsidP="00C273FA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82325">
              <w:rPr>
                <w:sz w:val="14"/>
                <w:szCs w:val="14"/>
              </w:rPr>
              <w:t xml:space="preserve">Prior to </w:t>
            </w:r>
            <w:r>
              <w:rPr>
                <w:sz w:val="14"/>
                <w:szCs w:val="14"/>
              </w:rPr>
              <w:t xml:space="preserve">the </w:t>
            </w:r>
            <w:r w:rsidRPr="00482325">
              <w:rPr>
                <w:sz w:val="14"/>
                <w:szCs w:val="14"/>
              </w:rPr>
              <w:t>Start</w:t>
            </w:r>
            <w:r>
              <w:rPr>
                <w:sz w:val="14"/>
                <w:szCs w:val="14"/>
              </w:rPr>
              <w:t xml:space="preserve"> of Activity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9797889" w14:textId="150D029B" w:rsidR="00C273FA" w:rsidRPr="006E3C03" w:rsidRDefault="00DD4AFD" w:rsidP="00DD4AF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6E3C03"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0411FF28" w14:textId="3D9194FA" w:rsidR="00C273FA" w:rsidRPr="006E3C03" w:rsidRDefault="00DD4AFD" w:rsidP="00DD4AF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6E3C03"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1765DC6" w14:textId="77777777" w:rsidR="00C273FA" w:rsidRPr="00741190" w:rsidRDefault="00C273FA" w:rsidP="00C273F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4F85044" w14:textId="77777777" w:rsidR="00C273FA" w:rsidRDefault="00C273FA" w:rsidP="00C273FA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752C2AA6" w14:textId="77777777" w:rsidR="00C273FA" w:rsidRPr="00741190" w:rsidRDefault="00C273FA" w:rsidP="00C273F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3A6D1C83" w14:textId="77777777" w:rsidR="00C273FA" w:rsidRDefault="00C273FA" w:rsidP="00C273FA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C273FA" w:rsidRPr="00741190" w14:paraId="72B6DF76" w14:textId="77777777" w:rsidTr="003F36A0">
        <w:trPr>
          <w:trHeight w:val="1757"/>
        </w:trPr>
        <w:tc>
          <w:tcPr>
            <w:tcW w:w="243" w:type="pct"/>
            <w:shd w:val="clear" w:color="auto" w:fill="auto"/>
            <w:vAlign w:val="center"/>
          </w:tcPr>
          <w:p w14:paraId="5BC5C190" w14:textId="7C92C8F6" w:rsidR="00C273FA" w:rsidRPr="00D340C6" w:rsidRDefault="00C273FA" w:rsidP="00C273F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AA44DD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4C9FAAFF" w14:textId="3BDB4569" w:rsidR="00C273FA" w:rsidRPr="008403A5" w:rsidRDefault="00C273FA" w:rsidP="00C273FA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Procedure for method of compaction and placement of no fines concrete filter material.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B1E5191" w14:textId="77777777" w:rsidR="00C273FA" w:rsidRDefault="00C273FA" w:rsidP="00C273FA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Construction Document (Drainage)</w:t>
            </w:r>
          </w:p>
          <w:p w14:paraId="246FD1E1" w14:textId="5BB702D9" w:rsidR="00C9569A" w:rsidRDefault="00C9569A" w:rsidP="00C273FA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VR</w:t>
            </w:r>
            <w:r w:rsidR="00585339">
              <w:rPr>
                <w:sz w:val="14"/>
                <w:szCs w:val="14"/>
              </w:rPr>
              <w:t>702.05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0F6DDBFB" w14:textId="39BED066" w:rsidR="00C273FA" w:rsidRDefault="0003656F" w:rsidP="00C273FA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Has </w:t>
            </w:r>
            <w:r w:rsidR="004444B0">
              <w:rPr>
                <w:sz w:val="14"/>
                <w:szCs w:val="14"/>
              </w:rPr>
              <w:t>t</w:t>
            </w:r>
            <w:r w:rsidR="00C273FA" w:rsidRPr="00872ED9">
              <w:rPr>
                <w:sz w:val="14"/>
                <w:szCs w:val="14"/>
              </w:rPr>
              <w:t>he method of compaction shall be in accordance with the Contractor</w:t>
            </w:r>
            <w:r w:rsidR="00C273FA">
              <w:rPr>
                <w:sz w:val="14"/>
                <w:szCs w:val="14"/>
              </w:rPr>
              <w:t>’</w:t>
            </w:r>
            <w:r w:rsidR="00C273FA" w:rsidRPr="00872ED9">
              <w:rPr>
                <w:sz w:val="14"/>
                <w:szCs w:val="14"/>
              </w:rPr>
              <w:t xml:space="preserve">s quality procedures </w:t>
            </w:r>
            <w:r w:rsidR="004444B0">
              <w:rPr>
                <w:sz w:val="14"/>
                <w:szCs w:val="14"/>
              </w:rPr>
              <w:t>been</w:t>
            </w:r>
            <w:r w:rsidR="00C273FA" w:rsidRPr="00872ED9">
              <w:rPr>
                <w:sz w:val="14"/>
                <w:szCs w:val="14"/>
              </w:rPr>
              <w:t xml:space="preserve"> submitted for review by the Superintendent</w:t>
            </w:r>
            <w:r w:rsidR="004444B0">
              <w:rPr>
                <w:sz w:val="14"/>
                <w:szCs w:val="14"/>
              </w:rPr>
              <w:t xml:space="preserve"> and approved?</w:t>
            </w:r>
          </w:p>
          <w:p w14:paraId="072854A0" w14:textId="542F0E91" w:rsidR="004444B0" w:rsidRDefault="004444B0" w:rsidP="004444B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444B0">
              <w:rPr>
                <w:sz w:val="14"/>
                <w:szCs w:val="14"/>
              </w:rPr>
              <w:t xml:space="preserve">Yes   </w:t>
            </w:r>
            <w:r w:rsidRPr="004444B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444B0">
              <w:rPr>
                <w:sz w:val="14"/>
                <w:szCs w:val="14"/>
              </w:rPr>
              <w:t xml:space="preserve">    No   </w:t>
            </w:r>
            <w:r w:rsidRPr="004444B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444B0">
              <w:rPr>
                <w:sz w:val="14"/>
                <w:szCs w:val="14"/>
              </w:rPr>
              <w:t xml:space="preserve">     N/A   </w:t>
            </w:r>
            <w:r w:rsidRPr="004444B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054AB7CA" w14:textId="77777777" w:rsidR="00663964" w:rsidRDefault="00DD71C2" w:rsidP="00C273FA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Has </w:t>
            </w:r>
            <w:r w:rsidR="00861CBE">
              <w:rPr>
                <w:sz w:val="14"/>
                <w:szCs w:val="14"/>
              </w:rPr>
              <w:t>no fines concrete been used as a filter material?</w:t>
            </w:r>
          </w:p>
          <w:p w14:paraId="1114E9E1" w14:textId="0E223BF1" w:rsidR="00C273FA" w:rsidRDefault="00663964" w:rsidP="0066396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663964">
              <w:rPr>
                <w:sz w:val="14"/>
                <w:szCs w:val="14"/>
              </w:rPr>
              <w:t xml:space="preserve">Yes   </w:t>
            </w:r>
            <w:r w:rsidRPr="0066396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663964">
              <w:rPr>
                <w:sz w:val="14"/>
                <w:szCs w:val="14"/>
              </w:rPr>
              <w:t xml:space="preserve">    No   </w:t>
            </w:r>
            <w:r w:rsidRPr="0066396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663964">
              <w:rPr>
                <w:sz w:val="14"/>
                <w:szCs w:val="14"/>
              </w:rPr>
              <w:t xml:space="preserve">     N/A   </w:t>
            </w:r>
            <w:r w:rsidRPr="0066396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44B3440F" w14:textId="77777777" w:rsidR="00C273FA" w:rsidRDefault="005A7051" w:rsidP="00C273FA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5A7051">
              <w:rPr>
                <w:sz w:val="14"/>
                <w:szCs w:val="14"/>
              </w:rPr>
              <w:t>Has No fines concrete been placed and compacted within 1 hour of mixing?</w:t>
            </w:r>
          </w:p>
          <w:p w14:paraId="70D36506" w14:textId="020D3042" w:rsidR="005A7051" w:rsidRPr="005A7051" w:rsidRDefault="005A7051" w:rsidP="003F36A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663964">
              <w:rPr>
                <w:sz w:val="14"/>
                <w:szCs w:val="14"/>
              </w:rPr>
              <w:t xml:space="preserve">Yes   </w:t>
            </w:r>
            <w:r w:rsidRPr="0066396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663964">
              <w:rPr>
                <w:sz w:val="14"/>
                <w:szCs w:val="14"/>
              </w:rPr>
              <w:t xml:space="preserve">    No   </w:t>
            </w:r>
            <w:r w:rsidRPr="0066396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663964">
              <w:rPr>
                <w:sz w:val="14"/>
                <w:szCs w:val="14"/>
              </w:rPr>
              <w:t xml:space="preserve">     N/A   </w:t>
            </w:r>
            <w:r w:rsidRPr="0066396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8D79189" w14:textId="3D6B22FC" w:rsidR="00C273FA" w:rsidRPr="00EA0774" w:rsidRDefault="00C273FA" w:rsidP="00C273FA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0F72671" w14:textId="5A487FA3" w:rsidR="00C273FA" w:rsidRPr="006E3C03" w:rsidRDefault="00CE6F03" w:rsidP="00C273FA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6E3C03"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48A5F4C" w14:textId="59723D17" w:rsidR="00C273FA" w:rsidRPr="006E3C03" w:rsidRDefault="00CE6F03" w:rsidP="00C273FA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6E3C03"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B769A75" w14:textId="77777777" w:rsidR="00C273FA" w:rsidRPr="00741190" w:rsidRDefault="00C273FA" w:rsidP="00C273F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0107A85" w14:textId="16DFF58A" w:rsidR="00C273FA" w:rsidRPr="00872ED9" w:rsidRDefault="00C273FA" w:rsidP="00C273F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533913DC" w14:textId="77777777" w:rsidR="00C273FA" w:rsidRPr="00741190" w:rsidRDefault="00C273FA" w:rsidP="00C273F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FBBCD11" w14:textId="3E61B4E5" w:rsidR="00C273FA" w:rsidRPr="005F73DD" w:rsidRDefault="00C273FA" w:rsidP="00C273FA">
            <w:pPr>
              <w:pStyle w:val="SymalTableBody"/>
              <w:spacing w:before="20" w:after="20"/>
              <w:rPr>
                <w:szCs w:val="18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As per approved Construction Document</w:t>
            </w:r>
          </w:p>
        </w:tc>
      </w:tr>
      <w:tr w:rsidR="00877F60" w:rsidRPr="00741190" w14:paraId="51F72F93" w14:textId="77777777" w:rsidTr="00AA44DD">
        <w:trPr>
          <w:trHeight w:val="397"/>
        </w:trPr>
        <w:tc>
          <w:tcPr>
            <w:tcW w:w="243" w:type="pct"/>
            <w:shd w:val="clear" w:color="auto" w:fill="auto"/>
            <w:vAlign w:val="center"/>
          </w:tcPr>
          <w:p w14:paraId="72405746" w14:textId="48CA1016" w:rsidR="00877F60" w:rsidRDefault="00AA44DD" w:rsidP="00B87D00">
            <w:pPr>
              <w:pStyle w:val="SymalTableBody"/>
              <w:spacing w:before="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9611004" w14:textId="265B032E" w:rsidR="00877F60" w:rsidRPr="00DD3801" w:rsidRDefault="00877F60" w:rsidP="00B87D00">
            <w:pPr>
              <w:pStyle w:val="SymalTableBody"/>
              <w:spacing w:before="0" w:after="20"/>
              <w:rPr>
                <w:sz w:val="14"/>
                <w:szCs w:val="14"/>
              </w:rPr>
            </w:pPr>
            <w:r w:rsidRPr="00DD3801">
              <w:rPr>
                <w:sz w:val="14"/>
                <w:szCs w:val="14"/>
              </w:rPr>
              <w:t>Conformity with Drawings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A656244" w14:textId="77777777" w:rsidR="001559FD" w:rsidRPr="001559FD" w:rsidRDefault="001559FD" w:rsidP="001559FD">
            <w:pPr>
              <w:pStyle w:val="SymalTableBody"/>
              <w:spacing w:before="0" w:after="20"/>
              <w:jc w:val="center"/>
              <w:rPr>
                <w:sz w:val="14"/>
                <w:szCs w:val="14"/>
              </w:rPr>
            </w:pPr>
            <w:r w:rsidRPr="001559FD">
              <w:rPr>
                <w:sz w:val="14"/>
                <w:szCs w:val="14"/>
              </w:rPr>
              <w:t>VR702.03</w:t>
            </w:r>
          </w:p>
          <w:p w14:paraId="0BB03F66" w14:textId="7E77A06B" w:rsidR="00877F60" w:rsidRPr="00DD3801" w:rsidRDefault="001559FD" w:rsidP="001559FD">
            <w:pPr>
              <w:pStyle w:val="SymalTableBody"/>
              <w:spacing w:before="0" w:after="20"/>
              <w:jc w:val="center"/>
              <w:rPr>
                <w:sz w:val="14"/>
                <w:szCs w:val="14"/>
              </w:rPr>
            </w:pPr>
            <w:r w:rsidRPr="001559FD">
              <w:rPr>
                <w:sz w:val="14"/>
                <w:szCs w:val="14"/>
              </w:rPr>
              <w:t>IFC Drawings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F3EDF73" w14:textId="77777777" w:rsidR="00877F60" w:rsidRPr="00DD3801" w:rsidRDefault="00877F60" w:rsidP="00B87D00">
            <w:pPr>
              <w:pStyle w:val="SymalTableBody"/>
              <w:spacing w:before="0" w:after="20"/>
              <w:rPr>
                <w:sz w:val="14"/>
                <w:szCs w:val="14"/>
              </w:rPr>
            </w:pPr>
            <w:r w:rsidRPr="00DD3801">
              <w:rPr>
                <w:sz w:val="14"/>
                <w:szCs w:val="14"/>
              </w:rPr>
              <w:t>Are the drawings, complete &amp; current?</w:t>
            </w:r>
          </w:p>
          <w:p w14:paraId="080C03C1" w14:textId="77777777" w:rsidR="00877F60" w:rsidRDefault="00877F60" w:rsidP="00B87D00">
            <w:pPr>
              <w:pStyle w:val="SymalTableBody"/>
              <w:spacing w:before="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DD3801">
              <w:rPr>
                <w:sz w:val="14"/>
                <w:szCs w:val="14"/>
              </w:rPr>
              <w:t xml:space="preserve">Yes   </w:t>
            </w:r>
            <w:r w:rsidRPr="00DD380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DD3801">
              <w:rPr>
                <w:sz w:val="14"/>
                <w:szCs w:val="14"/>
              </w:rPr>
              <w:t xml:space="preserve">    No   </w:t>
            </w:r>
            <w:r w:rsidRPr="00DD380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DD3801">
              <w:rPr>
                <w:sz w:val="14"/>
                <w:szCs w:val="14"/>
              </w:rPr>
              <w:t xml:space="preserve">     N/A   </w:t>
            </w:r>
            <w:r w:rsidRPr="00DD380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4FF8A667" w14:textId="0CCD994A" w:rsidR="00C33F6A" w:rsidRDefault="00C33F6A" w:rsidP="00C33F6A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Is the subsurface </w:t>
            </w:r>
            <w:proofErr w:type="gramStart"/>
            <w:r>
              <w:rPr>
                <w:rFonts w:cstheme="minorHAnsi"/>
                <w:sz w:val="14"/>
                <w:szCs w:val="14"/>
              </w:rPr>
              <w:t xml:space="preserve">drainage </w:t>
            </w:r>
            <w:r w:rsidRPr="009B6319">
              <w:rPr>
                <w:rFonts w:cstheme="minorHAnsi"/>
                <w:sz w:val="14"/>
                <w:szCs w:val="14"/>
              </w:rPr>
              <w:t xml:space="preserve"> pipe</w:t>
            </w:r>
            <w:proofErr w:type="gramEnd"/>
            <w:r w:rsidRPr="009B6319">
              <w:rPr>
                <w:rFonts w:cstheme="minorHAnsi"/>
                <w:sz w:val="14"/>
                <w:szCs w:val="14"/>
              </w:rPr>
              <w:t xml:space="preserve"> or the </w:t>
            </w:r>
            <w:proofErr w:type="spellStart"/>
            <w:r w:rsidRPr="009B6319">
              <w:rPr>
                <w:rFonts w:cstheme="minorHAnsi"/>
                <w:sz w:val="14"/>
                <w:szCs w:val="14"/>
              </w:rPr>
              <w:t>geocomposite</w:t>
            </w:r>
            <w:proofErr w:type="spellEnd"/>
            <w:r w:rsidRPr="009B6319">
              <w:rPr>
                <w:rFonts w:cstheme="minorHAnsi"/>
                <w:sz w:val="14"/>
                <w:szCs w:val="14"/>
              </w:rPr>
              <w:t xml:space="preserve"> </w:t>
            </w:r>
            <w:r w:rsidR="00E50A87">
              <w:rPr>
                <w:rFonts w:cstheme="minorHAnsi"/>
                <w:sz w:val="14"/>
                <w:szCs w:val="14"/>
              </w:rPr>
              <w:t xml:space="preserve">invert level </w:t>
            </w:r>
            <w:r w:rsidRPr="009B6319">
              <w:rPr>
                <w:rFonts w:cstheme="minorHAnsi"/>
                <w:sz w:val="14"/>
                <w:szCs w:val="14"/>
              </w:rPr>
              <w:t xml:space="preserve">not </w:t>
            </w:r>
            <w:r w:rsidR="00E50A87">
              <w:rPr>
                <w:rFonts w:cstheme="minorHAnsi"/>
                <w:sz w:val="14"/>
                <w:szCs w:val="14"/>
              </w:rPr>
              <w:t>exceeding</w:t>
            </w:r>
            <w:r w:rsidRPr="009B6319">
              <w:rPr>
                <w:rFonts w:cstheme="minorHAnsi"/>
                <w:sz w:val="14"/>
                <w:szCs w:val="14"/>
              </w:rPr>
              <w:t xml:space="preserve"> 25 mm from the specified level and not more than 50 mm from the specified line</w:t>
            </w:r>
            <w:r>
              <w:rPr>
                <w:rFonts w:cstheme="minorHAnsi"/>
                <w:sz w:val="14"/>
                <w:szCs w:val="14"/>
              </w:rPr>
              <w:t>.</w:t>
            </w:r>
            <w:r w:rsidRPr="009B6319">
              <w:rPr>
                <w:rFonts w:cstheme="minorHAnsi"/>
                <w:sz w:val="14"/>
                <w:szCs w:val="14"/>
              </w:rPr>
              <w:t xml:space="preserve"> </w:t>
            </w:r>
            <w:r w:rsidR="00E50A87">
              <w:rPr>
                <w:rFonts w:cstheme="minorHAnsi"/>
                <w:sz w:val="14"/>
                <w:szCs w:val="14"/>
              </w:rPr>
              <w:lastRenderedPageBreak/>
              <w:t>With c</w:t>
            </w:r>
            <w:r w:rsidRPr="009B6319">
              <w:rPr>
                <w:rFonts w:cstheme="minorHAnsi"/>
                <w:sz w:val="14"/>
                <w:szCs w:val="14"/>
              </w:rPr>
              <w:t>hanges of grade not at a rate exceeding 10 mm in any 3 m length</w:t>
            </w:r>
            <w:r w:rsidR="00E50A87">
              <w:rPr>
                <w:rFonts w:cstheme="minorHAnsi"/>
                <w:sz w:val="14"/>
                <w:szCs w:val="14"/>
              </w:rPr>
              <w:t>.</w:t>
            </w:r>
          </w:p>
          <w:p w14:paraId="037CECA6" w14:textId="3FA551C4" w:rsidR="00C33F6A" w:rsidRPr="0002313E" w:rsidRDefault="00E50A87" w:rsidP="0002313E">
            <w:pPr>
              <w:pStyle w:val="SymalTableBody"/>
              <w:spacing w:before="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DD3801">
              <w:rPr>
                <w:sz w:val="14"/>
                <w:szCs w:val="14"/>
              </w:rPr>
              <w:t xml:space="preserve">Yes   </w:t>
            </w:r>
            <w:r w:rsidRPr="00DD380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DD3801">
              <w:rPr>
                <w:sz w:val="14"/>
                <w:szCs w:val="14"/>
              </w:rPr>
              <w:t xml:space="preserve">    No   </w:t>
            </w:r>
            <w:r w:rsidRPr="00DD380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DD3801">
              <w:rPr>
                <w:sz w:val="14"/>
                <w:szCs w:val="14"/>
              </w:rPr>
              <w:t xml:space="preserve">     N/A   </w:t>
            </w:r>
            <w:r w:rsidRPr="00DD380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6482CFC" w14:textId="2823FCF0" w:rsidR="00877F60" w:rsidRPr="00DD3801" w:rsidRDefault="0002313E" w:rsidP="00B87D00">
            <w:pPr>
              <w:pStyle w:val="SymalTableBody"/>
              <w:spacing w:before="0" w:after="20"/>
              <w:jc w:val="center"/>
              <w:rPr>
                <w:sz w:val="14"/>
                <w:szCs w:val="14"/>
              </w:rPr>
            </w:pPr>
            <w:r w:rsidRPr="0002313E">
              <w:rPr>
                <w:sz w:val="14"/>
                <w:szCs w:val="14"/>
              </w:rPr>
              <w:lastRenderedPageBreak/>
              <w:t>Prior to start of works</w:t>
            </w:r>
          </w:p>
          <w:p w14:paraId="6A8F3F72" w14:textId="63B0B6E6" w:rsidR="00877F60" w:rsidRPr="00DD3801" w:rsidRDefault="00877F60" w:rsidP="00B87D00">
            <w:pPr>
              <w:spacing w:before="0"/>
              <w:rPr>
                <w:sz w:val="14"/>
                <w:szCs w:val="14"/>
              </w:rPr>
            </w:pPr>
            <w:r w:rsidRPr="00DD3801">
              <w:rPr>
                <w:sz w:val="14"/>
                <w:szCs w:val="14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481D986" w14:textId="36322DA1" w:rsidR="00877F60" w:rsidRPr="006E3C03" w:rsidRDefault="006E3C03" w:rsidP="00B87D00">
            <w:pPr>
              <w:pStyle w:val="SymalTableBody"/>
              <w:spacing w:before="0" w:after="20"/>
              <w:jc w:val="center"/>
              <w:rPr>
                <w:sz w:val="14"/>
                <w:szCs w:val="14"/>
              </w:rPr>
            </w:pPr>
            <w:r w:rsidRPr="006E3C03">
              <w:rPr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482ACBD" w14:textId="54F78EB8" w:rsidR="00877F60" w:rsidRPr="006E3C03" w:rsidRDefault="00877F60" w:rsidP="00B87D00">
            <w:pPr>
              <w:pStyle w:val="SymalTableBody"/>
              <w:spacing w:before="0" w:after="20"/>
              <w:jc w:val="center"/>
              <w:rPr>
                <w:sz w:val="14"/>
                <w:szCs w:val="14"/>
              </w:rPr>
            </w:pPr>
            <w:r w:rsidRPr="006E3C03">
              <w:rPr>
                <w:sz w:val="14"/>
                <w:szCs w:val="14"/>
              </w:rPr>
              <w:t>SE/PE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429BE4E" w14:textId="77777777" w:rsidR="00877F60" w:rsidRPr="00A64904" w:rsidRDefault="00877F60" w:rsidP="00B87D00">
            <w:pPr>
              <w:pStyle w:val="SymalTableBody"/>
              <w:spacing w:before="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076828A" w14:textId="3E0D5A85" w:rsidR="00877F60" w:rsidRDefault="00877F60" w:rsidP="00B87D00">
            <w:pPr>
              <w:pStyle w:val="SymalTableBody"/>
              <w:spacing w:before="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D7AB78F" w14:textId="77777777" w:rsidR="00877F60" w:rsidRPr="00741190" w:rsidRDefault="00877F60" w:rsidP="00B87D00">
            <w:pPr>
              <w:pStyle w:val="SymalTableBody"/>
              <w:spacing w:before="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7E0B11C" w14:textId="520D2243" w:rsidR="00877F60" w:rsidRDefault="00D33FC0" w:rsidP="00B87D00">
            <w:pPr>
              <w:pStyle w:val="SymalTableBody"/>
              <w:spacing w:before="0" w:after="20"/>
              <w:rPr>
                <w:rFonts w:asciiTheme="majorHAnsi" w:hAnsiTheme="majorHAnsi" w:cstheme="majorHAnsi"/>
                <w:sz w:val="14"/>
                <w:szCs w:val="14"/>
              </w:rPr>
            </w:pPr>
            <w:proofErr w:type="gramStart"/>
            <w:r w:rsidRPr="00D33FC0">
              <w:rPr>
                <w:rFonts w:asciiTheme="majorHAnsi" w:hAnsiTheme="majorHAnsi" w:cstheme="majorHAnsi"/>
                <w:sz w:val="14"/>
                <w:szCs w:val="14"/>
              </w:rPr>
              <w:t>  Attach</w:t>
            </w:r>
            <w:proofErr w:type="gramEnd"/>
            <w:r w:rsidRPr="00D33FC0">
              <w:rPr>
                <w:rFonts w:asciiTheme="majorHAnsi" w:hAnsiTheme="majorHAnsi" w:cstheme="majorHAnsi"/>
                <w:sz w:val="14"/>
                <w:szCs w:val="14"/>
              </w:rPr>
              <w:t xml:space="preserve"> completed Permit</w:t>
            </w:r>
          </w:p>
        </w:tc>
      </w:tr>
      <w:tr w:rsidR="00D21810" w:rsidRPr="00741190" w14:paraId="4D353454" w14:textId="77777777" w:rsidTr="00AA44DD">
        <w:trPr>
          <w:trHeight w:val="397"/>
        </w:trPr>
        <w:tc>
          <w:tcPr>
            <w:tcW w:w="243" w:type="pct"/>
            <w:shd w:val="clear" w:color="auto" w:fill="auto"/>
            <w:vAlign w:val="center"/>
          </w:tcPr>
          <w:p w14:paraId="66B00642" w14:textId="586B41C4" w:rsidR="00D21810" w:rsidRDefault="00D21810" w:rsidP="00D21810">
            <w:pPr>
              <w:pStyle w:val="SymalTableBody"/>
              <w:spacing w:before="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6AAC64B" w14:textId="77777777" w:rsidR="00D21810" w:rsidRPr="00EE39A4" w:rsidRDefault="00D21810" w:rsidP="00D21810">
            <w:pPr>
              <w:pStyle w:val="SymalTableBody"/>
              <w:spacing w:before="0" w:after="20"/>
              <w:rPr>
                <w:sz w:val="14"/>
                <w:szCs w:val="14"/>
              </w:rPr>
            </w:pPr>
            <w:r w:rsidRPr="00EE39A4">
              <w:rPr>
                <w:sz w:val="14"/>
                <w:szCs w:val="14"/>
              </w:rPr>
              <w:t>Excavation Permit &amp;</w:t>
            </w:r>
          </w:p>
          <w:p w14:paraId="09ED0D9D" w14:textId="6085E491" w:rsidR="00D21810" w:rsidRPr="00DD3801" w:rsidRDefault="00D21810" w:rsidP="00D21810">
            <w:pPr>
              <w:pStyle w:val="SymalTableBody"/>
              <w:spacing w:before="0" w:after="20"/>
              <w:rPr>
                <w:sz w:val="14"/>
                <w:szCs w:val="14"/>
              </w:rPr>
            </w:pPr>
            <w:r w:rsidRPr="00EE39A4">
              <w:rPr>
                <w:sz w:val="14"/>
                <w:szCs w:val="14"/>
              </w:rPr>
              <w:t>Penetration Permit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55E818E" w14:textId="77777777" w:rsidR="00D21810" w:rsidRPr="00317FD9" w:rsidRDefault="00D21810" w:rsidP="00D21810">
            <w:pPr>
              <w:pStyle w:val="SymalTableBody"/>
              <w:spacing w:before="0" w:after="20"/>
              <w:jc w:val="center"/>
              <w:rPr>
                <w:sz w:val="14"/>
                <w:szCs w:val="14"/>
              </w:rPr>
            </w:pPr>
            <w:r w:rsidRPr="00317FD9">
              <w:rPr>
                <w:sz w:val="14"/>
                <w:szCs w:val="14"/>
              </w:rPr>
              <w:t>SMP</w:t>
            </w:r>
          </w:p>
          <w:p w14:paraId="662FE845" w14:textId="759D0F35" w:rsidR="00D21810" w:rsidRPr="00DD3801" w:rsidRDefault="00D21810" w:rsidP="00D21810">
            <w:pPr>
              <w:pStyle w:val="SymalTableBody"/>
              <w:spacing w:before="0" w:after="20"/>
              <w:jc w:val="center"/>
              <w:rPr>
                <w:sz w:val="14"/>
                <w:szCs w:val="14"/>
              </w:rPr>
            </w:pPr>
            <w:r w:rsidRPr="00317FD9">
              <w:rPr>
                <w:sz w:val="14"/>
                <w:szCs w:val="14"/>
              </w:rPr>
              <w:t>VR 602.03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71526377" w14:textId="77777777" w:rsidR="00D21810" w:rsidRPr="00C677C2" w:rsidRDefault="00D21810" w:rsidP="00D21810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>Were all identified underground services marked and potholed to confirm location and depth and no machine excavation within 1m of underground services.</w:t>
            </w:r>
          </w:p>
          <w:p w14:paraId="00BEB210" w14:textId="77777777" w:rsidR="00D21810" w:rsidRPr="00C677C2" w:rsidRDefault="00D21810" w:rsidP="00D2181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2EC1BD98" w14:textId="77777777" w:rsidR="00D21810" w:rsidRPr="00C677C2" w:rsidRDefault="00D21810" w:rsidP="00D21810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 xml:space="preserve">Relevant permits have been signed and approved. </w:t>
            </w:r>
          </w:p>
          <w:p w14:paraId="02731FCA" w14:textId="262111A6" w:rsidR="00D21810" w:rsidRPr="00587B0D" w:rsidRDefault="00D21810" w:rsidP="00587B0D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159748D3" w14:textId="77777777" w:rsidR="00D21810" w:rsidRPr="00C677C2" w:rsidRDefault="00D21810" w:rsidP="00D21810">
            <w:pPr>
              <w:pStyle w:val="SymalTableBody"/>
              <w:spacing w:before="20" w:after="20"/>
              <w:rPr>
                <w:rFonts w:ascii="Segoe UI Symbol" w:hAnsi="Segoe UI Symbol" w:cs="Segoe UI Symbol"/>
                <w:sz w:val="14"/>
                <w:szCs w:val="14"/>
              </w:rPr>
            </w:pP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Extents and levels correct to relevant drawings</w:t>
            </w:r>
          </w:p>
          <w:p w14:paraId="67D18238" w14:textId="77777777" w:rsidR="00D21810" w:rsidRPr="00C677C2" w:rsidRDefault="00D21810" w:rsidP="00D2181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6B7D9EB2" w14:textId="77777777" w:rsidR="00D21810" w:rsidRPr="00C677C2" w:rsidRDefault="00D21810" w:rsidP="00D21810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>50mm Blinding to be placed as required to allow working surface and protect excavation.</w:t>
            </w:r>
          </w:p>
          <w:p w14:paraId="4D3DF246" w14:textId="77777777" w:rsidR="00D21810" w:rsidRPr="00C677C2" w:rsidRDefault="00D21810" w:rsidP="00D2181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7575A731" w14:textId="77777777" w:rsidR="00D21810" w:rsidRDefault="00944770" w:rsidP="00D21810">
            <w:pPr>
              <w:pStyle w:val="SymalTableBody"/>
              <w:spacing w:before="0" w:after="20"/>
              <w:rPr>
                <w:sz w:val="14"/>
                <w:szCs w:val="14"/>
              </w:rPr>
            </w:pPr>
            <w:r w:rsidRPr="00944770">
              <w:rPr>
                <w:sz w:val="14"/>
                <w:szCs w:val="14"/>
              </w:rPr>
              <w:t>Has the trench been excavated to allow 300mm between top of capping and top of subsoil pipe</w:t>
            </w:r>
            <w:r>
              <w:rPr>
                <w:sz w:val="14"/>
                <w:szCs w:val="14"/>
              </w:rPr>
              <w:t>?</w:t>
            </w:r>
          </w:p>
          <w:p w14:paraId="56EE8DA9" w14:textId="59713EE1" w:rsidR="00944770" w:rsidRPr="00DD3801" w:rsidRDefault="00F40883" w:rsidP="00F40883">
            <w:pPr>
              <w:pStyle w:val="SymalTableBody"/>
              <w:spacing w:before="0" w:after="20"/>
              <w:jc w:val="center"/>
              <w:rPr>
                <w:sz w:val="14"/>
                <w:szCs w:val="14"/>
              </w:rPr>
            </w:pPr>
            <w:r w:rsidRPr="00F40883">
              <w:rPr>
                <w:sz w:val="14"/>
                <w:szCs w:val="14"/>
              </w:rPr>
              <w:t xml:space="preserve">Yes   </w:t>
            </w:r>
            <w:r w:rsidRPr="00F4088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F40883">
              <w:rPr>
                <w:sz w:val="14"/>
                <w:szCs w:val="14"/>
              </w:rPr>
              <w:t xml:space="preserve">    No   </w:t>
            </w:r>
            <w:r w:rsidRPr="00F4088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F40883">
              <w:rPr>
                <w:sz w:val="14"/>
                <w:szCs w:val="14"/>
              </w:rPr>
              <w:t xml:space="preserve">     N/A   </w:t>
            </w:r>
            <w:r w:rsidRPr="00F4088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8BD6A22" w14:textId="7722954E" w:rsidR="00D21810" w:rsidRPr="00DD3801" w:rsidRDefault="00305804" w:rsidP="00D21810">
            <w:pPr>
              <w:pStyle w:val="SymalTableBody"/>
              <w:spacing w:before="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59D56BF" w14:textId="6C5A5126" w:rsidR="00D21810" w:rsidRPr="006E3C03" w:rsidRDefault="00645F26" w:rsidP="00D21810">
            <w:pPr>
              <w:pStyle w:val="SymalTableBody"/>
              <w:spacing w:before="0" w:after="20"/>
              <w:jc w:val="center"/>
              <w:rPr>
                <w:sz w:val="14"/>
                <w:szCs w:val="14"/>
              </w:rPr>
            </w:pPr>
            <w:r w:rsidRPr="006E3C03">
              <w:rPr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015A04C" w14:textId="20A89A27" w:rsidR="00D21810" w:rsidRPr="006E3C03" w:rsidRDefault="006E3C03" w:rsidP="00D21810">
            <w:pPr>
              <w:pStyle w:val="SymalTableBody"/>
              <w:spacing w:before="0" w:after="20"/>
              <w:jc w:val="center"/>
              <w:rPr>
                <w:sz w:val="14"/>
                <w:szCs w:val="14"/>
              </w:rPr>
            </w:pPr>
            <w:r w:rsidRPr="006E3C03">
              <w:rPr>
                <w:sz w:val="14"/>
                <w:szCs w:val="14"/>
              </w:rPr>
              <w:t>SE/PE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8B36552" w14:textId="77777777" w:rsidR="00D21810" w:rsidRPr="00A64904" w:rsidRDefault="00D21810" w:rsidP="00D21810">
            <w:pPr>
              <w:pStyle w:val="SymalTableBody"/>
              <w:spacing w:before="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542A8DE" w14:textId="77777777" w:rsidR="00D21810" w:rsidRDefault="00D21810" w:rsidP="00D21810">
            <w:pPr>
              <w:pStyle w:val="SymalTableBody"/>
              <w:spacing w:before="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495541B0" w14:textId="77777777" w:rsidR="00D21810" w:rsidRPr="00741190" w:rsidRDefault="00D21810" w:rsidP="00D21810">
            <w:pPr>
              <w:pStyle w:val="SymalTableBody"/>
              <w:spacing w:before="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66C5CC22" w14:textId="77777777" w:rsidR="00D21810" w:rsidRDefault="00D21810" w:rsidP="00D21810">
            <w:pPr>
              <w:pStyle w:val="SymalTableBody"/>
              <w:spacing w:before="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D21810" w:rsidRPr="003C1E57" w14:paraId="1733DE2D" w14:textId="77777777" w:rsidTr="00855BC3">
        <w:trPr>
          <w:trHeight w:val="3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1F68EC09" w14:textId="2B087CB8" w:rsidR="00D21810" w:rsidRPr="003C1E57" w:rsidRDefault="00D21810" w:rsidP="00D21810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 w:rsidR="00591486">
              <w:rPr>
                <w:b/>
                <w:bCs/>
                <w:color w:val="FFFFFF" w:themeColor="background1"/>
                <w:sz w:val="20"/>
              </w:rPr>
              <w:t>Subsurface drainage materials and installation</w:t>
            </w:r>
            <w:r>
              <w:rPr>
                <w:b/>
                <w:bCs/>
                <w:color w:val="FFFFFF" w:themeColor="background1"/>
                <w:sz w:val="20"/>
              </w:rPr>
              <w:t xml:space="preserve"> </w:t>
            </w:r>
          </w:p>
        </w:tc>
      </w:tr>
      <w:tr w:rsidR="00D21810" w:rsidRPr="00741190" w14:paraId="59BB8A0D" w14:textId="77777777" w:rsidTr="006E3C03">
        <w:trPr>
          <w:trHeight w:val="1910"/>
        </w:trPr>
        <w:tc>
          <w:tcPr>
            <w:tcW w:w="243" w:type="pct"/>
            <w:shd w:val="clear" w:color="auto" w:fill="auto"/>
            <w:vAlign w:val="center"/>
          </w:tcPr>
          <w:p w14:paraId="3BDF3412" w14:textId="533F40C6" w:rsidR="00D21810" w:rsidRPr="004A1F50" w:rsidRDefault="00D21810" w:rsidP="00D2181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4A1F50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7CDD7A91" w14:textId="038128BB" w:rsidR="00D21810" w:rsidRPr="00D340C6" w:rsidRDefault="00CA13F2" w:rsidP="00D2181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A13F2">
              <w:rPr>
                <w:rFonts w:cstheme="minorHAnsi"/>
                <w:sz w:val="14"/>
                <w:szCs w:val="14"/>
              </w:rPr>
              <w:t>Pipes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AA30CA9" w14:textId="77777777" w:rsidR="00D21810" w:rsidRDefault="00D21810" w:rsidP="00D21810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VR702.04</w:t>
            </w:r>
          </w:p>
          <w:p w14:paraId="6CD2EA95" w14:textId="0E5B5602" w:rsidR="00CA13F2" w:rsidRDefault="00CA13F2" w:rsidP="00D21810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CA13F2">
              <w:rPr>
                <w:rFonts w:cstheme="minorHAnsi"/>
                <w:sz w:val="14"/>
                <w:szCs w:val="14"/>
              </w:rPr>
              <w:t>VR702.03</w:t>
            </w:r>
          </w:p>
          <w:p w14:paraId="41F9F52F" w14:textId="4C657038" w:rsidR="004E3BA2" w:rsidRDefault="004E3BA2" w:rsidP="00D21810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4E3BA2">
              <w:rPr>
                <w:rFonts w:cstheme="minorHAnsi"/>
                <w:sz w:val="14"/>
                <w:szCs w:val="14"/>
              </w:rPr>
              <w:t>VR 702.09</w:t>
            </w:r>
          </w:p>
          <w:p w14:paraId="57B3F952" w14:textId="05C0C622" w:rsidR="00D21810" w:rsidRPr="00D340C6" w:rsidRDefault="00D21810" w:rsidP="00D2181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5F69A045" w14:textId="68F11A24" w:rsidR="00D21810" w:rsidRDefault="000F3290" w:rsidP="00D21810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Has the Pipe Class and size been confirmed as per latest IFC drawings </w:t>
            </w:r>
            <w:proofErr w:type="spellStart"/>
            <w:r>
              <w:rPr>
                <w:rFonts w:cstheme="minorHAnsi"/>
                <w:sz w:val="14"/>
                <w:szCs w:val="14"/>
              </w:rPr>
              <w:t>drawings</w:t>
            </w:r>
            <w:proofErr w:type="spellEnd"/>
            <w:r>
              <w:rPr>
                <w:rFonts w:cstheme="minorHAnsi"/>
                <w:sz w:val="14"/>
                <w:szCs w:val="14"/>
              </w:rPr>
              <w:t xml:space="preserve"> and project Specs?</w:t>
            </w:r>
          </w:p>
          <w:p w14:paraId="3E2E7D91" w14:textId="5EA9D781" w:rsidR="00D21810" w:rsidRPr="008403A5" w:rsidRDefault="000F3290" w:rsidP="000F3290">
            <w:pPr>
              <w:pStyle w:val="SymalTableBody"/>
              <w:spacing w:before="20" w:after="20"/>
              <w:jc w:val="center"/>
              <w:rPr>
                <w:rFonts w:cstheme="minorHAnsi"/>
                <w:sz w:val="14"/>
                <w:szCs w:val="14"/>
              </w:rPr>
            </w:pPr>
            <w:r w:rsidRPr="000F3290">
              <w:rPr>
                <w:rFonts w:cstheme="minorHAnsi"/>
                <w:sz w:val="14"/>
                <w:szCs w:val="14"/>
              </w:rPr>
              <w:t xml:space="preserve">Yes   </w:t>
            </w:r>
            <w:r w:rsidRPr="000F329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F3290">
              <w:rPr>
                <w:rFonts w:cstheme="minorHAnsi"/>
                <w:sz w:val="14"/>
                <w:szCs w:val="14"/>
              </w:rPr>
              <w:t xml:space="preserve">    No   </w:t>
            </w:r>
            <w:r w:rsidRPr="000F329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F3290">
              <w:rPr>
                <w:rFonts w:cstheme="minorHAnsi"/>
                <w:sz w:val="14"/>
                <w:szCs w:val="14"/>
              </w:rPr>
              <w:t xml:space="preserve">     N/A   </w:t>
            </w:r>
            <w:r w:rsidRPr="000F329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02826AD5" w14:textId="58A98D17" w:rsidR="00D21810" w:rsidRDefault="00183F02" w:rsidP="00D21810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183F02">
              <w:rPr>
                <w:rFonts w:cstheme="minorHAnsi"/>
                <w:sz w:val="14"/>
                <w:szCs w:val="14"/>
              </w:rPr>
              <w:t>Has the slotted pipe been placed centrally in the trench?</w:t>
            </w:r>
          </w:p>
          <w:p w14:paraId="5CED2DE1" w14:textId="1D442744" w:rsidR="00183F02" w:rsidRPr="008403A5" w:rsidRDefault="00183F02" w:rsidP="00183F02">
            <w:pPr>
              <w:pStyle w:val="SymalTableBody"/>
              <w:spacing w:before="20" w:after="20"/>
              <w:jc w:val="center"/>
              <w:rPr>
                <w:rFonts w:cstheme="minorHAnsi"/>
                <w:sz w:val="14"/>
                <w:szCs w:val="14"/>
              </w:rPr>
            </w:pPr>
            <w:r w:rsidRPr="00183F02">
              <w:rPr>
                <w:rFonts w:cstheme="minorHAnsi"/>
                <w:sz w:val="14"/>
                <w:szCs w:val="14"/>
              </w:rPr>
              <w:t xml:space="preserve">Yes   </w:t>
            </w:r>
            <w:r w:rsidRPr="00183F0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183F02">
              <w:rPr>
                <w:rFonts w:cstheme="minorHAnsi"/>
                <w:sz w:val="14"/>
                <w:szCs w:val="14"/>
              </w:rPr>
              <w:t xml:space="preserve">    No   </w:t>
            </w:r>
            <w:r w:rsidRPr="00183F0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183F02">
              <w:rPr>
                <w:rFonts w:cstheme="minorHAnsi"/>
                <w:sz w:val="14"/>
                <w:szCs w:val="14"/>
              </w:rPr>
              <w:t xml:space="preserve">     N/A   </w:t>
            </w:r>
            <w:r w:rsidRPr="00183F0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2C5008D7" w14:textId="37B6E7E7" w:rsidR="00D21810" w:rsidRPr="008403A5" w:rsidRDefault="00C90427" w:rsidP="00D21810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Have p</w:t>
            </w:r>
            <w:r w:rsidR="00D21810" w:rsidRPr="008403A5">
              <w:rPr>
                <w:rFonts w:cstheme="minorHAnsi"/>
                <w:sz w:val="14"/>
                <w:szCs w:val="14"/>
              </w:rPr>
              <w:t xml:space="preserve">lastic pipes </w:t>
            </w:r>
            <w:r>
              <w:rPr>
                <w:rFonts w:cstheme="minorHAnsi"/>
                <w:sz w:val="14"/>
                <w:szCs w:val="14"/>
              </w:rPr>
              <w:t xml:space="preserve">been </w:t>
            </w:r>
            <w:r w:rsidR="0064321B">
              <w:rPr>
                <w:rFonts w:cstheme="minorHAnsi"/>
                <w:sz w:val="14"/>
                <w:szCs w:val="14"/>
              </w:rPr>
              <w:t>kept</w:t>
            </w:r>
            <w:r w:rsidR="00D21810" w:rsidRPr="008403A5">
              <w:rPr>
                <w:rFonts w:cstheme="minorHAnsi"/>
                <w:sz w:val="14"/>
                <w:szCs w:val="14"/>
              </w:rPr>
              <w:t xml:space="preserve"> away from sunlight </w:t>
            </w:r>
            <w:r w:rsidR="0064321B">
              <w:rPr>
                <w:rFonts w:cstheme="minorHAnsi"/>
                <w:sz w:val="14"/>
                <w:szCs w:val="14"/>
              </w:rPr>
              <w:t>and undamaged during delivery and installation?</w:t>
            </w:r>
          </w:p>
          <w:p w14:paraId="74064463" w14:textId="1F25C63B" w:rsidR="00D21810" w:rsidRDefault="0064321B" w:rsidP="0064321B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64321B">
              <w:rPr>
                <w:rFonts w:cstheme="minorHAnsi"/>
                <w:sz w:val="14"/>
                <w:szCs w:val="14"/>
              </w:rPr>
              <w:t xml:space="preserve">Yes   </w:t>
            </w:r>
            <w:r w:rsidRPr="0064321B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64321B">
              <w:rPr>
                <w:rFonts w:cstheme="minorHAnsi"/>
                <w:sz w:val="14"/>
                <w:szCs w:val="14"/>
              </w:rPr>
              <w:t xml:space="preserve">    No   </w:t>
            </w:r>
            <w:r w:rsidRPr="0064321B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64321B">
              <w:rPr>
                <w:rFonts w:cstheme="minorHAnsi"/>
                <w:sz w:val="14"/>
                <w:szCs w:val="14"/>
              </w:rPr>
              <w:t xml:space="preserve">     N/A   </w:t>
            </w:r>
            <w:r w:rsidRPr="0064321B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3CD87F74" w14:textId="34D05A11" w:rsidR="00CA13F2" w:rsidRPr="00CA13F2" w:rsidRDefault="00CA13F2" w:rsidP="00CA13F2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CA13F2">
              <w:rPr>
                <w:rFonts w:cstheme="minorHAnsi"/>
                <w:sz w:val="14"/>
                <w:szCs w:val="14"/>
              </w:rPr>
              <w:t xml:space="preserve">Is the subsurface </w:t>
            </w:r>
            <w:proofErr w:type="gramStart"/>
            <w:r w:rsidRPr="00CA13F2">
              <w:rPr>
                <w:rFonts w:cstheme="minorHAnsi"/>
                <w:sz w:val="14"/>
                <w:szCs w:val="14"/>
              </w:rPr>
              <w:t>drainage  pipe</w:t>
            </w:r>
            <w:proofErr w:type="gramEnd"/>
            <w:r w:rsidRPr="00CA13F2">
              <w:rPr>
                <w:rFonts w:cstheme="minorHAnsi"/>
                <w:sz w:val="14"/>
                <w:szCs w:val="14"/>
              </w:rPr>
              <w:t xml:space="preserve"> invert level not exceeding 25 mm from the specified level and not more than 50 mm from the specified line. With changes of grade not at a rate exceeding 10 mm in any 3 m length.</w:t>
            </w:r>
          </w:p>
          <w:p w14:paraId="589E4A99" w14:textId="77777777" w:rsidR="00CA13F2" w:rsidRPr="00CA13F2" w:rsidRDefault="00CA13F2" w:rsidP="00CA13F2">
            <w:pPr>
              <w:pStyle w:val="SymalTableBody"/>
              <w:spacing w:before="20" w:after="20"/>
              <w:jc w:val="center"/>
              <w:rPr>
                <w:rFonts w:cstheme="minorHAnsi"/>
                <w:sz w:val="14"/>
                <w:szCs w:val="14"/>
              </w:rPr>
            </w:pPr>
            <w:r w:rsidRPr="00CA13F2">
              <w:rPr>
                <w:rFonts w:cstheme="minorHAnsi"/>
                <w:sz w:val="14"/>
                <w:szCs w:val="14"/>
              </w:rPr>
              <w:t xml:space="preserve">Yes   </w:t>
            </w:r>
            <w:r w:rsidRPr="00CA13F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A13F2">
              <w:rPr>
                <w:rFonts w:cstheme="minorHAnsi"/>
                <w:sz w:val="14"/>
                <w:szCs w:val="14"/>
              </w:rPr>
              <w:t xml:space="preserve">    No   </w:t>
            </w:r>
            <w:r w:rsidRPr="00CA13F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A13F2">
              <w:rPr>
                <w:rFonts w:cstheme="minorHAnsi"/>
                <w:sz w:val="14"/>
                <w:szCs w:val="14"/>
              </w:rPr>
              <w:t xml:space="preserve">     N/A   </w:t>
            </w:r>
            <w:r w:rsidRPr="00CA13F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0540BDE4" w14:textId="77777777" w:rsidR="00D21810" w:rsidRDefault="004B2D1A" w:rsidP="00D21810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4B2D1A">
              <w:rPr>
                <w:sz w:val="14"/>
                <w:szCs w:val="14"/>
              </w:rPr>
              <w:t>Is the pipe grade not flatter than 1m in 250m?</w:t>
            </w:r>
          </w:p>
          <w:p w14:paraId="2E70A751" w14:textId="1E3792E1" w:rsidR="004B2D1A" w:rsidRPr="008403A5" w:rsidRDefault="004B2D1A" w:rsidP="004B2D1A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B2D1A">
              <w:rPr>
                <w:sz w:val="14"/>
                <w:szCs w:val="14"/>
              </w:rPr>
              <w:t xml:space="preserve">Yes   </w:t>
            </w:r>
            <w:r w:rsidRPr="004B2D1A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B2D1A">
              <w:rPr>
                <w:sz w:val="14"/>
                <w:szCs w:val="14"/>
              </w:rPr>
              <w:t xml:space="preserve">    No   </w:t>
            </w:r>
            <w:r w:rsidRPr="004B2D1A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B2D1A">
              <w:rPr>
                <w:sz w:val="14"/>
                <w:szCs w:val="14"/>
              </w:rPr>
              <w:t xml:space="preserve">     N/A   </w:t>
            </w:r>
            <w:r w:rsidRPr="004B2D1A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2CF90D0" w14:textId="6A462F7F" w:rsidR="00D21810" w:rsidRPr="005F73DD" w:rsidRDefault="00D21810" w:rsidP="00D21810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5F73DD"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FF352DA" w14:textId="1670D211" w:rsidR="00D21810" w:rsidRPr="006E3C03" w:rsidRDefault="003F36A0" w:rsidP="006E3C0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6E3C03"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4BE667D" w14:textId="146C76A0" w:rsidR="00D21810" w:rsidRPr="006E3C03" w:rsidRDefault="003F36A0" w:rsidP="006E3C0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6E3C03"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76E9576" w14:textId="77777777" w:rsidR="00D21810" w:rsidRPr="00741190" w:rsidRDefault="00D21810" w:rsidP="00D2181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868B7B8" w14:textId="77777777" w:rsidR="00D21810" w:rsidRPr="00741190" w:rsidRDefault="00D21810" w:rsidP="00D2181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045CDE3F" w14:textId="77777777" w:rsidR="00D21810" w:rsidRPr="00741190" w:rsidRDefault="00D21810" w:rsidP="00D2181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A2ED7A5" w14:textId="77777777" w:rsidR="00D21810" w:rsidRDefault="00D21810" w:rsidP="00D21810">
            <w:pPr>
              <w:spacing w:before="60"/>
              <w:rPr>
                <w:rFonts w:eastAsia="Times New Roman" w:cstheme="minorHAnsi"/>
                <w:bCs/>
                <w:sz w:val="14"/>
                <w:szCs w:val="14"/>
              </w:rPr>
            </w:pPr>
          </w:p>
          <w:p w14:paraId="79C6C68A" w14:textId="3C293628" w:rsidR="00D21810" w:rsidRPr="008403A5" w:rsidRDefault="00A27412" w:rsidP="00D21810">
            <w:pPr>
              <w:spacing w:before="60"/>
              <w:rPr>
                <w:rFonts w:eastAsia="Times New Roman" w:cstheme="minorHAnsi"/>
                <w:bCs/>
                <w:sz w:val="14"/>
                <w:szCs w:val="14"/>
              </w:rPr>
            </w:pPr>
            <w:r>
              <w:rPr>
                <w:rFonts w:eastAsia="Times New Roman" w:cstheme="minorHAnsi"/>
                <w:bCs/>
                <w:sz w:val="14"/>
                <w:szCs w:val="14"/>
              </w:rPr>
              <w:t>Attach</w:t>
            </w:r>
            <w:r w:rsidR="00D21810">
              <w:rPr>
                <w:rFonts w:eastAsia="Times New Roman" w:cstheme="minorHAnsi"/>
                <w:bCs/>
                <w:sz w:val="14"/>
                <w:szCs w:val="14"/>
              </w:rPr>
              <w:t xml:space="preserve"> Compliance Certificates</w:t>
            </w:r>
            <w:r>
              <w:rPr>
                <w:rFonts w:eastAsia="Times New Roman" w:cstheme="minorHAnsi"/>
                <w:bCs/>
                <w:sz w:val="14"/>
                <w:szCs w:val="14"/>
              </w:rPr>
              <w:t>.</w:t>
            </w:r>
          </w:p>
        </w:tc>
      </w:tr>
      <w:tr w:rsidR="00D21810" w:rsidRPr="00741190" w14:paraId="2A5AA2FB" w14:textId="77777777" w:rsidTr="000D6EDD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B2E9BAA" w14:textId="72C671D6" w:rsidR="00D21810" w:rsidRPr="004A1F50" w:rsidRDefault="00D21810" w:rsidP="00D2181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4A1F50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2.</w:t>
            </w:r>
            <w:r w:rsidR="00276E91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616C152" w14:textId="7352B141" w:rsidR="00D21810" w:rsidRPr="00D340C6" w:rsidRDefault="00D21810" w:rsidP="00D2181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14"/>
                <w:szCs w:val="14"/>
              </w:rPr>
              <w:t>Geotextile</w:t>
            </w:r>
            <w:r w:rsidR="00EB4325">
              <w:rPr>
                <w:rFonts w:cstheme="minorHAnsi"/>
                <w:sz w:val="14"/>
                <w:szCs w:val="14"/>
              </w:rPr>
              <w:t>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C7250B2" w14:textId="3805A59C" w:rsidR="00D21810" w:rsidRPr="001331A3" w:rsidRDefault="00D21810" w:rsidP="00D21810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  <w:r w:rsidRPr="001331A3">
              <w:rPr>
                <w:rFonts w:cstheme="minorHAnsi"/>
                <w:sz w:val="14"/>
                <w:szCs w:val="14"/>
              </w:rPr>
              <w:t>VR702.06</w:t>
            </w:r>
          </w:p>
          <w:p w14:paraId="44F715A5" w14:textId="77777777" w:rsidR="001331A3" w:rsidRDefault="00D21810" w:rsidP="001331A3">
            <w:pPr>
              <w:pStyle w:val="SymalTableBody"/>
              <w:spacing w:before="20" w:after="20"/>
              <w:jc w:val="center"/>
              <w:rPr>
                <w:rFonts w:cstheme="minorHAnsi"/>
                <w:sz w:val="14"/>
                <w:szCs w:val="14"/>
              </w:rPr>
            </w:pPr>
            <w:r w:rsidRPr="001331A3">
              <w:rPr>
                <w:rFonts w:cstheme="minorHAnsi"/>
                <w:sz w:val="14"/>
                <w:szCs w:val="14"/>
              </w:rPr>
              <w:t>Table 702.061</w:t>
            </w:r>
          </w:p>
          <w:p w14:paraId="4647268F" w14:textId="21A4A914" w:rsidR="001331A3" w:rsidRPr="001331A3" w:rsidRDefault="001331A3" w:rsidP="001331A3">
            <w:pPr>
              <w:pStyle w:val="SymalTableBody"/>
              <w:spacing w:before="20" w:after="20"/>
              <w:jc w:val="center"/>
              <w:rPr>
                <w:rFonts w:cstheme="minorHAnsi"/>
                <w:sz w:val="14"/>
                <w:szCs w:val="14"/>
              </w:rPr>
            </w:pPr>
            <w:r w:rsidRPr="001331A3">
              <w:rPr>
                <w:rFonts w:ascii="Arial" w:hAnsi="Arial" w:cs="Arial"/>
                <w:sz w:val="14"/>
                <w:szCs w:val="14"/>
                <w:lang w:eastAsia="en-AU"/>
              </w:rPr>
              <w:t>VR 702.09</w:t>
            </w:r>
          </w:p>
          <w:p w14:paraId="5203243B" w14:textId="7D90B6E8" w:rsidR="001331A3" w:rsidRPr="00F13F7A" w:rsidRDefault="001331A3" w:rsidP="00D21810">
            <w:pPr>
              <w:pStyle w:val="SymalTableBody"/>
              <w:spacing w:before="20" w:after="20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0A79FA32" w14:textId="401EBE81" w:rsidR="00D21810" w:rsidRDefault="00492612" w:rsidP="00D21810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492612">
              <w:rPr>
                <w:rFonts w:cstheme="minorHAnsi"/>
                <w:sz w:val="14"/>
                <w:szCs w:val="14"/>
              </w:rPr>
              <w:lastRenderedPageBreak/>
              <w:t>Has the outer covering of the subsurface drain been covered in a geotextile surround</w:t>
            </w:r>
            <w:r>
              <w:rPr>
                <w:rFonts w:cstheme="minorHAnsi"/>
                <w:sz w:val="14"/>
                <w:szCs w:val="14"/>
              </w:rPr>
              <w:t xml:space="preserve"> if specified?</w:t>
            </w:r>
          </w:p>
          <w:p w14:paraId="119039AB" w14:textId="77777777" w:rsidR="00D21810" w:rsidRDefault="00492612" w:rsidP="00492612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492612">
              <w:rPr>
                <w:sz w:val="14"/>
                <w:szCs w:val="14"/>
              </w:rPr>
              <w:t xml:space="preserve">Yes   </w:t>
            </w:r>
            <w:r w:rsidRPr="0049261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92612">
              <w:rPr>
                <w:sz w:val="14"/>
                <w:szCs w:val="14"/>
              </w:rPr>
              <w:t xml:space="preserve">    No   </w:t>
            </w:r>
            <w:r w:rsidRPr="0049261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92612">
              <w:rPr>
                <w:sz w:val="14"/>
                <w:szCs w:val="14"/>
              </w:rPr>
              <w:t xml:space="preserve">     N/A   </w:t>
            </w:r>
            <w:r w:rsidRPr="0049261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1132EC24" w14:textId="77777777" w:rsidR="00AF061D" w:rsidRDefault="00AF061D" w:rsidP="00AF061D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E8228A">
              <w:rPr>
                <w:rFonts w:ascii="Arial" w:hAnsi="Arial" w:cs="Arial"/>
                <w:bCs/>
                <w:color w:val="000000"/>
                <w:sz w:val="16"/>
                <w:szCs w:val="16"/>
              </w:rPr>
              <w:lastRenderedPageBreak/>
              <w:t>Has the geotextile been placed without punctures or tears?</w:t>
            </w:r>
          </w:p>
          <w:p w14:paraId="6999D287" w14:textId="77777777" w:rsidR="00AF061D" w:rsidRDefault="00AF061D" w:rsidP="00AF061D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492612">
              <w:rPr>
                <w:sz w:val="14"/>
                <w:szCs w:val="14"/>
              </w:rPr>
              <w:t xml:space="preserve">Yes   </w:t>
            </w:r>
            <w:r w:rsidRPr="0049261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92612">
              <w:rPr>
                <w:sz w:val="14"/>
                <w:szCs w:val="14"/>
              </w:rPr>
              <w:t xml:space="preserve">    No   </w:t>
            </w:r>
            <w:r w:rsidRPr="0049261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92612">
              <w:rPr>
                <w:sz w:val="14"/>
                <w:szCs w:val="14"/>
              </w:rPr>
              <w:t xml:space="preserve">     N/A   </w:t>
            </w:r>
            <w:r w:rsidRPr="0049261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15FAA7B2" w14:textId="77777777" w:rsidR="00AF061D" w:rsidRDefault="005729AD" w:rsidP="005729A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5729AD">
              <w:rPr>
                <w:sz w:val="14"/>
                <w:szCs w:val="14"/>
              </w:rPr>
              <w:t>In expansive clays does the geotextile material extend to directly below the kerb line?</w:t>
            </w:r>
          </w:p>
          <w:p w14:paraId="373578D1" w14:textId="77777777" w:rsidR="005729AD" w:rsidRDefault="005729AD" w:rsidP="009C37DD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5729AD">
              <w:rPr>
                <w:sz w:val="14"/>
                <w:szCs w:val="14"/>
              </w:rPr>
              <w:t xml:space="preserve">Yes   </w:t>
            </w:r>
            <w:r w:rsidRPr="005729AD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729AD">
              <w:rPr>
                <w:sz w:val="14"/>
                <w:szCs w:val="14"/>
              </w:rPr>
              <w:t xml:space="preserve">    No   </w:t>
            </w:r>
            <w:r w:rsidRPr="005729AD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729AD">
              <w:rPr>
                <w:sz w:val="14"/>
                <w:szCs w:val="14"/>
              </w:rPr>
              <w:t xml:space="preserve">     N/A   </w:t>
            </w:r>
            <w:r w:rsidRPr="005729AD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11F3D5E4" w14:textId="77777777" w:rsidR="009C37DD" w:rsidRPr="00907BB8" w:rsidRDefault="00EB4325" w:rsidP="00907BB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907BB8">
              <w:rPr>
                <w:sz w:val="14"/>
                <w:szCs w:val="14"/>
              </w:rPr>
              <w:t>is</w:t>
            </w:r>
            <w:r w:rsidR="009C37DD" w:rsidRPr="00907BB8">
              <w:rPr>
                <w:sz w:val="14"/>
                <w:szCs w:val="14"/>
              </w:rPr>
              <w:t xml:space="preserve"> the Geotextile material </w:t>
            </w:r>
            <w:r w:rsidRPr="00907BB8">
              <w:rPr>
                <w:sz w:val="14"/>
                <w:szCs w:val="14"/>
              </w:rPr>
              <w:t>supplied and installed as per latest IFC drawings and project specifications?</w:t>
            </w:r>
          </w:p>
          <w:p w14:paraId="5D91C32C" w14:textId="37548155" w:rsidR="00EB4325" w:rsidRPr="005729AD" w:rsidRDefault="00EB4325" w:rsidP="009C37D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B4325">
              <w:rPr>
                <w:sz w:val="14"/>
                <w:szCs w:val="14"/>
              </w:rPr>
              <w:t xml:space="preserve">Yes   </w:t>
            </w:r>
            <w:r w:rsidRPr="00EB4325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EB4325">
              <w:rPr>
                <w:sz w:val="14"/>
                <w:szCs w:val="14"/>
              </w:rPr>
              <w:t xml:space="preserve">    No   </w:t>
            </w:r>
            <w:r w:rsidRPr="00EB4325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EB4325">
              <w:rPr>
                <w:sz w:val="14"/>
                <w:szCs w:val="14"/>
              </w:rPr>
              <w:t xml:space="preserve">     N/A   </w:t>
            </w:r>
            <w:r w:rsidRPr="00EB4325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BF963B9" w14:textId="15C0E90E" w:rsidR="00D21810" w:rsidRPr="00D340C6" w:rsidRDefault="00D21810" w:rsidP="00D2181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F73DD">
              <w:rPr>
                <w:sz w:val="14"/>
                <w:szCs w:val="14"/>
              </w:rPr>
              <w:lastRenderedPageBreak/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97389E5" w14:textId="4FFBDE29" w:rsidR="00D21810" w:rsidRPr="000D6EDD" w:rsidRDefault="003F36A0" w:rsidP="00D2181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07E004B" w14:textId="4678830A" w:rsidR="00D21810" w:rsidRPr="000D6EDD" w:rsidRDefault="003F36A0" w:rsidP="00D2181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CDDF884" w14:textId="77777777" w:rsidR="00D21810" w:rsidRPr="00741190" w:rsidRDefault="00D21810" w:rsidP="00D2181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A93AD6D" w14:textId="77777777" w:rsidR="00D21810" w:rsidRPr="00741190" w:rsidRDefault="00D21810" w:rsidP="00D2181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0E7127C3" w14:textId="77777777" w:rsidR="00D21810" w:rsidRPr="00741190" w:rsidRDefault="00D21810" w:rsidP="00D2181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4B209C1" w14:textId="14DEA3C3" w:rsidR="00D21810" w:rsidRDefault="00D21810" w:rsidP="00D21810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Manufactures Compliance Certificates</w:t>
            </w:r>
          </w:p>
          <w:p w14:paraId="260F0C61" w14:textId="12CCEF4D" w:rsidR="00D21810" w:rsidRPr="000D6EDD" w:rsidRDefault="00D21810" w:rsidP="00D2181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lastRenderedPageBreak/>
              <w:t xml:space="preserve">Yes    </w:t>
            </w:r>
            <w:r>
              <w:rPr>
                <w:b/>
                <w:sz w:val="20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□</w:t>
            </w:r>
            <w:r>
              <w:rPr>
                <w:b/>
                <w:sz w:val="20"/>
              </w:rPr>
              <w:t xml:space="preserve">   </w:t>
            </w:r>
            <w:r>
              <w:rPr>
                <w:b/>
                <w:sz w:val="14"/>
                <w:szCs w:val="14"/>
              </w:rPr>
              <w:t xml:space="preserve">No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2A0EBB">
              <w:rPr>
                <w:rFonts w:ascii="Arial" w:hAnsi="Arial" w:cs="Arial"/>
                <w:b/>
                <w:sz w:val="28"/>
                <w:szCs w:val="28"/>
              </w:rPr>
              <w:t>□</w:t>
            </w:r>
          </w:p>
        </w:tc>
      </w:tr>
      <w:tr w:rsidR="00276E91" w:rsidRPr="00741190" w14:paraId="6A9AEAF2" w14:textId="77777777" w:rsidTr="000D6EDD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4D94BD4C" w14:textId="7FBA3811" w:rsidR="00276E91" w:rsidRPr="004A1F50" w:rsidRDefault="00390DC8" w:rsidP="00D21810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lastRenderedPageBreak/>
              <w:t>2.3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5E2EF163" w14:textId="32900E27" w:rsidR="00276E91" w:rsidRDefault="00776A63" w:rsidP="00D21810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776A63">
              <w:rPr>
                <w:rFonts w:cstheme="minorHAnsi"/>
                <w:sz w:val="14"/>
                <w:szCs w:val="14"/>
              </w:rPr>
              <w:t xml:space="preserve">Filter material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D83786" w14:textId="77777777" w:rsidR="008F32A0" w:rsidRPr="008F32A0" w:rsidRDefault="008F32A0" w:rsidP="008F32A0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  <w:r w:rsidRPr="008F32A0">
              <w:rPr>
                <w:rFonts w:cstheme="minorHAnsi"/>
                <w:sz w:val="14"/>
                <w:szCs w:val="14"/>
              </w:rPr>
              <w:t>VR702.05</w:t>
            </w:r>
          </w:p>
          <w:p w14:paraId="1ED6DDFB" w14:textId="77777777" w:rsidR="008F32A0" w:rsidRPr="008F32A0" w:rsidRDefault="008F32A0" w:rsidP="008F32A0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  <w:r w:rsidRPr="008F32A0">
              <w:rPr>
                <w:rFonts w:cstheme="minorHAnsi"/>
                <w:sz w:val="14"/>
                <w:szCs w:val="14"/>
              </w:rPr>
              <w:t>VR702.13</w:t>
            </w:r>
          </w:p>
          <w:p w14:paraId="340EB8E8" w14:textId="77777777" w:rsidR="008F32A0" w:rsidRPr="008F32A0" w:rsidRDefault="008F32A0" w:rsidP="008F32A0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  <w:r w:rsidRPr="008F32A0">
              <w:rPr>
                <w:rFonts w:cstheme="minorHAnsi"/>
                <w:sz w:val="14"/>
                <w:szCs w:val="14"/>
              </w:rPr>
              <w:t>Table 702.051</w:t>
            </w:r>
          </w:p>
          <w:p w14:paraId="2786C671" w14:textId="77777777" w:rsidR="00276E91" w:rsidRDefault="008F32A0" w:rsidP="008F32A0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  <w:r w:rsidRPr="008F32A0">
              <w:rPr>
                <w:rFonts w:cstheme="minorHAnsi"/>
                <w:sz w:val="14"/>
                <w:szCs w:val="14"/>
              </w:rPr>
              <w:t>Table 702.131</w:t>
            </w:r>
          </w:p>
          <w:p w14:paraId="5CD01BFD" w14:textId="77777777" w:rsidR="001C5E3F" w:rsidRPr="001C5E3F" w:rsidRDefault="001C5E3F" w:rsidP="001C5E3F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  <w:r w:rsidRPr="001C5E3F">
              <w:rPr>
                <w:rFonts w:cstheme="minorHAnsi"/>
                <w:sz w:val="14"/>
                <w:szCs w:val="14"/>
              </w:rPr>
              <w:t>VR 702.09</w:t>
            </w:r>
          </w:p>
          <w:p w14:paraId="49EF4891" w14:textId="36CE9DD7" w:rsidR="008F32A0" w:rsidRPr="001331A3" w:rsidRDefault="001C5E3F" w:rsidP="001C5E3F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  <w:r w:rsidRPr="001C5E3F">
              <w:rPr>
                <w:rFonts w:cstheme="minorHAnsi"/>
                <w:sz w:val="14"/>
                <w:szCs w:val="14"/>
              </w:rPr>
              <w:t>(g)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0901E010" w14:textId="77777777" w:rsidR="00276E91" w:rsidRDefault="00702535" w:rsidP="00D21810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702535">
              <w:rPr>
                <w:rFonts w:cstheme="minorHAnsi"/>
                <w:sz w:val="14"/>
                <w:szCs w:val="14"/>
              </w:rPr>
              <w:t xml:space="preserve">Has material been placed in &lt;300mm layers and compacted with minimal disturbance to pipe, </w:t>
            </w:r>
            <w:proofErr w:type="gramStart"/>
            <w:r w:rsidRPr="00702535">
              <w:rPr>
                <w:rFonts w:cstheme="minorHAnsi"/>
                <w:sz w:val="14"/>
                <w:szCs w:val="14"/>
              </w:rPr>
              <w:t>geotextile</w:t>
            </w:r>
            <w:proofErr w:type="gramEnd"/>
            <w:r w:rsidRPr="00702535">
              <w:rPr>
                <w:rFonts w:cstheme="minorHAnsi"/>
                <w:sz w:val="14"/>
                <w:szCs w:val="14"/>
              </w:rPr>
              <w:t xml:space="preserve"> and trench walls?</w:t>
            </w:r>
          </w:p>
          <w:p w14:paraId="14EDE61F" w14:textId="77777777" w:rsidR="001C5E3F" w:rsidRDefault="001C5E3F" w:rsidP="001C5E3F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1C5E3F">
              <w:rPr>
                <w:rFonts w:cstheme="minorHAnsi"/>
                <w:sz w:val="14"/>
                <w:szCs w:val="14"/>
              </w:rPr>
              <w:t xml:space="preserve">Yes   </w:t>
            </w:r>
            <w:r w:rsidRPr="001C5E3F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1C5E3F">
              <w:rPr>
                <w:rFonts w:cstheme="minorHAnsi"/>
                <w:sz w:val="14"/>
                <w:szCs w:val="14"/>
              </w:rPr>
              <w:t xml:space="preserve">    No   </w:t>
            </w:r>
            <w:r w:rsidRPr="001C5E3F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1C5E3F">
              <w:rPr>
                <w:rFonts w:cstheme="minorHAnsi"/>
                <w:sz w:val="14"/>
                <w:szCs w:val="14"/>
              </w:rPr>
              <w:t xml:space="preserve">     N/A   </w:t>
            </w:r>
            <w:r w:rsidRPr="001C5E3F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6C6BBC6D" w14:textId="77777777" w:rsidR="001C5E3F" w:rsidRDefault="00B16C6F" w:rsidP="00B16C6F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B16C6F">
              <w:rPr>
                <w:rFonts w:cstheme="minorHAnsi"/>
                <w:sz w:val="14"/>
                <w:szCs w:val="14"/>
              </w:rPr>
              <w:t xml:space="preserve">Has no fines concrete </w:t>
            </w:r>
            <w:r w:rsidR="00D74010">
              <w:rPr>
                <w:rFonts w:cstheme="minorHAnsi"/>
                <w:sz w:val="14"/>
                <w:szCs w:val="14"/>
              </w:rPr>
              <w:t>ratios</w:t>
            </w:r>
            <w:r w:rsidR="00B324B2">
              <w:rPr>
                <w:rFonts w:cstheme="minorHAnsi"/>
                <w:sz w:val="14"/>
                <w:szCs w:val="14"/>
              </w:rPr>
              <w:t xml:space="preserve"> and specifications</w:t>
            </w:r>
            <w:r w:rsidR="00D74010">
              <w:rPr>
                <w:rFonts w:cstheme="minorHAnsi"/>
                <w:sz w:val="14"/>
                <w:szCs w:val="14"/>
              </w:rPr>
              <w:t xml:space="preserve"> applied as per </w:t>
            </w:r>
            <w:r w:rsidR="00C253DF" w:rsidRPr="00C253DF">
              <w:rPr>
                <w:rFonts w:cstheme="minorHAnsi"/>
                <w:sz w:val="14"/>
                <w:szCs w:val="14"/>
              </w:rPr>
              <w:t>Table 702.051</w:t>
            </w:r>
            <w:r w:rsidR="00C253DF">
              <w:rPr>
                <w:rFonts w:cstheme="minorHAnsi"/>
                <w:sz w:val="14"/>
                <w:szCs w:val="14"/>
              </w:rPr>
              <w:t xml:space="preserve"> and VR</w:t>
            </w:r>
            <w:r w:rsidR="00B324B2">
              <w:rPr>
                <w:rFonts w:cstheme="minorHAnsi"/>
                <w:sz w:val="14"/>
                <w:szCs w:val="14"/>
              </w:rPr>
              <w:t>702.05(e)</w:t>
            </w:r>
          </w:p>
          <w:p w14:paraId="7C288FBD" w14:textId="77777777" w:rsidR="00B324B2" w:rsidRDefault="00B324B2" w:rsidP="00B324B2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1C5E3F">
              <w:rPr>
                <w:rFonts w:cstheme="minorHAnsi"/>
                <w:sz w:val="14"/>
                <w:szCs w:val="14"/>
              </w:rPr>
              <w:t xml:space="preserve">Yes   </w:t>
            </w:r>
            <w:r w:rsidRPr="001C5E3F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1C5E3F">
              <w:rPr>
                <w:rFonts w:cstheme="minorHAnsi"/>
                <w:sz w:val="14"/>
                <w:szCs w:val="14"/>
              </w:rPr>
              <w:t xml:space="preserve">    No   </w:t>
            </w:r>
            <w:r w:rsidRPr="001C5E3F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1C5E3F">
              <w:rPr>
                <w:rFonts w:cstheme="minorHAnsi"/>
                <w:sz w:val="14"/>
                <w:szCs w:val="14"/>
              </w:rPr>
              <w:t xml:space="preserve">     N/A   </w:t>
            </w:r>
            <w:r w:rsidRPr="001C5E3F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64611FDE" w14:textId="15EFCC09" w:rsidR="0054757E" w:rsidRPr="0054757E" w:rsidRDefault="0054757E" w:rsidP="0054757E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54757E">
              <w:rPr>
                <w:rFonts w:cstheme="minorHAnsi"/>
                <w:sz w:val="14"/>
                <w:szCs w:val="14"/>
              </w:rPr>
              <w:t xml:space="preserve">Has </w:t>
            </w:r>
            <w:r>
              <w:rPr>
                <w:rFonts w:cstheme="minorHAnsi"/>
                <w:sz w:val="14"/>
                <w:szCs w:val="14"/>
              </w:rPr>
              <w:t>crushed rock/</w:t>
            </w:r>
            <w:r w:rsidRPr="0054757E">
              <w:rPr>
                <w:rFonts w:cstheme="minorHAnsi"/>
                <w:sz w:val="14"/>
                <w:szCs w:val="14"/>
              </w:rPr>
              <w:t>concrete ratios and specifications applied as per Table 702.05</w:t>
            </w:r>
            <w:r>
              <w:rPr>
                <w:rFonts w:cstheme="minorHAnsi"/>
                <w:sz w:val="14"/>
                <w:szCs w:val="14"/>
              </w:rPr>
              <w:t>2</w:t>
            </w:r>
            <w:r w:rsidRPr="0054757E">
              <w:rPr>
                <w:rFonts w:cstheme="minorHAnsi"/>
                <w:sz w:val="14"/>
                <w:szCs w:val="14"/>
              </w:rPr>
              <w:t xml:space="preserve"> and VR702.05(</w:t>
            </w:r>
            <w:r>
              <w:rPr>
                <w:rFonts w:cstheme="minorHAnsi"/>
                <w:sz w:val="14"/>
                <w:szCs w:val="14"/>
              </w:rPr>
              <w:t>d</w:t>
            </w:r>
            <w:r w:rsidRPr="0054757E">
              <w:rPr>
                <w:rFonts w:cstheme="minorHAnsi"/>
                <w:sz w:val="14"/>
                <w:szCs w:val="14"/>
              </w:rPr>
              <w:t>)</w:t>
            </w:r>
          </w:p>
          <w:p w14:paraId="7BBFC833" w14:textId="7D106109" w:rsidR="00B324B2" w:rsidRPr="00492612" w:rsidRDefault="0054757E" w:rsidP="0054757E">
            <w:pPr>
              <w:pStyle w:val="SymalTableBody"/>
              <w:spacing w:before="20" w:after="20"/>
              <w:jc w:val="center"/>
              <w:rPr>
                <w:rFonts w:cstheme="minorHAnsi"/>
                <w:sz w:val="14"/>
                <w:szCs w:val="14"/>
              </w:rPr>
            </w:pPr>
            <w:r w:rsidRPr="0054757E">
              <w:rPr>
                <w:rFonts w:cstheme="minorHAnsi"/>
                <w:sz w:val="14"/>
                <w:szCs w:val="14"/>
              </w:rPr>
              <w:t xml:space="preserve">Yes   </w:t>
            </w:r>
            <w:r w:rsidRPr="0054757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757E">
              <w:rPr>
                <w:rFonts w:cstheme="minorHAnsi"/>
                <w:sz w:val="14"/>
                <w:szCs w:val="14"/>
              </w:rPr>
              <w:t xml:space="preserve">    No   </w:t>
            </w:r>
            <w:r w:rsidRPr="0054757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757E">
              <w:rPr>
                <w:rFonts w:cstheme="minorHAnsi"/>
                <w:sz w:val="14"/>
                <w:szCs w:val="14"/>
              </w:rPr>
              <w:t xml:space="preserve">     N/A   </w:t>
            </w:r>
            <w:r w:rsidRPr="0054757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7705174" w14:textId="3DFEDA47" w:rsidR="00276E91" w:rsidRPr="005F73DD" w:rsidRDefault="00D46E61" w:rsidP="00D2181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D46E61"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AF18B9B" w14:textId="1847F62B" w:rsidR="00276E91" w:rsidRPr="000D6EDD" w:rsidRDefault="003F36A0" w:rsidP="00D2181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F85A98E" w14:textId="07082092" w:rsidR="00276E91" w:rsidRPr="005F73DD" w:rsidRDefault="003F36A0" w:rsidP="00D2181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5C663F5" w14:textId="77777777" w:rsidR="00276E91" w:rsidRPr="00741190" w:rsidRDefault="00276E91" w:rsidP="00D2181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06F590C3" w14:textId="77777777" w:rsidR="00276E91" w:rsidRPr="00741190" w:rsidRDefault="00276E91" w:rsidP="00D2181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5BF4BC1" w14:textId="77777777" w:rsidR="00276E91" w:rsidRPr="00741190" w:rsidRDefault="00276E91" w:rsidP="00D2181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66C9E674" w14:textId="77777777" w:rsidR="00276E91" w:rsidRDefault="00276E91" w:rsidP="00D21810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</w:p>
        </w:tc>
      </w:tr>
      <w:tr w:rsidR="00161B79" w:rsidRPr="00741190" w14:paraId="335794DD" w14:textId="77777777" w:rsidTr="000D6EDD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E6F095A" w14:textId="6BFF013A" w:rsidR="00161B79" w:rsidRDefault="001D081A" w:rsidP="00D21810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44C6970A" w14:textId="341C3155" w:rsidR="00161B79" w:rsidRPr="00776A63" w:rsidRDefault="001D081A" w:rsidP="00D21810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Access points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19D3034" w14:textId="14E7EDF6" w:rsidR="00161B79" w:rsidRPr="008F32A0" w:rsidRDefault="001D081A" w:rsidP="008F32A0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  <w:r w:rsidRPr="001D081A">
              <w:rPr>
                <w:rFonts w:cstheme="minorHAnsi"/>
                <w:sz w:val="14"/>
                <w:szCs w:val="14"/>
              </w:rPr>
              <w:t>VR702.10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B876CBD" w14:textId="77777777" w:rsidR="00161B79" w:rsidRDefault="00794E4D" w:rsidP="00D21810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794E4D">
              <w:rPr>
                <w:rFonts w:cstheme="minorHAnsi"/>
                <w:sz w:val="14"/>
                <w:szCs w:val="14"/>
              </w:rPr>
              <w:t>Have access points installed at intervals of between 100m and 150 m?</w:t>
            </w:r>
          </w:p>
          <w:p w14:paraId="564EFF00" w14:textId="55634FC6" w:rsidR="00794E4D" w:rsidRPr="00702535" w:rsidRDefault="00794E4D" w:rsidP="00794E4D">
            <w:pPr>
              <w:pStyle w:val="SymalTableBody"/>
              <w:spacing w:before="20" w:after="20"/>
              <w:jc w:val="center"/>
              <w:rPr>
                <w:rFonts w:cstheme="minorHAnsi"/>
                <w:sz w:val="14"/>
                <w:szCs w:val="14"/>
              </w:rPr>
            </w:pPr>
            <w:r w:rsidRPr="0054757E">
              <w:rPr>
                <w:rFonts w:cstheme="minorHAnsi"/>
                <w:sz w:val="14"/>
                <w:szCs w:val="14"/>
              </w:rPr>
              <w:t xml:space="preserve">Yes   </w:t>
            </w:r>
            <w:r w:rsidRPr="0054757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757E">
              <w:rPr>
                <w:rFonts w:cstheme="minorHAnsi"/>
                <w:sz w:val="14"/>
                <w:szCs w:val="14"/>
              </w:rPr>
              <w:t xml:space="preserve">    No   </w:t>
            </w:r>
            <w:r w:rsidRPr="0054757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757E">
              <w:rPr>
                <w:rFonts w:cstheme="minorHAnsi"/>
                <w:sz w:val="14"/>
                <w:szCs w:val="14"/>
              </w:rPr>
              <w:t xml:space="preserve">     N/A   </w:t>
            </w:r>
            <w:r w:rsidRPr="0054757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F99811C" w14:textId="55ECF04E" w:rsidR="00161B79" w:rsidRPr="005F73DD" w:rsidRDefault="00D46E61" w:rsidP="00D2181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D46E61"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EFAEE68" w14:textId="56284DEA" w:rsidR="00161B79" w:rsidRPr="000D6EDD" w:rsidRDefault="003F36A0" w:rsidP="00D2181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B98E073" w14:textId="7133A2DF" w:rsidR="00161B79" w:rsidRPr="005F73DD" w:rsidRDefault="003F36A0" w:rsidP="00D2181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2E77F5B" w14:textId="77777777" w:rsidR="00161B79" w:rsidRPr="00741190" w:rsidRDefault="00161B79" w:rsidP="00D2181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60DAF55" w14:textId="77777777" w:rsidR="00161B79" w:rsidRPr="00741190" w:rsidRDefault="00161B79" w:rsidP="00D2181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60C3196" w14:textId="77777777" w:rsidR="00161B79" w:rsidRPr="00741190" w:rsidRDefault="00161B79" w:rsidP="00D2181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CD71BF1" w14:textId="77777777" w:rsidR="00161B79" w:rsidRDefault="00161B79" w:rsidP="00D21810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</w:p>
        </w:tc>
      </w:tr>
      <w:tr w:rsidR="00D3138C" w:rsidRPr="00741190" w14:paraId="7156BC72" w14:textId="77777777" w:rsidTr="000D6EDD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D253A74" w14:textId="5FE4C774" w:rsidR="00D3138C" w:rsidRDefault="00D3138C" w:rsidP="00D21810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58403DA5" w14:textId="412DB717" w:rsidR="00D3138C" w:rsidRDefault="00BA7A45" w:rsidP="00D21810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BA7A45">
              <w:rPr>
                <w:rFonts w:cstheme="minorHAnsi"/>
                <w:sz w:val="14"/>
                <w:szCs w:val="14"/>
              </w:rPr>
              <w:t>Flushing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389C40D" w14:textId="0A89F5B4" w:rsidR="00D3138C" w:rsidRPr="001D081A" w:rsidRDefault="00ED6C7B" w:rsidP="008F32A0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  <w:r w:rsidRPr="00ED6C7B">
              <w:rPr>
                <w:rFonts w:cstheme="minorHAnsi"/>
                <w:sz w:val="14"/>
                <w:szCs w:val="14"/>
              </w:rPr>
              <w:t>VR 702.10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271AFD73" w14:textId="77777777" w:rsidR="00D3138C" w:rsidRDefault="009B2941" w:rsidP="00D21810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9B2941">
              <w:rPr>
                <w:rFonts w:cstheme="minorHAnsi"/>
                <w:sz w:val="14"/>
                <w:szCs w:val="14"/>
              </w:rPr>
              <w:t xml:space="preserve">Has the pipe been flushed with water to remove </w:t>
            </w:r>
            <w:r>
              <w:rPr>
                <w:rFonts w:cstheme="minorHAnsi"/>
                <w:sz w:val="14"/>
                <w:szCs w:val="14"/>
              </w:rPr>
              <w:t>any debris or blockages</w:t>
            </w:r>
            <w:r w:rsidRPr="009B2941">
              <w:rPr>
                <w:rFonts w:cstheme="minorHAnsi"/>
                <w:sz w:val="14"/>
                <w:szCs w:val="14"/>
              </w:rPr>
              <w:t xml:space="preserve"> in the pipe and </w:t>
            </w:r>
            <w:r w:rsidR="0002313E">
              <w:rPr>
                <w:rFonts w:cstheme="minorHAnsi"/>
                <w:sz w:val="14"/>
                <w:szCs w:val="14"/>
              </w:rPr>
              <w:t>it’s working correctly with a smooth flow?</w:t>
            </w:r>
          </w:p>
          <w:p w14:paraId="4732E9C9" w14:textId="636279A7" w:rsidR="0002313E" w:rsidRPr="00794E4D" w:rsidRDefault="0002313E" w:rsidP="0002313E">
            <w:pPr>
              <w:pStyle w:val="SymalTableBody"/>
              <w:spacing w:before="20" w:after="20"/>
              <w:jc w:val="center"/>
              <w:rPr>
                <w:rFonts w:cstheme="minorHAnsi"/>
                <w:sz w:val="14"/>
                <w:szCs w:val="14"/>
              </w:rPr>
            </w:pPr>
            <w:r w:rsidRPr="0002313E">
              <w:rPr>
                <w:rFonts w:cstheme="minorHAnsi"/>
                <w:sz w:val="14"/>
                <w:szCs w:val="14"/>
              </w:rPr>
              <w:t xml:space="preserve">Yes   </w:t>
            </w:r>
            <w:r w:rsidRPr="0002313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2313E">
              <w:rPr>
                <w:rFonts w:cstheme="minorHAnsi"/>
                <w:sz w:val="14"/>
                <w:szCs w:val="14"/>
              </w:rPr>
              <w:t xml:space="preserve">    No   </w:t>
            </w:r>
            <w:r w:rsidRPr="0002313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2313E">
              <w:rPr>
                <w:rFonts w:cstheme="minorHAnsi"/>
                <w:sz w:val="14"/>
                <w:szCs w:val="14"/>
              </w:rPr>
              <w:t xml:space="preserve">     N/A   </w:t>
            </w:r>
            <w:r w:rsidRPr="0002313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73F8D4E" w14:textId="621854DF" w:rsidR="00D3138C" w:rsidRPr="005F73DD" w:rsidRDefault="00D46E61" w:rsidP="00D2181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D46E61"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C1C8F2D" w14:textId="64FC3853" w:rsidR="00D3138C" w:rsidRPr="000D6EDD" w:rsidRDefault="003F36A0" w:rsidP="00D2181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EAD80C5" w14:textId="7EBD3ABB" w:rsidR="00D3138C" w:rsidRPr="005F73DD" w:rsidRDefault="003F36A0" w:rsidP="00D2181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131F416" w14:textId="77777777" w:rsidR="00D3138C" w:rsidRPr="00741190" w:rsidRDefault="00D3138C" w:rsidP="00D2181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46DC6C3" w14:textId="77777777" w:rsidR="00D3138C" w:rsidRPr="00741190" w:rsidRDefault="00D3138C" w:rsidP="00D2181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726EE75A" w14:textId="77777777" w:rsidR="00D3138C" w:rsidRPr="00741190" w:rsidRDefault="00D3138C" w:rsidP="00D2181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3AE5099" w14:textId="77777777" w:rsidR="00D3138C" w:rsidRDefault="00D3138C" w:rsidP="00D21810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</w:p>
        </w:tc>
      </w:tr>
    </w:tbl>
    <w:p w14:paraId="306B289A" w14:textId="77777777" w:rsidR="00360E4D" w:rsidRDefault="00360E4D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2B15890B" w14:textId="77777777" w:rsidR="00F511F9" w:rsidRDefault="00F511F9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5CBE6544" w14:textId="252582BE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>-Site Supervisor, 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42F0A638" w:rsidR="00EA0774" w:rsidRPr="005056E3" w:rsidRDefault="00F511F9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0D6EDD">
        <w:rPr>
          <w:rFonts w:ascii="Arial" w:hAnsi="Arial" w:cs="Arial"/>
          <w:sz w:val="18"/>
          <w:szCs w:val="18"/>
        </w:rPr>
        <w:t>Superintendent</w:t>
      </w:r>
      <w:r w:rsidR="00EA0774">
        <w:rPr>
          <w:rFonts w:ascii="Arial" w:hAnsi="Arial" w:cs="Arial"/>
          <w:sz w:val="18"/>
          <w:szCs w:val="18"/>
        </w:rPr>
        <w:t xml:space="preserve"> </w:t>
      </w:r>
    </w:p>
    <w:p w14:paraId="0F3FC882" w14:textId="15131269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 xml:space="preserve">Inspection Point </w:t>
      </w:r>
    </w:p>
    <w:sectPr w:rsidR="005056E3" w:rsidRPr="005056E3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8655B" w14:textId="77777777" w:rsidR="000C593E" w:rsidRDefault="000C593E" w:rsidP="007617B0">
      <w:pPr>
        <w:spacing w:after="0"/>
      </w:pPr>
      <w:r>
        <w:separator/>
      </w:r>
    </w:p>
  </w:endnote>
  <w:endnote w:type="continuationSeparator" w:id="0">
    <w:p w14:paraId="6A80175C" w14:textId="77777777" w:rsidR="000C593E" w:rsidRDefault="000C593E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5791946C" w:rsidR="00D340C6" w:rsidRPr="00AD0710" w:rsidRDefault="002D5D40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0B14B1">
            <w:rPr>
              <w:szCs w:val="16"/>
            </w:rPr>
            <w:t>00</w:t>
          </w:r>
          <w:r w:rsidR="000D6EDD" w:rsidRPr="00AD0710">
            <w:rPr>
              <w:szCs w:val="16"/>
            </w:rPr>
            <w:t xml:space="preserve">  Issue date </w:t>
          </w:r>
          <w:r w:rsidR="000B14B1">
            <w:rPr>
              <w:szCs w:val="16"/>
            </w:rPr>
            <w:t>23</w:t>
          </w:r>
          <w:r w:rsidR="009A25DB">
            <w:rPr>
              <w:szCs w:val="16"/>
            </w:rPr>
            <w:t>/0</w:t>
          </w:r>
          <w:r w:rsidR="006D0CA4">
            <w:rPr>
              <w:szCs w:val="16"/>
            </w:rPr>
            <w:t>5</w:t>
          </w:r>
          <w:r w:rsidR="009A25DB">
            <w:rPr>
              <w:szCs w:val="16"/>
            </w:rPr>
            <w:t>/2022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25082071" w:rsidR="00D340C6" w:rsidRPr="00AD0710" w:rsidRDefault="002D5D40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0B14B1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 Issue date </w:t>
          </w:r>
          <w:r w:rsidR="000B14B1">
            <w:rPr>
              <w:szCs w:val="16"/>
            </w:rPr>
            <w:t>23</w:t>
          </w:r>
          <w:r w:rsidR="00893011">
            <w:rPr>
              <w:szCs w:val="16"/>
            </w:rPr>
            <w:t>/0</w:t>
          </w:r>
          <w:r w:rsidR="006D0CA4">
            <w:rPr>
              <w:szCs w:val="16"/>
            </w:rPr>
            <w:t>5</w:t>
          </w:r>
          <w:r w:rsidR="00893011">
            <w:rPr>
              <w:szCs w:val="16"/>
            </w:rPr>
            <w:t>/2022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02EDA" w14:textId="77777777" w:rsidR="000C593E" w:rsidRDefault="000C593E" w:rsidP="007617B0">
      <w:pPr>
        <w:spacing w:after="0"/>
      </w:pPr>
      <w:r>
        <w:separator/>
      </w:r>
    </w:p>
  </w:footnote>
  <w:footnote w:type="continuationSeparator" w:id="0">
    <w:p w14:paraId="58B1C785" w14:textId="77777777" w:rsidR="000C593E" w:rsidRDefault="000C593E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15207E4"/>
    <w:multiLevelType w:val="hybridMultilevel"/>
    <w:tmpl w:val="533A45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7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8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9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0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1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3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6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7" w15:restartNumberingAfterBreak="0">
    <w:nsid w:val="7EE3122B"/>
    <w:multiLevelType w:val="multilevel"/>
    <w:tmpl w:val="38B6FA6E"/>
    <w:numStyleLink w:val="CivLegal"/>
  </w:abstractNum>
  <w:num w:numId="1" w16cid:durableId="35349805">
    <w:abstractNumId w:val="11"/>
  </w:num>
  <w:num w:numId="2" w16cid:durableId="1433817529">
    <w:abstractNumId w:val="9"/>
  </w:num>
  <w:num w:numId="3" w16cid:durableId="314339450">
    <w:abstractNumId w:val="1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274560778">
    <w:abstractNumId w:val="2"/>
  </w:num>
  <w:num w:numId="5" w16cid:durableId="708408921">
    <w:abstractNumId w:val="12"/>
  </w:num>
  <w:num w:numId="6" w16cid:durableId="888616774">
    <w:abstractNumId w:val="3"/>
  </w:num>
  <w:num w:numId="7" w16cid:durableId="1409842625">
    <w:abstractNumId w:val="4"/>
  </w:num>
  <w:num w:numId="8" w16cid:durableId="1605184270">
    <w:abstractNumId w:val="1"/>
  </w:num>
  <w:num w:numId="9" w16cid:durableId="1208958210">
    <w:abstractNumId w:val="6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20183446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31671328">
    <w:abstractNumId w:val="10"/>
  </w:num>
  <w:num w:numId="12" w16cid:durableId="17215874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509982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69169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775105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128335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009142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01029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456130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1300873">
    <w:abstractNumId w:val="0"/>
  </w:num>
  <w:num w:numId="21" w16cid:durableId="1457140556">
    <w:abstractNumId w:val="8"/>
  </w:num>
  <w:num w:numId="22" w16cid:durableId="744448508">
    <w:abstractNumId w:val="1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791290299">
    <w:abstractNumId w:val="14"/>
  </w:num>
  <w:num w:numId="24" w16cid:durableId="981957486">
    <w:abstractNumId w:val="1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4143968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4903530">
    <w:abstractNumId w:val="12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898899792">
    <w:abstractNumId w:val="1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970131663">
    <w:abstractNumId w:val="13"/>
  </w:num>
  <w:num w:numId="29" w16cid:durableId="1823621698">
    <w:abstractNumId w:val="7"/>
  </w:num>
  <w:num w:numId="30" w16cid:durableId="2119595622">
    <w:abstractNumId w:val="6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747146829">
    <w:abstractNumId w:val="16"/>
  </w:num>
  <w:num w:numId="32" w16cid:durableId="1695232590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TAxMzEwsDC1sDRX0lEKTi0uzszPAykwrQUAOam5siwAAAA="/>
  </w:docVars>
  <w:rsids>
    <w:rsidRoot w:val="00EA0774"/>
    <w:rsid w:val="00007753"/>
    <w:rsid w:val="0001063C"/>
    <w:rsid w:val="00012FBA"/>
    <w:rsid w:val="00013E57"/>
    <w:rsid w:val="000158DC"/>
    <w:rsid w:val="0001696C"/>
    <w:rsid w:val="00021F49"/>
    <w:rsid w:val="0002313E"/>
    <w:rsid w:val="0003431C"/>
    <w:rsid w:val="00035C95"/>
    <w:rsid w:val="0003656F"/>
    <w:rsid w:val="00042A87"/>
    <w:rsid w:val="0004421D"/>
    <w:rsid w:val="00046F51"/>
    <w:rsid w:val="00055265"/>
    <w:rsid w:val="000628FA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B1076"/>
    <w:rsid w:val="000B14B1"/>
    <w:rsid w:val="000B695B"/>
    <w:rsid w:val="000C28DA"/>
    <w:rsid w:val="000C593E"/>
    <w:rsid w:val="000D0E97"/>
    <w:rsid w:val="000D6EDD"/>
    <w:rsid w:val="000F3290"/>
    <w:rsid w:val="000F6E06"/>
    <w:rsid w:val="0011033B"/>
    <w:rsid w:val="00112853"/>
    <w:rsid w:val="001153A9"/>
    <w:rsid w:val="0012160E"/>
    <w:rsid w:val="00123A2C"/>
    <w:rsid w:val="001329E3"/>
    <w:rsid w:val="001331A3"/>
    <w:rsid w:val="0013432E"/>
    <w:rsid w:val="00136359"/>
    <w:rsid w:val="00145C21"/>
    <w:rsid w:val="00150E01"/>
    <w:rsid w:val="00152695"/>
    <w:rsid w:val="00152A1E"/>
    <w:rsid w:val="001559FD"/>
    <w:rsid w:val="00161284"/>
    <w:rsid w:val="00161B79"/>
    <w:rsid w:val="00164930"/>
    <w:rsid w:val="00164D07"/>
    <w:rsid w:val="001811DA"/>
    <w:rsid w:val="0018362E"/>
    <w:rsid w:val="00183F02"/>
    <w:rsid w:val="00191711"/>
    <w:rsid w:val="00195C7E"/>
    <w:rsid w:val="0019623C"/>
    <w:rsid w:val="00196F59"/>
    <w:rsid w:val="001A7888"/>
    <w:rsid w:val="001B06FE"/>
    <w:rsid w:val="001B199D"/>
    <w:rsid w:val="001B4060"/>
    <w:rsid w:val="001C2875"/>
    <w:rsid w:val="001C5E3F"/>
    <w:rsid w:val="001D081A"/>
    <w:rsid w:val="001D6AD5"/>
    <w:rsid w:val="001E02D6"/>
    <w:rsid w:val="001E260A"/>
    <w:rsid w:val="001E5EB5"/>
    <w:rsid w:val="001F3ABC"/>
    <w:rsid w:val="001F4330"/>
    <w:rsid w:val="001F5EAE"/>
    <w:rsid w:val="0020352B"/>
    <w:rsid w:val="00206502"/>
    <w:rsid w:val="002129DE"/>
    <w:rsid w:val="00213887"/>
    <w:rsid w:val="0022227C"/>
    <w:rsid w:val="002307B5"/>
    <w:rsid w:val="0024627B"/>
    <w:rsid w:val="0025506A"/>
    <w:rsid w:val="002608E7"/>
    <w:rsid w:val="00264F3C"/>
    <w:rsid w:val="00270424"/>
    <w:rsid w:val="00276E10"/>
    <w:rsid w:val="00276E91"/>
    <w:rsid w:val="00280FAE"/>
    <w:rsid w:val="00281140"/>
    <w:rsid w:val="00282680"/>
    <w:rsid w:val="0028562B"/>
    <w:rsid w:val="002A0EBB"/>
    <w:rsid w:val="002B33D2"/>
    <w:rsid w:val="002B7C52"/>
    <w:rsid w:val="002C40D8"/>
    <w:rsid w:val="002D08B8"/>
    <w:rsid w:val="002D5D40"/>
    <w:rsid w:val="002E08A0"/>
    <w:rsid w:val="002E1EBA"/>
    <w:rsid w:val="002E46E4"/>
    <w:rsid w:val="002F352F"/>
    <w:rsid w:val="002F7E9F"/>
    <w:rsid w:val="00301828"/>
    <w:rsid w:val="00305804"/>
    <w:rsid w:val="00305A59"/>
    <w:rsid w:val="003141E2"/>
    <w:rsid w:val="0031420F"/>
    <w:rsid w:val="00317FD9"/>
    <w:rsid w:val="0033732E"/>
    <w:rsid w:val="00343C93"/>
    <w:rsid w:val="00345D7B"/>
    <w:rsid w:val="00346FF0"/>
    <w:rsid w:val="00351D72"/>
    <w:rsid w:val="00360E4D"/>
    <w:rsid w:val="003868C5"/>
    <w:rsid w:val="00386D74"/>
    <w:rsid w:val="00390DC8"/>
    <w:rsid w:val="0039441E"/>
    <w:rsid w:val="00395F0F"/>
    <w:rsid w:val="00397EE2"/>
    <w:rsid w:val="003A1A4C"/>
    <w:rsid w:val="003A2DF5"/>
    <w:rsid w:val="003B1DA5"/>
    <w:rsid w:val="003B361E"/>
    <w:rsid w:val="003B3B14"/>
    <w:rsid w:val="003C1E57"/>
    <w:rsid w:val="003C2BA2"/>
    <w:rsid w:val="003C790D"/>
    <w:rsid w:val="003E111A"/>
    <w:rsid w:val="003E2E17"/>
    <w:rsid w:val="003E3172"/>
    <w:rsid w:val="003E4005"/>
    <w:rsid w:val="003F1AC6"/>
    <w:rsid w:val="003F22E3"/>
    <w:rsid w:val="003F36A0"/>
    <w:rsid w:val="003F396E"/>
    <w:rsid w:val="004110DC"/>
    <w:rsid w:val="004121D0"/>
    <w:rsid w:val="00414B29"/>
    <w:rsid w:val="00422652"/>
    <w:rsid w:val="00426CA1"/>
    <w:rsid w:val="004310D2"/>
    <w:rsid w:val="00434660"/>
    <w:rsid w:val="00437616"/>
    <w:rsid w:val="0044207A"/>
    <w:rsid w:val="004444B0"/>
    <w:rsid w:val="0044465E"/>
    <w:rsid w:val="004446C0"/>
    <w:rsid w:val="00460ED2"/>
    <w:rsid w:val="00463EF2"/>
    <w:rsid w:val="00465C9A"/>
    <w:rsid w:val="004661B2"/>
    <w:rsid w:val="00475BB5"/>
    <w:rsid w:val="0047722B"/>
    <w:rsid w:val="00481DBA"/>
    <w:rsid w:val="00482E78"/>
    <w:rsid w:val="00484408"/>
    <w:rsid w:val="00485DCE"/>
    <w:rsid w:val="004908DD"/>
    <w:rsid w:val="00492612"/>
    <w:rsid w:val="00492A2D"/>
    <w:rsid w:val="004A0E5D"/>
    <w:rsid w:val="004A1F50"/>
    <w:rsid w:val="004A405A"/>
    <w:rsid w:val="004A4EDE"/>
    <w:rsid w:val="004A7E34"/>
    <w:rsid w:val="004B2D1A"/>
    <w:rsid w:val="004B7DF8"/>
    <w:rsid w:val="004C0D19"/>
    <w:rsid w:val="004D1370"/>
    <w:rsid w:val="004D1AFB"/>
    <w:rsid w:val="004D2EB5"/>
    <w:rsid w:val="004D39F9"/>
    <w:rsid w:val="004E1444"/>
    <w:rsid w:val="004E23FF"/>
    <w:rsid w:val="004E3BA2"/>
    <w:rsid w:val="004F0428"/>
    <w:rsid w:val="004F4C75"/>
    <w:rsid w:val="004F7DCE"/>
    <w:rsid w:val="005009B9"/>
    <w:rsid w:val="0050180D"/>
    <w:rsid w:val="0050215F"/>
    <w:rsid w:val="00504F41"/>
    <w:rsid w:val="005056E3"/>
    <w:rsid w:val="00505D2E"/>
    <w:rsid w:val="00524386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4757E"/>
    <w:rsid w:val="005508F0"/>
    <w:rsid w:val="00552FA3"/>
    <w:rsid w:val="00567B07"/>
    <w:rsid w:val="0057088F"/>
    <w:rsid w:val="005729AD"/>
    <w:rsid w:val="0057414C"/>
    <w:rsid w:val="005808F3"/>
    <w:rsid w:val="00581148"/>
    <w:rsid w:val="0058363C"/>
    <w:rsid w:val="00585339"/>
    <w:rsid w:val="00587B0D"/>
    <w:rsid w:val="00587F35"/>
    <w:rsid w:val="00591486"/>
    <w:rsid w:val="0059509B"/>
    <w:rsid w:val="005A2DB2"/>
    <w:rsid w:val="005A7051"/>
    <w:rsid w:val="005A7D4B"/>
    <w:rsid w:val="005B7315"/>
    <w:rsid w:val="005C244C"/>
    <w:rsid w:val="005E1C0B"/>
    <w:rsid w:val="005E1E7C"/>
    <w:rsid w:val="005E1EEB"/>
    <w:rsid w:val="005E7C7F"/>
    <w:rsid w:val="005F20A8"/>
    <w:rsid w:val="005F73DD"/>
    <w:rsid w:val="00600E4F"/>
    <w:rsid w:val="00607B0C"/>
    <w:rsid w:val="00612627"/>
    <w:rsid w:val="00613248"/>
    <w:rsid w:val="006239C8"/>
    <w:rsid w:val="00624ADE"/>
    <w:rsid w:val="00626F76"/>
    <w:rsid w:val="00635B53"/>
    <w:rsid w:val="00640BAA"/>
    <w:rsid w:val="0064321B"/>
    <w:rsid w:val="00644773"/>
    <w:rsid w:val="00645F26"/>
    <w:rsid w:val="0065381A"/>
    <w:rsid w:val="00653EE2"/>
    <w:rsid w:val="00657AFA"/>
    <w:rsid w:val="00663964"/>
    <w:rsid w:val="006660B9"/>
    <w:rsid w:val="00666532"/>
    <w:rsid w:val="00671642"/>
    <w:rsid w:val="00684AC4"/>
    <w:rsid w:val="00697598"/>
    <w:rsid w:val="006B6D2A"/>
    <w:rsid w:val="006B7AF5"/>
    <w:rsid w:val="006B7EE7"/>
    <w:rsid w:val="006C1CE9"/>
    <w:rsid w:val="006D0CA4"/>
    <w:rsid w:val="006D2C63"/>
    <w:rsid w:val="006D5AF1"/>
    <w:rsid w:val="006E29C0"/>
    <w:rsid w:val="006E3C03"/>
    <w:rsid w:val="006E505F"/>
    <w:rsid w:val="006E50F4"/>
    <w:rsid w:val="006F1BFF"/>
    <w:rsid w:val="006F6C26"/>
    <w:rsid w:val="007020DA"/>
    <w:rsid w:val="00702535"/>
    <w:rsid w:val="00706B2D"/>
    <w:rsid w:val="007101DE"/>
    <w:rsid w:val="00713840"/>
    <w:rsid w:val="0071393C"/>
    <w:rsid w:val="007332CD"/>
    <w:rsid w:val="00741190"/>
    <w:rsid w:val="007502EC"/>
    <w:rsid w:val="007531BF"/>
    <w:rsid w:val="00753B1F"/>
    <w:rsid w:val="007617B0"/>
    <w:rsid w:val="007676A4"/>
    <w:rsid w:val="00770D7E"/>
    <w:rsid w:val="00776A63"/>
    <w:rsid w:val="00794E4D"/>
    <w:rsid w:val="00797266"/>
    <w:rsid w:val="007A3D8B"/>
    <w:rsid w:val="007B51B3"/>
    <w:rsid w:val="007C1826"/>
    <w:rsid w:val="007C18AE"/>
    <w:rsid w:val="007D1801"/>
    <w:rsid w:val="007D2294"/>
    <w:rsid w:val="007F409D"/>
    <w:rsid w:val="007F5D0E"/>
    <w:rsid w:val="007F7B79"/>
    <w:rsid w:val="008042D6"/>
    <w:rsid w:val="00804B35"/>
    <w:rsid w:val="00807516"/>
    <w:rsid w:val="00811CAA"/>
    <w:rsid w:val="00812D80"/>
    <w:rsid w:val="00815CB5"/>
    <w:rsid w:val="00836163"/>
    <w:rsid w:val="008403A5"/>
    <w:rsid w:val="00845896"/>
    <w:rsid w:val="008460EF"/>
    <w:rsid w:val="00846784"/>
    <w:rsid w:val="00846D58"/>
    <w:rsid w:val="00847B71"/>
    <w:rsid w:val="00854579"/>
    <w:rsid w:val="00855BC3"/>
    <w:rsid w:val="00857276"/>
    <w:rsid w:val="00861CBE"/>
    <w:rsid w:val="008658C5"/>
    <w:rsid w:val="00872ED9"/>
    <w:rsid w:val="00877F60"/>
    <w:rsid w:val="00892EDB"/>
    <w:rsid w:val="00893011"/>
    <w:rsid w:val="00893AEB"/>
    <w:rsid w:val="008969A1"/>
    <w:rsid w:val="008A6FA5"/>
    <w:rsid w:val="008B3132"/>
    <w:rsid w:val="008B3A4E"/>
    <w:rsid w:val="008B413B"/>
    <w:rsid w:val="008B44D5"/>
    <w:rsid w:val="008D0815"/>
    <w:rsid w:val="008D3102"/>
    <w:rsid w:val="008D7258"/>
    <w:rsid w:val="008F263F"/>
    <w:rsid w:val="008F32A0"/>
    <w:rsid w:val="008F52D6"/>
    <w:rsid w:val="008F658D"/>
    <w:rsid w:val="00905271"/>
    <w:rsid w:val="00907BB8"/>
    <w:rsid w:val="009113FF"/>
    <w:rsid w:val="009122A5"/>
    <w:rsid w:val="009317A5"/>
    <w:rsid w:val="0093432D"/>
    <w:rsid w:val="00934D59"/>
    <w:rsid w:val="00944770"/>
    <w:rsid w:val="00947D2E"/>
    <w:rsid w:val="0095617A"/>
    <w:rsid w:val="00956461"/>
    <w:rsid w:val="0095774A"/>
    <w:rsid w:val="009612AB"/>
    <w:rsid w:val="00967143"/>
    <w:rsid w:val="00973AC4"/>
    <w:rsid w:val="00976256"/>
    <w:rsid w:val="0097797F"/>
    <w:rsid w:val="009922C3"/>
    <w:rsid w:val="0099656E"/>
    <w:rsid w:val="00997E2B"/>
    <w:rsid w:val="00997ED4"/>
    <w:rsid w:val="009A25DB"/>
    <w:rsid w:val="009A2F10"/>
    <w:rsid w:val="009A3D1A"/>
    <w:rsid w:val="009A4487"/>
    <w:rsid w:val="009B08F6"/>
    <w:rsid w:val="009B0F20"/>
    <w:rsid w:val="009B2941"/>
    <w:rsid w:val="009B591C"/>
    <w:rsid w:val="009B6FD8"/>
    <w:rsid w:val="009B7B58"/>
    <w:rsid w:val="009B7C00"/>
    <w:rsid w:val="009C37DD"/>
    <w:rsid w:val="009C6D48"/>
    <w:rsid w:val="009D2A75"/>
    <w:rsid w:val="009D67E4"/>
    <w:rsid w:val="009E61A6"/>
    <w:rsid w:val="00A037F8"/>
    <w:rsid w:val="00A15486"/>
    <w:rsid w:val="00A2140C"/>
    <w:rsid w:val="00A21D4E"/>
    <w:rsid w:val="00A230A9"/>
    <w:rsid w:val="00A263D2"/>
    <w:rsid w:val="00A265F2"/>
    <w:rsid w:val="00A27412"/>
    <w:rsid w:val="00A37F27"/>
    <w:rsid w:val="00A41887"/>
    <w:rsid w:val="00A4264E"/>
    <w:rsid w:val="00A55A8E"/>
    <w:rsid w:val="00A62A1A"/>
    <w:rsid w:val="00A64904"/>
    <w:rsid w:val="00A64F70"/>
    <w:rsid w:val="00A65C9F"/>
    <w:rsid w:val="00A71811"/>
    <w:rsid w:val="00A76AD2"/>
    <w:rsid w:val="00A82F0E"/>
    <w:rsid w:val="00A85D35"/>
    <w:rsid w:val="00A939A2"/>
    <w:rsid w:val="00A95EA1"/>
    <w:rsid w:val="00AA44DD"/>
    <w:rsid w:val="00AA52D9"/>
    <w:rsid w:val="00AB182C"/>
    <w:rsid w:val="00AB1CA0"/>
    <w:rsid w:val="00AB2FD2"/>
    <w:rsid w:val="00AC5039"/>
    <w:rsid w:val="00AD4192"/>
    <w:rsid w:val="00AD4512"/>
    <w:rsid w:val="00AD4DCF"/>
    <w:rsid w:val="00AF061D"/>
    <w:rsid w:val="00AF0F69"/>
    <w:rsid w:val="00AF198A"/>
    <w:rsid w:val="00AF1ECC"/>
    <w:rsid w:val="00B00BC1"/>
    <w:rsid w:val="00B052DD"/>
    <w:rsid w:val="00B16C6F"/>
    <w:rsid w:val="00B1720B"/>
    <w:rsid w:val="00B21C24"/>
    <w:rsid w:val="00B272DB"/>
    <w:rsid w:val="00B27F39"/>
    <w:rsid w:val="00B3233A"/>
    <w:rsid w:val="00B324A8"/>
    <w:rsid w:val="00B324B2"/>
    <w:rsid w:val="00B409C1"/>
    <w:rsid w:val="00B53353"/>
    <w:rsid w:val="00B73D99"/>
    <w:rsid w:val="00B7641D"/>
    <w:rsid w:val="00B864E4"/>
    <w:rsid w:val="00B87D00"/>
    <w:rsid w:val="00B950F8"/>
    <w:rsid w:val="00B96C42"/>
    <w:rsid w:val="00BA0363"/>
    <w:rsid w:val="00BA0FF7"/>
    <w:rsid w:val="00BA7A45"/>
    <w:rsid w:val="00BB4E37"/>
    <w:rsid w:val="00BB508E"/>
    <w:rsid w:val="00BC6BA6"/>
    <w:rsid w:val="00BD00A2"/>
    <w:rsid w:val="00BD6AFB"/>
    <w:rsid w:val="00BE22A5"/>
    <w:rsid w:val="00BE3698"/>
    <w:rsid w:val="00BE62B0"/>
    <w:rsid w:val="00BE7AC7"/>
    <w:rsid w:val="00C0210A"/>
    <w:rsid w:val="00C0328A"/>
    <w:rsid w:val="00C10D9F"/>
    <w:rsid w:val="00C14D23"/>
    <w:rsid w:val="00C1631D"/>
    <w:rsid w:val="00C16F2F"/>
    <w:rsid w:val="00C17BFF"/>
    <w:rsid w:val="00C21095"/>
    <w:rsid w:val="00C253DF"/>
    <w:rsid w:val="00C273FA"/>
    <w:rsid w:val="00C32626"/>
    <w:rsid w:val="00C33F6A"/>
    <w:rsid w:val="00C35E2A"/>
    <w:rsid w:val="00C40179"/>
    <w:rsid w:val="00C5331B"/>
    <w:rsid w:val="00C54893"/>
    <w:rsid w:val="00C60631"/>
    <w:rsid w:val="00C61488"/>
    <w:rsid w:val="00C6169C"/>
    <w:rsid w:val="00C61D9B"/>
    <w:rsid w:val="00C64D7F"/>
    <w:rsid w:val="00C64D89"/>
    <w:rsid w:val="00C76539"/>
    <w:rsid w:val="00C827F1"/>
    <w:rsid w:val="00C86A51"/>
    <w:rsid w:val="00C90427"/>
    <w:rsid w:val="00C910F0"/>
    <w:rsid w:val="00C9569A"/>
    <w:rsid w:val="00CA13F2"/>
    <w:rsid w:val="00CA14F8"/>
    <w:rsid w:val="00CA2371"/>
    <w:rsid w:val="00CA29FD"/>
    <w:rsid w:val="00CA47C1"/>
    <w:rsid w:val="00CB5C8B"/>
    <w:rsid w:val="00CC61F8"/>
    <w:rsid w:val="00CE09EE"/>
    <w:rsid w:val="00CE6F03"/>
    <w:rsid w:val="00CE72C7"/>
    <w:rsid w:val="00D044E2"/>
    <w:rsid w:val="00D12376"/>
    <w:rsid w:val="00D156BC"/>
    <w:rsid w:val="00D20314"/>
    <w:rsid w:val="00D2101B"/>
    <w:rsid w:val="00D21810"/>
    <w:rsid w:val="00D30D59"/>
    <w:rsid w:val="00D3138C"/>
    <w:rsid w:val="00D32F77"/>
    <w:rsid w:val="00D33FC0"/>
    <w:rsid w:val="00D340C6"/>
    <w:rsid w:val="00D3691D"/>
    <w:rsid w:val="00D44CD7"/>
    <w:rsid w:val="00D46E61"/>
    <w:rsid w:val="00D60E1B"/>
    <w:rsid w:val="00D640F0"/>
    <w:rsid w:val="00D65FB7"/>
    <w:rsid w:val="00D67B67"/>
    <w:rsid w:val="00D705C8"/>
    <w:rsid w:val="00D73579"/>
    <w:rsid w:val="00D74010"/>
    <w:rsid w:val="00D81159"/>
    <w:rsid w:val="00D83E1A"/>
    <w:rsid w:val="00D84830"/>
    <w:rsid w:val="00D91A8F"/>
    <w:rsid w:val="00DA2F1B"/>
    <w:rsid w:val="00DA696F"/>
    <w:rsid w:val="00DB03AF"/>
    <w:rsid w:val="00DB2E8D"/>
    <w:rsid w:val="00DC03D8"/>
    <w:rsid w:val="00DC0FBE"/>
    <w:rsid w:val="00DC33F4"/>
    <w:rsid w:val="00DC4011"/>
    <w:rsid w:val="00DC6889"/>
    <w:rsid w:val="00DD3801"/>
    <w:rsid w:val="00DD4AFD"/>
    <w:rsid w:val="00DD4BBD"/>
    <w:rsid w:val="00DD4E84"/>
    <w:rsid w:val="00DD71C2"/>
    <w:rsid w:val="00DE21F2"/>
    <w:rsid w:val="00E00F9E"/>
    <w:rsid w:val="00E02F93"/>
    <w:rsid w:val="00E106BE"/>
    <w:rsid w:val="00E106CA"/>
    <w:rsid w:val="00E31A35"/>
    <w:rsid w:val="00E34823"/>
    <w:rsid w:val="00E36C70"/>
    <w:rsid w:val="00E42DEF"/>
    <w:rsid w:val="00E50A87"/>
    <w:rsid w:val="00E52B4F"/>
    <w:rsid w:val="00E57CDF"/>
    <w:rsid w:val="00E634AB"/>
    <w:rsid w:val="00E6382E"/>
    <w:rsid w:val="00E75CA8"/>
    <w:rsid w:val="00E803C1"/>
    <w:rsid w:val="00E81208"/>
    <w:rsid w:val="00E83298"/>
    <w:rsid w:val="00E85AF9"/>
    <w:rsid w:val="00E86D4E"/>
    <w:rsid w:val="00E9273C"/>
    <w:rsid w:val="00EA0774"/>
    <w:rsid w:val="00EA4713"/>
    <w:rsid w:val="00EB240D"/>
    <w:rsid w:val="00EB3581"/>
    <w:rsid w:val="00EB4325"/>
    <w:rsid w:val="00EC0602"/>
    <w:rsid w:val="00ED07F6"/>
    <w:rsid w:val="00ED28AC"/>
    <w:rsid w:val="00ED6C7B"/>
    <w:rsid w:val="00EE2F54"/>
    <w:rsid w:val="00EE39A4"/>
    <w:rsid w:val="00EE5319"/>
    <w:rsid w:val="00EF0267"/>
    <w:rsid w:val="00EF5FB1"/>
    <w:rsid w:val="00F0190C"/>
    <w:rsid w:val="00F10639"/>
    <w:rsid w:val="00F10C6A"/>
    <w:rsid w:val="00F13F7A"/>
    <w:rsid w:val="00F16A35"/>
    <w:rsid w:val="00F22A43"/>
    <w:rsid w:val="00F250EE"/>
    <w:rsid w:val="00F26607"/>
    <w:rsid w:val="00F2679E"/>
    <w:rsid w:val="00F3483A"/>
    <w:rsid w:val="00F3522A"/>
    <w:rsid w:val="00F3524C"/>
    <w:rsid w:val="00F40883"/>
    <w:rsid w:val="00F4253F"/>
    <w:rsid w:val="00F47D83"/>
    <w:rsid w:val="00F511F9"/>
    <w:rsid w:val="00F52793"/>
    <w:rsid w:val="00F54238"/>
    <w:rsid w:val="00F561DA"/>
    <w:rsid w:val="00F57852"/>
    <w:rsid w:val="00F63AB4"/>
    <w:rsid w:val="00F67E9F"/>
    <w:rsid w:val="00F71032"/>
    <w:rsid w:val="00F90A08"/>
    <w:rsid w:val="00F91ED5"/>
    <w:rsid w:val="00FA1CAD"/>
    <w:rsid w:val="00FB1C3B"/>
    <w:rsid w:val="00FB3D70"/>
    <w:rsid w:val="00FB57C8"/>
    <w:rsid w:val="00FD0603"/>
    <w:rsid w:val="00FE14D8"/>
    <w:rsid w:val="00FE1A9D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5F73DD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2" ma:contentTypeDescription="Create a new document." ma:contentTypeScope="" ma:versionID="f4ae322116f2a259034ef51c10f813ff">
  <xsd:schema xmlns:xsd="http://www.w3.org/2001/XMLSchema" xmlns:xs="http://www.w3.org/2001/XMLSchema" xmlns:p="http://schemas.microsoft.com/office/2006/metadata/properties" xmlns:ns2="c5d64337-b628-40fc-bfb6-cc621c9eec44" targetNamespace="http://schemas.microsoft.com/office/2006/metadata/properties" ma:root="true" ma:fieldsID="f4b6867167365bfd643423140f204c4e" ns2:_="">
    <xsd:import namespace="c5d64337-b628-40fc-bfb6-cc621c9ee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>
  <Title/>
  <Subtitle/>
  <Date/>
</root>
</file>

<file path=customXml/itemProps1.xml><?xml version="1.0" encoding="utf-8"?>
<ds:datastoreItem xmlns:ds="http://schemas.openxmlformats.org/officeDocument/2006/customXml" ds:itemID="{5128036B-5E2B-4113-B03A-59B02D5DFB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ED8E85-94D8-4B74-AAEC-8B03490E7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475032-7D3B-464E-9442-7D5434A3E7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</Template>
  <TotalTime>139</TotalTime>
  <Pages>3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Maher Moharam</cp:lastModifiedBy>
  <cp:revision>108</cp:revision>
  <cp:lastPrinted>2022-06-01T06:59:00Z</cp:lastPrinted>
  <dcterms:created xsi:type="dcterms:W3CDTF">2022-05-18T05:04:00Z</dcterms:created>
  <dcterms:modified xsi:type="dcterms:W3CDTF">2022-10-14T01:54:00Z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fb9f9bc6f6a4d79702c759f7d9e42a3c0dcdf5de3ebab236bcd036f3e47b765f</vt:lpwstr>
  </property>
</Properties>
</file>