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D9BBF0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7E30AF">
        <w:rPr>
          <w:b/>
          <w:bCs/>
          <w:sz w:val="40"/>
          <w:szCs w:val="40"/>
        </w:rPr>
        <w:t>Stormwater</w:t>
      </w:r>
      <w:r w:rsidR="00465924">
        <w:rPr>
          <w:b/>
          <w:bCs/>
          <w:sz w:val="40"/>
          <w:szCs w:val="40"/>
        </w:rPr>
        <w:t xml:space="preserve"> Drainage </w:t>
      </w:r>
      <w:r w:rsidR="007E30AF">
        <w:rPr>
          <w:b/>
          <w:bCs/>
          <w:sz w:val="40"/>
          <w:szCs w:val="40"/>
        </w:rPr>
        <w:t>Installation</w:t>
      </w:r>
      <w:r w:rsidR="00465924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2BD1B0C4" w:rsidR="005C244C" w:rsidRPr="00B6118F" w:rsidRDefault="005C244C" w:rsidP="006E50F4">
            <w:pPr>
              <w:pStyle w:val="SymalBodycopylvl1"/>
              <w:spacing w:before="60" w:after="0"/>
              <w:jc w:val="center"/>
            </w:pP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7C664C3D" w:rsidR="005C244C" w:rsidRPr="009113FF" w:rsidRDefault="00A01549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SYM-ITP-006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0B1EDEDE" w:rsidR="005C244C" w:rsidRPr="009976EF" w:rsidRDefault="00257F7B" w:rsidP="00B27F39">
            <w:pPr>
              <w:pStyle w:val="SymalBodycopylvl1"/>
              <w:spacing w:before="60" w:after="0"/>
            </w:pPr>
            <w:r>
              <w:t>2</w:t>
            </w:r>
            <w:r w:rsidR="00513362">
              <w:t>8</w:t>
            </w:r>
            <w:r w:rsidR="00AD403E">
              <w:t>/0</w:t>
            </w:r>
            <w:r w:rsidR="00513362">
              <w:t>9</w:t>
            </w:r>
            <w:r w:rsidR="00AD403E">
              <w:t>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656C5ED1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1843"/>
        <w:gridCol w:w="1418"/>
        <w:gridCol w:w="4112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3D0E4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3D0E4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3D0E4B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E969B9" w:rsidRPr="00741190" w14:paraId="2B5E585F" w14:textId="77777777" w:rsidTr="00B83F95">
        <w:trPr>
          <w:trHeight w:val="302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4FFC99D2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701.10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17828C3F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064B1BC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3A8DDAF2" w:rsidR="00E969B9" w:rsidRPr="00A508F1" w:rsidRDefault="000730D0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A508F1">
              <w:rPr>
                <w:rFonts w:asciiTheme="majorHAnsi" w:hAnsiTheme="majorHAnsi" w:cstheme="majorHAnsi"/>
                <w:szCs w:val="16"/>
              </w:rPr>
              <w:t xml:space="preserve">Attach Recent </w:t>
            </w:r>
            <w:r w:rsidR="00A508F1">
              <w:rPr>
                <w:rFonts w:asciiTheme="majorHAnsi" w:hAnsiTheme="majorHAnsi" w:cstheme="majorHAnsi"/>
                <w:szCs w:val="16"/>
              </w:rPr>
              <w:t xml:space="preserve">IFC </w:t>
            </w:r>
            <w:r w:rsidRPr="00A508F1">
              <w:rPr>
                <w:rFonts w:asciiTheme="majorHAnsi" w:hAnsiTheme="majorHAnsi" w:cstheme="majorHAnsi"/>
                <w:szCs w:val="16"/>
              </w:rPr>
              <w:t xml:space="preserve">Drawings </w:t>
            </w:r>
          </w:p>
        </w:tc>
      </w:tr>
      <w:tr w:rsidR="00E969B9" w:rsidRPr="00741190" w14:paraId="6379EBD7" w14:textId="77777777" w:rsidTr="004E2F4A">
        <w:trPr>
          <w:trHeight w:val="1390"/>
        </w:trPr>
        <w:tc>
          <w:tcPr>
            <w:tcW w:w="243" w:type="pct"/>
            <w:shd w:val="clear" w:color="auto" w:fill="auto"/>
            <w:vAlign w:val="center"/>
          </w:tcPr>
          <w:p w14:paraId="68CC2D15" w14:textId="55FC98AD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BEA8054" w14:textId="2DC76C81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 xml:space="preserve">Define Work Lot 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0236823" w14:textId="77777777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173.02</w:t>
            </w:r>
          </w:p>
          <w:p w14:paraId="35A6129B" w14:textId="713550CB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701.20</w:t>
            </w:r>
          </w:p>
          <w:p w14:paraId="25696180" w14:textId="6A442243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701.10</w:t>
            </w:r>
          </w:p>
          <w:p w14:paraId="6E4A0076" w14:textId="37DCCA64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83937C4" w14:textId="5EFAAB2C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 xml:space="preserve">Lot shall be defined from pit to pit (or </w:t>
            </w:r>
            <w:proofErr w:type="spellStart"/>
            <w:r w:rsidRPr="005812CB">
              <w:rPr>
                <w:rFonts w:asciiTheme="majorHAnsi" w:hAnsiTheme="majorHAnsi" w:cstheme="majorHAnsi"/>
                <w:szCs w:val="16"/>
              </w:rPr>
              <w:t>endwall</w:t>
            </w:r>
            <w:proofErr w:type="spellEnd"/>
            <w:r w:rsidRPr="005812CB">
              <w:rPr>
                <w:rFonts w:asciiTheme="majorHAnsi" w:hAnsiTheme="majorHAnsi" w:cstheme="majorHAnsi"/>
                <w:szCs w:val="16"/>
              </w:rPr>
              <w:t>, where applicable).</w:t>
            </w:r>
          </w:p>
          <w:p w14:paraId="2D8D3FC4" w14:textId="77777777" w:rsidR="00E969B9" w:rsidRPr="005812CB" w:rsidRDefault="00E969B9" w:rsidP="00E969B9">
            <w:pPr>
              <w:pStyle w:val="Tabletext"/>
              <w:rPr>
                <w:rFonts w:eastAsia="Arial Unicode MS"/>
                <w:szCs w:val="16"/>
                <w:lang w:val="en-US"/>
              </w:rPr>
            </w:pPr>
          </w:p>
          <w:p w14:paraId="161D0B82" w14:textId="5F672AAB" w:rsidR="00E969B9" w:rsidRPr="005812CB" w:rsidRDefault="00B6306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Do s</w:t>
            </w:r>
            <w:r w:rsidR="00C9411A" w:rsidRPr="00C9411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urvey boundaries clearly define the Underground Drainage Construction works</w:t>
            </w:r>
            <w:r w:rsidR="00C9411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?</w:t>
            </w:r>
            <w:r w:rsidR="00E969B9" w:rsidRPr="005812CB">
              <w:rPr>
                <w:b/>
                <w:bCs/>
                <w:sz w:val="16"/>
                <w:szCs w:val="16"/>
              </w:rPr>
              <w:t xml:space="preserve"> </w:t>
            </w:r>
          </w:p>
          <w:p w14:paraId="2800A914" w14:textId="579042BD" w:rsidR="00E969B9" w:rsidRPr="00B83F9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321A2" w14:textId="4E78991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20E14A0" w14:textId="4387CF0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3A109F" w14:textId="54603E0B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B9C7D14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D772F85" w14:textId="542E5AB3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66F78E" w14:textId="115A66D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4933CE30" w14:textId="3D4214C5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E969B9" w:rsidRPr="00741190" w14:paraId="652698F7" w14:textId="77777777" w:rsidTr="004E2F4A">
        <w:trPr>
          <w:trHeight w:val="50"/>
        </w:trPr>
        <w:tc>
          <w:tcPr>
            <w:tcW w:w="243" w:type="pct"/>
            <w:shd w:val="clear" w:color="auto" w:fill="auto"/>
            <w:vAlign w:val="center"/>
          </w:tcPr>
          <w:p w14:paraId="43451BE4" w14:textId="04105728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D4BE0B4" w14:textId="60437C30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Box 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8003A1F" w14:textId="77777777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619.22</w:t>
            </w:r>
          </w:p>
          <w:p w14:paraId="72F8424A" w14:textId="5BC27454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C535292" w14:textId="77FCE9FA" w:rsidR="00927815" w:rsidRDefault="00B216A5" w:rsidP="0092781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Box Culvert free of defects and to drawing dimensions?</w:t>
            </w:r>
          </w:p>
          <w:p w14:paraId="7A7ABEA5" w14:textId="77777777" w:rsidR="00927815" w:rsidRDefault="00927815" w:rsidP="0092781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3913F61D" w14:textId="1D84E00C" w:rsidR="00A42645" w:rsidRPr="00B83F95" w:rsidRDefault="00927815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5794C" w14:textId="54B72191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19B2C62" w14:textId="7A9CBC64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90261EE" w14:textId="74A7DD8A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738F06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42AF6C" w14:textId="1062836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8509EB3" w14:textId="2E56C1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45CD670A" w14:textId="2D5C579E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37E4F20C" w14:textId="77777777" w:rsidR="00E969B9" w:rsidRPr="005812CB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969B9" w:rsidRPr="00741190" w14:paraId="4FBC4DE4" w14:textId="77777777" w:rsidTr="004E2F4A">
        <w:trPr>
          <w:trHeight w:val="1136"/>
        </w:trPr>
        <w:tc>
          <w:tcPr>
            <w:tcW w:w="243" w:type="pct"/>
            <w:shd w:val="clear" w:color="auto" w:fill="auto"/>
            <w:vAlign w:val="center"/>
          </w:tcPr>
          <w:p w14:paraId="14E41BDC" w14:textId="44ABB717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E0D8783" w14:textId="020EF4CC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Precast Reinforced Concrete/HDPE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C44C5C4" w14:textId="05AF2A2A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701.05</w:t>
            </w:r>
          </w:p>
          <w:p w14:paraId="2BF14AC7" w14:textId="1F0687A1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701.05(e)</w:t>
            </w:r>
          </w:p>
          <w:p w14:paraId="38147618" w14:textId="1AFEA2A3" w:rsidR="004E2F4A" w:rsidRPr="004E2F4A" w:rsidRDefault="00E969B9" w:rsidP="004E2F4A">
            <w:pPr>
              <w:spacing w:before="6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701.31(a)</w:t>
            </w:r>
            <w:r w:rsidR="004E2F4A">
              <w:rPr>
                <w:sz w:val="16"/>
                <w:szCs w:val="16"/>
              </w:rPr>
              <w:t xml:space="preserve">       </w:t>
            </w:r>
            <w:r w:rsidR="004E2F4A" w:rsidRPr="005812CB">
              <w:rPr>
                <w:rFonts w:asciiTheme="majorHAnsi" w:eastAsia="Times New Roman" w:hAnsiTheme="majorHAnsi" w:cstheme="majorHAnsi"/>
                <w:bCs/>
                <w:sz w:val="16"/>
                <w:szCs w:val="16"/>
              </w:rPr>
              <w:t>IFC Drawing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2278B97" w14:textId="529EB2C1" w:rsidR="00826421" w:rsidRDefault="00826421" w:rsidP="0082642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Pipes</w:t>
            </w:r>
            <w:r w:rsidR="005942B3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free of defects and to drawing dimensions?</w:t>
            </w:r>
          </w:p>
          <w:p w14:paraId="4222D6A1" w14:textId="77777777" w:rsidR="00826421" w:rsidRDefault="00826421" w:rsidP="0082642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040357D4" w14:textId="5D41C598" w:rsidR="00A42645" w:rsidRPr="005942B3" w:rsidRDefault="00826421" w:rsidP="005942B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B6306C">
              <w:rPr>
                <w:b/>
                <w:bCs w:val="0"/>
                <w:szCs w:val="16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4D2314" w14:textId="5389294E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477F8C" w14:textId="284DB021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AF4EA0F" w14:textId="6409EC6B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0C4373E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287E752" w14:textId="678DBD9F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2C1E532" w14:textId="43B07672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53827B2D" w14:textId="77777777" w:rsidR="00E969B9" w:rsidRPr="005812CB" w:rsidRDefault="00E969B9" w:rsidP="00E969B9">
            <w:pPr>
              <w:pStyle w:val="Tabletext"/>
              <w:rPr>
                <w:b/>
                <w:bCs w:val="0"/>
                <w:szCs w:val="16"/>
              </w:rPr>
            </w:pPr>
          </w:p>
        </w:tc>
      </w:tr>
      <w:tr w:rsidR="002554CB" w:rsidRPr="00741190" w14:paraId="5871656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5D013F8" w14:textId="37A63C53" w:rsidR="002554CB" w:rsidRDefault="000D4A7C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A9AE517" w14:textId="71EC4F08" w:rsidR="002554CB" w:rsidRPr="005812CB" w:rsidRDefault="002554CB" w:rsidP="002554C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Precast Covers, Grates, Lids and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D9C4A9A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705.04</w:t>
            </w:r>
          </w:p>
          <w:p w14:paraId="3FE69B56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(a)(ii)</w:t>
            </w:r>
          </w:p>
          <w:p w14:paraId="0CE1FE39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 xml:space="preserve">705.04 </w:t>
            </w:r>
          </w:p>
          <w:p w14:paraId="54E28B3A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(d)</w:t>
            </w:r>
          </w:p>
          <w:p w14:paraId="12040498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705.07</w:t>
            </w:r>
          </w:p>
          <w:p w14:paraId="63536E95" w14:textId="3F30EA80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7CDD6F8" w14:textId="4CB1E88D" w:rsidR="002554CB" w:rsidRPr="005812CB" w:rsidRDefault="002554CB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 xml:space="preserve">Have proposed precast Covers, Grates, Lids and Pits been approved for use? </w:t>
            </w:r>
          </w:p>
          <w:p w14:paraId="12C6320F" w14:textId="42E7A316" w:rsidR="002554CB" w:rsidRPr="00A42645" w:rsidRDefault="00A42645" w:rsidP="002554C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7B1A73" w14:textId="56E3AFC2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 xml:space="preserve">Prior to start of works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5B2A60B" w14:textId="2CAE6B4F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989591" w14:textId="14F145B7" w:rsidR="002554CB" w:rsidRPr="005812CB" w:rsidRDefault="00DB678F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2554CB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5AE9D8A" w14:textId="77777777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6DE8402" w14:textId="69D8FB9F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7B2881" w14:textId="4439F4BA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3CB4ABEE" w14:textId="2FF99738" w:rsidR="002554CB" w:rsidRPr="005812CB" w:rsidRDefault="002554CB" w:rsidP="002554C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Shop Cards</w:t>
            </w:r>
          </w:p>
          <w:p w14:paraId="5CCDA64B" w14:textId="0120531F" w:rsidR="002554CB" w:rsidRPr="005812CB" w:rsidRDefault="002554CB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 xml:space="preserve">Yes     </w:t>
            </w:r>
            <w:r w:rsidRPr="005812CB">
              <w:rPr>
                <w:rFonts w:cstheme="minorHAnsi"/>
                <w:b/>
                <w:bCs/>
                <w:sz w:val="16"/>
                <w:szCs w:val="16"/>
              </w:rPr>
              <w:t>□</w:t>
            </w:r>
            <w:r w:rsidRPr="005812CB">
              <w:rPr>
                <w:b/>
                <w:bCs/>
                <w:sz w:val="16"/>
                <w:szCs w:val="16"/>
              </w:rPr>
              <w:t xml:space="preserve">   No     </w:t>
            </w:r>
            <w:r w:rsidRPr="005812CB">
              <w:rPr>
                <w:rFonts w:ascii="Arial" w:hAnsi="Arial" w:cs="Arial"/>
                <w:b/>
                <w:bCs/>
                <w:sz w:val="16"/>
                <w:szCs w:val="16"/>
              </w:rPr>
              <w:t>□</w:t>
            </w:r>
            <w:r w:rsidRPr="005812CB">
              <w:rPr>
                <w:b/>
                <w:bCs/>
                <w:sz w:val="16"/>
                <w:szCs w:val="16"/>
              </w:rPr>
              <w:t xml:space="preserve">        </w:t>
            </w:r>
          </w:p>
        </w:tc>
      </w:tr>
      <w:tr w:rsidR="00E969B9" w:rsidRPr="00741190" w14:paraId="63FCDA04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6051293" w14:textId="602CAF6F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0D4A7C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BA656B7" w14:textId="4580834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Bedding and Backfill Materials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6E394D93" w14:textId="42A94313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701.09(e)</w:t>
            </w:r>
          </w:p>
          <w:p w14:paraId="2761FA3D" w14:textId="0EA2AFD4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Table 701.091</w:t>
            </w:r>
          </w:p>
          <w:p w14:paraId="07595EA2" w14:textId="15677305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Table 701.092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12304F2" w14:textId="1E8EBE46" w:rsidR="00E969B9" w:rsidRPr="005812CB" w:rsidRDefault="00E969B9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526388D" w14:textId="77777777" w:rsidR="00E969B9" w:rsidRPr="005812CB" w:rsidRDefault="00E969B9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3696AB9" w14:textId="77777777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material free from perishable matter and lumps?</w:t>
            </w:r>
          </w:p>
          <w:p w14:paraId="69040400" w14:textId="77777777" w:rsidR="00BD2FB4" w:rsidRPr="00A42645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CFEA797" w14:textId="63754C4E" w:rsidR="00BD2FB4" w:rsidRDefault="00BD2FB4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BC83CDA" w14:textId="49997FA0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Does the material comply with Table 701.091 &amp; Table 701.092 below? Has the material been approved for use?</w:t>
            </w:r>
          </w:p>
          <w:p w14:paraId="4BD37839" w14:textId="77777777" w:rsidR="00BD2FB4" w:rsidRPr="00BD2FB4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5FD26DA" w14:textId="77777777" w:rsidR="00BD2FB4" w:rsidRDefault="00BD2FB4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969D7F3" w14:textId="77777777" w:rsidR="00E969B9" w:rsidRDefault="00E969B9" w:rsidP="00BD2FB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812CB">
              <w:rPr>
                <w:noProof/>
                <w:sz w:val="16"/>
                <w:szCs w:val="16"/>
              </w:rPr>
              <w:drawing>
                <wp:inline distT="0" distB="0" distL="0" distR="0" wp14:anchorId="133E1A3D" wp14:editId="53AF41AC">
                  <wp:extent cx="2116363" cy="1871932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43" cy="190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03084" w14:textId="4C5D1134" w:rsidR="00BD2FB4" w:rsidRPr="00BD2FB4" w:rsidRDefault="00BD2FB4" w:rsidP="00BD2FB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A1EC40" w14:textId="6DFD370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6F14B36" w14:textId="49402EB9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1DF290B" w14:textId="32105EBE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93636FA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FE80690" w14:textId="3B05D4B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350A8D0" w14:textId="69BEBA8F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66AEA908" w14:textId="5D6054EA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Bedding and Backfill Material Conformance</w:t>
            </w:r>
          </w:p>
          <w:p w14:paraId="28691FFC" w14:textId="5F669A6B" w:rsidR="00E969B9" w:rsidRPr="005812CB" w:rsidRDefault="00BD2FB4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b/>
                <w:szCs w:val="16"/>
              </w:rPr>
              <w:t xml:space="preserve">Yes     </w:t>
            </w:r>
            <w:r w:rsidRPr="005812CB">
              <w:rPr>
                <w:rFonts w:cstheme="minorHAnsi"/>
                <w:b/>
                <w:szCs w:val="16"/>
              </w:rPr>
              <w:t>□</w:t>
            </w:r>
            <w:r w:rsidRPr="005812CB">
              <w:rPr>
                <w:b/>
                <w:szCs w:val="16"/>
              </w:rPr>
              <w:t xml:space="preserve">   No     </w:t>
            </w:r>
            <w:r w:rsidRPr="005812CB">
              <w:rPr>
                <w:rFonts w:ascii="Arial" w:hAnsi="Arial" w:cs="Arial"/>
                <w:b/>
                <w:szCs w:val="16"/>
              </w:rPr>
              <w:t>□</w:t>
            </w:r>
            <w:r w:rsidRPr="005812CB">
              <w:rPr>
                <w:b/>
                <w:szCs w:val="16"/>
              </w:rPr>
              <w:t xml:space="preserve">        </w:t>
            </w:r>
          </w:p>
        </w:tc>
      </w:tr>
      <w:tr w:rsidR="00F92D53" w:rsidRPr="00741190" w14:paraId="0E560B1A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7642B1F" w14:textId="50DFE1E9" w:rsidR="00F92D53" w:rsidRDefault="000D4A7C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8D7255F" w14:textId="4DF54127" w:rsidR="00F92D53" w:rsidRPr="005812CB" w:rsidRDefault="00F92D53" w:rsidP="00F92D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Pipe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>/Box Culver</w:t>
            </w:r>
            <w:r w:rsidR="00957810">
              <w:rPr>
                <w:rFonts w:asciiTheme="majorHAnsi" w:hAnsiTheme="majorHAnsi" w:cstheme="majorHAnsi"/>
                <w:sz w:val="16"/>
                <w:szCs w:val="16"/>
              </w:rPr>
              <w:t>/PIT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Size </w:t>
            </w:r>
            <w:r w:rsidR="0047229A" w:rsidRPr="005812CB">
              <w:rPr>
                <w:rFonts w:asciiTheme="majorHAnsi" w:hAnsiTheme="majorHAnsi" w:cstheme="majorHAnsi"/>
                <w:sz w:val="16"/>
                <w:szCs w:val="16"/>
              </w:rPr>
              <w:t>&amp;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47229A" w:rsidRPr="005812CB">
              <w:rPr>
                <w:rFonts w:asciiTheme="majorHAnsi" w:hAnsiTheme="majorHAnsi" w:cstheme="majorHAnsi"/>
                <w:sz w:val="16"/>
                <w:szCs w:val="16"/>
              </w:rPr>
              <w:t>Class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0C17093" w14:textId="77777777" w:rsidR="00F92D53" w:rsidRPr="005812CB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3678B442" w14:textId="25275B5C" w:rsidR="0047229A" w:rsidRPr="005812CB" w:rsidRDefault="00FC1AC4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14:paraId="4B45C936" w14:textId="254F6E15" w:rsidR="00F92D53" w:rsidRPr="005812CB" w:rsidRDefault="00FC1AC4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SIZE </w:t>
            </w:r>
            <w:r w:rsidR="00F92D53" w:rsidRPr="005812CB">
              <w:rPr>
                <w:rFonts w:asciiTheme="majorHAnsi" w:hAnsiTheme="majorHAnsi" w:cstheme="majorHAnsi"/>
                <w:sz w:val="16"/>
                <w:szCs w:val="16"/>
              </w:rPr>
              <w:t>=</w:t>
            </w:r>
            <w:r w:rsidR="00FD0BFE" w:rsidRPr="005812CB">
              <w:rPr>
                <w:rFonts w:asciiTheme="majorHAnsi" w:hAnsiTheme="majorHAnsi" w:cstheme="majorHAnsi"/>
                <w:sz w:val="16"/>
                <w:szCs w:val="16"/>
              </w:rPr>
              <w:t>……………</w:t>
            </w: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………</w:t>
            </w:r>
          </w:p>
          <w:p w14:paraId="215FC3AA" w14:textId="77777777" w:rsidR="005851B9" w:rsidRPr="005812CB" w:rsidRDefault="005851B9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AC44D4F" w14:textId="77777777" w:rsidR="00F92D53" w:rsidRDefault="005851B9" w:rsidP="005851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CLASS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=…………………</w:t>
            </w:r>
          </w:p>
          <w:p w14:paraId="37D6B514" w14:textId="77777777" w:rsidR="00487215" w:rsidRDefault="00487215" w:rsidP="0048721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DIA= 150 / 225 / 300 / 375 / 450 / 525 / 1050.</w:t>
            </w:r>
          </w:p>
          <w:p w14:paraId="49FC825E" w14:textId="0F26F8CE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REF=___________________</w:t>
            </w:r>
          </w:p>
          <w:p w14:paraId="76B9E92C" w14:textId="7E6991A4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 w:rsidRPr="00864774">
              <w:rPr>
                <w:rFonts w:ascii="Arial" w:hAnsi="Arial" w:cs="Arial"/>
                <w:sz w:val="16"/>
                <w:szCs w:val="16"/>
              </w:rPr>
              <w:t>PIT REF=</w:t>
            </w:r>
            <w:r>
              <w:rPr>
                <w:rFonts w:ascii="Arial" w:hAnsi="Arial" w:cs="Arial"/>
                <w:sz w:val="16"/>
                <w:szCs w:val="16"/>
              </w:rPr>
              <w:t>___________________</w:t>
            </w:r>
          </w:p>
          <w:p w14:paraId="55332BCD" w14:textId="77777777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 w:rsidRPr="00864774">
              <w:rPr>
                <w:rFonts w:ascii="Arial" w:hAnsi="Arial" w:cs="Arial"/>
                <w:sz w:val="16"/>
                <w:szCs w:val="16"/>
              </w:rPr>
              <w:t>PIT REF=</w:t>
            </w:r>
            <w:r>
              <w:rPr>
                <w:rFonts w:ascii="Arial" w:hAnsi="Arial" w:cs="Arial"/>
                <w:sz w:val="16"/>
                <w:szCs w:val="16"/>
              </w:rPr>
              <w:t>___________________</w:t>
            </w:r>
          </w:p>
          <w:p w14:paraId="680880AE" w14:textId="5DCE9F5B" w:rsidR="00487215" w:rsidRPr="005812CB" w:rsidRDefault="00487215" w:rsidP="005851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FDCA9DA" w14:textId="77777777" w:rsidR="00F92D53" w:rsidRPr="005812CB" w:rsidRDefault="00F92D53" w:rsidP="00F92D5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93D85C7" w14:textId="2F6D0CE1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841F2B8" w14:textId="0593D0CF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5094500" w14:textId="12BE4A1A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A8E7C4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D03114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6F7B52A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7EDF17C" w14:textId="77777777" w:rsidR="00F92D53" w:rsidRPr="005812CB" w:rsidRDefault="00F92D53" w:rsidP="00F92D5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E0DB7" w:rsidRPr="00741190" w14:paraId="5BA61328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322557A" w14:textId="7B11B613" w:rsidR="00FE0DB7" w:rsidRDefault="00FE0DB7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736076E" w14:textId="3277CD81" w:rsidR="00FE0DB7" w:rsidRPr="005812CB" w:rsidRDefault="00340833" w:rsidP="00F92D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33">
              <w:rPr>
                <w:rFonts w:asciiTheme="majorHAnsi" w:hAnsiTheme="majorHAnsi" w:cstheme="majorHAnsi"/>
                <w:sz w:val="16"/>
                <w:szCs w:val="16"/>
              </w:rPr>
              <w:t>Stage/Zone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EC7E632" w14:textId="6AFB1895" w:rsidR="00FE0DB7" w:rsidRPr="005812CB" w:rsidRDefault="007351D2" w:rsidP="00F92D53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7351D2">
              <w:rPr>
                <w:rFonts w:asciiTheme="majorHAnsi" w:hAnsiTheme="majorHAnsi" w:cstheme="majorHAnsi"/>
                <w:szCs w:val="16"/>
              </w:rPr>
              <w:t>Site Layout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F838EC0" w14:textId="77777777" w:rsidR="00FE0DB7" w:rsidRDefault="007F06B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7F06B8">
              <w:rPr>
                <w:rFonts w:asciiTheme="majorHAnsi" w:hAnsiTheme="majorHAnsi" w:cstheme="majorHAnsi"/>
                <w:sz w:val="16"/>
                <w:szCs w:val="16"/>
              </w:rPr>
              <w:t>1A / 1B/ 1C/ 1D / 1E / 1F / 1G / 2A / 2B / 2C / 2D / 2E / 2F / 2G / 3A / 3B / 3C / 4A / 4B / 4C / 5A / 5B / 5D / 6A / 6B</w:t>
            </w:r>
          </w:p>
          <w:p w14:paraId="6E78F12B" w14:textId="77777777" w:rsidR="007F06B8" w:rsidRDefault="00DC6E0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DC6E08">
              <w:rPr>
                <w:rFonts w:asciiTheme="majorHAnsi" w:hAnsiTheme="majorHAnsi" w:cstheme="majorHAnsi"/>
                <w:sz w:val="16"/>
                <w:szCs w:val="16"/>
              </w:rPr>
              <w:t>Stage___________</w:t>
            </w:r>
          </w:p>
          <w:p w14:paraId="75D6E0D4" w14:textId="65D9C574" w:rsidR="00DC6E08" w:rsidRPr="005812CB" w:rsidRDefault="00DC6E0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899BD96" w14:textId="77777777" w:rsidR="00DC6E08" w:rsidRPr="00DC6E08" w:rsidRDefault="00DC6E08" w:rsidP="00DC6E0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F7C2EF5" w14:textId="0D0AD2B3" w:rsidR="00FE0DB7" w:rsidRPr="005812CB" w:rsidRDefault="00DC6E08" w:rsidP="00DC6E0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A225647" w14:textId="5D595EBB" w:rsidR="00FE0DB7" w:rsidRPr="005812CB" w:rsidRDefault="00DC6E08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254C380" w14:textId="71A0A732" w:rsidR="00FE0DB7" w:rsidRPr="005812CB" w:rsidRDefault="00DC6E08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8DCD9F2" w14:textId="77777777" w:rsidR="00FE0DB7" w:rsidRPr="005812CB" w:rsidRDefault="00FE0DB7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A1E796" w14:textId="77777777" w:rsidR="00FE0DB7" w:rsidRPr="005812CB" w:rsidRDefault="00FE0DB7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D3E5B0D" w14:textId="77777777" w:rsidR="00FE0DB7" w:rsidRPr="005812CB" w:rsidRDefault="00FE0DB7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3801B4" w14:textId="77777777" w:rsidR="00FE0DB7" w:rsidRPr="005812CB" w:rsidRDefault="00FE0DB7" w:rsidP="00F92D5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92D53" w:rsidRPr="003C1E57" w14:paraId="1733DE2D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F68EC09" w14:textId="055C4757" w:rsidR="00F92D53" w:rsidRPr="003C1E57" w:rsidRDefault="00F92D53" w:rsidP="00F92D5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Excavation</w:t>
            </w:r>
          </w:p>
        </w:tc>
      </w:tr>
      <w:tr w:rsidR="00F92D53" w:rsidRPr="00741190" w14:paraId="4C41841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AC008C" w14:textId="67EE0F45" w:rsidR="00F92D53" w:rsidRPr="004B6C8C" w:rsidRDefault="00F92D53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39DBCF3" w14:textId="2968E067" w:rsidR="00F92D53" w:rsidRPr="00D340C6" w:rsidRDefault="00F92D53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Excavation of Trench </w:t>
            </w:r>
            <w:r w:rsidR="00660491">
              <w:rPr>
                <w:rFonts w:asciiTheme="majorHAnsi" w:hAnsiTheme="majorHAnsi" w:cstheme="majorHAnsi"/>
                <w:sz w:val="14"/>
                <w:szCs w:val="14"/>
              </w:rPr>
              <w:t>Pipes/Culverts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B276A09" w14:textId="1AA25805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701.15</w:t>
            </w:r>
          </w:p>
          <w:p w14:paraId="121BC6A5" w14:textId="1E23A535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Table 701.151</w:t>
            </w:r>
          </w:p>
          <w:p w14:paraId="4EA06695" w14:textId="77777777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701.08</w:t>
            </w:r>
          </w:p>
          <w:p w14:paraId="556671B2" w14:textId="41409F0D" w:rsidR="00F92D53" w:rsidRPr="00D340C6" w:rsidRDefault="00F92D53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7E3379EE" w14:textId="5C8E59DF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trench clearance width between 300mm to 600mm?</w:t>
            </w:r>
          </w:p>
          <w:p w14:paraId="5C1A9C9F" w14:textId="1F8EFDC2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8F7AD46" w14:textId="77777777" w:rsidR="00BD2FB4" w:rsidRPr="00BD2FB4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4BA9B76B" w14:textId="48EE69B3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D59CC18" w14:textId="77777777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2EAF8C5E" w14:textId="77777777" w:rsidR="00F92D53" w:rsidRDefault="00BD2FB4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6E71F7" wp14:editId="19188CCF">
                  <wp:extent cx="2518913" cy="1052195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411" cy="114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796D4" w14:textId="5FFCACA8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Is the excavation at a sufficient depth for pipe/box culvert bedding?</w:t>
            </w:r>
          </w:p>
          <w:p w14:paraId="56249513" w14:textId="7B78900E" w:rsidR="00BD2FB4" w:rsidRPr="00BD2FB4" w:rsidRDefault="00BD2FB4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DCADABC" w14:textId="77777777" w:rsidR="00F92D53" w:rsidRDefault="00F92D53" w:rsidP="00F92D53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477EAD1" w14:textId="4A363FC7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77849DE" w14:textId="2D4678AE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CB67960" w14:textId="5775D61D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F5B4CC2" w14:textId="77777777" w:rsidR="00F92D53" w:rsidRPr="00741190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F11E8F3" w14:textId="77777777" w:rsidR="00F92D53" w:rsidRPr="002D1DF0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1FA8453" w14:textId="4F99EC7A" w:rsidR="00F92D53" w:rsidRPr="00E67801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6C9CBC77" w14:textId="288AB099" w:rsidR="00F92D53" w:rsidRPr="002D1DF0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3F70329" w14:textId="19652AEE" w:rsidR="00F92D53" w:rsidRPr="002D1DF0" w:rsidRDefault="002D1DF0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46412552" w14:textId="5A5B7818" w:rsidR="00F92D53" w:rsidRPr="00741190" w:rsidRDefault="00F92D53" w:rsidP="00F92D5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30B93D32" w14:textId="77777777" w:rsidTr="005C10AF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CA795D1" w14:textId="77950F15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42B57A2" w14:textId="65172243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Excavation for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DCD9A20" w14:textId="438A5988" w:rsidR="002D1DF0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705.05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7090EA0" w14:textId="20A8B464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pit excavation not less than 400mm from external pit wall to side of excavation?</w:t>
            </w:r>
          </w:p>
          <w:p w14:paraId="7182DC2D" w14:textId="77777777" w:rsidR="002D1DF0" w:rsidRPr="00BD2FB4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C067F13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3326207" w14:textId="460FB995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Is the excavation at a sufficient depth for pit bedding?</w:t>
            </w:r>
          </w:p>
          <w:p w14:paraId="439E80E9" w14:textId="575C8CC8" w:rsidR="002D1DF0" w:rsidRPr="00BD2FB4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5BF6C678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28CDB3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9681948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2C448D5" w14:textId="199E9D0D" w:rsidR="002D1DF0" w:rsidRDefault="002D1DF0" w:rsidP="002D1DF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</w:tcPr>
          <w:p w14:paraId="74FBB08B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B0C6DE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CA34F2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2AD338" w14:textId="465E2352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247DE0ED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C2A994D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47D119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8F5DBE5" w14:textId="332D99C7" w:rsidR="002D1DF0" w:rsidRPr="00EA0774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B019DC9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8D8D0A0" w14:textId="77777777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0C85460" w14:textId="77777777" w:rsidR="002D1DF0" w:rsidRPr="00E67801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780EE755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ECD945F" w14:textId="5059E74D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</w:tcPr>
          <w:p w14:paraId="5FC20150" w14:textId="77777777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121C1A6E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676E6B6D" w14:textId="3CC28698" w:rsidR="002D1DF0" w:rsidRPr="00A9655D" w:rsidRDefault="002D1DF0" w:rsidP="002D1DF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3.0 Bedding </w:t>
            </w:r>
          </w:p>
        </w:tc>
      </w:tr>
      <w:tr w:rsidR="002D1DF0" w:rsidRPr="00741190" w14:paraId="2A5AA2FB" w14:textId="77777777" w:rsidTr="00406C1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B2E9BAA" w14:textId="23EFFACF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616C152" w14:textId="6B41CDFE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-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203243B" w14:textId="6FC0C38C" w:rsidR="002D1DF0" w:rsidRPr="00D340C6" w:rsidRDefault="002D1DF0" w:rsidP="002D1DF0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hAnsiTheme="majorHAnsi" w:cstheme="majorHAnsi"/>
                <w:bCs/>
                <w:sz w:val="14"/>
                <w:szCs w:val="14"/>
              </w:rPr>
              <w:t>701.16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75C7F87" w14:textId="72245106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 Diameter less than 1500mm? If so, has 100mm of bedding been placed?</w:t>
            </w:r>
          </w:p>
          <w:p w14:paraId="72953D20" w14:textId="77777777" w:rsidR="002D1DF0" w:rsidRPr="00BD2FB4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EF778EF" w14:textId="05A1CE63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B7772B3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BDBE90D" w14:textId="737F1956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 Diameter greater than 1500mm? If so, has 200mm of bedding been placed?</w:t>
            </w:r>
          </w:p>
          <w:p w14:paraId="5E886592" w14:textId="77777777" w:rsidR="002D1DF0" w:rsidRPr="00BD2FB4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65662D12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D91C32C" w14:textId="68333D21" w:rsidR="002D1DF0" w:rsidRPr="00BD2FB4" w:rsidRDefault="002D1DF0" w:rsidP="002D1DF0">
            <w:pPr>
              <w:spacing w:before="6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(D = Pipe Diameter/Culvert Width).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700D2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F963B9" w14:textId="56973FC5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97389E5" w14:textId="74D658AA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7E004B" w14:textId="489B854F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4CDDF884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28AC95" w14:textId="77777777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71D3B4" w14:textId="77777777" w:rsidR="002D1DF0" w:rsidRPr="00E67801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7A93AD6D" w14:textId="12E8C83B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7127C3" w14:textId="5CCB7DB1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</w:tcPr>
          <w:p w14:paraId="260F0C61" w14:textId="77777777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51AD7548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7DABF18" w14:textId="70ADCA76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DE1BA96" w14:textId="111B5BBC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-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EF357B2" w14:textId="77777777" w:rsidR="002D1DF0" w:rsidRDefault="002D1DF0" w:rsidP="002D1DF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705.05</w:t>
            </w:r>
          </w:p>
          <w:p w14:paraId="27BFCF2E" w14:textId="4FFDB9C9" w:rsidR="002D1DF0" w:rsidRPr="00BD2FB4" w:rsidRDefault="002D1DF0" w:rsidP="002D1DF0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Table 701.091 &amp; 701.092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10B5E220" w14:textId="77777777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placed and compacted to a thickness not less than 80mm on clay foundation?</w:t>
            </w:r>
          </w:p>
          <w:p w14:paraId="02309827" w14:textId="6C4B915E" w:rsidR="002D1DF0" w:rsidRPr="00BD2FB4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69D5845" w14:textId="58E54CA0" w:rsidR="002D1DF0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EF409CE" w14:textId="331C6D5F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placed and compacted to a thickness not less than 150mm on a rock foundation?</w:t>
            </w:r>
          </w:p>
          <w:p w14:paraId="047BE484" w14:textId="66C13DBE" w:rsidR="002D1DF0" w:rsidRPr="00BD2FB4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FFA5666" w14:textId="579C1EED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1D1549B" w14:textId="1B5B3FAB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A6473C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  <w:p w14:paraId="36A79813" w14:textId="77777777" w:rsidR="002D1DF0" w:rsidRPr="00EA0774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681DB9B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ADAD438" w14:textId="77777777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80C5524" w14:textId="77777777" w:rsidR="002D1DF0" w:rsidRPr="00E67801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4ED2A6D2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2569425" w14:textId="1C2B160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0407808C" w14:textId="77777777" w:rsidR="002D1DF0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Bedding and Backfill Material Conformance</w:t>
            </w:r>
          </w:p>
          <w:p w14:paraId="2EDB33BB" w14:textId="77777777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2A5C619B" w14:textId="77777777" w:rsidR="002D1DF0" w:rsidRPr="00A65C9B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E7DF85A" w14:textId="77777777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183E3E03" w14:textId="77777777" w:rsidTr="00FB3410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22B446F" w14:textId="7FECEF79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0ED3A95" w14:textId="3E57F655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Material - Compaction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7ED1B1B" w14:textId="3ED20C44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701.20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50F1277" w14:textId="730486C7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compacted to refusal?</w:t>
            </w:r>
          </w:p>
          <w:p w14:paraId="4E359E65" w14:textId="7002ABBF" w:rsidR="002D1DF0" w:rsidRPr="004E2F4A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B1D6B5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A0A67E2" w14:textId="7086E838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4053DE" w14:textId="39348A3A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ADE54C6" w14:textId="6D36D929" w:rsidR="002D1DF0" w:rsidRPr="004B6C8C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4E6703C6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36C5596" w14:textId="77777777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E1C05D4" w14:textId="77777777" w:rsidR="002D1DF0" w:rsidRPr="00E67801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6108A695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3EB924C" w14:textId="5418618B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</w:tcPr>
          <w:p w14:paraId="1F58443B" w14:textId="54B41EDE" w:rsidR="002D1DF0" w:rsidRPr="00A9655D" w:rsidRDefault="002D1DF0" w:rsidP="002D1DF0">
            <w:pPr>
              <w:pStyle w:val="SymalTableBody"/>
              <w:spacing w:before="20" w:after="20"/>
            </w:pPr>
          </w:p>
        </w:tc>
      </w:tr>
      <w:tr w:rsidR="002D1DF0" w:rsidRPr="00741190" w14:paraId="4A8800FA" w14:textId="77777777" w:rsidTr="004B6C8C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</w:tcPr>
          <w:p w14:paraId="74D5D637" w14:textId="1DCF114C" w:rsidR="002D1DF0" w:rsidRPr="00A9655D" w:rsidRDefault="002D1DF0" w:rsidP="002D1DF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4.0 Installation of Pipes</w:t>
            </w:r>
            <w:r w:rsidR="000B6205">
              <w:rPr>
                <w:b/>
                <w:bCs/>
                <w:sz w:val="20"/>
              </w:rPr>
              <w:t>/Pits/Culverts</w:t>
            </w:r>
          </w:p>
        </w:tc>
      </w:tr>
      <w:tr w:rsidR="002D1DF0" w:rsidRPr="00741190" w14:paraId="5459A568" w14:textId="77777777" w:rsidTr="002D1DF0">
        <w:trPr>
          <w:trHeight w:val="37"/>
        </w:trPr>
        <w:tc>
          <w:tcPr>
            <w:tcW w:w="243" w:type="pct"/>
            <w:shd w:val="clear" w:color="auto" w:fill="auto"/>
            <w:vAlign w:val="center"/>
          </w:tcPr>
          <w:p w14:paraId="5E9A608B" w14:textId="0FE0A883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37699A6" w14:textId="426B6CA4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Laying of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095A9AD" w14:textId="77777777" w:rsidR="002D1DF0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701.17 (a) </w:t>
            </w:r>
          </w:p>
          <w:p w14:paraId="57F15762" w14:textId="72A275D3" w:rsidR="002D1DF0" w:rsidRPr="0077197C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701.17 (e)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0FFC3E3" w14:textId="1A571DF4" w:rsidR="002D1DF0" w:rsidRPr="002D1DF0" w:rsidRDefault="002D1DF0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lastRenderedPageBreak/>
              <w:t>Are pipes being laid from downstream end?</w:t>
            </w:r>
          </w:p>
          <w:p w14:paraId="71D19C0B" w14:textId="410B3001" w:rsidR="002D1DF0" w:rsidRDefault="002D1DF0" w:rsidP="002D1DF0">
            <w:pPr>
              <w:pStyle w:val="Tabletext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6FB13B1" w14:textId="0464408E" w:rsidR="002D1DF0" w:rsidRPr="002D1DF0" w:rsidRDefault="002D1DF0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Are socket ends of pipes being placed facing upstream and fully entered?</w:t>
            </w:r>
          </w:p>
          <w:p w14:paraId="46D1501C" w14:textId="653D73F2" w:rsidR="002D1DF0" w:rsidRDefault="002D1DF0" w:rsidP="002D1DF0">
            <w:pPr>
              <w:pStyle w:val="Tabletext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D6D5FC5" w14:textId="5359277E" w:rsidR="002D1DF0" w:rsidRPr="002D1DF0" w:rsidRDefault="002D1DF0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Is the pipe in full contact with the bedding for the full length of each section?</w:t>
            </w:r>
          </w:p>
          <w:p w14:paraId="5FCCB6C1" w14:textId="77777777" w:rsidR="002D1DF0" w:rsidRDefault="002D1DF0" w:rsidP="002D1DF0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0B241E3" w14:textId="7374B83B" w:rsidR="002D1DF0" w:rsidRPr="002D1DF0" w:rsidRDefault="002D1DF0" w:rsidP="002D1DF0">
            <w:pPr>
              <w:pStyle w:val="Tabletext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 w:rsidRPr="0075789F">
              <w:rPr>
                <w:rFonts w:asciiTheme="majorHAnsi" w:hAnsiTheme="majorHAnsi" w:cstheme="majorHAnsi"/>
                <w:sz w:val="14"/>
                <w:szCs w:val="14"/>
              </w:rPr>
              <w:t>The compacted bedding shall be shaped to accommodate the joint collar and ensure that the pipe is supported along its full length.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A9A40B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9681E6" w14:textId="2AB25187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60225A0" w14:textId="77E7BBF4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6A597E" w14:textId="0D855EF0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PE</w:t>
            </w:r>
          </w:p>
        </w:tc>
        <w:tc>
          <w:tcPr>
            <w:tcW w:w="245" w:type="pct"/>
            <w:shd w:val="clear" w:color="auto" w:fill="auto"/>
          </w:tcPr>
          <w:p w14:paraId="49F8260B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2F59017" w14:textId="77777777" w:rsidR="002D1DF0" w:rsidRP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1A57634" w14:textId="77777777" w:rsidR="002D1DF0" w:rsidRPr="00E67801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67801">
              <w:rPr>
                <w:sz w:val="14"/>
                <w:szCs w:val="14"/>
              </w:rPr>
              <w:t>S</w:t>
            </w:r>
          </w:p>
          <w:p w14:paraId="4FD843B8" w14:textId="58821F3F" w:rsidR="002D1DF0" w:rsidRPr="00F74CA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AACDE0" w14:textId="73B49D6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D1DF0">
              <w:rPr>
                <w:sz w:val="14"/>
                <w:szCs w:val="14"/>
              </w:rPr>
              <w:t>SE</w:t>
            </w:r>
          </w:p>
        </w:tc>
        <w:tc>
          <w:tcPr>
            <w:tcW w:w="568" w:type="pct"/>
            <w:shd w:val="clear" w:color="auto" w:fill="auto"/>
          </w:tcPr>
          <w:p w14:paraId="51A8D0A8" w14:textId="77777777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6100924A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97CAEA4" w14:textId="78B4114E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F44B0C1" w14:textId="5E7155A8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Installation of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CEFF429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705.07</w:t>
            </w:r>
          </w:p>
          <w:p w14:paraId="5C769279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705.08</w:t>
            </w:r>
          </w:p>
          <w:p w14:paraId="4BDE1408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705.09</w:t>
            </w:r>
          </w:p>
          <w:p w14:paraId="21B35C36" w14:textId="77777777" w:rsidR="002D1DF0" w:rsidRPr="00E00256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705.11</w:t>
            </w:r>
          </w:p>
          <w:p w14:paraId="493DBA99" w14:textId="77777777" w:rsidR="002D1DF0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78E54D45" w14:textId="25527C2D" w:rsidR="002D1DF0" w:rsidRPr="002D1DF0" w:rsidRDefault="002D1DF0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Have pre-cast pits been installed at the correct location and to the dimensions shown on the drawings?</w:t>
            </w:r>
          </w:p>
          <w:p w14:paraId="41BAA9DB" w14:textId="77777777" w:rsidR="002D1DF0" w:rsidRDefault="002D1DF0" w:rsidP="002D1DF0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40B0C9E" w14:textId="77777777" w:rsidR="002D1DF0" w:rsidRDefault="002D1DF0" w:rsidP="002D1DF0">
            <w:pPr>
              <w:spacing w:before="160"/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  <w:t>Have subsurface drainage connections been cored at appropriate dimensions?</w:t>
            </w:r>
          </w:p>
          <w:p w14:paraId="602C5B4B" w14:textId="5F8ADC56" w:rsidR="002D1DF0" w:rsidRPr="002D1DF0" w:rsidRDefault="002D1DF0" w:rsidP="002D1DF0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0D99DEFD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0C41F6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84B6117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D8B0AF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9FEF0AE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642B83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E61470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0B732AD" w14:textId="12AAC9FB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</w:tcPr>
          <w:p w14:paraId="3D136BFD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229F87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44ED6FC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F9A4C52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6EF0A1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1240A9" w14:textId="092321E3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D7B4DE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1FD5F0" w14:textId="4FE11659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4DEB5D3C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64B6E3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C9187B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8BCDD62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85C302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96E55C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5E9FF1F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35F2FC7" w14:textId="4CED161D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5B8CC19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D7A96A7" w14:textId="77777777" w:rsidR="002D1DF0" w:rsidRPr="00A9655D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22F247A8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3E7625CF" w14:textId="77777777" w:rsidR="002D1DF0" w:rsidRPr="00A65C9B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A0AB6B5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59556C8" w14:textId="553980B0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Test results for fibres and fibre content (if applicable) (Compliance Certificate provided by Supplier)</w:t>
            </w:r>
          </w:p>
          <w:p w14:paraId="5D2F15AA" w14:textId="77777777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43B3BA58" w14:textId="77777777" w:rsidR="002D1DF0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2D1DF0" w:rsidRPr="00741190" w14:paraId="43CDE4BE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D56F963" w14:textId="7F0E6C92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CAA3609" w14:textId="4D238AB8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Step Iron Fitting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E7E6C3" w14:textId="678D8E15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C90A248" w14:textId="1FC30839" w:rsidR="002D1DF0" w:rsidRDefault="002D1DF0" w:rsidP="002D1DF0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Have p</w:t>
            </w:r>
            <w:r w:rsidRPr="002D1DF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its greater than 1.0 meter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been fitted with step irons? </w:t>
            </w:r>
          </w:p>
          <w:p w14:paraId="1F31EAFF" w14:textId="5910FBB2" w:rsidR="00FD7F4B" w:rsidRDefault="002D1DF0" w:rsidP="002D1DF0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9E42F87" w14:textId="68F1C779" w:rsidR="002D1DF0" w:rsidRPr="002D1DF0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sz w:val="14"/>
                <w:szCs w:val="14"/>
              </w:rPr>
              <w:t>Step irons shall not obstruct openings or be fitted to a wall which has openings.</w:t>
            </w:r>
          </w:p>
          <w:p w14:paraId="13AE7827" w14:textId="117F2347" w:rsidR="002D1DF0" w:rsidRPr="002D1DF0" w:rsidRDefault="002D1DF0" w:rsidP="002D1DF0">
            <w:pPr>
              <w:pStyle w:val="Tabletext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 w:rsidRPr="002D1DF0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Have step Irons shall be installed in accordance with the manufacturer’s instructions and are an approved proprietary type?</w:t>
            </w:r>
          </w:p>
          <w:p w14:paraId="538CAB78" w14:textId="5B4854EA" w:rsidR="002D1DF0" w:rsidRPr="005942B3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08D92641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D9D3B1F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F1CDE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E7424BA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8B1D44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92A7AEB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BA6742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18194E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69AF242" w14:textId="2E8FA65F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57EE469A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1775B5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E0B92F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D1120D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52674C2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F5A125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7E619B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735485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4CBBC0" w14:textId="677E4AA8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7302EEC9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28F9A77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A25B466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869FD8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EAF05C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7E4544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341997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C6B888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A20ADB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  <w:p w14:paraId="3C87380B" w14:textId="77777777" w:rsidR="002D1DF0" w:rsidRPr="00A65C9B" w:rsidRDefault="002D1DF0" w:rsidP="002D1DF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7CB6C32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</w:tcPr>
          <w:p w14:paraId="6202A3E3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1A56209F" w14:textId="77777777" w:rsidR="002D1DF0" w:rsidRPr="00A9655D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752E2F7A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2A7DD896" w14:textId="77777777" w:rsidR="002D1DF0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EABD1F" w14:textId="77777777" w:rsidR="002D1DF0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06624CE" w14:textId="77777777" w:rsidR="002D1DF0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Material Conformance Certificates</w:t>
            </w:r>
          </w:p>
          <w:p w14:paraId="099EC4D0" w14:textId="77777777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2AF1081A" w14:textId="77777777" w:rsidR="002D1DF0" w:rsidRPr="00A65C9B" w:rsidRDefault="002D1DF0" w:rsidP="002D1DF0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7E0529C" w14:textId="77777777" w:rsidR="002D1DF0" w:rsidRPr="00A65C9B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2D1DF0" w:rsidRPr="00741190" w14:paraId="5EFF07E5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7E62C97" w14:textId="1F2B5160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44985AE" w14:textId="24895604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Shaping the floor and Surface Finish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3B5951F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705.13</w:t>
            </w:r>
          </w:p>
          <w:p w14:paraId="039A427A" w14:textId="28268C8C" w:rsidR="002D1DF0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705.14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FC47C53" w14:textId="77777777" w:rsidR="00794493" w:rsidRPr="00794493" w:rsidRDefault="00794493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>Has the d</w:t>
            </w:r>
            <w:r w:rsidR="002D1DF0"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rainage pit floors </w:t>
            </w:r>
            <w:r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been </w:t>
            </w:r>
            <w:r w:rsidR="002D1DF0"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smoothly shaped from the inlets to the outlet for a height of one third of the diameter of the outlet pipe with cementitious mortar</w:t>
            </w:r>
            <w:r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?</w:t>
            </w:r>
          </w:p>
          <w:p w14:paraId="68464BBD" w14:textId="6E865383" w:rsidR="00794493" w:rsidRDefault="00794493" w:rsidP="0079449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67F77DD3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FF4E2C3" w14:textId="2CE0AE8C" w:rsidR="002D1DF0" w:rsidRPr="00794493" w:rsidRDefault="002D1DF0" w:rsidP="0079449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247ACD">
              <w:rPr>
                <w:rFonts w:asciiTheme="majorHAnsi" w:hAnsiTheme="majorHAnsi" w:cstheme="majorHAnsi"/>
                <w:sz w:val="14"/>
                <w:szCs w:val="14"/>
              </w:rPr>
              <w:t>Surfaces shall be finished uniform in appearance with a Class 2 surface finish in accordance with the requirements of Section 610.</w:t>
            </w:r>
          </w:p>
        </w:tc>
        <w:tc>
          <w:tcPr>
            <w:tcW w:w="341" w:type="pct"/>
            <w:shd w:val="clear" w:color="auto" w:fill="auto"/>
          </w:tcPr>
          <w:p w14:paraId="3DBF328C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02F195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AFAE154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5A34BA0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99198F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765406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0AC45A2" w14:textId="26823230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6BCC2444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9833D3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708E784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BA67FD4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D82CFCA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6A682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2B607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6BF815D1" w14:textId="77777777" w:rsidR="002D1DF0" w:rsidRPr="00A9655D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7221629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D02A2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DECDD6D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2F7633C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A6B6F6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C5BDC1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769D516" w14:textId="3A0D6C68" w:rsidR="002D1DF0" w:rsidRPr="00EA0774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2206A10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0919CB6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7D35D518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153CF7E7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2D1DF0" w:rsidRPr="00741190" w14:paraId="70A8F0C5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6DE298E" w14:textId="5DFBEEBC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3ECE7C7" w14:textId="64376C72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Jointing</w:t>
            </w:r>
            <w:r w:rsidR="00FD7F4B">
              <w:rPr>
                <w:rFonts w:asciiTheme="majorHAnsi" w:hAnsiTheme="majorHAnsi" w:cstheme="majorHAnsi"/>
                <w:sz w:val="14"/>
                <w:szCs w:val="14"/>
              </w:rPr>
              <w:t xml:space="preserve"> -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03B6B6D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705.14</w:t>
            </w:r>
          </w:p>
          <w:p w14:paraId="2294FBB5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705.16</w:t>
            </w:r>
          </w:p>
          <w:p w14:paraId="488910B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610.32</w:t>
            </w:r>
          </w:p>
          <w:p w14:paraId="1284AA2B" w14:textId="77777777" w:rsidR="002D1DF0" w:rsidRDefault="002D1DF0" w:rsidP="002D1DF0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0D03A5BC" w14:textId="43FC4EBE" w:rsidR="00794493" w:rsidRPr="00794493" w:rsidRDefault="00794493" w:rsidP="00794493">
            <w:pPr>
              <w:pStyle w:val="Tabletext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Has the </w:t>
            </w:r>
            <w:r w:rsidRPr="00794493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joints between drainage pits, access chambers and pipes shall be made watertight using a cementitious mortar</w:t>
            </w: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?</w:t>
            </w:r>
          </w:p>
          <w:p w14:paraId="0680E42E" w14:textId="1EAE8831" w:rsidR="002D1DF0" w:rsidRPr="00E00256" w:rsidRDefault="00794493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37B1504C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86244FC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CFD3510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E98585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B42FEF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9BE60CD" w14:textId="689FBDF6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534773E9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736A0E9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C800BC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4D0E9F6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E8E63E0" w14:textId="77777777" w:rsidR="00794493" w:rsidRDefault="00794493" w:rsidP="0079449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9452C5" w14:textId="75E5738A" w:rsidR="002D1DF0" w:rsidRDefault="002D1DF0" w:rsidP="0079449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6A16138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F812A8" w14:textId="77777777" w:rsidR="002D1DF0" w:rsidRDefault="002D1DF0" w:rsidP="002D1DF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6F0B776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BAEA3A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B8B465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0380F2E" w14:textId="64ED744F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11AB39B8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70D211CC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601A3AA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7F0819B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2D1DF0" w:rsidRPr="00741190" w14:paraId="3F42C28D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E2B6199" w14:textId="6C77EFD7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14BE3C1" w14:textId="2172518F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Jointing </w:t>
            </w:r>
            <w:r w:rsidR="00FD7F4B">
              <w:rPr>
                <w:rFonts w:asciiTheme="majorHAnsi" w:hAnsiTheme="majorHAnsi" w:cstheme="majorHAnsi"/>
                <w:sz w:val="14"/>
                <w:szCs w:val="14"/>
              </w:rPr>
              <w:t>–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76D2D4B" w14:textId="34206BBA" w:rsidR="002D1DF0" w:rsidRPr="00D340C6" w:rsidRDefault="002D1DF0" w:rsidP="002D1DF0">
            <w:pPr>
              <w:pStyle w:val="Tabletext"/>
              <w:jc w:val="center"/>
              <w:rPr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701.18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C8AECF2" w14:textId="7F864B77" w:rsidR="002D1DF0" w:rsidRDefault="00FD7F4B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Are rubber rings to be used on rubber ring joint pipes clean and free of debris?</w:t>
            </w:r>
          </w:p>
          <w:p w14:paraId="53C7E14A" w14:textId="77777777" w:rsidR="00FD7F4B" w:rsidRPr="00FD7F4B" w:rsidRDefault="00FD7F4B" w:rsidP="00FD7F4B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05B3A7EF" w14:textId="77777777" w:rsidR="00FD7F4B" w:rsidRDefault="00FD7F4B" w:rsidP="00FD7F4B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180DD629" w14:textId="7D2088C7" w:rsidR="00FD7F4B" w:rsidRDefault="00FD7F4B" w:rsidP="00FD7F4B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Have all interlocking joint reinforced concrete pipes been jointed or wrapped with 200mm wide external joint rubber band?</w:t>
            </w:r>
            <w:r w:rsidRPr="00FD7F4B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 Has the rubber band been placed between the spigot and socket?</w:t>
            </w:r>
          </w:p>
          <w:p w14:paraId="65DDB384" w14:textId="77777777" w:rsidR="00FD7F4B" w:rsidRPr="00FD7F4B" w:rsidRDefault="00FD7F4B" w:rsidP="00FD7F4B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52F699FF" w14:textId="597E9E48" w:rsidR="00FD7F4B" w:rsidRDefault="00FD7F4B" w:rsidP="002D1DF0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541A48EF" w14:textId="00F5C091" w:rsidR="002D1DF0" w:rsidRPr="00FD7F4B" w:rsidRDefault="00FD7F4B" w:rsidP="002D1DF0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Have pipes with lifting holes been placed with lifting holes uppermost? Have lifting holes been plugged after pipe installation?</w:t>
            </w:r>
          </w:p>
          <w:p w14:paraId="426F6957" w14:textId="38B510F1" w:rsidR="002D1DF0" w:rsidRPr="00F74CAB" w:rsidRDefault="002D1DF0" w:rsidP="002D1DF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87016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29194E" w14:textId="094CBFA2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EBC91FE" w14:textId="0FB248EF" w:rsidR="002D1DF0" w:rsidRPr="00D176FE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33969C7" w14:textId="2A270E38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7C9BF372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05D75BDF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31EC2C71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00850100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8F4DB74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C71A7E4" w14:textId="4CF68C33" w:rsidR="002D1DF0" w:rsidRPr="00741190" w:rsidRDefault="002D1DF0" w:rsidP="00FD7F4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0497734D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9ADFA95" w14:textId="34F8641A" w:rsidR="002D1DF0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7327D5" w14:textId="4F22C469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Fitting of Covers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6CBDA0A" w14:textId="03D5C711" w:rsidR="002D1DF0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705.17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5177878A" w14:textId="3FA56E86" w:rsidR="009F421D" w:rsidRPr="009F421D" w:rsidRDefault="009F421D" w:rsidP="009F421D">
            <w:pPr>
              <w:ind w:left="28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F421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Pit Downstream</w:t>
            </w:r>
          </w:p>
          <w:p w14:paraId="64804FBC" w14:textId="260C93C1" w:rsidR="009F421D" w:rsidRDefault="009F421D" w:rsidP="009F42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Pit  Number___________</w:t>
            </w:r>
          </w:p>
          <w:p w14:paraId="3FC64D11" w14:textId="7D581880" w:rsidR="009F421D" w:rsidRDefault="009F421D" w:rsidP="009F42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Class______________</w:t>
            </w:r>
          </w:p>
          <w:p w14:paraId="262F644C" w14:textId="4FF0451E" w:rsidR="009F421D" w:rsidRDefault="009F421D" w:rsidP="009F42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Lid Type_______________</w:t>
            </w:r>
          </w:p>
          <w:p w14:paraId="266D9A34" w14:textId="02CD5E7C" w:rsidR="009F421D" w:rsidRPr="009F421D" w:rsidRDefault="009F421D" w:rsidP="009F421D">
            <w:pPr>
              <w:ind w:left="28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F421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Pit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Upstream</w:t>
            </w:r>
          </w:p>
          <w:p w14:paraId="06E60468" w14:textId="77777777" w:rsidR="009F421D" w:rsidRDefault="009F421D" w:rsidP="009F42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Pit  Number___________</w:t>
            </w:r>
          </w:p>
          <w:p w14:paraId="4143C9C5" w14:textId="77777777" w:rsidR="009F421D" w:rsidRDefault="009F421D" w:rsidP="009F421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Class______________</w:t>
            </w:r>
          </w:p>
          <w:p w14:paraId="45788C4C" w14:textId="52E013CA" w:rsidR="002D1DF0" w:rsidRPr="00463A06" w:rsidRDefault="009F421D" w:rsidP="00463A0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Type_______________</w:t>
            </w:r>
          </w:p>
        </w:tc>
        <w:tc>
          <w:tcPr>
            <w:tcW w:w="341" w:type="pct"/>
            <w:shd w:val="clear" w:color="auto" w:fill="auto"/>
          </w:tcPr>
          <w:p w14:paraId="3CAB1135" w14:textId="414B080B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</w:tcPr>
          <w:p w14:paraId="76807458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8FC58D1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E825B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FBA483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E316EC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F333B4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E133D4E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09BFF0AE" w14:textId="77777777" w:rsidR="002D1DF0" w:rsidRPr="00A9655D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2323CD0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7D4A67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49C287B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C9F96F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072EFD0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466EC41" w14:textId="77777777" w:rsidR="002D1DF0" w:rsidRPr="00A65C9B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80EF32" w14:textId="5B8276D1" w:rsidR="002D1DF0" w:rsidRPr="00EA0774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4651C8B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604CFFE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11AC38C4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6EE76A4E" w14:textId="77777777" w:rsidR="009F421D" w:rsidRDefault="009F421D" w:rsidP="009F421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Survey Conformance Report</w:t>
            </w:r>
          </w:p>
          <w:p w14:paraId="170A637D" w14:textId="3EE62161" w:rsidR="002D1DF0" w:rsidRDefault="009F421D" w:rsidP="009F421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</w:tc>
      </w:tr>
      <w:tr w:rsidR="002D1DF0" w:rsidRPr="00741190" w14:paraId="68916FB4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049523F7" w14:textId="57F63D60" w:rsidR="002D1DF0" w:rsidRPr="00A9655D" w:rsidRDefault="002D1DF0" w:rsidP="002D1DF0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5.0 Installation of Box Culverts </w:t>
            </w:r>
          </w:p>
        </w:tc>
      </w:tr>
      <w:tr w:rsidR="002D1DF0" w:rsidRPr="00741190" w14:paraId="79A76FFF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E773657" w14:textId="40F6522C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E6C7B4D" w14:textId="608FEC91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Laying Box 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2C30EB2" w14:textId="1360C376" w:rsidR="002D1DF0" w:rsidRPr="0077197C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701.17 (a) (c) (d)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A13E445" w14:textId="747AD0D7" w:rsidR="00C300E3" w:rsidRPr="00C300E3" w:rsidRDefault="00C300E3" w:rsidP="002D1DF0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Have c</w:t>
            </w:r>
            <w:r w:rsidR="002D1DF0"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onsecutive sections of box culverts </w:t>
            </w: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been firmly butted together?</w:t>
            </w:r>
          </w:p>
          <w:p w14:paraId="26AAABE9" w14:textId="5557A858" w:rsidR="00C300E3" w:rsidRDefault="00C300E3" w:rsidP="002D1DF0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EE22391" w14:textId="77777777" w:rsidR="00C300E3" w:rsidRDefault="00C300E3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9F00A0B" w14:textId="56CCC47D" w:rsidR="00C300E3" w:rsidRPr="00C300E3" w:rsidRDefault="00C300E3" w:rsidP="00C300E3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</w:pP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>Does the mortar have a minimum 28 day compressive strength of not less than 40MPa?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 </w:t>
            </w: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Is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it at least </w:t>
            </w: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>Type C Class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? </w:t>
            </w:r>
          </w:p>
          <w:p w14:paraId="60176E58" w14:textId="4B0A07CA" w:rsidR="00C300E3" w:rsidRPr="00C300E3" w:rsidRDefault="00C300E3" w:rsidP="00C300E3">
            <w:pPr>
              <w:pStyle w:val="Tabletext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86233BF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DF12232" w14:textId="7A6803AB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B9DE83" w14:textId="44CCB603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39A154A" w14:textId="586EC941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092F9F96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0309FFF5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31AD11E7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2C61980" w14:textId="77777777" w:rsidR="00C300E3" w:rsidRDefault="00C300E3" w:rsidP="00C300E3">
            <w:pPr>
              <w:pStyle w:val="Tabletext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Technical Data Sheet</w:t>
            </w:r>
          </w:p>
          <w:p w14:paraId="44CD2402" w14:textId="77777777" w:rsidR="00C300E3" w:rsidRPr="00031D18" w:rsidRDefault="00C300E3" w:rsidP="00C300E3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579491BA" w14:textId="460BA04C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3B1794C1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1B9B97B4" w14:textId="471F19C1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A9655D">
              <w:rPr>
                <w:b/>
                <w:bCs/>
                <w:sz w:val="20"/>
              </w:rPr>
              <w:t>6.0</w:t>
            </w:r>
            <w:r>
              <w:rPr>
                <w:b/>
                <w:bCs/>
                <w:sz w:val="20"/>
              </w:rPr>
              <w:t xml:space="preserve"> Backfilling </w:t>
            </w:r>
          </w:p>
        </w:tc>
      </w:tr>
      <w:tr w:rsidR="002D1DF0" w:rsidRPr="00741190" w14:paraId="0F6D0530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D2AECAD" w14:textId="4A4BA262" w:rsidR="002D1DF0" w:rsidRPr="004B6C8C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</w:t>
            </w:r>
            <w:r w:rsidR="00C300E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C69738" w14:textId="797C4AAC" w:rsidR="002D1DF0" w:rsidRPr="00D340C6" w:rsidRDefault="002D1DF0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Backfill </w:t>
            </w:r>
            <w:r w:rsidR="00463A06">
              <w:rPr>
                <w:rFonts w:asciiTheme="majorHAnsi" w:hAnsiTheme="majorHAnsi" w:cstheme="majorHAnsi"/>
                <w:sz w:val="14"/>
                <w:szCs w:val="14"/>
              </w:rPr>
              <w:t>– Pipes/Culverts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7A40840" w14:textId="2ACAF5CB" w:rsidR="002D1DF0" w:rsidRPr="00031D18" w:rsidRDefault="002D1DF0" w:rsidP="002D1DF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701.19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D495EF5" w14:textId="3119A676" w:rsidR="00463A06" w:rsidRPr="00463A06" w:rsidRDefault="00463A06" w:rsidP="00463A06">
            <w:pPr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haunch zone been extended from top of bedding layer to 1/3 pipe diameter? Haunch zone material to be same as bedding layer. Haunch zone to be compacted to refusal in max 150mm layer.</w:t>
            </w:r>
          </w:p>
          <w:p w14:paraId="30E8E3BE" w14:textId="53B93415" w:rsid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030FDDED" w14:textId="77777777" w:rsidR="00463A06" w:rsidRP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2B14E8" w14:textId="7E5F68EE" w:rsidR="00463A06" w:rsidRPr="00463A06" w:rsidRDefault="00463A06" w:rsidP="00463A06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to be paved? If so, has excavation below design subgrade level been backfilled with select backfill material? And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within the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 xml:space="preserve">pavement layer backfilled with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appropriate pavement material?</w:t>
            </w:r>
          </w:p>
          <w:p w14:paraId="77CDCEDC" w14:textId="77777777" w:rsidR="00463A06" w:rsidRP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66B2230" w14:textId="77777777" w:rsidR="00463A06" w:rsidRDefault="00463A06" w:rsidP="00C300E3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286F7574" w14:textId="12C18DD7" w:rsidR="00463A06" w:rsidRPr="00463A06" w:rsidRDefault="00C300E3" w:rsidP="00C300E3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to be paved? </w:t>
            </w:r>
            <w:r w:rsidR="00463A06"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If so, has excavation below design subgrade level been backfilled with select backfill material? And </w:t>
            </w:r>
            <w:r w:rsid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within the pavement layer backfilled with </w:t>
            </w:r>
            <w:r w:rsidR="00463A06"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appropriate pavement material?</w:t>
            </w:r>
          </w:p>
          <w:p w14:paraId="5332DFE2" w14:textId="2B4C73B8" w:rsidR="00463A06" w:rsidRP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6ABC6840" w14:textId="77777777" w:rsidR="00463A06" w:rsidRDefault="00463A06" w:rsidP="00463A06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1B6CC04A" w14:textId="150E9024" w:rsidR="00463A06" w:rsidRPr="00463A06" w:rsidRDefault="00463A06" w:rsidP="00463A06">
            <w:pPr>
              <w:keepNext/>
              <w:spacing w:before="19" w:line="200" w:lineRule="exact"/>
              <w:rPr>
                <w:rFonts w:asciiTheme="majorHAnsi" w:hAnsiTheme="majorHAnsi" w:cstheme="majorHAnsi"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not to be paved? If so, has the trench been backfilled with select backfill material to a level 0.3m above the top of the culvert? Ordinary backfill may be used above that level.</w:t>
            </w:r>
          </w:p>
          <w:p w14:paraId="361997FF" w14:textId="770B54F0" w:rsid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08C682A9" w14:textId="77777777" w:rsidR="00463A06" w:rsidRDefault="00463A06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59ECF0" w14:textId="4426C119" w:rsidR="002D1DF0" w:rsidRPr="00463A06" w:rsidRDefault="00463A06" w:rsidP="002D1DF0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</w:t>
            </w:r>
            <w:r w:rsidR="00C300E3"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as the backfill material been backfilled in max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150mm </w:t>
            </w:r>
            <w:r w:rsidR="00C300E3"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layer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s?</w:t>
            </w:r>
          </w:p>
          <w:p w14:paraId="2ADD4EFA" w14:textId="4A858821" w:rsidR="002D1DF0" w:rsidRPr="00463A06" w:rsidRDefault="00C300E3" w:rsidP="00463A0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DDA7C63" w14:textId="77777777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2B8A7D" w14:textId="71E2E204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6CA3B2" w14:textId="5B277A9B" w:rsidR="002D1DF0" w:rsidRPr="00A67217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D0A5AD" w14:textId="1030A63A" w:rsidR="002D1DF0" w:rsidRPr="00D340C6" w:rsidRDefault="002D1DF0" w:rsidP="002D1DF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0570B8AA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0690AED" w14:textId="02D9036B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8D516A3" w14:textId="3E2DEC8F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559A6B7" w14:textId="3E1A22A4" w:rsidR="00463A06" w:rsidRDefault="00463A06" w:rsidP="00463A06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NATA Test Report: Compaction</w:t>
            </w:r>
          </w:p>
          <w:p w14:paraId="6B5D9AC3" w14:textId="77777777" w:rsidR="00463A06" w:rsidRDefault="00463A06" w:rsidP="00463A06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bCs w:val="0"/>
                <w:sz w:val="14"/>
                <w:szCs w:val="14"/>
              </w:rPr>
              <w:t xml:space="preserve">        </w:t>
            </w:r>
          </w:p>
          <w:p w14:paraId="51D264AC" w14:textId="4ADBE3D6" w:rsidR="002D1DF0" w:rsidRPr="00741190" w:rsidRDefault="002D1DF0" w:rsidP="002D1DF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D1DF0" w:rsidRPr="00741190" w14:paraId="2314EAE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30D7F4A" w14:textId="0F459FB1" w:rsidR="002D1DF0" w:rsidRDefault="00463A06" w:rsidP="002D1D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7D8E4D1" w14:textId="6D137FBE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Backfill </w:t>
            </w:r>
            <w:r w:rsidR="00463A06">
              <w:rPr>
                <w:rFonts w:asciiTheme="majorHAnsi" w:hAnsiTheme="majorHAnsi" w:cstheme="majorHAnsi"/>
                <w:sz w:val="14"/>
                <w:szCs w:val="14"/>
              </w:rPr>
              <w:t xml:space="preserve">-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6CF02D8" w14:textId="0F2C8A46" w:rsidR="002D1DF0" w:rsidRDefault="002D1DF0" w:rsidP="002D1DF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705.18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AC16962" w14:textId="4080E34A" w:rsidR="002D1DF0" w:rsidRPr="00463A06" w:rsidRDefault="00463A06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pit been backfilled in layers not exceeding 300mm? Pit backfill to be compacted to refusal using hand held equipment.</w:t>
            </w:r>
          </w:p>
          <w:p w14:paraId="28F4B928" w14:textId="77777777" w:rsidR="002D1DF0" w:rsidRDefault="002D1DF0" w:rsidP="002D1DF0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EACC594" w14:textId="175F16F7" w:rsidR="002D1DF0" w:rsidRDefault="002D1DF0" w:rsidP="002D1DF0">
            <w:pPr>
              <w:keepNext/>
              <w:spacing w:before="19" w:line="200" w:lineRule="exac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247F94" w14:textId="3600B8CE" w:rsidR="002D1DF0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3F2F2D" w14:textId="54BE7DB8" w:rsidR="002D1DF0" w:rsidRPr="00A9655D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701A617" w14:textId="2AE9CF3E" w:rsidR="002D1DF0" w:rsidRPr="00EA0774" w:rsidRDefault="002D1DF0" w:rsidP="002D1DF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54DAAE8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FA244FF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F3DC5BF" w14:textId="77777777" w:rsidR="002D1DF0" w:rsidRPr="00741190" w:rsidRDefault="002D1DF0" w:rsidP="002D1DF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FD82BCA" w14:textId="77777777" w:rsidR="002D1DF0" w:rsidRDefault="002D1DF0" w:rsidP="002D1DF0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463A06" w:rsidRPr="00741190" w14:paraId="1B542883" w14:textId="77777777" w:rsidTr="00993D9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55EA5F3A" w14:textId="50692C96" w:rsidR="00463A06" w:rsidRPr="00741190" w:rsidRDefault="00463A06" w:rsidP="00993D9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</w:rPr>
              <w:t>7</w:t>
            </w:r>
            <w:r w:rsidRPr="00A9655D">
              <w:rPr>
                <w:b/>
                <w:bCs/>
                <w:sz w:val="20"/>
              </w:rPr>
              <w:t>.0</w:t>
            </w:r>
            <w:r>
              <w:rPr>
                <w:b/>
                <w:bCs/>
                <w:sz w:val="20"/>
              </w:rPr>
              <w:t xml:space="preserve"> Completion </w:t>
            </w:r>
          </w:p>
        </w:tc>
      </w:tr>
      <w:tr w:rsidR="00C300E3" w:rsidRPr="00741190" w14:paraId="00670C43" w14:textId="77777777" w:rsidTr="00E62D51">
        <w:trPr>
          <w:trHeight w:val="227"/>
        </w:trPr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F0B3A" w14:textId="1E605883" w:rsidR="00C300E3" w:rsidRDefault="00947707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7.1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EB31E" w14:textId="1805E884" w:rsidR="00C300E3" w:rsidRDefault="00C300E3" w:rsidP="00C300E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As-built Survey  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C407" w14:textId="77777777" w:rsidR="00C300E3" w:rsidRPr="00DA46CB" w:rsidRDefault="00C300E3" w:rsidP="00C300E3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705.1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9</w:t>
            </w:r>
          </w:p>
          <w:p w14:paraId="39747E5F" w14:textId="253EEF69" w:rsidR="00C300E3" w:rsidRDefault="00C300E3" w:rsidP="00F42B0A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610.4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7</w:t>
            </w:r>
          </w:p>
          <w:p w14:paraId="1DDA7A44" w14:textId="4520D874" w:rsidR="00C300E3" w:rsidRDefault="00C300E3" w:rsidP="00F42B0A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610.4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6</w:t>
            </w:r>
          </w:p>
        </w:tc>
        <w:tc>
          <w:tcPr>
            <w:tcW w:w="1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0C9A3D" w14:textId="58311249" w:rsidR="00463A06" w:rsidRDefault="00463A06" w:rsidP="00C300E3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pipe been laid with adequate fall and invert levels within ±10mm of design?</w:t>
            </w:r>
          </w:p>
          <w:p w14:paraId="6D97727A" w14:textId="39B3B2E9" w:rsidR="00463A06" w:rsidRDefault="00463A06" w:rsidP="00C300E3">
            <w:pPr>
              <w:spacing w:before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47646E2" w14:textId="77777777" w:rsidR="00463A06" w:rsidRDefault="00463A06" w:rsidP="00463A06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invert level of pipes at pipes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±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5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0mm of design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?</w:t>
            </w:r>
          </w:p>
          <w:p w14:paraId="1091A32F" w14:textId="54DAAEDA" w:rsidR="00463A06" w:rsidRDefault="00463A06" w:rsidP="00463A06">
            <w:pPr>
              <w:spacing w:before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3218450" w14:textId="77777777" w:rsidR="00947707" w:rsidRDefault="00947707" w:rsidP="00463A06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</w:p>
          <w:p w14:paraId="79640AA4" w14:textId="1B9AF7CF" w:rsidR="00463A06" w:rsidRPr="009F421D" w:rsidRDefault="00463A06" w:rsidP="00463A06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Is the 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line of the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pit 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cover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been installed </w:t>
            </w:r>
            <w:r w:rsidRPr="00463A06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±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10mm of the design kerb line?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 </w:t>
            </w:r>
          </w:p>
          <w:p w14:paraId="0DF922C1" w14:textId="77777777" w:rsidR="00463A06" w:rsidRDefault="00463A06" w:rsidP="00463A06">
            <w:pPr>
              <w:pStyle w:val="Tabletext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29B6EC41" w14:textId="77777777" w:rsidR="00463A06" w:rsidRDefault="00463A06" w:rsidP="00463A06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A765EE5" w14:textId="5DB6B8FE" w:rsidR="00463A06" w:rsidRPr="009F421D" w:rsidRDefault="00463A06" w:rsidP="00463A06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Is the pit cover level </w:t>
            </w:r>
            <w:r w:rsidRPr="00463A06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±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10 mm of the design level for that point?</w:t>
            </w:r>
          </w:p>
          <w:p w14:paraId="3DE36425" w14:textId="1A234F76" w:rsidR="00463A06" w:rsidRPr="00463A06" w:rsidRDefault="00463A06" w:rsidP="00463A06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6A58ED1" w14:textId="30D09728" w:rsidR="00463A06" w:rsidRDefault="00463A06" w:rsidP="00463A06">
            <w:pPr>
              <w:pStyle w:val="SymalTableBody"/>
              <w:spacing w:before="20" w:after="2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Is the offset of entry pit</w:t>
            </w:r>
            <w:r w:rsidR="00947707">
              <w:rPr>
                <w:b/>
                <w:sz w:val="14"/>
                <w:szCs w:val="14"/>
              </w:rPr>
              <w:t>s</w:t>
            </w:r>
            <w:r>
              <w:rPr>
                <w:b/>
                <w:sz w:val="14"/>
                <w:szCs w:val="14"/>
              </w:rPr>
              <w:t xml:space="preserve"> within </w:t>
            </w:r>
            <w:r w:rsidR="00947707"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±</w:t>
            </w:r>
            <w:r w:rsidR="0094770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2</w:t>
            </w:r>
            <w:r w:rsidR="00947707" w:rsidRPr="009F421D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0 mm</w:t>
            </w:r>
            <w:r w:rsidR="0094770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of kerbs/barriers?</w:t>
            </w:r>
          </w:p>
          <w:p w14:paraId="68F1D6A5" w14:textId="77777777" w:rsidR="00947707" w:rsidRPr="00463A06" w:rsidRDefault="00C300E3" w:rsidP="00947707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  <w:r w:rsidR="00947707">
              <w:rPr>
                <w:b/>
                <w:sz w:val="14"/>
                <w:szCs w:val="14"/>
              </w:rPr>
              <w:t xml:space="preserve">Yes    </w:t>
            </w:r>
            <w:r w:rsidR="00947707">
              <w:rPr>
                <w:b/>
              </w:rPr>
              <w:t xml:space="preserve"> </w:t>
            </w:r>
            <w:r w:rsidR="00947707">
              <w:rPr>
                <w:rFonts w:cstheme="minorHAnsi"/>
                <w:b/>
                <w:sz w:val="28"/>
                <w:szCs w:val="28"/>
              </w:rPr>
              <w:t>□</w:t>
            </w:r>
            <w:r w:rsidR="00947707">
              <w:rPr>
                <w:b/>
              </w:rPr>
              <w:t xml:space="preserve">       </w:t>
            </w:r>
            <w:r w:rsidR="00947707">
              <w:rPr>
                <w:b/>
                <w:sz w:val="14"/>
                <w:szCs w:val="14"/>
              </w:rPr>
              <w:t xml:space="preserve">No     </w:t>
            </w:r>
            <w:r w:rsidR="00947707">
              <w:rPr>
                <w:b/>
                <w:sz w:val="24"/>
                <w:szCs w:val="24"/>
              </w:rPr>
              <w:t xml:space="preserve"> </w:t>
            </w:r>
            <w:r w:rsidR="00947707"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="00947707">
              <w:rPr>
                <w:b/>
                <w:sz w:val="14"/>
                <w:szCs w:val="14"/>
              </w:rPr>
              <w:t xml:space="preserve">         N/A     </w:t>
            </w:r>
            <w:r w:rsidR="00947707" w:rsidRPr="00D0633D">
              <w:rPr>
                <w:b/>
                <w:sz w:val="28"/>
                <w:szCs w:val="28"/>
              </w:rPr>
              <w:t xml:space="preserve"> </w:t>
            </w:r>
            <w:r w:rsidR="00947707"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7F56F98" w14:textId="01680C48" w:rsidR="00947707" w:rsidRDefault="00947707" w:rsidP="00947707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947707">
              <w:rPr>
                <w:b/>
                <w:sz w:val="14"/>
                <w:szCs w:val="14"/>
              </w:rPr>
              <w:t xml:space="preserve">Is the offset of entry pits within 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±20 mm of kerbs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/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barrie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s?</w:t>
            </w:r>
          </w:p>
          <w:p w14:paraId="7CD40E18" w14:textId="0FABC5EE" w:rsidR="00947707" w:rsidRDefault="00947707" w:rsidP="00947707">
            <w:pPr>
              <w:spacing w:before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3E50A06" w14:textId="5E38EF6A" w:rsidR="00947707" w:rsidRPr="00947707" w:rsidRDefault="00947707" w:rsidP="00947707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Is the p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 xml:space="preserve">lan location of pits other than offsets to </w:t>
            </w:r>
            <w:proofErr w:type="spellStart"/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kerb</w:t>
            </w:r>
            <w:proofErr w:type="spellEnd"/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 xml:space="preserve"> lines or barriers ±100 mm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?</w:t>
            </w:r>
          </w:p>
          <w:p w14:paraId="6191398D" w14:textId="1D1FE271" w:rsidR="00947707" w:rsidRPr="00947707" w:rsidRDefault="00947707" w:rsidP="00947707">
            <w:pPr>
              <w:spacing w:before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9AE91" w14:textId="7F7236D0" w:rsidR="00C300E3" w:rsidRDefault="00C300E3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DB9CE" w14:textId="77777777" w:rsidR="00C300E3" w:rsidRDefault="00C300E3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R</w:t>
            </w:r>
          </w:p>
          <w:p w14:paraId="5A8AAA12" w14:textId="32BDF193" w:rsidR="00C300E3" w:rsidRDefault="00C300E3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52E0E">
              <w:rPr>
                <w:b/>
                <w:bCs/>
                <w:sz w:val="14"/>
                <w:szCs w:val="14"/>
                <w:u w:val="single"/>
              </w:rPr>
              <w:t>H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B53A0" w14:textId="3BE950CC" w:rsidR="00C300E3" w:rsidRPr="00EA0774" w:rsidRDefault="00C300E3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3E7DC" w14:textId="77777777" w:rsidR="00C300E3" w:rsidRPr="00741190" w:rsidRDefault="00C300E3" w:rsidP="00C300E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D2A862" w14:textId="00CD6506" w:rsidR="00C300E3" w:rsidRDefault="00C300E3" w:rsidP="00C300E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52E0E">
              <w:rPr>
                <w:b/>
                <w:bCs/>
                <w:sz w:val="14"/>
                <w:szCs w:val="14"/>
                <w:u w:val="single"/>
              </w:rPr>
              <w:t>H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9279B1" w14:textId="77777777" w:rsidR="00C300E3" w:rsidRPr="00741190" w:rsidRDefault="00C300E3" w:rsidP="00C300E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95285" w14:textId="77777777" w:rsidR="00C300E3" w:rsidRDefault="00C300E3" w:rsidP="00C300E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A7AD6">
              <w:rPr>
                <w:sz w:val="14"/>
                <w:szCs w:val="14"/>
              </w:rPr>
              <w:t>Survey Conformance Certificate</w:t>
            </w:r>
          </w:p>
          <w:p w14:paraId="14CFB321" w14:textId="77777777" w:rsidR="00C300E3" w:rsidRDefault="00C300E3" w:rsidP="00C300E3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515336B8" w14:textId="77777777" w:rsidR="00C300E3" w:rsidRDefault="00C300E3" w:rsidP="00C300E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F71084" w:rsidRPr="00741190" w14:paraId="1774F2AF" w14:textId="77777777" w:rsidTr="00E62D51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1883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E3A3C52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B4D1E55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15EC586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1E730C6E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1AAAA245" w14:textId="77777777" w:rsidR="004D1FC0" w:rsidRDefault="004D1FC0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32C3C8B5" w14:textId="3EB0AB5B" w:rsidR="00F71084" w:rsidRDefault="009D585E" w:rsidP="00C300E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7.2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B721" w14:textId="77777777" w:rsidR="004D1FC0" w:rsidRDefault="004D1FC0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2B180F4" w14:textId="77777777" w:rsidR="004D1FC0" w:rsidRDefault="004D1FC0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AF13F40" w14:textId="77777777" w:rsidR="004D1FC0" w:rsidRDefault="004D1FC0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D4C2C9C" w14:textId="77777777" w:rsidR="004D1FC0" w:rsidRDefault="004D1FC0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81865CB" w14:textId="241463FA" w:rsidR="00B03F34" w:rsidRPr="00B03F34" w:rsidRDefault="00B03F34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B03F34"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 xml:space="preserve">Compaction and moisture content of  </w:t>
            </w:r>
          </w:p>
          <w:p w14:paraId="1BF7A651" w14:textId="2B05C5F5" w:rsidR="00F71084" w:rsidRDefault="00B03F34" w:rsidP="00B03F3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B03F34">
              <w:rPr>
                <w:rFonts w:asciiTheme="majorHAnsi" w:hAnsiTheme="majorHAnsi" w:cstheme="majorHAnsi"/>
                <w:sz w:val="14"/>
                <w:szCs w:val="14"/>
              </w:rPr>
              <w:t>backfill  &amp; bedding material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C430A" w14:textId="77777777" w:rsidR="004D1FC0" w:rsidRDefault="004D1FC0" w:rsidP="00E078D4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5401A77" w14:textId="77777777" w:rsidR="004D1FC0" w:rsidRDefault="004D1FC0" w:rsidP="00E078D4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1E33C03" w14:textId="765490B3" w:rsidR="00E078D4" w:rsidRPr="00E078D4" w:rsidRDefault="00E078D4" w:rsidP="00E078D4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E078D4"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701.20a</w:t>
            </w:r>
          </w:p>
          <w:p w14:paraId="06B42DBF" w14:textId="558204FF" w:rsidR="00F71084" w:rsidRDefault="00E078D4" w:rsidP="00E078D4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E078D4">
              <w:rPr>
                <w:rFonts w:asciiTheme="majorHAnsi" w:hAnsiTheme="majorHAnsi" w:cstheme="majorHAnsi"/>
                <w:sz w:val="14"/>
                <w:szCs w:val="14"/>
              </w:rPr>
              <w:t>701.20b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1FBB" w14:textId="77777777" w:rsidR="004D1FC0" w:rsidRDefault="004D1FC0" w:rsidP="00C300E3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7BEC31FB" w14:textId="27440F63" w:rsidR="00F71084" w:rsidRDefault="00D21DB7" w:rsidP="00C300E3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D21DB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>Has a total of 3 compaction tests taken place, per lot, inclusive of pit compaction, achieving 97% compaction?</w:t>
            </w:r>
          </w:p>
          <w:p w14:paraId="494BB454" w14:textId="2F46667E" w:rsidR="009A1BF1" w:rsidRPr="00463A06" w:rsidRDefault="009A1BF1" w:rsidP="009A1BF1">
            <w:pPr>
              <w:spacing w:before="6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Yes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No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N/A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012C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F486A3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7E8DF8C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51E057" w14:textId="6EDE0EC0" w:rsidR="00F71084" w:rsidRPr="00462270" w:rsidRDefault="00952909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52909">
              <w:rPr>
                <w:sz w:val="14"/>
                <w:szCs w:val="14"/>
              </w:rPr>
              <w:lastRenderedPageBreak/>
              <w:t>At 20% of all lots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1E13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E3BED1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6550D66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61BC19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8E3320" w14:textId="07EFB0E3" w:rsidR="00E5519D" w:rsidRDefault="00E5519D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R</w:t>
            </w:r>
          </w:p>
          <w:p w14:paraId="78186409" w14:textId="61880E01" w:rsidR="00F71084" w:rsidRPr="00462270" w:rsidRDefault="00E5519D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A9AAF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486F88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B232A0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FF6FAA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C2A5FA" w14:textId="6B4D0681" w:rsidR="00F71084" w:rsidRPr="00462270" w:rsidRDefault="00E5519D" w:rsidP="00C300E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SE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59A2" w14:textId="77777777" w:rsidR="00F71084" w:rsidRPr="00741190" w:rsidRDefault="00F71084" w:rsidP="00C300E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E089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50904215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4F61A6CB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29DFE3D9" w14:textId="77777777" w:rsidR="004D1FC0" w:rsidRDefault="004D1FC0" w:rsidP="00C300E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098998B0" w14:textId="704889EB" w:rsidR="00F71084" w:rsidRPr="00252E0E" w:rsidRDefault="00E5519D" w:rsidP="00C300E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  <w:r>
              <w:rPr>
                <w:b/>
                <w:bCs/>
                <w:sz w:val="14"/>
                <w:szCs w:val="14"/>
                <w:u w:val="single"/>
              </w:rPr>
              <w:lastRenderedPageBreak/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3CB9" w14:textId="77777777" w:rsidR="00F71084" w:rsidRPr="00741190" w:rsidRDefault="00F71084" w:rsidP="00C300E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C33E" w14:textId="77777777" w:rsidR="004D1FC0" w:rsidRDefault="004D1FC0" w:rsidP="00C300E3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AA75826" w14:textId="77777777" w:rsidR="004D1FC0" w:rsidRDefault="004D1FC0" w:rsidP="00C300E3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BEFB28A" w14:textId="77777777" w:rsidR="004D1FC0" w:rsidRDefault="004D1FC0" w:rsidP="00C300E3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D2D8C87" w14:textId="50ED5556" w:rsidR="00F71084" w:rsidRPr="00CA7AD6" w:rsidRDefault="0012153B" w:rsidP="00C300E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2153B">
              <w:rPr>
                <w:sz w:val="14"/>
                <w:szCs w:val="14"/>
              </w:rPr>
              <w:lastRenderedPageBreak/>
              <w:t> Attach Compaction Reports</w:t>
            </w:r>
          </w:p>
        </w:tc>
      </w:tr>
      <w:tr w:rsidR="00947707" w:rsidRPr="00741190" w14:paraId="4FF3B2C0" w14:textId="77777777" w:rsidTr="00E62D51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BAA5" w14:textId="04278EDE" w:rsidR="00947707" w:rsidRDefault="00947707" w:rsidP="009477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7.</w:t>
            </w:r>
            <w:r w:rsidR="009D585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3092" w14:textId="3F344CFC" w:rsidR="00947707" w:rsidRDefault="00947707" w:rsidP="00947707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9C632F">
              <w:rPr>
                <w:rFonts w:asciiTheme="majorHAnsi" w:hAnsiTheme="majorHAnsi" w:cstheme="majorHAnsi"/>
                <w:sz w:val="14"/>
                <w:szCs w:val="14"/>
              </w:rPr>
              <w:t>CCTV Inspection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28B5" w14:textId="547A38F0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701.30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1A97" w14:textId="3A2B703C" w:rsidR="00947707" w:rsidRPr="00B6118F" w:rsidRDefault="00947707" w:rsidP="00947707">
            <w:pPr>
              <w:tabs>
                <w:tab w:val="left" w:pos="28"/>
                <w:tab w:val="left" w:pos="91"/>
                <w:tab w:val="left" w:pos="206"/>
              </w:tabs>
              <w:spacing w:before="60"/>
              <w:ind w:right="-57"/>
              <w:rPr>
                <w:rFonts w:asciiTheme="majorHAnsi" w:hAnsiTheme="majorHAnsi" w:cstheme="majorHAnsi"/>
                <w:sz w:val="14"/>
                <w:szCs w:val="14"/>
              </w:rPr>
            </w:pPr>
            <w:r w:rsidRPr="00947707">
              <w:rPr>
                <w:b/>
                <w:snapToGrid w:val="0"/>
                <w:sz w:val="14"/>
                <w:szCs w:val="14"/>
              </w:rPr>
              <w:t>Have all storm water lines been inspected by CCTV and found to be free of defects prior to placement of pavement?</w:t>
            </w:r>
          </w:p>
          <w:p w14:paraId="2C2C6F29" w14:textId="5935399E" w:rsidR="00947707" w:rsidRPr="008625C4" w:rsidRDefault="00947707" w:rsidP="00947707">
            <w:pPr>
              <w:pStyle w:val="Tabletext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5A22" w14:textId="77777777" w:rsidR="00947707" w:rsidRDefault="00947707" w:rsidP="0094770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B155B5" w14:textId="44BEAE3B" w:rsidR="00947707" w:rsidRDefault="00947707" w:rsidP="0094770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1C41E" w14:textId="622EEC24" w:rsidR="00947707" w:rsidRPr="00947707" w:rsidRDefault="00947707" w:rsidP="00947707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947707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71B0" w14:textId="3D2611B2" w:rsidR="00947707" w:rsidRPr="00947707" w:rsidRDefault="00947707" w:rsidP="00947707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947707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F4F04" w14:textId="77777777" w:rsidR="00947707" w:rsidRPr="00947707" w:rsidRDefault="00947707" w:rsidP="0094770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43BE" w14:textId="506A915F" w:rsidR="00947707" w:rsidRPr="00947707" w:rsidRDefault="00947707" w:rsidP="0094770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947707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8A18" w14:textId="2357D39D" w:rsidR="00947707" w:rsidRPr="00947707" w:rsidRDefault="00947707" w:rsidP="0094770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947707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666B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D7E06F7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6DE1876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15D1B8A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CCTV Inspection Report</w:t>
            </w:r>
          </w:p>
          <w:p w14:paraId="4BF67192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bCs w:val="0"/>
                <w:sz w:val="14"/>
                <w:szCs w:val="14"/>
              </w:rPr>
              <w:t xml:space="preserve">        </w:t>
            </w:r>
          </w:p>
          <w:p w14:paraId="486FD238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E08291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3FDAE72" w14:textId="77777777" w:rsidR="00947707" w:rsidRDefault="00947707" w:rsidP="0094770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848BCB" w14:textId="77777777" w:rsidR="00947707" w:rsidRDefault="00947707" w:rsidP="0094770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p w14:paraId="7C0D4D42" w14:textId="77777777" w:rsidR="003B30F4" w:rsidRDefault="003B30F4" w:rsidP="00B27F39">
      <w:pPr>
        <w:pStyle w:val="SymalBodycopylvl1"/>
        <w:spacing w:before="60" w:after="0"/>
      </w:pPr>
    </w:p>
    <w:p w14:paraId="76F8CA88" w14:textId="77777777" w:rsidR="003B30F4" w:rsidRDefault="003B30F4" w:rsidP="00B27F39">
      <w:pPr>
        <w:pStyle w:val="SymalBodycopylvl1"/>
        <w:spacing w:before="60" w:after="0"/>
      </w:pPr>
    </w:p>
    <w:p w14:paraId="3393D27E" w14:textId="77777777" w:rsidR="003B30F4" w:rsidRDefault="003B30F4" w:rsidP="00B27F39">
      <w:pPr>
        <w:pStyle w:val="SymalBodycopylvl1"/>
        <w:spacing w:before="60" w:after="0"/>
      </w:pPr>
    </w:p>
    <w:p w14:paraId="771A7126" w14:textId="77777777" w:rsidR="003B30F4" w:rsidRDefault="003B30F4" w:rsidP="00B27F39">
      <w:pPr>
        <w:pStyle w:val="SymalBodycopylvl1"/>
        <w:spacing w:before="60" w:after="0"/>
      </w:pPr>
    </w:p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FDFD" w14:textId="77777777" w:rsidR="00D71732" w:rsidRDefault="00D71732" w:rsidP="007617B0">
      <w:pPr>
        <w:spacing w:after="0"/>
      </w:pPr>
      <w:r>
        <w:separator/>
      </w:r>
    </w:p>
  </w:endnote>
  <w:endnote w:type="continuationSeparator" w:id="0">
    <w:p w14:paraId="298259E4" w14:textId="77777777" w:rsidR="00D71732" w:rsidRDefault="00D71732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52FBDA63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9976EF">
            <w:rPr>
              <w:szCs w:val="16"/>
            </w:rPr>
            <w:t>/0</w:t>
          </w:r>
          <w:r w:rsidR="00257F7B">
            <w:rPr>
              <w:szCs w:val="16"/>
            </w:rPr>
            <w:t>6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5713" w14:textId="77777777" w:rsidR="00D71732" w:rsidRDefault="00D71732" w:rsidP="007617B0">
      <w:pPr>
        <w:spacing w:after="0"/>
      </w:pPr>
      <w:r>
        <w:separator/>
      </w:r>
    </w:p>
  </w:footnote>
  <w:footnote w:type="continuationSeparator" w:id="0">
    <w:p w14:paraId="0A253835" w14:textId="77777777" w:rsidR="00D71732" w:rsidRDefault="00D71732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125AB"/>
    <w:rsid w:val="00012FBA"/>
    <w:rsid w:val="00013E57"/>
    <w:rsid w:val="000158DC"/>
    <w:rsid w:val="00021F49"/>
    <w:rsid w:val="00031D18"/>
    <w:rsid w:val="0003431C"/>
    <w:rsid w:val="00035C95"/>
    <w:rsid w:val="0004110C"/>
    <w:rsid w:val="00042A87"/>
    <w:rsid w:val="0004421D"/>
    <w:rsid w:val="00046F51"/>
    <w:rsid w:val="000628FA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F94"/>
    <w:rsid w:val="000B6205"/>
    <w:rsid w:val="000B695B"/>
    <w:rsid w:val="000C28DA"/>
    <w:rsid w:val="000D0E97"/>
    <w:rsid w:val="000D19DD"/>
    <w:rsid w:val="000D2C8F"/>
    <w:rsid w:val="000D4A7C"/>
    <w:rsid w:val="000D6DC3"/>
    <w:rsid w:val="000F15B9"/>
    <w:rsid w:val="000F6E06"/>
    <w:rsid w:val="00112853"/>
    <w:rsid w:val="001153A9"/>
    <w:rsid w:val="0012153B"/>
    <w:rsid w:val="0012160E"/>
    <w:rsid w:val="00123A2C"/>
    <w:rsid w:val="00130D54"/>
    <w:rsid w:val="001329E3"/>
    <w:rsid w:val="0013432E"/>
    <w:rsid w:val="0013631B"/>
    <w:rsid w:val="00136359"/>
    <w:rsid w:val="00145C21"/>
    <w:rsid w:val="00150E01"/>
    <w:rsid w:val="00152695"/>
    <w:rsid w:val="00152A1E"/>
    <w:rsid w:val="00164930"/>
    <w:rsid w:val="00164D07"/>
    <w:rsid w:val="001811DA"/>
    <w:rsid w:val="0018362E"/>
    <w:rsid w:val="00191157"/>
    <w:rsid w:val="00191711"/>
    <w:rsid w:val="001925E8"/>
    <w:rsid w:val="00195C7E"/>
    <w:rsid w:val="001A7888"/>
    <w:rsid w:val="001B06FE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27E3C"/>
    <w:rsid w:val="0024535F"/>
    <w:rsid w:val="0024627B"/>
    <w:rsid w:val="00252AED"/>
    <w:rsid w:val="00254B48"/>
    <w:rsid w:val="0025506A"/>
    <w:rsid w:val="002554CB"/>
    <w:rsid w:val="00257F7B"/>
    <w:rsid w:val="002608E7"/>
    <w:rsid w:val="00264F3C"/>
    <w:rsid w:val="00276E10"/>
    <w:rsid w:val="00280FAE"/>
    <w:rsid w:val="00281140"/>
    <w:rsid w:val="00282680"/>
    <w:rsid w:val="0028562B"/>
    <w:rsid w:val="00290DBD"/>
    <w:rsid w:val="002B33D2"/>
    <w:rsid w:val="002B7C52"/>
    <w:rsid w:val="002C020C"/>
    <w:rsid w:val="002C3E58"/>
    <w:rsid w:val="002C40D8"/>
    <w:rsid w:val="002D08B8"/>
    <w:rsid w:val="002D1DF0"/>
    <w:rsid w:val="002E08A0"/>
    <w:rsid w:val="002E1EBA"/>
    <w:rsid w:val="002E46E4"/>
    <w:rsid w:val="002F7E9F"/>
    <w:rsid w:val="00301828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2BA2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465E"/>
    <w:rsid w:val="004446C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2A2D"/>
    <w:rsid w:val="004A0E5D"/>
    <w:rsid w:val="004A405A"/>
    <w:rsid w:val="004A4EDE"/>
    <w:rsid w:val="004A7E34"/>
    <w:rsid w:val="004B1AD9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4122"/>
    <w:rsid w:val="00535B3C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B07"/>
    <w:rsid w:val="0057088F"/>
    <w:rsid w:val="0057414C"/>
    <w:rsid w:val="00581148"/>
    <w:rsid w:val="005812CB"/>
    <w:rsid w:val="0058363C"/>
    <w:rsid w:val="005851B9"/>
    <w:rsid w:val="00587F35"/>
    <w:rsid w:val="005942B3"/>
    <w:rsid w:val="0059509B"/>
    <w:rsid w:val="005A2DB2"/>
    <w:rsid w:val="005A545C"/>
    <w:rsid w:val="005A730C"/>
    <w:rsid w:val="005B7315"/>
    <w:rsid w:val="005C244C"/>
    <w:rsid w:val="005D7F6B"/>
    <w:rsid w:val="005E1C0B"/>
    <w:rsid w:val="005E1E7C"/>
    <w:rsid w:val="005E1EEB"/>
    <w:rsid w:val="005E7C7F"/>
    <w:rsid w:val="005F20A8"/>
    <w:rsid w:val="00600E4F"/>
    <w:rsid w:val="00607B0C"/>
    <w:rsid w:val="00610C6D"/>
    <w:rsid w:val="00612627"/>
    <w:rsid w:val="00613248"/>
    <w:rsid w:val="006239C8"/>
    <w:rsid w:val="00624ADE"/>
    <w:rsid w:val="00626F76"/>
    <w:rsid w:val="0062751F"/>
    <w:rsid w:val="00635B53"/>
    <w:rsid w:val="00640BAA"/>
    <w:rsid w:val="00644773"/>
    <w:rsid w:val="0065381A"/>
    <w:rsid w:val="00653EE2"/>
    <w:rsid w:val="00657AFA"/>
    <w:rsid w:val="00660491"/>
    <w:rsid w:val="006660B9"/>
    <w:rsid w:val="00671642"/>
    <w:rsid w:val="00684AC4"/>
    <w:rsid w:val="00697598"/>
    <w:rsid w:val="006B7AF5"/>
    <w:rsid w:val="006B7EE7"/>
    <w:rsid w:val="006C1CE9"/>
    <w:rsid w:val="006D5AF1"/>
    <w:rsid w:val="006E29C0"/>
    <w:rsid w:val="006E50F4"/>
    <w:rsid w:val="006E6451"/>
    <w:rsid w:val="006F2187"/>
    <w:rsid w:val="006F6C26"/>
    <w:rsid w:val="007020DA"/>
    <w:rsid w:val="00706B2D"/>
    <w:rsid w:val="007101DE"/>
    <w:rsid w:val="00713840"/>
    <w:rsid w:val="0071393C"/>
    <w:rsid w:val="007332CD"/>
    <w:rsid w:val="007351D2"/>
    <w:rsid w:val="00741190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91F49"/>
    <w:rsid w:val="00794493"/>
    <w:rsid w:val="00797266"/>
    <w:rsid w:val="007A3D8B"/>
    <w:rsid w:val="007B51B3"/>
    <w:rsid w:val="007C033B"/>
    <w:rsid w:val="007C1826"/>
    <w:rsid w:val="007C18AE"/>
    <w:rsid w:val="007D1801"/>
    <w:rsid w:val="007D2294"/>
    <w:rsid w:val="007D24E8"/>
    <w:rsid w:val="007E30AF"/>
    <w:rsid w:val="007F06B8"/>
    <w:rsid w:val="007F383E"/>
    <w:rsid w:val="007F409D"/>
    <w:rsid w:val="007F5D0E"/>
    <w:rsid w:val="007F7B79"/>
    <w:rsid w:val="008042D6"/>
    <w:rsid w:val="00804B35"/>
    <w:rsid w:val="00807516"/>
    <w:rsid w:val="00812D80"/>
    <w:rsid w:val="00815CB5"/>
    <w:rsid w:val="00826421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91F2F"/>
    <w:rsid w:val="00892EDB"/>
    <w:rsid w:val="008969A1"/>
    <w:rsid w:val="008A6FA5"/>
    <w:rsid w:val="008B3132"/>
    <w:rsid w:val="008B3A4E"/>
    <w:rsid w:val="008B44D5"/>
    <w:rsid w:val="008C72DE"/>
    <w:rsid w:val="008D0815"/>
    <w:rsid w:val="008D7258"/>
    <w:rsid w:val="008F52D6"/>
    <w:rsid w:val="008F658D"/>
    <w:rsid w:val="00903633"/>
    <w:rsid w:val="00905271"/>
    <w:rsid w:val="009113FF"/>
    <w:rsid w:val="009122A5"/>
    <w:rsid w:val="0092310D"/>
    <w:rsid w:val="00927815"/>
    <w:rsid w:val="009317A5"/>
    <w:rsid w:val="00934D59"/>
    <w:rsid w:val="00947707"/>
    <w:rsid w:val="00947D2E"/>
    <w:rsid w:val="00952909"/>
    <w:rsid w:val="0095617A"/>
    <w:rsid w:val="00956461"/>
    <w:rsid w:val="0095774A"/>
    <w:rsid w:val="00957810"/>
    <w:rsid w:val="009612AB"/>
    <w:rsid w:val="0096243E"/>
    <w:rsid w:val="00967143"/>
    <w:rsid w:val="00976256"/>
    <w:rsid w:val="0097797F"/>
    <w:rsid w:val="009922C3"/>
    <w:rsid w:val="0099656E"/>
    <w:rsid w:val="009976EF"/>
    <w:rsid w:val="00997E2B"/>
    <w:rsid w:val="00997ED4"/>
    <w:rsid w:val="009A1BF1"/>
    <w:rsid w:val="009A2F10"/>
    <w:rsid w:val="009A3D1A"/>
    <w:rsid w:val="009A4487"/>
    <w:rsid w:val="009B08F6"/>
    <w:rsid w:val="009B0F20"/>
    <w:rsid w:val="009B6FD8"/>
    <w:rsid w:val="009B7B58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1549"/>
    <w:rsid w:val="00A037F8"/>
    <w:rsid w:val="00A17054"/>
    <w:rsid w:val="00A230A9"/>
    <w:rsid w:val="00A263D2"/>
    <w:rsid w:val="00A265F2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F70"/>
    <w:rsid w:val="00A65C9F"/>
    <w:rsid w:val="00A67217"/>
    <w:rsid w:val="00A71811"/>
    <w:rsid w:val="00A7458C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F0B93"/>
    <w:rsid w:val="00AF0F69"/>
    <w:rsid w:val="00AF198A"/>
    <w:rsid w:val="00AF1ECC"/>
    <w:rsid w:val="00B00A3E"/>
    <w:rsid w:val="00B03F34"/>
    <w:rsid w:val="00B04CA9"/>
    <w:rsid w:val="00B052D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53353"/>
    <w:rsid w:val="00B6118F"/>
    <w:rsid w:val="00B623C4"/>
    <w:rsid w:val="00B6306C"/>
    <w:rsid w:val="00B72C8F"/>
    <w:rsid w:val="00B8060D"/>
    <w:rsid w:val="00B83F95"/>
    <w:rsid w:val="00B8480C"/>
    <w:rsid w:val="00B8549A"/>
    <w:rsid w:val="00B864E4"/>
    <w:rsid w:val="00B950F8"/>
    <w:rsid w:val="00B96A59"/>
    <w:rsid w:val="00B96C42"/>
    <w:rsid w:val="00BA0363"/>
    <w:rsid w:val="00BA0FF7"/>
    <w:rsid w:val="00BB3A03"/>
    <w:rsid w:val="00BB4E37"/>
    <w:rsid w:val="00BB508E"/>
    <w:rsid w:val="00BB5159"/>
    <w:rsid w:val="00BC276E"/>
    <w:rsid w:val="00BC66ED"/>
    <w:rsid w:val="00BC6BA6"/>
    <w:rsid w:val="00BD00A2"/>
    <w:rsid w:val="00BD2FB4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8F8"/>
    <w:rsid w:val="00C16AE3"/>
    <w:rsid w:val="00C16F2F"/>
    <w:rsid w:val="00C17BFF"/>
    <w:rsid w:val="00C300E3"/>
    <w:rsid w:val="00C32626"/>
    <w:rsid w:val="00C35E2A"/>
    <w:rsid w:val="00C40179"/>
    <w:rsid w:val="00C5331B"/>
    <w:rsid w:val="00C54893"/>
    <w:rsid w:val="00C5707D"/>
    <w:rsid w:val="00C60631"/>
    <w:rsid w:val="00C613EF"/>
    <w:rsid w:val="00C6169C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14F8"/>
    <w:rsid w:val="00CA2371"/>
    <w:rsid w:val="00CA29FD"/>
    <w:rsid w:val="00CA47C1"/>
    <w:rsid w:val="00CB5C8B"/>
    <w:rsid w:val="00CC61F8"/>
    <w:rsid w:val="00CE09EE"/>
    <w:rsid w:val="00CE7217"/>
    <w:rsid w:val="00CE72C7"/>
    <w:rsid w:val="00CF1D59"/>
    <w:rsid w:val="00D012A3"/>
    <w:rsid w:val="00D044E2"/>
    <w:rsid w:val="00D12376"/>
    <w:rsid w:val="00D156BC"/>
    <w:rsid w:val="00D176FE"/>
    <w:rsid w:val="00D20314"/>
    <w:rsid w:val="00D2101B"/>
    <w:rsid w:val="00D21DB7"/>
    <w:rsid w:val="00D340C6"/>
    <w:rsid w:val="00D3691D"/>
    <w:rsid w:val="00D44CD7"/>
    <w:rsid w:val="00D60E1B"/>
    <w:rsid w:val="00D640F0"/>
    <w:rsid w:val="00D65FB7"/>
    <w:rsid w:val="00D66D53"/>
    <w:rsid w:val="00D67B67"/>
    <w:rsid w:val="00D705C8"/>
    <w:rsid w:val="00D71732"/>
    <w:rsid w:val="00D73579"/>
    <w:rsid w:val="00D77AC2"/>
    <w:rsid w:val="00D81159"/>
    <w:rsid w:val="00D83E1A"/>
    <w:rsid w:val="00D91A8F"/>
    <w:rsid w:val="00DA2F1B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6889"/>
    <w:rsid w:val="00DC6E08"/>
    <w:rsid w:val="00DD345D"/>
    <w:rsid w:val="00DD4E84"/>
    <w:rsid w:val="00DD5BA4"/>
    <w:rsid w:val="00DE21F2"/>
    <w:rsid w:val="00E00F9E"/>
    <w:rsid w:val="00E02F93"/>
    <w:rsid w:val="00E078D4"/>
    <w:rsid w:val="00E106BE"/>
    <w:rsid w:val="00E106CA"/>
    <w:rsid w:val="00E123B5"/>
    <w:rsid w:val="00E21139"/>
    <w:rsid w:val="00E31A35"/>
    <w:rsid w:val="00E34823"/>
    <w:rsid w:val="00E36C70"/>
    <w:rsid w:val="00E42DEF"/>
    <w:rsid w:val="00E52B4F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7852"/>
    <w:rsid w:val="00F61BDD"/>
    <w:rsid w:val="00F63AB4"/>
    <w:rsid w:val="00F67E9F"/>
    <w:rsid w:val="00F71032"/>
    <w:rsid w:val="00F71084"/>
    <w:rsid w:val="00F72B96"/>
    <w:rsid w:val="00F74CAB"/>
    <w:rsid w:val="00F90A08"/>
    <w:rsid w:val="00F92D53"/>
    <w:rsid w:val="00FA1CAD"/>
    <w:rsid w:val="00FB1C3B"/>
    <w:rsid w:val="00FB57C8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C4402-576E-46E5-9C9E-3FD90C4F0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139</TotalTime>
  <Pages>10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44</cp:revision>
  <cp:lastPrinted>2022-10-03T03:23:00Z</cp:lastPrinted>
  <dcterms:created xsi:type="dcterms:W3CDTF">2022-09-29T10:02:00Z</dcterms:created>
  <dcterms:modified xsi:type="dcterms:W3CDTF">2022-10-14T01:53:00Z</dcterms:modified>
</cp:coreProperties>
</file>