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C96A23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670BA1D9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E026BD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E026BD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FA17FF" w:rsidRPr="00FA17FF">
        <w:rPr>
          <w:b/>
          <w:bCs/>
          <w:sz w:val="40"/>
          <w:szCs w:val="40"/>
        </w:rPr>
        <w:t xml:space="preserve">Concrete </w:t>
      </w:r>
      <w:r w:rsidR="00FA17FF">
        <w:rPr>
          <w:b/>
          <w:bCs/>
          <w:sz w:val="40"/>
          <w:szCs w:val="40"/>
        </w:rPr>
        <w:t>R</w:t>
      </w:r>
      <w:r w:rsidR="00FA17FF" w:rsidRPr="00FA17FF">
        <w:rPr>
          <w:b/>
          <w:bCs/>
          <w:sz w:val="40"/>
          <w:szCs w:val="40"/>
        </w:rPr>
        <w:t xml:space="preserve">etaining </w:t>
      </w:r>
      <w:r w:rsidR="00FA17FF">
        <w:rPr>
          <w:b/>
          <w:bCs/>
          <w:sz w:val="40"/>
          <w:szCs w:val="40"/>
        </w:rPr>
        <w:t>W</w:t>
      </w:r>
      <w:r w:rsidR="00FA17FF" w:rsidRPr="00FA17FF">
        <w:rPr>
          <w:b/>
          <w:bCs/>
          <w:sz w:val="40"/>
          <w:szCs w:val="40"/>
        </w:rPr>
        <w:t xml:space="preserve">alls </w:t>
      </w:r>
      <w:proofErr w:type="gramStart"/>
      <w:r w:rsidR="00FA17FF">
        <w:rPr>
          <w:b/>
          <w:bCs/>
          <w:sz w:val="40"/>
          <w:szCs w:val="40"/>
        </w:rPr>
        <w:t>A</w:t>
      </w:r>
      <w:r w:rsidR="00FA17FF" w:rsidRPr="00FA17FF">
        <w:rPr>
          <w:b/>
          <w:bCs/>
          <w:sz w:val="40"/>
          <w:szCs w:val="40"/>
        </w:rPr>
        <w:t>nd</w:t>
      </w:r>
      <w:proofErr w:type="gramEnd"/>
      <w:r w:rsidR="00FA17FF" w:rsidRPr="00FA17FF">
        <w:rPr>
          <w:b/>
          <w:bCs/>
          <w:sz w:val="40"/>
          <w:szCs w:val="40"/>
        </w:rPr>
        <w:t xml:space="preserve"> </w:t>
      </w:r>
      <w:r w:rsidR="00FA17FF">
        <w:rPr>
          <w:b/>
          <w:bCs/>
          <w:sz w:val="40"/>
          <w:szCs w:val="40"/>
        </w:rPr>
        <w:t>W</w:t>
      </w:r>
      <w:r w:rsidR="00FA17FF" w:rsidRPr="00FA17FF">
        <w:rPr>
          <w:b/>
          <w:bCs/>
          <w:sz w:val="40"/>
          <w:szCs w:val="40"/>
        </w:rPr>
        <w:t xml:space="preserve">all </w:t>
      </w:r>
      <w:r w:rsidR="00FA17FF">
        <w:rPr>
          <w:b/>
          <w:bCs/>
          <w:sz w:val="40"/>
          <w:szCs w:val="40"/>
        </w:rPr>
        <w:t>F</w:t>
      </w:r>
      <w:r w:rsidR="00FA17FF" w:rsidRPr="00FA17FF">
        <w:rPr>
          <w:b/>
          <w:bCs/>
          <w:sz w:val="40"/>
          <w:szCs w:val="40"/>
        </w:rPr>
        <w:t>ootings</w:t>
      </w:r>
    </w:p>
    <w:tbl>
      <w:tblPr>
        <w:tblStyle w:val="TableGridLight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990"/>
        <w:gridCol w:w="1559"/>
        <w:gridCol w:w="2698"/>
        <w:gridCol w:w="1418"/>
        <w:gridCol w:w="709"/>
        <w:gridCol w:w="709"/>
        <w:gridCol w:w="855"/>
        <w:gridCol w:w="1559"/>
        <w:gridCol w:w="1691"/>
      </w:tblGrid>
      <w:tr w:rsidR="005C244C" w14:paraId="7F905F15" w14:textId="77777777" w:rsidTr="008E4A55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14:paraId="0C0E5F17" w14:textId="031D4E8E" w:rsidR="005C244C" w:rsidRDefault="008218B3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8218B3">
              <w:rPr>
                <w:b/>
                <w:bCs/>
              </w:rPr>
              <w:t>CC0371</w:t>
            </w:r>
          </w:p>
        </w:tc>
        <w:tc>
          <w:tcPr>
            <w:tcW w:w="1559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116" w:type="dxa"/>
            <w:gridSpan w:val="2"/>
            <w:tcBorders>
              <w:bottom w:val="single" w:sz="4" w:space="0" w:color="auto"/>
            </w:tcBorders>
          </w:tcPr>
          <w:p w14:paraId="4AAE9CA5" w14:textId="382D6436" w:rsidR="005C244C" w:rsidRPr="00B27F39" w:rsidRDefault="00B22CB4" w:rsidP="00EA0774">
            <w:pPr>
              <w:pStyle w:val="SymalBodycopylvl1"/>
              <w:spacing w:before="60" w:after="0"/>
              <w:jc w:val="center"/>
            </w:pPr>
            <w:r w:rsidRPr="00B22CB4"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0CC9CE6D" w:rsidR="005C244C" w:rsidRDefault="00B22CB4" w:rsidP="006E50F4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07/10/</w:t>
            </w:r>
            <w:r w:rsidR="0003243B">
              <w:rPr>
                <w:b/>
                <w:bCs/>
              </w:rPr>
              <w:t>2022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A6BAB1E" w14:textId="7ACA65DB" w:rsidR="005C244C" w:rsidRPr="00B27F39" w:rsidRDefault="0003243B" w:rsidP="00B27F39">
            <w:pPr>
              <w:pStyle w:val="SymalBodycopylvl1"/>
              <w:spacing w:before="60" w:after="0"/>
            </w:pPr>
            <w:r>
              <w:t>Maher Moharam</w:t>
            </w:r>
          </w:p>
        </w:tc>
      </w:tr>
      <w:tr w:rsidR="00B27F39" w14:paraId="5C362654" w14:textId="77777777" w:rsidTr="008E4A55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52E0350" w14:textId="5FA07DEB" w:rsidR="005C244C" w:rsidRPr="009113FF" w:rsidRDefault="008A1D50" w:rsidP="00B27F39">
            <w:pPr>
              <w:pStyle w:val="SymalBodycopylvl1"/>
              <w:spacing w:before="60" w:after="0"/>
            </w:pPr>
            <w:r>
              <w:rPr>
                <w:sz w:val="16"/>
                <w:szCs w:val="16"/>
              </w:rPr>
              <w:t>ITP-SYM</w:t>
            </w:r>
            <w:r w:rsidR="008B08D8" w:rsidRPr="008B08D8">
              <w:rPr>
                <w:sz w:val="16"/>
                <w:szCs w:val="16"/>
              </w:rPr>
              <w:t>-</w:t>
            </w:r>
            <w:r w:rsidR="008B08D8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770E333B" w:rsidR="005C244C" w:rsidRDefault="008B08D8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 w:rsidR="001A331C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="001A331C">
              <w:rPr>
                <w:b/>
                <w:bCs/>
              </w:rPr>
              <w:t>/202</w:t>
            </w:r>
            <w:r>
              <w:rPr>
                <w:b/>
                <w:bCs/>
              </w:rPr>
              <w:t>2</w:t>
            </w:r>
          </w:p>
        </w:tc>
        <w:tc>
          <w:tcPr>
            <w:tcW w:w="2836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105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8E4A55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7093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1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3FE7CEB8" w:rsidR="00741190" w:rsidRPr="00741190" w:rsidRDefault="00274705" w:rsidP="0027470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74705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4B6C8C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32FD62E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</w:t>
            </w:r>
            <w:r w:rsidR="001A7CBB" w:rsidRPr="001A7CBB">
              <w:rPr>
                <w:b/>
                <w:bCs/>
                <w:color w:val="FFFFFF" w:themeColor="background1"/>
                <w:sz w:val="20"/>
              </w:rPr>
              <w:t xml:space="preserve"> </w:t>
            </w:r>
            <w:proofErr w:type="gramStart"/>
            <w:r w:rsidR="001A7CBB" w:rsidRPr="001A7CBB">
              <w:rPr>
                <w:b/>
                <w:bCs/>
                <w:color w:val="FFFFFF" w:themeColor="background1"/>
                <w:sz w:val="20"/>
              </w:rPr>
              <w:t>0  General</w:t>
            </w:r>
            <w:proofErr w:type="gramEnd"/>
            <w:r w:rsidR="001A7CBB" w:rsidRPr="001A7CBB">
              <w:rPr>
                <w:b/>
                <w:bCs/>
                <w:color w:val="FFFFFF" w:themeColor="background1"/>
                <w:sz w:val="20"/>
              </w:rPr>
              <w:t xml:space="preserve"> Details</w:t>
            </w:r>
          </w:p>
        </w:tc>
      </w:tr>
      <w:tr w:rsidR="004D39F9" w:rsidRPr="00741190" w14:paraId="0A44797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71B190E" w14:textId="77777777" w:rsidR="004D39F9" w:rsidRPr="00741190" w:rsidRDefault="004D39F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D340C6"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02E0EE4" w14:textId="7715312E" w:rsidR="004D39F9" w:rsidRPr="00C1690D" w:rsidRDefault="00C1690D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1690D">
              <w:rPr>
                <w:sz w:val="14"/>
                <w:szCs w:val="14"/>
              </w:rPr>
              <w:t>Material classification and source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7E7343C" w14:textId="77777777" w:rsidR="004D39F9" w:rsidRDefault="00746198" w:rsidP="00EA0774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406A">
              <w:rPr>
                <w:rFonts w:ascii="Arial" w:hAnsi="Arial" w:cs="Arial"/>
                <w:sz w:val="16"/>
                <w:szCs w:val="16"/>
              </w:rPr>
              <w:t>503.04</w:t>
            </w:r>
          </w:p>
          <w:p w14:paraId="09FDB710" w14:textId="01750E54" w:rsidR="005E4884" w:rsidRPr="005E4884" w:rsidRDefault="005E4884" w:rsidP="005E4884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E4884">
              <w:rPr>
                <w:sz w:val="14"/>
                <w:szCs w:val="14"/>
              </w:rPr>
              <w:t>VR 610</w:t>
            </w:r>
            <w:r w:rsidR="00A25911">
              <w:rPr>
                <w:sz w:val="14"/>
                <w:szCs w:val="14"/>
              </w:rPr>
              <w:t>.07</w:t>
            </w:r>
          </w:p>
          <w:p w14:paraId="11FE10B4" w14:textId="65648C1E" w:rsidR="005E4884" w:rsidRPr="00EA0774" w:rsidRDefault="005E4884" w:rsidP="005E4884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5E4884">
              <w:rPr>
                <w:sz w:val="14"/>
                <w:szCs w:val="14"/>
              </w:rPr>
              <w:t>AS 1379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09E128C" w14:textId="35029A84" w:rsidR="007C51A7" w:rsidRPr="00C677C2" w:rsidRDefault="00DC1645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Is Mix design approved prior to placemen and </w:t>
            </w:r>
            <w:r w:rsidR="007C51A7" w:rsidRPr="00C677C2">
              <w:rPr>
                <w:rFonts w:ascii="Arial" w:hAnsi="Arial" w:cs="Arial"/>
                <w:sz w:val="14"/>
                <w:szCs w:val="14"/>
              </w:rPr>
              <w:t>m</w:t>
            </w:r>
            <w:r w:rsidRPr="00C677C2">
              <w:rPr>
                <w:rFonts w:ascii="Arial" w:hAnsi="Arial" w:cs="Arial"/>
                <w:sz w:val="14"/>
                <w:szCs w:val="14"/>
              </w:rPr>
              <w:t>aterial properties meet project specification, AS 3600, AS 1379.</w:t>
            </w:r>
          </w:p>
          <w:p w14:paraId="09A1DBDC" w14:textId="425AC1C9" w:rsidR="00E0062C" w:rsidRPr="00C677C2" w:rsidRDefault="00482325" w:rsidP="00E0062C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1CBBC70" w14:textId="77777777" w:rsidR="00A96410" w:rsidRPr="00C677C2" w:rsidRDefault="00F00BCC" w:rsidP="00E0062C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Concrete Strength</w:t>
            </w:r>
            <w:r w:rsidR="00E0062C" w:rsidRPr="00C677C2">
              <w:rPr>
                <w:rFonts w:ascii="Arial" w:hAnsi="Arial" w:cs="Arial"/>
                <w:sz w:val="14"/>
                <w:szCs w:val="14"/>
              </w:rPr>
              <w:t>________ MPA</w:t>
            </w:r>
          </w:p>
          <w:p w14:paraId="4ED2FD3B" w14:textId="2EC90B85" w:rsidR="00E0062C" w:rsidRPr="00C677C2" w:rsidRDefault="00E0062C" w:rsidP="00E0062C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3D31693" w14:textId="67F194D8" w:rsidR="004D39F9" w:rsidRPr="00482325" w:rsidRDefault="00482325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 xml:space="preserve">Prior to </w:t>
            </w:r>
            <w:r w:rsidR="009438E2">
              <w:rPr>
                <w:sz w:val="14"/>
                <w:szCs w:val="14"/>
              </w:rPr>
              <w:t xml:space="preserve">the </w:t>
            </w:r>
            <w:r w:rsidRPr="00482325">
              <w:rPr>
                <w:sz w:val="14"/>
                <w:szCs w:val="14"/>
              </w:rPr>
              <w:t>Start</w:t>
            </w:r>
            <w:r w:rsidR="00BB2AD8">
              <w:rPr>
                <w:sz w:val="14"/>
                <w:szCs w:val="14"/>
              </w:rPr>
              <w:t xml:space="preserve"> of Activity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415B1FD" w14:textId="03F3C4AF" w:rsidR="004D39F9" w:rsidRPr="00482325" w:rsidRDefault="00482325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F1C497" w14:textId="16C1EE57" w:rsidR="004D39F9" w:rsidRPr="00482325" w:rsidRDefault="00482325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10FCD6A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6483F51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CB1B7CD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8E52835" w14:textId="77777777" w:rsidR="004D39F9" w:rsidRPr="00741190" w:rsidRDefault="004D39F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9438E2" w:rsidRPr="00741190" w14:paraId="53F7374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664D879" w14:textId="5DB53B5C" w:rsidR="009438E2" w:rsidRPr="00D340C6" w:rsidRDefault="009438E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5D170F4" w14:textId="40D52A34" w:rsidR="009438E2" w:rsidRPr="00C1690D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164621">
              <w:rPr>
                <w:sz w:val="14"/>
                <w:szCs w:val="14"/>
              </w:rPr>
              <w:t>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EE6EFB2" w14:textId="3BE2D1F5" w:rsidR="009438E2" w:rsidRPr="005B406A" w:rsidRDefault="009438E2" w:rsidP="009438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14E94">
              <w:rPr>
                <w:rFonts w:ascii="Arial" w:hAnsi="Arial" w:cs="Arial"/>
                <w:sz w:val="16"/>
                <w:szCs w:val="16"/>
              </w:rPr>
              <w:t>Civil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73BBDA4" w14:textId="77777777" w:rsidR="009438E2" w:rsidRPr="00C677C2" w:rsidRDefault="009438E2" w:rsidP="009438E2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Is the work area clearly pegged out for line and level?</w:t>
            </w:r>
          </w:p>
          <w:p w14:paraId="665F4CFD" w14:textId="77777777" w:rsidR="009438E2" w:rsidRPr="00C677C2" w:rsidRDefault="009438E2" w:rsidP="009438E2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C2C92A2" w14:textId="70D2E2DB" w:rsidR="00E0062C" w:rsidRPr="00C677C2" w:rsidRDefault="00DB468F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Wall/Footing Reference _____________</w:t>
            </w:r>
          </w:p>
          <w:p w14:paraId="72311107" w14:textId="77777777" w:rsidR="00F0697F" w:rsidRPr="00C677C2" w:rsidRDefault="00F0697F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09DE405E" w14:textId="29851066" w:rsidR="00F0697F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Zone_______________</w:t>
            </w:r>
          </w:p>
          <w:p w14:paraId="17581ECF" w14:textId="77777777" w:rsidR="003531CB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  <w:p w14:paraId="45A771F9" w14:textId="77777777" w:rsidR="00DB468F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Stage______________</w:t>
            </w:r>
          </w:p>
          <w:p w14:paraId="0C865C34" w14:textId="5515F010" w:rsidR="003531CB" w:rsidRPr="00C677C2" w:rsidRDefault="003531CB" w:rsidP="00DB468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98BF6E2" w14:textId="3A1F8199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482325">
              <w:rPr>
                <w:sz w:val="14"/>
                <w:szCs w:val="14"/>
              </w:rPr>
              <w:t xml:space="preserve">Prior to </w:t>
            </w:r>
            <w:r>
              <w:rPr>
                <w:sz w:val="14"/>
                <w:szCs w:val="14"/>
              </w:rPr>
              <w:t xml:space="preserve">the </w:t>
            </w:r>
            <w:r w:rsidRPr="00482325">
              <w:rPr>
                <w:sz w:val="14"/>
                <w:szCs w:val="14"/>
              </w:rPr>
              <w:t>Start</w:t>
            </w:r>
            <w:r>
              <w:rPr>
                <w:sz w:val="14"/>
                <w:szCs w:val="14"/>
              </w:rPr>
              <w:t xml:space="preserve"> of Activity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98AF439" w14:textId="6E9DA031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438E2"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2C80A6B" w14:textId="1112C2D5" w:rsidR="009438E2" w:rsidRPr="00482325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F44914C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486F60F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89A9B68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E48A538" w14:textId="5E1E1AFD" w:rsidR="009438E2" w:rsidRPr="001D5212" w:rsidRDefault="00DD4500" w:rsidP="009438E2">
            <w:pPr>
              <w:pStyle w:val="SymalTableBody"/>
              <w:spacing w:before="20" w:after="20"/>
              <w:rPr>
                <w:szCs w:val="18"/>
              </w:rPr>
            </w:pPr>
            <w:r>
              <w:rPr>
                <w:szCs w:val="18"/>
              </w:rPr>
              <w:t>`</w:t>
            </w:r>
          </w:p>
        </w:tc>
      </w:tr>
      <w:tr w:rsidR="00F00C9F" w:rsidRPr="00741190" w14:paraId="06DE238B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06CCAD4" w14:textId="1B9A1405" w:rsidR="00F00C9F" w:rsidRDefault="00F00C9F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8ADDE8A" w14:textId="56AA6786" w:rsidR="00F00C9F" w:rsidRPr="00164621" w:rsidRDefault="00F00C9F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F00C9F">
              <w:rPr>
                <w:sz w:val="14"/>
                <w:szCs w:val="14"/>
              </w:rPr>
              <w:t>Conformity with Drawings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13F1E77" w14:textId="42753D78" w:rsidR="00F00C9F" w:rsidRPr="00E14E94" w:rsidRDefault="0028509A" w:rsidP="009438E2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53AE">
              <w:rPr>
                <w:rFonts w:ascii="Arial" w:hAnsi="Arial" w:cs="Arial"/>
                <w:sz w:val="14"/>
                <w:szCs w:val="14"/>
              </w:rPr>
              <w:t>Aconex Documents Register</w:t>
            </w:r>
            <w:r w:rsidR="008E3446" w:rsidRPr="00D053AE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47B955C" w14:textId="77777777" w:rsidR="004577E5" w:rsidRPr="00C677C2" w:rsidRDefault="004577E5" w:rsidP="004577E5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>Are the drawings, complete &amp; current?</w:t>
            </w:r>
          </w:p>
          <w:p w14:paraId="6D8075E6" w14:textId="541DBDF7" w:rsidR="00F00C9F" w:rsidRPr="00C677C2" w:rsidRDefault="004577E5" w:rsidP="004577E5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437DB02" w14:textId="532A79F6" w:rsidR="00F00C9F" w:rsidRPr="00482325" w:rsidRDefault="00E306F9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306F9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DD9DB08" w14:textId="436214B9" w:rsidR="00F00C9F" w:rsidRPr="009438E2" w:rsidRDefault="008D598E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8D598E"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9B48CC2" w14:textId="0FF58D0E" w:rsidR="00F00C9F" w:rsidRDefault="000D3357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D3357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E88D9ED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31D1EB5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F2FD5C8" w14:textId="77777777" w:rsidR="00F00C9F" w:rsidRPr="00741190" w:rsidRDefault="00F00C9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9290CD6" w14:textId="63DDE09B" w:rsidR="00F00C9F" w:rsidRPr="000A0F29" w:rsidRDefault="000A0F29" w:rsidP="009438E2">
            <w:pPr>
              <w:pStyle w:val="SymalTableBody"/>
              <w:spacing w:before="20" w:after="20"/>
              <w:rPr>
                <w:szCs w:val="18"/>
              </w:rPr>
            </w:pPr>
            <w:r w:rsidRPr="000A0F29">
              <w:rPr>
                <w:szCs w:val="18"/>
              </w:rPr>
              <w:t>Attach Recent IFC Drawings</w:t>
            </w:r>
          </w:p>
        </w:tc>
      </w:tr>
      <w:tr w:rsidR="009438E2" w:rsidRPr="00741190" w14:paraId="2FB1394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8EE5853" w14:textId="05CC4D2F" w:rsidR="009438E2" w:rsidRPr="00D340C6" w:rsidRDefault="009438E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3B7D0B1" w14:textId="16E09AB8" w:rsidR="00B6165F" w:rsidRPr="004B6C8C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4B6C8C">
              <w:rPr>
                <w:sz w:val="14"/>
                <w:szCs w:val="14"/>
              </w:rPr>
              <w:t>Excavation Permit &amp;</w:t>
            </w:r>
          </w:p>
          <w:p w14:paraId="52C447F1" w14:textId="7F056DA2" w:rsidR="009438E2" w:rsidRPr="00EA0774" w:rsidRDefault="009438E2" w:rsidP="009438E2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4B6C8C">
              <w:rPr>
                <w:sz w:val="14"/>
                <w:szCs w:val="14"/>
              </w:rPr>
              <w:t>Penetration Permit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50DCC10" w14:textId="77777777" w:rsidR="009438E2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SMP</w:t>
            </w:r>
          </w:p>
          <w:p w14:paraId="4F08C3F6" w14:textId="5D5A7786" w:rsidR="004B681E" w:rsidRPr="00EA0774" w:rsidRDefault="004B681E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 602.03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328F50F" w14:textId="33BB107E" w:rsidR="009438E2" w:rsidRPr="00C677C2" w:rsidRDefault="00277351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Were a</w:t>
            </w:r>
            <w:r w:rsidR="009438E2" w:rsidRPr="00C677C2">
              <w:rPr>
                <w:sz w:val="14"/>
                <w:szCs w:val="14"/>
              </w:rPr>
              <w:t>ll identified underground services marked and potholed to confirm location and depth</w:t>
            </w:r>
            <w:r w:rsidRPr="00C677C2">
              <w:rPr>
                <w:sz w:val="14"/>
                <w:szCs w:val="14"/>
              </w:rPr>
              <w:t xml:space="preserve"> and n</w:t>
            </w:r>
            <w:r w:rsidR="009438E2" w:rsidRPr="00C677C2">
              <w:rPr>
                <w:sz w:val="14"/>
                <w:szCs w:val="14"/>
              </w:rPr>
              <w:t>o machine excavation within 1m of underground services.</w:t>
            </w:r>
          </w:p>
          <w:p w14:paraId="54FD0D9E" w14:textId="34FC785D" w:rsidR="00277351" w:rsidRPr="00C677C2" w:rsidRDefault="00277351" w:rsidP="00277351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75BB9AF5" w14:textId="77777777" w:rsidR="009438E2" w:rsidRPr="00C677C2" w:rsidRDefault="009438E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 xml:space="preserve">Relevant permits have been signed and approved. </w:t>
            </w:r>
          </w:p>
          <w:p w14:paraId="2335A9E2" w14:textId="77777777" w:rsidR="007B3098" w:rsidRPr="00C677C2" w:rsidRDefault="00277351" w:rsidP="00277351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="007B3098" w:rsidRPr="00C677C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3F2F754A" w14:textId="77777777" w:rsidR="007B3098" w:rsidRPr="00C677C2" w:rsidRDefault="007B3098" w:rsidP="0027735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</w:p>
          <w:p w14:paraId="68B16346" w14:textId="77777777" w:rsidR="00277351" w:rsidRPr="00C677C2" w:rsidRDefault="007B3098" w:rsidP="006B1F5D">
            <w:pPr>
              <w:pStyle w:val="SymalTableBody"/>
              <w:spacing w:before="20" w:after="20"/>
              <w:rPr>
                <w:rFonts w:ascii="Segoe UI Symbol" w:hAnsi="Segoe UI Symbol" w:cs="Segoe UI Symbol"/>
                <w:sz w:val="14"/>
                <w:szCs w:val="14"/>
              </w:rPr>
            </w:pP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Extents and levels correct to relevant drawings</w:t>
            </w:r>
          </w:p>
          <w:p w14:paraId="33D7DB73" w14:textId="77777777" w:rsidR="007B3098" w:rsidRPr="00C677C2" w:rsidRDefault="007B3098" w:rsidP="00277351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lastRenderedPageBreak/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23848D3A" w14:textId="77777777" w:rsidR="006F7925" w:rsidRPr="00C677C2" w:rsidRDefault="006F7925" w:rsidP="006B1F5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50mm Blinding to be placed as required to allow working surface and protect excavation.</w:t>
            </w:r>
          </w:p>
          <w:p w14:paraId="4AE617C9" w14:textId="77777777" w:rsidR="006F7925" w:rsidRPr="00C677C2" w:rsidRDefault="00F66278" w:rsidP="00277351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677C2">
              <w:rPr>
                <w:rFonts w:ascii="Arial" w:hAnsi="Arial" w:cs="Arial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  <w:p w14:paraId="099B4570" w14:textId="77777777" w:rsidR="00F66278" w:rsidRPr="00C677C2" w:rsidRDefault="006B1F5D" w:rsidP="006B1F5D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Excavation to a total depth of _______mm</w:t>
            </w:r>
          </w:p>
          <w:p w14:paraId="1E52A549" w14:textId="59255E30" w:rsidR="002A30DD" w:rsidRPr="00C677C2" w:rsidRDefault="002A30DD" w:rsidP="006B1F5D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639BB117" w14:textId="77777777" w:rsidR="009438E2" w:rsidRPr="00EA0774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lastRenderedPageBreak/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6E5BBCF" w14:textId="77777777" w:rsidR="009438E2" w:rsidRPr="005F7CD2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5F7CD2"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662E917" w14:textId="147B9F61" w:rsidR="009438E2" w:rsidRPr="00EA0774" w:rsidRDefault="009438E2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>
              <w:rPr>
                <w:sz w:val="14"/>
                <w:szCs w:val="14"/>
              </w:rPr>
              <w:t>E</w:t>
            </w:r>
            <w:r w:rsidR="008970A5">
              <w:rPr>
                <w:sz w:val="14"/>
                <w:szCs w:val="14"/>
              </w:rPr>
              <w:t>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B94D89E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8470741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7EE2B24" w14:textId="77777777" w:rsidR="009438E2" w:rsidRPr="00741190" w:rsidRDefault="009438E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36F9FED0" w14:textId="25DAF9BA" w:rsidR="009438E2" w:rsidRPr="00EB232B" w:rsidRDefault="006F2D8F" w:rsidP="009438E2">
            <w:pPr>
              <w:pStyle w:val="SymalTableBody"/>
              <w:spacing w:before="20" w:after="20"/>
              <w:rPr>
                <w:szCs w:val="18"/>
              </w:rPr>
            </w:pPr>
            <w:proofErr w:type="gramStart"/>
            <w:r w:rsidRPr="006F2D8F">
              <w:rPr>
                <w:szCs w:val="18"/>
              </w:rPr>
              <w:t xml:space="preserve">  </w:t>
            </w:r>
            <w:r w:rsidR="000B0BB0">
              <w:rPr>
                <w:szCs w:val="18"/>
              </w:rPr>
              <w:t>Attach</w:t>
            </w:r>
            <w:proofErr w:type="gramEnd"/>
            <w:r w:rsidR="000B0BB0">
              <w:rPr>
                <w:szCs w:val="18"/>
              </w:rPr>
              <w:t xml:space="preserve"> completed Permit </w:t>
            </w:r>
          </w:p>
        </w:tc>
      </w:tr>
      <w:tr w:rsidR="00862ED5" w:rsidRPr="00741190" w14:paraId="5A8C3524" w14:textId="77777777" w:rsidTr="00090B20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7CEAE626" w14:textId="76ACBF38" w:rsidR="00862ED5" w:rsidRPr="00C677C2" w:rsidRDefault="00090B20" w:rsidP="009438E2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proofErr w:type="gramStart"/>
            <w:r w:rsidRPr="00C677C2">
              <w:rPr>
                <w:b/>
                <w:bCs/>
                <w:sz w:val="14"/>
                <w:szCs w:val="14"/>
              </w:rPr>
              <w:t xml:space="preserve">2.0  </w:t>
            </w:r>
            <w:r w:rsidR="00C677C2">
              <w:rPr>
                <w:b/>
                <w:bCs/>
                <w:sz w:val="14"/>
                <w:szCs w:val="14"/>
              </w:rPr>
              <w:t>Wall</w:t>
            </w:r>
            <w:proofErr w:type="gramEnd"/>
            <w:r w:rsidR="00C677C2">
              <w:rPr>
                <w:b/>
                <w:bCs/>
                <w:sz w:val="14"/>
                <w:szCs w:val="14"/>
              </w:rPr>
              <w:t xml:space="preserve"> </w:t>
            </w:r>
            <w:r w:rsidRPr="00C677C2">
              <w:rPr>
                <w:b/>
                <w:bCs/>
                <w:sz w:val="14"/>
                <w:szCs w:val="14"/>
              </w:rPr>
              <w:t>Footings</w:t>
            </w:r>
          </w:p>
        </w:tc>
      </w:tr>
      <w:tr w:rsidR="002A30DD" w:rsidRPr="00741190" w14:paraId="042C2A7D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D78C150" w14:textId="4A194575" w:rsidR="002A30DD" w:rsidRDefault="004E2CE1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C9CFB8C" w14:textId="768B0675" w:rsidR="002A30DD" w:rsidRPr="001C191E" w:rsidRDefault="00460FD7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Formwork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95590F6" w14:textId="5CA0CEE7" w:rsidR="002A30DD" w:rsidRDefault="00760D34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60D34">
              <w:rPr>
                <w:sz w:val="14"/>
                <w:szCs w:val="14"/>
              </w:rPr>
              <w:t>Civil drawings</w:t>
            </w:r>
            <w:r>
              <w:rPr>
                <w:sz w:val="14"/>
                <w:szCs w:val="14"/>
              </w:rPr>
              <w:t>.</w:t>
            </w:r>
          </w:p>
          <w:p w14:paraId="0A0C5988" w14:textId="77777777" w:rsidR="00760D34" w:rsidRDefault="00760D34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Project Specs</w:t>
            </w:r>
          </w:p>
          <w:p w14:paraId="16D37E0B" w14:textId="77777777" w:rsidR="00757AB7" w:rsidRPr="00757AB7" w:rsidRDefault="00757AB7" w:rsidP="00757AB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757AB7">
              <w:rPr>
                <w:sz w:val="14"/>
                <w:szCs w:val="14"/>
              </w:rPr>
              <w:t>VR 614.04</w:t>
            </w:r>
          </w:p>
          <w:p w14:paraId="4A971D7C" w14:textId="77777777" w:rsidR="00757AB7" w:rsidRPr="00757AB7" w:rsidRDefault="00757AB7" w:rsidP="00757AB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757AB7">
              <w:rPr>
                <w:sz w:val="14"/>
                <w:szCs w:val="14"/>
              </w:rPr>
              <w:t>VR 613.04</w:t>
            </w:r>
          </w:p>
          <w:p w14:paraId="1D6AE967" w14:textId="22530A0F" w:rsidR="00757AB7" w:rsidRDefault="00757AB7" w:rsidP="00757AB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57AB7">
              <w:rPr>
                <w:sz w:val="14"/>
                <w:szCs w:val="14"/>
              </w:rPr>
              <w:t>Table 614.041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DA1F548" w14:textId="77777777" w:rsidR="002A30DD" w:rsidRPr="00C677C2" w:rsidRDefault="00D72A19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Formwork has been installed correctly and sufficiently braced.</w:t>
            </w:r>
          </w:p>
          <w:p w14:paraId="42E9B816" w14:textId="77777777" w:rsidR="00C96BC9" w:rsidRPr="00C677C2" w:rsidRDefault="00C96BC9" w:rsidP="00C96BC9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4FC36A0" w14:textId="77777777" w:rsidR="00C96BC9" w:rsidRPr="00C677C2" w:rsidRDefault="005630BE" w:rsidP="005630BE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formwork set out has been done as per latest design drawings and specifications</w:t>
            </w:r>
          </w:p>
          <w:p w14:paraId="6AC87988" w14:textId="77777777" w:rsidR="005630BE" w:rsidRPr="00C677C2" w:rsidRDefault="005630BE" w:rsidP="005630B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F098EA4" w14:textId="77777777" w:rsidR="005630BE" w:rsidRPr="00C677C2" w:rsidRDefault="004C79BE" w:rsidP="005630BE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 xml:space="preserve">Were Construction joints/Expansion Joints/Isolation Joints Installed </w:t>
            </w:r>
          </w:p>
          <w:p w14:paraId="620C264A" w14:textId="77777777" w:rsidR="004C79BE" w:rsidRPr="00C677C2" w:rsidRDefault="004C79BE" w:rsidP="0056580E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EA2096F" w14:textId="77777777" w:rsidR="004B4968" w:rsidRPr="00C677C2" w:rsidRDefault="004B4968" w:rsidP="004B4968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Any Backfill/ Underlay Material as per drawings &amp; specifications</w:t>
            </w:r>
          </w:p>
          <w:p w14:paraId="785CE9B0" w14:textId="77777777" w:rsidR="004B4968" w:rsidRPr="00C677C2" w:rsidRDefault="004B4968" w:rsidP="004B4968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32525C8" w14:textId="1312B808" w:rsidR="00D20C99" w:rsidRPr="00C677C2" w:rsidRDefault="003F1CDB" w:rsidP="003F1CDB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was </w:t>
            </w:r>
            <w:r w:rsidR="00D20C99" w:rsidRPr="00C677C2">
              <w:rPr>
                <w:rFonts w:ascii="Arial" w:hAnsi="Arial" w:cs="Arial"/>
                <w:color w:val="000000"/>
                <w:sz w:val="14"/>
                <w:szCs w:val="14"/>
              </w:rPr>
              <w:t>Installations of Cast-Ins/ HD bolts/ Chemical Anchors/Block out Verified</w:t>
            </w:r>
          </w:p>
          <w:p w14:paraId="53A50031" w14:textId="77777777" w:rsidR="003F1CDB" w:rsidRDefault="003F1CDB" w:rsidP="004B4968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611193A" w14:textId="77777777" w:rsidR="00251BF6" w:rsidRPr="00251BF6" w:rsidRDefault="00251BF6" w:rsidP="00251BF6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251BF6">
              <w:rPr>
                <w:sz w:val="14"/>
                <w:szCs w:val="14"/>
              </w:rPr>
              <w:t>Is the concrete member of height greater than 2m and a formwork design obtained with a certificate of compliance from a Proof Engineer forwarded to the Superintendent for approval?</w:t>
            </w:r>
          </w:p>
          <w:p w14:paraId="2988C918" w14:textId="59016A1C" w:rsidR="00757AB7" w:rsidRPr="00C677C2" w:rsidRDefault="00251BF6" w:rsidP="00251BF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251BF6">
              <w:rPr>
                <w:sz w:val="14"/>
                <w:szCs w:val="14"/>
              </w:rPr>
              <w:t xml:space="preserve">Yes   </w:t>
            </w:r>
            <w:r w:rsidRPr="00251B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251BF6">
              <w:rPr>
                <w:sz w:val="14"/>
                <w:szCs w:val="14"/>
              </w:rPr>
              <w:t xml:space="preserve">    No   </w:t>
            </w:r>
            <w:r w:rsidRPr="00251B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251BF6">
              <w:rPr>
                <w:sz w:val="14"/>
                <w:szCs w:val="14"/>
              </w:rPr>
              <w:t xml:space="preserve">     N/A   </w:t>
            </w:r>
            <w:r w:rsidRPr="00251BF6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F976BCA" w14:textId="50E5917F" w:rsidR="002A30DD" w:rsidRDefault="00F2210A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2210A">
              <w:rPr>
                <w:sz w:val="14"/>
                <w:szCs w:val="14"/>
              </w:rPr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F0F2EEC" w14:textId="348831B7" w:rsidR="002A30DD" w:rsidRDefault="008970A5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4880E65" w14:textId="762FE39F" w:rsidR="002A30DD" w:rsidRDefault="00B50A0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B50A01"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29CF981" w14:textId="77777777" w:rsidR="002A30DD" w:rsidRPr="00741190" w:rsidRDefault="002A30DD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B1CA846" w14:textId="77777777" w:rsidR="002A30DD" w:rsidRDefault="002A30DD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5705A2C" w14:textId="77777777" w:rsidR="002A30DD" w:rsidRPr="00741190" w:rsidRDefault="002A30DD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2403488" w14:textId="38ABC312" w:rsidR="002A30DD" w:rsidRPr="008D2F8A" w:rsidRDefault="00310D02" w:rsidP="009438E2">
            <w:pPr>
              <w:pStyle w:val="SymalTableBody"/>
              <w:spacing w:before="20" w:after="20"/>
              <w:rPr>
                <w:szCs w:val="18"/>
              </w:rPr>
            </w:pPr>
            <w:r w:rsidRPr="008D2F8A">
              <w:rPr>
                <w:sz w:val="16"/>
                <w:szCs w:val="16"/>
              </w:rPr>
              <w:t>Attach formwork design and approvals</w:t>
            </w:r>
          </w:p>
        </w:tc>
      </w:tr>
      <w:tr w:rsidR="008970A5" w:rsidRPr="00741190" w14:paraId="28F1D978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E95AB22" w14:textId="2E6F7537" w:rsidR="008970A5" w:rsidRDefault="008970A5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ED31D67" w14:textId="1C123B39" w:rsidR="008970A5" w:rsidRPr="009E4FC5" w:rsidRDefault="00D356E0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D356E0">
              <w:rPr>
                <w:sz w:val="14"/>
                <w:szCs w:val="14"/>
              </w:rPr>
              <w:t>Reinforcement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6D716C1" w14:textId="77777777" w:rsidR="008970A5" w:rsidRDefault="005B1737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B1737">
              <w:rPr>
                <w:sz w:val="14"/>
                <w:szCs w:val="14"/>
              </w:rPr>
              <w:t>AS3600</w:t>
            </w:r>
          </w:p>
          <w:p w14:paraId="3490D483" w14:textId="2A5FF378" w:rsidR="004B0E27" w:rsidRDefault="004B0E27" w:rsidP="004B0E27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VR61</w:t>
            </w:r>
            <w:r w:rsidR="00DD6B40">
              <w:rPr>
                <w:rFonts w:asciiTheme="majorHAnsi" w:hAnsiTheme="majorHAnsi" w:cstheme="majorHAnsi"/>
                <w:sz w:val="14"/>
                <w:szCs w:val="14"/>
              </w:rPr>
              <w:t>1</w:t>
            </w:r>
          </w:p>
          <w:p w14:paraId="3A60DBD3" w14:textId="660A5694" w:rsidR="00DD6B40" w:rsidRDefault="00DD6B40" w:rsidP="00DD6B40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VR610</w:t>
            </w:r>
          </w:p>
          <w:p w14:paraId="1DCF724E" w14:textId="77777777" w:rsidR="00DD6B40" w:rsidRDefault="00DD6B40" w:rsidP="004B0E27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41BE18C" w14:textId="2ADCE201" w:rsidR="004B0E27" w:rsidRDefault="004B0E27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717C4710" w14:textId="13A76826" w:rsidR="008970A5" w:rsidRPr="00C677C2" w:rsidRDefault="00BE76C6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Tolerance - As per specifications and Australian Standard</w:t>
            </w:r>
            <w:r w:rsidR="00B51D01"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minimum cover for steel reinforcement is 40mm.</w:t>
            </w:r>
          </w:p>
          <w:p w14:paraId="4114EC2D" w14:textId="77777777" w:rsidR="00BE76C6" w:rsidRPr="00C677C2" w:rsidRDefault="00E22A29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4E29D14" w14:textId="77777777" w:rsidR="004B0E27" w:rsidRPr="00C677C2" w:rsidRDefault="00556779" w:rsidP="00556779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steel is free of excess corrosion, loose millings, </w:t>
            </w:r>
            <w:proofErr w:type="gramStart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oil</w:t>
            </w:r>
            <w:proofErr w:type="gramEnd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or other contaminants</w:t>
            </w:r>
          </w:p>
          <w:p w14:paraId="7649D5CA" w14:textId="77777777" w:rsidR="00556779" w:rsidRPr="00C677C2" w:rsidRDefault="00556779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4EEC63B" w14:textId="0661716A" w:rsidR="0034474C" w:rsidRPr="00C677C2" w:rsidRDefault="0034474C" w:rsidP="0034474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Required Connection details - U Bars/ Z Bars/</w:t>
            </w:r>
          </w:p>
          <w:p w14:paraId="7564E66C" w14:textId="77777777" w:rsidR="00556779" w:rsidRPr="00C677C2" w:rsidRDefault="0034474C" w:rsidP="0034474C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Cogs Verified/Starter bars</w:t>
            </w:r>
          </w:p>
          <w:p w14:paraId="7833E825" w14:textId="77777777" w:rsidR="0034474C" w:rsidRPr="00C677C2" w:rsidRDefault="0034474C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58BC677" w14:textId="77777777" w:rsidR="0034474C" w:rsidRPr="00C677C2" w:rsidRDefault="00B01A85" w:rsidP="00B01A8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Correct concrete cover and chairs on sides, bottom and top Verified</w:t>
            </w:r>
          </w:p>
          <w:p w14:paraId="3CA86557" w14:textId="2C152E7D" w:rsidR="00B01A85" w:rsidRPr="00C677C2" w:rsidRDefault="00B01A85" w:rsidP="00B01A85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3449E43" w14:textId="48AF11EE" w:rsidR="008970A5" w:rsidRPr="00F2210A" w:rsidRDefault="006A546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A783A26" w14:textId="0731CC93" w:rsidR="008970A5" w:rsidRDefault="006A5461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15B7410" w14:textId="2E68D31F" w:rsidR="008970A5" w:rsidRPr="008970A5" w:rsidRDefault="006A546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C803C63" w14:textId="77777777" w:rsidR="008970A5" w:rsidRPr="00741190" w:rsidRDefault="008970A5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E99931B" w14:textId="77777777" w:rsidR="008970A5" w:rsidRDefault="008970A5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44AD5770" w14:textId="77777777" w:rsidR="008970A5" w:rsidRPr="00741190" w:rsidRDefault="008970A5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9003B5A" w14:textId="77777777" w:rsidR="008970A5" w:rsidRPr="00741190" w:rsidRDefault="008970A5" w:rsidP="009438E2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BD1A2F" w:rsidRPr="00741190" w14:paraId="0A7E04E4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307686E" w14:textId="020E7D7A" w:rsidR="00BD1A2F" w:rsidRDefault="00BD1A2F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2.3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E3E33FA" w14:textId="192EE033" w:rsidR="00BD1A2F" w:rsidRPr="00D356E0" w:rsidRDefault="00200614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200614">
              <w:rPr>
                <w:sz w:val="14"/>
                <w:szCs w:val="14"/>
              </w:rPr>
              <w:t>Pre-pour Inspections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7B8E07B" w14:textId="77777777" w:rsidR="000C3646" w:rsidRPr="000C3646" w:rsidRDefault="000C3646" w:rsidP="000C364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C3646">
              <w:rPr>
                <w:sz w:val="14"/>
                <w:szCs w:val="14"/>
              </w:rPr>
              <w:t>Civil drawings.</w:t>
            </w:r>
          </w:p>
          <w:p w14:paraId="135CECDE" w14:textId="4A8892CB" w:rsidR="00BD1A2F" w:rsidRPr="005B1737" w:rsidRDefault="000C3646" w:rsidP="000C364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C3646">
              <w:rPr>
                <w:sz w:val="14"/>
                <w:szCs w:val="14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387CE57" w14:textId="77777777" w:rsidR="00BD1A2F" w:rsidRPr="00C677C2" w:rsidRDefault="002445C4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Has steel reinforcement been placed correctly with adequate cover?</w:t>
            </w:r>
          </w:p>
          <w:p w14:paraId="784890D1" w14:textId="72583A64" w:rsidR="002445C4" w:rsidRPr="00C677C2" w:rsidRDefault="002445C4" w:rsidP="00AE0D75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D7A7572" w14:textId="77777777" w:rsidR="002445C4" w:rsidRPr="00C677C2" w:rsidRDefault="00AE0D75" w:rsidP="00C677C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Have tie bars and expansion joints been installed at the correct intervals?</w:t>
            </w:r>
          </w:p>
          <w:p w14:paraId="0B27EAAA" w14:textId="77777777" w:rsidR="00AE0D75" w:rsidRPr="00C677C2" w:rsidRDefault="00AE0D75" w:rsidP="000F1F3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68CE5DF" w14:textId="77777777" w:rsidR="00AE0D75" w:rsidRPr="00C677C2" w:rsidRDefault="00D552AA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pour area is free of loose debris, oils, water</w:t>
            </w:r>
          </w:p>
          <w:p w14:paraId="25558494" w14:textId="77777777" w:rsidR="00D552AA" w:rsidRPr="00C677C2" w:rsidRDefault="00D552AA" w:rsidP="000F1F3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9AD29EA" w14:textId="77777777" w:rsidR="00D552AA" w:rsidRPr="00C677C2" w:rsidRDefault="007126F5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Have any services located within the slab been installed, </w:t>
            </w:r>
            <w:proofErr w:type="gramStart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surveyed</w:t>
            </w:r>
            <w:proofErr w:type="gramEnd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pinned down</w:t>
            </w:r>
          </w:p>
          <w:p w14:paraId="672BBFFE" w14:textId="77777777" w:rsidR="007126F5" w:rsidRPr="00C677C2" w:rsidRDefault="000F1F31" w:rsidP="000F1F3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CD225E2" w14:textId="77777777" w:rsidR="00CB6535" w:rsidRPr="00C677C2" w:rsidRDefault="00CB6535" w:rsidP="00CB653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Concrete Testing Lab Representative will be available during concrete pour</w:t>
            </w:r>
          </w:p>
          <w:p w14:paraId="6B0F554E" w14:textId="77777777" w:rsidR="00CB6535" w:rsidRPr="00C677C2" w:rsidRDefault="00CB6535" w:rsidP="00C677C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15D4751" w14:textId="77777777" w:rsidR="00CB6535" w:rsidRPr="00C677C2" w:rsidRDefault="00C677C2" w:rsidP="00CB6535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CYP D&amp;C JV informed of concrete pour date and start time</w:t>
            </w:r>
          </w:p>
          <w:p w14:paraId="6EF7BB77" w14:textId="32ADD206" w:rsidR="00C677C2" w:rsidRPr="00C677C2" w:rsidRDefault="00C677C2" w:rsidP="00C677C2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0DFB4A0" w14:textId="7626D428" w:rsidR="00BD1A2F" w:rsidRPr="00F2210A" w:rsidRDefault="00FD143F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D143F">
              <w:rPr>
                <w:sz w:val="14"/>
                <w:szCs w:val="14"/>
              </w:rPr>
              <w:t>Prior to start of</w:t>
            </w:r>
            <w:r>
              <w:rPr>
                <w:sz w:val="14"/>
                <w:szCs w:val="14"/>
              </w:rPr>
              <w:t xml:space="preserve"> each</w:t>
            </w:r>
            <w:r w:rsidRPr="00FD143F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Concrete Pour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1212349" w14:textId="4AA5F1A6" w:rsidR="00BD1A2F" w:rsidRDefault="00FD143F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F537419" w14:textId="01C20F49" w:rsidR="00BD1A2F" w:rsidRPr="008970A5" w:rsidRDefault="00FD143F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F99AEFB" w14:textId="77777777" w:rsidR="00BD1A2F" w:rsidRPr="00741190" w:rsidRDefault="00BD1A2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5DAD376" w14:textId="52A88B3B" w:rsidR="00BD1A2F" w:rsidRPr="00B50A01" w:rsidRDefault="00B50A01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6EF2E81" w14:textId="77777777" w:rsidR="00BD1A2F" w:rsidRPr="00741190" w:rsidRDefault="00BD1A2F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0D8067F" w14:textId="7FF5003D" w:rsidR="00BD1A2F" w:rsidRPr="00741190" w:rsidRDefault="00BD1A2F" w:rsidP="008C062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677C2" w:rsidRPr="00741190" w14:paraId="0ACDACC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DCC7765" w14:textId="0DBD483B" w:rsidR="00C677C2" w:rsidRDefault="00C677C2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80D5DAB" w14:textId="7FDCFCA3" w:rsidR="00C677C2" w:rsidRPr="00200614" w:rsidRDefault="00537321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537321">
              <w:rPr>
                <w:sz w:val="14"/>
                <w:szCs w:val="14"/>
              </w:rPr>
              <w:t>Concrete Placement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2B3506E" w14:textId="77777777" w:rsidR="00C677C2" w:rsidRDefault="00B4680A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VR</w:t>
            </w:r>
            <w:r w:rsidRPr="00B4680A">
              <w:rPr>
                <w:sz w:val="14"/>
                <w:szCs w:val="14"/>
              </w:rPr>
              <w:t>503.07</w:t>
            </w:r>
          </w:p>
          <w:p w14:paraId="13CF4C41" w14:textId="20878B7A" w:rsidR="00B4680A" w:rsidRPr="005B1737" w:rsidRDefault="006C66DA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VR</w:t>
            </w:r>
            <w:r w:rsidRPr="006C66DA">
              <w:rPr>
                <w:sz w:val="14"/>
                <w:szCs w:val="14"/>
              </w:rPr>
              <w:t>503.05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F6362B" w14:textId="77777777" w:rsidR="00C677C2" w:rsidRDefault="00712F15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c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transported, </w:t>
            </w:r>
            <w:proofErr w:type="gramStart"/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>handled</w:t>
            </w:r>
            <w:proofErr w:type="gramEnd"/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placed to prevent segregation, loss or leakage of materials.</w:t>
            </w:r>
          </w:p>
          <w:p w14:paraId="2AB8B146" w14:textId="77777777" w:rsidR="00712F15" w:rsidRDefault="00712F15" w:rsidP="00BA451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EB28F5E" w14:textId="77777777" w:rsidR="00575605" w:rsidRDefault="009639AE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Has 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 tamped/vibrated to increase density and prevent voids, honeycombing or surface defects.</w:t>
            </w:r>
          </w:p>
          <w:p w14:paraId="0EC0E160" w14:textId="77777777" w:rsidR="00CD1123" w:rsidRDefault="00CD1123" w:rsidP="00BA451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49C0BA5" w14:textId="77777777" w:rsidR="00CD1123" w:rsidRDefault="00473D41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a</w:t>
            </w:r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 xml:space="preserve"> minimum of one of vibrator </w:t>
            </w:r>
            <w:proofErr w:type="gramStart"/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>used at all times</w:t>
            </w:r>
            <w:proofErr w:type="gramEnd"/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 xml:space="preserve"> while the concreting is in operation</w:t>
            </w:r>
          </w:p>
          <w:p w14:paraId="34B13B48" w14:textId="574BC532" w:rsidR="00473D41" w:rsidRDefault="007C447A" w:rsidP="00BA451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C897BDE" w14:textId="77777777" w:rsidR="007C447A" w:rsidRDefault="007C447A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>Ensure monitoring forms/cast in items during the pour</w:t>
            </w:r>
          </w:p>
          <w:p w14:paraId="7161F4AC" w14:textId="77777777" w:rsidR="007C447A" w:rsidRDefault="007C447A" w:rsidP="00BA451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2D23F3A" w14:textId="77777777" w:rsidR="007C447A" w:rsidRDefault="007E7D42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>Concrete Work(s) completed to specification/drawings &amp; Area left clean/tidy</w:t>
            </w:r>
          </w:p>
          <w:p w14:paraId="153261A1" w14:textId="77777777" w:rsidR="007E7D42" w:rsidRDefault="007E7D42" w:rsidP="00BA451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2D57A41" w14:textId="77777777" w:rsidR="004D3B26" w:rsidRDefault="004D3B26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D3B26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Dockets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Received, Attach last Docket</w:t>
            </w:r>
          </w:p>
          <w:p w14:paraId="30629CA2" w14:textId="77777777" w:rsidR="004D3B26" w:rsidRDefault="00BA4511" w:rsidP="00BA451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5F95B32" w14:textId="77777777" w:rsidR="00BA4511" w:rsidRDefault="00ED279A" w:rsidP="00ED279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D279A">
              <w:rPr>
                <w:rFonts w:ascii="Arial" w:hAnsi="Arial" w:cs="Arial"/>
                <w:color w:val="000000"/>
                <w:sz w:val="14"/>
                <w:szCs w:val="14"/>
              </w:rPr>
              <w:t>Pour date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____________________________</w:t>
            </w:r>
          </w:p>
          <w:p w14:paraId="1834E236" w14:textId="77777777" w:rsidR="00FE42E4" w:rsidRDefault="00FE42E4" w:rsidP="00ED279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205692A1" w14:textId="699A5A90" w:rsidR="00ED279A" w:rsidRDefault="00FE42E4" w:rsidP="00ED279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Total pour </w:t>
            </w:r>
            <w:r w:rsidRPr="00FE42E4">
              <w:rPr>
                <w:rFonts w:ascii="Arial" w:hAnsi="Arial" w:cs="Arial"/>
                <w:color w:val="000000"/>
                <w:sz w:val="14"/>
                <w:szCs w:val="14"/>
              </w:rPr>
              <w:t>Concrete quantity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_____________M3</w:t>
            </w:r>
          </w:p>
          <w:p w14:paraId="12AD1901" w14:textId="7B65A860" w:rsidR="00ED279A" w:rsidRPr="00C677C2" w:rsidRDefault="00ED279A" w:rsidP="0055023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15A50878" w14:textId="54BCD8BE" w:rsidR="00C677C2" w:rsidRPr="00F2210A" w:rsidRDefault="00975044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42938B" w14:textId="6BD3CADC" w:rsidR="00C677C2" w:rsidRDefault="00975044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5023454A" w14:textId="566AF66F" w:rsidR="00C677C2" w:rsidRPr="008970A5" w:rsidRDefault="00975044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4260338" w14:textId="77777777" w:rsidR="00C677C2" w:rsidRPr="00741190" w:rsidRDefault="00C677C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7156654A" w14:textId="77777777" w:rsidR="00C677C2" w:rsidRDefault="00C677C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A78C218" w14:textId="77777777" w:rsidR="00C677C2" w:rsidRPr="00741190" w:rsidRDefault="00C677C2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6A568BDD" w14:textId="77777777" w:rsidR="008C062C" w:rsidRPr="008C062C" w:rsidRDefault="008C062C" w:rsidP="008C062C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8C062C">
              <w:rPr>
                <w:sz w:val="14"/>
                <w:szCs w:val="14"/>
              </w:rPr>
              <w:t>   Delivery Doc</w:t>
            </w:r>
          </w:p>
          <w:p w14:paraId="25BAD016" w14:textId="154083DD" w:rsidR="00C677C2" w:rsidRPr="00741190" w:rsidRDefault="008C062C" w:rsidP="008C062C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8C062C">
              <w:rPr>
                <w:sz w:val="14"/>
                <w:szCs w:val="14"/>
              </w:rPr>
              <w:t>   Conc pour record</w:t>
            </w:r>
          </w:p>
        </w:tc>
      </w:tr>
      <w:tr w:rsidR="00A378E1" w:rsidRPr="00741190" w14:paraId="53E3770E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700F1B1" w14:textId="008ED617" w:rsidR="00A378E1" w:rsidRDefault="00A378E1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A44E188" w14:textId="0296114E" w:rsidR="00A378E1" w:rsidRPr="00537321" w:rsidRDefault="001C4DF2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1C4DF2">
              <w:rPr>
                <w:sz w:val="14"/>
                <w:szCs w:val="14"/>
              </w:rPr>
              <w:t>Post Pour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F8CC3CC" w14:textId="77777777" w:rsidR="00A378E1" w:rsidRDefault="00A378E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21FE2D7C" w14:textId="77777777" w:rsidR="00A378E1" w:rsidRDefault="0055023E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Was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Curing agent applies as per project specifications</w:t>
            </w:r>
          </w:p>
          <w:p w14:paraId="059DBED9" w14:textId="77777777" w:rsidR="0055023E" w:rsidRDefault="0055023E" w:rsidP="0055023E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D9604F3" w14:textId="41178FFD" w:rsidR="0055023E" w:rsidRDefault="00B526F0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26F0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Concrete reached design strength to strip formwork</w:t>
            </w:r>
          </w:p>
          <w:p w14:paraId="24BB1BBF" w14:textId="6F0DCF7B" w:rsidR="001E1D55" w:rsidRDefault="00AA0FBD" w:rsidP="00AA0FBD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2CC67E7" w14:textId="68C35E0C" w:rsidR="00AA0FBD" w:rsidRDefault="00B81A74" w:rsidP="00B81A74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>Any identified defects after striping rectified</w:t>
            </w:r>
          </w:p>
          <w:p w14:paraId="297326A9" w14:textId="77777777" w:rsidR="0055023E" w:rsidRDefault="00B81A74" w:rsidP="005E7DA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A29181F" w14:textId="77777777" w:rsidR="00B81A74" w:rsidRDefault="00E643C9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Attach Subcontractor’s QA</w:t>
            </w:r>
          </w:p>
          <w:p w14:paraId="5AB11175" w14:textId="77777777" w:rsidR="00E643C9" w:rsidRDefault="00E643C9" w:rsidP="005E7DA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4BE34C7" w14:textId="77777777" w:rsidR="00E643C9" w:rsidRDefault="005E7DA1" w:rsidP="009438E2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Does Backfill material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</w:rPr>
              <w:t>compl;y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Vicroad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specs, Project specs and drawings?</w:t>
            </w:r>
          </w:p>
          <w:p w14:paraId="26403517" w14:textId="07840B87" w:rsidR="005E7DA1" w:rsidRDefault="005E7DA1" w:rsidP="005E7DA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8416DE1" w14:textId="61338E63" w:rsidR="00A378E1" w:rsidRDefault="00860A0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120FEE5" w14:textId="11EA5637" w:rsidR="00A378E1" w:rsidRDefault="00860A01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9DF6CD5" w14:textId="4D3D07AC" w:rsidR="00A378E1" w:rsidRDefault="00860A0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B5F18D3" w14:textId="77777777" w:rsidR="00A378E1" w:rsidRPr="00741190" w:rsidRDefault="00A378E1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A480A6D" w14:textId="77777777" w:rsidR="00A378E1" w:rsidRDefault="00A378E1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8C4E525" w14:textId="77777777" w:rsidR="00A378E1" w:rsidRPr="00741190" w:rsidRDefault="00A378E1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4978559" w14:textId="4848CAC3" w:rsidR="00A378E1" w:rsidRPr="00CF5F9F" w:rsidRDefault="00CF5F9F" w:rsidP="008C062C">
            <w:pPr>
              <w:pStyle w:val="SymalTableBody"/>
              <w:spacing w:before="20" w:after="20"/>
              <w:rPr>
                <w:sz w:val="14"/>
                <w:szCs w:val="14"/>
              </w:rPr>
            </w:pPr>
            <w:proofErr w:type="gramStart"/>
            <w:r w:rsidRPr="00CF5F9F">
              <w:rPr>
                <w:sz w:val="14"/>
                <w:szCs w:val="14"/>
              </w:rPr>
              <w:t>  Concrete</w:t>
            </w:r>
            <w:proofErr w:type="gramEnd"/>
            <w:r w:rsidRPr="00CF5F9F">
              <w:rPr>
                <w:sz w:val="14"/>
                <w:szCs w:val="14"/>
              </w:rPr>
              <w:t xml:space="preserve"> Strength Report</w:t>
            </w:r>
          </w:p>
        </w:tc>
      </w:tr>
      <w:tr w:rsidR="00E3530A" w:rsidRPr="00741190" w14:paraId="32AC040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583F2C6" w14:textId="21D10B78" w:rsidR="00E3530A" w:rsidRDefault="00547CD5" w:rsidP="009438E2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2056834" w14:textId="44EA4BC5" w:rsidR="00E3530A" w:rsidRPr="001C4DF2" w:rsidRDefault="007E47FF" w:rsidP="009438E2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7E47FF">
              <w:rPr>
                <w:sz w:val="14"/>
                <w:szCs w:val="14"/>
              </w:rPr>
              <w:t>Backfilling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47B574D" w14:textId="1541EAD0" w:rsidR="00E3530A" w:rsidRDefault="007B3CB6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B3CB6">
              <w:rPr>
                <w:sz w:val="14"/>
                <w:szCs w:val="14"/>
              </w:rPr>
              <w:t>VR703.29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F38903D" w14:textId="77777777" w:rsidR="003A0FDA" w:rsidRPr="003A0FDA" w:rsidRDefault="003A0FDA" w:rsidP="003A0FD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>were</w:t>
            </w:r>
            <w:proofErr w:type="gramEnd"/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 topsoil placed and compacted on layers not exceeding 150mm in thickness and not exceeding 300mm in width not earlier than 3 days after concrete pour?</w:t>
            </w:r>
          </w:p>
          <w:p w14:paraId="68027748" w14:textId="77777777" w:rsidR="003A0FDA" w:rsidRPr="003A0FDA" w:rsidRDefault="003A0FDA" w:rsidP="003A0FD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1A70090" w14:textId="77777777" w:rsidR="003A0FDA" w:rsidRPr="003A0FDA" w:rsidRDefault="003A0FDA" w:rsidP="003A0FD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>Were the positions of any existing conduits passing under edgings marked by a chase in the edging immediately above the conduit together with a suitable identification mark.</w:t>
            </w:r>
          </w:p>
          <w:p w14:paraId="4AD0F898" w14:textId="3ECD745F" w:rsidR="00E3530A" w:rsidRDefault="003A0FDA" w:rsidP="003A0FD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3A0FD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3A0FD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DDDADF8" w14:textId="21D3F620" w:rsidR="00E3530A" w:rsidRDefault="00906E88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906E88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C67D943" w14:textId="5B95ED0F" w:rsidR="00E3530A" w:rsidRDefault="00906E88" w:rsidP="009438E2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706B4D5" w14:textId="0ADD060F" w:rsidR="00E3530A" w:rsidRDefault="00A51F11" w:rsidP="009438E2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A51F11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75432E2" w14:textId="77777777" w:rsidR="00E3530A" w:rsidRPr="00741190" w:rsidRDefault="00E3530A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430EA56" w14:textId="77777777" w:rsidR="00E3530A" w:rsidRDefault="00E3530A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039A9DBE" w14:textId="77777777" w:rsidR="00E3530A" w:rsidRPr="00741190" w:rsidRDefault="00E3530A" w:rsidP="009438E2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DA233D9" w14:textId="77777777" w:rsidR="00E3530A" w:rsidRPr="00CF5F9F" w:rsidRDefault="00E3530A" w:rsidP="008C062C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  <w:tr w:rsidR="009438E2" w:rsidRPr="00741190" w14:paraId="5C7E67B3" w14:textId="77777777" w:rsidTr="005D2B8D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64E5BC87" w14:textId="01E98288" w:rsidR="009438E2" w:rsidRPr="005D2B8D" w:rsidRDefault="00D3540A" w:rsidP="009438E2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D3540A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3.0 Retaining Walls</w:t>
            </w:r>
          </w:p>
        </w:tc>
      </w:tr>
      <w:tr w:rsidR="00860A01" w:rsidRPr="00741190" w14:paraId="6A1343B1" w14:textId="77777777" w:rsidTr="0085592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50F67F0" w14:textId="6915061E" w:rsidR="00860A01" w:rsidRDefault="00CC0A52" w:rsidP="00860A0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B133B47" w14:textId="516BC24F" w:rsidR="00860A01" w:rsidRPr="00860A01" w:rsidRDefault="00860A01" w:rsidP="0085592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8"/>
              </w:rPr>
            </w:pPr>
            <w:r w:rsidRPr="00860A01">
              <w:rPr>
                <w:sz w:val="16"/>
                <w:szCs w:val="18"/>
              </w:rPr>
              <w:t>Formwork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44C8FFE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60D34">
              <w:rPr>
                <w:sz w:val="14"/>
                <w:szCs w:val="14"/>
              </w:rPr>
              <w:t>Civil drawings</w:t>
            </w:r>
            <w:r>
              <w:rPr>
                <w:sz w:val="14"/>
                <w:szCs w:val="14"/>
              </w:rPr>
              <w:t>.</w:t>
            </w:r>
          </w:p>
          <w:p w14:paraId="1BD5EB83" w14:textId="183CE4D5" w:rsidR="00860A01" w:rsidRDefault="00860A01" w:rsidP="00860A01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sz w:val="14"/>
                <w:szCs w:val="14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430BF0B" w14:textId="77777777" w:rsidR="00860A01" w:rsidRPr="00C677C2" w:rsidRDefault="00860A01" w:rsidP="00860A01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Formwork has been installed correctly and sufficiently braced.</w:t>
            </w:r>
          </w:p>
          <w:p w14:paraId="5D1DB8CD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84765F7" w14:textId="77777777" w:rsidR="00860A01" w:rsidRPr="00C677C2" w:rsidRDefault="00860A01" w:rsidP="00860A01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formwork set out has been done as per latest design drawings and specifications</w:t>
            </w:r>
          </w:p>
          <w:p w14:paraId="461F983C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F87F759" w14:textId="77777777" w:rsidR="00113BF6" w:rsidRDefault="00113BF6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113BF6">
              <w:rPr>
                <w:sz w:val="14"/>
                <w:szCs w:val="14"/>
              </w:rPr>
              <w:t>Were Construction joints/Expansion Joints/Isolation Joints /or any type of joint as specified in the drawings Installed</w:t>
            </w:r>
          </w:p>
          <w:p w14:paraId="7B46A366" w14:textId="04D7A2AA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FF77E9B" w14:textId="77777777" w:rsidR="00860A01" w:rsidRPr="00C677C2" w:rsidRDefault="00860A01" w:rsidP="00860A01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C677C2">
              <w:rPr>
                <w:sz w:val="14"/>
                <w:szCs w:val="14"/>
              </w:rPr>
              <w:t>Any Backfill/ Underlay Material as per drawings &amp; specifications</w:t>
            </w:r>
          </w:p>
          <w:p w14:paraId="34C0F892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A0CC0F8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was Installations of Cast-Ins/ HD bolts/ Chemical Anchors/Block out Verified</w:t>
            </w:r>
          </w:p>
          <w:p w14:paraId="36FD8E34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8452441" w14:textId="77777777" w:rsidR="00E52C06" w:rsidRPr="00ED7106" w:rsidRDefault="00E52C06" w:rsidP="00E52C06">
            <w:pPr>
              <w:pStyle w:val="SymalTableBody"/>
              <w:rPr>
                <w:sz w:val="14"/>
                <w:szCs w:val="14"/>
              </w:rPr>
            </w:pPr>
            <w:r w:rsidRPr="00ED7106">
              <w:rPr>
                <w:sz w:val="14"/>
                <w:szCs w:val="14"/>
              </w:rPr>
              <w:t>Is the concrete member of height greater than 2m and a formwork design obtained with a certificate of compliance from a Proof Engineer forwarded to the Superintendent for approval?</w:t>
            </w:r>
          </w:p>
          <w:p w14:paraId="78B8B676" w14:textId="4F8C9067" w:rsidR="00E52C06" w:rsidRDefault="00E52C06" w:rsidP="00E52C06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A04601">
              <w:rPr>
                <w:sz w:val="14"/>
                <w:szCs w:val="14"/>
              </w:rPr>
              <w:lastRenderedPageBreak/>
              <w:t xml:space="preserve">Yes   </w:t>
            </w:r>
            <w:r w:rsidRPr="00A046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A04601">
              <w:rPr>
                <w:sz w:val="14"/>
                <w:szCs w:val="14"/>
              </w:rPr>
              <w:t xml:space="preserve">    No   </w:t>
            </w:r>
            <w:r w:rsidRPr="00A046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  <w:r w:rsidRPr="00A04601">
              <w:rPr>
                <w:sz w:val="14"/>
                <w:szCs w:val="14"/>
              </w:rPr>
              <w:t xml:space="preserve">     N/A   </w:t>
            </w:r>
            <w:r w:rsidRPr="00A04601">
              <w:rPr>
                <w:rFonts w:ascii="Segoe UI Symbol" w:hAnsi="Segoe UI Symbol" w:cs="Segoe UI Symbol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13CBDB5" w14:textId="46E162B0" w:rsidR="00860A01" w:rsidRPr="00C07290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2210A">
              <w:rPr>
                <w:sz w:val="14"/>
                <w:szCs w:val="14"/>
              </w:rPr>
              <w:lastRenderedPageBreak/>
              <w:t>Prior to start of works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246B7DF" w14:textId="21F4C1F5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E08CE2A" w14:textId="710683A2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2D9E751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C8BE1E6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D65F55D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7B82F58E" w14:textId="77777777" w:rsidR="00860A01" w:rsidRDefault="00860A01" w:rsidP="00860A01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860A01" w:rsidRPr="00741190" w14:paraId="3AD002EF" w14:textId="77777777" w:rsidTr="0085592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49854DC" w14:textId="150A23B0" w:rsidR="00860A01" w:rsidRDefault="00CC0A52" w:rsidP="00860A0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72FC54B6" w14:textId="2E0A400B" w:rsidR="00860A01" w:rsidRPr="00860A01" w:rsidRDefault="00860A01" w:rsidP="0085592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8"/>
              </w:rPr>
            </w:pPr>
            <w:r w:rsidRPr="00860A01">
              <w:rPr>
                <w:sz w:val="16"/>
                <w:szCs w:val="18"/>
              </w:rPr>
              <w:t>Reinforcement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5AE0F2F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B1737">
              <w:rPr>
                <w:sz w:val="14"/>
                <w:szCs w:val="14"/>
              </w:rPr>
              <w:t>AS3600</w:t>
            </w:r>
          </w:p>
          <w:p w14:paraId="554AAD52" w14:textId="13EF3853" w:rsidR="00860A01" w:rsidRDefault="00860A01" w:rsidP="00860A01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VR611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5EF9B50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Tolerance - As per specifications and Australian Standard and minimum cover for steel reinforcement is 40mm.</w:t>
            </w:r>
          </w:p>
          <w:p w14:paraId="14263617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8F5C4A8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steel is free of excess corrosion, loose millings, </w:t>
            </w:r>
            <w:proofErr w:type="gramStart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oil</w:t>
            </w:r>
            <w:proofErr w:type="gramEnd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or other contaminants</w:t>
            </w:r>
          </w:p>
          <w:p w14:paraId="278632A1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2511CE8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Required Connection details - U Bars/ Z Bars/</w:t>
            </w:r>
          </w:p>
          <w:p w14:paraId="5CCEE8FD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Cogs Verified/Starter bars</w:t>
            </w:r>
          </w:p>
          <w:p w14:paraId="08CD23A8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0DD8D2B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Correct concrete cover and chairs on sides, bottom and top Verified</w:t>
            </w:r>
          </w:p>
          <w:p w14:paraId="2CE80F83" w14:textId="0E7D79C0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DA7DD92" w14:textId="50DEF4A6" w:rsidR="00860A01" w:rsidRPr="00C07290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EC00BC" w14:textId="41B9BEC1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7E4E5D7" w14:textId="04966865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3525621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28BEEE8E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FD28AC3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0B223821" w14:textId="77777777" w:rsidR="00860A01" w:rsidRDefault="00860A01" w:rsidP="00860A01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860A01" w:rsidRPr="00741190" w14:paraId="3D57A689" w14:textId="77777777" w:rsidTr="0085592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B309213" w14:textId="34036019" w:rsidR="00860A01" w:rsidRDefault="00CC0A52" w:rsidP="00860A0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3.3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1609F98" w14:textId="5A47BCB0" w:rsidR="00860A01" w:rsidRPr="00860A01" w:rsidRDefault="00860A01" w:rsidP="0085592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8"/>
              </w:rPr>
            </w:pPr>
            <w:r w:rsidRPr="00860A01">
              <w:rPr>
                <w:sz w:val="16"/>
                <w:szCs w:val="18"/>
              </w:rPr>
              <w:t>Pre-pour Inspections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5CF9CD9" w14:textId="77777777" w:rsidR="00860A01" w:rsidRPr="000C3646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C3646">
              <w:rPr>
                <w:sz w:val="14"/>
                <w:szCs w:val="14"/>
              </w:rPr>
              <w:t>Civil drawings.</w:t>
            </w:r>
          </w:p>
          <w:p w14:paraId="62D76900" w14:textId="48C108CC" w:rsidR="00860A01" w:rsidRDefault="00860A01" w:rsidP="00860A01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0C3646">
              <w:rPr>
                <w:sz w:val="14"/>
                <w:szCs w:val="14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B2FC1DC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Has steel reinforcement been placed correctly with adequate cover?</w:t>
            </w:r>
          </w:p>
          <w:p w14:paraId="722D0563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4349988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Have tie bars and expansion joints been installed at the correct intervals?</w:t>
            </w:r>
          </w:p>
          <w:p w14:paraId="30F2C5E8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C9F2467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pour area is free of loose debris, oils, water</w:t>
            </w:r>
          </w:p>
          <w:p w14:paraId="30447C6E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E6648EC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Have any services located within the slab been installed, </w:t>
            </w:r>
            <w:proofErr w:type="gramStart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surveyed</w:t>
            </w:r>
            <w:proofErr w:type="gramEnd"/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pinned down</w:t>
            </w:r>
          </w:p>
          <w:p w14:paraId="45087215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700D5C21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Concrete Testing Lab Representative will be available during concrete pour</w:t>
            </w:r>
          </w:p>
          <w:p w14:paraId="4B944949" w14:textId="77777777" w:rsidR="00860A01" w:rsidRPr="00C677C2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2CC538F" w14:textId="77777777" w:rsidR="00860A01" w:rsidRPr="00C677C2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>CYP D&amp;C JV informed of concrete pour date and start time</w:t>
            </w:r>
          </w:p>
          <w:p w14:paraId="7CE41C95" w14:textId="43AE46DA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677C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677C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6297C6F" w14:textId="09ADE970" w:rsidR="00860A01" w:rsidRPr="00C07290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FD143F">
              <w:rPr>
                <w:sz w:val="14"/>
                <w:szCs w:val="14"/>
              </w:rPr>
              <w:t>Prior to start of</w:t>
            </w:r>
            <w:r>
              <w:rPr>
                <w:sz w:val="14"/>
                <w:szCs w:val="14"/>
              </w:rPr>
              <w:t xml:space="preserve"> each</w:t>
            </w:r>
            <w:r w:rsidRPr="00FD143F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Concrete Pour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097955B" w14:textId="192F9D0C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2496E2C" w14:textId="2B089DB1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614449B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298D81D" w14:textId="26F24747" w:rsidR="00860A01" w:rsidRPr="00741190" w:rsidRDefault="00B5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CA76FEE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</w:tcPr>
          <w:p w14:paraId="7E7DDB6B" w14:textId="77777777" w:rsidR="00860A01" w:rsidRDefault="00860A01" w:rsidP="00860A01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860A01" w:rsidRPr="00741190" w14:paraId="682B993C" w14:textId="77777777" w:rsidTr="0085592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1C3F47F" w14:textId="3C7F790B" w:rsidR="00860A01" w:rsidRDefault="00CC0A52" w:rsidP="00860A0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3.4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45876DC6" w14:textId="0D1E8BD9" w:rsidR="00860A01" w:rsidRPr="00860A01" w:rsidRDefault="00860A01" w:rsidP="0085592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8"/>
              </w:rPr>
            </w:pPr>
            <w:r w:rsidRPr="00860A01">
              <w:rPr>
                <w:sz w:val="16"/>
                <w:szCs w:val="18"/>
              </w:rPr>
              <w:t>Concrete Placement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3E1D2D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VR</w:t>
            </w:r>
            <w:r w:rsidRPr="00B4680A">
              <w:rPr>
                <w:sz w:val="14"/>
                <w:szCs w:val="14"/>
              </w:rPr>
              <w:t>503.07</w:t>
            </w:r>
          </w:p>
          <w:p w14:paraId="778B2343" w14:textId="35F20D42" w:rsidR="00860A01" w:rsidRDefault="00860A01" w:rsidP="00860A01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sz w:val="14"/>
                <w:szCs w:val="14"/>
              </w:rPr>
              <w:t>VR</w:t>
            </w:r>
            <w:r w:rsidRPr="006C66DA">
              <w:rPr>
                <w:sz w:val="14"/>
                <w:szCs w:val="14"/>
              </w:rPr>
              <w:t>503.05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CF4639D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c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transported, </w:t>
            </w:r>
            <w:proofErr w:type="gramStart"/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>handled</w:t>
            </w:r>
            <w:proofErr w:type="gramEnd"/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and placed to prevent segregation, loss or leakage of materials.</w:t>
            </w:r>
          </w:p>
          <w:p w14:paraId="669E51A7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12F15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12F15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2AF68C7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Has 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been</w:t>
            </w:r>
            <w:r w:rsidRPr="009639AE">
              <w:rPr>
                <w:rFonts w:ascii="Arial" w:hAnsi="Arial" w:cs="Arial"/>
                <w:color w:val="000000"/>
                <w:sz w:val="14"/>
                <w:szCs w:val="14"/>
              </w:rPr>
              <w:t xml:space="preserve"> tamped/vibrated to increase density and prevent voids, honeycombing or surface defects.</w:t>
            </w:r>
          </w:p>
          <w:p w14:paraId="7E5396D2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7CDF225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Has a</w:t>
            </w:r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 xml:space="preserve"> minimum of one of vibrator </w:t>
            </w:r>
            <w:proofErr w:type="gramStart"/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>used at all times</w:t>
            </w:r>
            <w:proofErr w:type="gramEnd"/>
            <w:r w:rsidRPr="00473D41">
              <w:rPr>
                <w:rFonts w:ascii="Arial" w:hAnsi="Arial" w:cs="Arial"/>
                <w:color w:val="000000"/>
                <w:sz w:val="14"/>
                <w:szCs w:val="14"/>
              </w:rPr>
              <w:t xml:space="preserve"> while the concreting is in operation</w:t>
            </w:r>
          </w:p>
          <w:p w14:paraId="62CF5905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C447A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4796FE04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447A">
              <w:rPr>
                <w:rFonts w:ascii="Arial" w:hAnsi="Arial" w:cs="Arial"/>
                <w:color w:val="000000"/>
                <w:sz w:val="14"/>
                <w:szCs w:val="14"/>
              </w:rPr>
              <w:lastRenderedPageBreak/>
              <w:t>Ensure monitoring forms/cast in items during the pour</w:t>
            </w:r>
          </w:p>
          <w:p w14:paraId="069BBA32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CD1123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CD1123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F42C25E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>Concrete Work(s) completed to specification/drawings &amp; Area left clean/tidy</w:t>
            </w:r>
          </w:p>
          <w:p w14:paraId="5F275E72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7E7D42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7E7D42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45F3481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4D3B26">
              <w:rPr>
                <w:rFonts w:ascii="Arial" w:hAnsi="Arial" w:cs="Arial"/>
                <w:color w:val="000000"/>
                <w:sz w:val="14"/>
                <w:szCs w:val="14"/>
              </w:rPr>
              <w:t xml:space="preserve">Concrete Dockets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Received, Attach last Docket</w:t>
            </w:r>
          </w:p>
          <w:p w14:paraId="536DDA5B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85EB651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D279A">
              <w:rPr>
                <w:rFonts w:ascii="Arial" w:hAnsi="Arial" w:cs="Arial"/>
                <w:color w:val="000000"/>
                <w:sz w:val="14"/>
                <w:szCs w:val="14"/>
              </w:rPr>
              <w:t>Pour date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____________________________</w:t>
            </w:r>
          </w:p>
          <w:p w14:paraId="2485126D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2020A0A3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Total pour </w:t>
            </w:r>
            <w:r w:rsidRPr="00FE42E4">
              <w:rPr>
                <w:rFonts w:ascii="Arial" w:hAnsi="Arial" w:cs="Arial"/>
                <w:color w:val="000000"/>
                <w:sz w:val="14"/>
                <w:szCs w:val="14"/>
              </w:rPr>
              <w:t>Concrete quantity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_____________M3</w:t>
            </w:r>
          </w:p>
          <w:p w14:paraId="2FD4B57B" w14:textId="77777777" w:rsidR="00860A01" w:rsidRDefault="00860A01" w:rsidP="00860A01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</w:tcPr>
          <w:p w14:paraId="0E42F825" w14:textId="62216577" w:rsidR="00860A01" w:rsidRPr="00C07290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07B30">
              <w:rPr>
                <w:sz w:val="14"/>
                <w:szCs w:val="14"/>
              </w:rPr>
              <w:lastRenderedPageBreak/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A36495B" w14:textId="12A48480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FA8FE73" w14:textId="552BC7AC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21366C2D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FE0D17D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ED18BC4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A1EDDC6" w14:textId="77777777" w:rsidR="00855928" w:rsidRPr="00855928" w:rsidRDefault="00855928" w:rsidP="00855928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855928">
              <w:rPr>
                <w:rFonts w:asciiTheme="majorHAnsi" w:hAnsiTheme="majorHAnsi" w:cstheme="majorHAnsi"/>
                <w:sz w:val="14"/>
                <w:szCs w:val="14"/>
              </w:rPr>
              <w:t>   Delivery Doc</w:t>
            </w:r>
          </w:p>
          <w:p w14:paraId="37EBB280" w14:textId="6D2ECBEB" w:rsidR="00860A01" w:rsidRDefault="00855928" w:rsidP="00855928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855928">
              <w:rPr>
                <w:rFonts w:asciiTheme="majorHAnsi" w:hAnsiTheme="majorHAnsi" w:cstheme="majorHAnsi"/>
                <w:sz w:val="14"/>
                <w:szCs w:val="14"/>
              </w:rPr>
              <w:t>   Conc pour record</w:t>
            </w:r>
          </w:p>
        </w:tc>
      </w:tr>
      <w:tr w:rsidR="00860A01" w:rsidRPr="00741190" w14:paraId="3194B287" w14:textId="77777777" w:rsidTr="00855928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5981983F" w14:textId="1C84F57D" w:rsidR="00860A01" w:rsidRDefault="00CC0A52" w:rsidP="00860A01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3.5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5BBA8AD1" w14:textId="67E7CA7D" w:rsidR="00860A01" w:rsidRPr="00860A01" w:rsidRDefault="00860A01" w:rsidP="00855928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8"/>
              </w:rPr>
            </w:pPr>
            <w:r w:rsidRPr="00860A01">
              <w:rPr>
                <w:sz w:val="16"/>
                <w:szCs w:val="18"/>
              </w:rPr>
              <w:t>Post Pour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ED6800F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760D34">
              <w:rPr>
                <w:sz w:val="14"/>
                <w:szCs w:val="14"/>
              </w:rPr>
              <w:t>Civil drawings</w:t>
            </w:r>
            <w:r>
              <w:rPr>
                <w:sz w:val="14"/>
                <w:szCs w:val="14"/>
              </w:rPr>
              <w:t>.</w:t>
            </w:r>
          </w:p>
          <w:p w14:paraId="1E6C5D47" w14:textId="05FBB6BD" w:rsidR="00860A01" w:rsidRDefault="00860A01" w:rsidP="00860A01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sz w:val="14"/>
                <w:szCs w:val="14"/>
              </w:rPr>
              <w:t>Project Specs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0D0A6DF7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Was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Curing agent applies as per project specifications</w:t>
            </w:r>
          </w:p>
          <w:p w14:paraId="64296017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A451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A451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22583783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526F0">
              <w:rPr>
                <w:rFonts w:ascii="Arial" w:hAnsi="Arial" w:cs="Arial"/>
                <w:color w:val="000000"/>
                <w:sz w:val="14"/>
                <w:szCs w:val="14"/>
              </w:rPr>
              <w:t>Concrete reached design strength to strip formwork</w:t>
            </w:r>
          </w:p>
          <w:p w14:paraId="2D56584F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A0FBD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A0FBD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64869F9F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>Any identified defects after striping rectified</w:t>
            </w:r>
          </w:p>
          <w:p w14:paraId="1BA67732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B81A74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B81A74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5C378A3C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Attach Subcontractor’s QA</w:t>
            </w:r>
          </w:p>
          <w:p w14:paraId="59BF0E2A" w14:textId="77777777" w:rsidR="00860A01" w:rsidRDefault="00860A01" w:rsidP="0086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E643C9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E643C9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18F5074" w14:textId="77777777" w:rsidR="00860A01" w:rsidRDefault="00860A01" w:rsidP="00860A01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Does Backfill material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14"/>
                <w:szCs w:val="14"/>
              </w:rPr>
              <w:t>compl;y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with 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Vicroad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specs, Project specs and drawings?</w:t>
            </w:r>
          </w:p>
          <w:p w14:paraId="16384350" w14:textId="77777777" w:rsidR="00860A01" w:rsidRDefault="00860A01" w:rsidP="00B50A01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0492BBD1" w14:textId="77777777" w:rsidR="004E11BB" w:rsidRDefault="004E11BB" w:rsidP="00455396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sz w:val="14"/>
                <w:szCs w:val="14"/>
              </w:rPr>
            </w:pPr>
            <w:r w:rsidRPr="004E11BB">
              <w:rPr>
                <w:rFonts w:ascii="Segoe UI Symbol" w:hAnsi="Segoe UI Symbol" w:cs="Segoe UI Symbol"/>
                <w:sz w:val="14"/>
                <w:szCs w:val="14"/>
              </w:rPr>
              <w:t>Were as Built completed? Attach report if applicable</w:t>
            </w:r>
          </w:p>
          <w:p w14:paraId="7C9ECC7A" w14:textId="708DA228" w:rsidR="00455396" w:rsidRDefault="00455396" w:rsidP="00455396">
            <w:pPr>
              <w:pStyle w:val="SymalTableBody"/>
              <w:spacing w:before="20" w:after="20"/>
              <w:jc w:val="center"/>
              <w:rPr>
                <w:rFonts w:ascii="Segoe UI Symbol" w:hAnsi="Segoe UI Symbol" w:cs="Segoe UI Symbol"/>
                <w:color w:val="000000"/>
                <w:sz w:val="14"/>
                <w:szCs w:val="14"/>
              </w:rPr>
            </w:pP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5E7DA1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5E7DA1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3E432F1B" w14:textId="76DCE85E" w:rsidR="00455396" w:rsidRDefault="00455396" w:rsidP="00B50A01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341" w:type="pct"/>
            <w:shd w:val="clear" w:color="auto" w:fill="auto"/>
          </w:tcPr>
          <w:p w14:paraId="3272EF22" w14:textId="363E6265" w:rsidR="00860A01" w:rsidRPr="00C07290" w:rsidRDefault="0086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007B30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E4CBA66" w14:textId="4C7BE6C2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097CD18" w14:textId="5D820874" w:rsidR="00860A01" w:rsidRPr="00C07290" w:rsidRDefault="00B50A01" w:rsidP="00860A01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SS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AA3FD3E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037001A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90BB15A" w14:textId="77777777" w:rsidR="00860A01" w:rsidRPr="00741190" w:rsidRDefault="00860A01" w:rsidP="00860A01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09F7D3E" w14:textId="29DA1EA4" w:rsidR="00860A01" w:rsidRDefault="00855928" w:rsidP="00855928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proofErr w:type="gramStart"/>
            <w:r w:rsidRPr="00855928">
              <w:rPr>
                <w:rFonts w:asciiTheme="majorHAnsi" w:hAnsiTheme="majorHAnsi" w:cstheme="majorHAnsi"/>
                <w:sz w:val="14"/>
                <w:szCs w:val="14"/>
              </w:rPr>
              <w:t>  Concrete</w:t>
            </w:r>
            <w:proofErr w:type="gramEnd"/>
            <w:r w:rsidRPr="00855928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 w:rsidR="00BD019B">
              <w:rPr>
                <w:rFonts w:asciiTheme="majorHAnsi" w:hAnsiTheme="majorHAnsi" w:cstheme="majorHAnsi"/>
                <w:sz w:val="14"/>
                <w:szCs w:val="14"/>
              </w:rPr>
              <w:t>Test</w:t>
            </w:r>
            <w:r w:rsidRPr="00855928">
              <w:rPr>
                <w:rFonts w:asciiTheme="majorHAnsi" w:hAnsiTheme="majorHAnsi" w:cstheme="majorHAnsi"/>
                <w:sz w:val="14"/>
                <w:szCs w:val="14"/>
              </w:rPr>
              <w:t xml:space="preserve"> Report</w:t>
            </w:r>
          </w:p>
        </w:tc>
      </w:tr>
      <w:tr w:rsidR="003F70FE" w:rsidRPr="00741190" w14:paraId="383E8C1D" w14:textId="77777777" w:rsidTr="003F70FE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9967DA3" w14:textId="5199F614" w:rsidR="003F70FE" w:rsidRDefault="003F70FE" w:rsidP="003F70F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3.6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3D5E86B2" w14:textId="5EA2115C" w:rsidR="003F70FE" w:rsidRPr="00860A01" w:rsidRDefault="003F70FE" w:rsidP="003F70FE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C71B3D">
              <w:rPr>
                <w:sz w:val="16"/>
                <w:szCs w:val="18"/>
              </w:rPr>
              <w:t>Backfilling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E622225" w14:textId="4804D4F8" w:rsidR="003F70FE" w:rsidRPr="00760D34" w:rsidRDefault="003F70FE" w:rsidP="003F70F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E7462">
              <w:rPr>
                <w:sz w:val="14"/>
                <w:szCs w:val="14"/>
              </w:rPr>
              <w:t>VR703.29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BB73E15" w14:textId="77777777" w:rsidR="003F70FE" w:rsidRPr="00A2560C" w:rsidRDefault="003F70FE" w:rsidP="003F70F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>were</w:t>
            </w:r>
            <w:proofErr w:type="gramEnd"/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 topsoil placed and compacted on layers not exceeding 150mm in thickness and not exceeding 300mm in width not earlier than 3 days after concrete pour?</w:t>
            </w:r>
          </w:p>
          <w:p w14:paraId="5FD56E2A" w14:textId="77777777" w:rsidR="003F70FE" w:rsidRPr="00A2560C" w:rsidRDefault="003F70FE" w:rsidP="003F70F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  <w:p w14:paraId="19F0267D" w14:textId="77777777" w:rsidR="003F70FE" w:rsidRPr="00A2560C" w:rsidRDefault="003F70FE" w:rsidP="003F70F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>Were the positions of any existing conduits passing under edgings marked by a chase in the edging immediately above the conduit together with a suitable identification mark.</w:t>
            </w:r>
          </w:p>
          <w:p w14:paraId="45C4CA38" w14:textId="2D014C19" w:rsidR="003F70FE" w:rsidRDefault="003F70FE" w:rsidP="003F70FE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Yes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    No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  <w:r w:rsidRPr="00A2560C">
              <w:rPr>
                <w:rFonts w:ascii="Arial" w:hAnsi="Arial" w:cs="Arial"/>
                <w:color w:val="000000"/>
                <w:sz w:val="14"/>
                <w:szCs w:val="14"/>
              </w:rPr>
              <w:t xml:space="preserve">     N/A   </w:t>
            </w:r>
            <w:r w:rsidRPr="00A2560C">
              <w:rPr>
                <w:rFonts w:ascii="Segoe UI Symbol" w:hAnsi="Segoe UI Symbol" w:cs="Segoe UI Symbol"/>
                <w:color w:val="000000"/>
                <w:sz w:val="14"/>
                <w:szCs w:val="14"/>
              </w:rPr>
              <w:t>☐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98EAC06" w14:textId="7A7BC79F" w:rsidR="003F70FE" w:rsidRPr="003F70FE" w:rsidRDefault="003F70FE" w:rsidP="003F70F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70FE">
              <w:rPr>
                <w:sz w:val="14"/>
                <w:szCs w:val="14"/>
              </w:rPr>
              <w:t>Each Lot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16A2850" w14:textId="43281E44" w:rsidR="003F70FE" w:rsidRPr="003F70FE" w:rsidRDefault="003F70FE" w:rsidP="003F70F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70FE"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995F80" w14:textId="751E01FF" w:rsidR="003F70FE" w:rsidRPr="003F70FE" w:rsidRDefault="003F70FE" w:rsidP="003F70F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3F70FE">
              <w:rPr>
                <w:sz w:val="14"/>
                <w:szCs w:val="14"/>
              </w:rPr>
              <w:t>SE/PE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6F1948E" w14:textId="77777777" w:rsidR="003F70FE" w:rsidRPr="00741190" w:rsidRDefault="003F70FE" w:rsidP="003F70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CDCEA60" w14:textId="77777777" w:rsidR="003F70FE" w:rsidRPr="00741190" w:rsidRDefault="003F70FE" w:rsidP="003F70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12180FBD" w14:textId="77777777" w:rsidR="003F70FE" w:rsidRPr="00741190" w:rsidRDefault="003F70FE" w:rsidP="003F70FE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020753D" w14:textId="77777777" w:rsidR="003F70FE" w:rsidRPr="00855928" w:rsidRDefault="003F70FE" w:rsidP="003F70FE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lastRenderedPageBreak/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E026BD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CE1AC55" w:rsidR="00EA0774" w:rsidRPr="005056E3" w:rsidRDefault="00C53E67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Superintendent</w:t>
      </w:r>
      <w:r w:rsidR="00FC619A">
        <w:rPr>
          <w:rFonts w:ascii="Arial" w:hAnsi="Arial" w:cs="Arial"/>
          <w:sz w:val="18"/>
          <w:szCs w:val="18"/>
        </w:rPr>
        <w:t>,</w:t>
      </w:r>
      <w:r w:rsidR="00EA0774">
        <w:rPr>
          <w:rFonts w:ascii="Arial" w:hAnsi="Arial" w:cs="Arial"/>
          <w:sz w:val="18"/>
          <w:szCs w:val="18"/>
        </w:rPr>
        <w:t xml:space="preserve"> </w:t>
      </w:r>
      <w:r w:rsidR="00FC619A" w:rsidRPr="00FC619A">
        <w:rPr>
          <w:rFonts w:ascii="Arial" w:hAnsi="Arial" w:cs="Arial"/>
          <w:b/>
          <w:bCs/>
          <w:sz w:val="18"/>
          <w:szCs w:val="18"/>
        </w:rPr>
        <w:t>GE</w:t>
      </w:r>
      <w:r w:rsidR="00FC619A">
        <w:rPr>
          <w:rFonts w:ascii="Arial" w:hAnsi="Arial" w:cs="Arial"/>
          <w:sz w:val="18"/>
          <w:szCs w:val="18"/>
        </w:rPr>
        <w:t>- Geotechnical Engineer</w:t>
      </w:r>
    </w:p>
    <w:p w14:paraId="0F3FC882" w14:textId="4F47167D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p w14:paraId="75368768" w14:textId="47F5A45B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5AF0F66" w14:textId="17EE9BD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7DC59A6" w14:textId="1B67FC0A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F3CD116" w14:textId="5B2E47C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9858BC5" w14:textId="334FC78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6A754E6" w14:textId="2C70CBE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E4A45C9" w14:textId="0264221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1FA66C9" w14:textId="012123A0" w:rsidR="004A0A9C" w:rsidRPr="005056E3" w:rsidRDefault="004A0A9C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4A0A9C" w:rsidRPr="005056E3" w:rsidSect="00C96A23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0F11" w14:textId="77777777" w:rsidR="00C52924" w:rsidRDefault="00C52924" w:rsidP="007617B0">
      <w:pPr>
        <w:spacing w:after="0"/>
      </w:pPr>
      <w:r>
        <w:separator/>
      </w:r>
    </w:p>
  </w:endnote>
  <w:endnote w:type="continuationSeparator" w:id="0">
    <w:p w14:paraId="53CF4DBE" w14:textId="77777777" w:rsidR="00C52924" w:rsidRDefault="00C52924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76E462F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8E4A55">
            <w:rPr>
              <w:szCs w:val="16"/>
            </w:rPr>
            <w:t xml:space="preserve">Revision </w:t>
          </w:r>
          <w:r w:rsidR="00B5544A">
            <w:rPr>
              <w:szCs w:val="16"/>
            </w:rPr>
            <w:t>00</w:t>
          </w:r>
          <w:r w:rsidRPr="008E4A55">
            <w:rPr>
              <w:szCs w:val="16"/>
            </w:rPr>
            <w:t xml:space="preserve">  Issue date </w:t>
          </w:r>
          <w:r w:rsidR="00731088">
            <w:rPr>
              <w:szCs w:val="16"/>
            </w:rPr>
            <w:t>20</w:t>
          </w:r>
          <w:r w:rsidRPr="008E4A55">
            <w:rPr>
              <w:szCs w:val="16"/>
            </w:rPr>
            <w:t>/07/2021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DD30A90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B5544A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5C6038">
            <w:rPr>
              <w:szCs w:val="16"/>
            </w:rPr>
            <w:t>20</w:t>
          </w:r>
          <w:r w:rsidR="00D340C6" w:rsidRPr="00AD0710">
            <w:rPr>
              <w:szCs w:val="16"/>
            </w:rPr>
            <w:t>/0</w:t>
          </w:r>
          <w:r>
            <w:rPr>
              <w:szCs w:val="16"/>
            </w:rPr>
            <w:t>7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0179" w14:textId="77777777" w:rsidR="00C52924" w:rsidRDefault="00C52924" w:rsidP="007617B0">
      <w:pPr>
        <w:spacing w:after="0"/>
      </w:pPr>
      <w:r>
        <w:separator/>
      </w:r>
    </w:p>
  </w:footnote>
  <w:footnote w:type="continuationSeparator" w:id="0">
    <w:p w14:paraId="5A4D5AF4" w14:textId="77777777" w:rsidR="00C52924" w:rsidRDefault="00C52924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E2"/>
    <w:multiLevelType w:val="hybridMultilevel"/>
    <w:tmpl w:val="97D89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31D42EC"/>
    <w:multiLevelType w:val="hybridMultilevel"/>
    <w:tmpl w:val="26E8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4DF7030"/>
    <w:multiLevelType w:val="hybridMultilevel"/>
    <w:tmpl w:val="6C1C0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7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1" w15:restartNumberingAfterBreak="0">
    <w:nsid w:val="6B2D608E"/>
    <w:multiLevelType w:val="hybridMultilevel"/>
    <w:tmpl w:val="FC32B9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3122B"/>
    <w:multiLevelType w:val="multilevel"/>
    <w:tmpl w:val="38B6FA6E"/>
    <w:numStyleLink w:val="CivLegal"/>
  </w:abstractNum>
  <w:num w:numId="1" w16cid:durableId="1012144759">
    <w:abstractNumId w:val="15"/>
  </w:num>
  <w:num w:numId="2" w16cid:durableId="337972765">
    <w:abstractNumId w:val="11"/>
  </w:num>
  <w:num w:numId="3" w16cid:durableId="559949343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69098908">
    <w:abstractNumId w:val="3"/>
  </w:num>
  <w:num w:numId="5" w16cid:durableId="1710912676">
    <w:abstractNumId w:val="16"/>
  </w:num>
  <w:num w:numId="6" w16cid:durableId="568806316">
    <w:abstractNumId w:val="4"/>
  </w:num>
  <w:num w:numId="7" w16cid:durableId="1761560678">
    <w:abstractNumId w:val="5"/>
  </w:num>
  <w:num w:numId="8" w16cid:durableId="838228523">
    <w:abstractNumId w:val="2"/>
  </w:num>
  <w:num w:numId="9" w16cid:durableId="135071334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2712830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9900020">
    <w:abstractNumId w:val="13"/>
  </w:num>
  <w:num w:numId="12" w16cid:durableId="14709799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00112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59720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5126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99345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1074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52405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22664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122757">
    <w:abstractNumId w:val="1"/>
  </w:num>
  <w:num w:numId="21" w16cid:durableId="367268734">
    <w:abstractNumId w:val="9"/>
  </w:num>
  <w:num w:numId="22" w16cid:durableId="1783957874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42888966">
    <w:abstractNumId w:val="18"/>
  </w:num>
  <w:num w:numId="24" w16cid:durableId="1498618157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20192340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7430537">
    <w:abstractNumId w:val="16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88010021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102144035">
    <w:abstractNumId w:val="17"/>
  </w:num>
  <w:num w:numId="29" w16cid:durableId="234896194">
    <w:abstractNumId w:val="8"/>
  </w:num>
  <w:num w:numId="30" w16cid:durableId="318460242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631856989">
    <w:abstractNumId w:val="20"/>
  </w:num>
  <w:num w:numId="32" w16cid:durableId="4180200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29851760">
    <w:abstractNumId w:val="10"/>
  </w:num>
  <w:num w:numId="34" w16cid:durableId="1189373857">
    <w:abstractNumId w:val="12"/>
  </w:num>
  <w:num w:numId="35" w16cid:durableId="1372995207">
    <w:abstractNumId w:val="0"/>
  </w:num>
  <w:num w:numId="36" w16cid:durableId="997926022">
    <w:abstractNumId w:val="21"/>
  </w:num>
  <w:num w:numId="37" w16cid:durableId="1979676450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4"/>
    <w:rsid w:val="00001046"/>
    <w:rsid w:val="00005990"/>
    <w:rsid w:val="0001082F"/>
    <w:rsid w:val="00011EA4"/>
    <w:rsid w:val="00012FBA"/>
    <w:rsid w:val="00013E57"/>
    <w:rsid w:val="000158DC"/>
    <w:rsid w:val="00021F49"/>
    <w:rsid w:val="000255E2"/>
    <w:rsid w:val="000306C6"/>
    <w:rsid w:val="0003243B"/>
    <w:rsid w:val="00033249"/>
    <w:rsid w:val="0003431C"/>
    <w:rsid w:val="00035C95"/>
    <w:rsid w:val="00037433"/>
    <w:rsid w:val="00042A87"/>
    <w:rsid w:val="0004421D"/>
    <w:rsid w:val="00046F51"/>
    <w:rsid w:val="00061923"/>
    <w:rsid w:val="000628FA"/>
    <w:rsid w:val="00065C9B"/>
    <w:rsid w:val="00067E8C"/>
    <w:rsid w:val="0007089E"/>
    <w:rsid w:val="00071A04"/>
    <w:rsid w:val="000759B7"/>
    <w:rsid w:val="00076B57"/>
    <w:rsid w:val="000802C9"/>
    <w:rsid w:val="00080579"/>
    <w:rsid w:val="000820F9"/>
    <w:rsid w:val="00086B45"/>
    <w:rsid w:val="00090B20"/>
    <w:rsid w:val="00091366"/>
    <w:rsid w:val="00091863"/>
    <w:rsid w:val="000918CF"/>
    <w:rsid w:val="00093207"/>
    <w:rsid w:val="0009555B"/>
    <w:rsid w:val="000A0F29"/>
    <w:rsid w:val="000B0BB0"/>
    <w:rsid w:val="000B695B"/>
    <w:rsid w:val="000B7845"/>
    <w:rsid w:val="000C28DA"/>
    <w:rsid w:val="000C3646"/>
    <w:rsid w:val="000C3D50"/>
    <w:rsid w:val="000D0E97"/>
    <w:rsid w:val="000D3357"/>
    <w:rsid w:val="000D7747"/>
    <w:rsid w:val="000F1F31"/>
    <w:rsid w:val="000F6E06"/>
    <w:rsid w:val="00112853"/>
    <w:rsid w:val="00113BF6"/>
    <w:rsid w:val="001153A9"/>
    <w:rsid w:val="0012160E"/>
    <w:rsid w:val="00123A2C"/>
    <w:rsid w:val="001258CD"/>
    <w:rsid w:val="001329E3"/>
    <w:rsid w:val="0013432E"/>
    <w:rsid w:val="00134984"/>
    <w:rsid w:val="00136359"/>
    <w:rsid w:val="00145C21"/>
    <w:rsid w:val="00150E01"/>
    <w:rsid w:val="00152695"/>
    <w:rsid w:val="00152A1E"/>
    <w:rsid w:val="00164621"/>
    <w:rsid w:val="00164930"/>
    <w:rsid w:val="00164AE3"/>
    <w:rsid w:val="00164D07"/>
    <w:rsid w:val="00170C1D"/>
    <w:rsid w:val="00174F58"/>
    <w:rsid w:val="001765B9"/>
    <w:rsid w:val="001811DA"/>
    <w:rsid w:val="0018362E"/>
    <w:rsid w:val="00183AD2"/>
    <w:rsid w:val="00191711"/>
    <w:rsid w:val="00195C7E"/>
    <w:rsid w:val="001A147F"/>
    <w:rsid w:val="001A331C"/>
    <w:rsid w:val="001A7187"/>
    <w:rsid w:val="001A7573"/>
    <w:rsid w:val="001A7888"/>
    <w:rsid w:val="001A7CBB"/>
    <w:rsid w:val="001B06FE"/>
    <w:rsid w:val="001B2CEE"/>
    <w:rsid w:val="001B4060"/>
    <w:rsid w:val="001C191E"/>
    <w:rsid w:val="001C2875"/>
    <w:rsid w:val="001C4DF2"/>
    <w:rsid w:val="001D2C8F"/>
    <w:rsid w:val="001D3337"/>
    <w:rsid w:val="001D5212"/>
    <w:rsid w:val="001D6AD5"/>
    <w:rsid w:val="001E02D6"/>
    <w:rsid w:val="001E1D55"/>
    <w:rsid w:val="001E260A"/>
    <w:rsid w:val="001E5EB5"/>
    <w:rsid w:val="001F3ABC"/>
    <w:rsid w:val="001F4330"/>
    <w:rsid w:val="001F5EAE"/>
    <w:rsid w:val="001F7826"/>
    <w:rsid w:val="00200614"/>
    <w:rsid w:val="00200B73"/>
    <w:rsid w:val="0020352B"/>
    <w:rsid w:val="00206FB2"/>
    <w:rsid w:val="002129DE"/>
    <w:rsid w:val="00213887"/>
    <w:rsid w:val="0022227C"/>
    <w:rsid w:val="0022305C"/>
    <w:rsid w:val="00232460"/>
    <w:rsid w:val="002445C4"/>
    <w:rsid w:val="0024627B"/>
    <w:rsid w:val="00251BF6"/>
    <w:rsid w:val="002527D5"/>
    <w:rsid w:val="0025506A"/>
    <w:rsid w:val="002608E7"/>
    <w:rsid w:val="002609A8"/>
    <w:rsid w:val="00264F3C"/>
    <w:rsid w:val="002669B4"/>
    <w:rsid w:val="00274705"/>
    <w:rsid w:val="00276E10"/>
    <w:rsid w:val="0027734C"/>
    <w:rsid w:val="00277351"/>
    <w:rsid w:val="00277D96"/>
    <w:rsid w:val="00277E91"/>
    <w:rsid w:val="00280FAE"/>
    <w:rsid w:val="00281140"/>
    <w:rsid w:val="00282680"/>
    <w:rsid w:val="0028509A"/>
    <w:rsid w:val="0028562B"/>
    <w:rsid w:val="00290757"/>
    <w:rsid w:val="0029078C"/>
    <w:rsid w:val="00291FB1"/>
    <w:rsid w:val="002A30DD"/>
    <w:rsid w:val="002A4967"/>
    <w:rsid w:val="002B0FEF"/>
    <w:rsid w:val="002B2DE0"/>
    <w:rsid w:val="002B33D2"/>
    <w:rsid w:val="002B7C52"/>
    <w:rsid w:val="002C03BF"/>
    <w:rsid w:val="002C1C86"/>
    <w:rsid w:val="002C40D8"/>
    <w:rsid w:val="002D08B8"/>
    <w:rsid w:val="002E08A0"/>
    <w:rsid w:val="002E1EBA"/>
    <w:rsid w:val="002E46E4"/>
    <w:rsid w:val="002F7E9F"/>
    <w:rsid w:val="00301828"/>
    <w:rsid w:val="00304C88"/>
    <w:rsid w:val="00305A59"/>
    <w:rsid w:val="00310D02"/>
    <w:rsid w:val="003117CF"/>
    <w:rsid w:val="003141E2"/>
    <w:rsid w:val="0031420F"/>
    <w:rsid w:val="0032147D"/>
    <w:rsid w:val="00327320"/>
    <w:rsid w:val="00331C82"/>
    <w:rsid w:val="0033732E"/>
    <w:rsid w:val="0034289C"/>
    <w:rsid w:val="0034474C"/>
    <w:rsid w:val="00345D7B"/>
    <w:rsid w:val="00346FF0"/>
    <w:rsid w:val="00351D72"/>
    <w:rsid w:val="003531CB"/>
    <w:rsid w:val="003868C5"/>
    <w:rsid w:val="00386D74"/>
    <w:rsid w:val="00394326"/>
    <w:rsid w:val="0039441E"/>
    <w:rsid w:val="00395F0F"/>
    <w:rsid w:val="003A0ABB"/>
    <w:rsid w:val="003A0FDA"/>
    <w:rsid w:val="003A1A4C"/>
    <w:rsid w:val="003A2DF5"/>
    <w:rsid w:val="003A3F9E"/>
    <w:rsid w:val="003B1DA5"/>
    <w:rsid w:val="003B1F06"/>
    <w:rsid w:val="003B361E"/>
    <w:rsid w:val="003B3B14"/>
    <w:rsid w:val="003C1E57"/>
    <w:rsid w:val="003C2BA2"/>
    <w:rsid w:val="003D0065"/>
    <w:rsid w:val="003D16A0"/>
    <w:rsid w:val="003D433D"/>
    <w:rsid w:val="003D7959"/>
    <w:rsid w:val="003E111A"/>
    <w:rsid w:val="003E2E17"/>
    <w:rsid w:val="003E4005"/>
    <w:rsid w:val="003F1AC6"/>
    <w:rsid w:val="003F1CDB"/>
    <w:rsid w:val="003F22E3"/>
    <w:rsid w:val="003F396E"/>
    <w:rsid w:val="003F70FE"/>
    <w:rsid w:val="004070A1"/>
    <w:rsid w:val="004110DC"/>
    <w:rsid w:val="004121D0"/>
    <w:rsid w:val="00413BC9"/>
    <w:rsid w:val="00414B29"/>
    <w:rsid w:val="00422652"/>
    <w:rsid w:val="00426CA1"/>
    <w:rsid w:val="004310D2"/>
    <w:rsid w:val="00434660"/>
    <w:rsid w:val="00434E1C"/>
    <w:rsid w:val="0044465E"/>
    <w:rsid w:val="004446C0"/>
    <w:rsid w:val="004540ED"/>
    <w:rsid w:val="00455396"/>
    <w:rsid w:val="004577D9"/>
    <w:rsid w:val="004577E5"/>
    <w:rsid w:val="00460ED2"/>
    <w:rsid w:val="00460FD7"/>
    <w:rsid w:val="004627D5"/>
    <w:rsid w:val="00462816"/>
    <w:rsid w:val="00463EF2"/>
    <w:rsid w:val="00465C9A"/>
    <w:rsid w:val="004661B2"/>
    <w:rsid w:val="00473D41"/>
    <w:rsid w:val="00475BB5"/>
    <w:rsid w:val="0047722B"/>
    <w:rsid w:val="00481DBA"/>
    <w:rsid w:val="00482325"/>
    <w:rsid w:val="00482E78"/>
    <w:rsid w:val="00484408"/>
    <w:rsid w:val="00490718"/>
    <w:rsid w:val="004908DD"/>
    <w:rsid w:val="00492A2D"/>
    <w:rsid w:val="004934F8"/>
    <w:rsid w:val="00495177"/>
    <w:rsid w:val="004A0A9C"/>
    <w:rsid w:val="004A0E5D"/>
    <w:rsid w:val="004A1590"/>
    <w:rsid w:val="004A405A"/>
    <w:rsid w:val="004A4EDE"/>
    <w:rsid w:val="004A69F6"/>
    <w:rsid w:val="004A7E34"/>
    <w:rsid w:val="004B0E27"/>
    <w:rsid w:val="004B1DE0"/>
    <w:rsid w:val="004B4968"/>
    <w:rsid w:val="004B681E"/>
    <w:rsid w:val="004B6C8C"/>
    <w:rsid w:val="004B7DF8"/>
    <w:rsid w:val="004C0D19"/>
    <w:rsid w:val="004C1BF0"/>
    <w:rsid w:val="004C79BE"/>
    <w:rsid w:val="004D1370"/>
    <w:rsid w:val="004D1AFB"/>
    <w:rsid w:val="004D39F9"/>
    <w:rsid w:val="004D3B26"/>
    <w:rsid w:val="004E11BB"/>
    <w:rsid w:val="004E1444"/>
    <w:rsid w:val="004E23FF"/>
    <w:rsid w:val="004E2CE1"/>
    <w:rsid w:val="004E2DB3"/>
    <w:rsid w:val="004F0428"/>
    <w:rsid w:val="004F3F83"/>
    <w:rsid w:val="004F4C75"/>
    <w:rsid w:val="004F7DCE"/>
    <w:rsid w:val="005009B9"/>
    <w:rsid w:val="0050180D"/>
    <w:rsid w:val="0050215F"/>
    <w:rsid w:val="005056E3"/>
    <w:rsid w:val="00505D2E"/>
    <w:rsid w:val="00510201"/>
    <w:rsid w:val="00525AD1"/>
    <w:rsid w:val="0052741B"/>
    <w:rsid w:val="00527AFB"/>
    <w:rsid w:val="00534122"/>
    <w:rsid w:val="005366D2"/>
    <w:rsid w:val="005371C9"/>
    <w:rsid w:val="00537321"/>
    <w:rsid w:val="00537E2F"/>
    <w:rsid w:val="00537E86"/>
    <w:rsid w:val="005417D6"/>
    <w:rsid w:val="00541D39"/>
    <w:rsid w:val="00542925"/>
    <w:rsid w:val="005440A6"/>
    <w:rsid w:val="00544906"/>
    <w:rsid w:val="005462B0"/>
    <w:rsid w:val="00547CD5"/>
    <w:rsid w:val="0055023E"/>
    <w:rsid w:val="00552FA3"/>
    <w:rsid w:val="005562F0"/>
    <w:rsid w:val="00556779"/>
    <w:rsid w:val="005630BE"/>
    <w:rsid w:val="00563297"/>
    <w:rsid w:val="0056580E"/>
    <w:rsid w:val="00567B07"/>
    <w:rsid w:val="0057088F"/>
    <w:rsid w:val="005735AF"/>
    <w:rsid w:val="0057414C"/>
    <w:rsid w:val="00575605"/>
    <w:rsid w:val="00581148"/>
    <w:rsid w:val="0058363C"/>
    <w:rsid w:val="00587F35"/>
    <w:rsid w:val="0059509B"/>
    <w:rsid w:val="005A2DB2"/>
    <w:rsid w:val="005B1737"/>
    <w:rsid w:val="005B67BE"/>
    <w:rsid w:val="005B7315"/>
    <w:rsid w:val="005C168E"/>
    <w:rsid w:val="005C244C"/>
    <w:rsid w:val="005C6038"/>
    <w:rsid w:val="005D2B8D"/>
    <w:rsid w:val="005E1C0B"/>
    <w:rsid w:val="005E1E7C"/>
    <w:rsid w:val="005E1EEB"/>
    <w:rsid w:val="005E4884"/>
    <w:rsid w:val="005E7C7F"/>
    <w:rsid w:val="005E7DA1"/>
    <w:rsid w:val="005F0895"/>
    <w:rsid w:val="005F20A8"/>
    <w:rsid w:val="005F7765"/>
    <w:rsid w:val="005F7CD2"/>
    <w:rsid w:val="00600E4F"/>
    <w:rsid w:val="00607B0C"/>
    <w:rsid w:val="00612627"/>
    <w:rsid w:val="00613248"/>
    <w:rsid w:val="006239C8"/>
    <w:rsid w:val="00624ADE"/>
    <w:rsid w:val="006250FE"/>
    <w:rsid w:val="00626091"/>
    <w:rsid w:val="00626F76"/>
    <w:rsid w:val="00632E41"/>
    <w:rsid w:val="00635B53"/>
    <w:rsid w:val="00640BAA"/>
    <w:rsid w:val="00644773"/>
    <w:rsid w:val="006473E2"/>
    <w:rsid w:val="0065381A"/>
    <w:rsid w:val="00653EE2"/>
    <w:rsid w:val="00656799"/>
    <w:rsid w:val="00657AFA"/>
    <w:rsid w:val="006660B9"/>
    <w:rsid w:val="00671642"/>
    <w:rsid w:val="006762F9"/>
    <w:rsid w:val="0067631D"/>
    <w:rsid w:val="006779D3"/>
    <w:rsid w:val="00684AC4"/>
    <w:rsid w:val="00694FC7"/>
    <w:rsid w:val="00697598"/>
    <w:rsid w:val="006A0E67"/>
    <w:rsid w:val="006A2BAE"/>
    <w:rsid w:val="006A5461"/>
    <w:rsid w:val="006B1F5D"/>
    <w:rsid w:val="006B7AF5"/>
    <w:rsid w:val="006B7EE7"/>
    <w:rsid w:val="006C03A1"/>
    <w:rsid w:val="006C1CE9"/>
    <w:rsid w:val="006C66DA"/>
    <w:rsid w:val="006D3F05"/>
    <w:rsid w:val="006D5AF1"/>
    <w:rsid w:val="006E29C0"/>
    <w:rsid w:val="006E50F4"/>
    <w:rsid w:val="006F2D8F"/>
    <w:rsid w:val="006F6A06"/>
    <w:rsid w:val="006F6C26"/>
    <w:rsid w:val="006F6D66"/>
    <w:rsid w:val="006F7925"/>
    <w:rsid w:val="007016CA"/>
    <w:rsid w:val="007020DA"/>
    <w:rsid w:val="00703E57"/>
    <w:rsid w:val="00706B2D"/>
    <w:rsid w:val="0070703F"/>
    <w:rsid w:val="007076F4"/>
    <w:rsid w:val="007101DE"/>
    <w:rsid w:val="007126F5"/>
    <w:rsid w:val="00712F15"/>
    <w:rsid w:val="00713840"/>
    <w:rsid w:val="0071393C"/>
    <w:rsid w:val="00716D82"/>
    <w:rsid w:val="0072226E"/>
    <w:rsid w:val="0072288C"/>
    <w:rsid w:val="00723596"/>
    <w:rsid w:val="00731088"/>
    <w:rsid w:val="007332CD"/>
    <w:rsid w:val="0074041A"/>
    <w:rsid w:val="00741190"/>
    <w:rsid w:val="00746198"/>
    <w:rsid w:val="007502EC"/>
    <w:rsid w:val="007531BF"/>
    <w:rsid w:val="00753B1F"/>
    <w:rsid w:val="00757AB7"/>
    <w:rsid w:val="00760D34"/>
    <w:rsid w:val="007617B0"/>
    <w:rsid w:val="00770D7E"/>
    <w:rsid w:val="00770E53"/>
    <w:rsid w:val="00797266"/>
    <w:rsid w:val="007A3D8B"/>
    <w:rsid w:val="007A42A7"/>
    <w:rsid w:val="007B3098"/>
    <w:rsid w:val="007B3CB6"/>
    <w:rsid w:val="007B51B3"/>
    <w:rsid w:val="007C1826"/>
    <w:rsid w:val="007C18AE"/>
    <w:rsid w:val="007C447A"/>
    <w:rsid w:val="007C47A4"/>
    <w:rsid w:val="007C51A7"/>
    <w:rsid w:val="007D1801"/>
    <w:rsid w:val="007D2294"/>
    <w:rsid w:val="007E242C"/>
    <w:rsid w:val="007E27DE"/>
    <w:rsid w:val="007E47FF"/>
    <w:rsid w:val="007E7D42"/>
    <w:rsid w:val="007F409D"/>
    <w:rsid w:val="007F5D0E"/>
    <w:rsid w:val="007F7B79"/>
    <w:rsid w:val="008042D6"/>
    <w:rsid w:val="00804B35"/>
    <w:rsid w:val="00807516"/>
    <w:rsid w:val="00812D80"/>
    <w:rsid w:val="00815CB5"/>
    <w:rsid w:val="00817747"/>
    <w:rsid w:val="008218B3"/>
    <w:rsid w:val="008231EC"/>
    <w:rsid w:val="00832E80"/>
    <w:rsid w:val="00836163"/>
    <w:rsid w:val="008460EF"/>
    <w:rsid w:val="00846784"/>
    <w:rsid w:val="00846D58"/>
    <w:rsid w:val="00847B71"/>
    <w:rsid w:val="00854027"/>
    <w:rsid w:val="00854579"/>
    <w:rsid w:val="00855928"/>
    <w:rsid w:val="00857276"/>
    <w:rsid w:val="00860A01"/>
    <w:rsid w:val="00862ED5"/>
    <w:rsid w:val="008658C5"/>
    <w:rsid w:val="008763C9"/>
    <w:rsid w:val="00877C09"/>
    <w:rsid w:val="0089083C"/>
    <w:rsid w:val="00892EDB"/>
    <w:rsid w:val="008969A1"/>
    <w:rsid w:val="008970A5"/>
    <w:rsid w:val="008A1D50"/>
    <w:rsid w:val="008A6F25"/>
    <w:rsid w:val="008A6FA5"/>
    <w:rsid w:val="008B08D8"/>
    <w:rsid w:val="008B3132"/>
    <w:rsid w:val="008B3A4E"/>
    <w:rsid w:val="008B44D5"/>
    <w:rsid w:val="008C062C"/>
    <w:rsid w:val="008D0815"/>
    <w:rsid w:val="008D2F8A"/>
    <w:rsid w:val="008D598E"/>
    <w:rsid w:val="008D7258"/>
    <w:rsid w:val="008E3446"/>
    <w:rsid w:val="008E4A55"/>
    <w:rsid w:val="008F52D6"/>
    <w:rsid w:val="008F658D"/>
    <w:rsid w:val="008F6EBF"/>
    <w:rsid w:val="00905271"/>
    <w:rsid w:val="00906E88"/>
    <w:rsid w:val="009113FF"/>
    <w:rsid w:val="009122A5"/>
    <w:rsid w:val="00912A09"/>
    <w:rsid w:val="00913834"/>
    <w:rsid w:val="009317A5"/>
    <w:rsid w:val="00931A3E"/>
    <w:rsid w:val="00934D59"/>
    <w:rsid w:val="00936B9A"/>
    <w:rsid w:val="009438E2"/>
    <w:rsid w:val="009464E7"/>
    <w:rsid w:val="00947D2E"/>
    <w:rsid w:val="0095617A"/>
    <w:rsid w:val="00956461"/>
    <w:rsid w:val="0095774A"/>
    <w:rsid w:val="009612AB"/>
    <w:rsid w:val="009639AE"/>
    <w:rsid w:val="00967143"/>
    <w:rsid w:val="0097025B"/>
    <w:rsid w:val="00975044"/>
    <w:rsid w:val="009755F4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A5043"/>
    <w:rsid w:val="009A53B5"/>
    <w:rsid w:val="009B08F6"/>
    <w:rsid w:val="009B0F20"/>
    <w:rsid w:val="009B6FD8"/>
    <w:rsid w:val="009B7B58"/>
    <w:rsid w:val="009B7C00"/>
    <w:rsid w:val="009C0773"/>
    <w:rsid w:val="009C100B"/>
    <w:rsid w:val="009C6D48"/>
    <w:rsid w:val="009D2A75"/>
    <w:rsid w:val="009D67E4"/>
    <w:rsid w:val="009D7F6D"/>
    <w:rsid w:val="009E4FC5"/>
    <w:rsid w:val="009E61A6"/>
    <w:rsid w:val="009F12BC"/>
    <w:rsid w:val="00A037F8"/>
    <w:rsid w:val="00A03ADB"/>
    <w:rsid w:val="00A04601"/>
    <w:rsid w:val="00A15CB3"/>
    <w:rsid w:val="00A201B0"/>
    <w:rsid w:val="00A230A9"/>
    <w:rsid w:val="00A2560C"/>
    <w:rsid w:val="00A25911"/>
    <w:rsid w:val="00A263D2"/>
    <w:rsid w:val="00A265F2"/>
    <w:rsid w:val="00A378E1"/>
    <w:rsid w:val="00A37F27"/>
    <w:rsid w:val="00A41887"/>
    <w:rsid w:val="00A4264E"/>
    <w:rsid w:val="00A44980"/>
    <w:rsid w:val="00A51F11"/>
    <w:rsid w:val="00A51F96"/>
    <w:rsid w:val="00A55A8E"/>
    <w:rsid w:val="00A565B2"/>
    <w:rsid w:val="00A62A1A"/>
    <w:rsid w:val="00A64F70"/>
    <w:rsid w:val="00A65C9F"/>
    <w:rsid w:val="00A71811"/>
    <w:rsid w:val="00A76AD2"/>
    <w:rsid w:val="00A82F0E"/>
    <w:rsid w:val="00A846FE"/>
    <w:rsid w:val="00A85D35"/>
    <w:rsid w:val="00A91571"/>
    <w:rsid w:val="00A939A2"/>
    <w:rsid w:val="00A96410"/>
    <w:rsid w:val="00AA0FBD"/>
    <w:rsid w:val="00AA1039"/>
    <w:rsid w:val="00AA52D9"/>
    <w:rsid w:val="00AB1CA0"/>
    <w:rsid w:val="00AB2FD2"/>
    <w:rsid w:val="00AC5039"/>
    <w:rsid w:val="00AC5802"/>
    <w:rsid w:val="00AD4192"/>
    <w:rsid w:val="00AD4512"/>
    <w:rsid w:val="00AD4DCF"/>
    <w:rsid w:val="00AE0D75"/>
    <w:rsid w:val="00AE6189"/>
    <w:rsid w:val="00AF0F69"/>
    <w:rsid w:val="00AF198A"/>
    <w:rsid w:val="00AF1ECC"/>
    <w:rsid w:val="00B01A85"/>
    <w:rsid w:val="00B052DD"/>
    <w:rsid w:val="00B15B60"/>
    <w:rsid w:val="00B1720B"/>
    <w:rsid w:val="00B22CB4"/>
    <w:rsid w:val="00B256E0"/>
    <w:rsid w:val="00B272DB"/>
    <w:rsid w:val="00B27F39"/>
    <w:rsid w:val="00B324A8"/>
    <w:rsid w:val="00B409C1"/>
    <w:rsid w:val="00B4680A"/>
    <w:rsid w:val="00B50A01"/>
    <w:rsid w:val="00B50AF3"/>
    <w:rsid w:val="00B51D01"/>
    <w:rsid w:val="00B526F0"/>
    <w:rsid w:val="00B53353"/>
    <w:rsid w:val="00B5544A"/>
    <w:rsid w:val="00B6165F"/>
    <w:rsid w:val="00B80E1C"/>
    <w:rsid w:val="00B81A74"/>
    <w:rsid w:val="00B81E07"/>
    <w:rsid w:val="00B821B7"/>
    <w:rsid w:val="00B864E4"/>
    <w:rsid w:val="00B8760E"/>
    <w:rsid w:val="00B950F8"/>
    <w:rsid w:val="00B96C42"/>
    <w:rsid w:val="00BA0363"/>
    <w:rsid w:val="00BA0FF7"/>
    <w:rsid w:val="00BA4511"/>
    <w:rsid w:val="00BA5F91"/>
    <w:rsid w:val="00BB2AD8"/>
    <w:rsid w:val="00BB3A03"/>
    <w:rsid w:val="00BB4E37"/>
    <w:rsid w:val="00BB508E"/>
    <w:rsid w:val="00BC31F4"/>
    <w:rsid w:val="00BC6BA6"/>
    <w:rsid w:val="00BD00A2"/>
    <w:rsid w:val="00BD019B"/>
    <w:rsid w:val="00BD1A2F"/>
    <w:rsid w:val="00BD6AFB"/>
    <w:rsid w:val="00BD7F38"/>
    <w:rsid w:val="00BE22A5"/>
    <w:rsid w:val="00BE22CC"/>
    <w:rsid w:val="00BE3698"/>
    <w:rsid w:val="00BE62B0"/>
    <w:rsid w:val="00BE76C6"/>
    <w:rsid w:val="00BE7AC7"/>
    <w:rsid w:val="00BF7054"/>
    <w:rsid w:val="00C0210A"/>
    <w:rsid w:val="00C0328A"/>
    <w:rsid w:val="00C1028B"/>
    <w:rsid w:val="00C10D9F"/>
    <w:rsid w:val="00C11840"/>
    <w:rsid w:val="00C14D23"/>
    <w:rsid w:val="00C1566F"/>
    <w:rsid w:val="00C1631D"/>
    <w:rsid w:val="00C1690D"/>
    <w:rsid w:val="00C16F2F"/>
    <w:rsid w:val="00C17BFF"/>
    <w:rsid w:val="00C23464"/>
    <w:rsid w:val="00C2734A"/>
    <w:rsid w:val="00C27B25"/>
    <w:rsid w:val="00C32626"/>
    <w:rsid w:val="00C34632"/>
    <w:rsid w:val="00C35E2A"/>
    <w:rsid w:val="00C40179"/>
    <w:rsid w:val="00C51913"/>
    <w:rsid w:val="00C52924"/>
    <w:rsid w:val="00C5331B"/>
    <w:rsid w:val="00C53E67"/>
    <w:rsid w:val="00C54893"/>
    <w:rsid w:val="00C5628D"/>
    <w:rsid w:val="00C60631"/>
    <w:rsid w:val="00C6169C"/>
    <w:rsid w:val="00C64D7F"/>
    <w:rsid w:val="00C64D89"/>
    <w:rsid w:val="00C677C2"/>
    <w:rsid w:val="00C71B3D"/>
    <w:rsid w:val="00C73135"/>
    <w:rsid w:val="00C7499C"/>
    <w:rsid w:val="00C76539"/>
    <w:rsid w:val="00C86A51"/>
    <w:rsid w:val="00C910F0"/>
    <w:rsid w:val="00C96A23"/>
    <w:rsid w:val="00C96BC9"/>
    <w:rsid w:val="00CA14F8"/>
    <w:rsid w:val="00CA2371"/>
    <w:rsid w:val="00CA29FD"/>
    <w:rsid w:val="00CA47C1"/>
    <w:rsid w:val="00CB2EAE"/>
    <w:rsid w:val="00CB5C8B"/>
    <w:rsid w:val="00CB6535"/>
    <w:rsid w:val="00CC0A52"/>
    <w:rsid w:val="00CC61F8"/>
    <w:rsid w:val="00CD0FB0"/>
    <w:rsid w:val="00CD1123"/>
    <w:rsid w:val="00CD428C"/>
    <w:rsid w:val="00CE09EE"/>
    <w:rsid w:val="00CE1616"/>
    <w:rsid w:val="00CE4573"/>
    <w:rsid w:val="00CE4D07"/>
    <w:rsid w:val="00CE558B"/>
    <w:rsid w:val="00CE72C7"/>
    <w:rsid w:val="00CF5F9F"/>
    <w:rsid w:val="00D044E2"/>
    <w:rsid w:val="00D053AE"/>
    <w:rsid w:val="00D06445"/>
    <w:rsid w:val="00D07141"/>
    <w:rsid w:val="00D12376"/>
    <w:rsid w:val="00D156BC"/>
    <w:rsid w:val="00D20314"/>
    <w:rsid w:val="00D20C99"/>
    <w:rsid w:val="00D2101B"/>
    <w:rsid w:val="00D340C6"/>
    <w:rsid w:val="00D3540A"/>
    <w:rsid w:val="00D356E0"/>
    <w:rsid w:val="00D3691D"/>
    <w:rsid w:val="00D43AA8"/>
    <w:rsid w:val="00D44CD7"/>
    <w:rsid w:val="00D552AA"/>
    <w:rsid w:val="00D603DF"/>
    <w:rsid w:val="00D60E1B"/>
    <w:rsid w:val="00D640F0"/>
    <w:rsid w:val="00D65FB7"/>
    <w:rsid w:val="00D67B67"/>
    <w:rsid w:val="00D705C8"/>
    <w:rsid w:val="00D72A19"/>
    <w:rsid w:val="00D73579"/>
    <w:rsid w:val="00D81159"/>
    <w:rsid w:val="00D830F6"/>
    <w:rsid w:val="00D83E1A"/>
    <w:rsid w:val="00D918A5"/>
    <w:rsid w:val="00D91A8F"/>
    <w:rsid w:val="00DA027F"/>
    <w:rsid w:val="00DA2F1B"/>
    <w:rsid w:val="00DA3F3D"/>
    <w:rsid w:val="00DA696F"/>
    <w:rsid w:val="00DA69EF"/>
    <w:rsid w:val="00DA749B"/>
    <w:rsid w:val="00DB03AF"/>
    <w:rsid w:val="00DB2E8D"/>
    <w:rsid w:val="00DB468F"/>
    <w:rsid w:val="00DB6BD6"/>
    <w:rsid w:val="00DC03D8"/>
    <w:rsid w:val="00DC0FBE"/>
    <w:rsid w:val="00DC1645"/>
    <w:rsid w:val="00DC33F4"/>
    <w:rsid w:val="00DC4011"/>
    <w:rsid w:val="00DC6889"/>
    <w:rsid w:val="00DD4500"/>
    <w:rsid w:val="00DD4E84"/>
    <w:rsid w:val="00DD6B40"/>
    <w:rsid w:val="00DE21F2"/>
    <w:rsid w:val="00DE7B2F"/>
    <w:rsid w:val="00DF047D"/>
    <w:rsid w:val="00E0039F"/>
    <w:rsid w:val="00E0062C"/>
    <w:rsid w:val="00E00EC9"/>
    <w:rsid w:val="00E00F9E"/>
    <w:rsid w:val="00E026BD"/>
    <w:rsid w:val="00E02F93"/>
    <w:rsid w:val="00E106BE"/>
    <w:rsid w:val="00E106CA"/>
    <w:rsid w:val="00E14E94"/>
    <w:rsid w:val="00E20F61"/>
    <w:rsid w:val="00E21079"/>
    <w:rsid w:val="00E21C21"/>
    <w:rsid w:val="00E22A29"/>
    <w:rsid w:val="00E306F9"/>
    <w:rsid w:val="00E31A35"/>
    <w:rsid w:val="00E34823"/>
    <w:rsid w:val="00E3530A"/>
    <w:rsid w:val="00E36C70"/>
    <w:rsid w:val="00E42DEF"/>
    <w:rsid w:val="00E52B4F"/>
    <w:rsid w:val="00E52C06"/>
    <w:rsid w:val="00E57CDF"/>
    <w:rsid w:val="00E634AB"/>
    <w:rsid w:val="00E6382E"/>
    <w:rsid w:val="00E643C9"/>
    <w:rsid w:val="00E72922"/>
    <w:rsid w:val="00E75CA8"/>
    <w:rsid w:val="00E81208"/>
    <w:rsid w:val="00E83298"/>
    <w:rsid w:val="00E85AF9"/>
    <w:rsid w:val="00E86D4E"/>
    <w:rsid w:val="00E9273C"/>
    <w:rsid w:val="00E96ACD"/>
    <w:rsid w:val="00EA0774"/>
    <w:rsid w:val="00EB232B"/>
    <w:rsid w:val="00EB240D"/>
    <w:rsid w:val="00EB4ABE"/>
    <w:rsid w:val="00EC0602"/>
    <w:rsid w:val="00EC5940"/>
    <w:rsid w:val="00EC61F7"/>
    <w:rsid w:val="00EC7D3D"/>
    <w:rsid w:val="00ED07F6"/>
    <w:rsid w:val="00ED0FEE"/>
    <w:rsid w:val="00ED279A"/>
    <w:rsid w:val="00ED28AC"/>
    <w:rsid w:val="00EE2CC8"/>
    <w:rsid w:val="00EE2F54"/>
    <w:rsid w:val="00EE5319"/>
    <w:rsid w:val="00EE7462"/>
    <w:rsid w:val="00EF0267"/>
    <w:rsid w:val="00EF2A72"/>
    <w:rsid w:val="00EF5FB1"/>
    <w:rsid w:val="00F0092B"/>
    <w:rsid w:val="00F00BCC"/>
    <w:rsid w:val="00F00C9F"/>
    <w:rsid w:val="00F0190C"/>
    <w:rsid w:val="00F04454"/>
    <w:rsid w:val="00F0697F"/>
    <w:rsid w:val="00F10639"/>
    <w:rsid w:val="00F10C6A"/>
    <w:rsid w:val="00F16A35"/>
    <w:rsid w:val="00F2210A"/>
    <w:rsid w:val="00F22A43"/>
    <w:rsid w:val="00F250EE"/>
    <w:rsid w:val="00F26607"/>
    <w:rsid w:val="00F2679E"/>
    <w:rsid w:val="00F3483A"/>
    <w:rsid w:val="00F3522A"/>
    <w:rsid w:val="00F3524C"/>
    <w:rsid w:val="00F45BC2"/>
    <w:rsid w:val="00F47D83"/>
    <w:rsid w:val="00F511A6"/>
    <w:rsid w:val="00F52793"/>
    <w:rsid w:val="00F54238"/>
    <w:rsid w:val="00F561DA"/>
    <w:rsid w:val="00F57852"/>
    <w:rsid w:val="00F63574"/>
    <w:rsid w:val="00F63AB4"/>
    <w:rsid w:val="00F66278"/>
    <w:rsid w:val="00F67E9F"/>
    <w:rsid w:val="00F71032"/>
    <w:rsid w:val="00F740AF"/>
    <w:rsid w:val="00F77509"/>
    <w:rsid w:val="00F77975"/>
    <w:rsid w:val="00F90430"/>
    <w:rsid w:val="00F90A08"/>
    <w:rsid w:val="00F97E2B"/>
    <w:rsid w:val="00FA17FF"/>
    <w:rsid w:val="00FA1CAD"/>
    <w:rsid w:val="00FB1C3B"/>
    <w:rsid w:val="00FB57C8"/>
    <w:rsid w:val="00FB6F02"/>
    <w:rsid w:val="00FC619A"/>
    <w:rsid w:val="00FD0603"/>
    <w:rsid w:val="00FD143F"/>
    <w:rsid w:val="00FE1A9D"/>
    <w:rsid w:val="00FE3562"/>
    <w:rsid w:val="00FE42E4"/>
    <w:rsid w:val="00FE7A7B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customStyle="1" w:styleId="Heading2SS">
    <w:name w:val="Heading 2 + SS"/>
    <w:basedOn w:val="Heading2"/>
    <w:rsid w:val="006779D3"/>
    <w:pPr>
      <w:keepNext w:val="0"/>
      <w:keepLines w:val="0"/>
      <w:tabs>
        <w:tab w:val="left" w:pos="1985"/>
        <w:tab w:val="left" w:pos="2268"/>
      </w:tabs>
      <w:spacing w:before="0" w:after="0"/>
      <w:ind w:left="2268" w:hanging="2268"/>
    </w:pPr>
    <w:rPr>
      <w:rFonts w:ascii="Arial" w:eastAsia="Times New Roman" w:hAnsi="Arial" w:cs="Arial"/>
      <w:iCs/>
      <w:color w:val="000000"/>
      <w:sz w:val="28"/>
      <w:szCs w:val="28"/>
    </w:rPr>
  </w:style>
  <w:style w:type="paragraph" w:customStyle="1" w:styleId="Heading3SS">
    <w:name w:val="Heading 3 + SS"/>
    <w:basedOn w:val="Heading3"/>
    <w:link w:val="Heading3SSChar"/>
    <w:rsid w:val="006779D3"/>
    <w:pPr>
      <w:keepNext w:val="0"/>
      <w:keepLines w:val="0"/>
      <w:tabs>
        <w:tab w:val="left" w:pos="851"/>
      </w:tabs>
      <w:spacing w:before="0" w:after="0"/>
      <w:ind w:left="851" w:hanging="851"/>
    </w:pPr>
    <w:rPr>
      <w:rFonts w:ascii="Arial" w:eastAsia="Times New Roman" w:hAnsi="Arial" w:cs="Arial"/>
      <w:szCs w:val="26"/>
    </w:rPr>
  </w:style>
  <w:style w:type="character" w:customStyle="1" w:styleId="Heading3SSChar">
    <w:name w:val="Heading 3 + SS Char"/>
    <w:link w:val="Heading3SS"/>
    <w:rsid w:val="006779D3"/>
    <w:rPr>
      <w:rFonts w:ascii="Arial" w:eastAsia="Times New Roman" w:hAnsi="Arial" w:cs="Arial"/>
      <w:b/>
      <w:bCs/>
      <w:szCs w:val="26"/>
    </w:rPr>
  </w:style>
  <w:style w:type="paragraph" w:customStyle="1" w:styleId="Heading5SS">
    <w:name w:val="Heading 5 +SS"/>
    <w:basedOn w:val="Heading5"/>
    <w:rsid w:val="006779D3"/>
    <w:pPr>
      <w:keepNext w:val="0"/>
      <w:keepLines w:val="0"/>
      <w:tabs>
        <w:tab w:val="left" w:pos="454"/>
      </w:tabs>
      <w:spacing w:before="0" w:after="0"/>
      <w:ind w:left="454" w:hanging="454"/>
      <w:outlineLvl w:val="9"/>
    </w:pPr>
    <w:rPr>
      <w:rFonts w:ascii="Arial" w:eastAsia="Times New Roman" w:hAnsi="Arial" w:cs="Times New Roman"/>
      <w:b w:val="0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Title/>
  <Subtitle/>
  <Date/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2" ma:contentTypeDescription="Create a new document." ma:contentTypeScope="" ma:versionID="f4ae322116f2a259034ef51c10f813ff">
  <xsd:schema xmlns:xsd="http://www.w3.org/2001/XMLSchema" xmlns:xs="http://www.w3.org/2001/XMLSchema" xmlns:p="http://schemas.microsoft.com/office/2006/metadata/properties" xmlns:ns2="c5d64337-b628-40fc-bfb6-cc621c9eec44" targetNamespace="http://schemas.microsoft.com/office/2006/metadata/properties" ma:root="true" ma:fieldsID="f4b6867167365bfd643423140f204c4e" ns2:_="">
    <xsd:import namespace="c5d64337-b628-40fc-bfb6-cc621c9ee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5032-7D3B-464E-9442-7D5434A3E770}">
  <ds:schemaRefs/>
</ds:datastoreItem>
</file>

<file path=customXml/itemProps2.xml><?xml version="1.0" encoding="utf-8"?>
<ds:datastoreItem xmlns:ds="http://schemas.openxmlformats.org/officeDocument/2006/customXml" ds:itemID="{C05AA278-3D31-49A4-9C75-65455975D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1A38DB-B3F4-4A3D-8710-873EC129F9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95</TotalTime>
  <Pages>7</Pages>
  <Words>1650</Words>
  <Characters>8483</Characters>
  <Application>Microsoft Office Word</Application>
  <DocSecurity>0</DocSecurity>
  <Lines>141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Maher Moharam</cp:lastModifiedBy>
  <cp:revision>109</cp:revision>
  <cp:lastPrinted>2021-07-20T05:26:00Z</cp:lastPrinted>
  <dcterms:created xsi:type="dcterms:W3CDTF">2022-10-08T07:47:00Z</dcterms:created>
  <dcterms:modified xsi:type="dcterms:W3CDTF">2022-10-11T22:37:00Z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74603d6971f8b9de3fd13a32f22da4cf9d81a1102489189d53662d26ebd38866</vt:lpwstr>
  </property>
</Properties>
</file>