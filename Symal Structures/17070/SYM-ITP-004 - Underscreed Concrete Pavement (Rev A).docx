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7BA5E082" w14:textId="6F5847C6" w:rsidR="001E55EB" w:rsidRDefault="001E55EB" w:rsidP="001E55EB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043723" w:rsidRPr="00043723">
        <w:rPr>
          <w:b/>
          <w:bCs/>
          <w:sz w:val="40"/>
          <w:szCs w:val="40"/>
        </w:rPr>
        <w:t xml:space="preserve"> Underscreed Concrete Pavement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07"/>
        <w:gridCol w:w="2149"/>
        <w:gridCol w:w="1560"/>
        <w:gridCol w:w="1979"/>
        <w:gridCol w:w="1139"/>
        <w:gridCol w:w="709"/>
        <w:gridCol w:w="992"/>
        <w:gridCol w:w="557"/>
        <w:gridCol w:w="1543"/>
        <w:gridCol w:w="2689"/>
      </w:tblGrid>
      <w:tr w:rsidR="001E55EB" w14:paraId="4D6E01D5" w14:textId="77777777" w:rsidTr="004A1C93">
        <w:tc>
          <w:tcPr>
            <w:tcW w:w="1253" w:type="dxa"/>
            <w:gridSpan w:val="2"/>
            <w:tcMar>
              <w:left w:w="0" w:type="dxa"/>
            </w:tcMar>
          </w:tcPr>
          <w:p w14:paraId="25A2D117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3C2E8D" w14:textId="3084706A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 – 0</w:t>
            </w:r>
            <w:r w:rsidR="007F491E">
              <w:rPr>
                <w:b/>
                <w:bCs/>
              </w:rPr>
              <w:t>371</w:t>
            </w:r>
          </w:p>
        </w:tc>
        <w:tc>
          <w:tcPr>
            <w:tcW w:w="1560" w:type="dxa"/>
          </w:tcPr>
          <w:p w14:paraId="09D2D734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7896A2A8" w14:textId="581A8BDD" w:rsidR="001E55EB" w:rsidRPr="00B27F39" w:rsidRDefault="00F2141B" w:rsidP="00312A88">
            <w:pPr>
              <w:pStyle w:val="SymalBodycopylvl1"/>
              <w:spacing w:before="60" w:after="0"/>
            </w:pPr>
            <w:r w:rsidRPr="00F2141B">
              <w:t>Parkville Urban Realm Works</w:t>
            </w:r>
          </w:p>
        </w:tc>
        <w:tc>
          <w:tcPr>
            <w:tcW w:w="709" w:type="dxa"/>
          </w:tcPr>
          <w:p w14:paraId="45EAECC9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49" w:type="dxa"/>
            <w:gridSpan w:val="2"/>
            <w:tcBorders>
              <w:bottom w:val="single" w:sz="4" w:space="0" w:color="auto"/>
            </w:tcBorders>
          </w:tcPr>
          <w:p w14:paraId="608AA845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543" w:type="dxa"/>
          </w:tcPr>
          <w:p w14:paraId="42664352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68317BFA" w14:textId="66037F59" w:rsidR="001E55EB" w:rsidRPr="00B27F39" w:rsidRDefault="004305ED" w:rsidP="00312A88">
            <w:pPr>
              <w:pStyle w:val="SymalBodycopylvl1"/>
              <w:spacing w:before="60" w:after="0"/>
            </w:pPr>
            <w:r w:rsidRPr="004305ED">
              <w:t>Billy Dando</w:t>
            </w:r>
          </w:p>
        </w:tc>
      </w:tr>
      <w:tr w:rsidR="001E55EB" w14:paraId="0C24C3EA" w14:textId="77777777" w:rsidTr="004A1C93">
        <w:tc>
          <w:tcPr>
            <w:tcW w:w="846" w:type="dxa"/>
            <w:tcMar>
              <w:left w:w="0" w:type="dxa"/>
            </w:tcMar>
          </w:tcPr>
          <w:p w14:paraId="10492452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6" w:type="dxa"/>
            <w:gridSpan w:val="2"/>
            <w:tcBorders>
              <w:bottom w:val="single" w:sz="4" w:space="0" w:color="auto"/>
            </w:tcBorders>
          </w:tcPr>
          <w:p w14:paraId="61030C65" w14:textId="2837A96B" w:rsidR="001E55EB" w:rsidRPr="001E55EB" w:rsidRDefault="0073581C" w:rsidP="00312A88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73581C">
              <w:rPr>
                <w:sz w:val="16"/>
                <w:szCs w:val="16"/>
              </w:rPr>
              <w:t>ITP-SYM-004</w:t>
            </w:r>
          </w:p>
        </w:tc>
        <w:tc>
          <w:tcPr>
            <w:tcW w:w="1560" w:type="dxa"/>
          </w:tcPr>
          <w:p w14:paraId="4CFF57C8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7AD76C5E" w14:textId="1C86D3C2" w:rsidR="001E55EB" w:rsidRPr="004A1C93" w:rsidRDefault="00B53F64" w:rsidP="00312A88">
            <w:pPr>
              <w:pStyle w:val="SymalBodycopylvl1"/>
              <w:spacing w:before="60" w:after="0"/>
            </w:pPr>
            <w:r>
              <w:t>03/10/2022</w:t>
            </w:r>
          </w:p>
        </w:tc>
        <w:tc>
          <w:tcPr>
            <w:tcW w:w="2840" w:type="dxa"/>
            <w:gridSpan w:val="3"/>
          </w:tcPr>
          <w:p w14:paraId="356554C0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0B71144F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1E55EB" w14:paraId="73B4127B" w14:textId="77777777" w:rsidTr="004A1C93">
        <w:tc>
          <w:tcPr>
            <w:tcW w:w="846" w:type="dxa"/>
            <w:tcMar>
              <w:left w:w="0" w:type="dxa"/>
            </w:tcMar>
          </w:tcPr>
          <w:p w14:paraId="797C97BC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D5FC30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379" w:type="dxa"/>
            <w:gridSpan w:val="5"/>
          </w:tcPr>
          <w:p w14:paraId="1B387EB4" w14:textId="77777777" w:rsidR="001E55EB" w:rsidRDefault="001E55EB" w:rsidP="00312A88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78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617AE2" w14:textId="006F0D69" w:rsidR="001E55EB" w:rsidRPr="00536BBC" w:rsidRDefault="00536BBC" w:rsidP="00312A88">
            <w:pPr>
              <w:pStyle w:val="SymalBodycopylvl1"/>
              <w:spacing w:before="60" w:after="0"/>
            </w:pPr>
            <w:r w:rsidRPr="00536BBC">
              <w:t>Refer to attached Lot Map</w:t>
            </w:r>
          </w:p>
        </w:tc>
      </w:tr>
    </w:tbl>
    <w:p w14:paraId="5E35E57A" w14:textId="77777777" w:rsidR="001E55EB" w:rsidRDefault="001E55EB" w:rsidP="001E55EB">
      <w:pPr>
        <w:pStyle w:val="SymalBodycopylvl1"/>
        <w:spacing w:before="120" w:after="120"/>
      </w:pPr>
      <w:r w:rsidRPr="00B27F39">
        <w:t>Attach Dockets, Certificates and QA Documents to IT</w:t>
      </w:r>
      <w:r>
        <w:t>P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7"/>
        <w:gridCol w:w="2818"/>
        <w:gridCol w:w="993"/>
        <w:gridCol w:w="3561"/>
        <w:gridCol w:w="1104"/>
        <w:gridCol w:w="740"/>
        <w:gridCol w:w="708"/>
        <w:gridCol w:w="711"/>
        <w:gridCol w:w="853"/>
        <w:gridCol w:w="708"/>
        <w:gridCol w:w="1657"/>
      </w:tblGrid>
      <w:tr w:rsidR="001E55EB" w:rsidRPr="00741190" w14:paraId="15EA558D" w14:textId="77777777" w:rsidTr="00BB2464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16FA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46C6C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04B84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DF073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5EE6264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7" w:type="pct"/>
            <w:gridSpan w:val="5"/>
            <w:shd w:val="clear" w:color="auto" w:fill="auto"/>
            <w:vAlign w:val="center"/>
          </w:tcPr>
          <w:p w14:paraId="65415E6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9" w:type="pct"/>
            <w:vMerge w:val="restart"/>
            <w:shd w:val="clear" w:color="auto" w:fill="auto"/>
            <w:vAlign w:val="center"/>
          </w:tcPr>
          <w:p w14:paraId="17CFB1F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1E55EB" w:rsidRPr="00741190" w14:paraId="0D09E23F" w14:textId="77777777" w:rsidTr="00BB2464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9E0C46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DACC5B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ADE6FFD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7B07D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4E88F2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41" w:type="pct"/>
            <w:gridSpan w:val="3"/>
            <w:shd w:val="clear" w:color="auto" w:fill="auto"/>
            <w:vAlign w:val="center"/>
          </w:tcPr>
          <w:p w14:paraId="78C8D961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4C485500" w14:textId="39A2F59F" w:rsidR="001E55EB" w:rsidRPr="00741190" w:rsidRDefault="003B6EBD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B6EBD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0DF1B719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4866772C" w14:textId="77777777" w:rsidTr="00BB2464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4F394C2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42B2FA9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7D048C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C84C0BA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4BE26F85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8DD13E3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450CBBF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AA547E4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C39FB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8D2F79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60701F1D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3C1E57" w14:paraId="1C2882A1" w14:textId="77777777" w:rsidTr="00BB2464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DF6B272" w14:textId="6DECB5B1" w:rsidR="001E55EB" w:rsidRPr="003C1E57" w:rsidRDefault="001E55EB" w:rsidP="00BB246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F52D40" w:rsidRPr="00F52D40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1E55EB" w:rsidRPr="00741190" w14:paraId="2151AEFE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845A050" w14:textId="47080B90" w:rsidR="00EC798B" w:rsidRDefault="001E55EB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3B7F48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23FE19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Concrete mix design approval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9D7C12D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VR703.01</w:t>
            </w:r>
          </w:p>
          <w:p w14:paraId="251AA8C1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VR703.05</w:t>
            </w:r>
          </w:p>
          <w:p w14:paraId="0AC8B096" w14:textId="5071D8E5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1379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574E654" w14:textId="265A207C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mix design approved by the Superintendent and a registered mix</w:t>
            </w:r>
            <w:r w:rsidR="00957416">
              <w:rPr>
                <w:sz w:val="16"/>
                <w:szCs w:val="16"/>
              </w:rPr>
              <w:t xml:space="preserve"> </w:t>
            </w:r>
            <w:r w:rsidR="00957416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957416" w:rsidRPr="00AB724A">
              <w:rPr>
                <w:rFonts w:ascii="Arial" w:hAnsi="Arial" w:cs="Arial"/>
                <w:sz w:val="16"/>
                <w:szCs w:val="16"/>
              </w:rPr>
              <w:t xml:space="preserve">Material properties meet project </w:t>
            </w:r>
            <w:r w:rsidR="00957416">
              <w:rPr>
                <w:rFonts w:ascii="Arial" w:hAnsi="Arial" w:cs="Arial"/>
                <w:sz w:val="16"/>
                <w:szCs w:val="16"/>
              </w:rPr>
              <w:t>specifications</w:t>
            </w:r>
          </w:p>
          <w:p w14:paraId="502B0E02" w14:textId="41091EEE" w:rsidR="00AF18DF" w:rsidRPr="00D340C6" w:rsidRDefault="00936A5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36A51">
              <w:rPr>
                <w:sz w:val="16"/>
                <w:szCs w:val="16"/>
              </w:rPr>
              <w:t xml:space="preserve">Yes   </w:t>
            </w:r>
            <w:r w:rsidRPr="00936A5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36A51">
              <w:rPr>
                <w:sz w:val="16"/>
                <w:szCs w:val="16"/>
              </w:rPr>
              <w:t xml:space="preserve">    No   </w:t>
            </w:r>
            <w:r w:rsidRPr="00936A5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36A51">
              <w:rPr>
                <w:sz w:val="16"/>
                <w:szCs w:val="16"/>
              </w:rPr>
              <w:t xml:space="preserve">     N/A   </w:t>
            </w:r>
            <w:r w:rsidRPr="00936A5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EC54050" w14:textId="7346C090" w:rsidR="001E55EB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92AD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04111E2" w14:textId="77777777" w:rsidR="001E55EB" w:rsidRPr="00AF18DF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AF18DF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B57D642" w14:textId="015E1D13" w:rsidR="001E55EB" w:rsidRDefault="00C2704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27047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3C35C92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8C32886" w14:textId="77777777" w:rsidR="001E55EB" w:rsidRPr="00AF18DF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AF18DF"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1F6949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12BE15A9" w14:textId="37B07C9A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F741F" w:rsidRPr="00741190" w14:paraId="2091357D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8355E11" w14:textId="4B96CD82" w:rsidR="00AF741F" w:rsidRDefault="00AF741F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266A484" w14:textId="7665A4B9" w:rsidR="00AF741F" w:rsidRDefault="00493E5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93E5F">
              <w:rPr>
                <w:sz w:val="16"/>
                <w:szCs w:val="16"/>
              </w:rPr>
              <w:t>Concrete Grade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C23CD7" w14:textId="5D9FB35A" w:rsidR="00AF741F" w:rsidRDefault="00493E5F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Spe</w:t>
            </w:r>
            <w:r w:rsidR="00967CA2">
              <w:rPr>
                <w:sz w:val="16"/>
                <w:szCs w:val="16"/>
              </w:rPr>
              <w:t>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4A4B243" w14:textId="0B70EB08" w:rsidR="00AF741F" w:rsidRDefault="00833A92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33A92">
              <w:rPr>
                <w:sz w:val="16"/>
                <w:szCs w:val="16"/>
              </w:rPr>
              <w:t>Concrete Strength</w:t>
            </w:r>
            <w:r w:rsidR="0033429F" w:rsidRPr="0033429F">
              <w:rPr>
                <w:sz w:val="16"/>
                <w:szCs w:val="16"/>
              </w:rPr>
              <w:t>________ MPA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D5789FC" w14:textId="6CB54992" w:rsidR="00AF741F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92AD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25553A1" w14:textId="16201D5D" w:rsidR="00AF741F" w:rsidRPr="00AF18DF" w:rsidRDefault="00C27047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E75FB1D" w14:textId="67E2BC53" w:rsidR="00AF741F" w:rsidRDefault="00C2704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27047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F2F6725" w14:textId="77777777" w:rsidR="00AF741F" w:rsidRPr="00741190" w:rsidRDefault="00AF741F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94C797" w14:textId="77777777" w:rsidR="00AF741F" w:rsidRPr="00AF18DF" w:rsidRDefault="00AF741F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EB9BAD5" w14:textId="77777777" w:rsidR="00AF741F" w:rsidRPr="00741190" w:rsidRDefault="00AF741F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6414216" w14:textId="77777777" w:rsidR="00AF741F" w:rsidRPr="001D3CDF" w:rsidRDefault="00AF741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6018B0" w:rsidRPr="00741190" w14:paraId="20050EAD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AC6B7CA" w14:textId="7AE180D5" w:rsidR="006018B0" w:rsidRDefault="006018B0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48593A1" w14:textId="2FB5B83A" w:rsidR="006018B0" w:rsidRPr="00493E5F" w:rsidRDefault="00AB5866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B5866">
              <w:rPr>
                <w:sz w:val="16"/>
                <w:szCs w:val="16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37D59C2" w14:textId="638FAA70" w:rsidR="006018B0" w:rsidRDefault="004868C0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4868C0">
              <w:rPr>
                <w:sz w:val="16"/>
                <w:szCs w:val="16"/>
              </w:rPr>
              <w:t>VR Clause 701.10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472497B" w14:textId="0BCD9BA0" w:rsidR="00BA34EA" w:rsidRPr="00BA34EA" w:rsidRDefault="00BA34E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A34EA">
              <w:rPr>
                <w:sz w:val="16"/>
                <w:szCs w:val="16"/>
              </w:rPr>
              <w:t>Are the drawings, complete &amp; current?</w:t>
            </w:r>
          </w:p>
          <w:p w14:paraId="0AE95241" w14:textId="687F1917" w:rsidR="006018B0" w:rsidRPr="00833A92" w:rsidRDefault="0025711F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5711F">
              <w:rPr>
                <w:sz w:val="16"/>
                <w:szCs w:val="16"/>
              </w:rPr>
              <w:t xml:space="preserve">Yes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No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 N/A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340534DF" w14:textId="04BC1964" w:rsidR="006018B0" w:rsidRPr="0033429F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92AD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6CA1DC3" w14:textId="3F26BFB6" w:rsidR="006018B0" w:rsidRDefault="00592AD6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E49802" w14:textId="23A1AA14" w:rsidR="006018B0" w:rsidRDefault="00592AD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6A85A39" w14:textId="77777777" w:rsidR="006018B0" w:rsidRPr="00741190" w:rsidRDefault="006018B0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399F9DA" w14:textId="128E23D8" w:rsidR="006018B0" w:rsidRPr="00AF18DF" w:rsidRDefault="00C2704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512DC10" w14:textId="77777777" w:rsidR="006018B0" w:rsidRPr="00741190" w:rsidRDefault="006018B0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1F9130AD" w14:textId="2AB8BEA8" w:rsidR="006018B0" w:rsidRPr="001D3CDF" w:rsidRDefault="00452872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52872">
              <w:rPr>
                <w:sz w:val="16"/>
                <w:szCs w:val="16"/>
              </w:rPr>
              <w:t>Attach Recent</w:t>
            </w:r>
            <w:r w:rsidR="004C0DDC">
              <w:rPr>
                <w:sz w:val="16"/>
                <w:szCs w:val="16"/>
              </w:rPr>
              <w:t xml:space="preserve"> IFC</w:t>
            </w:r>
            <w:r w:rsidRPr="00452872">
              <w:rPr>
                <w:sz w:val="16"/>
                <w:szCs w:val="16"/>
              </w:rPr>
              <w:t xml:space="preserve"> Drawings</w:t>
            </w:r>
          </w:p>
        </w:tc>
      </w:tr>
      <w:tr w:rsidR="001E55EB" w:rsidRPr="00741190" w14:paraId="073C3C59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20A7E38" w14:textId="055D8398" w:rsidR="001E55EB" w:rsidRPr="00D340C6" w:rsidRDefault="00B01C42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79900CF" w14:textId="77777777" w:rsidR="001E55EB" w:rsidRPr="00AD4F26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2F4ACFA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VR703.17</w:t>
            </w:r>
          </w:p>
          <w:p w14:paraId="43C0F691" w14:textId="571E1D65" w:rsidR="006941E8" w:rsidRPr="0018529E" w:rsidRDefault="006941E8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941E8">
              <w:rPr>
                <w:sz w:val="16"/>
                <w:szCs w:val="16"/>
              </w:rPr>
              <w:t>VR703.1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1F04965" w14:textId="77777777" w:rsidR="008B0564" w:rsidRDefault="008B05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0564">
              <w:rPr>
                <w:sz w:val="16"/>
                <w:szCs w:val="16"/>
              </w:rPr>
              <w:t>Is the work area clearly pegged out for line and level?</w:t>
            </w:r>
          </w:p>
          <w:p w14:paraId="49C4CF44" w14:textId="35E43533" w:rsidR="00901ACA" w:rsidRPr="006F41A6" w:rsidRDefault="00903797" w:rsidP="00BB246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903797">
              <w:rPr>
                <w:sz w:val="16"/>
                <w:szCs w:val="16"/>
              </w:rPr>
              <w:t xml:space="preserve">Yes   </w:t>
            </w:r>
            <w:r w:rsidRPr="0090379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03797">
              <w:rPr>
                <w:sz w:val="16"/>
                <w:szCs w:val="16"/>
              </w:rPr>
              <w:t xml:space="preserve">    No   </w:t>
            </w:r>
            <w:r w:rsidRPr="0090379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903797">
              <w:rPr>
                <w:sz w:val="16"/>
                <w:szCs w:val="16"/>
              </w:rPr>
              <w:t xml:space="preserve">     N/A   </w:t>
            </w:r>
            <w:r w:rsidRPr="0090379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E50305B" w14:textId="71CB8DA6" w:rsidR="001E55EB" w:rsidRPr="0018529E" w:rsidRDefault="00F818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8183A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055BE5EF" w14:textId="77777777" w:rsidR="001E55EB" w:rsidRPr="00AF18DF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AF18DF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90B141" w14:textId="0AC9CD8A" w:rsidR="001E55EB" w:rsidRPr="0018529E" w:rsidRDefault="00775F29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</w:tcPr>
          <w:p w14:paraId="16ECE3A2" w14:textId="77777777" w:rsidR="001E55EB" w:rsidRPr="0018529E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E5693D" w14:textId="08BBFB90" w:rsidR="001E55EB" w:rsidRPr="0018529E" w:rsidRDefault="001C2FDD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</w:tcPr>
          <w:p w14:paraId="34030328" w14:textId="77777777" w:rsidR="001E55EB" w:rsidRPr="0018529E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729CDFA2" w14:textId="77777777" w:rsidR="001E55EB" w:rsidRPr="0018529E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4C12EC3E" w14:textId="77777777" w:rsidTr="00BB2464">
        <w:trPr>
          <w:trHeight w:val="227"/>
        </w:trPr>
        <w:tc>
          <w:tcPr>
            <w:tcW w:w="243" w:type="pct"/>
            <w:shd w:val="clear" w:color="auto" w:fill="auto"/>
          </w:tcPr>
          <w:p w14:paraId="6A3248C4" w14:textId="1C45F343" w:rsidR="001E55EB" w:rsidRDefault="00835F74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  <w:r w:rsidR="001E55E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261E719A" w14:textId="77777777" w:rsidR="001E55EB" w:rsidRPr="00017FEC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Bedding Preparation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622F18" w14:textId="394E742E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</w:t>
            </w:r>
            <w:r w:rsidR="00395640">
              <w:rPr>
                <w:sz w:val="16"/>
                <w:szCs w:val="16"/>
              </w:rPr>
              <w:t>703.20/</w:t>
            </w:r>
            <w:r>
              <w:rPr>
                <w:sz w:val="16"/>
                <w:szCs w:val="16"/>
              </w:rPr>
              <w:t>703.21</w:t>
            </w:r>
          </w:p>
          <w:p w14:paraId="372699B6" w14:textId="77777777" w:rsidR="003D42DF" w:rsidRDefault="003D42DF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VR204.13</w:t>
            </w:r>
          </w:p>
          <w:p w14:paraId="78F8F815" w14:textId="581E850A" w:rsidR="000E3B69" w:rsidRDefault="000E3B69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VR304.08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CF7782" w14:textId="3D8031DE" w:rsidR="00E929A7" w:rsidRDefault="00FF3630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edging construc</w:t>
            </w:r>
            <w:r w:rsidR="00E929A7">
              <w:rPr>
                <w:sz w:val="16"/>
                <w:szCs w:val="16"/>
              </w:rPr>
              <w:t>ted ove</w:t>
            </w:r>
            <w:r w:rsidR="00A81F1F">
              <w:rPr>
                <w:sz w:val="16"/>
                <w:szCs w:val="16"/>
              </w:rPr>
              <w:t>r</w:t>
            </w:r>
            <w:r w:rsidR="00E929A7">
              <w:rPr>
                <w:sz w:val="16"/>
                <w:szCs w:val="16"/>
              </w:rPr>
              <w:t xml:space="preserve"> Pavement layer?</w:t>
            </w:r>
          </w:p>
          <w:p w14:paraId="05ECC7B7" w14:textId="533A05E5" w:rsidR="00E929A7" w:rsidRPr="00E929A7" w:rsidRDefault="00E929A7" w:rsidP="00BB2464">
            <w:pPr>
              <w:pStyle w:val="SymalTableBody"/>
              <w:spacing w:before="20" w:after="20"/>
              <w:jc w:val="center"/>
              <w:rPr>
                <w:sz w:val="12"/>
                <w:szCs w:val="12"/>
              </w:rPr>
            </w:pPr>
            <w:r w:rsidRPr="00E929A7">
              <w:rPr>
                <w:sz w:val="12"/>
                <w:szCs w:val="12"/>
              </w:rPr>
              <w:t>Where edgings are constructed over pavement layers, bedding shall be provided between the pavement layer and the underside of the edging, or the edging thickened to match the pavement layer.</w:t>
            </w:r>
          </w:p>
          <w:p w14:paraId="0CA0B077" w14:textId="6DC20F7C" w:rsidR="004F57BC" w:rsidRDefault="00E929A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929A7">
              <w:rPr>
                <w:sz w:val="16"/>
                <w:szCs w:val="16"/>
              </w:rPr>
              <w:t xml:space="preserve">Yes   </w:t>
            </w:r>
            <w:r w:rsidRPr="00E929A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929A7">
              <w:rPr>
                <w:sz w:val="16"/>
                <w:szCs w:val="16"/>
              </w:rPr>
              <w:t xml:space="preserve">    No   </w:t>
            </w:r>
            <w:r w:rsidRPr="00E929A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929A7">
              <w:rPr>
                <w:sz w:val="16"/>
                <w:szCs w:val="16"/>
              </w:rPr>
              <w:t xml:space="preserve">     N/A   </w:t>
            </w:r>
            <w:r w:rsidRPr="00E929A7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3DD1979" w14:textId="73512FB9" w:rsidR="002F5A13" w:rsidRDefault="00C35A53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CB0977" w:rsidRPr="00CB0977">
              <w:rPr>
                <w:sz w:val="16"/>
                <w:szCs w:val="16"/>
              </w:rPr>
              <w:t xml:space="preserve"> bedding </w:t>
            </w:r>
            <w:r w:rsidR="002451EE">
              <w:rPr>
                <w:sz w:val="16"/>
                <w:szCs w:val="16"/>
              </w:rPr>
              <w:t>f</w:t>
            </w:r>
            <w:r w:rsidRPr="00C35A53">
              <w:rPr>
                <w:sz w:val="16"/>
                <w:szCs w:val="16"/>
              </w:rPr>
              <w:t>or footpaths and surfaces compacted</w:t>
            </w:r>
            <w:r>
              <w:rPr>
                <w:sz w:val="16"/>
                <w:szCs w:val="16"/>
              </w:rPr>
              <w:t xml:space="preserve"> to </w:t>
            </w:r>
            <w:r w:rsidR="00CB0977" w:rsidRPr="00CB0977">
              <w:rPr>
                <w:sz w:val="16"/>
                <w:szCs w:val="16"/>
              </w:rPr>
              <w:t>100mm thickness unless noted otherwise.</w:t>
            </w:r>
          </w:p>
          <w:p w14:paraId="3C2637FA" w14:textId="42BCBB7D" w:rsidR="002F5A13" w:rsidRDefault="0025711F" w:rsidP="00BB246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25711F">
              <w:rPr>
                <w:sz w:val="16"/>
                <w:szCs w:val="16"/>
              </w:rPr>
              <w:t xml:space="preserve">Yes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No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5711F">
              <w:rPr>
                <w:sz w:val="16"/>
                <w:szCs w:val="16"/>
              </w:rPr>
              <w:t xml:space="preserve">     N/A   </w:t>
            </w:r>
            <w:r w:rsidRPr="002571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462F032" w14:textId="6216ADCB" w:rsidR="0025711F" w:rsidRDefault="002451E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bedding </w:t>
            </w:r>
            <w:r w:rsidRPr="002451EE">
              <w:rPr>
                <w:sz w:val="16"/>
                <w:szCs w:val="16"/>
              </w:rPr>
              <w:t xml:space="preserve">for SUPs, bedding </w:t>
            </w:r>
            <w:r w:rsidR="00DE1F61" w:rsidRPr="00DE1F61">
              <w:rPr>
                <w:sz w:val="16"/>
                <w:szCs w:val="16"/>
              </w:rPr>
              <w:t xml:space="preserve">compacted to </w:t>
            </w:r>
            <w:r w:rsidRPr="002451EE">
              <w:rPr>
                <w:sz w:val="16"/>
                <w:szCs w:val="16"/>
              </w:rPr>
              <w:t>150mm thick unless noted otherwise.</w:t>
            </w:r>
          </w:p>
          <w:p w14:paraId="3D88B0AB" w14:textId="287F0634" w:rsidR="00DE1F61" w:rsidRDefault="00DE1F6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E1F61">
              <w:rPr>
                <w:sz w:val="16"/>
                <w:szCs w:val="16"/>
              </w:rPr>
              <w:t xml:space="preserve">Yes   </w:t>
            </w:r>
            <w:r w:rsidRPr="00DE1F6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E1F61">
              <w:rPr>
                <w:sz w:val="16"/>
                <w:szCs w:val="16"/>
              </w:rPr>
              <w:t xml:space="preserve">    No   </w:t>
            </w:r>
            <w:r w:rsidRPr="00DE1F6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E1F61">
              <w:rPr>
                <w:sz w:val="16"/>
                <w:szCs w:val="16"/>
              </w:rPr>
              <w:t xml:space="preserve">     N/A   </w:t>
            </w:r>
            <w:r w:rsidRPr="00DE1F6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BC84CB" w14:textId="2337E0F4" w:rsidR="005E7BEA" w:rsidRDefault="005E7BEA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E7BEA">
              <w:rPr>
                <w:sz w:val="16"/>
                <w:szCs w:val="16"/>
              </w:rPr>
              <w:lastRenderedPageBreak/>
              <w:t>bedding shall be moist but shall have no free water on the surface</w:t>
            </w:r>
            <w:r w:rsidR="00276564">
              <w:rPr>
                <w:sz w:val="16"/>
                <w:szCs w:val="16"/>
              </w:rPr>
              <w:t xml:space="preserve"> </w:t>
            </w:r>
            <w:r w:rsidR="00276564" w:rsidRPr="005E7BEA">
              <w:rPr>
                <w:sz w:val="16"/>
                <w:szCs w:val="16"/>
              </w:rPr>
              <w:t>before concrete is placed</w:t>
            </w:r>
          </w:p>
          <w:p w14:paraId="1719A503" w14:textId="57A6FF38" w:rsidR="005E7BEA" w:rsidRDefault="002765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76564">
              <w:rPr>
                <w:sz w:val="16"/>
                <w:szCs w:val="16"/>
              </w:rPr>
              <w:t xml:space="preserve">Yes   </w:t>
            </w:r>
            <w:r w:rsidRPr="0027656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76564">
              <w:rPr>
                <w:sz w:val="16"/>
                <w:szCs w:val="16"/>
              </w:rPr>
              <w:t xml:space="preserve">    No   </w:t>
            </w:r>
            <w:r w:rsidRPr="0027656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76564">
              <w:rPr>
                <w:sz w:val="16"/>
                <w:szCs w:val="16"/>
              </w:rPr>
              <w:t xml:space="preserve">     N/A   </w:t>
            </w:r>
            <w:r w:rsidRPr="0027656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A75AF3" w14:textId="1A22D225" w:rsidR="00A2012C" w:rsidRDefault="00D37B21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A2012C" w:rsidRPr="00A2012C">
              <w:rPr>
                <w:sz w:val="16"/>
                <w:szCs w:val="16"/>
              </w:rPr>
              <w:t xml:space="preserve"> bedding material used for cast in place concrete paving works compacted size 20 mm Class 3 or Class 4 crushed rock or Class 3 or Class 4 crushed concrete, manufactured and supplied in accordance with Sections 812 or 820 respectively.</w:t>
            </w:r>
          </w:p>
          <w:p w14:paraId="10429B94" w14:textId="402A3B3E" w:rsidR="00D37B21" w:rsidRPr="00A2012C" w:rsidRDefault="00D37B2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7B21">
              <w:rPr>
                <w:sz w:val="16"/>
                <w:szCs w:val="16"/>
              </w:rPr>
              <w:t xml:space="preserve">Yes   </w:t>
            </w:r>
            <w:r w:rsidRPr="00D37B2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7B21">
              <w:rPr>
                <w:sz w:val="16"/>
                <w:szCs w:val="16"/>
              </w:rPr>
              <w:t xml:space="preserve">    No   </w:t>
            </w:r>
            <w:r w:rsidRPr="00D37B2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7B21">
              <w:rPr>
                <w:sz w:val="16"/>
                <w:szCs w:val="16"/>
              </w:rPr>
              <w:t xml:space="preserve">     N/A   </w:t>
            </w:r>
            <w:r w:rsidRPr="00D37B2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4ED255" w14:textId="299947EA" w:rsidR="00A2012C" w:rsidRDefault="00D37B21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b</w:t>
            </w:r>
            <w:r w:rsidR="00A2012C" w:rsidRPr="00A2012C">
              <w:rPr>
                <w:sz w:val="16"/>
                <w:szCs w:val="16"/>
              </w:rPr>
              <w:t>edding material for shared use paths compacted size 20 mm Class 3 crushed rock or Class 3 crushed concrete in accordance with Section 812 or 820 respectively, and Section 304.</w:t>
            </w:r>
          </w:p>
          <w:p w14:paraId="083A694E" w14:textId="3E68091A" w:rsidR="003D42DF" w:rsidRDefault="000B7475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7475">
              <w:rPr>
                <w:sz w:val="16"/>
                <w:szCs w:val="16"/>
              </w:rPr>
              <w:t xml:space="preserve">Yes   </w:t>
            </w:r>
            <w:r w:rsidRPr="000B747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7475">
              <w:rPr>
                <w:sz w:val="16"/>
                <w:szCs w:val="16"/>
              </w:rPr>
              <w:t xml:space="preserve">    No   </w:t>
            </w:r>
            <w:r w:rsidRPr="000B747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B7475">
              <w:rPr>
                <w:sz w:val="16"/>
                <w:szCs w:val="16"/>
              </w:rPr>
              <w:t xml:space="preserve">     N/A   </w:t>
            </w:r>
            <w:r w:rsidRPr="000B747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51EF924" w14:textId="676A5E30" w:rsidR="000E3B69" w:rsidRPr="000E3B69" w:rsidRDefault="000B7475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p</w:t>
            </w:r>
            <w:r w:rsidR="000E3B69" w:rsidRPr="000E3B69">
              <w:rPr>
                <w:sz w:val="16"/>
                <w:szCs w:val="16"/>
              </w:rPr>
              <w:t xml:space="preserve">avement lots tested for compliance with the specified compaction scale </w:t>
            </w:r>
            <w:r w:rsidR="00365E07">
              <w:rPr>
                <w:sz w:val="16"/>
                <w:szCs w:val="16"/>
              </w:rPr>
              <w:t xml:space="preserve">for moisture content </w:t>
            </w:r>
            <w:r w:rsidR="00D3103A">
              <w:rPr>
                <w:sz w:val="16"/>
                <w:szCs w:val="16"/>
              </w:rPr>
              <w:t>no less than 85%</w:t>
            </w:r>
          </w:p>
          <w:p w14:paraId="3CE91A7F" w14:textId="7A3EF37C" w:rsidR="000E3B69" w:rsidRDefault="00D310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103A">
              <w:rPr>
                <w:sz w:val="16"/>
                <w:szCs w:val="16"/>
              </w:rPr>
              <w:t xml:space="preserve">Yes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No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 N/A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E41B5DE" w14:textId="77777777" w:rsidR="000E3B69" w:rsidRDefault="000E3B6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180F962" w14:textId="77777777" w:rsidR="003D42DF" w:rsidRDefault="00D3103A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3D42DF">
              <w:rPr>
                <w:sz w:val="16"/>
                <w:szCs w:val="16"/>
              </w:rPr>
              <w:t xml:space="preserve"> fill material used below bedding tested to </w:t>
            </w:r>
            <w:r w:rsidR="003D42DF" w:rsidRPr="003D42DF">
              <w:rPr>
                <w:b/>
                <w:bCs/>
                <w:sz w:val="16"/>
                <w:szCs w:val="16"/>
              </w:rPr>
              <w:t>Table 204.131  Compaction Requirements</w:t>
            </w:r>
          </w:p>
          <w:p w14:paraId="285D29BA" w14:textId="72ED351F" w:rsidR="00D3103A" w:rsidRPr="00D7401E" w:rsidRDefault="00D310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103A">
              <w:rPr>
                <w:sz w:val="16"/>
                <w:szCs w:val="16"/>
              </w:rPr>
              <w:t xml:space="preserve">Yes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No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103A">
              <w:rPr>
                <w:sz w:val="16"/>
                <w:szCs w:val="16"/>
              </w:rPr>
              <w:t xml:space="preserve">     N/A   </w:t>
            </w:r>
            <w:r w:rsidRPr="00D3103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9168AB5" w14:textId="48EC646D" w:rsidR="001E55EB" w:rsidRPr="00D340C6" w:rsidRDefault="00F8183A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8183A">
              <w:rPr>
                <w:sz w:val="16"/>
                <w:szCs w:val="16"/>
              </w:rPr>
              <w:lastRenderedPageBreak/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0D3F5D5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E8AA912" w14:textId="3DC22310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835F74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</w:tcPr>
          <w:p w14:paraId="1884F653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3FEA9F60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26F0FBD2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05F967E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D7F2C" w:rsidRPr="00741190" w14:paraId="489D7341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E5E9492" w14:textId="7FC029F5" w:rsidR="00FD7F2C" w:rsidRDefault="00C106CD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D769489" w14:textId="749EF181" w:rsidR="00FD7F2C" w:rsidRDefault="00FD7F2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Provision for Permanent Signs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2D0A0A" w14:textId="3B1434E6" w:rsidR="00FD7F2C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</w:t>
            </w:r>
          </w:p>
        </w:tc>
        <w:tc>
          <w:tcPr>
            <w:tcW w:w="1223" w:type="pct"/>
            <w:shd w:val="clear" w:color="auto" w:fill="auto"/>
          </w:tcPr>
          <w:p w14:paraId="3EA179DD" w14:textId="77777777" w:rsidR="00FD7F2C" w:rsidRDefault="00DC0C6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have s</w:t>
            </w:r>
            <w:r w:rsidR="00FD7F2C" w:rsidRPr="005E7BEA">
              <w:rPr>
                <w:sz w:val="16"/>
                <w:szCs w:val="16"/>
              </w:rPr>
              <w:t xml:space="preserve">ign post sockets </w:t>
            </w:r>
            <w:r>
              <w:rPr>
                <w:sz w:val="16"/>
                <w:szCs w:val="16"/>
              </w:rPr>
              <w:t>been</w:t>
            </w:r>
            <w:r w:rsidR="00FD7F2C" w:rsidRPr="005E7BEA">
              <w:rPr>
                <w:sz w:val="16"/>
                <w:szCs w:val="16"/>
              </w:rPr>
              <w:t xml:space="preserve"> supplied &amp; placed for erection of permanent signs in the areas to be paved as per VR703.22.</w:t>
            </w:r>
          </w:p>
          <w:p w14:paraId="6FE6D2EF" w14:textId="6BEB2217" w:rsidR="00C106CD" w:rsidRPr="0080367B" w:rsidRDefault="00C106CD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106CD">
              <w:rPr>
                <w:sz w:val="16"/>
                <w:szCs w:val="16"/>
              </w:rPr>
              <w:t xml:space="preserve">Yes   </w:t>
            </w:r>
            <w:r w:rsidRPr="00C106CD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106CD">
              <w:rPr>
                <w:sz w:val="16"/>
                <w:szCs w:val="16"/>
              </w:rPr>
              <w:t xml:space="preserve">    No   </w:t>
            </w:r>
            <w:r w:rsidRPr="00C106CD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106CD">
              <w:rPr>
                <w:sz w:val="16"/>
                <w:szCs w:val="16"/>
              </w:rPr>
              <w:t xml:space="preserve">     N/A   </w:t>
            </w:r>
            <w:r w:rsidRPr="00C106CD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05370899" w14:textId="09506248" w:rsidR="00FD7F2C" w:rsidRPr="00D340C6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B518D1B" w14:textId="6BD719CE" w:rsidR="00FD7F2C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29F0F22" w14:textId="5E1FBE62" w:rsidR="00FD7F2C" w:rsidRDefault="00FD7F2C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C43C99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5B1492BF" w14:textId="1EAF32A2" w:rsidR="00FD7F2C" w:rsidRPr="00741190" w:rsidRDefault="00FD7F2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3F4E8BEB" w14:textId="77777777" w:rsidR="00FD7F2C" w:rsidRDefault="00FD7F2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35A8ABE" w14:textId="77777777" w:rsidR="00FD7F2C" w:rsidRPr="00741190" w:rsidRDefault="00FD7F2C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038962BC" w14:textId="77777777" w:rsidR="00FD7F2C" w:rsidRPr="00741190" w:rsidRDefault="00FD7F2C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122E7" w:rsidRPr="00741190" w14:paraId="41A0148A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812FAD4" w14:textId="11B419CF" w:rsidR="002122E7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B2D5607" w14:textId="274ED82D" w:rsidR="002122E7" w:rsidRDefault="00CB5C43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B5C43">
              <w:rPr>
                <w:sz w:val="16"/>
                <w:szCs w:val="16"/>
              </w:rPr>
              <w:t xml:space="preserve">Relevant Permits Required 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54A4188" w14:textId="77777777" w:rsidR="002122E7" w:rsidRDefault="002122E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</w:tcPr>
          <w:p w14:paraId="46D43E88" w14:textId="77777777" w:rsidR="00AC4E6E" w:rsidRPr="00AC4E6E" w:rsidRDefault="00AC4E6E" w:rsidP="00AC4E6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C4E6E">
              <w:rPr>
                <w:sz w:val="16"/>
                <w:szCs w:val="16"/>
              </w:rPr>
              <w:t xml:space="preserve">Relevant permits have been signed and approved. </w:t>
            </w:r>
          </w:p>
          <w:p w14:paraId="5CC0C2F7" w14:textId="576FBA0D" w:rsidR="00A621D1" w:rsidRDefault="00AC4E6E" w:rsidP="00AC4E6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C4E6E">
              <w:rPr>
                <w:sz w:val="16"/>
                <w:szCs w:val="16"/>
              </w:rPr>
              <w:t xml:space="preserve">Yes   </w:t>
            </w:r>
            <w:r w:rsidRPr="00AC4E6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4E6E">
              <w:rPr>
                <w:sz w:val="16"/>
                <w:szCs w:val="16"/>
              </w:rPr>
              <w:t xml:space="preserve">    No   </w:t>
            </w:r>
            <w:r w:rsidRPr="00AC4E6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4E6E">
              <w:rPr>
                <w:sz w:val="16"/>
                <w:szCs w:val="16"/>
              </w:rPr>
              <w:t xml:space="preserve">     N/A   </w:t>
            </w:r>
            <w:r w:rsidRPr="00AC4E6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A045F49" w14:textId="4637E928" w:rsidR="002122E7" w:rsidRDefault="00FC1F71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C1F71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4C86064" w14:textId="3F256B09" w:rsidR="002122E7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626B33E" w14:textId="77777777" w:rsidR="002122E7" w:rsidRDefault="002122E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auto"/>
            <w:vAlign w:val="center"/>
          </w:tcPr>
          <w:p w14:paraId="25B74657" w14:textId="77777777" w:rsidR="002122E7" w:rsidRPr="00741190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031231E7" w14:textId="77777777" w:rsidR="002122E7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6C112A88" w14:textId="77777777" w:rsidR="002122E7" w:rsidRPr="00741190" w:rsidRDefault="002122E7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6999856A" w14:textId="77777777" w:rsidR="002122E7" w:rsidRPr="00741190" w:rsidRDefault="002122E7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B2464" w:rsidRPr="00741190" w14:paraId="4FE866BA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E4A9BB1" w14:textId="63C1E9F8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F43A52D" w14:textId="4B8C17B5" w:rsidR="00BB2464" w:rsidRPr="00CB5C43" w:rsidRDefault="002E43B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E43BE">
              <w:rPr>
                <w:sz w:val="16"/>
                <w:szCs w:val="16"/>
              </w:rPr>
              <w:t>Excavation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247AF4" w14:textId="1217569F" w:rsidR="00BB2464" w:rsidRDefault="001B00C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B00C6">
              <w:rPr>
                <w:sz w:val="12"/>
                <w:szCs w:val="12"/>
              </w:rPr>
              <w:t>IFC Drawings</w:t>
            </w:r>
          </w:p>
        </w:tc>
        <w:tc>
          <w:tcPr>
            <w:tcW w:w="1223" w:type="pct"/>
            <w:shd w:val="clear" w:color="auto" w:fill="auto"/>
          </w:tcPr>
          <w:p w14:paraId="6F8DA0AE" w14:textId="339A73C9" w:rsidR="00BB2464" w:rsidRPr="00A621D1" w:rsidRDefault="001B00C6" w:rsidP="001B00C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B00C6">
              <w:rPr>
                <w:sz w:val="16"/>
                <w:szCs w:val="16"/>
              </w:rPr>
              <w:t>Excavation to a total depth of _______mm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75A1C57" w14:textId="1D64FB27" w:rsidR="00BB2464" w:rsidRPr="00FC1F71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6FDEEA0" w14:textId="1988163B" w:rsidR="00BB2464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B852BC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auto"/>
            <w:vAlign w:val="center"/>
          </w:tcPr>
          <w:p w14:paraId="384AAB46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23996004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E054D26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3C6D8086" w14:textId="77777777" w:rsidR="00BB2464" w:rsidRPr="00741190" w:rsidRDefault="00BB2464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B2464" w:rsidRPr="00741190" w14:paraId="3DA5AD33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A4F7191" w14:textId="1D3EEDF9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4C4B141" w14:textId="100CA8D6" w:rsidR="00BB2464" w:rsidRPr="00CB5C43" w:rsidRDefault="0088138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8138C">
              <w:rPr>
                <w:sz w:val="16"/>
                <w:szCs w:val="16"/>
              </w:rPr>
              <w:t>Sub-Base Course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D0BB78" w14:textId="40CEB256" w:rsidR="00BB2464" w:rsidRDefault="001B00C6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B00C6">
              <w:rPr>
                <w:sz w:val="12"/>
                <w:szCs w:val="12"/>
              </w:rPr>
              <w:t>IFC Drawings</w:t>
            </w:r>
          </w:p>
        </w:tc>
        <w:tc>
          <w:tcPr>
            <w:tcW w:w="1223" w:type="pct"/>
            <w:shd w:val="clear" w:color="auto" w:fill="auto"/>
          </w:tcPr>
          <w:p w14:paraId="4AB4AE8E" w14:textId="18852F8E" w:rsidR="00BB2464" w:rsidRPr="00A621D1" w:rsidRDefault="0011603A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1603A">
              <w:rPr>
                <w:sz w:val="16"/>
                <w:szCs w:val="16"/>
              </w:rPr>
              <w:t>mm layer of __mm Class __ crushed rock or crushed concrete placed?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0994DC3" w14:textId="1AAB77F3" w:rsidR="00BB2464" w:rsidRPr="00FC1F71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448F2F3" w14:textId="14C9A6BC" w:rsidR="00BB2464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9D4E8F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auto"/>
            <w:vAlign w:val="center"/>
          </w:tcPr>
          <w:p w14:paraId="76DBAE92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64C50315" w14:textId="77777777" w:rsidR="00BB2464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75143A22" w14:textId="77777777" w:rsidR="00BB2464" w:rsidRPr="00741190" w:rsidRDefault="00BB2464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</w:tcPr>
          <w:p w14:paraId="24070DB5" w14:textId="77777777" w:rsidR="00BB2464" w:rsidRPr="00741190" w:rsidRDefault="00BB2464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03ABF4EB" w14:textId="77777777" w:rsidTr="00BB2464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0CFDE7A2" w14:textId="2F70B1EE" w:rsidR="001E55EB" w:rsidRPr="00567B49" w:rsidRDefault="007B0732" w:rsidP="00BB246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7B0732">
              <w:rPr>
                <w:b/>
                <w:bCs/>
                <w:color w:val="FFFFFF" w:themeColor="background1"/>
                <w:sz w:val="20"/>
              </w:rPr>
              <w:t>2.0  Under screed/Concrete Pavement</w:t>
            </w:r>
          </w:p>
        </w:tc>
      </w:tr>
      <w:tr w:rsidR="001E55EB" w:rsidRPr="00741190" w14:paraId="6EB185C6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6DF7E49" w14:textId="4C44D46B" w:rsidR="001E55EB" w:rsidRDefault="003E3E2E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</w:t>
            </w:r>
            <w:r w:rsidR="001E55EB">
              <w:rPr>
                <w:b/>
                <w:bCs/>
                <w:sz w:val="16"/>
                <w:szCs w:val="16"/>
              </w:rPr>
              <w:t xml:space="preserve">.1 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6FCA915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Formwork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5EF807D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VR703.12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E5CE5CC" w14:textId="4129F827" w:rsidR="00281E3B" w:rsidRDefault="00281E3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81E3B">
              <w:rPr>
                <w:sz w:val="16"/>
                <w:szCs w:val="16"/>
              </w:rPr>
              <w:t>Formwork has been installed correctly and sufficiently braced.</w:t>
            </w:r>
          </w:p>
          <w:p w14:paraId="76E1D985" w14:textId="54B48065" w:rsidR="00281E3B" w:rsidRDefault="0015349C" w:rsidP="00D84F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5349C">
              <w:rPr>
                <w:sz w:val="16"/>
                <w:szCs w:val="16"/>
              </w:rPr>
              <w:t xml:space="preserve">Yes   </w:t>
            </w:r>
            <w:r w:rsidRPr="0015349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49C">
              <w:rPr>
                <w:sz w:val="16"/>
                <w:szCs w:val="16"/>
              </w:rPr>
              <w:t xml:space="preserve">    No   </w:t>
            </w:r>
            <w:r w:rsidRPr="0015349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49C">
              <w:rPr>
                <w:sz w:val="16"/>
                <w:szCs w:val="16"/>
              </w:rPr>
              <w:t xml:space="preserve">     N/A   </w:t>
            </w:r>
            <w:r w:rsidRPr="0015349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1A39D23" w14:textId="31C25493" w:rsidR="00281E3B" w:rsidRDefault="00F62805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62805">
              <w:rPr>
                <w:sz w:val="16"/>
                <w:szCs w:val="16"/>
              </w:rPr>
              <w:t>formwork set out has been done as per latest design drawings and specifications</w:t>
            </w:r>
          </w:p>
          <w:p w14:paraId="73879596" w14:textId="330E65F5" w:rsidR="00F62805" w:rsidRDefault="00F62805" w:rsidP="00D84FDF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F62805">
              <w:rPr>
                <w:sz w:val="16"/>
                <w:szCs w:val="16"/>
              </w:rPr>
              <w:t xml:space="preserve">Yes   </w:t>
            </w:r>
            <w:r w:rsidRPr="00F6280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62805">
              <w:rPr>
                <w:sz w:val="16"/>
                <w:szCs w:val="16"/>
              </w:rPr>
              <w:t xml:space="preserve">    No   </w:t>
            </w:r>
            <w:r w:rsidRPr="00F6280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62805">
              <w:rPr>
                <w:sz w:val="16"/>
                <w:szCs w:val="16"/>
              </w:rPr>
              <w:t xml:space="preserve">     N/A   </w:t>
            </w:r>
            <w:r w:rsidRPr="00F6280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3BD984C" w14:textId="77777777" w:rsidR="0080291A" w:rsidRDefault="0080291A" w:rsidP="00D84F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0291A">
              <w:rPr>
                <w:sz w:val="16"/>
                <w:szCs w:val="16"/>
              </w:rPr>
              <w:t>Were Construction joints/Expansion Joints/Isolation Joints /or any type of joint as specified in the drawings Installed</w:t>
            </w:r>
          </w:p>
          <w:p w14:paraId="3C29362F" w14:textId="7F8BDD81" w:rsidR="00F62805" w:rsidRDefault="00FD43EE" w:rsidP="00D84FDF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FD43EE">
              <w:rPr>
                <w:sz w:val="16"/>
                <w:szCs w:val="16"/>
              </w:rPr>
              <w:t xml:space="preserve">Yes   </w:t>
            </w:r>
            <w:r w:rsidRPr="00FD43E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D43EE">
              <w:rPr>
                <w:sz w:val="16"/>
                <w:szCs w:val="16"/>
              </w:rPr>
              <w:t xml:space="preserve">    No   </w:t>
            </w:r>
            <w:r w:rsidRPr="00FD43E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FD43EE">
              <w:rPr>
                <w:sz w:val="16"/>
                <w:szCs w:val="16"/>
              </w:rPr>
              <w:t xml:space="preserve">     N/A   </w:t>
            </w:r>
            <w:r w:rsidRPr="00FD43E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26A6D8D" w14:textId="1984DB04" w:rsidR="00FD43EE" w:rsidRPr="008B41CC" w:rsidRDefault="008B41C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41CC">
              <w:rPr>
                <w:sz w:val="16"/>
                <w:szCs w:val="16"/>
              </w:rPr>
              <w:t>Installations of Cast-Ins/ HD bolts/ Chemical Anchors/Block out Verified</w:t>
            </w:r>
            <w:r w:rsidR="00D84FDF">
              <w:rPr>
                <w:sz w:val="16"/>
                <w:szCs w:val="16"/>
              </w:rPr>
              <w:t>/Sockets</w:t>
            </w:r>
          </w:p>
          <w:p w14:paraId="602130F9" w14:textId="5EBC417D" w:rsidR="00E536CC" w:rsidRPr="001F7EF3" w:rsidRDefault="00D84FDF" w:rsidP="001F7EF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84FDF">
              <w:rPr>
                <w:rFonts w:ascii="Segoe UI Symbol" w:hAnsi="Segoe UI Symbol" w:cs="Segoe UI Symbol"/>
                <w:sz w:val="16"/>
                <w:szCs w:val="16"/>
              </w:rPr>
              <w:t>Yes   ☐    No   ☐     N/A   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4609A12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90387AC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77890F3" w14:textId="389A61AC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C43C99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475D8E59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B2ABE87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1DC24D9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57E7092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7BFA91C3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B65FCFC" w14:textId="1EEE4CB4" w:rsidR="001E55EB" w:rsidRDefault="003E3E2E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E55EB">
              <w:rPr>
                <w:b/>
                <w:bCs/>
                <w:sz w:val="16"/>
                <w:szCs w:val="16"/>
              </w:rPr>
              <w:t>.</w:t>
            </w:r>
            <w:r w:rsidR="00EC798B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A7135C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Steel Reinforcement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9E72A8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VR703.13</w:t>
            </w:r>
          </w:p>
          <w:p w14:paraId="042C429D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AS/NZS 4671</w:t>
            </w:r>
          </w:p>
          <w:p w14:paraId="0DE241D1" w14:textId="77777777" w:rsidR="00AC523D" w:rsidRDefault="00AC523D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AS/ZNS 4680</w:t>
            </w:r>
          </w:p>
          <w:p w14:paraId="48890AE0" w14:textId="77777777" w:rsidR="006F5669" w:rsidRDefault="006F566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F5669">
              <w:rPr>
                <w:sz w:val="16"/>
                <w:szCs w:val="16"/>
              </w:rPr>
              <w:t>AS3600</w:t>
            </w:r>
          </w:p>
          <w:p w14:paraId="7FA186C0" w14:textId="525160D4" w:rsidR="003E3E2E" w:rsidRDefault="003E3E2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E3E2E">
              <w:rPr>
                <w:sz w:val="16"/>
                <w:szCs w:val="16"/>
              </w:rPr>
              <w:t>VR703.16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CAD8B3F" w14:textId="5B540AEE" w:rsidR="00AC523D" w:rsidRDefault="006545C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7F69FC" w:rsidRPr="007F69FC">
              <w:rPr>
                <w:sz w:val="16"/>
                <w:szCs w:val="16"/>
              </w:rPr>
              <w:t xml:space="preserve">esh installed with 40mm top and sides cover and 50 mm Bottom Cover </w:t>
            </w:r>
          </w:p>
          <w:p w14:paraId="40DC5F6E" w14:textId="5AD90A07" w:rsidR="007F69FC" w:rsidRDefault="006545CC" w:rsidP="006545C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6545CC">
              <w:rPr>
                <w:sz w:val="16"/>
                <w:szCs w:val="16"/>
              </w:rPr>
              <w:t xml:space="preserve">Yes   </w:t>
            </w:r>
            <w:r w:rsidRPr="006545C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545CC">
              <w:rPr>
                <w:sz w:val="16"/>
                <w:szCs w:val="16"/>
              </w:rPr>
              <w:t xml:space="preserve">    No   </w:t>
            </w:r>
            <w:r w:rsidRPr="006545C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545CC">
              <w:rPr>
                <w:sz w:val="16"/>
                <w:szCs w:val="16"/>
              </w:rPr>
              <w:t xml:space="preserve">     N/A   </w:t>
            </w:r>
            <w:r w:rsidRPr="006545C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77A14F3" w14:textId="31F5F55F" w:rsidR="006545CC" w:rsidRPr="0084597F" w:rsidRDefault="0084597F" w:rsidP="0084597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4597F">
              <w:rPr>
                <w:sz w:val="16"/>
                <w:szCs w:val="16"/>
              </w:rPr>
              <w:t>Tolerance - As per specifications and</w:t>
            </w:r>
            <w:r>
              <w:rPr>
                <w:sz w:val="16"/>
                <w:szCs w:val="16"/>
              </w:rPr>
              <w:t xml:space="preserve"> </w:t>
            </w:r>
            <w:r w:rsidRPr="0084597F">
              <w:rPr>
                <w:sz w:val="16"/>
                <w:szCs w:val="16"/>
              </w:rPr>
              <w:t>Australian Standard</w:t>
            </w:r>
          </w:p>
          <w:p w14:paraId="1C47438D" w14:textId="32B76F4E" w:rsidR="006545CC" w:rsidRDefault="0084597F" w:rsidP="006545C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84597F">
              <w:rPr>
                <w:sz w:val="16"/>
                <w:szCs w:val="16"/>
              </w:rPr>
              <w:t xml:space="preserve">Yes   </w:t>
            </w:r>
            <w:r w:rsidRPr="0084597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4597F">
              <w:rPr>
                <w:sz w:val="16"/>
                <w:szCs w:val="16"/>
              </w:rPr>
              <w:t xml:space="preserve">    No   </w:t>
            </w:r>
            <w:r w:rsidRPr="0084597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4597F">
              <w:rPr>
                <w:sz w:val="16"/>
                <w:szCs w:val="16"/>
              </w:rPr>
              <w:t xml:space="preserve">     N/A   </w:t>
            </w:r>
            <w:r w:rsidRPr="0084597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4C6B7CD" w14:textId="732C1066" w:rsidR="0084597F" w:rsidRDefault="00D60945" w:rsidP="006545C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60945">
              <w:rPr>
                <w:sz w:val="16"/>
                <w:szCs w:val="16"/>
              </w:rPr>
              <w:t>steel is free of excess corrosion, loose millings, oil or other contaminants</w:t>
            </w:r>
          </w:p>
          <w:p w14:paraId="6170058B" w14:textId="77777777" w:rsidR="00AC523D" w:rsidRDefault="00D60945" w:rsidP="00D048A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60945">
              <w:rPr>
                <w:sz w:val="16"/>
                <w:szCs w:val="16"/>
              </w:rPr>
              <w:t xml:space="preserve">Yes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No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 N/A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07EC658" w14:textId="53E8F419" w:rsidR="00E4634C" w:rsidRPr="00E4634C" w:rsidRDefault="00E4634C" w:rsidP="00E463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4634C">
              <w:rPr>
                <w:sz w:val="16"/>
                <w:szCs w:val="16"/>
              </w:rPr>
              <w:t>Required Connection</w:t>
            </w:r>
            <w:r>
              <w:rPr>
                <w:sz w:val="16"/>
                <w:szCs w:val="16"/>
              </w:rPr>
              <w:t xml:space="preserve"> </w:t>
            </w:r>
            <w:r w:rsidRPr="00E4634C">
              <w:rPr>
                <w:sz w:val="16"/>
                <w:szCs w:val="16"/>
              </w:rPr>
              <w:t>Details - U Bars/ Z Bars/</w:t>
            </w:r>
          </w:p>
          <w:p w14:paraId="7E82605E" w14:textId="77777777" w:rsidR="00E4634C" w:rsidRDefault="00E4634C" w:rsidP="00E463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E4634C">
              <w:rPr>
                <w:sz w:val="16"/>
                <w:szCs w:val="16"/>
              </w:rPr>
              <w:t>Cogs</w:t>
            </w:r>
            <w:r>
              <w:rPr>
                <w:sz w:val="16"/>
                <w:szCs w:val="16"/>
              </w:rPr>
              <w:t>/Starter</w:t>
            </w:r>
            <w:r w:rsidR="005630F4">
              <w:rPr>
                <w:sz w:val="16"/>
                <w:szCs w:val="16"/>
              </w:rPr>
              <w:t xml:space="preserve"> bars</w:t>
            </w:r>
            <w:r w:rsidRPr="00E4634C">
              <w:rPr>
                <w:sz w:val="16"/>
                <w:szCs w:val="16"/>
              </w:rPr>
              <w:t xml:space="preserve"> Verified</w:t>
            </w:r>
          </w:p>
          <w:p w14:paraId="6AB801E3" w14:textId="77777777" w:rsidR="005630F4" w:rsidRDefault="005630F4" w:rsidP="00D048A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60945">
              <w:rPr>
                <w:sz w:val="16"/>
                <w:szCs w:val="16"/>
              </w:rPr>
              <w:t xml:space="preserve">Yes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No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60945">
              <w:rPr>
                <w:sz w:val="16"/>
                <w:szCs w:val="16"/>
              </w:rPr>
              <w:t xml:space="preserve">     N/A   </w:t>
            </w:r>
            <w:r w:rsidRPr="00D609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7FC4F46" w14:textId="77777777" w:rsidR="005630F4" w:rsidRDefault="00D3492C" w:rsidP="00E4634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3492C">
              <w:rPr>
                <w:sz w:val="16"/>
                <w:szCs w:val="16"/>
              </w:rPr>
              <w:t>Correct concrete cover and chairs on sides, bottom and top Verified</w:t>
            </w:r>
          </w:p>
          <w:p w14:paraId="190F0F69" w14:textId="0D703ADB" w:rsidR="00D3492C" w:rsidRPr="00C76FC8" w:rsidRDefault="00D3492C" w:rsidP="00D048A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3492C">
              <w:rPr>
                <w:sz w:val="16"/>
                <w:szCs w:val="16"/>
              </w:rPr>
              <w:t xml:space="preserve">Yes   </w:t>
            </w:r>
            <w:r w:rsidRPr="00D3492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492C">
              <w:rPr>
                <w:sz w:val="16"/>
                <w:szCs w:val="16"/>
              </w:rPr>
              <w:t xml:space="preserve">    No   </w:t>
            </w:r>
            <w:r w:rsidRPr="00D3492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3492C">
              <w:rPr>
                <w:sz w:val="16"/>
                <w:szCs w:val="16"/>
              </w:rPr>
              <w:t xml:space="preserve">     N/A   </w:t>
            </w:r>
            <w:r w:rsidRPr="00D3492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1CEFF8A" w14:textId="77777777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D2E4D84" w14:textId="693C7198" w:rsidR="001E55EB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4608882" w14:textId="28BCE121" w:rsidR="001E55EB" w:rsidRDefault="00C76FC8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661CEF9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14E07F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9936817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70D1564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B6619" w:rsidRPr="00741190" w14:paraId="32649F8F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36E9871" w14:textId="0DBE5AAB" w:rsidR="00AB6619" w:rsidRDefault="00AB6619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4DB0C47" w14:textId="0B118EC1" w:rsidR="00AB6619" w:rsidRDefault="00AB661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</w:t>
            </w:r>
            <w:r w:rsidR="00A44CB2">
              <w:rPr>
                <w:sz w:val="16"/>
                <w:szCs w:val="16"/>
              </w:rPr>
              <w:t>-Pour Inspection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272E8EC" w14:textId="13E27785" w:rsidR="00AB6619" w:rsidRDefault="00A44CB2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  <w:r w:rsidR="008108A7">
              <w:rPr>
                <w:sz w:val="16"/>
                <w:szCs w:val="16"/>
              </w:rPr>
              <w:t>/</w:t>
            </w:r>
            <w:r w:rsidR="00A46DA6">
              <w:rPr>
                <w:sz w:val="16"/>
                <w:szCs w:val="16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FAE1688" w14:textId="77777777" w:rsidR="00AB6619" w:rsidRDefault="00BB77C7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t>Has steel reinforcement been placed correctly with adequate cover?</w:t>
            </w:r>
          </w:p>
          <w:p w14:paraId="0C5BF30E" w14:textId="77777777" w:rsidR="00335782" w:rsidRDefault="00335782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335782">
              <w:rPr>
                <w:sz w:val="16"/>
                <w:szCs w:val="16"/>
              </w:rPr>
              <w:t xml:space="preserve">Yes   </w:t>
            </w:r>
            <w:r w:rsidRPr="0033578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335782">
              <w:rPr>
                <w:sz w:val="16"/>
                <w:szCs w:val="16"/>
              </w:rPr>
              <w:t xml:space="preserve">    No   </w:t>
            </w:r>
            <w:r w:rsidRPr="0033578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335782">
              <w:rPr>
                <w:sz w:val="16"/>
                <w:szCs w:val="16"/>
              </w:rPr>
              <w:t xml:space="preserve">     N/A   </w:t>
            </w:r>
            <w:r w:rsidRPr="0033578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1DD642B" w14:textId="77777777" w:rsidR="00335782" w:rsidRDefault="00AC5B94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C5B94">
              <w:rPr>
                <w:sz w:val="16"/>
                <w:szCs w:val="16"/>
              </w:rPr>
              <w:t>Have tie bars and joints been installed at the correct intervals?</w:t>
            </w:r>
          </w:p>
          <w:p w14:paraId="56D3926E" w14:textId="77777777" w:rsidR="00AC5B94" w:rsidRDefault="00AC5B94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AC5B94">
              <w:rPr>
                <w:sz w:val="16"/>
                <w:szCs w:val="16"/>
              </w:rPr>
              <w:t xml:space="preserve">Yes   </w:t>
            </w:r>
            <w:r w:rsidRPr="00AC5B9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5B94">
              <w:rPr>
                <w:sz w:val="16"/>
                <w:szCs w:val="16"/>
              </w:rPr>
              <w:t xml:space="preserve">    No   </w:t>
            </w:r>
            <w:r w:rsidRPr="00AC5B9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C5B94">
              <w:rPr>
                <w:sz w:val="16"/>
                <w:szCs w:val="16"/>
              </w:rPr>
              <w:t xml:space="preserve">     N/A   </w:t>
            </w:r>
            <w:r w:rsidRPr="00AC5B9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307831D" w14:textId="77777777" w:rsidR="00AC5B94" w:rsidRDefault="00065C69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65C69">
              <w:rPr>
                <w:sz w:val="16"/>
                <w:szCs w:val="16"/>
              </w:rPr>
              <w:t>pour area is free of loose debris, oils, water</w:t>
            </w:r>
          </w:p>
          <w:p w14:paraId="6349647E" w14:textId="77777777" w:rsidR="00065C69" w:rsidRDefault="00065C69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065C69">
              <w:rPr>
                <w:sz w:val="16"/>
                <w:szCs w:val="16"/>
              </w:rPr>
              <w:t xml:space="preserve">Yes   </w:t>
            </w:r>
            <w:r w:rsidRPr="00065C69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65C69">
              <w:rPr>
                <w:sz w:val="16"/>
                <w:szCs w:val="16"/>
              </w:rPr>
              <w:t xml:space="preserve">    No   </w:t>
            </w:r>
            <w:r w:rsidRPr="00065C69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65C69">
              <w:rPr>
                <w:sz w:val="16"/>
                <w:szCs w:val="16"/>
              </w:rPr>
              <w:t xml:space="preserve">     N/A   </w:t>
            </w:r>
            <w:r w:rsidRPr="00065C69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A8A238C" w14:textId="0A748303" w:rsidR="00065C69" w:rsidRDefault="00A44C0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44C0F">
              <w:rPr>
                <w:sz w:val="16"/>
                <w:szCs w:val="16"/>
              </w:rPr>
              <w:lastRenderedPageBreak/>
              <w:t>Have any services</w:t>
            </w:r>
            <w:r>
              <w:rPr>
                <w:sz w:val="16"/>
                <w:szCs w:val="16"/>
              </w:rPr>
              <w:t>/penetrations</w:t>
            </w:r>
            <w:r w:rsidR="00A81F1F">
              <w:rPr>
                <w:sz w:val="16"/>
                <w:szCs w:val="16"/>
              </w:rPr>
              <w:t>/blockout</w:t>
            </w:r>
            <w:r w:rsidRPr="00A44C0F">
              <w:rPr>
                <w:sz w:val="16"/>
                <w:szCs w:val="16"/>
              </w:rPr>
              <w:t xml:space="preserve"> located within the </w:t>
            </w:r>
            <w:r>
              <w:rPr>
                <w:sz w:val="16"/>
                <w:szCs w:val="16"/>
              </w:rPr>
              <w:t>Pavements</w:t>
            </w:r>
            <w:r w:rsidRPr="00A44C0F">
              <w:rPr>
                <w:sz w:val="16"/>
                <w:szCs w:val="16"/>
              </w:rPr>
              <w:t xml:space="preserve"> been installed, surveyed and pinned down</w:t>
            </w:r>
          </w:p>
          <w:p w14:paraId="329A43C4" w14:textId="77777777" w:rsidR="00A44C0F" w:rsidRDefault="00A81F1F" w:rsidP="001730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A81F1F">
              <w:rPr>
                <w:sz w:val="16"/>
                <w:szCs w:val="16"/>
              </w:rPr>
              <w:t xml:space="preserve">Yes   </w:t>
            </w:r>
            <w:r w:rsidRPr="00A81F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81F1F">
              <w:rPr>
                <w:sz w:val="16"/>
                <w:szCs w:val="16"/>
              </w:rPr>
              <w:t xml:space="preserve">    No   </w:t>
            </w:r>
            <w:r w:rsidRPr="00A81F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A81F1F">
              <w:rPr>
                <w:sz w:val="16"/>
                <w:szCs w:val="16"/>
              </w:rPr>
              <w:t xml:space="preserve">     N/A   </w:t>
            </w:r>
            <w:r w:rsidRPr="00A81F1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D0D5D5E" w14:textId="77777777" w:rsidR="0017303E" w:rsidRDefault="00544F80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4F80">
              <w:rPr>
                <w:sz w:val="16"/>
                <w:szCs w:val="16"/>
              </w:rPr>
              <w:t>Concrete Testing Lab Representative will be available during concrete pour</w:t>
            </w:r>
          </w:p>
          <w:p w14:paraId="29A4CAAE" w14:textId="7CE82A21" w:rsidR="00544F80" w:rsidRDefault="008D7D86" w:rsidP="008D7D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 xml:space="preserve">Yes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No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 N/A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BE876F9" w14:textId="77777777" w:rsidR="000B158C" w:rsidRDefault="000B158C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B158C">
              <w:rPr>
                <w:sz w:val="16"/>
                <w:szCs w:val="16"/>
              </w:rPr>
              <w:t>Sufficient vibrators are available during concrete pour</w:t>
            </w:r>
          </w:p>
          <w:p w14:paraId="6B7EBED9" w14:textId="27D2692E" w:rsidR="000B158C" w:rsidRDefault="008D7D86" w:rsidP="008D7D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 xml:space="preserve">Yes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No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 N/A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AC66200" w14:textId="77777777" w:rsidR="000B158C" w:rsidRDefault="008D7D86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>CYP D&amp;C JV informed of concrete pour date and start time</w:t>
            </w:r>
          </w:p>
          <w:p w14:paraId="44FF04AD" w14:textId="1C7EAD81" w:rsidR="008D7D86" w:rsidRDefault="008D7D86" w:rsidP="008D7D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D7D86">
              <w:rPr>
                <w:sz w:val="16"/>
                <w:szCs w:val="16"/>
              </w:rPr>
              <w:t xml:space="preserve">Yes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No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D7D86">
              <w:rPr>
                <w:sz w:val="16"/>
                <w:szCs w:val="16"/>
              </w:rPr>
              <w:t xml:space="preserve">     N/A   </w:t>
            </w:r>
            <w:r w:rsidRPr="008D7D8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5E5337" w14:textId="57AA8D63" w:rsidR="008D7D86" w:rsidRDefault="008D7D86" w:rsidP="00544F8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06AB48A4" w14:textId="68B03B5F" w:rsidR="00AB6619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77C7">
              <w:rPr>
                <w:sz w:val="16"/>
                <w:szCs w:val="16"/>
              </w:rPr>
              <w:lastRenderedPageBreak/>
              <w:t xml:space="preserve">Prior to start of </w:t>
            </w:r>
            <w:r w:rsidR="00A468DB">
              <w:rPr>
                <w:sz w:val="16"/>
                <w:szCs w:val="16"/>
              </w:rPr>
              <w:t>Concrete Placement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40E5F04" w14:textId="7B6DFDD8" w:rsidR="00AB6619" w:rsidRDefault="00BB77C7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660196E" w14:textId="41B979A8" w:rsidR="00AB6619" w:rsidRDefault="006F5092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FBC9044" w14:textId="77777777" w:rsidR="00AB6619" w:rsidRPr="00741190" w:rsidRDefault="00AB6619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FF74B7B" w14:textId="7F40C2DB" w:rsidR="00AB6619" w:rsidRPr="00741190" w:rsidRDefault="006F5092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F5092"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179229" w14:textId="77777777" w:rsidR="00AB6619" w:rsidRPr="00741190" w:rsidRDefault="00AB6619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C4F1EFC" w14:textId="438F74C7" w:rsidR="00AB6619" w:rsidRPr="00335782" w:rsidRDefault="00335782" w:rsidP="00BB2464">
            <w:pPr>
              <w:pStyle w:val="SymalTableBody"/>
              <w:spacing w:before="20" w:after="20"/>
              <w:rPr>
                <w:szCs w:val="18"/>
              </w:rPr>
            </w:pPr>
            <w:r w:rsidRPr="00335782">
              <w:rPr>
                <w:szCs w:val="18"/>
              </w:rPr>
              <w:t xml:space="preserve">attach </w:t>
            </w:r>
            <w:r>
              <w:rPr>
                <w:szCs w:val="18"/>
              </w:rPr>
              <w:t xml:space="preserve"> s</w:t>
            </w:r>
            <w:r w:rsidR="006F5092" w:rsidRPr="00335782">
              <w:rPr>
                <w:szCs w:val="18"/>
              </w:rPr>
              <w:t xml:space="preserve">ubcontractor ITPs </w:t>
            </w:r>
          </w:p>
        </w:tc>
      </w:tr>
      <w:tr w:rsidR="001E55EB" w:rsidRPr="00741190" w14:paraId="7303B683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B539FAB" w14:textId="29564C87" w:rsidR="001E55EB" w:rsidRDefault="002E4413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E55EB">
              <w:rPr>
                <w:b/>
                <w:bCs/>
                <w:sz w:val="16"/>
                <w:szCs w:val="16"/>
              </w:rPr>
              <w:t>.</w:t>
            </w:r>
            <w:r w:rsidR="00EC798B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2211061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Placing, compacting and finishing concrete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97E27FC" w14:textId="4AF796A3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VR610.</w:t>
            </w:r>
            <w:r w:rsidR="00897C90">
              <w:rPr>
                <w:sz w:val="16"/>
                <w:szCs w:val="16"/>
              </w:rPr>
              <w:t>10/610.</w:t>
            </w:r>
            <w:r>
              <w:rPr>
                <w:sz w:val="16"/>
                <w:szCs w:val="16"/>
              </w:rPr>
              <w:t>13</w:t>
            </w:r>
          </w:p>
          <w:p w14:paraId="27D0EB14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VR610.18</w:t>
            </w:r>
          </w:p>
          <w:p w14:paraId="14D733C3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VR703.08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E6C8B69" w14:textId="09015B0D" w:rsidR="001E55EB" w:rsidRDefault="002002A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</w:t>
            </w:r>
            <w:r w:rsidR="00C477C1">
              <w:rPr>
                <w:sz w:val="16"/>
                <w:szCs w:val="16"/>
              </w:rPr>
              <w:t xml:space="preserve">oncrete temperature as per VR703. </w:t>
            </w:r>
            <w:r>
              <w:rPr>
                <w:sz w:val="16"/>
                <w:szCs w:val="16"/>
              </w:rPr>
              <w:t>and</w:t>
            </w:r>
            <w:r w:rsidR="001E55EB">
              <w:rPr>
                <w:sz w:val="16"/>
                <w:szCs w:val="16"/>
              </w:rPr>
              <w:t xml:space="preserve"> not mixed when </w:t>
            </w:r>
            <w:r w:rsidR="001E55EB" w:rsidRPr="001A1797">
              <w:rPr>
                <w:sz w:val="16"/>
                <w:szCs w:val="16"/>
              </w:rPr>
              <w:t>the air temperature is lower than 5°C or greater than 35°C.</w:t>
            </w:r>
          </w:p>
          <w:p w14:paraId="252D405E" w14:textId="062D41E1" w:rsidR="001E55EB" w:rsidRDefault="00DF08DF" w:rsidP="00DF08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F08DF">
              <w:rPr>
                <w:sz w:val="16"/>
                <w:szCs w:val="16"/>
              </w:rPr>
              <w:t xml:space="preserve">Yes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No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 N/A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40B2E7D" w14:textId="50641F4D" w:rsidR="001E55EB" w:rsidRDefault="00DF08D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d</w:t>
            </w:r>
            <w:r w:rsidR="001E55EB" w:rsidRPr="001A1797">
              <w:rPr>
                <w:sz w:val="16"/>
                <w:szCs w:val="16"/>
              </w:rPr>
              <w:t>ischarge Time 60 minutes unless mix design is approved by Proof Engineer for 90 minutes.</w:t>
            </w:r>
          </w:p>
          <w:p w14:paraId="4C03512B" w14:textId="49853C2B" w:rsidR="001E55EB" w:rsidRDefault="00DF08DF" w:rsidP="00DF08D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F08DF">
              <w:rPr>
                <w:sz w:val="16"/>
                <w:szCs w:val="16"/>
              </w:rPr>
              <w:t xml:space="preserve">Yes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No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F08DF">
              <w:rPr>
                <w:sz w:val="16"/>
                <w:szCs w:val="16"/>
              </w:rPr>
              <w:t xml:space="preserve">     N/A   </w:t>
            </w:r>
            <w:r w:rsidRPr="00DF08DF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DBDB5" w14:textId="2E2C1057" w:rsidR="001E55EB" w:rsidRDefault="00B37F5D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</w:t>
            </w:r>
            <w:r w:rsidR="001E55EB" w:rsidRPr="001A1797">
              <w:rPr>
                <w:sz w:val="16"/>
                <w:szCs w:val="16"/>
              </w:rPr>
              <w:t xml:space="preserve">oncrete thoroughly compacted </w:t>
            </w:r>
            <w:r w:rsidR="005B7D55">
              <w:rPr>
                <w:sz w:val="16"/>
                <w:szCs w:val="16"/>
              </w:rPr>
              <w:t xml:space="preserve">and </w:t>
            </w:r>
            <w:r w:rsidR="005B7D55" w:rsidRPr="005B7D55">
              <w:rPr>
                <w:sz w:val="16"/>
                <w:szCs w:val="16"/>
              </w:rPr>
              <w:t>works carried out as per Australian Standard &amp; Project Drawings/ Specifications</w:t>
            </w:r>
          </w:p>
          <w:p w14:paraId="66FA8E4C" w14:textId="706E5A9C" w:rsidR="00CB32F6" w:rsidRDefault="005B7D55" w:rsidP="002E441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B7D55">
              <w:rPr>
                <w:sz w:val="16"/>
                <w:szCs w:val="16"/>
              </w:rPr>
              <w:t xml:space="preserve">Yes   </w:t>
            </w:r>
            <w:r w:rsidRPr="005B7D5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5B7D55">
              <w:rPr>
                <w:sz w:val="16"/>
                <w:szCs w:val="16"/>
              </w:rPr>
              <w:t xml:space="preserve">    No   </w:t>
            </w:r>
            <w:r w:rsidRPr="005B7D5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5B7D55">
              <w:rPr>
                <w:sz w:val="16"/>
                <w:szCs w:val="16"/>
              </w:rPr>
              <w:t xml:space="preserve">     N/A   </w:t>
            </w:r>
            <w:r w:rsidRPr="005B7D5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A521975" w14:textId="5496F3B4" w:rsidR="00CB32F6" w:rsidRDefault="002E4413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c</w:t>
            </w:r>
            <w:r w:rsidR="00CB32F6" w:rsidRPr="00CB32F6">
              <w:rPr>
                <w:sz w:val="16"/>
                <w:szCs w:val="16"/>
              </w:rPr>
              <w:t>oncrete samples taken in accordance with 610.16(b).</w:t>
            </w:r>
          </w:p>
          <w:p w14:paraId="4AA78056" w14:textId="28DED54A" w:rsidR="00CB32F6" w:rsidRPr="00CB32F6" w:rsidRDefault="002E4413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E4413">
              <w:rPr>
                <w:sz w:val="16"/>
                <w:szCs w:val="16"/>
              </w:rPr>
              <w:t xml:space="preserve">Yes   </w:t>
            </w:r>
            <w:r w:rsidRPr="002E441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E4413">
              <w:rPr>
                <w:sz w:val="16"/>
                <w:szCs w:val="16"/>
              </w:rPr>
              <w:t xml:space="preserve">    No   </w:t>
            </w:r>
            <w:r w:rsidRPr="002E441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E4413">
              <w:rPr>
                <w:sz w:val="16"/>
                <w:szCs w:val="16"/>
              </w:rPr>
              <w:t xml:space="preserve">     N/A   </w:t>
            </w:r>
            <w:r w:rsidRPr="002E441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6F32D20" w14:textId="6DAE81CC" w:rsidR="00CB32F6" w:rsidRPr="00CB32F6" w:rsidRDefault="004415E8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</w:t>
            </w:r>
            <w:r w:rsidR="00464EC6">
              <w:rPr>
                <w:sz w:val="16"/>
                <w:szCs w:val="16"/>
              </w:rPr>
              <w:t xml:space="preserve">specified </w:t>
            </w:r>
            <w:r>
              <w:rPr>
                <w:sz w:val="16"/>
                <w:szCs w:val="16"/>
              </w:rPr>
              <w:t>slump tole</w:t>
            </w:r>
            <w:r w:rsidR="00464EC6">
              <w:rPr>
                <w:sz w:val="16"/>
                <w:szCs w:val="16"/>
              </w:rPr>
              <w:t xml:space="preserve">rance </w:t>
            </w:r>
            <w:r w:rsidR="00CB32F6" w:rsidRPr="00CB32F6">
              <w:rPr>
                <w:sz w:val="16"/>
                <w:szCs w:val="16"/>
              </w:rPr>
              <w:t xml:space="preserve"> with</w:t>
            </w:r>
            <w:r w:rsidR="00464EC6">
              <w:rPr>
                <w:sz w:val="16"/>
                <w:szCs w:val="16"/>
              </w:rPr>
              <w:t>in</w:t>
            </w:r>
            <w:r w:rsidR="00CB32F6" w:rsidRPr="00CB32F6">
              <w:rPr>
                <w:sz w:val="16"/>
                <w:szCs w:val="16"/>
              </w:rPr>
              <w:t xml:space="preserve"> 610.16(c).</w:t>
            </w:r>
          </w:p>
          <w:p w14:paraId="5BC96E3F" w14:textId="15F6D256" w:rsidR="00CB32F6" w:rsidRPr="002F2E9B" w:rsidRDefault="008122A6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8122A6">
              <w:rPr>
                <w:sz w:val="16"/>
                <w:szCs w:val="16"/>
              </w:rPr>
              <w:t xml:space="preserve">Yes   </w:t>
            </w:r>
            <w:r w:rsidRPr="008122A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122A6">
              <w:rPr>
                <w:sz w:val="16"/>
                <w:szCs w:val="16"/>
              </w:rPr>
              <w:t xml:space="preserve">    No   </w:t>
            </w:r>
            <w:r w:rsidRPr="008122A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122A6">
              <w:rPr>
                <w:sz w:val="16"/>
                <w:szCs w:val="16"/>
              </w:rPr>
              <w:t xml:space="preserve">     N/A   </w:t>
            </w:r>
            <w:r w:rsidRPr="008122A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480E954" w14:textId="050968B4" w:rsidR="00CB32F6" w:rsidRDefault="00D93D6F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concrete mixed</w:t>
            </w:r>
            <w:r w:rsidR="00CB32F6" w:rsidRPr="00CB32F6">
              <w:rPr>
                <w:sz w:val="16"/>
                <w:szCs w:val="16"/>
              </w:rPr>
              <w:t xml:space="preserve"> for not less than a period of three (3) minutes</w:t>
            </w:r>
            <w:r>
              <w:rPr>
                <w:sz w:val="16"/>
                <w:szCs w:val="16"/>
              </w:rPr>
              <w:t xml:space="preserve"> prior to discharge.</w:t>
            </w:r>
          </w:p>
          <w:p w14:paraId="303654FF" w14:textId="15484EB4" w:rsidR="006A2CDC" w:rsidRDefault="006A2CDC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A2CDC">
              <w:rPr>
                <w:sz w:val="16"/>
                <w:szCs w:val="16"/>
              </w:rPr>
              <w:t xml:space="preserve">Yes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No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 N/A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80F95C6" w14:textId="76540EA2" w:rsidR="00CB32F6" w:rsidRPr="00CB32F6" w:rsidRDefault="006A2CDC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</w:t>
            </w:r>
            <w:r w:rsidR="00CB32F6" w:rsidRPr="00CB32F6">
              <w:rPr>
                <w:sz w:val="16"/>
                <w:szCs w:val="16"/>
              </w:rPr>
              <w:t xml:space="preserve"> the maximum time lag between truck loads on site shall not exceed</w:t>
            </w:r>
            <w:r>
              <w:rPr>
                <w:sz w:val="16"/>
                <w:szCs w:val="16"/>
              </w:rPr>
              <w:t>ing</w:t>
            </w:r>
            <w:r w:rsidR="00CB32F6" w:rsidRPr="00CB32F6">
              <w:rPr>
                <w:sz w:val="16"/>
                <w:szCs w:val="16"/>
              </w:rPr>
              <w:t xml:space="preserve"> 25 minutes</w:t>
            </w:r>
            <w:r>
              <w:rPr>
                <w:sz w:val="16"/>
                <w:szCs w:val="16"/>
              </w:rPr>
              <w:t xml:space="preserve"> if a continuous pour</w:t>
            </w:r>
          </w:p>
          <w:p w14:paraId="78F19D53" w14:textId="3B23F65D" w:rsidR="00CB32F6" w:rsidRDefault="006A2CDC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6A2CDC">
              <w:rPr>
                <w:sz w:val="16"/>
                <w:szCs w:val="16"/>
              </w:rPr>
              <w:lastRenderedPageBreak/>
              <w:t xml:space="preserve">Yes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No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6A2CDC">
              <w:rPr>
                <w:sz w:val="16"/>
                <w:szCs w:val="16"/>
              </w:rPr>
              <w:t xml:space="preserve">     N/A   </w:t>
            </w:r>
            <w:r w:rsidRPr="006A2CD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FECA0B2" w14:textId="06784331" w:rsidR="006A2CDC" w:rsidRPr="00CB32F6" w:rsidRDefault="00C90F0E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>A minimum of one of vibrator used at all times while the concreting is in operation</w:t>
            </w:r>
          </w:p>
          <w:p w14:paraId="65BA1F00" w14:textId="77777777" w:rsidR="001E55EB" w:rsidRDefault="00C90F0E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71DE44B" w14:textId="77777777" w:rsidR="00C90F0E" w:rsidRDefault="00987A3B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</w:t>
            </w:r>
            <w:r w:rsidRPr="00987A3B">
              <w:rPr>
                <w:sz w:val="16"/>
                <w:szCs w:val="16"/>
              </w:rPr>
              <w:t xml:space="preserve"> forms/cast in items </w:t>
            </w:r>
            <w:r>
              <w:rPr>
                <w:sz w:val="16"/>
                <w:szCs w:val="16"/>
              </w:rPr>
              <w:t xml:space="preserve">monitored </w:t>
            </w:r>
            <w:r w:rsidRPr="00987A3B">
              <w:rPr>
                <w:sz w:val="16"/>
                <w:szCs w:val="16"/>
              </w:rPr>
              <w:t>during the pour</w:t>
            </w:r>
            <w:r>
              <w:rPr>
                <w:sz w:val="16"/>
                <w:szCs w:val="16"/>
              </w:rPr>
              <w:t>.</w:t>
            </w:r>
          </w:p>
          <w:p w14:paraId="00CBFE92" w14:textId="77777777" w:rsidR="00987A3B" w:rsidRDefault="00987A3B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5D7617" w14:textId="3E0EFEF7" w:rsidR="00987A3B" w:rsidRDefault="000C51A7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C51A7">
              <w:rPr>
                <w:sz w:val="16"/>
                <w:szCs w:val="16"/>
              </w:rPr>
              <w:t xml:space="preserve">Concrete Dockets </w:t>
            </w:r>
            <w:r>
              <w:rPr>
                <w:sz w:val="16"/>
                <w:szCs w:val="16"/>
              </w:rPr>
              <w:t>Received</w:t>
            </w:r>
          </w:p>
          <w:p w14:paraId="6058181B" w14:textId="77777777" w:rsidR="000C51A7" w:rsidRDefault="000C51A7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54F32DF" w14:textId="77777777" w:rsidR="000C51A7" w:rsidRDefault="00173D21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3D21">
              <w:rPr>
                <w:sz w:val="16"/>
                <w:szCs w:val="16"/>
              </w:rPr>
              <w:t>Concrete quantity</w:t>
            </w:r>
            <w:r w:rsidR="0054520B" w:rsidRPr="0054520B">
              <w:rPr>
                <w:sz w:val="16"/>
                <w:szCs w:val="16"/>
              </w:rPr>
              <w:t>________ M3</w:t>
            </w:r>
          </w:p>
          <w:p w14:paraId="5F2A5A16" w14:textId="77777777" w:rsidR="0054520B" w:rsidRDefault="00DF1599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F1599">
              <w:rPr>
                <w:sz w:val="16"/>
                <w:szCs w:val="16"/>
              </w:rPr>
              <w:t>Pour date</w:t>
            </w:r>
            <w:r w:rsidR="00670E1F" w:rsidRPr="00670E1F">
              <w:rPr>
                <w:sz w:val="16"/>
                <w:szCs w:val="16"/>
              </w:rPr>
              <w:t>_______/_______/______</w:t>
            </w:r>
          </w:p>
          <w:p w14:paraId="71809F14" w14:textId="77777777" w:rsidR="00F66EEF" w:rsidRDefault="00F66EEF" w:rsidP="00165EA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96E9D1D" w14:textId="77777777" w:rsidR="00F66EEF" w:rsidRDefault="00F66EEF" w:rsidP="00165EA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Concrete Fall achieved as per latest IFC drawings</w:t>
            </w:r>
          </w:p>
          <w:p w14:paraId="15EDF41A" w14:textId="69679EC3" w:rsidR="00F66EEF" w:rsidRPr="002F2E9B" w:rsidRDefault="00F66EEF" w:rsidP="002F2E9B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90F0E">
              <w:rPr>
                <w:sz w:val="16"/>
                <w:szCs w:val="16"/>
              </w:rPr>
              <w:t xml:space="preserve">Yes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No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90F0E">
              <w:rPr>
                <w:sz w:val="16"/>
                <w:szCs w:val="16"/>
              </w:rPr>
              <w:t xml:space="preserve">     N/A   </w:t>
            </w:r>
            <w:r w:rsidRPr="00C90F0E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4BA4503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58F66D70" w14:textId="77777777" w:rsidR="001E55EB" w:rsidRPr="00C75991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C75991"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0D14A5E" w14:textId="4F2609BB" w:rsidR="001E55EB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C43C99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781EA21B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A3DDB39" w14:textId="0646D724" w:rsidR="001E55EB" w:rsidRPr="00741190" w:rsidRDefault="00C75991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20FF100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89D57ED" w14:textId="77777777" w:rsidR="001E55EB" w:rsidRDefault="001E55EB" w:rsidP="00BB2464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 xml:space="preserve">Concrete pour record attached. </w:t>
            </w:r>
          </w:p>
          <w:p w14:paraId="312CC563" w14:textId="77777777" w:rsidR="00D6781B" w:rsidRDefault="001E55EB" w:rsidP="00BB246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No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581477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14:paraId="359AF2B3" w14:textId="77777777" w:rsidR="00D6781B" w:rsidRDefault="00D6781B" w:rsidP="00BB246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45D88E5" w14:textId="77777777" w:rsidR="00D6781B" w:rsidRDefault="00D6781B" w:rsidP="00D6781B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 xml:space="preserve">Concrete test results attached. </w:t>
            </w:r>
          </w:p>
          <w:p w14:paraId="47431183" w14:textId="63597C7A" w:rsidR="001E55EB" w:rsidRPr="006A35DA" w:rsidRDefault="00D6781B" w:rsidP="00D6781B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b/>
                <w:bCs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No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581477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</w:t>
            </w:r>
            <w:r w:rsidR="001E55E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</w:p>
        </w:tc>
      </w:tr>
      <w:tr w:rsidR="002954C0" w:rsidRPr="00741190" w14:paraId="6E80C046" w14:textId="77777777" w:rsidTr="002954C0">
        <w:trPr>
          <w:trHeight w:val="227"/>
        </w:trPr>
        <w:tc>
          <w:tcPr>
            <w:tcW w:w="5000" w:type="pct"/>
            <w:gridSpan w:val="11"/>
            <w:shd w:val="clear" w:color="auto" w:fill="0D0D0D" w:themeFill="text1" w:themeFillTint="F2"/>
            <w:vAlign w:val="center"/>
          </w:tcPr>
          <w:p w14:paraId="59A01CE1" w14:textId="5A327526" w:rsidR="002954C0" w:rsidRPr="002954C0" w:rsidRDefault="002954C0" w:rsidP="00BB2464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 w:rsidRPr="002954C0">
              <w:rPr>
                <w:b/>
                <w:bCs/>
                <w:sz w:val="20"/>
              </w:rPr>
              <w:t>3.0 Post Pour/ Finishing</w:t>
            </w:r>
          </w:p>
        </w:tc>
      </w:tr>
      <w:tr w:rsidR="001E55EB" w:rsidRPr="00741190" w14:paraId="3DCF1CF6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C5D23C8" w14:textId="28F0CAFE" w:rsidR="001E55EB" w:rsidRDefault="001E55EB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</w:t>
            </w:r>
            <w:r w:rsidR="00EC798B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C328E4A" w14:textId="0775E99F" w:rsidR="001E55EB" w:rsidRPr="00CC5B6F" w:rsidRDefault="008B16BD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 Pour</w:t>
            </w:r>
            <w:r w:rsidR="001E55EB">
              <w:rPr>
                <w:sz w:val="16"/>
                <w:szCs w:val="16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A899688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VR703.25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74B1C70" w14:textId="05A56C9C" w:rsidR="007B77A0" w:rsidRDefault="002F2E9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Did concrete achieve the required finish as per specifications</w:t>
            </w:r>
          </w:p>
          <w:p w14:paraId="73035329" w14:textId="18D44893" w:rsidR="002F2E9B" w:rsidRDefault="002F2E9B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F2E9B">
              <w:rPr>
                <w:sz w:val="16"/>
                <w:szCs w:val="16"/>
              </w:rPr>
              <w:t xml:space="preserve">Yes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No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 N/A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B5ED8B0" w14:textId="3EBCCE3B" w:rsidR="007B77A0" w:rsidRDefault="002F2E9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</w:t>
            </w:r>
            <w:r w:rsidR="007B77A0" w:rsidRPr="007B77A0">
              <w:rPr>
                <w:sz w:val="16"/>
                <w:szCs w:val="16"/>
              </w:rPr>
              <w:t xml:space="preserve"> hidden concrete surfaces of concrete paving have a Class 4 surface finish in accordance with AS 3610.</w:t>
            </w:r>
          </w:p>
          <w:p w14:paraId="046CA4C4" w14:textId="3B877C5C" w:rsidR="002F2E9B" w:rsidRDefault="002F2E9B" w:rsidP="002F2E9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F2E9B">
              <w:rPr>
                <w:sz w:val="16"/>
                <w:szCs w:val="16"/>
              </w:rPr>
              <w:t xml:space="preserve">Yes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No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F2E9B">
              <w:rPr>
                <w:sz w:val="16"/>
                <w:szCs w:val="16"/>
              </w:rPr>
              <w:t xml:space="preserve">     N/A   </w:t>
            </w:r>
            <w:r w:rsidRPr="002F2E9B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C623AAB" w14:textId="77777777" w:rsidR="007B77A0" w:rsidRDefault="00DD65C4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D65C4">
              <w:rPr>
                <w:sz w:val="16"/>
                <w:szCs w:val="16"/>
              </w:rPr>
              <w:t>Curing agent applies as per project specifications</w:t>
            </w:r>
          </w:p>
          <w:p w14:paraId="38D0626F" w14:textId="77777777" w:rsidR="00DD65C4" w:rsidRDefault="00DD65C4" w:rsidP="00DD65C4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DD65C4">
              <w:rPr>
                <w:sz w:val="16"/>
                <w:szCs w:val="16"/>
              </w:rPr>
              <w:t xml:space="preserve">Yes   </w:t>
            </w:r>
            <w:r w:rsidRPr="00DD65C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D65C4">
              <w:rPr>
                <w:sz w:val="16"/>
                <w:szCs w:val="16"/>
              </w:rPr>
              <w:t xml:space="preserve">    No   </w:t>
            </w:r>
            <w:r w:rsidRPr="00DD65C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D65C4">
              <w:rPr>
                <w:sz w:val="16"/>
                <w:szCs w:val="16"/>
              </w:rPr>
              <w:t xml:space="preserve">     N/A   </w:t>
            </w:r>
            <w:r w:rsidRPr="00DD65C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9F63FCE" w14:textId="01B7EDEB" w:rsidR="00172838" w:rsidRDefault="00CC3F91" w:rsidP="00CC3F9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C3F91">
              <w:rPr>
                <w:sz w:val="16"/>
                <w:szCs w:val="16"/>
              </w:rPr>
              <w:t>Concrete reached design strength to strip formwork</w:t>
            </w:r>
            <w:r w:rsidR="00F455E7">
              <w:rPr>
                <w:sz w:val="16"/>
                <w:szCs w:val="16"/>
              </w:rPr>
              <w:t>. (Attach test results)</w:t>
            </w:r>
          </w:p>
          <w:p w14:paraId="0C57C8AB" w14:textId="77777777" w:rsidR="00CC3F91" w:rsidRDefault="00CC3F91" w:rsidP="002273D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C3F91">
              <w:rPr>
                <w:sz w:val="16"/>
                <w:szCs w:val="16"/>
              </w:rPr>
              <w:t xml:space="preserve">Yes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No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 N/A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A425155" w14:textId="77777777" w:rsidR="00F455E7" w:rsidRDefault="002273DA" w:rsidP="00CC3F9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273DA">
              <w:rPr>
                <w:sz w:val="16"/>
                <w:szCs w:val="16"/>
              </w:rPr>
              <w:t>Any identified</w:t>
            </w:r>
            <w:r>
              <w:rPr>
                <w:sz w:val="16"/>
                <w:szCs w:val="16"/>
              </w:rPr>
              <w:t xml:space="preserve"> defects</w:t>
            </w:r>
            <w:r w:rsidRPr="002273DA">
              <w:rPr>
                <w:sz w:val="16"/>
                <w:szCs w:val="16"/>
              </w:rPr>
              <w:t xml:space="preserve"> aft</w:t>
            </w:r>
            <w:r>
              <w:rPr>
                <w:sz w:val="16"/>
                <w:szCs w:val="16"/>
              </w:rPr>
              <w:t xml:space="preserve">er </w:t>
            </w:r>
            <w:r w:rsidRPr="002273DA">
              <w:rPr>
                <w:sz w:val="16"/>
                <w:szCs w:val="16"/>
              </w:rPr>
              <w:t>stripping rectified</w:t>
            </w:r>
          </w:p>
          <w:p w14:paraId="4D36FAE0" w14:textId="77777777" w:rsidR="002273DA" w:rsidRDefault="002273DA" w:rsidP="002273D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CC3F91">
              <w:rPr>
                <w:sz w:val="16"/>
                <w:szCs w:val="16"/>
              </w:rPr>
              <w:t xml:space="preserve">Yes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No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CC3F91">
              <w:rPr>
                <w:sz w:val="16"/>
                <w:szCs w:val="16"/>
              </w:rPr>
              <w:t xml:space="preserve">     N/A   </w:t>
            </w:r>
            <w:r w:rsidRPr="00CC3F91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FC7A7F" w14:textId="77777777" w:rsidR="002273DA" w:rsidRDefault="002273DA" w:rsidP="00CC3F9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 e</w:t>
            </w:r>
            <w:r w:rsidRPr="002273DA">
              <w:rPr>
                <w:sz w:val="16"/>
                <w:szCs w:val="16"/>
              </w:rPr>
              <w:t xml:space="preserve">xpansion joints placed at intervals less than 10m. </w:t>
            </w:r>
          </w:p>
          <w:p w14:paraId="3904A959" w14:textId="77777777" w:rsidR="002273DA" w:rsidRDefault="002273DA" w:rsidP="002273DA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2273DA">
              <w:rPr>
                <w:sz w:val="16"/>
                <w:szCs w:val="16"/>
              </w:rPr>
              <w:t xml:space="preserve">Yes   </w:t>
            </w:r>
            <w:r w:rsidRPr="002273D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273DA">
              <w:rPr>
                <w:sz w:val="16"/>
                <w:szCs w:val="16"/>
              </w:rPr>
              <w:t xml:space="preserve">    No   </w:t>
            </w:r>
            <w:r w:rsidRPr="002273D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2273DA">
              <w:rPr>
                <w:sz w:val="16"/>
                <w:szCs w:val="16"/>
              </w:rPr>
              <w:t xml:space="preserve">     N/A   </w:t>
            </w:r>
            <w:r w:rsidRPr="002273D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BE8C668" w14:textId="77777777" w:rsidR="00804914" w:rsidRDefault="00804914" w:rsidP="0080491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04914">
              <w:rPr>
                <w:sz w:val="16"/>
                <w:szCs w:val="16"/>
              </w:rPr>
              <w:t>As Built Survey</w:t>
            </w:r>
            <w:r>
              <w:rPr>
                <w:sz w:val="16"/>
                <w:szCs w:val="16"/>
              </w:rPr>
              <w:t xml:space="preserve"> completed and report attached.</w:t>
            </w:r>
          </w:p>
          <w:p w14:paraId="595BEFCC" w14:textId="0C589BA5" w:rsidR="00804914" w:rsidRDefault="00804914" w:rsidP="0080491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04914">
              <w:rPr>
                <w:sz w:val="16"/>
                <w:szCs w:val="16"/>
              </w:rPr>
              <w:t xml:space="preserve">Yes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No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 N/A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370B53C8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899DDFF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1E65E45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0DBB66B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96058AA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03657F6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147192ED" w14:textId="005FFBC9" w:rsidR="00F455E7" w:rsidRDefault="00D6781B" w:rsidP="00F455E7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455E7">
              <w:rPr>
                <w:szCs w:val="18"/>
              </w:rPr>
              <w:t xml:space="preserve"> Concrete test results attached. </w:t>
            </w:r>
          </w:p>
          <w:p w14:paraId="2FD948EB" w14:textId="641E5B46" w:rsidR="001E55EB" w:rsidRPr="00741190" w:rsidRDefault="00F455E7" w:rsidP="00F455E7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14"/>
                <w:szCs w:val="14"/>
              </w:rPr>
              <w:t xml:space="preserve">Yes  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No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581477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</w:t>
            </w:r>
          </w:p>
        </w:tc>
      </w:tr>
      <w:tr w:rsidR="001E55EB" w:rsidRPr="00741190" w14:paraId="017D25DE" w14:textId="77777777" w:rsidTr="00BB2464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14F8799" w14:textId="77777777" w:rsidR="001E55EB" w:rsidRDefault="001E55EB" w:rsidP="00BB246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4.10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31199B3" w14:textId="77777777" w:rsidR="001E55EB" w:rsidRPr="00CC5B6F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5424CCF" w14:textId="77777777" w:rsidR="001E55EB" w:rsidRDefault="001E55EB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1C46F33" w14:textId="1DFE053F" w:rsidR="001E55EB" w:rsidRDefault="000C75F7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</w:t>
            </w:r>
            <w:r w:rsidR="001E55EB">
              <w:rPr>
                <w:sz w:val="16"/>
                <w:szCs w:val="16"/>
              </w:rPr>
              <w:t xml:space="preserve"> topsoil placed and compacted on layers not exceeding 150mm in thickness and not exceeding 300mm in width</w:t>
            </w:r>
            <w:r w:rsidR="00804914">
              <w:rPr>
                <w:sz w:val="16"/>
                <w:szCs w:val="16"/>
              </w:rPr>
              <w:t xml:space="preserve"> not earlier than 3 days after concrete pour</w:t>
            </w:r>
            <w:r w:rsidR="00FF7198">
              <w:rPr>
                <w:sz w:val="16"/>
                <w:szCs w:val="16"/>
              </w:rPr>
              <w:t>?</w:t>
            </w:r>
          </w:p>
          <w:p w14:paraId="6389362F" w14:textId="6779B0A3" w:rsidR="00D27BFC" w:rsidRDefault="00804914" w:rsidP="00153D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04914">
              <w:rPr>
                <w:sz w:val="16"/>
                <w:szCs w:val="16"/>
              </w:rPr>
              <w:t xml:space="preserve">Yes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No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804914">
              <w:rPr>
                <w:sz w:val="16"/>
                <w:szCs w:val="16"/>
              </w:rPr>
              <w:t xml:space="preserve">     N/A   </w:t>
            </w:r>
            <w:r w:rsidRPr="00804914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0212187" w14:textId="790B302A" w:rsidR="00D27BFC" w:rsidRDefault="00FF7198" w:rsidP="00BB24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Were</w:t>
            </w:r>
            <w:r w:rsidR="00F91392">
              <w:rPr>
                <w:sz w:val="16"/>
                <w:szCs w:val="16"/>
              </w:rPr>
              <w:t xml:space="preserve"> t</w:t>
            </w:r>
            <w:r w:rsidR="00D27BFC" w:rsidRPr="00D27BFC">
              <w:rPr>
                <w:sz w:val="16"/>
                <w:szCs w:val="16"/>
              </w:rPr>
              <w:t>he positions of any existing conduits passing under edgings marked by a chase in the edging immediately above the conduit together with a suitable identification mark</w:t>
            </w:r>
            <w:r w:rsidR="00D27BFC">
              <w:rPr>
                <w:sz w:val="16"/>
                <w:szCs w:val="16"/>
              </w:rPr>
              <w:t>.</w:t>
            </w:r>
          </w:p>
          <w:p w14:paraId="4B896BE7" w14:textId="201676A2" w:rsidR="00153D30" w:rsidRDefault="00153D30" w:rsidP="00153D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53D30">
              <w:rPr>
                <w:sz w:val="16"/>
                <w:szCs w:val="16"/>
              </w:rPr>
              <w:t xml:space="preserve">Yes   </w:t>
            </w:r>
            <w:r w:rsidRPr="00153D3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D30">
              <w:rPr>
                <w:sz w:val="16"/>
                <w:szCs w:val="16"/>
              </w:rPr>
              <w:t xml:space="preserve">    No   </w:t>
            </w:r>
            <w:r w:rsidRPr="00153D3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53D30">
              <w:rPr>
                <w:sz w:val="16"/>
                <w:szCs w:val="16"/>
              </w:rPr>
              <w:t xml:space="preserve">     N/A   </w:t>
            </w:r>
            <w:r w:rsidRPr="00153D3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1FD5A6D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F82FBD0" w14:textId="77777777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F0329E8" w14:textId="51AA9364" w:rsidR="001E55EB" w:rsidRPr="00D340C6" w:rsidRDefault="001E55EB" w:rsidP="00BB24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  <w:r w:rsidR="00327343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376BB732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A5FD434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95C9CF8" w14:textId="77777777" w:rsidR="001E55EB" w:rsidRPr="00741190" w:rsidRDefault="001E55EB" w:rsidP="00BB24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40FE93E9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5EB" w:rsidRPr="00741190" w14:paraId="47BB4C16" w14:textId="77777777" w:rsidTr="00BB2464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14637CE6" w14:textId="77777777" w:rsidR="001E55EB" w:rsidRPr="00741190" w:rsidRDefault="001E55EB" w:rsidP="00BB246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5.0 Completion </w:t>
            </w:r>
          </w:p>
        </w:tc>
      </w:tr>
    </w:tbl>
    <w:p w14:paraId="3951453D" w14:textId="3A424C20" w:rsidR="001E55EB" w:rsidRDefault="00BB2464" w:rsidP="001E55EB">
      <w:pPr>
        <w:pStyle w:val="SymalBodycopylvl1"/>
        <w:spacing w:before="60" w:after="0"/>
      </w:pPr>
      <w:r>
        <w:br w:type="textWrapping" w:clear="all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1E55EB" w:rsidRPr="005056E3" w14:paraId="5ABE0741" w14:textId="77777777" w:rsidTr="00312A88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DD9FF1C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1CE017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1CDA335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8FADB5B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1E55EB" w:rsidRPr="005056E3" w14:paraId="018BA250" w14:textId="77777777" w:rsidTr="00312A88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729273F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0D3858A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DB6B6F5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59594D9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67BF304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C26C468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649AF76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3DD0812" w14:textId="77777777" w:rsidR="001E55EB" w:rsidRPr="005056E3" w:rsidRDefault="001E55EB" w:rsidP="00312A88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64DE8FA2" w14:textId="77777777" w:rsidR="001E55EB" w:rsidRDefault="001E55EB" w:rsidP="001E55EB">
      <w:pPr>
        <w:pStyle w:val="SymalBodycopylvl1"/>
        <w:spacing w:before="60" w:after="0"/>
      </w:pPr>
    </w:p>
    <w:p w14:paraId="49391903" w14:textId="77777777" w:rsidR="001E55EB" w:rsidRPr="005056E3" w:rsidRDefault="001E55EB" w:rsidP="001E55EB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E816142" w14:textId="77777777" w:rsidR="001E55EB" w:rsidRPr="005056E3" w:rsidRDefault="001E55EB" w:rsidP="001E55EB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Key :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 xml:space="preserve">e </w:t>
      </w:r>
      <w:r w:rsidRPr="007534A2">
        <w:rPr>
          <w:rFonts w:ascii="Arial" w:hAnsi="Arial" w:cs="Arial"/>
          <w:b/>
          <w:bCs/>
          <w:sz w:val="18"/>
          <w:szCs w:val="18"/>
        </w:rPr>
        <w:t>R</w:t>
      </w:r>
      <w:r>
        <w:rPr>
          <w:rFonts w:ascii="Arial" w:hAnsi="Arial" w:cs="Arial"/>
          <w:b/>
          <w:sz w:val="18"/>
          <w:szCs w:val="18"/>
        </w:rPr>
        <w:t xml:space="preserve">– </w:t>
      </w:r>
      <w:r w:rsidRPr="007534A2">
        <w:rPr>
          <w:rFonts w:ascii="Arial" w:hAnsi="Arial" w:cs="Arial"/>
          <w:bCs/>
          <w:sz w:val="18"/>
          <w:szCs w:val="18"/>
        </w:rPr>
        <w:t>Review</w:t>
      </w:r>
      <w:r>
        <w:rPr>
          <w:rFonts w:ascii="Arial" w:hAnsi="Arial" w:cs="Arial"/>
          <w:b/>
          <w:sz w:val="18"/>
          <w:szCs w:val="18"/>
        </w:rPr>
        <w:t xml:space="preserve">  I– </w:t>
      </w:r>
      <w:r w:rsidRPr="007534A2">
        <w:rPr>
          <w:rFonts w:ascii="Arial" w:hAnsi="Arial" w:cs="Arial"/>
          <w:bCs/>
          <w:sz w:val="18"/>
          <w:szCs w:val="18"/>
        </w:rPr>
        <w:t>Inspection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0F3FC882" w14:textId="69BBE8DB" w:rsidR="005056E3" w:rsidRPr="005056E3" w:rsidRDefault="00EA0774" w:rsidP="001E55EB">
      <w:pPr>
        <w:pStyle w:val="SymalBodycopylvl1"/>
        <w:spacing w:before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6279" w14:textId="77777777" w:rsidR="00D33A4A" w:rsidRDefault="00D33A4A" w:rsidP="007617B0">
      <w:pPr>
        <w:spacing w:after="0"/>
      </w:pPr>
      <w:r>
        <w:separator/>
      </w:r>
    </w:p>
  </w:endnote>
  <w:endnote w:type="continuationSeparator" w:id="0">
    <w:p w14:paraId="744285D0" w14:textId="77777777" w:rsidR="00D33A4A" w:rsidRDefault="00D33A4A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0DE8B757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9277D">
            <w:rPr>
              <w:szCs w:val="16"/>
            </w:rPr>
            <w:t>00</w:t>
          </w:r>
          <w:r w:rsidR="000D6EDD" w:rsidRPr="00AD0710">
            <w:rPr>
              <w:szCs w:val="16"/>
            </w:rPr>
            <w:t xml:space="preserve">  Issue date </w:t>
          </w:r>
          <w:r w:rsidR="0009277D">
            <w:rPr>
              <w:szCs w:val="16"/>
            </w:rPr>
            <w:t>1</w:t>
          </w:r>
          <w:r w:rsidR="006C6D6F">
            <w:rPr>
              <w:szCs w:val="16"/>
            </w:rPr>
            <w:t>2</w:t>
          </w:r>
          <w:r w:rsidR="000D6EDD">
            <w:rPr>
              <w:szCs w:val="16"/>
            </w:rPr>
            <w:t>/</w:t>
          </w:r>
          <w:r w:rsidR="004A1C93">
            <w:rPr>
              <w:szCs w:val="16"/>
            </w:rPr>
            <w:t>0</w:t>
          </w:r>
          <w:r w:rsidR="006C6D6F">
            <w:rPr>
              <w:szCs w:val="16"/>
            </w:rPr>
            <w:t>9</w:t>
          </w:r>
          <w:r w:rsidR="000D6EDD" w:rsidRPr="00AD0710">
            <w:rPr>
              <w:szCs w:val="16"/>
            </w:rPr>
            <w:t>/202</w:t>
          </w:r>
          <w:r w:rsidR="006C6D6F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45108886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  <w:r w:rsidR="002F1B85">
            <w:rPr>
              <w:szCs w:val="16"/>
            </w:rPr>
            <w:t xml:space="preserve">                                                                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BE8291C" w:rsidR="00D340C6" w:rsidRPr="00AD0710" w:rsidRDefault="002D5D4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09277D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09277D">
            <w:rPr>
              <w:szCs w:val="16"/>
            </w:rPr>
            <w:t>1</w:t>
          </w:r>
          <w:r w:rsidR="006C6D6F">
            <w:rPr>
              <w:szCs w:val="16"/>
            </w:rPr>
            <w:t>2</w:t>
          </w:r>
          <w:r w:rsidR="000D6EDD">
            <w:rPr>
              <w:szCs w:val="16"/>
            </w:rPr>
            <w:t>/</w:t>
          </w:r>
          <w:r w:rsidR="004A1C93">
            <w:rPr>
              <w:szCs w:val="16"/>
            </w:rPr>
            <w:t>0</w:t>
          </w:r>
          <w:r w:rsidR="006C6D6F">
            <w:rPr>
              <w:szCs w:val="16"/>
            </w:rPr>
            <w:t>9</w:t>
          </w:r>
          <w:r w:rsidR="00D340C6" w:rsidRPr="00AD0710">
            <w:rPr>
              <w:szCs w:val="16"/>
            </w:rPr>
            <w:t>/202</w:t>
          </w:r>
          <w:r w:rsidR="006C6D6F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92CE" w14:textId="77777777" w:rsidR="00D33A4A" w:rsidRDefault="00D33A4A" w:rsidP="007617B0">
      <w:pPr>
        <w:spacing w:after="0"/>
      </w:pPr>
      <w:r>
        <w:separator/>
      </w:r>
    </w:p>
  </w:footnote>
  <w:footnote w:type="continuationSeparator" w:id="0">
    <w:p w14:paraId="74B5AEBF" w14:textId="77777777" w:rsidR="00D33A4A" w:rsidRDefault="00D33A4A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160D48"/>
    <w:multiLevelType w:val="hybridMultilevel"/>
    <w:tmpl w:val="4F748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15207E4"/>
    <w:multiLevelType w:val="hybridMultilevel"/>
    <w:tmpl w:val="533A45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1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2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4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7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EE3122B"/>
    <w:multiLevelType w:val="multilevel"/>
    <w:tmpl w:val="38B6FA6E"/>
    <w:numStyleLink w:val="CivLegal"/>
  </w:abstractNum>
  <w:num w:numId="1" w16cid:durableId="812718667">
    <w:abstractNumId w:val="12"/>
  </w:num>
  <w:num w:numId="2" w16cid:durableId="949362660">
    <w:abstractNumId w:val="10"/>
  </w:num>
  <w:num w:numId="3" w16cid:durableId="828669199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89288285">
    <w:abstractNumId w:val="2"/>
  </w:num>
  <w:num w:numId="5" w16cid:durableId="1630671300">
    <w:abstractNumId w:val="13"/>
  </w:num>
  <w:num w:numId="6" w16cid:durableId="923801255">
    <w:abstractNumId w:val="3"/>
  </w:num>
  <w:num w:numId="7" w16cid:durableId="1360819917">
    <w:abstractNumId w:val="5"/>
  </w:num>
  <w:num w:numId="8" w16cid:durableId="192154484">
    <w:abstractNumId w:val="1"/>
  </w:num>
  <w:num w:numId="9" w16cid:durableId="139284760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5640242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149673">
    <w:abstractNumId w:val="11"/>
  </w:num>
  <w:num w:numId="12" w16cid:durableId="21084291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81003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88554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815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17468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63927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0742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9232349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47635009">
    <w:abstractNumId w:val="0"/>
  </w:num>
  <w:num w:numId="21" w16cid:durableId="648511210">
    <w:abstractNumId w:val="9"/>
  </w:num>
  <w:num w:numId="22" w16cid:durableId="283193958">
    <w:abstractNumId w:val="1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82933838">
    <w:abstractNumId w:val="15"/>
  </w:num>
  <w:num w:numId="24" w16cid:durableId="1669671646">
    <w:abstractNumId w:val="1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0533132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95851972">
    <w:abstractNumId w:val="13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168061966">
    <w:abstractNumId w:val="16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758013076">
    <w:abstractNumId w:val="14"/>
  </w:num>
  <w:num w:numId="29" w16cid:durableId="1082413993">
    <w:abstractNumId w:val="8"/>
  </w:num>
  <w:num w:numId="30" w16cid:durableId="1133517699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917281076">
    <w:abstractNumId w:val="17"/>
  </w:num>
  <w:num w:numId="32" w16cid:durableId="1392920924">
    <w:abstractNumId w:val="6"/>
  </w:num>
  <w:num w:numId="33" w16cid:durableId="27140267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TAxMzEwsDC1sDRX0lEKTi0uzszPAykwrQUAOam5siwAAAA="/>
  </w:docVars>
  <w:rsids>
    <w:rsidRoot w:val="00EA0774"/>
    <w:rsid w:val="00012FBA"/>
    <w:rsid w:val="00013E57"/>
    <w:rsid w:val="000158DC"/>
    <w:rsid w:val="00021F49"/>
    <w:rsid w:val="0003431C"/>
    <w:rsid w:val="00035C95"/>
    <w:rsid w:val="00042A87"/>
    <w:rsid w:val="00043723"/>
    <w:rsid w:val="0004421D"/>
    <w:rsid w:val="00046F51"/>
    <w:rsid w:val="000628FA"/>
    <w:rsid w:val="00065C69"/>
    <w:rsid w:val="000759B7"/>
    <w:rsid w:val="000802C9"/>
    <w:rsid w:val="00080579"/>
    <w:rsid w:val="000820F9"/>
    <w:rsid w:val="00086B45"/>
    <w:rsid w:val="00091863"/>
    <w:rsid w:val="000918CF"/>
    <w:rsid w:val="0009277D"/>
    <w:rsid w:val="00093207"/>
    <w:rsid w:val="0009555B"/>
    <w:rsid w:val="000B158C"/>
    <w:rsid w:val="000B695B"/>
    <w:rsid w:val="000B7475"/>
    <w:rsid w:val="000C28DA"/>
    <w:rsid w:val="000C51A7"/>
    <w:rsid w:val="000C75F7"/>
    <w:rsid w:val="000D0E97"/>
    <w:rsid w:val="000D6EDD"/>
    <w:rsid w:val="000E34D8"/>
    <w:rsid w:val="000E3B69"/>
    <w:rsid w:val="000F6E06"/>
    <w:rsid w:val="00112853"/>
    <w:rsid w:val="001153A9"/>
    <w:rsid w:val="0011603A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349C"/>
    <w:rsid w:val="00153D30"/>
    <w:rsid w:val="00164930"/>
    <w:rsid w:val="00164D07"/>
    <w:rsid w:val="00165EA0"/>
    <w:rsid w:val="00172838"/>
    <w:rsid w:val="0017303E"/>
    <w:rsid w:val="00173D21"/>
    <w:rsid w:val="00174104"/>
    <w:rsid w:val="001811DA"/>
    <w:rsid w:val="0018362E"/>
    <w:rsid w:val="0018685E"/>
    <w:rsid w:val="00191711"/>
    <w:rsid w:val="00195C7E"/>
    <w:rsid w:val="0019623C"/>
    <w:rsid w:val="001A7888"/>
    <w:rsid w:val="001B00C6"/>
    <w:rsid w:val="001B06FE"/>
    <w:rsid w:val="001B199D"/>
    <w:rsid w:val="001B4060"/>
    <w:rsid w:val="001C2875"/>
    <w:rsid w:val="001C2FDD"/>
    <w:rsid w:val="001D6AD5"/>
    <w:rsid w:val="001E02D6"/>
    <w:rsid w:val="001E260A"/>
    <w:rsid w:val="001E55EB"/>
    <w:rsid w:val="001E5EB5"/>
    <w:rsid w:val="001F2028"/>
    <w:rsid w:val="001F3ABC"/>
    <w:rsid w:val="001F4330"/>
    <w:rsid w:val="001F5EAE"/>
    <w:rsid w:val="001F7EF3"/>
    <w:rsid w:val="002002AE"/>
    <w:rsid w:val="0020352B"/>
    <w:rsid w:val="002122E7"/>
    <w:rsid w:val="002129DE"/>
    <w:rsid w:val="00213887"/>
    <w:rsid w:val="0022227C"/>
    <w:rsid w:val="002273DA"/>
    <w:rsid w:val="002451EE"/>
    <w:rsid w:val="0024627B"/>
    <w:rsid w:val="0025506A"/>
    <w:rsid w:val="0025711F"/>
    <w:rsid w:val="002608E7"/>
    <w:rsid w:val="00264F3C"/>
    <w:rsid w:val="00270424"/>
    <w:rsid w:val="00276564"/>
    <w:rsid w:val="00276E10"/>
    <w:rsid w:val="00280FAE"/>
    <w:rsid w:val="00281140"/>
    <w:rsid w:val="00281E3B"/>
    <w:rsid w:val="002820A9"/>
    <w:rsid w:val="00282680"/>
    <w:rsid w:val="0028562B"/>
    <w:rsid w:val="002954C0"/>
    <w:rsid w:val="002A0EBB"/>
    <w:rsid w:val="002B33D2"/>
    <w:rsid w:val="002B7C52"/>
    <w:rsid w:val="002C40D8"/>
    <w:rsid w:val="002D08B8"/>
    <w:rsid w:val="002D5D40"/>
    <w:rsid w:val="002E08A0"/>
    <w:rsid w:val="002E1EBA"/>
    <w:rsid w:val="002E43BE"/>
    <w:rsid w:val="002E4413"/>
    <w:rsid w:val="002E46E4"/>
    <w:rsid w:val="002F1B85"/>
    <w:rsid w:val="002F2E9B"/>
    <w:rsid w:val="002F4767"/>
    <w:rsid w:val="002F5A13"/>
    <w:rsid w:val="002F7E9F"/>
    <w:rsid w:val="00301828"/>
    <w:rsid w:val="00305A59"/>
    <w:rsid w:val="003141E2"/>
    <w:rsid w:val="0031420F"/>
    <w:rsid w:val="00327343"/>
    <w:rsid w:val="0033429F"/>
    <w:rsid w:val="00334571"/>
    <w:rsid w:val="00335782"/>
    <w:rsid w:val="0033732E"/>
    <w:rsid w:val="00342F26"/>
    <w:rsid w:val="00343C93"/>
    <w:rsid w:val="00345D7B"/>
    <w:rsid w:val="00346FF0"/>
    <w:rsid w:val="00351D72"/>
    <w:rsid w:val="00360E4D"/>
    <w:rsid w:val="00365E07"/>
    <w:rsid w:val="0038110D"/>
    <w:rsid w:val="003868C5"/>
    <w:rsid w:val="00386D74"/>
    <w:rsid w:val="0039441E"/>
    <w:rsid w:val="00395640"/>
    <w:rsid w:val="00395F0F"/>
    <w:rsid w:val="003A1A4C"/>
    <w:rsid w:val="003A2DF5"/>
    <w:rsid w:val="003B1DA5"/>
    <w:rsid w:val="003B361E"/>
    <w:rsid w:val="003B3B14"/>
    <w:rsid w:val="003B6EBD"/>
    <w:rsid w:val="003B7D44"/>
    <w:rsid w:val="003B7F48"/>
    <w:rsid w:val="003C1E57"/>
    <w:rsid w:val="003C2BA2"/>
    <w:rsid w:val="003C6411"/>
    <w:rsid w:val="003D42DF"/>
    <w:rsid w:val="003E111A"/>
    <w:rsid w:val="003E2E17"/>
    <w:rsid w:val="003E3E2E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05ED"/>
    <w:rsid w:val="004310D2"/>
    <w:rsid w:val="00434660"/>
    <w:rsid w:val="00437616"/>
    <w:rsid w:val="004415E8"/>
    <w:rsid w:val="0044465E"/>
    <w:rsid w:val="004446C0"/>
    <w:rsid w:val="00452872"/>
    <w:rsid w:val="00460ED2"/>
    <w:rsid w:val="00463EF2"/>
    <w:rsid w:val="00464EC6"/>
    <w:rsid w:val="00465C9A"/>
    <w:rsid w:val="004661B2"/>
    <w:rsid w:val="00475BB5"/>
    <w:rsid w:val="0047722B"/>
    <w:rsid w:val="00481DBA"/>
    <w:rsid w:val="00482E78"/>
    <w:rsid w:val="00484408"/>
    <w:rsid w:val="004868C0"/>
    <w:rsid w:val="004908DD"/>
    <w:rsid w:val="00492A2D"/>
    <w:rsid w:val="00493E5F"/>
    <w:rsid w:val="004A0E5D"/>
    <w:rsid w:val="004A1C93"/>
    <w:rsid w:val="004A1F50"/>
    <w:rsid w:val="004A3E1E"/>
    <w:rsid w:val="004A405A"/>
    <w:rsid w:val="004A4EDE"/>
    <w:rsid w:val="004A7E34"/>
    <w:rsid w:val="004B7DF8"/>
    <w:rsid w:val="004C0D19"/>
    <w:rsid w:val="004C0DDC"/>
    <w:rsid w:val="004C6DEC"/>
    <w:rsid w:val="004D1370"/>
    <w:rsid w:val="004D1AFB"/>
    <w:rsid w:val="004D39F9"/>
    <w:rsid w:val="004E1444"/>
    <w:rsid w:val="004E23FF"/>
    <w:rsid w:val="004F0428"/>
    <w:rsid w:val="004F4C75"/>
    <w:rsid w:val="004F57BC"/>
    <w:rsid w:val="004F7DCE"/>
    <w:rsid w:val="005009B9"/>
    <w:rsid w:val="0050180D"/>
    <w:rsid w:val="0050215F"/>
    <w:rsid w:val="005056E3"/>
    <w:rsid w:val="00505D2E"/>
    <w:rsid w:val="0052741B"/>
    <w:rsid w:val="00527AFB"/>
    <w:rsid w:val="00531D75"/>
    <w:rsid w:val="00534122"/>
    <w:rsid w:val="00536BBC"/>
    <w:rsid w:val="005371C9"/>
    <w:rsid w:val="00537E2F"/>
    <w:rsid w:val="00537E86"/>
    <w:rsid w:val="00541D39"/>
    <w:rsid w:val="00544906"/>
    <w:rsid w:val="00544F80"/>
    <w:rsid w:val="0054520B"/>
    <w:rsid w:val="005462B0"/>
    <w:rsid w:val="005508F0"/>
    <w:rsid w:val="00552FA3"/>
    <w:rsid w:val="005630F4"/>
    <w:rsid w:val="00567B07"/>
    <w:rsid w:val="0057088F"/>
    <w:rsid w:val="0057414C"/>
    <w:rsid w:val="00581148"/>
    <w:rsid w:val="0058363C"/>
    <w:rsid w:val="00587F35"/>
    <w:rsid w:val="00592AD6"/>
    <w:rsid w:val="0059509B"/>
    <w:rsid w:val="005A2DB2"/>
    <w:rsid w:val="005B7315"/>
    <w:rsid w:val="005B7D55"/>
    <w:rsid w:val="005C244C"/>
    <w:rsid w:val="005E1C0B"/>
    <w:rsid w:val="005E1E7C"/>
    <w:rsid w:val="005E1EEB"/>
    <w:rsid w:val="005E7BEA"/>
    <w:rsid w:val="005E7C7F"/>
    <w:rsid w:val="005F20A8"/>
    <w:rsid w:val="005F654C"/>
    <w:rsid w:val="005F73DD"/>
    <w:rsid w:val="00600E4F"/>
    <w:rsid w:val="006018B0"/>
    <w:rsid w:val="00607B0C"/>
    <w:rsid w:val="00612627"/>
    <w:rsid w:val="00613248"/>
    <w:rsid w:val="006239C8"/>
    <w:rsid w:val="00624ADE"/>
    <w:rsid w:val="00626F76"/>
    <w:rsid w:val="00635B53"/>
    <w:rsid w:val="00640BAA"/>
    <w:rsid w:val="00644773"/>
    <w:rsid w:val="0065381A"/>
    <w:rsid w:val="00653EE2"/>
    <w:rsid w:val="006545CC"/>
    <w:rsid w:val="00657AFA"/>
    <w:rsid w:val="006660B9"/>
    <w:rsid w:val="00670E1F"/>
    <w:rsid w:val="00671642"/>
    <w:rsid w:val="00684AC4"/>
    <w:rsid w:val="006941E8"/>
    <w:rsid w:val="00697598"/>
    <w:rsid w:val="006A2CDC"/>
    <w:rsid w:val="006B7AF5"/>
    <w:rsid w:val="006B7EE7"/>
    <w:rsid w:val="006C1CE9"/>
    <w:rsid w:val="006C6D6F"/>
    <w:rsid w:val="006D5AF1"/>
    <w:rsid w:val="006E29C0"/>
    <w:rsid w:val="006E50F4"/>
    <w:rsid w:val="006F41A6"/>
    <w:rsid w:val="006F5092"/>
    <w:rsid w:val="006F5669"/>
    <w:rsid w:val="006F6C26"/>
    <w:rsid w:val="007020DA"/>
    <w:rsid w:val="00706B2D"/>
    <w:rsid w:val="007101DE"/>
    <w:rsid w:val="00713840"/>
    <w:rsid w:val="0071393C"/>
    <w:rsid w:val="007332CD"/>
    <w:rsid w:val="0073581C"/>
    <w:rsid w:val="00741190"/>
    <w:rsid w:val="007502EC"/>
    <w:rsid w:val="007531BF"/>
    <w:rsid w:val="00753B1F"/>
    <w:rsid w:val="007617B0"/>
    <w:rsid w:val="007676A4"/>
    <w:rsid w:val="00770D7E"/>
    <w:rsid w:val="007723E1"/>
    <w:rsid w:val="00775F29"/>
    <w:rsid w:val="007871DB"/>
    <w:rsid w:val="00797266"/>
    <w:rsid w:val="007A3D8B"/>
    <w:rsid w:val="007B0732"/>
    <w:rsid w:val="007B51B3"/>
    <w:rsid w:val="007B77A0"/>
    <w:rsid w:val="007C1826"/>
    <w:rsid w:val="007C18AE"/>
    <w:rsid w:val="007C344B"/>
    <w:rsid w:val="007C76FE"/>
    <w:rsid w:val="007D1801"/>
    <w:rsid w:val="007D2294"/>
    <w:rsid w:val="007F409D"/>
    <w:rsid w:val="007F491E"/>
    <w:rsid w:val="007F5D0E"/>
    <w:rsid w:val="007F69FC"/>
    <w:rsid w:val="007F7B79"/>
    <w:rsid w:val="007F7C2A"/>
    <w:rsid w:val="0080291A"/>
    <w:rsid w:val="0080367B"/>
    <w:rsid w:val="008042D6"/>
    <w:rsid w:val="00804914"/>
    <w:rsid w:val="00804B35"/>
    <w:rsid w:val="00807516"/>
    <w:rsid w:val="008108A7"/>
    <w:rsid w:val="008122A6"/>
    <w:rsid w:val="00812D80"/>
    <w:rsid w:val="00815CB5"/>
    <w:rsid w:val="00833A92"/>
    <w:rsid w:val="00835F74"/>
    <w:rsid w:val="00836163"/>
    <w:rsid w:val="008403A5"/>
    <w:rsid w:val="0084597F"/>
    <w:rsid w:val="008460EF"/>
    <w:rsid w:val="00846784"/>
    <w:rsid w:val="00846D58"/>
    <w:rsid w:val="00847B71"/>
    <w:rsid w:val="00854579"/>
    <w:rsid w:val="00857276"/>
    <w:rsid w:val="008658C5"/>
    <w:rsid w:val="00872ED9"/>
    <w:rsid w:val="0088138C"/>
    <w:rsid w:val="0089097C"/>
    <w:rsid w:val="00892EDB"/>
    <w:rsid w:val="008969A1"/>
    <w:rsid w:val="00897C90"/>
    <w:rsid w:val="008A6FA5"/>
    <w:rsid w:val="008B0564"/>
    <w:rsid w:val="008B16BD"/>
    <w:rsid w:val="008B251D"/>
    <w:rsid w:val="008B3132"/>
    <w:rsid w:val="008B3A4E"/>
    <w:rsid w:val="008B41CC"/>
    <w:rsid w:val="008B44D5"/>
    <w:rsid w:val="008D0815"/>
    <w:rsid w:val="008D7258"/>
    <w:rsid w:val="008D7D86"/>
    <w:rsid w:val="008F52D6"/>
    <w:rsid w:val="008F658D"/>
    <w:rsid w:val="00901ACA"/>
    <w:rsid w:val="00903797"/>
    <w:rsid w:val="00905271"/>
    <w:rsid w:val="009113FF"/>
    <w:rsid w:val="009122A5"/>
    <w:rsid w:val="009317A5"/>
    <w:rsid w:val="00934D59"/>
    <w:rsid w:val="00936A51"/>
    <w:rsid w:val="00947D2E"/>
    <w:rsid w:val="0095617A"/>
    <w:rsid w:val="00956461"/>
    <w:rsid w:val="00957416"/>
    <w:rsid w:val="0095774A"/>
    <w:rsid w:val="009612AB"/>
    <w:rsid w:val="00967143"/>
    <w:rsid w:val="00967CA2"/>
    <w:rsid w:val="00973AC4"/>
    <w:rsid w:val="00973AD6"/>
    <w:rsid w:val="00976256"/>
    <w:rsid w:val="0097797F"/>
    <w:rsid w:val="00987A3B"/>
    <w:rsid w:val="009922C3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2AA6"/>
    <w:rsid w:val="009D67E4"/>
    <w:rsid w:val="009E61A6"/>
    <w:rsid w:val="009F162C"/>
    <w:rsid w:val="00A037F8"/>
    <w:rsid w:val="00A2012C"/>
    <w:rsid w:val="00A2140C"/>
    <w:rsid w:val="00A21D4E"/>
    <w:rsid w:val="00A230A9"/>
    <w:rsid w:val="00A263D2"/>
    <w:rsid w:val="00A265F2"/>
    <w:rsid w:val="00A37F27"/>
    <w:rsid w:val="00A41887"/>
    <w:rsid w:val="00A4264E"/>
    <w:rsid w:val="00A44C0F"/>
    <w:rsid w:val="00A44CB2"/>
    <w:rsid w:val="00A468DB"/>
    <w:rsid w:val="00A46DA6"/>
    <w:rsid w:val="00A55A8E"/>
    <w:rsid w:val="00A621D1"/>
    <w:rsid w:val="00A62A1A"/>
    <w:rsid w:val="00A64F70"/>
    <w:rsid w:val="00A65C9F"/>
    <w:rsid w:val="00A71811"/>
    <w:rsid w:val="00A76AD2"/>
    <w:rsid w:val="00A81F1F"/>
    <w:rsid w:val="00A82F0E"/>
    <w:rsid w:val="00A85D35"/>
    <w:rsid w:val="00A939A2"/>
    <w:rsid w:val="00AA52D9"/>
    <w:rsid w:val="00AB1CA0"/>
    <w:rsid w:val="00AB2FD2"/>
    <w:rsid w:val="00AB5866"/>
    <w:rsid w:val="00AB6619"/>
    <w:rsid w:val="00AC4E6E"/>
    <w:rsid w:val="00AC5039"/>
    <w:rsid w:val="00AC523D"/>
    <w:rsid w:val="00AC5B94"/>
    <w:rsid w:val="00AD4192"/>
    <w:rsid w:val="00AD4512"/>
    <w:rsid w:val="00AD4DCF"/>
    <w:rsid w:val="00AF0F69"/>
    <w:rsid w:val="00AF18DF"/>
    <w:rsid w:val="00AF198A"/>
    <w:rsid w:val="00AF1ECC"/>
    <w:rsid w:val="00AF741F"/>
    <w:rsid w:val="00B01C42"/>
    <w:rsid w:val="00B052DD"/>
    <w:rsid w:val="00B1720B"/>
    <w:rsid w:val="00B21C24"/>
    <w:rsid w:val="00B25AE9"/>
    <w:rsid w:val="00B272DB"/>
    <w:rsid w:val="00B27F39"/>
    <w:rsid w:val="00B324A8"/>
    <w:rsid w:val="00B37F5D"/>
    <w:rsid w:val="00B409C1"/>
    <w:rsid w:val="00B53353"/>
    <w:rsid w:val="00B53F64"/>
    <w:rsid w:val="00B673C9"/>
    <w:rsid w:val="00B864E4"/>
    <w:rsid w:val="00B950F8"/>
    <w:rsid w:val="00B96C42"/>
    <w:rsid w:val="00BA0363"/>
    <w:rsid w:val="00BA0FF7"/>
    <w:rsid w:val="00BA34EA"/>
    <w:rsid w:val="00BB2464"/>
    <w:rsid w:val="00BB4E37"/>
    <w:rsid w:val="00BB508E"/>
    <w:rsid w:val="00BB77C7"/>
    <w:rsid w:val="00BC16F7"/>
    <w:rsid w:val="00BC6BA6"/>
    <w:rsid w:val="00BD00A2"/>
    <w:rsid w:val="00BD6AFB"/>
    <w:rsid w:val="00BE22A5"/>
    <w:rsid w:val="00BE3698"/>
    <w:rsid w:val="00BE62B0"/>
    <w:rsid w:val="00BE7AC7"/>
    <w:rsid w:val="00C0210A"/>
    <w:rsid w:val="00C0328A"/>
    <w:rsid w:val="00C106CD"/>
    <w:rsid w:val="00C10D9F"/>
    <w:rsid w:val="00C14D23"/>
    <w:rsid w:val="00C1631D"/>
    <w:rsid w:val="00C16F2F"/>
    <w:rsid w:val="00C17BFF"/>
    <w:rsid w:val="00C27047"/>
    <w:rsid w:val="00C32626"/>
    <w:rsid w:val="00C35A53"/>
    <w:rsid w:val="00C35E2A"/>
    <w:rsid w:val="00C40179"/>
    <w:rsid w:val="00C43C99"/>
    <w:rsid w:val="00C477C1"/>
    <w:rsid w:val="00C5331B"/>
    <w:rsid w:val="00C54893"/>
    <w:rsid w:val="00C60631"/>
    <w:rsid w:val="00C6169C"/>
    <w:rsid w:val="00C61D9B"/>
    <w:rsid w:val="00C633C8"/>
    <w:rsid w:val="00C64D7F"/>
    <w:rsid w:val="00C64D89"/>
    <w:rsid w:val="00C75991"/>
    <w:rsid w:val="00C76539"/>
    <w:rsid w:val="00C76FC8"/>
    <w:rsid w:val="00C86A51"/>
    <w:rsid w:val="00C86A8E"/>
    <w:rsid w:val="00C90F0E"/>
    <w:rsid w:val="00C910F0"/>
    <w:rsid w:val="00CA14F8"/>
    <w:rsid w:val="00CA2371"/>
    <w:rsid w:val="00CA29FD"/>
    <w:rsid w:val="00CA47C1"/>
    <w:rsid w:val="00CB0977"/>
    <w:rsid w:val="00CB32F6"/>
    <w:rsid w:val="00CB5C43"/>
    <w:rsid w:val="00CB5C8B"/>
    <w:rsid w:val="00CC3F91"/>
    <w:rsid w:val="00CC61F8"/>
    <w:rsid w:val="00CE09EE"/>
    <w:rsid w:val="00CE72C7"/>
    <w:rsid w:val="00D044E2"/>
    <w:rsid w:val="00D048AB"/>
    <w:rsid w:val="00D12376"/>
    <w:rsid w:val="00D156BC"/>
    <w:rsid w:val="00D20314"/>
    <w:rsid w:val="00D2101B"/>
    <w:rsid w:val="00D27BFC"/>
    <w:rsid w:val="00D3103A"/>
    <w:rsid w:val="00D33A4A"/>
    <w:rsid w:val="00D340C6"/>
    <w:rsid w:val="00D3492C"/>
    <w:rsid w:val="00D3691D"/>
    <w:rsid w:val="00D37B21"/>
    <w:rsid w:val="00D44CD7"/>
    <w:rsid w:val="00D474B1"/>
    <w:rsid w:val="00D60945"/>
    <w:rsid w:val="00D60B6B"/>
    <w:rsid w:val="00D60E1B"/>
    <w:rsid w:val="00D640F0"/>
    <w:rsid w:val="00D65FB7"/>
    <w:rsid w:val="00D667A9"/>
    <w:rsid w:val="00D6781B"/>
    <w:rsid w:val="00D67B67"/>
    <w:rsid w:val="00D705C8"/>
    <w:rsid w:val="00D73579"/>
    <w:rsid w:val="00D81159"/>
    <w:rsid w:val="00D83E1A"/>
    <w:rsid w:val="00D84FDF"/>
    <w:rsid w:val="00D91A8F"/>
    <w:rsid w:val="00D93D6F"/>
    <w:rsid w:val="00DA2F1B"/>
    <w:rsid w:val="00DA696F"/>
    <w:rsid w:val="00DB03AF"/>
    <w:rsid w:val="00DB14B9"/>
    <w:rsid w:val="00DB2E8D"/>
    <w:rsid w:val="00DC03D8"/>
    <w:rsid w:val="00DC0C6F"/>
    <w:rsid w:val="00DC0FBE"/>
    <w:rsid w:val="00DC33F4"/>
    <w:rsid w:val="00DC4011"/>
    <w:rsid w:val="00DC6889"/>
    <w:rsid w:val="00DD4BBD"/>
    <w:rsid w:val="00DD4E84"/>
    <w:rsid w:val="00DD65C4"/>
    <w:rsid w:val="00DE1F61"/>
    <w:rsid w:val="00DE21F2"/>
    <w:rsid w:val="00DE51E5"/>
    <w:rsid w:val="00DE7421"/>
    <w:rsid w:val="00DF08DF"/>
    <w:rsid w:val="00DF1599"/>
    <w:rsid w:val="00E00F9E"/>
    <w:rsid w:val="00E022D2"/>
    <w:rsid w:val="00E02F93"/>
    <w:rsid w:val="00E033BB"/>
    <w:rsid w:val="00E106BE"/>
    <w:rsid w:val="00E106CA"/>
    <w:rsid w:val="00E26ADD"/>
    <w:rsid w:val="00E31A35"/>
    <w:rsid w:val="00E34823"/>
    <w:rsid w:val="00E36C70"/>
    <w:rsid w:val="00E42DEF"/>
    <w:rsid w:val="00E4634C"/>
    <w:rsid w:val="00E4750A"/>
    <w:rsid w:val="00E52B4F"/>
    <w:rsid w:val="00E536CC"/>
    <w:rsid w:val="00E57CDF"/>
    <w:rsid w:val="00E634AB"/>
    <w:rsid w:val="00E6382E"/>
    <w:rsid w:val="00E722CD"/>
    <w:rsid w:val="00E75CA8"/>
    <w:rsid w:val="00E803C1"/>
    <w:rsid w:val="00E81208"/>
    <w:rsid w:val="00E83298"/>
    <w:rsid w:val="00E85AF9"/>
    <w:rsid w:val="00E86D4E"/>
    <w:rsid w:val="00E9273C"/>
    <w:rsid w:val="00E929A7"/>
    <w:rsid w:val="00EA0774"/>
    <w:rsid w:val="00EB240D"/>
    <w:rsid w:val="00EC0602"/>
    <w:rsid w:val="00EC798B"/>
    <w:rsid w:val="00ED07F6"/>
    <w:rsid w:val="00ED28AC"/>
    <w:rsid w:val="00EE25CF"/>
    <w:rsid w:val="00EE2F54"/>
    <w:rsid w:val="00EE5319"/>
    <w:rsid w:val="00EF0267"/>
    <w:rsid w:val="00EF5FB1"/>
    <w:rsid w:val="00F0190C"/>
    <w:rsid w:val="00F10639"/>
    <w:rsid w:val="00F10C6A"/>
    <w:rsid w:val="00F13F7A"/>
    <w:rsid w:val="00F16A35"/>
    <w:rsid w:val="00F2141B"/>
    <w:rsid w:val="00F22A43"/>
    <w:rsid w:val="00F250EE"/>
    <w:rsid w:val="00F26607"/>
    <w:rsid w:val="00F2679E"/>
    <w:rsid w:val="00F3483A"/>
    <w:rsid w:val="00F3522A"/>
    <w:rsid w:val="00F3524C"/>
    <w:rsid w:val="00F4253F"/>
    <w:rsid w:val="00F455E7"/>
    <w:rsid w:val="00F47D83"/>
    <w:rsid w:val="00F511F9"/>
    <w:rsid w:val="00F52793"/>
    <w:rsid w:val="00F52D40"/>
    <w:rsid w:val="00F54238"/>
    <w:rsid w:val="00F561DA"/>
    <w:rsid w:val="00F57852"/>
    <w:rsid w:val="00F62805"/>
    <w:rsid w:val="00F63AB4"/>
    <w:rsid w:val="00F66EEF"/>
    <w:rsid w:val="00F67E9F"/>
    <w:rsid w:val="00F71032"/>
    <w:rsid w:val="00F808F2"/>
    <w:rsid w:val="00F8183A"/>
    <w:rsid w:val="00F90A08"/>
    <w:rsid w:val="00F91392"/>
    <w:rsid w:val="00FA1CAD"/>
    <w:rsid w:val="00FB1C3B"/>
    <w:rsid w:val="00FB3D70"/>
    <w:rsid w:val="00FB57C8"/>
    <w:rsid w:val="00FC1F71"/>
    <w:rsid w:val="00FD0603"/>
    <w:rsid w:val="00FD43EE"/>
    <w:rsid w:val="00FD7F2C"/>
    <w:rsid w:val="00FE14D8"/>
    <w:rsid w:val="00FE1A9D"/>
    <w:rsid w:val="00FE7A7B"/>
    <w:rsid w:val="00FF3630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5F73DD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B4B28229-CF6A-457E-A7CE-9F7110600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B041D0-1C1A-47F3-AA9A-811BAF12BD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1056</TotalTime>
  <Pages>6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153</cp:revision>
  <cp:lastPrinted>2021-07-01T12:30:00Z</cp:lastPrinted>
  <dcterms:created xsi:type="dcterms:W3CDTF">2022-10-03T03:42:00Z</dcterms:created>
  <dcterms:modified xsi:type="dcterms:W3CDTF">2022-10-12T03:11:00Z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371db4dd02ed9371641f3c6e45f7f02065a46649bcc8083ab3b144b3facfab2b</vt:lpwstr>
  </property>
</Properties>
</file>