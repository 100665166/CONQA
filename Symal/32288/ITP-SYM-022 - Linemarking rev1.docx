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6DA0C" w14:textId="77777777" w:rsidR="005C244C" w:rsidRPr="005C244C" w:rsidRDefault="005C244C" w:rsidP="005C244C">
      <w:pPr>
        <w:pStyle w:val="SymalBodycopylvl1"/>
        <w:spacing w:before="0" w:after="0"/>
        <w:rPr>
          <w:b/>
          <w:bCs/>
          <w:sz w:val="2"/>
          <w:szCs w:val="2"/>
        </w:rPr>
        <w:sectPr w:rsidR="005C244C" w:rsidRPr="005C244C" w:rsidSect="00305A59">
          <w:headerReference w:type="default" r:id="rId12"/>
          <w:footerReference w:type="default" r:id="rId13"/>
          <w:headerReference w:type="first" r:id="rId14"/>
          <w:footerReference w:type="first" r:id="rId15"/>
          <w:pgSz w:w="16838" w:h="11906" w:orient="landscape"/>
          <w:pgMar w:top="1418" w:right="1134" w:bottom="1276" w:left="1134" w:header="227" w:footer="567" w:gutter="0"/>
          <w:pgNumType w:start="1"/>
          <w:cols w:space="561"/>
          <w:titlePg/>
          <w:docGrid w:linePitch="360"/>
        </w:sectPr>
      </w:pPr>
    </w:p>
    <w:p w14:paraId="2327BF75" w14:textId="77777777" w:rsidR="00671872" w:rsidRPr="00BB3A03" w:rsidRDefault="00671872" w:rsidP="00671872">
      <w:pPr>
        <w:pStyle w:val="SymalBodycopylvl1"/>
        <w:spacing w:before="0"/>
        <w:rPr>
          <w:b/>
          <w:bCs/>
          <w:sz w:val="40"/>
          <w:szCs w:val="40"/>
        </w:rPr>
      </w:pPr>
      <w:r w:rsidRPr="00BB3A03">
        <w:rPr>
          <w:b/>
          <w:bCs/>
          <w:sz w:val="40"/>
          <w:szCs w:val="40"/>
        </w:rPr>
        <w:t xml:space="preserve">Inspection and </w:t>
      </w:r>
      <w:r>
        <w:rPr>
          <w:b/>
          <w:bCs/>
          <w:sz w:val="40"/>
          <w:szCs w:val="40"/>
        </w:rPr>
        <w:t>T</w:t>
      </w:r>
      <w:r w:rsidRPr="00BB3A03">
        <w:rPr>
          <w:b/>
          <w:bCs/>
          <w:sz w:val="40"/>
          <w:szCs w:val="40"/>
        </w:rPr>
        <w:t xml:space="preserve">est </w:t>
      </w:r>
      <w:r>
        <w:rPr>
          <w:b/>
          <w:bCs/>
          <w:sz w:val="40"/>
          <w:szCs w:val="40"/>
        </w:rPr>
        <w:t>P</w:t>
      </w:r>
      <w:r w:rsidRPr="00BB3A03">
        <w:rPr>
          <w:b/>
          <w:bCs/>
          <w:sz w:val="40"/>
          <w:szCs w:val="40"/>
        </w:rPr>
        <w:t xml:space="preserve">lan – </w:t>
      </w:r>
      <w:r>
        <w:rPr>
          <w:b/>
          <w:bCs/>
          <w:sz w:val="40"/>
          <w:szCs w:val="40"/>
        </w:rPr>
        <w:t xml:space="preserve">Permanent Line Marking 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"/>
        <w:gridCol w:w="418"/>
        <w:gridCol w:w="2121"/>
        <w:gridCol w:w="1050"/>
        <w:gridCol w:w="1698"/>
        <w:gridCol w:w="1094"/>
        <w:gridCol w:w="1024"/>
        <w:gridCol w:w="1385"/>
        <w:gridCol w:w="171"/>
        <w:gridCol w:w="1556"/>
        <w:gridCol w:w="3204"/>
      </w:tblGrid>
      <w:tr w:rsidR="00671872" w14:paraId="08289E94" w14:textId="77777777" w:rsidTr="00310AA1">
        <w:tc>
          <w:tcPr>
            <w:tcW w:w="1267" w:type="dxa"/>
            <w:gridSpan w:val="2"/>
            <w:tcMar>
              <w:left w:w="0" w:type="dxa"/>
            </w:tcMar>
          </w:tcPr>
          <w:p w14:paraId="46E8A293" w14:textId="77777777" w:rsidR="00671872" w:rsidRDefault="00671872" w:rsidP="00312A88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5B1CEA5" w14:textId="6BFA6398" w:rsidR="00671872" w:rsidRDefault="00671872" w:rsidP="00312A88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CC-03</w:t>
            </w:r>
            <w:r w:rsidR="00A111A6">
              <w:rPr>
                <w:b/>
                <w:bCs/>
              </w:rPr>
              <w:t>71</w:t>
            </w:r>
          </w:p>
        </w:tc>
        <w:tc>
          <w:tcPr>
            <w:tcW w:w="1050" w:type="dxa"/>
          </w:tcPr>
          <w:p w14:paraId="715189B2" w14:textId="77777777" w:rsidR="00671872" w:rsidRDefault="00671872" w:rsidP="00312A88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2792" w:type="dxa"/>
            <w:gridSpan w:val="2"/>
            <w:tcBorders>
              <w:bottom w:val="single" w:sz="4" w:space="0" w:color="auto"/>
            </w:tcBorders>
          </w:tcPr>
          <w:p w14:paraId="601C783C" w14:textId="77C4123B" w:rsidR="00671872" w:rsidRPr="007C4830" w:rsidRDefault="00A111A6" w:rsidP="00312A88">
            <w:pPr>
              <w:pStyle w:val="SymalBodycopylvl1"/>
              <w:spacing w:before="6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Parkville Urban Realm </w:t>
            </w:r>
          </w:p>
        </w:tc>
        <w:tc>
          <w:tcPr>
            <w:tcW w:w="1024" w:type="dxa"/>
          </w:tcPr>
          <w:p w14:paraId="3F3D7854" w14:textId="77777777" w:rsidR="00671872" w:rsidRDefault="00671872" w:rsidP="00312A88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556" w:type="dxa"/>
            <w:gridSpan w:val="2"/>
            <w:tcBorders>
              <w:bottom w:val="single" w:sz="4" w:space="0" w:color="auto"/>
            </w:tcBorders>
          </w:tcPr>
          <w:p w14:paraId="343E02E3" w14:textId="77777777" w:rsidR="00671872" w:rsidRDefault="00671872" w:rsidP="00312A88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1556" w:type="dxa"/>
          </w:tcPr>
          <w:p w14:paraId="4A01862C" w14:textId="77777777" w:rsidR="00671872" w:rsidRDefault="00671872" w:rsidP="00312A88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</w:tc>
        <w:tc>
          <w:tcPr>
            <w:tcW w:w="3204" w:type="dxa"/>
            <w:tcBorders>
              <w:bottom w:val="single" w:sz="4" w:space="0" w:color="auto"/>
            </w:tcBorders>
          </w:tcPr>
          <w:p w14:paraId="3785194E" w14:textId="37FC5FB0" w:rsidR="00671872" w:rsidRPr="00B27F39" w:rsidRDefault="00671872" w:rsidP="00312A88">
            <w:pPr>
              <w:pStyle w:val="SymalBodycopylvl1"/>
              <w:spacing w:before="60" w:after="0"/>
            </w:pPr>
          </w:p>
        </w:tc>
      </w:tr>
      <w:tr w:rsidR="00671872" w14:paraId="6FAD219A" w14:textId="77777777" w:rsidTr="00310AA1">
        <w:tc>
          <w:tcPr>
            <w:tcW w:w="849" w:type="dxa"/>
            <w:tcMar>
              <w:left w:w="0" w:type="dxa"/>
            </w:tcMar>
          </w:tcPr>
          <w:p w14:paraId="1958540F" w14:textId="77777777" w:rsidR="00671872" w:rsidRDefault="00671872" w:rsidP="00312A88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ITP no.</w:t>
            </w:r>
          </w:p>
        </w:tc>
        <w:tc>
          <w:tcPr>
            <w:tcW w:w="2539" w:type="dxa"/>
            <w:gridSpan w:val="2"/>
            <w:tcBorders>
              <w:bottom w:val="single" w:sz="4" w:space="0" w:color="auto"/>
            </w:tcBorders>
          </w:tcPr>
          <w:p w14:paraId="6C9D7114" w14:textId="359B9F5D" w:rsidR="00671872" w:rsidRPr="00BD30E2" w:rsidRDefault="00A111A6" w:rsidP="00312A88">
            <w:pPr>
              <w:pStyle w:val="SymalBodycopylvl1"/>
              <w:spacing w:before="6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ITP-022</w:t>
            </w:r>
          </w:p>
        </w:tc>
        <w:tc>
          <w:tcPr>
            <w:tcW w:w="1050" w:type="dxa"/>
          </w:tcPr>
          <w:p w14:paraId="6F07FDDB" w14:textId="77777777" w:rsidR="00671872" w:rsidRDefault="00671872" w:rsidP="00312A88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</w:tcPr>
          <w:p w14:paraId="20A2A27D" w14:textId="13DC2D5C" w:rsidR="00671872" w:rsidRPr="0070715C" w:rsidRDefault="00494448" w:rsidP="00312A88">
            <w:pPr>
              <w:pStyle w:val="SymalBodycopylvl1"/>
              <w:spacing w:before="60" w:after="0"/>
            </w:pPr>
            <w:r>
              <w:t>01</w:t>
            </w:r>
            <w:r w:rsidR="0070715C" w:rsidRPr="0070715C">
              <w:t>/</w:t>
            </w:r>
            <w:r w:rsidR="00635B02">
              <w:t>0</w:t>
            </w:r>
            <w:r w:rsidR="00D51BE2">
              <w:t>5</w:t>
            </w:r>
            <w:r w:rsidR="0070715C" w:rsidRPr="0070715C">
              <w:t>/202</w:t>
            </w:r>
            <w:r w:rsidR="00D51BE2">
              <w:t>4</w:t>
            </w:r>
          </w:p>
        </w:tc>
        <w:tc>
          <w:tcPr>
            <w:tcW w:w="3503" w:type="dxa"/>
            <w:gridSpan w:val="3"/>
          </w:tcPr>
          <w:p w14:paraId="1A40467E" w14:textId="77777777" w:rsidR="00671872" w:rsidRDefault="00671872" w:rsidP="00312A88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4931" w:type="dxa"/>
            <w:gridSpan w:val="3"/>
            <w:tcBorders>
              <w:bottom w:val="single" w:sz="4" w:space="0" w:color="auto"/>
            </w:tcBorders>
          </w:tcPr>
          <w:p w14:paraId="2EDD0247" w14:textId="77777777" w:rsidR="00671872" w:rsidRDefault="00671872" w:rsidP="00312A88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  <w:tr w:rsidR="00671872" w14:paraId="4244573B" w14:textId="77777777" w:rsidTr="00310AA1">
        <w:tc>
          <w:tcPr>
            <w:tcW w:w="849" w:type="dxa"/>
            <w:tcMar>
              <w:left w:w="0" w:type="dxa"/>
            </w:tcMar>
          </w:tcPr>
          <w:p w14:paraId="5FEEF98B" w14:textId="77777777" w:rsidR="00671872" w:rsidRDefault="00671872" w:rsidP="00312A88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Lot no.</w:t>
            </w:r>
          </w:p>
        </w:tc>
        <w:tc>
          <w:tcPr>
            <w:tcW w:w="253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DE83936" w14:textId="77777777" w:rsidR="00671872" w:rsidRDefault="00671872" w:rsidP="00312A88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6251" w:type="dxa"/>
            <w:gridSpan w:val="5"/>
          </w:tcPr>
          <w:p w14:paraId="00E7C628" w14:textId="77777777" w:rsidR="00671872" w:rsidRDefault="00671872" w:rsidP="00312A88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493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6A9919F" w14:textId="77777777" w:rsidR="00671872" w:rsidRDefault="00671872" w:rsidP="00312A88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</w:tbl>
    <w:p w14:paraId="52D348E6" w14:textId="77777777" w:rsidR="00671872" w:rsidRDefault="00671872" w:rsidP="00671872">
      <w:pPr>
        <w:pStyle w:val="SymalBodycopylvl1"/>
        <w:spacing w:before="120" w:after="120"/>
      </w:pPr>
      <w:r w:rsidRPr="00B27F39">
        <w:t>Attach Dockets, Certificates and QA Documents to ITP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708"/>
        <w:gridCol w:w="2819"/>
        <w:gridCol w:w="993"/>
        <w:gridCol w:w="3561"/>
        <w:gridCol w:w="993"/>
        <w:gridCol w:w="850"/>
        <w:gridCol w:w="708"/>
        <w:gridCol w:w="713"/>
        <w:gridCol w:w="853"/>
        <w:gridCol w:w="708"/>
        <w:gridCol w:w="1654"/>
      </w:tblGrid>
      <w:tr w:rsidR="00671872" w:rsidRPr="00741190" w14:paraId="034A678D" w14:textId="77777777" w:rsidTr="00312A88">
        <w:trPr>
          <w:trHeight w:val="227"/>
          <w:tblHeader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A090ED" w14:textId="77777777" w:rsidR="00671872" w:rsidRPr="00741190" w:rsidRDefault="00671872" w:rsidP="00312A8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E480C1" w14:textId="77777777" w:rsidR="00671872" w:rsidRPr="00741190" w:rsidRDefault="00671872" w:rsidP="00312A8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2C4FD8" w14:textId="77777777" w:rsidR="00671872" w:rsidRPr="00741190" w:rsidRDefault="00671872" w:rsidP="00312A8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FFE23E" w14:textId="77777777" w:rsidR="00671872" w:rsidRPr="00741190" w:rsidRDefault="00671872" w:rsidP="00312A8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A973706" w14:textId="77777777" w:rsidR="00671872" w:rsidRPr="00741190" w:rsidRDefault="00671872" w:rsidP="00312A8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316" w:type="pct"/>
            <w:gridSpan w:val="5"/>
            <w:shd w:val="clear" w:color="auto" w:fill="auto"/>
            <w:vAlign w:val="center"/>
          </w:tcPr>
          <w:p w14:paraId="36269422" w14:textId="77777777" w:rsidR="00671872" w:rsidRPr="00741190" w:rsidRDefault="00671872" w:rsidP="00312A8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Verification of acceptance by</w:t>
            </w:r>
          </w:p>
        </w:tc>
        <w:tc>
          <w:tcPr>
            <w:tcW w:w="568" w:type="pct"/>
            <w:vMerge w:val="restart"/>
            <w:shd w:val="clear" w:color="auto" w:fill="auto"/>
            <w:vAlign w:val="center"/>
          </w:tcPr>
          <w:p w14:paraId="010DA39D" w14:textId="77777777" w:rsidR="00671872" w:rsidRPr="00741190" w:rsidRDefault="00671872" w:rsidP="00312A8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Remarks/record (</w:t>
            </w:r>
            <w:proofErr w:type="spellStart"/>
            <w:r w:rsidRPr="00741190">
              <w:rPr>
                <w:b/>
                <w:bCs/>
                <w:szCs w:val="18"/>
              </w:rPr>
              <w:t>eg.</w:t>
            </w:r>
            <w:proofErr w:type="spellEnd"/>
            <w:r w:rsidRPr="00741190">
              <w:rPr>
                <w:b/>
                <w:bCs/>
                <w:szCs w:val="18"/>
              </w:rPr>
              <w:t xml:space="preserve"> Test frequency reports, certificates, checklist etc)</w:t>
            </w:r>
          </w:p>
        </w:tc>
      </w:tr>
      <w:tr w:rsidR="00671872" w:rsidRPr="00741190" w14:paraId="6F1B6EC4" w14:textId="77777777" w:rsidTr="00312A88">
        <w:trPr>
          <w:trHeight w:val="227"/>
          <w:tblHeader/>
        </w:trPr>
        <w:tc>
          <w:tcPr>
            <w:tcW w:w="24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8733176" w14:textId="77777777" w:rsidR="00671872" w:rsidRPr="00741190" w:rsidRDefault="00671872" w:rsidP="00312A8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968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63D6BC5" w14:textId="77777777" w:rsidR="00671872" w:rsidRPr="00741190" w:rsidRDefault="00671872" w:rsidP="00312A8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D5C4561" w14:textId="77777777" w:rsidR="00671872" w:rsidRPr="00741190" w:rsidRDefault="00671872" w:rsidP="00312A8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2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7DE416D" w14:textId="77777777" w:rsidR="00671872" w:rsidRPr="00741190" w:rsidRDefault="00671872" w:rsidP="00312A8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</w:tcBorders>
            <w:shd w:val="clear" w:color="auto" w:fill="auto"/>
            <w:vAlign w:val="center"/>
          </w:tcPr>
          <w:p w14:paraId="1480CC5D" w14:textId="77777777" w:rsidR="00671872" w:rsidRPr="00741190" w:rsidRDefault="00671872" w:rsidP="00312A8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780" w:type="pct"/>
            <w:gridSpan w:val="3"/>
            <w:shd w:val="clear" w:color="auto" w:fill="auto"/>
            <w:vAlign w:val="center"/>
          </w:tcPr>
          <w:p w14:paraId="2C2CD67D" w14:textId="77777777" w:rsidR="00671872" w:rsidRPr="00741190" w:rsidRDefault="00671872" w:rsidP="00312A8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Symal</w:t>
            </w:r>
          </w:p>
        </w:tc>
        <w:tc>
          <w:tcPr>
            <w:tcW w:w="536" w:type="pct"/>
            <w:gridSpan w:val="2"/>
            <w:shd w:val="clear" w:color="auto" w:fill="auto"/>
            <w:vAlign w:val="center"/>
          </w:tcPr>
          <w:p w14:paraId="4F2D56EC" w14:textId="77777777" w:rsidR="00671872" w:rsidRPr="00741190" w:rsidRDefault="00671872" w:rsidP="00312A8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Superintendent</w:t>
            </w:r>
          </w:p>
        </w:tc>
        <w:tc>
          <w:tcPr>
            <w:tcW w:w="568" w:type="pct"/>
            <w:vMerge/>
            <w:shd w:val="clear" w:color="auto" w:fill="auto"/>
            <w:vAlign w:val="center"/>
          </w:tcPr>
          <w:p w14:paraId="196C6996" w14:textId="77777777" w:rsidR="00671872" w:rsidRPr="00741190" w:rsidRDefault="00671872" w:rsidP="00312A8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671872" w:rsidRPr="00741190" w14:paraId="3CE290AE" w14:textId="77777777" w:rsidTr="00312A88">
        <w:trPr>
          <w:trHeight w:val="227"/>
          <w:tblHeader/>
        </w:trPr>
        <w:tc>
          <w:tcPr>
            <w:tcW w:w="243" w:type="pct"/>
            <w:shd w:val="clear" w:color="auto" w:fill="auto"/>
            <w:vAlign w:val="center"/>
          </w:tcPr>
          <w:p w14:paraId="0A7535CA" w14:textId="77777777" w:rsidR="00671872" w:rsidRPr="00741190" w:rsidRDefault="00671872" w:rsidP="00312A8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4D9D3F1A" w14:textId="77777777" w:rsidR="00671872" w:rsidRPr="00741190" w:rsidRDefault="00671872" w:rsidP="00312A8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248AB58B" w14:textId="77777777" w:rsidR="00671872" w:rsidRPr="00741190" w:rsidRDefault="00671872" w:rsidP="00312A8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78635AF4" w14:textId="77777777" w:rsidR="00671872" w:rsidRPr="00741190" w:rsidRDefault="00671872" w:rsidP="00312A8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16A52B18" w14:textId="77777777" w:rsidR="00671872" w:rsidRPr="00741190" w:rsidRDefault="00671872" w:rsidP="00312A8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Freq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5972F349" w14:textId="77777777" w:rsidR="00671872" w:rsidRPr="00741190" w:rsidRDefault="00671872" w:rsidP="00312A8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29EC20DF" w14:textId="77777777" w:rsidR="00671872" w:rsidRPr="00741190" w:rsidRDefault="00671872" w:rsidP="00312A8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Resp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62B5CD52" w14:textId="77777777" w:rsidR="00671872" w:rsidRPr="00741190" w:rsidRDefault="00671872" w:rsidP="00312A8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Initial/</w:t>
            </w:r>
            <w:r>
              <w:rPr>
                <w:b/>
                <w:bCs/>
                <w:szCs w:val="18"/>
              </w:rPr>
              <w:br/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7392B979" w14:textId="77777777" w:rsidR="00671872" w:rsidRPr="00741190" w:rsidRDefault="00671872" w:rsidP="00312A8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5EE24C5E" w14:textId="77777777" w:rsidR="00671872" w:rsidRPr="00741190" w:rsidRDefault="00671872" w:rsidP="00312A8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Sign/</w:t>
            </w:r>
            <w:r>
              <w:rPr>
                <w:b/>
                <w:bCs/>
                <w:szCs w:val="18"/>
              </w:rPr>
              <w:br/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568" w:type="pct"/>
            <w:vMerge/>
            <w:shd w:val="clear" w:color="auto" w:fill="auto"/>
            <w:vAlign w:val="center"/>
          </w:tcPr>
          <w:p w14:paraId="2A98A444" w14:textId="77777777" w:rsidR="00671872" w:rsidRPr="00741190" w:rsidRDefault="00671872" w:rsidP="00312A8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671872" w:rsidRPr="003C1E57" w14:paraId="42A2213D" w14:textId="77777777" w:rsidTr="00312A88">
        <w:trPr>
          <w:trHeight w:val="227"/>
        </w:trPr>
        <w:tc>
          <w:tcPr>
            <w:tcW w:w="5000" w:type="pct"/>
            <w:gridSpan w:val="11"/>
            <w:shd w:val="clear" w:color="auto" w:fill="000000" w:themeFill="text2"/>
            <w:vAlign w:val="center"/>
          </w:tcPr>
          <w:p w14:paraId="5AD54418" w14:textId="77777777" w:rsidR="00671872" w:rsidRPr="003C1E57" w:rsidRDefault="00671872" w:rsidP="00312A88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>1.0 Pre-start activities</w:t>
            </w:r>
          </w:p>
        </w:tc>
      </w:tr>
      <w:tr w:rsidR="006A4EFE" w:rsidRPr="00741190" w14:paraId="7B522E2E" w14:textId="77777777" w:rsidTr="00312A88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75B85AC9" w14:textId="21BAE4B4" w:rsidR="006A4EFE" w:rsidRPr="00D340C6" w:rsidRDefault="006A4EFE" w:rsidP="00312A88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1.1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3C7FBA5F" w14:textId="465AC7D0" w:rsidR="006A4EFE" w:rsidRPr="00EA0774" w:rsidRDefault="006A4EFE" w:rsidP="00312A88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Lot Map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0B1D90FA" w14:textId="77777777" w:rsidR="006A4EFE" w:rsidRDefault="006A4EFE" w:rsidP="00312A8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1223" w:type="pct"/>
            <w:shd w:val="clear" w:color="auto" w:fill="auto"/>
            <w:vAlign w:val="center"/>
          </w:tcPr>
          <w:p w14:paraId="084F7EB8" w14:textId="3D45D9E2" w:rsidR="006A4EFE" w:rsidRPr="00EA0774" w:rsidRDefault="006A4EFE" w:rsidP="00312A88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Attach relevant lot map 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6CBD1FA6" w14:textId="77777777" w:rsidR="006A4EFE" w:rsidRPr="00EA0774" w:rsidRDefault="006A4EFE" w:rsidP="00312A8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292" w:type="pct"/>
            <w:shd w:val="clear" w:color="auto" w:fill="auto"/>
            <w:vAlign w:val="center"/>
          </w:tcPr>
          <w:p w14:paraId="2E741619" w14:textId="77777777" w:rsidR="006A4EFE" w:rsidRPr="004B6C8C" w:rsidRDefault="006A4EFE" w:rsidP="00312A88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  <w:u w:val="single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36807B0C" w14:textId="77777777" w:rsidR="006A4EFE" w:rsidRPr="00EA0774" w:rsidRDefault="006A4EFE" w:rsidP="00312A8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245" w:type="pct"/>
            <w:shd w:val="clear" w:color="auto" w:fill="auto"/>
            <w:vAlign w:val="center"/>
          </w:tcPr>
          <w:p w14:paraId="79FD5D83" w14:textId="77777777" w:rsidR="006A4EFE" w:rsidRPr="00741190" w:rsidRDefault="006A4EFE" w:rsidP="00312A8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07F968D9" w14:textId="77777777" w:rsidR="006A4EFE" w:rsidRPr="00741190" w:rsidRDefault="006A4EFE" w:rsidP="00312A8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063802DC" w14:textId="77777777" w:rsidR="006A4EFE" w:rsidRPr="00741190" w:rsidRDefault="006A4EFE" w:rsidP="00312A8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2DD263FA" w14:textId="77777777" w:rsidR="006A4EFE" w:rsidRPr="00741190" w:rsidRDefault="006A4EFE" w:rsidP="00312A8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671872" w:rsidRPr="00741190" w14:paraId="6EF47A08" w14:textId="77777777" w:rsidTr="00312A88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526C0273" w14:textId="71A2185D" w:rsidR="00671872" w:rsidRPr="00D340C6" w:rsidRDefault="00671872" w:rsidP="00312A88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340C6">
              <w:rPr>
                <w:b/>
                <w:bCs/>
                <w:sz w:val="16"/>
                <w:szCs w:val="16"/>
              </w:rPr>
              <w:t>1.</w:t>
            </w:r>
            <w:r w:rsidR="006A4EFE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14A6CD72" w14:textId="5339B07E" w:rsidR="00671872" w:rsidRPr="00EA0774" w:rsidRDefault="00671872" w:rsidP="00312A88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 w:rsidRPr="00EA0774">
              <w:rPr>
                <w:sz w:val="14"/>
                <w:szCs w:val="14"/>
              </w:rPr>
              <w:t>Check Survey Set-out and T</w:t>
            </w:r>
            <w:r w:rsidR="00094D05">
              <w:rPr>
                <w:sz w:val="14"/>
                <w:szCs w:val="14"/>
              </w:rPr>
              <w:t>B</w:t>
            </w:r>
            <w:r w:rsidRPr="00EA0774">
              <w:rPr>
                <w:sz w:val="14"/>
                <w:szCs w:val="14"/>
              </w:rPr>
              <w:t>M’s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5E2455D2" w14:textId="77777777" w:rsidR="00671872" w:rsidRPr="00EA0774" w:rsidRDefault="00671872" w:rsidP="00312A8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SMP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3737A3CF" w14:textId="77777777" w:rsidR="00671872" w:rsidRDefault="00671872" w:rsidP="00312A88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EA0774">
              <w:rPr>
                <w:sz w:val="14"/>
                <w:szCs w:val="14"/>
              </w:rPr>
              <w:t>Survey set out including frame, benchmark, and recovery points in place.</w:t>
            </w:r>
          </w:p>
          <w:p w14:paraId="6C93FAFD" w14:textId="77777777" w:rsidR="00671872" w:rsidRDefault="00671872" w:rsidP="00312A88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  <w:p w14:paraId="04109DFF" w14:textId="77777777" w:rsidR="00671872" w:rsidRDefault="00671872" w:rsidP="00312A88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Has all of the above been completed? </w:t>
            </w:r>
          </w:p>
          <w:p w14:paraId="0C89EA46" w14:textId="77777777" w:rsidR="00671872" w:rsidRDefault="00671872" w:rsidP="00312A88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  <w:sz w:val="20"/>
              </w:rPr>
              <w:t xml:space="preserve">     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  <w:p w14:paraId="21ED4078" w14:textId="77777777" w:rsidR="00671872" w:rsidRPr="00EA0774" w:rsidRDefault="00671872" w:rsidP="00312A88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25CF088C" w14:textId="77777777" w:rsidR="00671872" w:rsidRPr="00EA0774" w:rsidRDefault="00671872" w:rsidP="00312A8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EA0774">
              <w:rPr>
                <w:sz w:val="14"/>
                <w:szCs w:val="14"/>
              </w:rPr>
              <w:t xml:space="preserve">Prior to start of </w:t>
            </w:r>
            <w:r>
              <w:rPr>
                <w:sz w:val="14"/>
                <w:szCs w:val="14"/>
              </w:rPr>
              <w:t>w</w:t>
            </w:r>
            <w:r w:rsidRPr="00EA0774">
              <w:rPr>
                <w:sz w:val="14"/>
                <w:szCs w:val="14"/>
              </w:rPr>
              <w:t>orks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1287AB3E" w14:textId="1517FFBE" w:rsidR="00671872" w:rsidRPr="004B6C8C" w:rsidRDefault="00D5116F" w:rsidP="00312A88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  <w:u w:val="single"/>
              </w:rPr>
            </w:pPr>
            <w:r>
              <w:rPr>
                <w:b/>
                <w:bCs/>
                <w:sz w:val="14"/>
                <w:szCs w:val="14"/>
                <w:u w:val="single"/>
              </w:rPr>
              <w:t>R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79C12ED4" w14:textId="77777777" w:rsidR="00671872" w:rsidRPr="00EA0774" w:rsidRDefault="00671872" w:rsidP="00312A8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EA0774">
              <w:rPr>
                <w:sz w:val="14"/>
                <w:szCs w:val="14"/>
              </w:rPr>
              <w:t>S</w:t>
            </w:r>
            <w:r>
              <w:rPr>
                <w:sz w:val="14"/>
                <w:szCs w:val="14"/>
              </w:rPr>
              <w:t>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032E7BE5" w14:textId="77777777" w:rsidR="00671872" w:rsidRPr="00741190" w:rsidRDefault="00671872" w:rsidP="00312A8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2953C3DA" w14:textId="77777777" w:rsidR="00671872" w:rsidRPr="00741190" w:rsidRDefault="00671872" w:rsidP="00312A8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0D8D5CDD" w14:textId="77777777" w:rsidR="00671872" w:rsidRPr="00741190" w:rsidRDefault="00671872" w:rsidP="00312A8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03304C87" w14:textId="77777777" w:rsidR="00671872" w:rsidRPr="00741190" w:rsidRDefault="00671872" w:rsidP="00312A8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671872" w:rsidRPr="00741190" w14:paraId="34A5A0C8" w14:textId="77777777" w:rsidTr="00312A88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33FA7E71" w14:textId="3C226CBC" w:rsidR="00671872" w:rsidRPr="004B6C8C" w:rsidRDefault="00671872" w:rsidP="00312A88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</w:t>
            </w:r>
            <w:r w:rsidR="006A4EFE"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2BD1976F" w14:textId="77777777" w:rsidR="00671872" w:rsidRPr="00EA0774" w:rsidRDefault="00671872" w:rsidP="00312A88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Pavement Marking Paint Material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22AB43C2" w14:textId="77777777" w:rsidR="00671872" w:rsidRDefault="00671872" w:rsidP="00312A88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VR721.A05 (a) –(g)</w:t>
            </w:r>
          </w:p>
          <w:p w14:paraId="1F53396D" w14:textId="77777777" w:rsidR="00671872" w:rsidRPr="00EA0774" w:rsidRDefault="00671872" w:rsidP="00312A8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3F79B2">
              <w:rPr>
                <w:rFonts w:asciiTheme="majorHAnsi" w:hAnsiTheme="majorHAnsi" w:cstheme="majorHAnsi"/>
                <w:sz w:val="14"/>
                <w:szCs w:val="14"/>
              </w:rPr>
              <w:t>721.D01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56CEDD2B" w14:textId="77777777" w:rsidR="00671872" w:rsidRDefault="00671872" w:rsidP="00312A88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13CE796C" w14:textId="77777777" w:rsidR="00671872" w:rsidRDefault="00671872" w:rsidP="00312A88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 w:rsidRPr="00D54613">
              <w:rPr>
                <w:rFonts w:asciiTheme="majorHAnsi" w:hAnsiTheme="majorHAnsi" w:cstheme="majorHAnsi"/>
                <w:sz w:val="14"/>
                <w:szCs w:val="14"/>
              </w:rPr>
              <w:t xml:space="preserve">Unless otherwise specified, materials used for signing and pavement </w:t>
            </w:r>
            <w:r w:rsidRPr="00D54613">
              <w:rPr>
                <w:rFonts w:asciiTheme="majorHAnsi" w:hAnsiTheme="majorHAnsi" w:cstheme="majorHAnsi"/>
                <w:noProof/>
                <w:sz w:val="14"/>
                <w:szCs w:val="14"/>
              </w:rPr>
              <w:t>marking</w:t>
            </w:r>
            <w:r w:rsidRPr="00D54613">
              <w:rPr>
                <w:rFonts w:asciiTheme="majorHAnsi" w:hAnsiTheme="majorHAnsi" w:cstheme="majorHAnsi"/>
                <w:sz w:val="14"/>
                <w:szCs w:val="14"/>
              </w:rPr>
              <w:t xml:space="preserve"> shall comply with the relevant sections of VicRoads Standard Specifications for Roadworks and Bridgeworks.</w:t>
            </w:r>
          </w:p>
          <w:p w14:paraId="7314CE1E" w14:textId="77777777" w:rsidR="00671872" w:rsidRDefault="00671872" w:rsidP="00312A88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00344359" w14:textId="77777777" w:rsidR="00671872" w:rsidRDefault="00671872" w:rsidP="00312A88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Has all of the above been approved? </w:t>
            </w:r>
          </w:p>
          <w:p w14:paraId="700856EA" w14:textId="77777777" w:rsidR="00671872" w:rsidRPr="00252CCF" w:rsidRDefault="00671872" w:rsidP="00312A88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  <w:sz w:val="20"/>
              </w:rPr>
              <w:t xml:space="preserve">     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  <w:p w14:paraId="0AFB47F2" w14:textId="77777777" w:rsidR="00671872" w:rsidRPr="00283F58" w:rsidRDefault="00671872" w:rsidP="00312A88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6503D738" w14:textId="77777777" w:rsidR="00671872" w:rsidRPr="00EA0774" w:rsidRDefault="00671872" w:rsidP="00312A8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Prior to start of works 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5F64640C" w14:textId="77777777" w:rsidR="00671872" w:rsidRDefault="00671872" w:rsidP="00312A88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  <w:u w:val="single"/>
              </w:rPr>
            </w:pPr>
          </w:p>
          <w:p w14:paraId="295EFEFF" w14:textId="77777777" w:rsidR="00671872" w:rsidRDefault="00671872" w:rsidP="00312A88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  <w:u w:val="single"/>
              </w:rPr>
            </w:pPr>
          </w:p>
          <w:p w14:paraId="3C693FEC" w14:textId="738BAB91" w:rsidR="00671872" w:rsidRDefault="00A111A6" w:rsidP="00312A88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  <w:u w:val="single"/>
              </w:rPr>
            </w:pPr>
            <w:r>
              <w:rPr>
                <w:b/>
                <w:bCs/>
                <w:sz w:val="14"/>
                <w:szCs w:val="14"/>
                <w:u w:val="single"/>
              </w:rPr>
              <w:t>R</w:t>
            </w:r>
          </w:p>
          <w:p w14:paraId="2CC61EEC" w14:textId="77777777" w:rsidR="00671872" w:rsidRDefault="00671872" w:rsidP="00312A88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  <w:u w:val="single"/>
              </w:rPr>
            </w:pPr>
          </w:p>
          <w:p w14:paraId="0541C43C" w14:textId="15E15E18" w:rsidR="00671872" w:rsidRPr="003F79B2" w:rsidRDefault="00671872" w:rsidP="00312A8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4711F143" w14:textId="77777777" w:rsidR="00671872" w:rsidRDefault="00671872" w:rsidP="00312A8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16616B6A" w14:textId="77777777" w:rsidR="00671872" w:rsidRPr="00EA0774" w:rsidRDefault="00671872" w:rsidP="00312A8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32626D58" w14:textId="77777777" w:rsidR="00671872" w:rsidRPr="00741190" w:rsidRDefault="00671872" w:rsidP="00312A8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0509866A" w14:textId="77777777" w:rsidR="00671872" w:rsidRPr="00741190" w:rsidRDefault="00671872" w:rsidP="00312A8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597641E2" w14:textId="77777777" w:rsidR="00671872" w:rsidRPr="00741190" w:rsidRDefault="00671872" w:rsidP="00312A8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76F4A9D7" w14:textId="77777777" w:rsidR="00671872" w:rsidRDefault="00671872" w:rsidP="00312A88">
            <w:pPr>
              <w:pStyle w:val="Tabletext"/>
              <w:tabs>
                <w:tab w:val="left" w:pos="552"/>
              </w:tabs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7A8753C5" w14:textId="4B9EDB7A" w:rsidR="00671872" w:rsidRPr="00A661DC" w:rsidRDefault="00671872" w:rsidP="00312A88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671872" w:rsidRPr="003C1E57" w14:paraId="507255EA" w14:textId="77777777" w:rsidTr="00312A88">
        <w:trPr>
          <w:trHeight w:val="227"/>
        </w:trPr>
        <w:tc>
          <w:tcPr>
            <w:tcW w:w="5000" w:type="pct"/>
            <w:gridSpan w:val="11"/>
            <w:shd w:val="clear" w:color="auto" w:fill="000000" w:themeFill="text2"/>
            <w:vAlign w:val="center"/>
          </w:tcPr>
          <w:p w14:paraId="5115E801" w14:textId="77777777" w:rsidR="00671872" w:rsidRPr="003C1E57" w:rsidRDefault="00671872" w:rsidP="00312A88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 xml:space="preserve">2.0 Site Preparation </w:t>
            </w:r>
          </w:p>
        </w:tc>
      </w:tr>
      <w:tr w:rsidR="00671872" w:rsidRPr="00741190" w14:paraId="0E70AFF3" w14:textId="77777777" w:rsidTr="00312A88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4D56CCE5" w14:textId="77777777" w:rsidR="00671872" w:rsidRPr="004B6C8C" w:rsidRDefault="00671872" w:rsidP="00312A88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2.1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15FF53B2" w14:textId="77777777" w:rsidR="00671872" w:rsidRPr="00D340C6" w:rsidRDefault="00671872" w:rsidP="00312A88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  <w:t>Site Preparation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7F3A99B8" w14:textId="77777777" w:rsidR="00671872" w:rsidRPr="00D340C6" w:rsidRDefault="00671872" w:rsidP="00312A8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  <w:t>VR721.A06</w:t>
            </w:r>
          </w:p>
        </w:tc>
        <w:tc>
          <w:tcPr>
            <w:tcW w:w="1223" w:type="pct"/>
            <w:shd w:val="clear" w:color="auto" w:fill="auto"/>
          </w:tcPr>
          <w:p w14:paraId="062821AE" w14:textId="77777777" w:rsidR="00671872" w:rsidRDefault="00671872" w:rsidP="00312A88">
            <w:pPr>
              <w:pStyle w:val="SymalTableBody"/>
              <w:spacing w:before="20" w:after="20"/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</w:pPr>
          </w:p>
          <w:p w14:paraId="4CA0D12C" w14:textId="77777777" w:rsidR="00671872" w:rsidRDefault="00671872" w:rsidP="00312A88">
            <w:pPr>
              <w:pStyle w:val="SymalTableBody"/>
              <w:spacing w:before="20" w:after="20"/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</w:pPr>
            <w:r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  <w:t>Surface clear of existing unsounds, obsolete or redundant pavement markings. Surface to be dry and clear of any foreign materials and debris.</w:t>
            </w:r>
          </w:p>
          <w:p w14:paraId="50857154" w14:textId="77777777" w:rsidR="00671872" w:rsidRDefault="00671872" w:rsidP="00312A88">
            <w:pPr>
              <w:pStyle w:val="SymalTableBody"/>
              <w:spacing w:before="20" w:after="20"/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</w:pPr>
          </w:p>
          <w:p w14:paraId="2A599662" w14:textId="77777777" w:rsidR="00671872" w:rsidRDefault="00671872" w:rsidP="00312A88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Has all of the above been completed? </w:t>
            </w:r>
          </w:p>
          <w:p w14:paraId="49EAF289" w14:textId="77777777" w:rsidR="00671872" w:rsidRPr="00252CCF" w:rsidRDefault="00671872" w:rsidP="00312A88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  <w:sz w:val="20"/>
              </w:rPr>
              <w:t xml:space="preserve">     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  <w:p w14:paraId="55674FCE" w14:textId="77777777" w:rsidR="00671872" w:rsidRPr="00D340C6" w:rsidRDefault="00671872" w:rsidP="00312A88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341" w:type="pct"/>
            <w:shd w:val="clear" w:color="auto" w:fill="auto"/>
          </w:tcPr>
          <w:p w14:paraId="776D6A19" w14:textId="77777777" w:rsidR="00671872" w:rsidRDefault="00671872" w:rsidP="00312A8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3B8C403C" w14:textId="77777777" w:rsidR="00671872" w:rsidRPr="004B6C8C" w:rsidRDefault="00671872" w:rsidP="00312A8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Each possession </w:t>
            </w:r>
          </w:p>
        </w:tc>
        <w:tc>
          <w:tcPr>
            <w:tcW w:w="292" w:type="pct"/>
            <w:shd w:val="clear" w:color="auto" w:fill="auto"/>
          </w:tcPr>
          <w:p w14:paraId="0E892115" w14:textId="77777777" w:rsidR="00671872" w:rsidRDefault="00671872" w:rsidP="00312A8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783A8354" w14:textId="3F195E28" w:rsidR="00671872" w:rsidRPr="004B6C8C" w:rsidRDefault="00FE507B" w:rsidP="00312A8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</w:t>
            </w:r>
          </w:p>
        </w:tc>
        <w:tc>
          <w:tcPr>
            <w:tcW w:w="243" w:type="pct"/>
            <w:shd w:val="clear" w:color="auto" w:fill="auto"/>
          </w:tcPr>
          <w:p w14:paraId="77CD3043" w14:textId="77777777" w:rsidR="00671872" w:rsidRDefault="00671872" w:rsidP="00312A8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15C17932" w14:textId="77777777" w:rsidR="00671872" w:rsidRDefault="00671872" w:rsidP="00312A8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3A533A92" w14:textId="77777777" w:rsidR="00671872" w:rsidRPr="004B6C8C" w:rsidRDefault="00671872" w:rsidP="00312A8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</w:t>
            </w:r>
          </w:p>
        </w:tc>
        <w:tc>
          <w:tcPr>
            <w:tcW w:w="245" w:type="pct"/>
            <w:shd w:val="clear" w:color="auto" w:fill="auto"/>
          </w:tcPr>
          <w:p w14:paraId="25FAD0DA" w14:textId="77777777" w:rsidR="00671872" w:rsidRPr="00741190" w:rsidRDefault="00671872" w:rsidP="00312A8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</w:tcPr>
          <w:p w14:paraId="222AFE8F" w14:textId="77777777" w:rsidR="00671872" w:rsidRPr="00741190" w:rsidRDefault="00671872" w:rsidP="00312A8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</w:tcPr>
          <w:p w14:paraId="667472BD" w14:textId="77777777" w:rsidR="00671872" w:rsidRPr="00741190" w:rsidRDefault="00671872" w:rsidP="00312A8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</w:tcPr>
          <w:p w14:paraId="1C629EBE" w14:textId="77777777" w:rsidR="00671872" w:rsidRPr="00741190" w:rsidRDefault="00671872" w:rsidP="00312A8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671872" w:rsidRPr="00741190" w14:paraId="1EAB7EA2" w14:textId="77777777" w:rsidTr="00312A88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1E451798" w14:textId="6A0CEAC3" w:rsidR="00671872" w:rsidRPr="004B6C8C" w:rsidRDefault="00671872" w:rsidP="00312A88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</w:t>
            </w:r>
            <w:r w:rsidR="00A111A6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5BA6F4CA" w14:textId="77777777" w:rsidR="00671872" w:rsidRPr="00D340C6" w:rsidRDefault="00671872" w:rsidP="00312A88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Cs/>
                <w:sz w:val="14"/>
                <w:szCs w:val="14"/>
              </w:rPr>
              <w:t>Inspection of Line marking, road marking and RRPMs set out.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2F09C9AB" w14:textId="77777777" w:rsidR="00671872" w:rsidRDefault="00671872" w:rsidP="00312A88">
            <w:pPr>
              <w:spacing w:before="60"/>
              <w:jc w:val="center"/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</w:pPr>
            <w:r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  <w:t>VR721.B05</w:t>
            </w:r>
          </w:p>
          <w:p w14:paraId="258A6842" w14:textId="77777777" w:rsidR="00671872" w:rsidRPr="00D340C6" w:rsidRDefault="00671872" w:rsidP="00312A8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  <w:t>IFC Drawings</w:t>
            </w:r>
          </w:p>
        </w:tc>
        <w:tc>
          <w:tcPr>
            <w:tcW w:w="1223" w:type="pct"/>
            <w:shd w:val="clear" w:color="auto" w:fill="auto"/>
          </w:tcPr>
          <w:p w14:paraId="49CE7C39" w14:textId="77777777" w:rsidR="00671872" w:rsidRDefault="00671872" w:rsidP="00312A88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0A80F8F8" w14:textId="61911F65" w:rsidR="00671872" w:rsidRPr="00DA72A1" w:rsidRDefault="003F243B" w:rsidP="00312A88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The set out of </w:t>
            </w:r>
            <w:r w:rsidR="00671872">
              <w:rPr>
                <w:rFonts w:asciiTheme="majorHAnsi" w:hAnsiTheme="majorHAnsi" w:cstheme="majorHAnsi"/>
                <w:sz w:val="14"/>
                <w:szCs w:val="14"/>
              </w:rPr>
              <w:t xml:space="preserve">Painting / application of material </w:t>
            </w:r>
            <w:r w:rsidR="001C034D">
              <w:rPr>
                <w:rFonts w:asciiTheme="majorHAnsi" w:hAnsiTheme="majorHAnsi" w:cstheme="majorHAnsi"/>
                <w:sz w:val="14"/>
                <w:szCs w:val="14"/>
              </w:rPr>
              <w:t xml:space="preserve">has been inspected by </w:t>
            </w:r>
            <w:r w:rsidR="00A111A6">
              <w:rPr>
                <w:rFonts w:asciiTheme="majorHAnsi" w:hAnsiTheme="majorHAnsi" w:cstheme="majorHAnsi"/>
                <w:sz w:val="14"/>
                <w:szCs w:val="14"/>
              </w:rPr>
              <w:t>CYP</w:t>
            </w:r>
            <w:r w:rsidR="001C034D">
              <w:rPr>
                <w:rFonts w:asciiTheme="majorHAnsi" w:hAnsiTheme="majorHAnsi" w:cstheme="majorHAnsi"/>
                <w:sz w:val="14"/>
                <w:szCs w:val="14"/>
              </w:rPr>
              <w:t xml:space="preserve">. </w:t>
            </w:r>
          </w:p>
          <w:p w14:paraId="10DC06BB" w14:textId="77777777" w:rsidR="00671872" w:rsidRDefault="00671872" w:rsidP="00312A88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63FAF618" w14:textId="77777777" w:rsidR="00671872" w:rsidRDefault="00671872" w:rsidP="00312A88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Approval to proceed? </w:t>
            </w:r>
          </w:p>
          <w:p w14:paraId="2DBFDF78" w14:textId="77777777" w:rsidR="00671872" w:rsidRDefault="00671872" w:rsidP="00312A88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  <w:sz w:val="20"/>
              </w:rPr>
              <w:t xml:space="preserve">     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  <w:p w14:paraId="34ECD5E3" w14:textId="77777777" w:rsidR="00671872" w:rsidRDefault="00671872" w:rsidP="00312A88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7CD63064" w14:textId="77777777" w:rsidR="00671872" w:rsidRDefault="00671872" w:rsidP="00312A88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400B5EBE" w14:textId="77777777" w:rsidR="00671872" w:rsidRPr="00D340C6" w:rsidRDefault="00671872" w:rsidP="00312A88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0F3E86F4" w14:textId="77777777" w:rsidR="00671872" w:rsidRDefault="00671872" w:rsidP="00312A8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Each possession </w:t>
            </w:r>
          </w:p>
          <w:p w14:paraId="6CCBEFA4" w14:textId="77777777" w:rsidR="00671872" w:rsidRDefault="00671872" w:rsidP="00312A8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66B55ED6" w14:textId="77777777" w:rsidR="00671872" w:rsidRDefault="00671872" w:rsidP="00312A8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&amp;</w:t>
            </w:r>
          </w:p>
          <w:p w14:paraId="5704261C" w14:textId="77777777" w:rsidR="00671872" w:rsidRDefault="00671872" w:rsidP="00312A8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5536EF5D" w14:textId="77777777" w:rsidR="00671872" w:rsidRPr="004B6C8C" w:rsidRDefault="00671872" w:rsidP="00312A8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Prior to start of painting 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14207A1F" w14:textId="77777777" w:rsidR="00671872" w:rsidRPr="004B6C8C" w:rsidRDefault="00671872" w:rsidP="00312A8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3CF9AE8F" w14:textId="77777777" w:rsidR="00671872" w:rsidRPr="004B6C8C" w:rsidRDefault="00671872" w:rsidP="00312A88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</w:t>
            </w:r>
          </w:p>
        </w:tc>
        <w:tc>
          <w:tcPr>
            <w:tcW w:w="245" w:type="pct"/>
            <w:shd w:val="clear" w:color="auto" w:fill="auto"/>
          </w:tcPr>
          <w:p w14:paraId="51AA7FBC" w14:textId="77777777" w:rsidR="00671872" w:rsidRPr="00741190" w:rsidRDefault="00671872" w:rsidP="00312A8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</w:tcPr>
          <w:p w14:paraId="14F33CB2" w14:textId="77777777" w:rsidR="00671872" w:rsidRDefault="00671872" w:rsidP="00312A8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  <w:p w14:paraId="526C33A2" w14:textId="77777777" w:rsidR="00671872" w:rsidRDefault="00671872" w:rsidP="00312A8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  <w:p w14:paraId="1C05A5D2" w14:textId="77777777" w:rsidR="00671872" w:rsidRDefault="00671872" w:rsidP="00312A8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  <w:p w14:paraId="1FB72635" w14:textId="77777777" w:rsidR="00671872" w:rsidRDefault="00671872" w:rsidP="00312A8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  <w:p w14:paraId="50418C94" w14:textId="77777777" w:rsidR="00671872" w:rsidRDefault="00671872" w:rsidP="00312A8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  <w:p w14:paraId="7DBAF4FC" w14:textId="77777777" w:rsidR="00671872" w:rsidRPr="00A661DC" w:rsidRDefault="00671872" w:rsidP="00312A8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  <w:u w:val="single"/>
              </w:rPr>
            </w:pPr>
            <w:r w:rsidRPr="00A661DC">
              <w:rPr>
                <w:b/>
                <w:bCs/>
                <w:szCs w:val="18"/>
                <w:u w:val="single"/>
              </w:rPr>
              <w:t>H</w:t>
            </w:r>
          </w:p>
        </w:tc>
        <w:tc>
          <w:tcPr>
            <w:tcW w:w="243" w:type="pct"/>
            <w:shd w:val="clear" w:color="auto" w:fill="auto"/>
          </w:tcPr>
          <w:p w14:paraId="085564FB" w14:textId="77777777" w:rsidR="00671872" w:rsidRPr="00741190" w:rsidRDefault="00671872" w:rsidP="00312A8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</w:tcPr>
          <w:p w14:paraId="4F0FA75B" w14:textId="77777777" w:rsidR="00671872" w:rsidRDefault="00671872" w:rsidP="00312A88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2694346A" w14:textId="77777777" w:rsidR="00671872" w:rsidRPr="00741190" w:rsidRDefault="00671872" w:rsidP="00312A8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671872" w:rsidRPr="00741190" w14:paraId="279804F5" w14:textId="77777777" w:rsidTr="00312A88">
        <w:trPr>
          <w:trHeight w:val="227"/>
        </w:trPr>
        <w:tc>
          <w:tcPr>
            <w:tcW w:w="5000" w:type="pct"/>
            <w:gridSpan w:val="11"/>
            <w:shd w:val="clear" w:color="auto" w:fill="000000" w:themeFill="text1"/>
          </w:tcPr>
          <w:p w14:paraId="3425C234" w14:textId="77777777" w:rsidR="00671872" w:rsidRPr="003F79B2" w:rsidRDefault="00671872" w:rsidP="00312A88">
            <w:pPr>
              <w:pStyle w:val="SymalTableBody"/>
              <w:spacing w:before="20" w:after="20"/>
              <w:rPr>
                <w:b/>
                <w:bCs/>
                <w:sz w:val="20"/>
              </w:rPr>
            </w:pPr>
            <w:r w:rsidRPr="003F79B2">
              <w:rPr>
                <w:b/>
                <w:bCs/>
                <w:sz w:val="20"/>
              </w:rPr>
              <w:t xml:space="preserve">3.0 Application of Pavement Marking Paints </w:t>
            </w:r>
          </w:p>
        </w:tc>
      </w:tr>
      <w:tr w:rsidR="00BA6F84" w:rsidRPr="00741190" w14:paraId="337B3FE0" w14:textId="77777777" w:rsidTr="00E82DBD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22A97B16" w14:textId="176F8D6B" w:rsidR="00BA6F84" w:rsidRDefault="00BA6F84" w:rsidP="00BA6F8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3.1</w:t>
            </w:r>
          </w:p>
        </w:tc>
        <w:tc>
          <w:tcPr>
            <w:tcW w:w="9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0703EE" w14:textId="77777777" w:rsidR="00BA6F84" w:rsidRDefault="00BA6F84" w:rsidP="00BA6F84">
            <w:pPr>
              <w:pStyle w:val="paragraph"/>
              <w:spacing w:before="0" w:beforeAutospacing="0" w:after="0" w:afterAutospacing="0"/>
              <w:textAlignment w:val="baseline"/>
              <w:divId w:val="1586106172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422EB381" w14:textId="77777777" w:rsidR="00BA6F84" w:rsidRDefault="00BA6F84" w:rsidP="00BA6F84">
            <w:pPr>
              <w:pStyle w:val="paragraph"/>
              <w:spacing w:before="0" w:beforeAutospacing="0" w:after="0" w:afterAutospacing="0"/>
              <w:textAlignment w:val="baseline"/>
              <w:divId w:val="33890042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14A920E0" w14:textId="77777777" w:rsidR="00BA6F84" w:rsidRDefault="00BA6F84" w:rsidP="00BA6F84">
            <w:pPr>
              <w:pStyle w:val="paragraph"/>
              <w:spacing w:before="0" w:beforeAutospacing="0" w:after="0" w:afterAutospacing="0"/>
              <w:textAlignment w:val="baseline"/>
              <w:divId w:val="1616717334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375EF004" w14:textId="77777777" w:rsidR="00BA6F84" w:rsidRDefault="00BA6F84" w:rsidP="00BA6F84">
            <w:pPr>
              <w:pStyle w:val="paragraph"/>
              <w:spacing w:before="0" w:beforeAutospacing="0" w:after="0" w:afterAutospacing="0"/>
              <w:textAlignment w:val="baseline"/>
              <w:divId w:val="537162416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502A9D99" w14:textId="77777777" w:rsidR="00BA6F84" w:rsidRDefault="00BA6F84" w:rsidP="00BA6F84">
            <w:pPr>
              <w:pStyle w:val="paragraph"/>
              <w:spacing w:before="0" w:beforeAutospacing="0" w:after="0" w:afterAutospacing="0"/>
              <w:textAlignment w:val="baseline"/>
              <w:divId w:val="2040205105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59F6DBE2" w14:textId="624E171C" w:rsidR="00BA6F84" w:rsidRDefault="00BA6F84" w:rsidP="00BA6F84">
            <w:pPr>
              <w:pStyle w:val="paragraph"/>
              <w:spacing w:before="0" w:beforeAutospacing="0" w:after="0" w:afterAutospacing="0"/>
              <w:textAlignment w:val="baseline"/>
              <w:divId w:val="1534417328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 </w:t>
            </w:r>
          </w:p>
          <w:p w14:paraId="5AE3CFE2" w14:textId="6E5E588C" w:rsidR="00BA6F84" w:rsidRDefault="00BA6F84" w:rsidP="00BA6F84">
            <w:pPr>
              <w:pStyle w:val="SymalTableBody"/>
              <w:spacing w:before="20" w:after="20"/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</w:pPr>
            <w:r>
              <w:rPr>
                <w:rStyle w:val="normaltextrun"/>
                <w:rFonts w:ascii="Arial" w:hAnsi="Arial" w:cs="Arial"/>
                <w:sz w:val="14"/>
                <w:szCs w:val="14"/>
              </w:rPr>
              <w:t>Application of New Pavement Marking</w:t>
            </w:r>
            <w:r>
              <w:rPr>
                <w:rStyle w:val="eop"/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3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77DED5" w14:textId="77777777" w:rsidR="00BA6F84" w:rsidRDefault="00BA6F84" w:rsidP="00BA6F84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1609773267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75AC6179" w14:textId="77777777" w:rsidR="00BA6F84" w:rsidRDefault="00BA6F84" w:rsidP="00BA6F84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619149936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712465D3" w14:textId="77777777" w:rsidR="00BA6F84" w:rsidRDefault="00BA6F84" w:rsidP="00BA6F84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1024094635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70AB0995" w14:textId="3E9449A7" w:rsidR="00BA6F84" w:rsidRDefault="00BA6F84" w:rsidP="00BA6F84">
            <w:pPr>
              <w:spacing w:before="60"/>
              <w:jc w:val="center"/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</w:pPr>
            <w:r>
              <w:rPr>
                <w:rStyle w:val="eop"/>
                <w:rFonts w:ascii="Arial" w:hAnsi="Arial" w:cs="Arial"/>
                <w:sz w:val="16"/>
                <w:szCs w:val="16"/>
              </w:rPr>
              <w:t xml:space="preserve"> VR721 </w:t>
            </w:r>
          </w:p>
        </w:tc>
        <w:tc>
          <w:tcPr>
            <w:tcW w:w="12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6954CA" w14:textId="77777777" w:rsidR="00B46230" w:rsidRDefault="00B46230" w:rsidP="00BA6F84">
            <w:pPr>
              <w:pStyle w:val="paragraph"/>
              <w:spacing w:before="0" w:beforeAutospacing="0" w:after="0" w:afterAutospacing="0"/>
              <w:textAlignment w:val="baseline"/>
              <w:divId w:val="964039403"/>
              <w:rPr>
                <w:rStyle w:val="eop"/>
                <w:rFonts w:ascii="Arial" w:eastAsiaTheme="minorEastAsia" w:hAnsi="Arial" w:cs="Arial"/>
                <w:sz w:val="14"/>
                <w:szCs w:val="14"/>
              </w:rPr>
            </w:pPr>
          </w:p>
          <w:p w14:paraId="2ADDA338" w14:textId="4A10A9AB" w:rsidR="00BA6F84" w:rsidRDefault="00B46230" w:rsidP="00BA6F84">
            <w:pPr>
              <w:pStyle w:val="paragraph"/>
              <w:spacing w:before="0" w:beforeAutospacing="0" w:after="0" w:afterAutospacing="0"/>
              <w:textAlignment w:val="baseline"/>
              <w:divId w:val="964039403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 xml:space="preserve">Application should be completed as per VR721. </w:t>
            </w:r>
            <w:r w:rsidR="00BA6F84"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02610E98" w14:textId="77777777" w:rsidR="00BA6F84" w:rsidRDefault="00BA6F84" w:rsidP="00BA6F84">
            <w:pPr>
              <w:pStyle w:val="paragraph"/>
              <w:spacing w:before="0" w:beforeAutospacing="0" w:after="0" w:afterAutospacing="0"/>
              <w:textAlignment w:val="baseline"/>
              <w:divId w:val="892960061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607981A2" w14:textId="77777777" w:rsidR="00BA6F84" w:rsidRDefault="00BA6F84" w:rsidP="00BA6F84">
            <w:pPr>
              <w:pStyle w:val="paragraph"/>
              <w:spacing w:before="0" w:beforeAutospacing="0" w:after="0" w:afterAutospacing="0"/>
              <w:textAlignment w:val="baseline"/>
              <w:divId w:val="945582717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14"/>
                <w:szCs w:val="14"/>
              </w:rPr>
              <w:t>Has all of the above been completed correctly and to a high standard? </w:t>
            </w: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306F0856" w14:textId="77777777" w:rsidR="00BA6F84" w:rsidRDefault="00BA6F84" w:rsidP="00BA6F84">
            <w:pPr>
              <w:pStyle w:val="paragraph"/>
              <w:spacing w:before="0" w:beforeAutospacing="0" w:after="0" w:afterAutospacing="0"/>
              <w:textAlignment w:val="baseline"/>
              <w:divId w:val="1511489168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14"/>
                <w:szCs w:val="14"/>
              </w:rPr>
              <w:t>Yes    </w:t>
            </w:r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hAnsi="Arial" w:cs="Arial"/>
                <w:b/>
                <w:bCs/>
                <w:sz w:val="28"/>
                <w:szCs w:val="28"/>
              </w:rPr>
              <w:t>□</w:t>
            </w:r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</w:rPr>
              <w:t xml:space="preserve">       </w:t>
            </w:r>
            <w:r>
              <w:rPr>
                <w:rStyle w:val="normaltextrun"/>
                <w:rFonts w:ascii="Arial" w:hAnsi="Arial" w:cs="Arial"/>
                <w:b/>
                <w:bCs/>
                <w:sz w:val="14"/>
                <w:szCs w:val="14"/>
              </w:rPr>
              <w:t>No     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</w:t>
            </w:r>
            <w:r>
              <w:rPr>
                <w:rStyle w:val="normaltextrun"/>
                <w:rFonts w:ascii="Arial" w:hAnsi="Arial" w:cs="Arial"/>
                <w:b/>
                <w:bCs/>
                <w:sz w:val="28"/>
                <w:szCs w:val="28"/>
              </w:rPr>
              <w:t>□</w:t>
            </w:r>
            <w:r>
              <w:rPr>
                <w:rStyle w:val="eop"/>
                <w:rFonts w:ascii="Arial" w:eastAsiaTheme="minorEastAsia" w:hAnsi="Arial" w:cs="Arial"/>
                <w:sz w:val="28"/>
                <w:szCs w:val="28"/>
              </w:rPr>
              <w:t> </w:t>
            </w:r>
          </w:p>
          <w:p w14:paraId="6C9B9C53" w14:textId="2E9F859D" w:rsidR="00BA6F84" w:rsidRDefault="00BA6F84" w:rsidP="00BA6F84">
            <w:pPr>
              <w:spacing w:before="60"/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</w:pPr>
            <w:r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3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D59E9E" w14:textId="77777777" w:rsidR="00BA6F84" w:rsidRDefault="00BA6F84" w:rsidP="00BA6F84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1678800836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3EC424FB" w14:textId="5D694C36" w:rsidR="00BA6F84" w:rsidRDefault="00BA6F84" w:rsidP="00BA6F84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68122045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05CB936B" w14:textId="77777777" w:rsidR="00BA6F84" w:rsidRDefault="00BA6F84" w:rsidP="00BA6F84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2073235756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6DE3285D" w14:textId="77777777" w:rsidR="00BA6F84" w:rsidRDefault="00BA6F84" w:rsidP="00BA6F84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1558740454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3E907657" w14:textId="77777777" w:rsidR="00BA6F84" w:rsidRDefault="00BA6F84" w:rsidP="00BA6F84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158035207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4718B981" w14:textId="77777777" w:rsidR="00BA6F84" w:rsidRDefault="00BA6F84" w:rsidP="00BA6F84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1443381449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1A9151CC" w14:textId="77777777" w:rsidR="00BA6F84" w:rsidRDefault="00BA6F84" w:rsidP="00BA6F84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125003672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53FBC0F8" w14:textId="77777777" w:rsidR="00BA6F84" w:rsidRDefault="00BA6F84" w:rsidP="00BA6F84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1260604946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14"/>
                <w:szCs w:val="14"/>
              </w:rPr>
              <w:t>Each lot</w:t>
            </w: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7C26DD55" w14:textId="77777777" w:rsidR="00BA6F84" w:rsidRDefault="00BA6F84" w:rsidP="00BA6F84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907958386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28C91E74" w14:textId="77CFB4AB" w:rsidR="00BA6F84" w:rsidRPr="003F79B2" w:rsidRDefault="00BA6F84" w:rsidP="00BA6F84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2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A4D479" w14:textId="77777777" w:rsidR="00BA6F84" w:rsidRDefault="00BA6F84" w:rsidP="00BA6F84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2117863514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6D77E2B9" w14:textId="77777777" w:rsidR="00BA6F84" w:rsidRDefault="00BA6F84" w:rsidP="00BA6F84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1705010771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2B41B8F6" w14:textId="77777777" w:rsidR="00BA6F84" w:rsidRDefault="00BA6F84" w:rsidP="00BA6F84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51754217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1361829F" w14:textId="77777777" w:rsidR="00BA6F84" w:rsidRDefault="00BA6F84" w:rsidP="00BA6F84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792139341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1EDCCBA8" w14:textId="77777777" w:rsidR="00BA6F84" w:rsidRDefault="00BA6F84" w:rsidP="00BA6F84">
            <w:pPr>
              <w:pStyle w:val="paragraph"/>
              <w:spacing w:before="0" w:beforeAutospacing="0" w:after="0" w:afterAutospacing="0"/>
              <w:textAlignment w:val="baseline"/>
              <w:divId w:val="60249734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177DA0DC" w14:textId="77777777" w:rsidR="00BA6F84" w:rsidRDefault="00BA6F84" w:rsidP="00BA6F84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1870070174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4990CD92" w14:textId="77777777" w:rsidR="00BA6F84" w:rsidRDefault="00BA6F84" w:rsidP="00BA6F84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616065947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46A21D2F" w14:textId="1E689CE4" w:rsidR="00BA6F84" w:rsidRDefault="00DE63AE" w:rsidP="00BA6F84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</w:t>
            </w:r>
          </w:p>
        </w:tc>
        <w:tc>
          <w:tcPr>
            <w:tcW w:w="2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CFE14B" w14:textId="17E60163" w:rsidR="00BA6F84" w:rsidRDefault="00BA6F84" w:rsidP="00BA6F84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2013560381"/>
              <w:rPr>
                <w:rFonts w:ascii="Segoe UI" w:hAnsi="Segoe UI" w:cs="Segoe UI"/>
                <w:sz w:val="18"/>
                <w:szCs w:val="18"/>
              </w:rPr>
            </w:pPr>
          </w:p>
          <w:p w14:paraId="6702DAC0" w14:textId="77777777" w:rsidR="00BA6F84" w:rsidRDefault="00BA6F84" w:rsidP="00BA6F84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696589733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738EF627" w14:textId="77777777" w:rsidR="00BA6F84" w:rsidRDefault="00BA6F84" w:rsidP="00BA6F84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1486584026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4E86206A" w14:textId="77777777" w:rsidR="00BA6F84" w:rsidRDefault="00BA6F84" w:rsidP="00BA6F84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1856995327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0A96723B" w14:textId="77777777" w:rsidR="00BA6F84" w:rsidRDefault="00BA6F84" w:rsidP="00BA6F84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195241525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48A8EE3E" w14:textId="77777777" w:rsidR="00BA6F84" w:rsidRDefault="00BA6F84" w:rsidP="00BA6F84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1514108858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13C88BD4" w14:textId="77777777" w:rsidR="00BA6F84" w:rsidRDefault="00BA6F84" w:rsidP="00BA6F84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91751472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54467422" w14:textId="0FA90C8D" w:rsidR="00BA6F84" w:rsidRDefault="00BA6F84" w:rsidP="00BA6F84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>
              <w:rPr>
                <w:rStyle w:val="normaltextrun"/>
                <w:rFonts w:ascii="Arial" w:hAnsi="Arial" w:cs="Arial"/>
                <w:sz w:val="14"/>
                <w:szCs w:val="14"/>
              </w:rPr>
              <w:t>SE</w:t>
            </w:r>
            <w:r>
              <w:rPr>
                <w:rStyle w:val="eop"/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2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E210F2" w14:textId="63532A1A" w:rsidR="00BA6F84" w:rsidRPr="00741190" w:rsidRDefault="00BA6F84" w:rsidP="00BA6F8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rStyle w:val="eop"/>
                <w:rFonts w:ascii="Arial" w:hAnsi="Arial" w:cs="Arial"/>
                <w:szCs w:val="18"/>
              </w:rPr>
              <w:t> </w:t>
            </w:r>
          </w:p>
        </w:tc>
        <w:tc>
          <w:tcPr>
            <w:tcW w:w="2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B0F086" w14:textId="7401EEB9" w:rsidR="00BA6F84" w:rsidRPr="00741190" w:rsidRDefault="00BA6F84" w:rsidP="00BA6F8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rStyle w:val="eop"/>
                <w:rFonts w:ascii="Arial" w:hAnsi="Arial" w:cs="Arial"/>
                <w:szCs w:val="18"/>
              </w:rPr>
              <w:t> </w:t>
            </w:r>
          </w:p>
        </w:tc>
        <w:tc>
          <w:tcPr>
            <w:tcW w:w="2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083201" w14:textId="29728A0A" w:rsidR="00BA6F84" w:rsidRPr="00741190" w:rsidRDefault="00BA6F84" w:rsidP="00BA6F8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rStyle w:val="eop"/>
                <w:rFonts w:ascii="Arial" w:hAnsi="Arial" w:cs="Arial"/>
                <w:szCs w:val="18"/>
              </w:rPr>
              <w:t> </w:t>
            </w:r>
          </w:p>
        </w:tc>
        <w:tc>
          <w:tcPr>
            <w:tcW w:w="5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267541" w14:textId="77777777" w:rsidR="00BA6F84" w:rsidRDefault="00BA6F84" w:rsidP="00BA6F84">
            <w:pPr>
              <w:pStyle w:val="paragraph"/>
              <w:spacing w:before="0" w:beforeAutospacing="0" w:after="0" w:afterAutospacing="0"/>
              <w:textAlignment w:val="baseline"/>
              <w:divId w:val="189300536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inorEastAsia" w:hAnsi="Arial" w:cs="Arial"/>
                <w:sz w:val="18"/>
                <w:szCs w:val="18"/>
              </w:rPr>
              <w:t> </w:t>
            </w:r>
          </w:p>
          <w:p w14:paraId="206D0D5D" w14:textId="77777777" w:rsidR="00BA6F84" w:rsidRDefault="00BA6F84" w:rsidP="00BA6F84">
            <w:pPr>
              <w:pStyle w:val="paragraph"/>
              <w:spacing w:before="0" w:beforeAutospacing="0" w:after="0" w:afterAutospacing="0"/>
              <w:textAlignment w:val="baseline"/>
              <w:divId w:val="729620108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inorEastAsia" w:hAnsi="Arial" w:cs="Arial"/>
                <w:sz w:val="18"/>
                <w:szCs w:val="18"/>
              </w:rPr>
              <w:t> </w:t>
            </w:r>
          </w:p>
          <w:p w14:paraId="12A67EF5" w14:textId="77777777" w:rsidR="00BA6F84" w:rsidRDefault="00BA6F84" w:rsidP="00BA6F84">
            <w:pPr>
              <w:pStyle w:val="paragraph"/>
              <w:spacing w:before="0" w:beforeAutospacing="0" w:after="0" w:afterAutospacing="0"/>
              <w:textAlignment w:val="baseline"/>
              <w:divId w:val="2012874552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inorEastAsia" w:hAnsi="Arial" w:cs="Arial"/>
                <w:sz w:val="18"/>
                <w:szCs w:val="18"/>
              </w:rPr>
              <w:t> </w:t>
            </w:r>
          </w:p>
          <w:p w14:paraId="18612C23" w14:textId="77777777" w:rsidR="00BA6F84" w:rsidRDefault="00BA6F84" w:rsidP="00BA6F84">
            <w:pPr>
              <w:pStyle w:val="paragraph"/>
              <w:spacing w:before="0" w:beforeAutospacing="0" w:after="0" w:afterAutospacing="0"/>
              <w:textAlignment w:val="baseline"/>
              <w:divId w:val="1961456154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inorEastAsia" w:hAnsi="Arial" w:cs="Arial"/>
                <w:sz w:val="18"/>
                <w:szCs w:val="18"/>
              </w:rPr>
              <w:t> </w:t>
            </w:r>
          </w:p>
          <w:p w14:paraId="62E6F7DB" w14:textId="77777777" w:rsidR="00BA6F84" w:rsidRDefault="00BA6F84" w:rsidP="00BA6F84">
            <w:pPr>
              <w:pStyle w:val="paragraph"/>
              <w:spacing w:before="0" w:beforeAutospacing="0" w:after="0" w:afterAutospacing="0"/>
              <w:textAlignment w:val="baseline"/>
              <w:divId w:val="1998652983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inorEastAsia" w:hAnsi="Arial" w:cs="Arial"/>
                <w:sz w:val="18"/>
                <w:szCs w:val="18"/>
              </w:rPr>
              <w:t> </w:t>
            </w:r>
          </w:p>
          <w:p w14:paraId="51BF6ECA" w14:textId="77777777" w:rsidR="00BA6F84" w:rsidRDefault="00BA6F84" w:rsidP="00BA6F84">
            <w:pPr>
              <w:pStyle w:val="paragraph"/>
              <w:spacing w:before="0" w:beforeAutospacing="0" w:after="0" w:afterAutospacing="0"/>
              <w:textAlignment w:val="baseline"/>
              <w:divId w:val="190952973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inorEastAsia" w:hAnsi="Arial" w:cs="Arial"/>
                <w:sz w:val="18"/>
                <w:szCs w:val="18"/>
              </w:rPr>
              <w:t> </w:t>
            </w:r>
          </w:p>
          <w:p w14:paraId="380A1A3E" w14:textId="77777777" w:rsidR="00BA6F84" w:rsidRDefault="00BA6F84" w:rsidP="00BA6F84">
            <w:pPr>
              <w:pStyle w:val="paragraph"/>
              <w:spacing w:before="0" w:beforeAutospacing="0" w:after="0" w:afterAutospacing="0"/>
              <w:textAlignment w:val="baseline"/>
              <w:divId w:val="751468341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inorEastAsia" w:hAnsi="Arial" w:cs="Arial"/>
                <w:sz w:val="18"/>
                <w:szCs w:val="18"/>
              </w:rPr>
              <w:t> </w:t>
            </w:r>
          </w:p>
          <w:p w14:paraId="769D94B6" w14:textId="77777777" w:rsidR="00BA6F84" w:rsidRDefault="00BA6F84" w:rsidP="00BA6F84">
            <w:pPr>
              <w:pStyle w:val="paragraph"/>
              <w:spacing w:before="0" w:beforeAutospacing="0" w:after="0" w:afterAutospacing="0"/>
              <w:textAlignment w:val="baseline"/>
              <w:divId w:val="1275362322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inorEastAsia" w:hAnsi="Arial" w:cs="Arial"/>
                <w:sz w:val="18"/>
                <w:szCs w:val="18"/>
              </w:rPr>
              <w:t> </w:t>
            </w:r>
          </w:p>
          <w:p w14:paraId="165F024E" w14:textId="77777777" w:rsidR="00BA6F84" w:rsidRDefault="00BA6F84" w:rsidP="00BA6F84">
            <w:pPr>
              <w:pStyle w:val="paragraph"/>
              <w:spacing w:before="0" w:beforeAutospacing="0" w:after="0" w:afterAutospacing="0"/>
              <w:textAlignment w:val="baseline"/>
              <w:divId w:val="1720203927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55E82B4C" w14:textId="77777777" w:rsidR="00BA6F84" w:rsidRDefault="00BA6F84" w:rsidP="00BA6F84">
            <w:pPr>
              <w:pStyle w:val="paragraph"/>
              <w:spacing w:before="0" w:beforeAutospacing="0" w:after="0" w:afterAutospacing="0"/>
              <w:textAlignment w:val="baseline"/>
              <w:divId w:val="1371295797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inorEastAsia" w:hAnsi="Arial" w:cs="Arial"/>
                <w:sz w:val="14"/>
                <w:szCs w:val="14"/>
              </w:rPr>
              <w:t> </w:t>
            </w:r>
          </w:p>
          <w:p w14:paraId="0C73045E" w14:textId="46D1EEF5" w:rsidR="00BA6F84" w:rsidRDefault="00BA6F84" w:rsidP="00BA6F84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Style w:val="eop"/>
                <w:rFonts w:ascii="Arial" w:eastAsiaTheme="minorEastAsia" w:hAnsi="Arial" w:cs="Arial"/>
                <w:szCs w:val="16"/>
              </w:rPr>
              <w:t> </w:t>
            </w:r>
          </w:p>
        </w:tc>
      </w:tr>
      <w:tr w:rsidR="00BA6F84" w:rsidRPr="00741190" w14:paraId="6C800A8A" w14:textId="77777777" w:rsidTr="00312A88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692BFCAF" w14:textId="0C860C4D" w:rsidR="00BA6F84" w:rsidRPr="004B6C8C" w:rsidRDefault="00BA6F84" w:rsidP="00BA6F8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</w:t>
            </w:r>
            <w:r w:rsidR="006A4EFE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5789BD62" w14:textId="77777777" w:rsidR="00BA6F84" w:rsidRPr="00D340C6" w:rsidRDefault="00BA6F84" w:rsidP="00BA6F8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  <w:t>Placing and Application of Raised Pavement Markers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60D36397" w14:textId="2E1CAC80" w:rsidR="00BA6F84" w:rsidRDefault="00BA6F84" w:rsidP="00BA6F84">
            <w:pPr>
              <w:spacing w:before="60"/>
              <w:jc w:val="center"/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</w:pPr>
            <w:r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  <w:t>VR721.A07</w:t>
            </w:r>
          </w:p>
          <w:p w14:paraId="4AF3A70A" w14:textId="66917734" w:rsidR="00BA6F84" w:rsidRDefault="00BA6F84" w:rsidP="00BA6F84">
            <w:pPr>
              <w:spacing w:before="0"/>
              <w:jc w:val="center"/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</w:pPr>
            <w:r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  <w:t>721.A09</w:t>
            </w:r>
          </w:p>
          <w:p w14:paraId="7BAF6D5D" w14:textId="6484851D" w:rsidR="00BA6F84" w:rsidRDefault="00BA6F84" w:rsidP="00BA6F84">
            <w:pPr>
              <w:spacing w:before="60"/>
              <w:jc w:val="center"/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</w:pPr>
            <w:r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  <w:t>721.A101</w:t>
            </w:r>
          </w:p>
          <w:p w14:paraId="140379C8" w14:textId="77777777" w:rsidR="00BA6F84" w:rsidRDefault="00BA6F84" w:rsidP="00BA6F84">
            <w:pPr>
              <w:spacing w:before="60"/>
              <w:jc w:val="center"/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</w:pPr>
            <w:r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  <w:t>VR721.A05</w:t>
            </w:r>
          </w:p>
          <w:p w14:paraId="64639DD5" w14:textId="77777777" w:rsidR="00BA6F84" w:rsidRDefault="00BA6F84" w:rsidP="00BA6F84">
            <w:pPr>
              <w:spacing w:before="60"/>
              <w:jc w:val="center"/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</w:pPr>
            <w:r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  <w:t>VR721.A10</w:t>
            </w:r>
          </w:p>
          <w:p w14:paraId="54044582" w14:textId="5D555939" w:rsidR="00BA6F84" w:rsidRDefault="00BA6F84" w:rsidP="00BA6F84">
            <w:pPr>
              <w:pStyle w:val="SymalTableBody"/>
              <w:spacing w:before="20" w:after="20"/>
              <w:jc w:val="center"/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</w:pPr>
            <w:r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  <w:lastRenderedPageBreak/>
              <w:t>IFC Drawings</w:t>
            </w:r>
          </w:p>
          <w:p w14:paraId="2E4CCD7A" w14:textId="77777777" w:rsidR="00BA6F84" w:rsidRDefault="00BA6F84" w:rsidP="00BA6F84">
            <w:pPr>
              <w:pStyle w:val="SymalTableBody"/>
              <w:spacing w:before="20" w:after="20"/>
              <w:jc w:val="center"/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</w:pPr>
          </w:p>
          <w:p w14:paraId="5CAAECB6" w14:textId="6F7AC5D4" w:rsidR="00BA6F84" w:rsidRPr="00D340C6" w:rsidRDefault="00BA6F84" w:rsidP="002D0E0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223" w:type="pct"/>
            <w:shd w:val="clear" w:color="auto" w:fill="auto"/>
            <w:vAlign w:val="center"/>
          </w:tcPr>
          <w:p w14:paraId="2447F762" w14:textId="77777777" w:rsidR="00BA6F84" w:rsidRDefault="00BA6F84" w:rsidP="00BA6F84">
            <w:pPr>
              <w:spacing w:before="60"/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</w:pPr>
            <w:r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  <w:lastRenderedPageBreak/>
              <w:t xml:space="preserve">Markers shall be placed in accordance with manufacturer’s specification. </w:t>
            </w:r>
          </w:p>
          <w:p w14:paraId="2D7599AD" w14:textId="77777777" w:rsidR="00BA6F84" w:rsidRDefault="00BA6F84" w:rsidP="00BA6F84">
            <w:pPr>
              <w:spacing w:before="60"/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</w:pPr>
            <w:r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  <w:t xml:space="preserve">Wherever possible markers shall be placed clear of longitudinal or transverse joints and clear of surface removed and the surface is damaged. </w:t>
            </w:r>
          </w:p>
          <w:p w14:paraId="13953DB8" w14:textId="24F946F2" w:rsidR="00BA6F84" w:rsidRDefault="00BA6F84" w:rsidP="00BA6F84">
            <w:pPr>
              <w:pStyle w:val="SymalTableBody"/>
              <w:spacing w:before="20" w:after="20"/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</w:pPr>
            <w:r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  <w:t xml:space="preserve">All pavement markings shall be within specified </w:t>
            </w:r>
            <w:r w:rsidR="00B56A84"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  <w:t>tolerances.</w:t>
            </w:r>
          </w:p>
          <w:p w14:paraId="6A3B5B3B" w14:textId="0227E0CC" w:rsidR="00BA6F84" w:rsidRDefault="00BA6F84" w:rsidP="00BA6F84">
            <w:pPr>
              <w:pStyle w:val="SymalTableBody"/>
              <w:spacing w:before="20" w:after="20"/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</w:pPr>
          </w:p>
          <w:p w14:paraId="051505CD" w14:textId="77777777" w:rsidR="00BA6F84" w:rsidRDefault="00BA6F84" w:rsidP="00BA6F84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Has all of the above been completed? </w:t>
            </w:r>
          </w:p>
          <w:p w14:paraId="128C34EF" w14:textId="77777777" w:rsidR="00BA6F84" w:rsidRDefault="00BA6F84" w:rsidP="00BA6F84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lastRenderedPageBreak/>
              <w:t xml:space="preserve">Yes    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  <w:sz w:val="20"/>
              </w:rPr>
              <w:t xml:space="preserve">     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  <w:p w14:paraId="27D775CA" w14:textId="77777777" w:rsidR="00BA6F84" w:rsidRPr="00D340C6" w:rsidRDefault="00BA6F84" w:rsidP="00BA6F84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341" w:type="pct"/>
            <w:shd w:val="clear" w:color="auto" w:fill="auto"/>
          </w:tcPr>
          <w:p w14:paraId="0FCE8C5E" w14:textId="77777777" w:rsidR="00BA6F84" w:rsidRPr="003F79B2" w:rsidRDefault="00BA6F84" w:rsidP="00BA6F84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01EBBEA8" w14:textId="77777777" w:rsidR="00BA6F84" w:rsidRPr="003F79B2" w:rsidRDefault="00BA6F84" w:rsidP="00BA6F84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  <w:p w14:paraId="4BFDD19A" w14:textId="77777777" w:rsidR="00BA6F84" w:rsidRPr="003F79B2" w:rsidRDefault="00BA6F84" w:rsidP="00BA6F84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635EDEFB" w14:textId="77777777" w:rsidR="00BA6F84" w:rsidRPr="003F79B2" w:rsidRDefault="00BA6F84" w:rsidP="00BA6F84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3F79B2">
              <w:rPr>
                <w:sz w:val="14"/>
                <w:szCs w:val="14"/>
              </w:rPr>
              <w:t>Each lot</w:t>
            </w:r>
          </w:p>
          <w:p w14:paraId="499D3274" w14:textId="77777777" w:rsidR="00BA6F84" w:rsidRPr="003F79B2" w:rsidRDefault="00BA6F84" w:rsidP="00BA6F84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2EA55BDE" w14:textId="77777777" w:rsidR="00BA6F84" w:rsidRPr="00D340C6" w:rsidRDefault="00BA6F84" w:rsidP="00BA6F8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3F79B2">
              <w:rPr>
                <w:sz w:val="14"/>
                <w:szCs w:val="14"/>
              </w:rPr>
              <w:t xml:space="preserve">Each possession </w:t>
            </w:r>
          </w:p>
        </w:tc>
        <w:tc>
          <w:tcPr>
            <w:tcW w:w="292" w:type="pct"/>
            <w:shd w:val="clear" w:color="auto" w:fill="auto"/>
          </w:tcPr>
          <w:p w14:paraId="18C21151" w14:textId="77777777" w:rsidR="00BA6F84" w:rsidRDefault="00BA6F84" w:rsidP="00BA6F84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681F16B5" w14:textId="77777777" w:rsidR="00BA6F84" w:rsidRPr="003F79B2" w:rsidRDefault="00BA6F84" w:rsidP="00BA6F84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  <w:p w14:paraId="0BB70622" w14:textId="77777777" w:rsidR="00BA6F84" w:rsidRPr="003F79B2" w:rsidRDefault="00BA6F84" w:rsidP="00BA6F84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0772FACE" w14:textId="4B3DEAAA" w:rsidR="00BA6F84" w:rsidRPr="003F79B2" w:rsidRDefault="00BA6F84" w:rsidP="00BA6F84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610C6A01" w14:textId="77777777" w:rsidR="00BA6F84" w:rsidRPr="003F79B2" w:rsidRDefault="00BA6F84" w:rsidP="00BA6F84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344B98E8" w14:textId="77777777" w:rsidR="00BA6F84" w:rsidRPr="00D340C6" w:rsidRDefault="00BA6F84" w:rsidP="00BA6F8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3F79B2">
              <w:rPr>
                <w:sz w:val="14"/>
                <w:szCs w:val="14"/>
              </w:rPr>
              <w:t>W</w:t>
            </w:r>
          </w:p>
        </w:tc>
        <w:tc>
          <w:tcPr>
            <w:tcW w:w="243" w:type="pct"/>
            <w:shd w:val="clear" w:color="auto" w:fill="auto"/>
          </w:tcPr>
          <w:p w14:paraId="5335CF60" w14:textId="77777777" w:rsidR="00BA6F84" w:rsidRDefault="00BA6F84" w:rsidP="00BA6F84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  <w:p w14:paraId="52618092" w14:textId="77777777" w:rsidR="00BA6F84" w:rsidRDefault="00BA6F84" w:rsidP="00BA6F84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018E540F" w14:textId="77777777" w:rsidR="00BA6F84" w:rsidRDefault="00BA6F84" w:rsidP="00BA6F84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4C3B6FF5" w14:textId="77777777" w:rsidR="00BA6F84" w:rsidRDefault="00BA6F84" w:rsidP="00BA6F84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  <w:p w14:paraId="1F42DFCD" w14:textId="77777777" w:rsidR="00BA6F84" w:rsidRPr="003F79B2" w:rsidRDefault="00BA6F84" w:rsidP="00BA6F84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63907996" w14:textId="77777777" w:rsidR="00BA6F84" w:rsidRPr="00D340C6" w:rsidRDefault="00BA6F84" w:rsidP="00BA6F8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3F79B2">
              <w:rPr>
                <w:sz w:val="14"/>
                <w:szCs w:val="14"/>
              </w:rPr>
              <w:t>SE</w:t>
            </w:r>
          </w:p>
        </w:tc>
        <w:tc>
          <w:tcPr>
            <w:tcW w:w="245" w:type="pct"/>
            <w:shd w:val="clear" w:color="auto" w:fill="auto"/>
          </w:tcPr>
          <w:p w14:paraId="38955F96" w14:textId="77777777" w:rsidR="00BA6F84" w:rsidRPr="00741190" w:rsidRDefault="00BA6F84" w:rsidP="00BA6F8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</w:tcPr>
          <w:p w14:paraId="5580CD24" w14:textId="77777777" w:rsidR="00BA6F84" w:rsidRPr="00741190" w:rsidRDefault="00BA6F84" w:rsidP="00BA6F8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</w:tcPr>
          <w:p w14:paraId="494ABB24" w14:textId="77777777" w:rsidR="00BA6F84" w:rsidRPr="00741190" w:rsidRDefault="00BA6F84" w:rsidP="00BA6F8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</w:tcPr>
          <w:p w14:paraId="52FA1E7B" w14:textId="77777777" w:rsidR="00BA6F84" w:rsidRDefault="00BA6F84" w:rsidP="00BA6F84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60703CAF" w14:textId="77777777" w:rsidR="00BA6F84" w:rsidRDefault="00BA6F84" w:rsidP="00BA6F84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4CD4E3E9" w14:textId="77777777" w:rsidR="00BA6F84" w:rsidRDefault="00BA6F84" w:rsidP="00BA6F84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1E382F6C" w14:textId="77777777" w:rsidR="00BA6F84" w:rsidRPr="00741190" w:rsidRDefault="00BA6F84" w:rsidP="00BA6F84">
            <w:pPr>
              <w:pStyle w:val="Tabletext"/>
              <w:rPr>
                <w:b/>
                <w:bCs w:val="0"/>
                <w:szCs w:val="18"/>
              </w:rPr>
            </w:pPr>
          </w:p>
        </w:tc>
      </w:tr>
    </w:tbl>
    <w:p w14:paraId="6186A2C5" w14:textId="77777777" w:rsidR="00671872" w:rsidRDefault="00671872" w:rsidP="00671872">
      <w:pPr>
        <w:pStyle w:val="SymalBodycopylvl1"/>
        <w:spacing w:before="60" w:after="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63"/>
        <w:gridCol w:w="284"/>
        <w:gridCol w:w="1559"/>
        <w:gridCol w:w="1352"/>
        <w:gridCol w:w="349"/>
        <w:gridCol w:w="1418"/>
        <w:gridCol w:w="567"/>
        <w:gridCol w:w="992"/>
        <w:gridCol w:w="1701"/>
        <w:gridCol w:w="2410"/>
        <w:gridCol w:w="1665"/>
      </w:tblGrid>
      <w:tr w:rsidR="00671872" w:rsidRPr="005056E3" w14:paraId="3FB29EE7" w14:textId="77777777" w:rsidTr="00312A88"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051F373D" w14:textId="77777777" w:rsidR="00671872" w:rsidRPr="005056E3" w:rsidRDefault="00671872" w:rsidP="00312A88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Works complete (signer SS)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1996C035" w14:textId="77777777" w:rsidR="00671872" w:rsidRPr="005056E3" w:rsidRDefault="00671872" w:rsidP="00312A88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75868B3" w14:textId="77777777" w:rsidR="00671872" w:rsidRPr="005056E3" w:rsidRDefault="00671872" w:rsidP="00312A88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works complete</w:t>
            </w:r>
          </w:p>
        </w:tc>
        <w:tc>
          <w:tcPr>
            <w:tcW w:w="67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5B584C1" w14:textId="77777777" w:rsidR="00671872" w:rsidRPr="005056E3" w:rsidRDefault="00671872" w:rsidP="00312A88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  <w:tr w:rsidR="00671872" w:rsidRPr="005056E3" w14:paraId="1E54A958" w14:textId="77777777" w:rsidTr="00312A88">
        <w:trPr>
          <w:trHeight w:val="133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286E600" w14:textId="77777777" w:rsidR="00671872" w:rsidRPr="005056E3" w:rsidRDefault="00671872" w:rsidP="00312A88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Lot conforms (signer PE)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C325EEC" w14:textId="77777777" w:rsidR="00671872" w:rsidRPr="005056E3" w:rsidRDefault="00671872" w:rsidP="00312A88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370642B" w14:textId="77777777" w:rsidR="00671872" w:rsidRPr="005056E3" w:rsidRDefault="00671872" w:rsidP="00312A88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lot closed</w:t>
            </w:r>
          </w:p>
        </w:tc>
        <w:tc>
          <w:tcPr>
            <w:tcW w:w="17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9BF96B1" w14:textId="77777777" w:rsidR="00671872" w:rsidRPr="005056E3" w:rsidRDefault="00671872" w:rsidP="00312A88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604F2AB" w14:textId="77777777" w:rsidR="00671872" w:rsidRPr="005056E3" w:rsidRDefault="00671872" w:rsidP="00312A88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NCR/s no. raised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16DE7951" w14:textId="77777777" w:rsidR="00671872" w:rsidRPr="005056E3" w:rsidRDefault="00671872" w:rsidP="00312A88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FE0E12E" w14:textId="77777777" w:rsidR="00671872" w:rsidRPr="005056E3" w:rsidRDefault="00671872" w:rsidP="00312A88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NCR closed for this lo</w:t>
            </w:r>
            <w:r>
              <w:rPr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12B89DD" w14:textId="77777777" w:rsidR="00671872" w:rsidRPr="005056E3" w:rsidRDefault="00671872" w:rsidP="00312A88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</w:tbl>
    <w:p w14:paraId="30F16871" w14:textId="77777777" w:rsidR="00671872" w:rsidRDefault="00671872" w:rsidP="00671872">
      <w:pPr>
        <w:pStyle w:val="SymalBodycopylvl1"/>
        <w:spacing w:before="60" w:after="0"/>
      </w:pPr>
    </w:p>
    <w:p w14:paraId="384077DD" w14:textId="77777777" w:rsidR="00671872" w:rsidRDefault="00671872" w:rsidP="00671872">
      <w:pPr>
        <w:spacing w:before="120" w:after="120"/>
        <w:rPr>
          <w:rFonts w:ascii="Arial" w:hAnsi="Arial" w:cs="Arial"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>Responsibility (Resp.) Key</w:t>
      </w:r>
      <w:r w:rsidRPr="005056E3">
        <w:rPr>
          <w:rFonts w:ascii="Arial" w:hAnsi="Arial" w:cs="Arial"/>
          <w:sz w:val="18"/>
          <w:szCs w:val="18"/>
        </w:rPr>
        <w:t xml:space="preserve">: </w:t>
      </w:r>
      <w:r w:rsidRPr="005056E3">
        <w:rPr>
          <w:rFonts w:ascii="Arial" w:hAnsi="Arial" w:cs="Arial"/>
          <w:b/>
          <w:sz w:val="18"/>
          <w:szCs w:val="18"/>
        </w:rPr>
        <w:t>PM</w:t>
      </w:r>
      <w:r w:rsidRPr="005056E3">
        <w:rPr>
          <w:rFonts w:ascii="Arial" w:hAnsi="Arial" w:cs="Arial"/>
          <w:sz w:val="18"/>
          <w:szCs w:val="18"/>
        </w:rPr>
        <w:t xml:space="preserve">-Project Manager, </w:t>
      </w:r>
      <w:r w:rsidRPr="005056E3">
        <w:rPr>
          <w:rFonts w:ascii="Arial" w:hAnsi="Arial" w:cs="Arial"/>
          <w:b/>
          <w:sz w:val="18"/>
          <w:szCs w:val="18"/>
        </w:rPr>
        <w:t>PE</w:t>
      </w:r>
      <w:r w:rsidRPr="005056E3">
        <w:rPr>
          <w:rFonts w:ascii="Arial" w:hAnsi="Arial" w:cs="Arial"/>
          <w:sz w:val="18"/>
          <w:szCs w:val="18"/>
        </w:rPr>
        <w:t xml:space="preserve">-Project Engineer, </w:t>
      </w:r>
      <w:r w:rsidRPr="005056E3">
        <w:rPr>
          <w:rFonts w:ascii="Arial" w:hAnsi="Arial" w:cs="Arial"/>
          <w:b/>
          <w:sz w:val="18"/>
          <w:szCs w:val="18"/>
        </w:rPr>
        <w:t>SE</w:t>
      </w:r>
      <w:r w:rsidRPr="005056E3">
        <w:rPr>
          <w:rFonts w:ascii="Arial" w:hAnsi="Arial" w:cs="Arial"/>
          <w:sz w:val="18"/>
          <w:szCs w:val="18"/>
        </w:rPr>
        <w:t xml:space="preserve">- Site Engineer, </w:t>
      </w:r>
      <w:r w:rsidRPr="005056E3">
        <w:rPr>
          <w:rFonts w:ascii="Arial" w:hAnsi="Arial" w:cs="Arial"/>
          <w:b/>
          <w:sz w:val="18"/>
          <w:szCs w:val="18"/>
        </w:rPr>
        <w:t>CS</w:t>
      </w:r>
      <w:r w:rsidRPr="005056E3">
        <w:rPr>
          <w:rFonts w:ascii="Arial" w:hAnsi="Arial" w:cs="Arial"/>
          <w:sz w:val="18"/>
          <w:szCs w:val="18"/>
        </w:rPr>
        <w:t xml:space="preserve">-Civil Superintendent, </w:t>
      </w:r>
      <w:r w:rsidRPr="005056E3">
        <w:rPr>
          <w:rFonts w:ascii="Arial" w:hAnsi="Arial" w:cs="Arial"/>
          <w:b/>
          <w:sz w:val="18"/>
          <w:szCs w:val="18"/>
        </w:rPr>
        <w:t>SS</w:t>
      </w:r>
      <w:r w:rsidRPr="005056E3">
        <w:rPr>
          <w:rFonts w:ascii="Arial" w:hAnsi="Arial" w:cs="Arial"/>
          <w:sz w:val="18"/>
          <w:szCs w:val="18"/>
        </w:rPr>
        <w:t xml:space="preserve">-Site Supervisor, </w:t>
      </w:r>
      <w:r w:rsidRPr="00283F58">
        <w:rPr>
          <w:rFonts w:ascii="Arial" w:hAnsi="Arial" w:cs="Arial"/>
          <w:b/>
          <w:bCs/>
          <w:sz w:val="18"/>
          <w:szCs w:val="18"/>
        </w:rPr>
        <w:t>S</w:t>
      </w:r>
      <w:r w:rsidRPr="005056E3">
        <w:rPr>
          <w:rFonts w:ascii="Arial" w:hAnsi="Arial" w:cs="Arial"/>
          <w:b/>
          <w:sz w:val="18"/>
          <w:szCs w:val="18"/>
        </w:rPr>
        <w:t>V</w:t>
      </w:r>
      <w:r w:rsidRPr="005056E3">
        <w:rPr>
          <w:rFonts w:ascii="Arial" w:hAnsi="Arial" w:cs="Arial"/>
          <w:sz w:val="18"/>
          <w:szCs w:val="18"/>
        </w:rPr>
        <w:t xml:space="preserve">-Surveyor, </w:t>
      </w:r>
      <w:r w:rsidRPr="005056E3">
        <w:rPr>
          <w:rFonts w:ascii="Arial" w:hAnsi="Arial" w:cs="Arial"/>
          <w:b/>
          <w:sz w:val="18"/>
          <w:szCs w:val="18"/>
        </w:rPr>
        <w:t>CR</w:t>
      </w:r>
      <w:r w:rsidRPr="005056E3">
        <w:rPr>
          <w:rFonts w:ascii="Arial" w:hAnsi="Arial" w:cs="Arial"/>
          <w:sz w:val="18"/>
          <w:szCs w:val="18"/>
        </w:rPr>
        <w:t>-Client Representative</w:t>
      </w:r>
    </w:p>
    <w:p w14:paraId="1C4337B3" w14:textId="77777777" w:rsidR="00671872" w:rsidRPr="005056E3" w:rsidRDefault="00671872" w:rsidP="00671872">
      <w:pPr>
        <w:spacing w:before="120" w:after="120"/>
        <w:rPr>
          <w:rFonts w:ascii="Arial" w:hAnsi="Arial" w:cs="Arial"/>
          <w:b/>
          <w:sz w:val="18"/>
          <w:szCs w:val="18"/>
        </w:rPr>
      </w:pPr>
      <w:r w:rsidRPr="00EA0774">
        <w:rPr>
          <w:rFonts w:ascii="Arial" w:hAnsi="Arial" w:cs="Arial"/>
          <w:b/>
          <w:bCs/>
          <w:sz w:val="18"/>
          <w:szCs w:val="18"/>
        </w:rPr>
        <w:t xml:space="preserve">NA – </w:t>
      </w:r>
      <w:r>
        <w:rPr>
          <w:rFonts w:ascii="Arial" w:hAnsi="Arial" w:cs="Arial"/>
          <w:sz w:val="18"/>
          <w:szCs w:val="18"/>
        </w:rPr>
        <w:t xml:space="preserve">Nominated Authority </w:t>
      </w:r>
    </w:p>
    <w:p w14:paraId="59BC7C68" w14:textId="77777777" w:rsidR="00671872" w:rsidRDefault="00671872" w:rsidP="00671872">
      <w:pPr>
        <w:spacing w:before="120" w:after="120"/>
        <w:rPr>
          <w:rFonts w:ascii="Arial" w:hAnsi="Arial" w:cs="Arial"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 xml:space="preserve">Inspection Key:  W – </w:t>
      </w:r>
      <w:r w:rsidRPr="005056E3">
        <w:rPr>
          <w:rFonts w:ascii="Arial" w:hAnsi="Arial" w:cs="Arial"/>
          <w:sz w:val="18"/>
          <w:szCs w:val="18"/>
        </w:rPr>
        <w:t xml:space="preserve">Witness, </w:t>
      </w:r>
      <w:r w:rsidRPr="005056E3">
        <w:rPr>
          <w:rFonts w:ascii="Arial" w:hAnsi="Arial" w:cs="Arial"/>
          <w:b/>
          <w:sz w:val="18"/>
          <w:szCs w:val="18"/>
        </w:rPr>
        <w:t xml:space="preserve">H – </w:t>
      </w:r>
      <w:r w:rsidRPr="005056E3">
        <w:rPr>
          <w:rFonts w:ascii="Arial" w:hAnsi="Arial" w:cs="Arial"/>
          <w:sz w:val="18"/>
          <w:szCs w:val="18"/>
        </w:rPr>
        <w:t xml:space="preserve">Hold Point, </w:t>
      </w:r>
      <w:r w:rsidRPr="005056E3">
        <w:rPr>
          <w:rFonts w:ascii="Arial" w:hAnsi="Arial" w:cs="Arial"/>
          <w:b/>
          <w:sz w:val="18"/>
          <w:szCs w:val="18"/>
        </w:rPr>
        <w:t xml:space="preserve">S </w:t>
      </w:r>
      <w:r>
        <w:rPr>
          <w:rFonts w:ascii="Arial" w:hAnsi="Arial" w:cs="Arial"/>
          <w:b/>
          <w:sz w:val="18"/>
          <w:szCs w:val="18"/>
        </w:rPr>
        <w:t>–</w:t>
      </w:r>
      <w:r w:rsidRPr="005056E3">
        <w:rPr>
          <w:rFonts w:ascii="Arial" w:hAnsi="Arial" w:cs="Arial"/>
          <w:b/>
          <w:sz w:val="18"/>
          <w:szCs w:val="18"/>
        </w:rPr>
        <w:t xml:space="preserve"> </w:t>
      </w:r>
      <w:r w:rsidRPr="005056E3">
        <w:rPr>
          <w:rFonts w:ascii="Arial" w:hAnsi="Arial" w:cs="Arial"/>
          <w:sz w:val="18"/>
          <w:szCs w:val="18"/>
        </w:rPr>
        <w:t>Surveillanc</w:t>
      </w:r>
      <w:r>
        <w:rPr>
          <w:rFonts w:ascii="Arial" w:hAnsi="Arial" w:cs="Arial"/>
          <w:sz w:val="18"/>
          <w:szCs w:val="18"/>
        </w:rPr>
        <w:t xml:space="preserve">e, </w:t>
      </w:r>
      <w:r w:rsidRPr="00EA0774">
        <w:rPr>
          <w:rFonts w:ascii="Arial" w:hAnsi="Arial" w:cs="Arial"/>
          <w:b/>
          <w:bCs/>
          <w:sz w:val="18"/>
          <w:szCs w:val="18"/>
        </w:rPr>
        <w:t xml:space="preserve">R – </w:t>
      </w:r>
      <w:r>
        <w:rPr>
          <w:rFonts w:ascii="Arial" w:hAnsi="Arial" w:cs="Arial"/>
          <w:sz w:val="18"/>
          <w:szCs w:val="18"/>
        </w:rPr>
        <w:t xml:space="preserve">Review Point, </w:t>
      </w:r>
      <w:r w:rsidRPr="00EA0774">
        <w:rPr>
          <w:rFonts w:ascii="Arial" w:hAnsi="Arial" w:cs="Arial"/>
          <w:b/>
          <w:bCs/>
          <w:sz w:val="18"/>
          <w:szCs w:val="18"/>
        </w:rPr>
        <w:t xml:space="preserve">I – </w:t>
      </w:r>
      <w:r>
        <w:rPr>
          <w:rFonts w:ascii="Arial" w:hAnsi="Arial" w:cs="Arial"/>
          <w:sz w:val="18"/>
          <w:szCs w:val="18"/>
        </w:rPr>
        <w:t>Inspection Point.</w:t>
      </w:r>
    </w:p>
    <w:tbl>
      <w:tblPr>
        <w:tblStyle w:val="TableGrid"/>
        <w:tblpPr w:leftFromText="180" w:rightFromText="180" w:horzAnchor="margin" w:tblpY="-445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85"/>
        <w:gridCol w:w="7985"/>
      </w:tblGrid>
      <w:tr w:rsidR="00671872" w14:paraId="45163D55" w14:textId="77777777" w:rsidTr="00312A88">
        <w:tc>
          <w:tcPr>
            <w:tcW w:w="6585" w:type="dxa"/>
          </w:tcPr>
          <w:p w14:paraId="2EFD8C55" w14:textId="0C461BC1" w:rsidR="00671872" w:rsidRPr="003F79B2" w:rsidRDefault="00671872" w:rsidP="00312A88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985" w:type="dxa"/>
          </w:tcPr>
          <w:p w14:paraId="4FFD5798" w14:textId="379435B9" w:rsidR="00671872" w:rsidRPr="003F79B2" w:rsidRDefault="00671872" w:rsidP="00312A88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71872" w14:paraId="5BB3B8D4" w14:textId="77777777" w:rsidTr="00312A88">
        <w:trPr>
          <w:trHeight w:val="8499"/>
        </w:trPr>
        <w:tc>
          <w:tcPr>
            <w:tcW w:w="6585" w:type="dxa"/>
          </w:tcPr>
          <w:p w14:paraId="013BBAED" w14:textId="616574FE" w:rsidR="00671872" w:rsidRDefault="00671872" w:rsidP="00312A88">
            <w:pPr>
              <w:spacing w:before="120" w:after="12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85" w:type="dxa"/>
          </w:tcPr>
          <w:p w14:paraId="6B7ECFCA" w14:textId="75EA4634" w:rsidR="00671872" w:rsidRDefault="00671872" w:rsidP="00312A88">
            <w:pPr>
              <w:spacing w:before="120" w:after="12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AF67357" w14:textId="4BDDC55C" w:rsidR="00671872" w:rsidRDefault="00671872" w:rsidP="00312A88">
            <w:pPr>
              <w:spacing w:before="120" w:after="12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180BAE05" w14:textId="15E93B62" w:rsidR="00671872" w:rsidRPr="003F79B2" w:rsidRDefault="00671872" w:rsidP="00671872">
      <w:pPr>
        <w:spacing w:before="120" w:after="120"/>
        <w:rPr>
          <w:rFonts w:ascii="Arial" w:hAnsi="Arial" w:cs="Arial"/>
          <w:b/>
          <w:sz w:val="22"/>
          <w:szCs w:val="22"/>
        </w:rPr>
      </w:pPr>
    </w:p>
    <w:p w14:paraId="0F3FC882" w14:textId="44EC84B6" w:rsidR="005056E3" w:rsidRPr="005056E3" w:rsidRDefault="005056E3" w:rsidP="00671872">
      <w:pPr>
        <w:pStyle w:val="SymalBodycopylvl1"/>
        <w:spacing w:before="0"/>
        <w:rPr>
          <w:rFonts w:ascii="Arial" w:hAnsi="Arial" w:cs="Arial"/>
          <w:b/>
          <w:sz w:val="18"/>
          <w:szCs w:val="18"/>
        </w:rPr>
      </w:pPr>
    </w:p>
    <w:sectPr w:rsidR="005056E3" w:rsidRPr="005056E3" w:rsidSect="005C244C">
      <w:type w:val="continuous"/>
      <w:pgSz w:w="16838" w:h="11906" w:orient="landscape"/>
      <w:pgMar w:top="1418" w:right="1134" w:bottom="1276" w:left="1134" w:header="227" w:footer="567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933D6" w14:textId="77777777" w:rsidR="00FE14D8" w:rsidRDefault="00FE14D8" w:rsidP="007617B0">
      <w:pPr>
        <w:spacing w:after="0"/>
      </w:pPr>
      <w:r>
        <w:separator/>
      </w:r>
    </w:p>
  </w:endnote>
  <w:endnote w:type="continuationSeparator" w:id="0">
    <w:p w14:paraId="411038B9" w14:textId="77777777" w:rsidR="00FE14D8" w:rsidRDefault="00FE14D8" w:rsidP="007617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state-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5E6ED18F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4C4BDD9A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158148B2" w14:textId="5A277104" w:rsidR="00D340C6" w:rsidRPr="00AD0710" w:rsidRDefault="002D5D40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 xml:space="preserve">Issue </w:t>
          </w:r>
          <w:r w:rsidR="00494448">
            <w:rPr>
              <w:szCs w:val="16"/>
            </w:rPr>
            <w:t>00</w:t>
          </w:r>
          <w:r w:rsidR="000D6EDD" w:rsidRPr="00AD0710">
            <w:rPr>
              <w:szCs w:val="16"/>
            </w:rPr>
            <w:t xml:space="preserve">  Issue date </w:t>
          </w:r>
          <w:r w:rsidR="00494448">
            <w:rPr>
              <w:szCs w:val="16"/>
            </w:rPr>
            <w:t>01</w:t>
          </w:r>
          <w:r w:rsidR="000D6EDD">
            <w:rPr>
              <w:szCs w:val="16"/>
            </w:rPr>
            <w:t>/</w:t>
          </w:r>
          <w:r w:rsidR="00635B02">
            <w:rPr>
              <w:szCs w:val="16"/>
            </w:rPr>
            <w:t>0</w:t>
          </w:r>
          <w:r w:rsidR="00494448">
            <w:rPr>
              <w:szCs w:val="16"/>
            </w:rPr>
            <w:t>9</w:t>
          </w:r>
          <w:r w:rsidR="000D6EDD" w:rsidRPr="00AD0710">
            <w:rPr>
              <w:szCs w:val="16"/>
            </w:rPr>
            <w:t>/202</w:t>
          </w:r>
          <w:r w:rsidR="00635B02">
            <w:rPr>
              <w:szCs w:val="16"/>
            </w:rPr>
            <w:t>2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1BCE8FC9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5C6A35FC" w14:textId="77777777" w:rsidR="00E00F9E" w:rsidRPr="00D340C6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9C469" w14:textId="77777777" w:rsidR="00D340C6" w:rsidRPr="00012FBA" w:rsidRDefault="00D340C6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6C519311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6A0A2A6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2B8C7E1E" w14:textId="559A963D" w:rsidR="00D340C6" w:rsidRPr="00AD0710" w:rsidRDefault="002D5D40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 xml:space="preserve">Issue </w:t>
          </w:r>
          <w:r w:rsidR="00494448">
            <w:rPr>
              <w:szCs w:val="16"/>
            </w:rPr>
            <w:t>00</w:t>
          </w:r>
          <w:r w:rsidR="00D340C6" w:rsidRPr="00AD0710">
            <w:rPr>
              <w:szCs w:val="16"/>
            </w:rPr>
            <w:t xml:space="preserve">  Issue date </w:t>
          </w:r>
          <w:r w:rsidR="00494448">
            <w:rPr>
              <w:szCs w:val="16"/>
            </w:rPr>
            <w:t>01</w:t>
          </w:r>
          <w:r w:rsidR="000D6EDD">
            <w:rPr>
              <w:szCs w:val="16"/>
            </w:rPr>
            <w:t>/</w:t>
          </w:r>
          <w:r w:rsidR="00635B02">
            <w:rPr>
              <w:szCs w:val="16"/>
            </w:rPr>
            <w:t>0</w:t>
          </w:r>
          <w:r w:rsidR="00494448">
            <w:rPr>
              <w:szCs w:val="16"/>
            </w:rPr>
            <w:t>9</w:t>
          </w:r>
          <w:r w:rsidR="00635B02">
            <w:rPr>
              <w:szCs w:val="16"/>
            </w:rPr>
            <w:t>/</w:t>
          </w:r>
          <w:r w:rsidR="00D340C6" w:rsidRPr="00AD0710">
            <w:rPr>
              <w:szCs w:val="16"/>
            </w:rPr>
            <w:t>202</w:t>
          </w:r>
          <w:r w:rsidR="00635B02">
            <w:rPr>
              <w:szCs w:val="16"/>
            </w:rPr>
            <w:t>2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47CF0723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1083ECB6" w14:textId="77777777" w:rsidR="00012FBA" w:rsidRPr="00012FBA" w:rsidRDefault="00012FB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3AF17" w14:textId="77777777" w:rsidR="00FE14D8" w:rsidRDefault="00FE14D8" w:rsidP="007617B0">
      <w:pPr>
        <w:spacing w:after="0"/>
      </w:pPr>
      <w:r>
        <w:separator/>
      </w:r>
    </w:p>
  </w:footnote>
  <w:footnote w:type="continuationSeparator" w:id="0">
    <w:p w14:paraId="48DB37FE" w14:textId="77777777" w:rsidR="00FE14D8" w:rsidRDefault="00FE14D8" w:rsidP="007617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5704197"/>
      <w:lock w:val="sdtContentLocked"/>
      <w15:appearance w15:val="hidden"/>
      <w:picture/>
    </w:sdtPr>
    <w:sdtEndPr/>
    <w:sdtContent>
      <w:p w14:paraId="4EEC57E3" w14:textId="77777777" w:rsidR="00E00F9E" w:rsidRDefault="0012160E" w:rsidP="00D340C6">
        <w:pPr>
          <w:pStyle w:val="Header"/>
          <w:spacing w:before="0" w:after="120"/>
          <w:jc w:val="right"/>
        </w:pPr>
        <w:r>
          <w:rPr>
            <w:noProof/>
          </w:rPr>
          <w:drawing>
            <wp:inline distT="0" distB="0" distL="0" distR="0" wp14:anchorId="1ADCB63B" wp14:editId="2047C875">
              <wp:extent cx="447675" cy="789422"/>
              <wp:effectExtent l="0" t="0" r="0" b="0"/>
              <wp:docPr id="2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1151194"/>
      <w:lock w:val="sdtContentLocked"/>
      <w15:appearance w15:val="hidden"/>
      <w:picture/>
    </w:sdtPr>
    <w:sdtEndPr/>
    <w:sdtContent>
      <w:p w14:paraId="074DBFBB" w14:textId="77777777" w:rsidR="00012FBA" w:rsidRPr="00830B96" w:rsidRDefault="00012FBA" w:rsidP="009B4AA8">
        <w:pPr>
          <w:pStyle w:val="SymalBodycopylvl1"/>
          <w:spacing w:before="360" w:after="0"/>
          <w:jc w:val="right"/>
        </w:pPr>
        <w:r>
          <w:rPr>
            <w:noProof/>
          </w:rPr>
          <w:drawing>
            <wp:inline distT="0" distB="0" distL="0" distR="0" wp14:anchorId="7CE1EDDE" wp14:editId="026F54CA">
              <wp:extent cx="1839600" cy="547200"/>
              <wp:effectExtent l="0" t="0" r="0" b="5715"/>
              <wp:docPr id="3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p w14:paraId="4CC116DD" w14:textId="77777777" w:rsidR="00012FBA" w:rsidRDefault="00012FBA" w:rsidP="00AC5039">
    <w:pPr>
      <w:pStyle w:val="Header"/>
      <w:spacing w:after="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4396"/>
    <w:multiLevelType w:val="multilevel"/>
    <w:tmpl w:val="48D46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9064B3"/>
    <w:multiLevelType w:val="hybridMultilevel"/>
    <w:tmpl w:val="EE748C18"/>
    <w:lvl w:ilvl="0" w:tplc="D3B68F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50F46"/>
    <w:multiLevelType w:val="hybridMultilevel"/>
    <w:tmpl w:val="7CEE4C9A"/>
    <w:lvl w:ilvl="0" w:tplc="2D9281D6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7231C"/>
    <w:multiLevelType w:val="hybridMultilevel"/>
    <w:tmpl w:val="C2A4C31C"/>
    <w:lvl w:ilvl="0" w:tplc="CFAA4EE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BDE635F"/>
    <w:multiLevelType w:val="hybridMultilevel"/>
    <w:tmpl w:val="6AFE29BC"/>
    <w:lvl w:ilvl="0" w:tplc="656094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7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8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9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10" w15:restartNumberingAfterBreak="0">
    <w:nsid w:val="1E462D2D"/>
    <w:multiLevelType w:val="hybridMultilevel"/>
    <w:tmpl w:val="A43E870E"/>
    <w:lvl w:ilvl="0" w:tplc="EAE86FE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5207E4"/>
    <w:multiLevelType w:val="hybridMultilevel"/>
    <w:tmpl w:val="533A45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13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4" w15:restartNumberingAfterBreak="0">
    <w:nsid w:val="2B43684C"/>
    <w:multiLevelType w:val="hybridMultilevel"/>
    <w:tmpl w:val="9E083B7C"/>
    <w:lvl w:ilvl="0" w:tplc="056C729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16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17" w15:restartNumberingAfterBreak="0">
    <w:nsid w:val="4D88131A"/>
    <w:multiLevelType w:val="hybridMultilevel"/>
    <w:tmpl w:val="F9E45814"/>
    <w:lvl w:ilvl="0" w:tplc="F0D606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F40773"/>
    <w:multiLevelType w:val="multilevel"/>
    <w:tmpl w:val="D0FE4AF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20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22" w15:restartNumberingAfterBreak="0">
    <w:nsid w:val="5DC22921"/>
    <w:multiLevelType w:val="hybridMultilevel"/>
    <w:tmpl w:val="21AA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02776B7"/>
    <w:multiLevelType w:val="multilevel"/>
    <w:tmpl w:val="379E38B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26" w15:restartNumberingAfterBreak="0">
    <w:nsid w:val="6B13005E"/>
    <w:multiLevelType w:val="multilevel"/>
    <w:tmpl w:val="7E7CE27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28" w15:restartNumberingAfterBreak="0">
    <w:nsid w:val="6BC0683F"/>
    <w:multiLevelType w:val="multilevel"/>
    <w:tmpl w:val="042428A8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8000DB"/>
    <w:multiLevelType w:val="multilevel"/>
    <w:tmpl w:val="02DE3F7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E3122B"/>
    <w:multiLevelType w:val="multilevel"/>
    <w:tmpl w:val="38B6FA6E"/>
    <w:numStyleLink w:val="CivLegal"/>
  </w:abstractNum>
  <w:abstractNum w:abstractNumId="31" w15:restartNumberingAfterBreak="0">
    <w:nsid w:val="7EF26BDF"/>
    <w:multiLevelType w:val="hybridMultilevel"/>
    <w:tmpl w:val="543CE700"/>
    <w:lvl w:ilvl="0" w:tplc="E58AA52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259869">
    <w:abstractNumId w:val="20"/>
  </w:num>
  <w:num w:numId="2" w16cid:durableId="1857503888">
    <w:abstractNumId w:val="16"/>
  </w:num>
  <w:num w:numId="3" w16cid:durableId="561911962">
    <w:abstractNumId w:val="25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567767008">
    <w:abstractNumId w:val="7"/>
  </w:num>
  <w:num w:numId="5" w16cid:durableId="1588421669">
    <w:abstractNumId w:val="21"/>
  </w:num>
  <w:num w:numId="6" w16cid:durableId="493567335">
    <w:abstractNumId w:val="8"/>
  </w:num>
  <w:num w:numId="7" w16cid:durableId="1280838458">
    <w:abstractNumId w:val="9"/>
  </w:num>
  <w:num w:numId="8" w16cid:durableId="1463765661">
    <w:abstractNumId w:val="6"/>
  </w:num>
  <w:num w:numId="9" w16cid:durableId="146173342">
    <w:abstractNumId w:val="12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10" w16cid:durableId="182524378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53411591">
    <w:abstractNumId w:val="19"/>
  </w:num>
  <w:num w:numId="12" w16cid:durableId="14406443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2915857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420690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1592464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659428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9780133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3248483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318939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3367535">
    <w:abstractNumId w:val="4"/>
  </w:num>
  <w:num w:numId="21" w16cid:durableId="1603880073">
    <w:abstractNumId w:val="15"/>
  </w:num>
  <w:num w:numId="22" w16cid:durableId="1545755124">
    <w:abstractNumId w:val="30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3" w16cid:durableId="1332489065">
    <w:abstractNumId w:val="23"/>
  </w:num>
  <w:num w:numId="24" w16cid:durableId="1384326494">
    <w:abstractNumId w:val="30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5" w16cid:durableId="183182387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43907585">
    <w:abstractNumId w:val="21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27" w16cid:durableId="1033652265">
    <w:abstractNumId w:val="25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28" w16cid:durableId="1030450833">
    <w:abstractNumId w:val="22"/>
  </w:num>
  <w:num w:numId="29" w16cid:durableId="1469740929">
    <w:abstractNumId w:val="13"/>
  </w:num>
  <w:num w:numId="30" w16cid:durableId="472135113">
    <w:abstractNumId w:val="12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1" w16cid:durableId="70738499">
    <w:abstractNumId w:val="27"/>
  </w:num>
  <w:num w:numId="32" w16cid:durableId="701440253">
    <w:abstractNumId w:val="11"/>
  </w:num>
  <w:num w:numId="33" w16cid:durableId="2074698896">
    <w:abstractNumId w:val="2"/>
  </w:num>
  <w:num w:numId="34" w16cid:durableId="1780182381">
    <w:abstractNumId w:val="1"/>
  </w:num>
  <w:num w:numId="35" w16cid:durableId="1521360441">
    <w:abstractNumId w:val="31"/>
  </w:num>
  <w:num w:numId="36" w16cid:durableId="2083790809">
    <w:abstractNumId w:val="10"/>
  </w:num>
  <w:num w:numId="37" w16cid:durableId="83697841">
    <w:abstractNumId w:val="3"/>
  </w:num>
  <w:num w:numId="38" w16cid:durableId="1306011289">
    <w:abstractNumId w:val="14"/>
  </w:num>
  <w:num w:numId="39" w16cid:durableId="1936590859">
    <w:abstractNumId w:val="5"/>
  </w:num>
  <w:num w:numId="40" w16cid:durableId="854461606">
    <w:abstractNumId w:val="17"/>
  </w:num>
  <w:num w:numId="41" w16cid:durableId="1881933091">
    <w:abstractNumId w:val="0"/>
  </w:num>
  <w:num w:numId="42" w16cid:durableId="288049599">
    <w:abstractNumId w:val="29"/>
  </w:num>
  <w:num w:numId="43" w16cid:durableId="785806290">
    <w:abstractNumId w:val="24"/>
  </w:num>
  <w:num w:numId="44" w16cid:durableId="236088189">
    <w:abstractNumId w:val="18"/>
  </w:num>
  <w:num w:numId="45" w16cid:durableId="1386220391">
    <w:abstractNumId w:val="26"/>
  </w:num>
  <w:num w:numId="46" w16cid:durableId="8412594">
    <w:abstractNumId w:val="2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3MTAxMzEwsDC1sDRX0lEKTi0uzszPAykwrQUAOam5siwAAAA="/>
  </w:docVars>
  <w:rsids>
    <w:rsidRoot w:val="00EA0774"/>
    <w:rsid w:val="00012FBA"/>
    <w:rsid w:val="00013E57"/>
    <w:rsid w:val="000158DC"/>
    <w:rsid w:val="00021F49"/>
    <w:rsid w:val="0003431C"/>
    <w:rsid w:val="00035C95"/>
    <w:rsid w:val="00042A87"/>
    <w:rsid w:val="0004421D"/>
    <w:rsid w:val="00046F51"/>
    <w:rsid w:val="000628FA"/>
    <w:rsid w:val="000759B7"/>
    <w:rsid w:val="000802C9"/>
    <w:rsid w:val="00080579"/>
    <w:rsid w:val="00080860"/>
    <w:rsid w:val="000820F9"/>
    <w:rsid w:val="00086B45"/>
    <w:rsid w:val="00091863"/>
    <w:rsid w:val="000918CF"/>
    <w:rsid w:val="00092885"/>
    <w:rsid w:val="00093207"/>
    <w:rsid w:val="00094D05"/>
    <w:rsid w:val="0009555B"/>
    <w:rsid w:val="00096844"/>
    <w:rsid w:val="000B695B"/>
    <w:rsid w:val="000C28DA"/>
    <w:rsid w:val="000D0E97"/>
    <w:rsid w:val="000D6EDD"/>
    <w:rsid w:val="000F6E06"/>
    <w:rsid w:val="00112853"/>
    <w:rsid w:val="001153A9"/>
    <w:rsid w:val="0012160E"/>
    <w:rsid w:val="00123A2C"/>
    <w:rsid w:val="001329E3"/>
    <w:rsid w:val="0013432E"/>
    <w:rsid w:val="00136359"/>
    <w:rsid w:val="00145C21"/>
    <w:rsid w:val="00150E01"/>
    <w:rsid w:val="00152695"/>
    <w:rsid w:val="00152A1E"/>
    <w:rsid w:val="00164930"/>
    <w:rsid w:val="00164D07"/>
    <w:rsid w:val="001811DA"/>
    <w:rsid w:val="0018362E"/>
    <w:rsid w:val="00191711"/>
    <w:rsid w:val="00195C7E"/>
    <w:rsid w:val="0019623C"/>
    <w:rsid w:val="001A7888"/>
    <w:rsid w:val="001B06FE"/>
    <w:rsid w:val="001B199D"/>
    <w:rsid w:val="001B4060"/>
    <w:rsid w:val="001C034D"/>
    <w:rsid w:val="001C2875"/>
    <w:rsid w:val="001D6AD5"/>
    <w:rsid w:val="001E02D6"/>
    <w:rsid w:val="001E260A"/>
    <w:rsid w:val="001E5EB5"/>
    <w:rsid w:val="001F3ABC"/>
    <w:rsid w:val="001F4330"/>
    <w:rsid w:val="001F5EAE"/>
    <w:rsid w:val="0020352B"/>
    <w:rsid w:val="002129DE"/>
    <w:rsid w:val="00213887"/>
    <w:rsid w:val="0022227C"/>
    <w:rsid w:val="0024627B"/>
    <w:rsid w:val="0025506A"/>
    <w:rsid w:val="002608E7"/>
    <w:rsid w:val="00264F3C"/>
    <w:rsid w:val="00270424"/>
    <w:rsid w:val="00276E10"/>
    <w:rsid w:val="00280FAE"/>
    <w:rsid w:val="00281140"/>
    <w:rsid w:val="00282680"/>
    <w:rsid w:val="0028562B"/>
    <w:rsid w:val="002A0EBB"/>
    <w:rsid w:val="002B33D2"/>
    <w:rsid w:val="002B7C52"/>
    <w:rsid w:val="002C40D8"/>
    <w:rsid w:val="002D08B8"/>
    <w:rsid w:val="002D0E08"/>
    <w:rsid w:val="002D5D40"/>
    <w:rsid w:val="002E08A0"/>
    <w:rsid w:val="002E1EBA"/>
    <w:rsid w:val="002E46E4"/>
    <w:rsid w:val="002F7E9F"/>
    <w:rsid w:val="00301828"/>
    <w:rsid w:val="00305A59"/>
    <w:rsid w:val="00310AA1"/>
    <w:rsid w:val="003141E2"/>
    <w:rsid w:val="0031420F"/>
    <w:rsid w:val="0033732E"/>
    <w:rsid w:val="00343C93"/>
    <w:rsid w:val="00345D7B"/>
    <w:rsid w:val="00346FF0"/>
    <w:rsid w:val="00351D72"/>
    <w:rsid w:val="00360E4D"/>
    <w:rsid w:val="003868C5"/>
    <w:rsid w:val="00386D74"/>
    <w:rsid w:val="0039441E"/>
    <w:rsid w:val="00395F0F"/>
    <w:rsid w:val="003A1A4C"/>
    <w:rsid w:val="003A2DF5"/>
    <w:rsid w:val="003B1DA5"/>
    <w:rsid w:val="003B361E"/>
    <w:rsid w:val="003B3B14"/>
    <w:rsid w:val="003C1E57"/>
    <w:rsid w:val="003C2BA2"/>
    <w:rsid w:val="003D0E3C"/>
    <w:rsid w:val="003E111A"/>
    <w:rsid w:val="003E2E17"/>
    <w:rsid w:val="003E4005"/>
    <w:rsid w:val="003F1AC6"/>
    <w:rsid w:val="003F22E3"/>
    <w:rsid w:val="003F243B"/>
    <w:rsid w:val="003F396E"/>
    <w:rsid w:val="004110DC"/>
    <w:rsid w:val="004121D0"/>
    <w:rsid w:val="00412526"/>
    <w:rsid w:val="00414B29"/>
    <w:rsid w:val="00422652"/>
    <w:rsid w:val="00426CA1"/>
    <w:rsid w:val="004310D2"/>
    <w:rsid w:val="00434660"/>
    <w:rsid w:val="00437616"/>
    <w:rsid w:val="0044465E"/>
    <w:rsid w:val="004446C0"/>
    <w:rsid w:val="00460ED2"/>
    <w:rsid w:val="00463EF2"/>
    <w:rsid w:val="00465C9A"/>
    <w:rsid w:val="004661B2"/>
    <w:rsid w:val="00475BB5"/>
    <w:rsid w:val="0047722B"/>
    <w:rsid w:val="0048084E"/>
    <w:rsid w:val="00481DBA"/>
    <w:rsid w:val="00482E78"/>
    <w:rsid w:val="00484408"/>
    <w:rsid w:val="004908DD"/>
    <w:rsid w:val="00492A2D"/>
    <w:rsid w:val="00494448"/>
    <w:rsid w:val="004A0E5D"/>
    <w:rsid w:val="004A1F50"/>
    <w:rsid w:val="004A405A"/>
    <w:rsid w:val="004A4EDE"/>
    <w:rsid w:val="004A7E34"/>
    <w:rsid w:val="004B7DF8"/>
    <w:rsid w:val="004C0D19"/>
    <w:rsid w:val="004D1370"/>
    <w:rsid w:val="004D1AFB"/>
    <w:rsid w:val="004D39F9"/>
    <w:rsid w:val="004E1444"/>
    <w:rsid w:val="004E23FF"/>
    <w:rsid w:val="004F0428"/>
    <w:rsid w:val="004F4C75"/>
    <w:rsid w:val="004F7DCE"/>
    <w:rsid w:val="005009B9"/>
    <w:rsid w:val="0050180D"/>
    <w:rsid w:val="0050215F"/>
    <w:rsid w:val="005056E3"/>
    <w:rsid w:val="00505D2E"/>
    <w:rsid w:val="0052741B"/>
    <w:rsid w:val="00527AFB"/>
    <w:rsid w:val="00534122"/>
    <w:rsid w:val="005371C9"/>
    <w:rsid w:val="00537E2F"/>
    <w:rsid w:val="00537E86"/>
    <w:rsid w:val="00541D39"/>
    <w:rsid w:val="00544906"/>
    <w:rsid w:val="005462B0"/>
    <w:rsid w:val="005508F0"/>
    <w:rsid w:val="00552FA3"/>
    <w:rsid w:val="00567B07"/>
    <w:rsid w:val="0057088F"/>
    <w:rsid w:val="0057414C"/>
    <w:rsid w:val="00581148"/>
    <w:rsid w:val="0058363C"/>
    <w:rsid w:val="00587F35"/>
    <w:rsid w:val="0059509B"/>
    <w:rsid w:val="005A2DB2"/>
    <w:rsid w:val="005B7315"/>
    <w:rsid w:val="005C244C"/>
    <w:rsid w:val="005E1C0B"/>
    <w:rsid w:val="005E1E7C"/>
    <w:rsid w:val="005E1EEB"/>
    <w:rsid w:val="005E7C7F"/>
    <w:rsid w:val="005F20A8"/>
    <w:rsid w:val="005F5224"/>
    <w:rsid w:val="005F73DD"/>
    <w:rsid w:val="00600E4F"/>
    <w:rsid w:val="00607B0C"/>
    <w:rsid w:val="00612627"/>
    <w:rsid w:val="00613248"/>
    <w:rsid w:val="006239C8"/>
    <w:rsid w:val="00624ADE"/>
    <w:rsid w:val="00626F76"/>
    <w:rsid w:val="00635B02"/>
    <w:rsid w:val="00635B53"/>
    <w:rsid w:val="00640BAA"/>
    <w:rsid w:val="00644773"/>
    <w:rsid w:val="0065381A"/>
    <w:rsid w:val="00653EE2"/>
    <w:rsid w:val="00657AFA"/>
    <w:rsid w:val="006660B9"/>
    <w:rsid w:val="00671642"/>
    <w:rsid w:val="00671872"/>
    <w:rsid w:val="00684AC4"/>
    <w:rsid w:val="00697598"/>
    <w:rsid w:val="006A4EFE"/>
    <w:rsid w:val="006B60B4"/>
    <w:rsid w:val="006B7AF5"/>
    <w:rsid w:val="006B7EE7"/>
    <w:rsid w:val="006C1CE9"/>
    <w:rsid w:val="006D5AF1"/>
    <w:rsid w:val="006E29C0"/>
    <w:rsid w:val="006E50F4"/>
    <w:rsid w:val="006F6C26"/>
    <w:rsid w:val="007020DA"/>
    <w:rsid w:val="00706B2D"/>
    <w:rsid w:val="0070715C"/>
    <w:rsid w:val="007101DE"/>
    <w:rsid w:val="00713840"/>
    <w:rsid w:val="0071393C"/>
    <w:rsid w:val="007332CD"/>
    <w:rsid w:val="00741190"/>
    <w:rsid w:val="007502EC"/>
    <w:rsid w:val="007531BF"/>
    <w:rsid w:val="0075344A"/>
    <w:rsid w:val="00753B1F"/>
    <w:rsid w:val="007617B0"/>
    <w:rsid w:val="007676A4"/>
    <w:rsid w:val="00770D7E"/>
    <w:rsid w:val="00797266"/>
    <w:rsid w:val="007A3D8B"/>
    <w:rsid w:val="007B51B3"/>
    <w:rsid w:val="007C1826"/>
    <w:rsid w:val="007C18AE"/>
    <w:rsid w:val="007C4830"/>
    <w:rsid w:val="007D1801"/>
    <w:rsid w:val="007D2294"/>
    <w:rsid w:val="007F409D"/>
    <w:rsid w:val="007F5D0E"/>
    <w:rsid w:val="007F7B79"/>
    <w:rsid w:val="008042D6"/>
    <w:rsid w:val="00804B35"/>
    <w:rsid w:val="00807516"/>
    <w:rsid w:val="00812D80"/>
    <w:rsid w:val="00815CB5"/>
    <w:rsid w:val="00836163"/>
    <w:rsid w:val="008403A5"/>
    <w:rsid w:val="008460EF"/>
    <w:rsid w:val="00846784"/>
    <w:rsid w:val="00846D58"/>
    <w:rsid w:val="00847B71"/>
    <w:rsid w:val="00854579"/>
    <w:rsid w:val="00857276"/>
    <w:rsid w:val="008658C5"/>
    <w:rsid w:val="00872ED9"/>
    <w:rsid w:val="00881185"/>
    <w:rsid w:val="00892EDB"/>
    <w:rsid w:val="008969A1"/>
    <w:rsid w:val="008A6FA5"/>
    <w:rsid w:val="008B3132"/>
    <w:rsid w:val="008B3A4E"/>
    <w:rsid w:val="008B44D5"/>
    <w:rsid w:val="008D0815"/>
    <w:rsid w:val="008D7258"/>
    <w:rsid w:val="008F52D6"/>
    <w:rsid w:val="008F658D"/>
    <w:rsid w:val="00905271"/>
    <w:rsid w:val="009113FF"/>
    <w:rsid w:val="009122A5"/>
    <w:rsid w:val="009317A5"/>
    <w:rsid w:val="00934D59"/>
    <w:rsid w:val="00947D2E"/>
    <w:rsid w:val="0095617A"/>
    <w:rsid w:val="00956461"/>
    <w:rsid w:val="0095774A"/>
    <w:rsid w:val="009612AB"/>
    <w:rsid w:val="00967143"/>
    <w:rsid w:val="00973AC4"/>
    <w:rsid w:val="00976256"/>
    <w:rsid w:val="0097797F"/>
    <w:rsid w:val="009922C3"/>
    <w:rsid w:val="0099656E"/>
    <w:rsid w:val="00997E2B"/>
    <w:rsid w:val="00997ED4"/>
    <w:rsid w:val="009A2F10"/>
    <w:rsid w:val="009A3D1A"/>
    <w:rsid w:val="009A4487"/>
    <w:rsid w:val="009B08F6"/>
    <w:rsid w:val="009B0F20"/>
    <w:rsid w:val="009B442D"/>
    <w:rsid w:val="009B6FD8"/>
    <w:rsid w:val="009B7B58"/>
    <w:rsid w:val="009B7C00"/>
    <w:rsid w:val="009C5CD4"/>
    <w:rsid w:val="009C66A0"/>
    <w:rsid w:val="009C6D48"/>
    <w:rsid w:val="009D2A75"/>
    <w:rsid w:val="009D67E4"/>
    <w:rsid w:val="009E61A6"/>
    <w:rsid w:val="00A037F8"/>
    <w:rsid w:val="00A111A6"/>
    <w:rsid w:val="00A2140C"/>
    <w:rsid w:val="00A21D4E"/>
    <w:rsid w:val="00A230A9"/>
    <w:rsid w:val="00A263D2"/>
    <w:rsid w:val="00A265F2"/>
    <w:rsid w:val="00A37F27"/>
    <w:rsid w:val="00A41887"/>
    <w:rsid w:val="00A4264E"/>
    <w:rsid w:val="00A55A8E"/>
    <w:rsid w:val="00A62A1A"/>
    <w:rsid w:val="00A64F70"/>
    <w:rsid w:val="00A65C9F"/>
    <w:rsid w:val="00A71811"/>
    <w:rsid w:val="00A76AD2"/>
    <w:rsid w:val="00A82F0E"/>
    <w:rsid w:val="00A85D35"/>
    <w:rsid w:val="00A939A2"/>
    <w:rsid w:val="00AA52D9"/>
    <w:rsid w:val="00AB1CA0"/>
    <w:rsid w:val="00AB2FD2"/>
    <w:rsid w:val="00AC5039"/>
    <w:rsid w:val="00AD4192"/>
    <w:rsid w:val="00AD4512"/>
    <w:rsid w:val="00AD4DCF"/>
    <w:rsid w:val="00AF0F69"/>
    <w:rsid w:val="00AF198A"/>
    <w:rsid w:val="00AF1ECC"/>
    <w:rsid w:val="00B052DD"/>
    <w:rsid w:val="00B1720B"/>
    <w:rsid w:val="00B21C24"/>
    <w:rsid w:val="00B272DB"/>
    <w:rsid w:val="00B27F39"/>
    <w:rsid w:val="00B324A8"/>
    <w:rsid w:val="00B409C1"/>
    <w:rsid w:val="00B46230"/>
    <w:rsid w:val="00B53353"/>
    <w:rsid w:val="00B56A84"/>
    <w:rsid w:val="00B864E4"/>
    <w:rsid w:val="00B950F8"/>
    <w:rsid w:val="00B96C42"/>
    <w:rsid w:val="00BA0363"/>
    <w:rsid w:val="00BA0FF7"/>
    <w:rsid w:val="00BA6F84"/>
    <w:rsid w:val="00BB4E37"/>
    <w:rsid w:val="00BB508E"/>
    <w:rsid w:val="00BC6BA6"/>
    <w:rsid w:val="00BD00A2"/>
    <w:rsid w:val="00BD6AFB"/>
    <w:rsid w:val="00BE22A5"/>
    <w:rsid w:val="00BE3698"/>
    <w:rsid w:val="00BE62B0"/>
    <w:rsid w:val="00BE7AC7"/>
    <w:rsid w:val="00C0210A"/>
    <w:rsid w:val="00C0328A"/>
    <w:rsid w:val="00C10D9F"/>
    <w:rsid w:val="00C14D23"/>
    <w:rsid w:val="00C1631D"/>
    <w:rsid w:val="00C16F2F"/>
    <w:rsid w:val="00C17BFF"/>
    <w:rsid w:val="00C32626"/>
    <w:rsid w:val="00C35E2A"/>
    <w:rsid w:val="00C40179"/>
    <w:rsid w:val="00C404C9"/>
    <w:rsid w:val="00C5331B"/>
    <w:rsid w:val="00C54893"/>
    <w:rsid w:val="00C60631"/>
    <w:rsid w:val="00C6169C"/>
    <w:rsid w:val="00C61D9B"/>
    <w:rsid w:val="00C64D7F"/>
    <w:rsid w:val="00C64D89"/>
    <w:rsid w:val="00C76539"/>
    <w:rsid w:val="00C86A51"/>
    <w:rsid w:val="00C910F0"/>
    <w:rsid w:val="00CA14F8"/>
    <w:rsid w:val="00CA2371"/>
    <w:rsid w:val="00CA29FD"/>
    <w:rsid w:val="00CA47C1"/>
    <w:rsid w:val="00CB5C8B"/>
    <w:rsid w:val="00CC61F8"/>
    <w:rsid w:val="00CE09EE"/>
    <w:rsid w:val="00CE72C7"/>
    <w:rsid w:val="00D044E2"/>
    <w:rsid w:val="00D12376"/>
    <w:rsid w:val="00D156BC"/>
    <w:rsid w:val="00D20314"/>
    <w:rsid w:val="00D2101B"/>
    <w:rsid w:val="00D340C6"/>
    <w:rsid w:val="00D3691D"/>
    <w:rsid w:val="00D44CD7"/>
    <w:rsid w:val="00D5116F"/>
    <w:rsid w:val="00D51BE2"/>
    <w:rsid w:val="00D60E1B"/>
    <w:rsid w:val="00D640F0"/>
    <w:rsid w:val="00D65FB7"/>
    <w:rsid w:val="00D67B67"/>
    <w:rsid w:val="00D705C8"/>
    <w:rsid w:val="00D73579"/>
    <w:rsid w:val="00D81159"/>
    <w:rsid w:val="00D83E1A"/>
    <w:rsid w:val="00D91A8F"/>
    <w:rsid w:val="00DA2F1B"/>
    <w:rsid w:val="00DA56C9"/>
    <w:rsid w:val="00DA696F"/>
    <w:rsid w:val="00DA72A1"/>
    <w:rsid w:val="00DB03AF"/>
    <w:rsid w:val="00DB2E8D"/>
    <w:rsid w:val="00DB485E"/>
    <w:rsid w:val="00DC03D8"/>
    <w:rsid w:val="00DC0FBE"/>
    <w:rsid w:val="00DC33F4"/>
    <w:rsid w:val="00DC4011"/>
    <w:rsid w:val="00DC6889"/>
    <w:rsid w:val="00DD4BBD"/>
    <w:rsid w:val="00DD4E84"/>
    <w:rsid w:val="00DE21F2"/>
    <w:rsid w:val="00DE63AE"/>
    <w:rsid w:val="00E00F9E"/>
    <w:rsid w:val="00E02F93"/>
    <w:rsid w:val="00E106BE"/>
    <w:rsid w:val="00E106CA"/>
    <w:rsid w:val="00E31A35"/>
    <w:rsid w:val="00E34823"/>
    <w:rsid w:val="00E36C70"/>
    <w:rsid w:val="00E42DEF"/>
    <w:rsid w:val="00E52B4F"/>
    <w:rsid w:val="00E56728"/>
    <w:rsid w:val="00E57CDF"/>
    <w:rsid w:val="00E6069A"/>
    <w:rsid w:val="00E634AB"/>
    <w:rsid w:val="00E6382E"/>
    <w:rsid w:val="00E75CA8"/>
    <w:rsid w:val="00E803C1"/>
    <w:rsid w:val="00E81208"/>
    <w:rsid w:val="00E83298"/>
    <w:rsid w:val="00E85AF9"/>
    <w:rsid w:val="00E86D4E"/>
    <w:rsid w:val="00E9273C"/>
    <w:rsid w:val="00EA0774"/>
    <w:rsid w:val="00EB240D"/>
    <w:rsid w:val="00EC0602"/>
    <w:rsid w:val="00ED07F6"/>
    <w:rsid w:val="00ED28AC"/>
    <w:rsid w:val="00EE2F54"/>
    <w:rsid w:val="00EE5319"/>
    <w:rsid w:val="00EF0267"/>
    <w:rsid w:val="00EF5FB1"/>
    <w:rsid w:val="00F0190C"/>
    <w:rsid w:val="00F10639"/>
    <w:rsid w:val="00F10C6A"/>
    <w:rsid w:val="00F13F7A"/>
    <w:rsid w:val="00F16A35"/>
    <w:rsid w:val="00F22A43"/>
    <w:rsid w:val="00F250EE"/>
    <w:rsid w:val="00F26607"/>
    <w:rsid w:val="00F2679E"/>
    <w:rsid w:val="00F3483A"/>
    <w:rsid w:val="00F3522A"/>
    <w:rsid w:val="00F3524C"/>
    <w:rsid w:val="00F4253F"/>
    <w:rsid w:val="00F47D83"/>
    <w:rsid w:val="00F511F9"/>
    <w:rsid w:val="00F52793"/>
    <w:rsid w:val="00F54238"/>
    <w:rsid w:val="00F561DA"/>
    <w:rsid w:val="00F57852"/>
    <w:rsid w:val="00F63AB4"/>
    <w:rsid w:val="00F67E9F"/>
    <w:rsid w:val="00F71032"/>
    <w:rsid w:val="00F90A08"/>
    <w:rsid w:val="00FA1CAD"/>
    <w:rsid w:val="00FB1C3B"/>
    <w:rsid w:val="00FB3D70"/>
    <w:rsid w:val="00FB57C8"/>
    <w:rsid w:val="00FB68CE"/>
    <w:rsid w:val="00FD0603"/>
    <w:rsid w:val="00FD61DC"/>
    <w:rsid w:val="00FE14D8"/>
    <w:rsid w:val="00FE1A9D"/>
    <w:rsid w:val="00FE507B"/>
    <w:rsid w:val="00FE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1FF2E203"/>
  <w15:chartTrackingRefBased/>
  <w15:docId w15:val="{BDC41C85-848A-47A7-B585-2C0E1B08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310AA1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29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29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29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5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9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6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26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7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11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8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8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2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2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2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2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20"/>
      </w:numPr>
    </w:pPr>
  </w:style>
  <w:style w:type="numbering" w:customStyle="1" w:styleId="CivLegal">
    <w:name w:val="CivLegal"/>
    <w:uiPriority w:val="99"/>
    <w:rsid w:val="007C18AE"/>
    <w:pPr>
      <w:numPr>
        <w:numId w:val="2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2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31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text">
    <w:name w:val="Table text"/>
    <w:uiPriority w:val="4"/>
    <w:qFormat/>
    <w:rsid w:val="005F73DD"/>
    <w:pPr>
      <w:spacing w:before="60" w:after="60"/>
    </w:pPr>
    <w:rPr>
      <w:rFonts w:eastAsia="Times New Roman" w:cs="Times New Roman"/>
      <w:bCs/>
      <w:sz w:val="16"/>
      <w:szCs w:val="22"/>
    </w:rPr>
  </w:style>
  <w:style w:type="paragraph" w:customStyle="1" w:styleId="paragraph">
    <w:name w:val="paragraph"/>
    <w:basedOn w:val="Normal"/>
    <w:rsid w:val="00BA6F8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BA6F84"/>
  </w:style>
  <w:style w:type="character" w:customStyle="1" w:styleId="eop">
    <w:name w:val="eop"/>
    <w:basedOn w:val="DefaultParagraphFont"/>
    <w:rsid w:val="00BA6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4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9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3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5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4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9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3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5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1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1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5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6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2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4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Blank%20ITP%20Template.dotx" TargetMode="External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root>
  <Title/>
  <Subtitle/>
  <Date/>
</root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0C32901E64D949B278CE1EF4CA74FF" ma:contentTypeVersion="15" ma:contentTypeDescription="Create a new document." ma:contentTypeScope="" ma:versionID="363264addee9064fd93408d36de5bee8">
  <xsd:schema xmlns:xsd="http://www.w3.org/2001/XMLSchema" xmlns:xs="http://www.w3.org/2001/XMLSchema" xmlns:p="http://schemas.microsoft.com/office/2006/metadata/properties" xmlns:ns2="c5d64337-b628-40fc-bfb6-cc621c9eec44" xmlns:ns3="f1c579e8-2723-4339-835b-a777720b6070" targetNamespace="http://schemas.microsoft.com/office/2006/metadata/properties" ma:root="true" ma:fieldsID="6362a70e4f3c51e920d943bf8a06f989" ns2:_="" ns3:_="">
    <xsd:import namespace="c5d64337-b628-40fc-bfb6-cc621c9eec44"/>
    <xsd:import namespace="f1c579e8-2723-4339-835b-a777720b60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d64337-b628-40fc-bfb6-cc621c9eec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f0b547f-e25e-4f31-ba0f-da7ec015fa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c579e8-2723-4339-835b-a777720b607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b2b4952-a977-417e-8173-fdc235b7f247}" ma:internalName="TaxCatchAll" ma:showField="CatchAllData" ma:web="f1c579e8-2723-4339-835b-a777720b60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5d64337-b628-40fc-bfb6-cc621c9eec44">
      <Terms xmlns="http://schemas.microsoft.com/office/infopath/2007/PartnerControls"/>
    </lcf76f155ced4ddcb4097134ff3c332f>
    <TaxCatchAll xmlns="f1c579e8-2723-4339-835b-a777720b6070" xsi:nil="true"/>
  </documentManagement>
</p:properties>
</file>

<file path=customXml/itemProps1.xml><?xml version="1.0" encoding="utf-8"?>
<ds:datastoreItem xmlns:ds="http://schemas.openxmlformats.org/officeDocument/2006/customXml" ds:itemID="{C5475032-7D3B-464E-9442-7D5434A3E770}">
  <ds:schemaRefs/>
</ds:datastoreItem>
</file>

<file path=customXml/itemProps2.xml><?xml version="1.0" encoding="utf-8"?>
<ds:datastoreItem xmlns:ds="http://schemas.openxmlformats.org/officeDocument/2006/customXml" ds:itemID="{28826B30-5773-4775-A345-C5CC4C1773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B8C92F5-A5BF-4EA4-9D52-09B3ED9362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d64337-b628-40fc-bfb6-cc621c9eec44"/>
    <ds:schemaRef ds:uri="f1c579e8-2723-4339-835b-a777720b60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8F5777E-F71D-4758-9246-4E5D9CB133E6}">
  <ds:schemaRefs>
    <ds:schemaRef ds:uri="http://schemas.microsoft.com/office/2006/metadata/properties"/>
    <ds:schemaRef ds:uri="http://schemas.microsoft.com/office/infopath/2007/PartnerControls"/>
    <ds:schemaRef ds:uri="c5d64337-b628-40fc-bfb6-cc621c9eec44"/>
    <ds:schemaRef ds:uri="f1c579e8-2723-4339-835b-a777720b607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ITP Template</Template>
  <TotalTime>15</TotalTime>
  <Pages>4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Symal Landscape Letterhead</vt:lpstr>
    </vt:vector>
  </TitlesOfParts>
  <Company>Symal</Company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Anthony Semjonov</dc:creator>
  <cp:keywords/>
  <dc:description/>
  <cp:lastModifiedBy>Zachary Gilbert</cp:lastModifiedBy>
  <cp:revision>3</cp:revision>
  <cp:lastPrinted>2021-07-01T12:30:00Z</cp:lastPrinted>
  <dcterms:created xsi:type="dcterms:W3CDTF">2024-05-28T22:13:00Z</dcterms:created>
  <dcterms:modified xsi:type="dcterms:W3CDTF">2024-05-28T22:21:00Z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0x010100520C32901E64D949B278CE1EF4CA74FF</vt:lpwstr>
  </property>
  <property fmtid="{D5CDD505-2E9C-101B-9397-08002B2CF9AE}" pid="3" name="MediaServiceImageTags">
    <vt:lpwstr/>
  </property>
</Properties>
</file>