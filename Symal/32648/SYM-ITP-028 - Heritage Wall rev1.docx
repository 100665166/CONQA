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06164741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DE744A">
        <w:rPr>
          <w:b/>
          <w:bCs/>
          <w:sz w:val="40"/>
          <w:szCs w:val="40"/>
        </w:rPr>
        <w:t>Heritage Wall</w:t>
      </w:r>
      <w:r w:rsidR="0090672E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1B9E628" w:rsidR="005C244C" w:rsidRPr="00E605F0" w:rsidRDefault="00270EAE" w:rsidP="006E50F4">
            <w:pPr>
              <w:pStyle w:val="SymalBodycopylvl1"/>
              <w:spacing w:before="60" w:after="0"/>
              <w:jc w:val="center"/>
            </w:pPr>
            <w:r>
              <w:t>12/09</w:t>
            </w:r>
            <w:r w:rsidR="00023D49">
              <w:t>/2023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1828D20E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61F0D79E" w:rsidR="005C244C" w:rsidRPr="009113FF" w:rsidRDefault="003E3265" w:rsidP="00B27F39">
            <w:pPr>
              <w:pStyle w:val="SymalBodycopylvl1"/>
              <w:spacing w:before="60" w:after="0"/>
            </w:pPr>
            <w:r w:rsidRPr="003E3265">
              <w:rPr>
                <w:sz w:val="16"/>
                <w:szCs w:val="16"/>
              </w:rPr>
              <w:t>SYM-ITP-</w:t>
            </w:r>
            <w:r w:rsidR="00E23443">
              <w:rPr>
                <w:sz w:val="16"/>
                <w:szCs w:val="16"/>
              </w:rPr>
              <w:t>028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5A9819F6" w:rsidR="005C244C" w:rsidRPr="00E605F0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4F578F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6FEA960" w:rsidR="005C244C" w:rsidRPr="006F15E8" w:rsidRDefault="006F15E8" w:rsidP="00B27F39">
            <w:pPr>
              <w:pStyle w:val="SymalBodycopylvl1"/>
              <w:spacing w:before="60" w:after="0"/>
            </w:pPr>
            <w:r w:rsidRPr="006F15E8">
              <w:t>See attached lot map</w:t>
            </w: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77DF0EEA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proofErr w:type="gramStart"/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0  </w:t>
            </w:r>
            <w:r w:rsidR="00436E87">
              <w:rPr>
                <w:b/>
                <w:bCs/>
                <w:color w:val="FFFFFF" w:themeColor="background1"/>
                <w:sz w:val="20"/>
              </w:rPr>
              <w:t>Heritage</w:t>
            </w:r>
            <w:proofErr w:type="gramEnd"/>
            <w:r w:rsidR="00436E87">
              <w:rPr>
                <w:b/>
                <w:bCs/>
                <w:color w:val="FFFFFF" w:themeColor="background1"/>
                <w:sz w:val="20"/>
              </w:rPr>
              <w:t xml:space="preserve"> Wall Install</w:t>
            </w:r>
          </w:p>
        </w:tc>
      </w:tr>
      <w:tr w:rsidR="0001294F" w:rsidRPr="00741190" w14:paraId="12A7ACFA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F999CC" w14:textId="6108167B" w:rsidR="0001294F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48DED52" w14:textId="0E536805" w:rsidR="0001294F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217C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3D61DD4" w14:textId="77777777" w:rsidR="0001294F" w:rsidRPr="005B406A" w:rsidRDefault="0001294F" w:rsidP="0001294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7843534F" w14:textId="30CA3A8B" w:rsidR="0001294F" w:rsidRDefault="0001294F" w:rsidP="0001294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Attach relevant Lot Map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9E0034C" w14:textId="10FE66B9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31EB4F5B" w14:textId="579856DA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B501A3F" w14:textId="0A48DA0A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B0BA19A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36C0F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D95507E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43DD1D5" w14:textId="77777777" w:rsidR="0001294F" w:rsidRPr="001D5212" w:rsidRDefault="0001294F" w:rsidP="0001294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01294F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79DE54DF" w:rsidR="0001294F" w:rsidRPr="00D340C6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6A9225F7" w:rsidR="0001294F" w:rsidRPr="00C1690D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Subcontractor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6BA7255C" w:rsidR="0001294F" w:rsidRPr="005B406A" w:rsidRDefault="0001294F" w:rsidP="0001294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C865C34" w14:textId="044800C5" w:rsidR="0001294F" w:rsidRPr="00C677C2" w:rsidRDefault="0001294F" w:rsidP="0001294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Attach Cathedral stone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7F5FEB8A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7274A161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58CAADA6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6D0F1CC3" w:rsidR="0001294F" w:rsidRPr="001D5212" w:rsidRDefault="0001294F" w:rsidP="0001294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01294F" w:rsidRPr="00741190" w14:paraId="4E94328C" w14:textId="77777777" w:rsidTr="00436E87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42CD070C" w14:textId="2FE77293" w:rsidR="0001294F" w:rsidRPr="0098303B" w:rsidRDefault="0001294F" w:rsidP="0001294F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98303B">
              <w:rPr>
                <w:b/>
                <w:bCs/>
                <w:sz w:val="20"/>
              </w:rPr>
              <w:t>2.0 Painting</w:t>
            </w:r>
          </w:p>
        </w:tc>
      </w:tr>
      <w:tr w:rsidR="0001294F" w:rsidRPr="00741190" w14:paraId="6FE07554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00E0" w14:textId="3FC6754F" w:rsidR="0001294F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58246F2" w14:textId="3A8E796A" w:rsidR="0001294F" w:rsidRPr="003F217C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217C">
              <w:rPr>
                <w:sz w:val="14"/>
                <w:szCs w:val="14"/>
              </w:rPr>
              <w:t>Material compliance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1E8AD3F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664B22F9" w14:textId="4290F321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sz w:val="14"/>
                <w:szCs w:val="14"/>
              </w:rPr>
              <w:t>Is the painting material approved for use</w:t>
            </w:r>
            <w:r w:rsidR="009B05F5">
              <w:rPr>
                <w:rFonts w:ascii="Segoe UI Symbol" w:hAnsi="Segoe UI Symbol" w:cs="Segoe UI Symbol"/>
                <w:sz w:val="14"/>
                <w:szCs w:val="14"/>
              </w:rPr>
              <w:t>?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B89A988" w14:textId="77777777" w:rsidR="0001294F" w:rsidRPr="00EA0774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1B39C902" w14:textId="273D252C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2E11C49" w14:textId="6FC7CC6B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106C5BA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DC6D06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24F7412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2497CE" w14:textId="77777777" w:rsidR="0001294F" w:rsidRPr="000165D9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01294F" w:rsidRPr="00741190" w14:paraId="1172A1E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101F9E6" w14:textId="5912E197" w:rsidR="0001294F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3DCB311" w14:textId="2039A4CC" w:rsidR="0001294F" w:rsidRPr="003F217C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217C">
              <w:rPr>
                <w:sz w:val="14"/>
                <w:szCs w:val="14"/>
              </w:rPr>
              <w:t xml:space="preserve">Subcontractor </w:t>
            </w:r>
            <w:r>
              <w:rPr>
                <w:sz w:val="14"/>
                <w:szCs w:val="14"/>
              </w:rPr>
              <w:t>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4CE43BB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48092B62" w14:textId="60E33459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Attach Dulux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2D22F43" w14:textId="77777777" w:rsidR="0001294F" w:rsidRPr="00EA0774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46BDCF3" w14:textId="0B124086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9085EA5" w14:textId="56421185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123D043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5F95888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9C62A1B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24A24CD" w14:textId="77777777" w:rsidR="0001294F" w:rsidRPr="000165D9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9B05F5" w:rsidRPr="00741190" w14:paraId="64516D4F" w14:textId="77777777" w:rsidTr="009B05F5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17EFC47B" w14:textId="69E1E016" w:rsidR="009B05F5" w:rsidRPr="000165D9" w:rsidRDefault="009B05F5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98303B">
              <w:rPr>
                <w:b/>
                <w:bCs/>
                <w:sz w:val="20"/>
              </w:rPr>
              <w:t>2.0 Painting</w:t>
            </w:r>
          </w:p>
        </w:tc>
      </w:tr>
      <w:tr w:rsidR="009B05F5" w:rsidRPr="00741190" w14:paraId="38077AEC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C6BCB22" w14:textId="21B0AED1" w:rsidR="009B05F5" w:rsidRDefault="009B05F5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3.0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E5CC4F9" w14:textId="72EF4286" w:rsidR="009B05F5" w:rsidRPr="003F217C" w:rsidRDefault="009B05F5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Final Inspection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7FD5468" w14:textId="3D997100" w:rsidR="009B05F5" w:rsidRDefault="009B05F5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IFC 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C9BEC5B" w14:textId="00AB44D5" w:rsidR="009B05F5" w:rsidRDefault="009B05F5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Work completed in according with IFC drawings and specifications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4C718FA" w14:textId="77777777" w:rsidR="009B05F5" w:rsidRPr="00EA0774" w:rsidRDefault="009B05F5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15161853" w14:textId="457C4824" w:rsidR="009B05F5" w:rsidRDefault="009B05F5" w:rsidP="0001294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BAFD20A" w14:textId="2CAD2EEC" w:rsidR="009B05F5" w:rsidRDefault="009B05F5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31991B6" w14:textId="77777777" w:rsidR="009B05F5" w:rsidRPr="00741190" w:rsidRDefault="009B05F5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6F7E948" w14:textId="77777777" w:rsidR="009B05F5" w:rsidRDefault="009B05F5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FBD33DD" w14:textId="77777777" w:rsidR="009B05F5" w:rsidRPr="00741190" w:rsidRDefault="009B05F5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87B94C6" w14:textId="77777777" w:rsidR="009B05F5" w:rsidRPr="000165D9" w:rsidRDefault="009B05F5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42385A1D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E23443">
              <w:rPr>
                <w:b/>
                <w:bCs/>
                <w:sz w:val="18"/>
                <w:szCs w:val="18"/>
              </w:rPr>
              <w:t>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2B04" w14:textId="77777777" w:rsidR="00994D49" w:rsidRDefault="00994D49" w:rsidP="007617B0">
      <w:pPr>
        <w:spacing w:after="0"/>
      </w:pPr>
      <w:r>
        <w:separator/>
      </w:r>
    </w:p>
  </w:endnote>
  <w:endnote w:type="continuationSeparator" w:id="0">
    <w:p w14:paraId="204ADA37" w14:textId="77777777" w:rsidR="00994D49" w:rsidRDefault="00994D49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ED19" w14:textId="77777777" w:rsidR="00994D49" w:rsidRDefault="00994D49" w:rsidP="007617B0">
      <w:pPr>
        <w:spacing w:after="0"/>
      </w:pPr>
      <w:r>
        <w:separator/>
      </w:r>
    </w:p>
  </w:footnote>
  <w:footnote w:type="continuationSeparator" w:id="0">
    <w:p w14:paraId="06688187" w14:textId="77777777" w:rsidR="00994D49" w:rsidRDefault="00994D49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94F"/>
    <w:rsid w:val="00012FBA"/>
    <w:rsid w:val="00013E57"/>
    <w:rsid w:val="000158DC"/>
    <w:rsid w:val="000165D9"/>
    <w:rsid w:val="00021E17"/>
    <w:rsid w:val="00021F49"/>
    <w:rsid w:val="00023D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3152"/>
    <w:rsid w:val="000759B7"/>
    <w:rsid w:val="00076B57"/>
    <w:rsid w:val="000802C9"/>
    <w:rsid w:val="00080579"/>
    <w:rsid w:val="000820F9"/>
    <w:rsid w:val="00086B45"/>
    <w:rsid w:val="00090B20"/>
    <w:rsid w:val="00090F84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77A6E"/>
    <w:rsid w:val="001811DA"/>
    <w:rsid w:val="0018362E"/>
    <w:rsid w:val="00183AD2"/>
    <w:rsid w:val="00191711"/>
    <w:rsid w:val="0019226E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498D"/>
    <w:rsid w:val="001D5212"/>
    <w:rsid w:val="001D5AEA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029"/>
    <w:rsid w:val="00213887"/>
    <w:rsid w:val="0022227C"/>
    <w:rsid w:val="0022305C"/>
    <w:rsid w:val="00232460"/>
    <w:rsid w:val="00236513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0EAE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62B"/>
    <w:rsid w:val="00290757"/>
    <w:rsid w:val="0029078C"/>
    <w:rsid w:val="00291FB1"/>
    <w:rsid w:val="00295409"/>
    <w:rsid w:val="002A30DD"/>
    <w:rsid w:val="002A3334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1CD"/>
    <w:rsid w:val="00310D02"/>
    <w:rsid w:val="003117CF"/>
    <w:rsid w:val="003141E2"/>
    <w:rsid w:val="0031420F"/>
    <w:rsid w:val="0032147D"/>
    <w:rsid w:val="00322DB7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766E6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0B3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3265"/>
    <w:rsid w:val="003E4005"/>
    <w:rsid w:val="003E63D7"/>
    <w:rsid w:val="003F1AC6"/>
    <w:rsid w:val="003F1CDB"/>
    <w:rsid w:val="003F217C"/>
    <w:rsid w:val="003F22E3"/>
    <w:rsid w:val="003F396E"/>
    <w:rsid w:val="003F4CBC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36E87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66B47"/>
    <w:rsid w:val="004734BE"/>
    <w:rsid w:val="00473D41"/>
    <w:rsid w:val="00475BB5"/>
    <w:rsid w:val="0047722B"/>
    <w:rsid w:val="00481DBA"/>
    <w:rsid w:val="00482325"/>
    <w:rsid w:val="00482E78"/>
    <w:rsid w:val="00484408"/>
    <w:rsid w:val="0048555B"/>
    <w:rsid w:val="00490718"/>
    <w:rsid w:val="004908DD"/>
    <w:rsid w:val="00490F3E"/>
    <w:rsid w:val="00492A2D"/>
    <w:rsid w:val="004934F8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E30B1"/>
    <w:rsid w:val="004E3E78"/>
    <w:rsid w:val="004F0428"/>
    <w:rsid w:val="004F3F83"/>
    <w:rsid w:val="004F4C75"/>
    <w:rsid w:val="004F578F"/>
    <w:rsid w:val="004F7DCE"/>
    <w:rsid w:val="005009B9"/>
    <w:rsid w:val="0050180D"/>
    <w:rsid w:val="0050215F"/>
    <w:rsid w:val="005056E3"/>
    <w:rsid w:val="00505D2E"/>
    <w:rsid w:val="00510201"/>
    <w:rsid w:val="00513242"/>
    <w:rsid w:val="00525AD1"/>
    <w:rsid w:val="0052741B"/>
    <w:rsid w:val="00527AFB"/>
    <w:rsid w:val="00534122"/>
    <w:rsid w:val="0053614C"/>
    <w:rsid w:val="005366D2"/>
    <w:rsid w:val="005371C9"/>
    <w:rsid w:val="00537321"/>
    <w:rsid w:val="0053794F"/>
    <w:rsid w:val="00537E2F"/>
    <w:rsid w:val="00537E86"/>
    <w:rsid w:val="005415CF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1148"/>
    <w:rsid w:val="0058363C"/>
    <w:rsid w:val="00587F35"/>
    <w:rsid w:val="005909F6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15E8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74BA2"/>
    <w:rsid w:val="00797266"/>
    <w:rsid w:val="007A3D8B"/>
    <w:rsid w:val="007A42A7"/>
    <w:rsid w:val="007B3098"/>
    <w:rsid w:val="007B3CB6"/>
    <w:rsid w:val="007B51B3"/>
    <w:rsid w:val="007B597E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97BB0"/>
    <w:rsid w:val="008A6F25"/>
    <w:rsid w:val="008A6FA5"/>
    <w:rsid w:val="008B08D8"/>
    <w:rsid w:val="008B3132"/>
    <w:rsid w:val="008B3530"/>
    <w:rsid w:val="008B3A4E"/>
    <w:rsid w:val="008B44D5"/>
    <w:rsid w:val="008C062C"/>
    <w:rsid w:val="008C6BC0"/>
    <w:rsid w:val="008D0815"/>
    <w:rsid w:val="008D2F8A"/>
    <w:rsid w:val="008D598E"/>
    <w:rsid w:val="008D7258"/>
    <w:rsid w:val="008E4A55"/>
    <w:rsid w:val="008F0DDE"/>
    <w:rsid w:val="008F52D6"/>
    <w:rsid w:val="008F658D"/>
    <w:rsid w:val="008F6EBF"/>
    <w:rsid w:val="00905271"/>
    <w:rsid w:val="0090672E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8303B"/>
    <w:rsid w:val="009922C3"/>
    <w:rsid w:val="00994D49"/>
    <w:rsid w:val="0099656E"/>
    <w:rsid w:val="00997E2B"/>
    <w:rsid w:val="00997ED4"/>
    <w:rsid w:val="009A2F10"/>
    <w:rsid w:val="009A3D1A"/>
    <w:rsid w:val="009A4487"/>
    <w:rsid w:val="009A5043"/>
    <w:rsid w:val="009A53B5"/>
    <w:rsid w:val="009B05F5"/>
    <w:rsid w:val="009B08F6"/>
    <w:rsid w:val="009B0F20"/>
    <w:rsid w:val="009B6FD8"/>
    <w:rsid w:val="009B7B58"/>
    <w:rsid w:val="009B7C00"/>
    <w:rsid w:val="009C0773"/>
    <w:rsid w:val="009C100B"/>
    <w:rsid w:val="009C56E9"/>
    <w:rsid w:val="009C6D48"/>
    <w:rsid w:val="009D2A75"/>
    <w:rsid w:val="009D67E4"/>
    <w:rsid w:val="009D7F6D"/>
    <w:rsid w:val="009E4FC5"/>
    <w:rsid w:val="009E61A6"/>
    <w:rsid w:val="009F12BC"/>
    <w:rsid w:val="009F4FBF"/>
    <w:rsid w:val="009F6632"/>
    <w:rsid w:val="00A037F8"/>
    <w:rsid w:val="00A03ADB"/>
    <w:rsid w:val="00A04601"/>
    <w:rsid w:val="00A128E3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46D44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402B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02AF"/>
    <w:rsid w:val="00C86A51"/>
    <w:rsid w:val="00C910F0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15BE"/>
    <w:rsid w:val="00CC61F8"/>
    <w:rsid w:val="00CD0FB0"/>
    <w:rsid w:val="00CD1123"/>
    <w:rsid w:val="00CD428C"/>
    <w:rsid w:val="00CE09EE"/>
    <w:rsid w:val="00CE1616"/>
    <w:rsid w:val="00CE27F6"/>
    <w:rsid w:val="00CE4573"/>
    <w:rsid w:val="00CE4D07"/>
    <w:rsid w:val="00CE558B"/>
    <w:rsid w:val="00CE72C7"/>
    <w:rsid w:val="00CF5F9F"/>
    <w:rsid w:val="00D044E2"/>
    <w:rsid w:val="00D05B39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86BA0"/>
    <w:rsid w:val="00D900E2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44A"/>
    <w:rsid w:val="00DE7B2F"/>
    <w:rsid w:val="00DF047D"/>
    <w:rsid w:val="00DF25F9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23443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05F0"/>
    <w:rsid w:val="00E634AB"/>
    <w:rsid w:val="00E6382E"/>
    <w:rsid w:val="00E643C9"/>
    <w:rsid w:val="00E72922"/>
    <w:rsid w:val="00E748FB"/>
    <w:rsid w:val="00E75CA8"/>
    <w:rsid w:val="00E81208"/>
    <w:rsid w:val="00E83298"/>
    <w:rsid w:val="00E85AF9"/>
    <w:rsid w:val="00E86D4E"/>
    <w:rsid w:val="00E9273C"/>
    <w:rsid w:val="00E96ACD"/>
    <w:rsid w:val="00EA0774"/>
    <w:rsid w:val="00EB231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84FF7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14" ma:contentTypeDescription="Create a new document." ma:contentTypeScope="" ma:versionID="8ebdc4ae48c5dfcd3098832a973fa120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6d0c155630dc1da298ea39437a955ad8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1F3B5A1C-9180-4885-BABB-691FC2023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f1c579e8-2723-4339-835b-a777720b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3D87F1-D22E-4102-A153-09851E585CE7}">
  <ds:schemaRefs>
    <ds:schemaRef ds:uri="http://schemas.microsoft.com/office/2006/metadata/properties"/>
    <ds:schemaRef ds:uri="http://schemas.microsoft.com/office/infopath/2007/PartnerControls"/>
    <ds:schemaRef ds:uri="c5d64337-b628-40fc-bfb6-cc621c9eec44"/>
    <ds:schemaRef ds:uri="f1c579e8-2723-4339-835b-a777720b60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Zachary Gilbert</cp:lastModifiedBy>
  <cp:revision>2</cp:revision>
  <cp:lastPrinted>2021-07-20T05:26:00Z</cp:lastPrinted>
  <dcterms:created xsi:type="dcterms:W3CDTF">2024-06-05T08:08:00Z</dcterms:created>
  <dcterms:modified xsi:type="dcterms:W3CDTF">2024-06-05T08:08:00Z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  <property fmtid="{D5CDD505-2E9C-101B-9397-08002B2CF9AE}" pid="3" name="ContentTypeId">
    <vt:lpwstr>0x010100520C32901E64D949B278CE1EF4CA74FF</vt:lpwstr>
  </property>
  <property fmtid="{D5CDD505-2E9C-101B-9397-08002B2CF9AE}" pid="4" name="_dlc_DocIdItemGuid">
    <vt:lpwstr>fec0a931-d9ce-4109-a7fc-43d940b6ed39</vt:lpwstr>
  </property>
  <property fmtid="{D5CDD505-2E9C-101B-9397-08002B2CF9AE}" pid="5" name="MediaServiceImageTags">
    <vt:lpwstr/>
  </property>
</Properties>
</file>