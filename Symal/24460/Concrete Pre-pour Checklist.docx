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E9B1" w14:textId="7AF09C50" w:rsidR="00D92C7C" w:rsidRDefault="00467B28" w:rsidP="00467B28">
      <w:pPr>
        <w:pStyle w:val="Title"/>
      </w:pPr>
      <w:r>
        <w:t>Concrete pre-pour QA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4"/>
        <w:gridCol w:w="991"/>
        <w:gridCol w:w="1550"/>
        <w:gridCol w:w="3929"/>
        <w:gridCol w:w="650"/>
        <w:gridCol w:w="1254"/>
      </w:tblGrid>
      <w:tr w:rsidR="00467B28" w14:paraId="5B484BC6" w14:textId="77777777" w:rsidTr="00467B28">
        <w:tc>
          <w:tcPr>
            <w:tcW w:w="1271" w:type="dxa"/>
            <w:tcMar>
              <w:left w:w="0" w:type="dxa"/>
            </w:tcMar>
          </w:tcPr>
          <w:p w14:paraId="5351B148" w14:textId="718D72C0" w:rsidR="00467B28" w:rsidRPr="00467B28" w:rsidRDefault="00467B28" w:rsidP="00467B28">
            <w:pPr>
              <w:pStyle w:val="SymalBodycopylvl1"/>
              <w:spacing w:before="120" w:after="20"/>
              <w:rPr>
                <w:b/>
                <w:bCs/>
              </w:rPr>
            </w:pPr>
            <w:r w:rsidRPr="00467B28">
              <w:rPr>
                <w:b/>
                <w:bCs/>
              </w:rPr>
              <w:t>Project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00AEE14" w14:textId="36B58033" w:rsidR="00467B28" w:rsidRDefault="00467B28" w:rsidP="00467B28">
            <w:pPr>
              <w:pStyle w:val="SymalBodycopylvl1"/>
              <w:spacing w:before="120" w:after="20"/>
            </w:pPr>
            <w:r>
              <w:t>CC0</w:t>
            </w:r>
            <w:r w:rsidR="00F70320">
              <w:t>394</w:t>
            </w:r>
          </w:p>
        </w:tc>
        <w:tc>
          <w:tcPr>
            <w:tcW w:w="1560" w:type="dxa"/>
          </w:tcPr>
          <w:p w14:paraId="3E5C1D5A" w14:textId="1D10EBB0" w:rsidR="00467B28" w:rsidRPr="00467B28" w:rsidRDefault="00467B28" w:rsidP="00467B28">
            <w:pPr>
              <w:pStyle w:val="SymalBodycopylvl1"/>
              <w:spacing w:before="120" w:after="20"/>
              <w:rPr>
                <w:b/>
                <w:bCs/>
              </w:rPr>
            </w:pPr>
            <w:r w:rsidRPr="00467B28">
              <w:rPr>
                <w:b/>
                <w:bCs/>
              </w:rPr>
              <w:t>Project name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EDEE65A" w14:textId="0D61174E" w:rsidR="00467B28" w:rsidRDefault="00F70320" w:rsidP="00467B28">
            <w:pPr>
              <w:pStyle w:val="SymalBodycopylvl1"/>
              <w:spacing w:before="120" w:after="20"/>
            </w:pPr>
            <w:r>
              <w:t>Rangebank 200MW BESS</w:t>
            </w:r>
          </w:p>
        </w:tc>
        <w:tc>
          <w:tcPr>
            <w:tcW w:w="567" w:type="dxa"/>
          </w:tcPr>
          <w:p w14:paraId="7837FE4E" w14:textId="267B5D8D" w:rsidR="00467B28" w:rsidRPr="00467B28" w:rsidRDefault="00467B28" w:rsidP="00467B28">
            <w:pPr>
              <w:pStyle w:val="SymalBodycopylvl1"/>
              <w:spacing w:before="120" w:after="20"/>
              <w:rPr>
                <w:b/>
                <w:bCs/>
              </w:rPr>
            </w:pPr>
            <w:r w:rsidRPr="00467B28">
              <w:rPr>
                <w:b/>
                <w:bCs/>
              </w:rPr>
              <w:t>Date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17240108" w14:textId="77777777" w:rsidR="00467B28" w:rsidRDefault="00467B28" w:rsidP="00467B28">
            <w:pPr>
              <w:pStyle w:val="SymalBodycopylvl1"/>
              <w:spacing w:before="120" w:after="20"/>
            </w:pPr>
          </w:p>
        </w:tc>
      </w:tr>
    </w:tbl>
    <w:p w14:paraId="7BA99C00" w14:textId="7A17D438" w:rsidR="00467B28" w:rsidRPr="00663B68" w:rsidRDefault="00467B28" w:rsidP="00663B68">
      <w:pPr>
        <w:pStyle w:val="SymalBodycopylvl1"/>
        <w:spacing w:before="0" w:after="0"/>
        <w:rPr>
          <w:sz w:val="8"/>
          <w:szCs w:val="8"/>
        </w:rPr>
      </w:pPr>
    </w:p>
    <w:tbl>
      <w:tblPr>
        <w:tblStyle w:val="SymalTableSty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Table 1: Nature-based outdoor activities"/>
        <w:tblDescription w:val="Two-column table: nature-based outdoor activity; apportionment."/>
      </w:tblPr>
      <w:tblGrid>
        <w:gridCol w:w="3119"/>
        <w:gridCol w:w="990"/>
        <w:gridCol w:w="709"/>
        <w:gridCol w:w="853"/>
        <w:gridCol w:w="566"/>
        <w:gridCol w:w="1134"/>
        <w:gridCol w:w="2267"/>
      </w:tblGrid>
      <w:tr w:rsidR="00663B68" w:rsidRPr="00910B35" w14:paraId="133E40EB" w14:textId="77777777" w:rsidTr="00663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4109" w:type="dxa"/>
            <w:gridSpan w:val="2"/>
            <w:vAlign w:val="center"/>
          </w:tcPr>
          <w:p w14:paraId="42F590E7" w14:textId="77777777" w:rsidR="00467B28" w:rsidRPr="007A3D8B" w:rsidRDefault="00467B28" w:rsidP="00345260">
            <w:pPr>
              <w:pStyle w:val="SymalTableHeading"/>
            </w:pPr>
            <w:r>
              <w:t>Items to be checked off</w:t>
            </w:r>
          </w:p>
        </w:tc>
        <w:tc>
          <w:tcPr>
            <w:tcW w:w="709" w:type="dxa"/>
            <w:vAlign w:val="center"/>
          </w:tcPr>
          <w:p w14:paraId="61C4B579" w14:textId="2C25C9DD" w:rsidR="00467B28" w:rsidRPr="007A3D8B" w:rsidRDefault="00467B28" w:rsidP="00345260">
            <w:pPr>
              <w:pStyle w:val="SymalTableHeading"/>
            </w:pPr>
            <w:r>
              <w:t>OK</w:t>
            </w:r>
          </w:p>
        </w:tc>
        <w:tc>
          <w:tcPr>
            <w:tcW w:w="853" w:type="dxa"/>
            <w:vAlign w:val="center"/>
          </w:tcPr>
          <w:p w14:paraId="5272CEB4" w14:textId="3734E852" w:rsidR="00467B28" w:rsidRPr="007A3D8B" w:rsidRDefault="00467B28" w:rsidP="00345260">
            <w:pPr>
              <w:pStyle w:val="SymalTableHeading"/>
            </w:pPr>
            <w:r>
              <w:t>NOK</w:t>
            </w:r>
          </w:p>
        </w:tc>
        <w:tc>
          <w:tcPr>
            <w:tcW w:w="3967" w:type="dxa"/>
            <w:gridSpan w:val="3"/>
            <w:vAlign w:val="center"/>
          </w:tcPr>
          <w:p w14:paraId="1970B0E0" w14:textId="281352DF" w:rsidR="00467B28" w:rsidRPr="007A3D8B" w:rsidRDefault="00467B28" w:rsidP="00345260">
            <w:pPr>
              <w:pStyle w:val="SymalTableHeading"/>
            </w:pPr>
            <w:r>
              <w:t>Comments</w:t>
            </w:r>
          </w:p>
        </w:tc>
      </w:tr>
      <w:tr w:rsidR="00467B28" w:rsidRPr="00F264C6" w14:paraId="2B3F0EC3" w14:textId="77777777" w:rsidTr="00663B68">
        <w:trPr>
          <w:trHeight w:val="283"/>
        </w:trPr>
        <w:tc>
          <w:tcPr>
            <w:tcW w:w="9638" w:type="dxa"/>
            <w:gridSpan w:val="7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0C89D16" w14:textId="6DA8EE89" w:rsidR="00467B28" w:rsidRPr="00467B28" w:rsidRDefault="00467B28" w:rsidP="00345260">
            <w:pPr>
              <w:pStyle w:val="SymalTableBody"/>
              <w:rPr>
                <w:b/>
                <w:bCs/>
              </w:rPr>
            </w:pPr>
            <w:r w:rsidRPr="00467B28">
              <w:rPr>
                <w:b/>
                <w:bCs/>
              </w:rPr>
              <w:t>Design items</w:t>
            </w:r>
          </w:p>
        </w:tc>
      </w:tr>
      <w:tr w:rsidR="00663B68" w:rsidRPr="00F264C6" w14:paraId="664EF75D" w14:textId="77777777" w:rsidTr="00663B68">
        <w:trPr>
          <w:trHeight w:val="283"/>
        </w:trPr>
        <w:tc>
          <w:tcPr>
            <w:tcW w:w="4109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D262A68" w14:textId="5661A6BA" w:rsidR="00663B68" w:rsidRPr="00467B28" w:rsidRDefault="00663B68" w:rsidP="00663B68">
            <w:pPr>
              <w:pStyle w:val="SymalTableBody"/>
            </w:pPr>
            <w:r w:rsidRPr="00467B28">
              <w:t xml:space="preserve">Correct </w:t>
            </w:r>
            <w:r w:rsidR="00D8350B">
              <w:t>c</w:t>
            </w:r>
            <w:r w:rsidRPr="00467B28">
              <w:t xml:space="preserve">oncrete MPA and </w:t>
            </w:r>
            <w:r w:rsidR="00D8350B">
              <w:t>m</w:t>
            </w:r>
            <w:r w:rsidRPr="00467B28">
              <w:t xml:space="preserve">ix </w:t>
            </w:r>
            <w:r w:rsidR="00D8350B">
              <w:t>d</w:t>
            </w:r>
            <w:r w:rsidRPr="00467B28">
              <w:t xml:space="preserve">esign </w:t>
            </w:r>
            <w:r w:rsidR="00D8350B">
              <w:t>o</w:t>
            </w:r>
            <w:r w:rsidRPr="00467B28">
              <w:t>rdered</w:t>
            </w:r>
          </w:p>
        </w:tc>
        <w:sdt>
          <w:sdtPr>
            <w:rPr>
              <w:sz w:val="24"/>
              <w:szCs w:val="36"/>
            </w:rPr>
            <w:id w:val="987054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12" w:space="0" w:color="auto"/>
                  <w:left w:val="nil"/>
                  <w:right w:val="nil"/>
                </w:tcBorders>
                <w:vAlign w:val="center"/>
              </w:tcPr>
              <w:p w14:paraId="2C359569" w14:textId="0430246D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1525825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top w:val="single" w:sz="12" w:space="0" w:color="auto"/>
                  <w:left w:val="nil"/>
                  <w:right w:val="nil"/>
                </w:tcBorders>
                <w:vAlign w:val="center"/>
              </w:tcPr>
              <w:p w14:paraId="1EB1B321" w14:textId="3759F131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231A9E2" w14:textId="43EDC13C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77FAD2A3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7E748C13" w14:textId="31E5DBB6" w:rsidR="00663B68" w:rsidRPr="00467B28" w:rsidRDefault="00663B68" w:rsidP="00663B68">
            <w:pPr>
              <w:pStyle w:val="SymalTableBody"/>
            </w:pPr>
            <w:r w:rsidRPr="00467B28">
              <w:t xml:space="preserve">Concrete </w:t>
            </w:r>
            <w:r w:rsidR="00D8350B">
              <w:t>t</w:t>
            </w:r>
            <w:r w:rsidRPr="00467B28">
              <w:t xml:space="preserve">ester </w:t>
            </w:r>
            <w:r w:rsidR="00D8350B">
              <w:t>o</w:t>
            </w:r>
            <w:r w:rsidRPr="00467B28">
              <w:t>rganised and testing as required</w:t>
            </w:r>
          </w:p>
        </w:tc>
        <w:sdt>
          <w:sdtPr>
            <w:rPr>
              <w:sz w:val="24"/>
              <w:szCs w:val="36"/>
            </w:rPr>
            <w:id w:val="-1303298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582EC2F7" w14:textId="0FF64E91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554515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14FA668F" w14:textId="4662E23D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653D33D8" w14:textId="734AB8CA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3725F981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003FB324" w14:textId="390D7C5A" w:rsidR="00663B68" w:rsidRPr="00467B28" w:rsidRDefault="00663B68" w:rsidP="00663B68">
            <w:pPr>
              <w:pStyle w:val="SymalTableBody"/>
            </w:pPr>
            <w:r w:rsidRPr="00467B28">
              <w:t xml:space="preserve">Correct </w:t>
            </w:r>
            <w:r w:rsidR="00D8350B">
              <w:t>s</w:t>
            </w:r>
            <w:r w:rsidRPr="00467B28">
              <w:t xml:space="preserve">lump for </w:t>
            </w:r>
            <w:r w:rsidR="00D8350B">
              <w:t>p</w:t>
            </w:r>
            <w:r w:rsidRPr="00467B28">
              <w:t xml:space="preserve">roject </w:t>
            </w:r>
            <w:r w:rsidR="00D8350B">
              <w:t>o</w:t>
            </w:r>
            <w:r w:rsidRPr="00467B28">
              <w:t>rdered</w:t>
            </w:r>
          </w:p>
        </w:tc>
        <w:sdt>
          <w:sdtPr>
            <w:rPr>
              <w:sz w:val="24"/>
              <w:szCs w:val="36"/>
            </w:rPr>
            <w:id w:val="-295679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26C82EB1" w14:textId="2B5C69AF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-1256510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68B40222" w14:textId="27ED5CCA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5CC2C5AA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5FC1DD8B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46E18F2C" w14:textId="05C81E66" w:rsidR="00663B68" w:rsidRPr="00467B28" w:rsidRDefault="00663B68" w:rsidP="00663B68">
            <w:pPr>
              <w:pStyle w:val="SymalTableBody"/>
            </w:pPr>
            <w:r w:rsidRPr="00467B28">
              <w:t xml:space="preserve">Max </w:t>
            </w:r>
            <w:r w:rsidR="00D8350B">
              <w:t>s</w:t>
            </w:r>
            <w:r w:rsidRPr="00467B28">
              <w:t xml:space="preserve">lump 80 or </w:t>
            </w:r>
            <w:r w:rsidR="00D8350B">
              <w:t>l</w:t>
            </w:r>
            <w:r w:rsidRPr="00467B28">
              <w:t>ess if specified.</w:t>
            </w:r>
          </w:p>
        </w:tc>
        <w:sdt>
          <w:sdtPr>
            <w:rPr>
              <w:sz w:val="24"/>
              <w:szCs w:val="36"/>
            </w:rPr>
            <w:id w:val="64793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563E657F" w14:textId="1386F86C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-134046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32C8A329" w14:textId="55DC3C2D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5628368F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58F79C03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5F9494E" w14:textId="0B044C9F" w:rsidR="00663B68" w:rsidRPr="00467B28" w:rsidRDefault="00663B68" w:rsidP="00663B68">
            <w:pPr>
              <w:pStyle w:val="SymalTableBody"/>
            </w:pPr>
            <w:r w:rsidRPr="00467B28">
              <w:t xml:space="preserve">Correct </w:t>
            </w:r>
            <w:r w:rsidR="00D8350B">
              <w:t>f</w:t>
            </w:r>
            <w:r w:rsidRPr="00467B28">
              <w:t xml:space="preserve">inish </w:t>
            </w:r>
            <w:r w:rsidR="00D8350B">
              <w:t>t</w:t>
            </w:r>
            <w:r w:rsidRPr="00467B28">
              <w:t xml:space="preserve">ype, </w:t>
            </w:r>
            <w:r w:rsidR="00D8350B">
              <w:t>p</w:t>
            </w:r>
            <w:r w:rsidRPr="00467B28">
              <w:t xml:space="preserve">lease note: </w:t>
            </w:r>
          </w:p>
        </w:tc>
        <w:sdt>
          <w:sdtPr>
            <w:rPr>
              <w:sz w:val="24"/>
              <w:szCs w:val="36"/>
            </w:rPr>
            <w:id w:val="2011791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bottom w:val="single" w:sz="12" w:space="0" w:color="auto"/>
                  <w:right w:val="nil"/>
                </w:tcBorders>
                <w:vAlign w:val="center"/>
              </w:tcPr>
              <w:p w14:paraId="077E07FC" w14:textId="6DB7565E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-101103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bottom w:val="single" w:sz="12" w:space="0" w:color="auto"/>
                  <w:right w:val="nil"/>
                </w:tcBorders>
                <w:vAlign w:val="center"/>
              </w:tcPr>
              <w:p w14:paraId="09050F70" w14:textId="0FA71E6B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22DFAB4" w14:textId="77777777" w:rsidR="00663B68" w:rsidRPr="00724E38" w:rsidRDefault="00663B68" w:rsidP="00663B68">
            <w:pPr>
              <w:pStyle w:val="SymalTableBody"/>
            </w:pPr>
          </w:p>
        </w:tc>
      </w:tr>
      <w:tr w:rsidR="00467B28" w:rsidRPr="00F264C6" w14:paraId="17F1FB02" w14:textId="77777777" w:rsidTr="00663B68">
        <w:trPr>
          <w:trHeight w:val="283"/>
        </w:trPr>
        <w:tc>
          <w:tcPr>
            <w:tcW w:w="41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290A04" w14:textId="4CA872CF" w:rsidR="00467B28" w:rsidRPr="00467B28" w:rsidRDefault="00467B28" w:rsidP="00345260">
            <w:pPr>
              <w:pStyle w:val="SymalTableBody"/>
              <w:rPr>
                <w:b/>
                <w:bCs/>
              </w:rPr>
            </w:pPr>
            <w:r>
              <w:rPr>
                <w:b/>
                <w:bCs/>
              </w:rPr>
              <w:t>Pre pour items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771F6A5" w14:textId="77777777" w:rsidR="00467B28" w:rsidRPr="00724E38" w:rsidRDefault="00467B28" w:rsidP="00467B28">
            <w:pPr>
              <w:pStyle w:val="SymalTableBullet1"/>
              <w:numPr>
                <w:ilvl w:val="0"/>
                <w:numId w:val="0"/>
              </w:numPr>
              <w:ind w:left="227" w:hanging="227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A1004CF" w14:textId="77777777" w:rsidR="00467B28" w:rsidRPr="00D17271" w:rsidRDefault="00467B28" w:rsidP="00467B28">
            <w:pPr>
              <w:pStyle w:val="SymalTableNumber1"/>
              <w:numPr>
                <w:ilvl w:val="0"/>
                <w:numId w:val="0"/>
              </w:numPr>
              <w:ind w:left="284" w:hanging="284"/>
            </w:pPr>
          </w:p>
        </w:tc>
        <w:tc>
          <w:tcPr>
            <w:tcW w:w="396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395768F" w14:textId="77777777" w:rsidR="00467B28" w:rsidRPr="00724E38" w:rsidRDefault="00467B28" w:rsidP="00345260">
            <w:pPr>
              <w:pStyle w:val="SymalTableBody"/>
            </w:pPr>
          </w:p>
        </w:tc>
      </w:tr>
      <w:tr w:rsidR="00663B68" w:rsidRPr="00F264C6" w14:paraId="597E0D6F" w14:textId="77777777" w:rsidTr="00663B68">
        <w:trPr>
          <w:trHeight w:val="283"/>
        </w:trPr>
        <w:tc>
          <w:tcPr>
            <w:tcW w:w="4109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93731E7" w14:textId="2464E9AE" w:rsidR="00663B68" w:rsidRPr="00467B28" w:rsidRDefault="00663B68" w:rsidP="00663B68">
            <w:pPr>
              <w:pStyle w:val="SymalTableBody"/>
            </w:pPr>
            <w:r w:rsidRPr="00467B28">
              <w:t>Confirmed area to be poured including: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5822AE9" w14:textId="6AF5243E" w:rsidR="00663B68" w:rsidRPr="00724E38" w:rsidRDefault="00663B68" w:rsidP="00663B68">
            <w:pPr>
              <w:pStyle w:val="SymalTableBullet1"/>
              <w:numPr>
                <w:ilvl w:val="0"/>
                <w:numId w:val="0"/>
              </w:numPr>
              <w:spacing w:before="0" w:after="0"/>
              <w:ind w:left="227" w:hanging="227"/>
              <w:jc w:val="center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DB4E4C4" w14:textId="72C5D5C8" w:rsidR="00663B68" w:rsidRPr="00D17271" w:rsidRDefault="00663B68" w:rsidP="00663B68">
            <w:pPr>
              <w:pStyle w:val="SymalTableNumber1"/>
              <w:numPr>
                <w:ilvl w:val="0"/>
                <w:numId w:val="0"/>
              </w:numPr>
              <w:spacing w:before="0" w:after="0"/>
              <w:ind w:left="284" w:hanging="284"/>
              <w:jc w:val="center"/>
            </w:pPr>
          </w:p>
        </w:tc>
        <w:tc>
          <w:tcPr>
            <w:tcW w:w="3967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FB90EEA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6F3C022E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53D640C7" w14:textId="7FBDD301" w:rsidR="00663B68" w:rsidRPr="00467B28" w:rsidRDefault="00663B68" w:rsidP="00663B68">
            <w:pPr>
              <w:pStyle w:val="SymalTableBullet1"/>
            </w:pPr>
            <w:r w:rsidRPr="00467B28">
              <w:t>Levels</w:t>
            </w:r>
          </w:p>
        </w:tc>
        <w:sdt>
          <w:sdtPr>
            <w:rPr>
              <w:sz w:val="24"/>
              <w:szCs w:val="36"/>
            </w:rPr>
            <w:id w:val="-1550452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5D7FE9E2" w14:textId="33BC8BCC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1116032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0F3C69E8" w14:textId="2C456475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1BB7A4DA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49BB80E9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284DCCE0" w14:textId="556016EE" w:rsidR="00663B68" w:rsidRPr="00467B28" w:rsidRDefault="00663B68" w:rsidP="00663B68">
            <w:pPr>
              <w:pStyle w:val="SymalTableBullet1"/>
            </w:pPr>
            <w:r w:rsidRPr="00467B28">
              <w:t xml:space="preserve">Step </w:t>
            </w:r>
            <w:r w:rsidR="006D42F9">
              <w:t>d</w:t>
            </w:r>
            <w:r w:rsidRPr="00467B28">
              <w:t>owns</w:t>
            </w:r>
          </w:p>
        </w:tc>
        <w:sdt>
          <w:sdtPr>
            <w:rPr>
              <w:sz w:val="24"/>
              <w:szCs w:val="36"/>
            </w:rPr>
            <w:id w:val="-963123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4BB96D10" w14:textId="0E7F635C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-95018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2399E7CA" w14:textId="01139FB0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625DF637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0C48EE93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394D37D2" w14:textId="128C6F50" w:rsidR="00663B68" w:rsidRPr="00467B28" w:rsidRDefault="00663B68" w:rsidP="00663B68">
            <w:pPr>
              <w:pStyle w:val="SymalTableBullet1"/>
            </w:pPr>
            <w:r w:rsidRPr="00467B28">
              <w:t xml:space="preserve">Items to be </w:t>
            </w:r>
            <w:r w:rsidR="006D42F9">
              <w:t>s</w:t>
            </w:r>
            <w:r w:rsidRPr="00467B28">
              <w:t>tripped during the pour</w:t>
            </w:r>
          </w:p>
        </w:tc>
        <w:sdt>
          <w:sdtPr>
            <w:rPr>
              <w:sz w:val="24"/>
              <w:szCs w:val="36"/>
            </w:rPr>
            <w:id w:val="-1876535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62635093" w14:textId="426A78BD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-775783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1716F6B7" w14:textId="02F78D1F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67037FC1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47BC6907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64F5409C" w14:textId="4E2C1AF6" w:rsidR="00663B68" w:rsidRPr="00467B28" w:rsidRDefault="00663B68" w:rsidP="00663B68">
            <w:pPr>
              <w:pStyle w:val="SymalTableBullet1"/>
            </w:pPr>
            <w:r w:rsidRPr="00467B28">
              <w:t>Finishes</w:t>
            </w:r>
          </w:p>
        </w:tc>
        <w:sdt>
          <w:sdtPr>
            <w:rPr>
              <w:sz w:val="24"/>
              <w:szCs w:val="36"/>
            </w:rPr>
            <w:id w:val="323860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2FBC9E41" w14:textId="774297BA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-606429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720FE792" w14:textId="514032AB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6733C293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65620C30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22161367" w14:textId="33B34155" w:rsidR="00663B68" w:rsidRPr="00467B28" w:rsidRDefault="00663B68" w:rsidP="00663B68">
            <w:pPr>
              <w:pStyle w:val="SymalTableBullet1"/>
            </w:pPr>
            <w:r w:rsidRPr="00467B28">
              <w:t>Extent</w:t>
            </w:r>
          </w:p>
        </w:tc>
        <w:sdt>
          <w:sdtPr>
            <w:rPr>
              <w:sz w:val="24"/>
              <w:szCs w:val="36"/>
            </w:rPr>
            <w:id w:val="-158498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43F31270" w14:textId="5EED36F2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1304975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5F17191E" w14:textId="219CEF2A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142B8A37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3F388A66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7D7A6DB8" w14:textId="5599F0B4" w:rsidR="00663B68" w:rsidRPr="00467B28" w:rsidRDefault="00663B68" w:rsidP="00663B68">
            <w:pPr>
              <w:pStyle w:val="SymalTableBody"/>
            </w:pPr>
            <w:r>
              <w:t>C</w:t>
            </w:r>
            <w:r w:rsidRPr="00467B28">
              <w:t xml:space="preserve">hecked </w:t>
            </w:r>
            <w:r w:rsidR="006D42F9">
              <w:t>r</w:t>
            </w:r>
            <w:r w:rsidRPr="00467B28">
              <w:t>einforcing for the following: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14:paraId="5CD01557" w14:textId="7A66D38F" w:rsidR="00663B68" w:rsidRPr="00663B68" w:rsidRDefault="00663B68" w:rsidP="00663B68">
            <w:pPr>
              <w:pStyle w:val="SymalTableBullet1"/>
              <w:numPr>
                <w:ilvl w:val="0"/>
                <w:numId w:val="0"/>
              </w:numPr>
              <w:spacing w:before="0" w:after="0"/>
              <w:ind w:left="227" w:hanging="227"/>
              <w:jc w:val="center"/>
              <w:rPr>
                <w:sz w:val="24"/>
                <w:szCs w:val="36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  <w:vAlign w:val="center"/>
          </w:tcPr>
          <w:p w14:paraId="35CFA138" w14:textId="4BAACD8F" w:rsidR="00663B68" w:rsidRPr="00663B68" w:rsidRDefault="00663B68" w:rsidP="00663B68">
            <w:pPr>
              <w:pStyle w:val="SymalTableNumber1"/>
              <w:numPr>
                <w:ilvl w:val="0"/>
                <w:numId w:val="0"/>
              </w:numPr>
              <w:spacing w:before="0" w:after="0"/>
              <w:ind w:left="284" w:hanging="284"/>
              <w:jc w:val="center"/>
              <w:rPr>
                <w:sz w:val="24"/>
                <w:szCs w:val="36"/>
              </w:rPr>
            </w:pPr>
          </w:p>
        </w:tc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7968A96C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66FC5277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77222FC3" w14:textId="4811EA35" w:rsidR="00663B68" w:rsidRPr="00467B28" w:rsidRDefault="00663B68" w:rsidP="00663B68">
            <w:pPr>
              <w:pStyle w:val="SymalTableBullet1"/>
            </w:pPr>
            <w:r w:rsidRPr="00467B28">
              <w:t>Cover</w:t>
            </w:r>
          </w:p>
        </w:tc>
        <w:sdt>
          <w:sdtPr>
            <w:rPr>
              <w:sz w:val="24"/>
              <w:szCs w:val="36"/>
            </w:rPr>
            <w:id w:val="1801652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758F3B55" w14:textId="57F1C7BC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1092349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12E41083" w14:textId="36E47471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525A22F8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4C4E7295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78F49F48" w14:textId="6DACC239" w:rsidR="00663B68" w:rsidRPr="00467B28" w:rsidRDefault="00663B68" w:rsidP="00663B68">
            <w:pPr>
              <w:pStyle w:val="SymalTableBullet1"/>
            </w:pPr>
            <w:r w:rsidRPr="00467B28">
              <w:t>Reinforcing installed vs. drawings</w:t>
            </w:r>
          </w:p>
        </w:tc>
        <w:sdt>
          <w:sdtPr>
            <w:rPr>
              <w:sz w:val="24"/>
              <w:szCs w:val="36"/>
            </w:rPr>
            <w:id w:val="-485544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5B8F7741" w14:textId="1C883695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-35819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29DEDA3F" w14:textId="660390F7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6567705C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46CDE6D1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788E8CF3" w14:textId="5A53602D" w:rsidR="00663B68" w:rsidRPr="00467B28" w:rsidRDefault="00663B68" w:rsidP="00663B68">
            <w:pPr>
              <w:pStyle w:val="SymalTableBullet1"/>
            </w:pPr>
            <w:r w:rsidRPr="00467B28">
              <w:t>Bar</w:t>
            </w:r>
            <w:r w:rsidR="006D42F9">
              <w:t xml:space="preserve"> c</w:t>
            </w:r>
            <w:r w:rsidRPr="00467B28">
              <w:t>hairs adequate</w:t>
            </w:r>
          </w:p>
        </w:tc>
        <w:sdt>
          <w:sdtPr>
            <w:rPr>
              <w:sz w:val="24"/>
              <w:szCs w:val="36"/>
            </w:rPr>
            <w:id w:val="1631900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0FC249C8" w14:textId="3F43B49E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1673143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2B9528BE" w14:textId="1082BDD3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1448C583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332E71F4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054117C3" w14:textId="2CEAC5E1" w:rsidR="00663B68" w:rsidRPr="00467B28" w:rsidRDefault="00663B68" w:rsidP="00663B68">
            <w:pPr>
              <w:pStyle w:val="SymalTableBullet1"/>
            </w:pPr>
            <w:r w:rsidRPr="00BA1989">
              <w:t>DJC,SCJ, CJ, and all other joints confirmed</w:t>
            </w:r>
          </w:p>
        </w:tc>
        <w:sdt>
          <w:sdtPr>
            <w:rPr>
              <w:sz w:val="24"/>
              <w:szCs w:val="36"/>
            </w:rPr>
            <w:id w:val="1189720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2D3956C1" w14:textId="491F6DF6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9129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0BC1E576" w14:textId="4263F639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288C8DF3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6826E0B7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17D66CD8" w14:textId="568E8FBF" w:rsidR="00663B68" w:rsidRPr="00467B28" w:rsidRDefault="00663B68" w:rsidP="00663B68">
            <w:pPr>
              <w:pStyle w:val="SymalTableBullet1"/>
            </w:pPr>
            <w:r w:rsidRPr="00BA1989">
              <w:t xml:space="preserve">Correct </w:t>
            </w:r>
            <w:r w:rsidR="006D42F9">
              <w:t>c</w:t>
            </w:r>
            <w:r w:rsidRPr="00BA1989">
              <w:t xml:space="preserve">uring </w:t>
            </w:r>
            <w:r w:rsidR="006D42F9">
              <w:t>o</w:t>
            </w:r>
            <w:r w:rsidRPr="00BA1989">
              <w:t>rganised</w:t>
            </w:r>
          </w:p>
        </w:tc>
        <w:sdt>
          <w:sdtPr>
            <w:rPr>
              <w:sz w:val="24"/>
              <w:szCs w:val="36"/>
            </w:rPr>
            <w:id w:val="-1416323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181A4DB9" w14:textId="12857C63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533931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44246EF9" w14:textId="41F4042A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44C22C36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66654839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87C929" w14:textId="07B79D95" w:rsidR="00663B68" w:rsidRPr="00467B28" w:rsidRDefault="00663B68" w:rsidP="00663B68">
            <w:pPr>
              <w:pStyle w:val="SymalTableBullet1"/>
            </w:pPr>
            <w:r w:rsidRPr="00BA1989">
              <w:t xml:space="preserve">Saw </w:t>
            </w:r>
            <w:r w:rsidR="006D42F9">
              <w:t>c</w:t>
            </w:r>
            <w:r w:rsidRPr="00BA1989">
              <w:t>utting</w:t>
            </w:r>
          </w:p>
        </w:tc>
        <w:sdt>
          <w:sdtPr>
            <w:rPr>
              <w:sz w:val="24"/>
              <w:szCs w:val="36"/>
            </w:rPr>
            <w:id w:val="1275286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23D0D54" w14:textId="6AAD9303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-1834982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4B35046A" w14:textId="1429A514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F7397D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663B68" w14:paraId="205FA3C8" w14:textId="77777777" w:rsidTr="00663B68">
        <w:trPr>
          <w:trHeight w:val="283"/>
        </w:trPr>
        <w:tc>
          <w:tcPr>
            <w:tcW w:w="9638" w:type="dxa"/>
            <w:gridSpan w:val="7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EEF5FC" w14:textId="3FA9E9D2" w:rsidR="00663B68" w:rsidRPr="00663B68" w:rsidRDefault="00663B68" w:rsidP="00467B28">
            <w:pPr>
              <w:pStyle w:val="SymalTableBody"/>
              <w:rPr>
                <w:color w:val="EF7550" w:themeColor="accent2"/>
              </w:rPr>
            </w:pPr>
            <w:r w:rsidRPr="00663B68">
              <w:rPr>
                <w:color w:val="EF7550" w:themeColor="accent2"/>
              </w:rPr>
              <w:t>Hold point do not proceed without an inspection</w:t>
            </w:r>
          </w:p>
        </w:tc>
      </w:tr>
      <w:tr w:rsidR="00663B68" w:rsidRPr="00F264C6" w14:paraId="3D6C42E2" w14:textId="77777777" w:rsidTr="00663B68">
        <w:trPr>
          <w:trHeight w:val="283"/>
        </w:trPr>
        <w:tc>
          <w:tcPr>
            <w:tcW w:w="41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11EFB09" w14:textId="3C02BAC7" w:rsidR="00663B68" w:rsidRPr="00663B68" w:rsidRDefault="00663B68" w:rsidP="00467B28">
            <w:pPr>
              <w:pStyle w:val="SymalTableBody"/>
              <w:rPr>
                <w:b/>
                <w:bCs/>
              </w:rPr>
            </w:pPr>
            <w:r w:rsidRPr="00663B68">
              <w:rPr>
                <w:b/>
                <w:bCs/>
              </w:rPr>
              <w:t>Post pour items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C915AFE" w14:textId="77777777" w:rsidR="00663B68" w:rsidRPr="00724E38" w:rsidRDefault="00663B68" w:rsidP="00467B28">
            <w:pPr>
              <w:pStyle w:val="SymalTableBullet1"/>
              <w:numPr>
                <w:ilvl w:val="0"/>
                <w:numId w:val="0"/>
              </w:numPr>
              <w:ind w:left="227" w:hanging="227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F5C8A21" w14:textId="77777777" w:rsidR="00663B68" w:rsidRPr="00D17271" w:rsidRDefault="00663B68" w:rsidP="00467B28">
            <w:pPr>
              <w:pStyle w:val="SymalTableNumber1"/>
              <w:numPr>
                <w:ilvl w:val="0"/>
                <w:numId w:val="0"/>
              </w:numPr>
              <w:ind w:left="284" w:hanging="284"/>
            </w:pPr>
          </w:p>
        </w:tc>
        <w:tc>
          <w:tcPr>
            <w:tcW w:w="396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C2BF53E" w14:textId="77777777" w:rsidR="00663B68" w:rsidRPr="00724E38" w:rsidRDefault="00663B68" w:rsidP="00467B28">
            <w:pPr>
              <w:pStyle w:val="SymalTableBody"/>
            </w:pPr>
          </w:p>
        </w:tc>
      </w:tr>
      <w:tr w:rsidR="00663B68" w:rsidRPr="00F264C6" w14:paraId="1C24A89D" w14:textId="77777777" w:rsidTr="00663B68">
        <w:trPr>
          <w:trHeight w:val="283"/>
        </w:trPr>
        <w:tc>
          <w:tcPr>
            <w:tcW w:w="4109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D4EBF93" w14:textId="5A9FE857" w:rsidR="00663B68" w:rsidRPr="00663B68" w:rsidRDefault="00663B68" w:rsidP="00663B68">
            <w:pPr>
              <w:pStyle w:val="SymalTableBody"/>
            </w:pPr>
            <w:r w:rsidRPr="00663B68">
              <w:t xml:space="preserve">Adequate </w:t>
            </w:r>
            <w:r w:rsidR="006D42F9">
              <w:t>f</w:t>
            </w:r>
            <w:r w:rsidRPr="00663B68">
              <w:t xml:space="preserve">ounding </w:t>
            </w:r>
            <w:r w:rsidR="006D42F9">
              <w:t>d</w:t>
            </w:r>
            <w:r w:rsidRPr="00663B68">
              <w:t xml:space="preserve">epth </w:t>
            </w:r>
            <w:r w:rsidR="006D42F9">
              <w:t>a</w:t>
            </w:r>
            <w:r w:rsidRPr="00663B68">
              <w:t>chieved</w:t>
            </w:r>
          </w:p>
        </w:tc>
        <w:sdt>
          <w:sdtPr>
            <w:rPr>
              <w:sz w:val="24"/>
              <w:szCs w:val="36"/>
            </w:rPr>
            <w:id w:val="-818795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12" w:space="0" w:color="auto"/>
                  <w:left w:val="nil"/>
                  <w:right w:val="nil"/>
                </w:tcBorders>
                <w:vAlign w:val="center"/>
              </w:tcPr>
              <w:p w14:paraId="511864AF" w14:textId="5A0D569B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496461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top w:val="single" w:sz="12" w:space="0" w:color="auto"/>
                  <w:left w:val="nil"/>
                  <w:right w:val="nil"/>
                </w:tcBorders>
                <w:vAlign w:val="center"/>
              </w:tcPr>
              <w:p w14:paraId="2FDB7833" w14:textId="4E764E54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19F0237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5890ADE0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45653E17" w14:textId="1C931D7B" w:rsidR="00663B68" w:rsidRPr="00663B68" w:rsidRDefault="00663B68" w:rsidP="00663B68">
            <w:pPr>
              <w:pStyle w:val="SymalTableBody"/>
            </w:pPr>
            <w:r w:rsidRPr="00663B68">
              <w:t xml:space="preserve">Strip </w:t>
            </w:r>
            <w:r w:rsidR="006D42F9">
              <w:t>f</w:t>
            </w:r>
            <w:r w:rsidRPr="00663B68">
              <w:t>ormwork</w:t>
            </w:r>
          </w:p>
        </w:tc>
        <w:sdt>
          <w:sdtPr>
            <w:rPr>
              <w:sz w:val="24"/>
              <w:szCs w:val="36"/>
            </w:rPr>
            <w:id w:val="-1066877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580BD4E4" w14:textId="4E4914D1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146484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58F3152E" w14:textId="6A1352E7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00806433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4DE2659D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right w:val="nil"/>
            </w:tcBorders>
            <w:vAlign w:val="center"/>
          </w:tcPr>
          <w:p w14:paraId="416B50CE" w14:textId="44D4847F" w:rsidR="00663B68" w:rsidRPr="00663B68" w:rsidRDefault="00663B68" w:rsidP="00663B68">
            <w:pPr>
              <w:pStyle w:val="SymalTableBody"/>
            </w:pPr>
            <w:r w:rsidRPr="00663B68">
              <w:t xml:space="preserve">Concrete </w:t>
            </w:r>
            <w:r w:rsidR="006D42F9">
              <w:t>c</w:t>
            </w:r>
            <w:r w:rsidRPr="00663B68">
              <w:t>uring</w:t>
            </w:r>
          </w:p>
        </w:tc>
        <w:sdt>
          <w:sdtPr>
            <w:rPr>
              <w:sz w:val="24"/>
              <w:szCs w:val="36"/>
            </w:rPr>
            <w:id w:val="-916405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right w:val="nil"/>
                </w:tcBorders>
                <w:vAlign w:val="center"/>
              </w:tcPr>
              <w:p w14:paraId="4D07B964" w14:textId="422548B2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79726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right w:val="nil"/>
                </w:tcBorders>
                <w:vAlign w:val="center"/>
              </w:tcPr>
              <w:p w14:paraId="3C6000E7" w14:textId="30F58B0D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right w:val="nil"/>
            </w:tcBorders>
            <w:vAlign w:val="center"/>
          </w:tcPr>
          <w:p w14:paraId="4A0F7403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4018E0A1" w14:textId="77777777" w:rsidTr="00663B68">
        <w:trPr>
          <w:trHeight w:val="283"/>
        </w:trPr>
        <w:tc>
          <w:tcPr>
            <w:tcW w:w="4109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611FAA" w14:textId="1C62F62B" w:rsidR="00663B68" w:rsidRPr="00663B68" w:rsidRDefault="00663B68" w:rsidP="00663B68">
            <w:pPr>
              <w:pStyle w:val="SymalTableBody"/>
            </w:pPr>
            <w:r w:rsidRPr="00663B68">
              <w:t xml:space="preserve">Levels </w:t>
            </w:r>
            <w:r w:rsidR="006D42F9">
              <w:t>c</w:t>
            </w:r>
            <w:r w:rsidRPr="00663B68">
              <w:t>hecked</w:t>
            </w:r>
          </w:p>
        </w:tc>
        <w:sdt>
          <w:sdtPr>
            <w:rPr>
              <w:sz w:val="24"/>
              <w:szCs w:val="36"/>
            </w:rPr>
            <w:id w:val="1455686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06087841" w14:textId="0E4882B8" w:rsidR="00663B68" w:rsidRPr="00663B68" w:rsidRDefault="00663B68" w:rsidP="00663B68">
                <w:pPr>
                  <w:pStyle w:val="SymalTableBullet1"/>
                  <w:numPr>
                    <w:ilvl w:val="0"/>
                    <w:numId w:val="0"/>
                  </w:numPr>
                  <w:spacing w:before="0" w:after="0"/>
                  <w:ind w:left="227" w:hanging="227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sdt>
          <w:sdtPr>
            <w:rPr>
              <w:sz w:val="24"/>
              <w:szCs w:val="36"/>
            </w:rPr>
            <w:id w:val="-1379460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0DFA11A3" w14:textId="7EF06685" w:rsidR="00663B68" w:rsidRPr="00663B68" w:rsidRDefault="00663B68" w:rsidP="00663B68">
                <w:pPr>
                  <w:pStyle w:val="SymalTableNumber1"/>
                  <w:numPr>
                    <w:ilvl w:val="0"/>
                    <w:numId w:val="0"/>
                  </w:numPr>
                  <w:spacing w:before="0" w:after="0"/>
                  <w:ind w:left="284" w:hanging="284"/>
                  <w:jc w:val="center"/>
                  <w:rPr>
                    <w:sz w:val="24"/>
                    <w:szCs w:val="36"/>
                  </w:rPr>
                </w:pPr>
                <w:r w:rsidRPr="00663B68">
                  <w:rPr>
                    <w:rFonts w:ascii="MS Gothic" w:eastAsia="MS Gothic" w:hAnsi="MS Gothic" w:hint="eastAsia"/>
                    <w:sz w:val="24"/>
                    <w:szCs w:val="36"/>
                  </w:rPr>
                  <w:t>☐</w:t>
                </w:r>
              </w:p>
            </w:tc>
          </w:sdtContent>
        </w:sdt>
        <w:tc>
          <w:tcPr>
            <w:tcW w:w="3967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8345C8" w14:textId="77777777" w:rsidR="00663B68" w:rsidRPr="00724E38" w:rsidRDefault="00663B68" w:rsidP="00663B68">
            <w:pPr>
              <w:pStyle w:val="SymalTableBody"/>
            </w:pPr>
          </w:p>
        </w:tc>
      </w:tr>
      <w:tr w:rsidR="00663B68" w:rsidRPr="00F264C6" w14:paraId="032EE25C" w14:textId="77777777" w:rsidTr="00663B68">
        <w:trPr>
          <w:trHeight w:val="283"/>
        </w:trPr>
        <w:tc>
          <w:tcPr>
            <w:tcW w:w="9638" w:type="dxa"/>
            <w:gridSpan w:val="7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7DE10" w14:textId="14723784" w:rsidR="00663B68" w:rsidRPr="00663B68" w:rsidRDefault="00663B68" w:rsidP="00663B68">
            <w:pPr>
              <w:pStyle w:val="SymalTableBody"/>
              <w:spacing w:before="240" w:after="0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Additional c</w:t>
            </w:r>
            <w:r w:rsidRPr="00663B68">
              <w:rPr>
                <w:sz w:val="20"/>
                <w:szCs w:val="28"/>
              </w:rPr>
              <w:t>omments:</w:t>
            </w:r>
          </w:p>
        </w:tc>
      </w:tr>
      <w:tr w:rsidR="00663B68" w:rsidRPr="00F264C6" w14:paraId="0BCCB12A" w14:textId="77777777" w:rsidTr="00663B68">
        <w:trPr>
          <w:trHeight w:val="283"/>
        </w:trPr>
        <w:tc>
          <w:tcPr>
            <w:tcW w:w="9638" w:type="dxa"/>
            <w:gridSpan w:val="7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31711A" w14:textId="77777777" w:rsidR="00663B68" w:rsidRPr="00663B68" w:rsidRDefault="00663B68" w:rsidP="00663B68">
            <w:pPr>
              <w:pStyle w:val="SymalTableBody"/>
              <w:spacing w:before="120" w:after="20"/>
              <w:rPr>
                <w:sz w:val="20"/>
                <w:szCs w:val="28"/>
              </w:rPr>
            </w:pPr>
          </w:p>
        </w:tc>
      </w:tr>
      <w:tr w:rsidR="00663B68" w:rsidRPr="00F264C6" w14:paraId="309361E3" w14:textId="77777777" w:rsidTr="00663B68">
        <w:trPr>
          <w:trHeight w:val="283"/>
        </w:trPr>
        <w:tc>
          <w:tcPr>
            <w:tcW w:w="9638" w:type="dxa"/>
            <w:gridSpan w:val="7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C700C" w14:textId="77777777" w:rsidR="00663B68" w:rsidRPr="00663B68" w:rsidRDefault="00663B68" w:rsidP="00663B68">
            <w:pPr>
              <w:pStyle w:val="SymalTableBody"/>
              <w:spacing w:before="120" w:after="20"/>
              <w:rPr>
                <w:sz w:val="20"/>
                <w:szCs w:val="28"/>
              </w:rPr>
            </w:pPr>
          </w:p>
        </w:tc>
      </w:tr>
      <w:tr w:rsidR="00663B68" w:rsidRPr="00F264C6" w14:paraId="421C68DC" w14:textId="77777777" w:rsidTr="00663B68">
        <w:trPr>
          <w:trHeight w:val="283"/>
        </w:trPr>
        <w:tc>
          <w:tcPr>
            <w:tcW w:w="9638" w:type="dxa"/>
            <w:gridSpan w:val="7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1F2007" w14:textId="77777777" w:rsidR="00663B68" w:rsidRPr="00663B68" w:rsidRDefault="00663B68" w:rsidP="00663B68">
            <w:pPr>
              <w:pStyle w:val="SymalTableBody"/>
              <w:spacing w:before="120" w:after="20"/>
              <w:rPr>
                <w:sz w:val="20"/>
                <w:szCs w:val="28"/>
              </w:rPr>
            </w:pPr>
          </w:p>
        </w:tc>
      </w:tr>
      <w:tr w:rsidR="00663B68" w:rsidRPr="00F264C6" w14:paraId="505397AF" w14:textId="77777777" w:rsidTr="00663B68">
        <w:trPr>
          <w:trHeight w:val="28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41368" w14:textId="4ECE3E5C" w:rsidR="00663B68" w:rsidRPr="00663B68" w:rsidRDefault="00663B68" w:rsidP="00663B68">
            <w:pPr>
              <w:pStyle w:val="SymalTableBody"/>
              <w:spacing w:before="240" w:after="20"/>
              <w:rPr>
                <w:sz w:val="20"/>
                <w:szCs w:val="28"/>
              </w:rPr>
            </w:pPr>
            <w:r w:rsidRPr="00663B68">
              <w:rPr>
                <w:sz w:val="20"/>
                <w:szCs w:val="28"/>
              </w:rPr>
              <w:t>Pre</w:t>
            </w:r>
            <w:r>
              <w:rPr>
                <w:sz w:val="20"/>
                <w:szCs w:val="28"/>
              </w:rPr>
              <w:t>-</w:t>
            </w:r>
            <w:r w:rsidRPr="00663B68">
              <w:rPr>
                <w:sz w:val="20"/>
                <w:szCs w:val="28"/>
              </w:rPr>
              <w:t>pour checklist completed by</w:t>
            </w:r>
          </w:p>
        </w:tc>
        <w:tc>
          <w:tcPr>
            <w:tcW w:w="3118" w:type="dxa"/>
            <w:gridSpan w:val="4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4D988E5" w14:textId="77777777" w:rsidR="00663B68" w:rsidRPr="00663B68" w:rsidRDefault="00663B68" w:rsidP="00663B68">
            <w:pPr>
              <w:pStyle w:val="SymalTableBody"/>
              <w:spacing w:before="240" w:after="20"/>
              <w:rPr>
                <w:sz w:val="20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5ACCE" w14:textId="637CE01C" w:rsidR="00663B68" w:rsidRPr="00663B68" w:rsidRDefault="00663B68" w:rsidP="00663B68">
            <w:pPr>
              <w:pStyle w:val="SymalTableBody"/>
              <w:spacing w:before="240" w:after="20"/>
              <w:rPr>
                <w:sz w:val="20"/>
                <w:szCs w:val="28"/>
              </w:rPr>
            </w:pPr>
            <w:r w:rsidRPr="00663B68">
              <w:rPr>
                <w:sz w:val="20"/>
                <w:szCs w:val="28"/>
              </w:rPr>
              <w:t>Signature</w:t>
            </w:r>
          </w:p>
        </w:tc>
        <w:tc>
          <w:tcPr>
            <w:tcW w:w="2267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15761E6" w14:textId="16775CE9" w:rsidR="00663B68" w:rsidRPr="00663B68" w:rsidRDefault="00663B68" w:rsidP="00663B68">
            <w:pPr>
              <w:pStyle w:val="SymalTableBody"/>
              <w:spacing w:before="240" w:after="20"/>
              <w:rPr>
                <w:sz w:val="20"/>
                <w:szCs w:val="28"/>
              </w:rPr>
            </w:pPr>
          </w:p>
        </w:tc>
      </w:tr>
    </w:tbl>
    <w:p w14:paraId="7F35518A" w14:textId="77777777" w:rsidR="00467B28" w:rsidRPr="00663B68" w:rsidRDefault="00467B28" w:rsidP="00467B28">
      <w:pPr>
        <w:pStyle w:val="SymalBodycopylvl1"/>
        <w:rPr>
          <w:sz w:val="10"/>
          <w:szCs w:val="10"/>
        </w:rPr>
      </w:pPr>
    </w:p>
    <w:sectPr w:rsidR="00467B28" w:rsidRPr="00663B68" w:rsidSect="005C6519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227" w:footer="283" w:gutter="0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F7011" w14:textId="77777777" w:rsidR="00467B28" w:rsidRDefault="00467B28" w:rsidP="007617B0">
      <w:pPr>
        <w:spacing w:after="0"/>
      </w:pPr>
      <w:r>
        <w:separator/>
      </w:r>
    </w:p>
  </w:endnote>
  <w:endnote w:type="continuationSeparator" w:id="0">
    <w:p w14:paraId="20D29EFC" w14:textId="77777777" w:rsidR="00467B28" w:rsidRDefault="00467B28" w:rsidP="007617B0">
      <w:pPr>
        <w:spacing w:after="0"/>
      </w:pPr>
      <w:r>
        <w:continuationSeparator/>
      </w:r>
    </w:p>
  </w:endnote>
  <w:endnote w:type="continuationNotice" w:id="1">
    <w:p w14:paraId="71031BAB" w14:textId="77777777" w:rsidR="009F43E6" w:rsidRDefault="009F43E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9488" w14:textId="77777777" w:rsidR="00E00F9E" w:rsidRPr="00C1631D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BCE77" w14:textId="1A36B7CF" w:rsidR="00663B68" w:rsidRPr="00663B68" w:rsidRDefault="00663B68" w:rsidP="00663B68">
    <w:pPr>
      <w:pStyle w:val="Footer"/>
      <w:jc w:val="right"/>
    </w:pPr>
    <w:r w:rsidRPr="00663B68">
      <w:rPr>
        <w:noProof w:val="0"/>
      </w:rPr>
      <w:t xml:space="preserve">Page </w:t>
    </w:r>
    <w:r w:rsidRPr="00663B68">
      <w:rPr>
        <w:noProof w:val="0"/>
      </w:rPr>
      <w:fldChar w:fldCharType="begin"/>
    </w:r>
    <w:r w:rsidRPr="00663B68">
      <w:instrText xml:space="preserve"> PAGE   \* MERGEFORMAT </w:instrText>
    </w:r>
    <w:r w:rsidRPr="00663B68">
      <w:rPr>
        <w:noProof w:val="0"/>
      </w:rPr>
      <w:fldChar w:fldCharType="separate"/>
    </w:r>
    <w:r w:rsidRPr="00663B68">
      <w:t>1</w:t>
    </w:r>
    <w:r w:rsidRPr="00663B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41AA5" w14:textId="77777777" w:rsidR="00467B28" w:rsidRDefault="00467B28" w:rsidP="007617B0">
      <w:pPr>
        <w:spacing w:after="0"/>
      </w:pPr>
      <w:r>
        <w:separator/>
      </w:r>
    </w:p>
  </w:footnote>
  <w:footnote w:type="continuationSeparator" w:id="0">
    <w:p w14:paraId="7EC4E0C2" w14:textId="77777777" w:rsidR="00467B28" w:rsidRDefault="00467B28" w:rsidP="007617B0">
      <w:pPr>
        <w:spacing w:after="0"/>
      </w:pPr>
      <w:r>
        <w:continuationSeparator/>
      </w:r>
    </w:p>
  </w:footnote>
  <w:footnote w:type="continuationNotice" w:id="1">
    <w:p w14:paraId="2332A19B" w14:textId="77777777" w:rsidR="009F43E6" w:rsidRDefault="009F43E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6195548"/>
      <w:lock w:val="sdtContentLocked"/>
      <w15:appearance w15:val="hidden"/>
      <w:picture/>
    </w:sdtPr>
    <w:sdtContent>
      <w:p w14:paraId="20E2D76A" w14:textId="77777777" w:rsidR="00254C96" w:rsidRDefault="00254C96" w:rsidP="00174AA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2DC8E9D0" wp14:editId="0FBE9B7E">
              <wp:extent cx="447675" cy="789422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  <w:p w14:paraId="396EB69B" w14:textId="77777777" w:rsidR="00E00F9E" w:rsidRDefault="00E00F9E" w:rsidP="002E1EBA">
    <w:pPr>
      <w:pStyle w:val="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F5828" w14:textId="21AC2A8F" w:rsidR="00254C96" w:rsidRDefault="00F70320" w:rsidP="00467B28">
    <w:pPr>
      <w:spacing w:before="480" w:after="80"/>
      <w:jc w:val="right"/>
    </w:pPr>
    <w:sdt>
      <w:sdtPr>
        <w:id w:val="-382100070"/>
        <w:lock w:val="sdtContentLocked"/>
        <w15:appearance w15:val="hidden"/>
        <w:picture/>
      </w:sdtPr>
      <w:sdtContent>
        <w:r w:rsidR="00254C96">
          <w:rPr>
            <w:noProof/>
          </w:rPr>
          <w:drawing>
            <wp:inline distT="0" distB="0" distL="0" distR="0" wp14:anchorId="1E5FFCD4" wp14:editId="63731280">
              <wp:extent cx="1839600" cy="547200"/>
              <wp:effectExtent l="0" t="0" r="0" b="571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467B28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6AC0C8D"/>
    <w:multiLevelType w:val="multilevel"/>
    <w:tmpl w:val="8F2AB0FA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D9A2D5A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4C5CDAFE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SymalTableBullet2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8E232C4"/>
    <w:multiLevelType w:val="hybridMultilevel"/>
    <w:tmpl w:val="5C4414FC"/>
    <w:lvl w:ilvl="0" w:tplc="4816F26A">
      <w:start w:val="1"/>
      <w:numFmt w:val="lowerLetter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A32683D"/>
    <w:multiLevelType w:val="multilevel"/>
    <w:tmpl w:val="4B36B5E6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000000" w:themeColor="text1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1" w15:restartNumberingAfterBreak="0">
    <w:nsid w:val="34667681"/>
    <w:multiLevelType w:val="hybridMultilevel"/>
    <w:tmpl w:val="1A34B7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215E6"/>
    <w:multiLevelType w:val="multilevel"/>
    <w:tmpl w:val="158278B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asciiTheme="majorHAnsi" w:hAnsiTheme="majorHAnsi" w:hint="default"/>
        <w:color w:val="000000" w:themeColor="text1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asciiTheme="majorHAnsi" w:hAnsiTheme="majorHAnsi" w:hint="default"/>
        <w:color w:val="000000" w:themeColor="text1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asciiTheme="majorHAnsi" w:hAnsiTheme="majorHAnsi" w:hint="default"/>
        <w:color w:val="000000" w:themeColor="text1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5137B0C"/>
    <w:multiLevelType w:val="hybridMultilevel"/>
    <w:tmpl w:val="A4387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264B4"/>
    <w:multiLevelType w:val="hybridMultilevel"/>
    <w:tmpl w:val="04C2F852"/>
    <w:lvl w:ilvl="0" w:tplc="2E5E2236">
      <w:start w:val="1"/>
      <w:numFmt w:val="bullet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667A7"/>
    <w:multiLevelType w:val="multilevel"/>
    <w:tmpl w:val="92BC9A4C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6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9" w15:restartNumberingAfterBreak="0">
    <w:nsid w:val="6D6A5767"/>
    <w:multiLevelType w:val="multilevel"/>
    <w:tmpl w:val="165E5A1E"/>
    <w:lvl w:ilvl="0">
      <w:start w:val="1"/>
      <w:numFmt w:val="decimal"/>
      <w:pStyle w:val="SymalTableNumber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7EE3122B"/>
    <w:multiLevelType w:val="multilevel"/>
    <w:tmpl w:val="38B6FA6E"/>
    <w:numStyleLink w:val="CivLegal"/>
  </w:abstractNum>
  <w:num w:numId="1" w16cid:durableId="383992880">
    <w:abstractNumId w:val="14"/>
  </w:num>
  <w:num w:numId="2" w16cid:durableId="133447671">
    <w:abstractNumId w:val="10"/>
  </w:num>
  <w:num w:numId="3" w16cid:durableId="786654628">
    <w:abstractNumId w:val="18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594200">
    <w:abstractNumId w:val="3"/>
  </w:num>
  <w:num w:numId="5" w16cid:durableId="407387452">
    <w:abstractNumId w:val="15"/>
  </w:num>
  <w:num w:numId="6" w16cid:durableId="487790098">
    <w:abstractNumId w:val="4"/>
  </w:num>
  <w:num w:numId="7" w16cid:durableId="220337486">
    <w:abstractNumId w:val="5"/>
  </w:num>
  <w:num w:numId="8" w16cid:durableId="1151823862">
    <w:abstractNumId w:val="1"/>
  </w:num>
  <w:num w:numId="9" w16cid:durableId="1306007053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pStyle w:val="SymalTableBullet2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18437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842382">
    <w:abstractNumId w:val="12"/>
  </w:num>
  <w:num w:numId="12" w16cid:durableId="15814055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216211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94140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51262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28667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07624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925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20479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31456678">
    <w:abstractNumId w:val="0"/>
  </w:num>
  <w:num w:numId="21" w16cid:durableId="575668722">
    <w:abstractNumId w:val="9"/>
  </w:num>
  <w:num w:numId="22" w16cid:durableId="1924298091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252423105">
    <w:abstractNumId w:val="17"/>
  </w:num>
  <w:num w:numId="24" w16cid:durableId="1545367076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7279174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935365">
    <w:abstractNumId w:val="15"/>
    <w:lvlOverride w:ilvl="0">
      <w:lvl w:ilvl="0">
        <w:start w:val="1"/>
        <w:numFmt w:val="decimal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95831543">
    <w:abstractNumId w:val="18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46170771">
    <w:abstractNumId w:val="16"/>
  </w:num>
  <w:num w:numId="29" w16cid:durableId="4137430">
    <w:abstractNumId w:val="8"/>
  </w:num>
  <w:num w:numId="30" w16cid:durableId="728000864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pStyle w:val="SymalTableBullet2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382676761">
    <w:abstractNumId w:val="11"/>
  </w:num>
  <w:num w:numId="32" w16cid:durableId="479231020">
    <w:abstractNumId w:val="13"/>
  </w:num>
  <w:num w:numId="33" w16cid:durableId="871462010">
    <w:abstractNumId w:val="2"/>
  </w:num>
  <w:num w:numId="34" w16cid:durableId="356539036">
    <w:abstractNumId w:val="6"/>
    <w:lvlOverride w:ilvl="0">
      <w:lvl w:ilvl="0">
        <w:start w:val="1"/>
        <w:numFmt w:val="decimal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decimal"/>
        <w:pStyle w:val="SymalTableBullet2"/>
        <w:lvlText w:val="−"/>
        <w:lvlJc w:val="left"/>
        <w:pPr>
          <w:ind w:left="454" w:hanging="227"/>
        </w:pPr>
        <w:rPr>
          <w:rFonts w:ascii="Calibri" w:hAnsi="Calibri" w:cs="Times New Roman" w:hint="default"/>
        </w:rPr>
      </w:lvl>
    </w:lvlOverride>
    <w:lvlOverride w:ilvl="2">
      <w:lvl w:ilvl="2">
        <w:start w:val="1"/>
        <w:numFmt w:val="decimal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decimal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decimal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5" w16cid:durableId="132144077">
    <w:abstractNumId w:val="15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sz w:val="18"/>
        </w:rPr>
      </w:lvl>
    </w:lvlOverride>
    <w:lvlOverride w:ilvl="1">
      <w:lvl w:ilvl="1">
        <w:start w:val="1"/>
        <w:numFmt w:val="decimal"/>
        <w:lvlRestart w:val="0"/>
        <w:lvlText w:val="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3."/>
        <w:lvlJc w:val="left"/>
        <w:pPr>
          <w:ind w:left="852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(%5)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lvlRestart w:val="0"/>
        <w:lvlText w:val="(%6)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Restart w:val="0"/>
        <w:lvlText w:val="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lvlRestart w:val="0"/>
        <w:lvlText w:val="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lvlRestart w:val="0"/>
        <w:lvlText w:val="%9."/>
        <w:lvlJc w:val="left"/>
        <w:pPr>
          <w:ind w:left="2556" w:hanging="284"/>
        </w:pPr>
        <w:rPr>
          <w:rFonts w:hint="default"/>
        </w:rPr>
      </w:lvl>
    </w:lvlOverride>
  </w:num>
  <w:num w:numId="36" w16cid:durableId="1845120898">
    <w:abstractNumId w:val="15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sz w:val="18"/>
        </w:rPr>
      </w:lvl>
    </w:lvlOverride>
    <w:lvlOverride w:ilvl="1">
      <w:lvl w:ilvl="1">
        <w:start w:val="1"/>
        <w:numFmt w:val="decimal"/>
        <w:lvlRestart w:val="0"/>
        <w:lvlText w:val="%2."/>
        <w:lvlJc w:val="left"/>
        <w:pPr>
          <w:ind w:left="454" w:hanging="227"/>
        </w:pPr>
      </w:lvl>
    </w:lvlOverride>
    <w:lvlOverride w:ilvl="2">
      <w:lvl w:ilvl="2">
        <w:start w:val="1"/>
        <w:numFmt w:val="decimal"/>
        <w:lvlRestart w:val="0"/>
        <w:lvlText w:val="%3."/>
        <w:lvlJc w:val="left"/>
        <w:pPr>
          <w:ind w:left="681" w:hanging="227"/>
        </w:p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908" w:hanging="227"/>
        </w:pPr>
      </w:lvl>
    </w:lvlOverride>
    <w:lvlOverride w:ilvl="4">
      <w:lvl w:ilvl="4">
        <w:start w:val="1"/>
        <w:numFmt w:val="decimal"/>
        <w:lvlRestart w:val="0"/>
        <w:lvlText w:val="(%5)"/>
        <w:lvlJc w:val="left"/>
        <w:pPr>
          <w:ind w:left="1135" w:hanging="227"/>
        </w:pPr>
      </w:lvl>
    </w:lvlOverride>
    <w:lvlOverride w:ilvl="5">
      <w:lvl w:ilvl="5">
        <w:start w:val="1"/>
        <w:numFmt w:val="decimal"/>
        <w:lvlRestart w:val="0"/>
        <w:lvlText w:val="(%6)"/>
        <w:lvlJc w:val="left"/>
        <w:pPr>
          <w:ind w:left="1362" w:hanging="227"/>
        </w:pPr>
      </w:lvl>
    </w:lvlOverride>
    <w:lvlOverride w:ilvl="6">
      <w:lvl w:ilvl="6">
        <w:start w:val="1"/>
        <w:numFmt w:val="decimal"/>
        <w:lvlRestart w:val="0"/>
        <w:lvlText w:val="%7."/>
        <w:lvlJc w:val="left"/>
        <w:pPr>
          <w:ind w:left="1589" w:hanging="227"/>
        </w:pPr>
      </w:lvl>
    </w:lvlOverride>
    <w:lvlOverride w:ilvl="7">
      <w:lvl w:ilvl="7">
        <w:start w:val="1"/>
        <w:numFmt w:val="decimal"/>
        <w:lvlRestart w:val="0"/>
        <w:lvlText w:val="%8."/>
        <w:lvlJc w:val="left"/>
        <w:pPr>
          <w:ind w:left="1816" w:hanging="227"/>
        </w:pPr>
      </w:lvl>
    </w:lvlOverride>
    <w:lvlOverride w:ilvl="8">
      <w:lvl w:ilvl="8">
        <w:start w:val="1"/>
        <w:numFmt w:val="decimal"/>
        <w:lvlRestart w:val="0"/>
        <w:lvlText w:val="%9."/>
        <w:lvlJc w:val="left"/>
        <w:pPr>
          <w:ind w:left="2043" w:hanging="227"/>
        </w:pPr>
      </w:lvl>
    </w:lvlOverride>
  </w:num>
  <w:num w:numId="37" w16cid:durableId="913051635">
    <w:abstractNumId w:val="7"/>
  </w:num>
  <w:num w:numId="38" w16cid:durableId="1582789712">
    <w:abstractNumId w:val="19"/>
  </w:num>
  <w:num w:numId="39" w16cid:durableId="984701176">
    <w:abstractNumId w:val="15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40" w16cid:durableId="600452492">
    <w:abstractNumId w:val="18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1" w16cid:durableId="2004509312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pStyle w:val="SymalTableBullet2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42" w16cid:durableId="1142384444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43" w16cid:durableId="1753508163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44" w16cid:durableId="119959202">
    <w:abstractNumId w:val="15"/>
    <w:lvlOverride w:ilvl="0">
      <w:lvl w:ilvl="0">
        <w:start w:val="1"/>
        <w:numFmt w:val="decimal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45" w16cid:durableId="23554330">
    <w:abstractNumId w:val="18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6" w16cid:durableId="1730423543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pStyle w:val="SymalTableBullet2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47" w16cid:durableId="675958795">
    <w:abstractNumId w:val="6"/>
    <w:lvlOverride w:ilvl="0">
      <w:lvl w:ilvl="0">
        <w:start w:val="1"/>
        <w:numFmt w:val="decimal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decimal"/>
        <w:pStyle w:val="SymalTableBullet2"/>
        <w:lvlText w:val="−"/>
        <w:lvlJc w:val="left"/>
        <w:pPr>
          <w:ind w:left="454" w:hanging="227"/>
        </w:pPr>
        <w:rPr>
          <w:rFonts w:ascii="Calibri" w:hAnsi="Calibri" w:cs="Times New Roman" w:hint="default"/>
        </w:rPr>
      </w:lvl>
    </w:lvlOverride>
    <w:lvlOverride w:ilvl="2">
      <w:lvl w:ilvl="2">
        <w:start w:val="1"/>
        <w:numFmt w:val="decimal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decimal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decimal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48" w16cid:durableId="1236165102">
    <w:abstractNumId w:val="15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sz w:val="18"/>
        </w:rPr>
      </w:lvl>
    </w:lvlOverride>
    <w:lvlOverride w:ilvl="1">
      <w:lvl w:ilvl="1">
        <w:start w:val="1"/>
        <w:numFmt w:val="decimal"/>
        <w:lvlRestart w:val="0"/>
        <w:lvlText w:val="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3."/>
        <w:lvlJc w:val="left"/>
        <w:pPr>
          <w:ind w:left="852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(%5)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lvlRestart w:val="0"/>
        <w:lvlText w:val="(%6)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Restart w:val="0"/>
        <w:lvlText w:val="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lvlRestart w:val="0"/>
        <w:lvlText w:val="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lvlRestart w:val="0"/>
        <w:lvlText w:val="%9."/>
        <w:lvlJc w:val="left"/>
        <w:pPr>
          <w:ind w:left="2556" w:hanging="284"/>
        </w:pPr>
        <w:rPr>
          <w:rFonts w:hint="default"/>
        </w:rPr>
      </w:lvl>
    </w:lvlOverride>
  </w:num>
  <w:num w:numId="49" w16cid:durableId="1332760439">
    <w:abstractNumId w:val="15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sz w:val="18"/>
        </w:rPr>
      </w:lvl>
    </w:lvlOverride>
    <w:lvlOverride w:ilvl="1">
      <w:lvl w:ilvl="1">
        <w:start w:val="1"/>
        <w:numFmt w:val="decimal"/>
        <w:lvlRestart w:val="0"/>
        <w:lvlText w:val="%2."/>
        <w:lvlJc w:val="left"/>
        <w:pPr>
          <w:ind w:left="454" w:hanging="227"/>
        </w:pPr>
      </w:lvl>
    </w:lvlOverride>
    <w:lvlOverride w:ilvl="2">
      <w:lvl w:ilvl="2">
        <w:start w:val="1"/>
        <w:numFmt w:val="decimal"/>
        <w:lvlRestart w:val="0"/>
        <w:lvlText w:val="%3."/>
        <w:lvlJc w:val="left"/>
        <w:pPr>
          <w:ind w:left="681" w:hanging="227"/>
        </w:pPr>
      </w:lvl>
    </w:lvlOverride>
    <w:lvlOverride w:ilvl="3">
      <w:lvl w:ilvl="3">
        <w:start w:val="1"/>
        <w:numFmt w:val="decimal"/>
        <w:lvlRestart w:val="0"/>
        <w:lvlText w:val="(%4)"/>
        <w:lvlJc w:val="left"/>
        <w:pPr>
          <w:ind w:left="908" w:hanging="227"/>
        </w:pPr>
      </w:lvl>
    </w:lvlOverride>
    <w:lvlOverride w:ilvl="4">
      <w:lvl w:ilvl="4">
        <w:start w:val="1"/>
        <w:numFmt w:val="decimal"/>
        <w:lvlRestart w:val="0"/>
        <w:lvlText w:val="(%5)"/>
        <w:lvlJc w:val="left"/>
        <w:pPr>
          <w:ind w:left="1135" w:hanging="227"/>
        </w:pPr>
      </w:lvl>
    </w:lvlOverride>
    <w:lvlOverride w:ilvl="5">
      <w:lvl w:ilvl="5">
        <w:start w:val="1"/>
        <w:numFmt w:val="decimal"/>
        <w:lvlRestart w:val="0"/>
        <w:lvlText w:val="(%6)"/>
        <w:lvlJc w:val="left"/>
        <w:pPr>
          <w:ind w:left="1362" w:hanging="227"/>
        </w:pPr>
      </w:lvl>
    </w:lvlOverride>
    <w:lvlOverride w:ilvl="6">
      <w:lvl w:ilvl="6">
        <w:start w:val="1"/>
        <w:numFmt w:val="decimal"/>
        <w:lvlRestart w:val="0"/>
        <w:lvlText w:val="%7."/>
        <w:lvlJc w:val="left"/>
        <w:pPr>
          <w:ind w:left="1589" w:hanging="227"/>
        </w:pPr>
      </w:lvl>
    </w:lvlOverride>
    <w:lvlOverride w:ilvl="7">
      <w:lvl w:ilvl="7">
        <w:start w:val="1"/>
        <w:numFmt w:val="decimal"/>
        <w:lvlRestart w:val="0"/>
        <w:lvlText w:val="%8."/>
        <w:lvlJc w:val="left"/>
        <w:pPr>
          <w:ind w:left="1816" w:hanging="227"/>
        </w:pPr>
      </w:lvl>
    </w:lvlOverride>
    <w:lvlOverride w:ilvl="8">
      <w:lvl w:ilvl="8">
        <w:start w:val="1"/>
        <w:numFmt w:val="decimal"/>
        <w:lvlRestart w:val="0"/>
        <w:lvlText w:val="%9."/>
        <w:lvlJc w:val="left"/>
        <w:pPr>
          <w:ind w:left="2043" w:hanging="227"/>
        </w:pPr>
      </w:lvl>
    </w:lvlOverride>
  </w:num>
  <w:num w:numId="50" w16cid:durableId="1590503132">
    <w:abstractNumId w:val="15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28"/>
    <w:rsid w:val="0000288E"/>
    <w:rsid w:val="0000348A"/>
    <w:rsid w:val="00006953"/>
    <w:rsid w:val="00013E57"/>
    <w:rsid w:val="000158DC"/>
    <w:rsid w:val="00016A72"/>
    <w:rsid w:val="00021F49"/>
    <w:rsid w:val="00024341"/>
    <w:rsid w:val="000244BA"/>
    <w:rsid w:val="0003431C"/>
    <w:rsid w:val="000359E4"/>
    <w:rsid w:val="00035C95"/>
    <w:rsid w:val="00036429"/>
    <w:rsid w:val="00042A87"/>
    <w:rsid w:val="0004421D"/>
    <w:rsid w:val="00046F51"/>
    <w:rsid w:val="0006000A"/>
    <w:rsid w:val="000628FA"/>
    <w:rsid w:val="000675CC"/>
    <w:rsid w:val="000759B7"/>
    <w:rsid w:val="0007608B"/>
    <w:rsid w:val="000802C9"/>
    <w:rsid w:val="00080579"/>
    <w:rsid w:val="000820F9"/>
    <w:rsid w:val="00082CCD"/>
    <w:rsid w:val="00086B45"/>
    <w:rsid w:val="00090ACC"/>
    <w:rsid w:val="00091863"/>
    <w:rsid w:val="000918CF"/>
    <w:rsid w:val="00093207"/>
    <w:rsid w:val="0009555B"/>
    <w:rsid w:val="000A2CFE"/>
    <w:rsid w:val="000A37E9"/>
    <w:rsid w:val="000D0E97"/>
    <w:rsid w:val="000E0B96"/>
    <w:rsid w:val="000F6E06"/>
    <w:rsid w:val="00112853"/>
    <w:rsid w:val="001147B4"/>
    <w:rsid w:val="001153A9"/>
    <w:rsid w:val="00123A2C"/>
    <w:rsid w:val="001329E3"/>
    <w:rsid w:val="00133B67"/>
    <w:rsid w:val="0013432E"/>
    <w:rsid w:val="00136359"/>
    <w:rsid w:val="00145C21"/>
    <w:rsid w:val="00150E01"/>
    <w:rsid w:val="0015238F"/>
    <w:rsid w:val="00152695"/>
    <w:rsid w:val="00152A1E"/>
    <w:rsid w:val="00155071"/>
    <w:rsid w:val="00164930"/>
    <w:rsid w:val="00164D07"/>
    <w:rsid w:val="00174AA6"/>
    <w:rsid w:val="001751DD"/>
    <w:rsid w:val="00180312"/>
    <w:rsid w:val="001811DA"/>
    <w:rsid w:val="0018362E"/>
    <w:rsid w:val="00191711"/>
    <w:rsid w:val="001937AC"/>
    <w:rsid w:val="001A01D6"/>
    <w:rsid w:val="001A7888"/>
    <w:rsid w:val="001B06FE"/>
    <w:rsid w:val="001B3E1F"/>
    <w:rsid w:val="001B4060"/>
    <w:rsid w:val="001B4280"/>
    <w:rsid w:val="001C6BDE"/>
    <w:rsid w:val="001D6AD5"/>
    <w:rsid w:val="001E02D6"/>
    <w:rsid w:val="001E260A"/>
    <w:rsid w:val="001E5EB5"/>
    <w:rsid w:val="001E78E7"/>
    <w:rsid w:val="001F1641"/>
    <w:rsid w:val="001F3ABC"/>
    <w:rsid w:val="001F4330"/>
    <w:rsid w:val="0020352B"/>
    <w:rsid w:val="0020683E"/>
    <w:rsid w:val="00206EA9"/>
    <w:rsid w:val="00210357"/>
    <w:rsid w:val="002129DE"/>
    <w:rsid w:val="00213887"/>
    <w:rsid w:val="00227C11"/>
    <w:rsid w:val="0024627B"/>
    <w:rsid w:val="00246558"/>
    <w:rsid w:val="00254C96"/>
    <w:rsid w:val="0025506A"/>
    <w:rsid w:val="002608E7"/>
    <w:rsid w:val="00264F3C"/>
    <w:rsid w:val="00271B7D"/>
    <w:rsid w:val="00276E10"/>
    <w:rsid w:val="00280FAE"/>
    <w:rsid w:val="00281140"/>
    <w:rsid w:val="00282680"/>
    <w:rsid w:val="0028562B"/>
    <w:rsid w:val="00297105"/>
    <w:rsid w:val="002A0FEA"/>
    <w:rsid w:val="002B034B"/>
    <w:rsid w:val="002B33D2"/>
    <w:rsid w:val="002B7C52"/>
    <w:rsid w:val="002C40D8"/>
    <w:rsid w:val="002D1C5E"/>
    <w:rsid w:val="002D3A6B"/>
    <w:rsid w:val="002D4D22"/>
    <w:rsid w:val="002E08A0"/>
    <w:rsid w:val="002E1EBA"/>
    <w:rsid w:val="002E46E4"/>
    <w:rsid w:val="002E5DB8"/>
    <w:rsid w:val="002F7E9F"/>
    <w:rsid w:val="00305EFD"/>
    <w:rsid w:val="003141E2"/>
    <w:rsid w:val="0031420F"/>
    <w:rsid w:val="00325213"/>
    <w:rsid w:val="00331F8C"/>
    <w:rsid w:val="00345260"/>
    <w:rsid w:val="003454F9"/>
    <w:rsid w:val="00345D7B"/>
    <w:rsid w:val="00346FF0"/>
    <w:rsid w:val="003506D8"/>
    <w:rsid w:val="00351D72"/>
    <w:rsid w:val="003706F1"/>
    <w:rsid w:val="00371939"/>
    <w:rsid w:val="00376A5F"/>
    <w:rsid w:val="003868C5"/>
    <w:rsid w:val="00386D74"/>
    <w:rsid w:val="003928DB"/>
    <w:rsid w:val="0039441E"/>
    <w:rsid w:val="003948BD"/>
    <w:rsid w:val="00395F0F"/>
    <w:rsid w:val="003A1A4C"/>
    <w:rsid w:val="003B1DA5"/>
    <w:rsid w:val="003B345C"/>
    <w:rsid w:val="003B361E"/>
    <w:rsid w:val="003B5348"/>
    <w:rsid w:val="003C280F"/>
    <w:rsid w:val="003C2BA2"/>
    <w:rsid w:val="003C5481"/>
    <w:rsid w:val="003E111A"/>
    <w:rsid w:val="003E2E17"/>
    <w:rsid w:val="003F1AC6"/>
    <w:rsid w:val="003F22E3"/>
    <w:rsid w:val="003F24B5"/>
    <w:rsid w:val="003F396E"/>
    <w:rsid w:val="004041A5"/>
    <w:rsid w:val="004110DC"/>
    <w:rsid w:val="004121D0"/>
    <w:rsid w:val="00412FBF"/>
    <w:rsid w:val="00414B29"/>
    <w:rsid w:val="00426CA1"/>
    <w:rsid w:val="004310D2"/>
    <w:rsid w:val="00434660"/>
    <w:rsid w:val="0044465E"/>
    <w:rsid w:val="004446C0"/>
    <w:rsid w:val="00445E95"/>
    <w:rsid w:val="00446D9B"/>
    <w:rsid w:val="0045123D"/>
    <w:rsid w:val="004563BB"/>
    <w:rsid w:val="00457DD8"/>
    <w:rsid w:val="00460ED2"/>
    <w:rsid w:val="00463EF2"/>
    <w:rsid w:val="00465C9A"/>
    <w:rsid w:val="004661B2"/>
    <w:rsid w:val="00467B28"/>
    <w:rsid w:val="00475BB5"/>
    <w:rsid w:val="0047722B"/>
    <w:rsid w:val="00481DBA"/>
    <w:rsid w:val="00482E78"/>
    <w:rsid w:val="00484408"/>
    <w:rsid w:val="00485853"/>
    <w:rsid w:val="004908DD"/>
    <w:rsid w:val="00492A2D"/>
    <w:rsid w:val="004A0399"/>
    <w:rsid w:val="004A0E5D"/>
    <w:rsid w:val="004A0FEB"/>
    <w:rsid w:val="004A3D14"/>
    <w:rsid w:val="004A405A"/>
    <w:rsid w:val="004A4EDE"/>
    <w:rsid w:val="004B29E1"/>
    <w:rsid w:val="004B52F4"/>
    <w:rsid w:val="004B7DF8"/>
    <w:rsid w:val="004C0D19"/>
    <w:rsid w:val="004D1370"/>
    <w:rsid w:val="004D1AFB"/>
    <w:rsid w:val="004D5421"/>
    <w:rsid w:val="004E03AA"/>
    <w:rsid w:val="004E1444"/>
    <w:rsid w:val="004E1A53"/>
    <w:rsid w:val="004E23FF"/>
    <w:rsid w:val="004F0428"/>
    <w:rsid w:val="004F37AE"/>
    <w:rsid w:val="004F7DCE"/>
    <w:rsid w:val="005009B9"/>
    <w:rsid w:val="0050180D"/>
    <w:rsid w:val="0050215F"/>
    <w:rsid w:val="00505D2E"/>
    <w:rsid w:val="00506CF3"/>
    <w:rsid w:val="00511E7F"/>
    <w:rsid w:val="00516857"/>
    <w:rsid w:val="005203B4"/>
    <w:rsid w:val="0052741B"/>
    <w:rsid w:val="00534122"/>
    <w:rsid w:val="005371C9"/>
    <w:rsid w:val="00537E2F"/>
    <w:rsid w:val="00537E86"/>
    <w:rsid w:val="00541D39"/>
    <w:rsid w:val="00544906"/>
    <w:rsid w:val="005462B0"/>
    <w:rsid w:val="00551A40"/>
    <w:rsid w:val="00552FA3"/>
    <w:rsid w:val="00554EA4"/>
    <w:rsid w:val="00567B07"/>
    <w:rsid w:val="0057071D"/>
    <w:rsid w:val="0057088F"/>
    <w:rsid w:val="00573BA8"/>
    <w:rsid w:val="0057414C"/>
    <w:rsid w:val="00581148"/>
    <w:rsid w:val="00582BD0"/>
    <w:rsid w:val="0058363C"/>
    <w:rsid w:val="0059310E"/>
    <w:rsid w:val="0059509B"/>
    <w:rsid w:val="005A2DB2"/>
    <w:rsid w:val="005A48A3"/>
    <w:rsid w:val="005B7315"/>
    <w:rsid w:val="005C6519"/>
    <w:rsid w:val="005D17DD"/>
    <w:rsid w:val="005E1C0B"/>
    <w:rsid w:val="005E1E7C"/>
    <w:rsid w:val="005E1EEB"/>
    <w:rsid w:val="005E7C7F"/>
    <w:rsid w:val="005F20A8"/>
    <w:rsid w:val="00600E4F"/>
    <w:rsid w:val="00605D71"/>
    <w:rsid w:val="00607B0C"/>
    <w:rsid w:val="00612627"/>
    <w:rsid w:val="00613248"/>
    <w:rsid w:val="00614A80"/>
    <w:rsid w:val="00614B38"/>
    <w:rsid w:val="006163DC"/>
    <w:rsid w:val="006239C8"/>
    <w:rsid w:val="00624ADE"/>
    <w:rsid w:val="00624F56"/>
    <w:rsid w:val="00626F76"/>
    <w:rsid w:val="006338C3"/>
    <w:rsid w:val="00635B53"/>
    <w:rsid w:val="00640BAA"/>
    <w:rsid w:val="00644773"/>
    <w:rsid w:val="0065381A"/>
    <w:rsid w:val="00653EE2"/>
    <w:rsid w:val="00655E24"/>
    <w:rsid w:val="00657AFA"/>
    <w:rsid w:val="00663AA2"/>
    <w:rsid w:val="00663B68"/>
    <w:rsid w:val="006660B9"/>
    <w:rsid w:val="00671642"/>
    <w:rsid w:val="0067183E"/>
    <w:rsid w:val="00673187"/>
    <w:rsid w:val="00673B98"/>
    <w:rsid w:val="00674A05"/>
    <w:rsid w:val="0067576B"/>
    <w:rsid w:val="00675AB8"/>
    <w:rsid w:val="00684AC4"/>
    <w:rsid w:val="00685D3C"/>
    <w:rsid w:val="00692EFD"/>
    <w:rsid w:val="00697598"/>
    <w:rsid w:val="006B5E64"/>
    <w:rsid w:val="006B7AF5"/>
    <w:rsid w:val="006C1CE9"/>
    <w:rsid w:val="006D42F9"/>
    <w:rsid w:val="006D63A9"/>
    <w:rsid w:val="006E29C0"/>
    <w:rsid w:val="006F6C26"/>
    <w:rsid w:val="00700788"/>
    <w:rsid w:val="007020DA"/>
    <w:rsid w:val="00702D64"/>
    <w:rsid w:val="00705F67"/>
    <w:rsid w:val="00706B2D"/>
    <w:rsid w:val="007101DE"/>
    <w:rsid w:val="00713840"/>
    <w:rsid w:val="0071393C"/>
    <w:rsid w:val="007173A8"/>
    <w:rsid w:val="00726B7F"/>
    <w:rsid w:val="00726F78"/>
    <w:rsid w:val="00733121"/>
    <w:rsid w:val="007332CD"/>
    <w:rsid w:val="00743775"/>
    <w:rsid w:val="007502EC"/>
    <w:rsid w:val="007531BF"/>
    <w:rsid w:val="00753B1F"/>
    <w:rsid w:val="007544FF"/>
    <w:rsid w:val="007617B0"/>
    <w:rsid w:val="00764655"/>
    <w:rsid w:val="00770D7E"/>
    <w:rsid w:val="00775367"/>
    <w:rsid w:val="0078221A"/>
    <w:rsid w:val="007918AD"/>
    <w:rsid w:val="00797266"/>
    <w:rsid w:val="007A3D8B"/>
    <w:rsid w:val="007A72CF"/>
    <w:rsid w:val="007B06B4"/>
    <w:rsid w:val="007B51B3"/>
    <w:rsid w:val="007C1826"/>
    <w:rsid w:val="007C18AE"/>
    <w:rsid w:val="007C415C"/>
    <w:rsid w:val="007D1801"/>
    <w:rsid w:val="007D2294"/>
    <w:rsid w:val="007D77CF"/>
    <w:rsid w:val="007F1E92"/>
    <w:rsid w:val="007F3309"/>
    <w:rsid w:val="007F409D"/>
    <w:rsid w:val="007F5D0E"/>
    <w:rsid w:val="007F7B79"/>
    <w:rsid w:val="00802DDF"/>
    <w:rsid w:val="008042D6"/>
    <w:rsid w:val="00807516"/>
    <w:rsid w:val="00812D80"/>
    <w:rsid w:val="00815CB5"/>
    <w:rsid w:val="008250AC"/>
    <w:rsid w:val="00836163"/>
    <w:rsid w:val="008460EF"/>
    <w:rsid w:val="00846784"/>
    <w:rsid w:val="00846D58"/>
    <w:rsid w:val="00846E14"/>
    <w:rsid w:val="00854579"/>
    <w:rsid w:val="008549D2"/>
    <w:rsid w:val="00857276"/>
    <w:rsid w:val="008658C5"/>
    <w:rsid w:val="008849EB"/>
    <w:rsid w:val="00892EDB"/>
    <w:rsid w:val="008969A1"/>
    <w:rsid w:val="008A6FA5"/>
    <w:rsid w:val="008B1447"/>
    <w:rsid w:val="008B2BD8"/>
    <w:rsid w:val="008B3132"/>
    <w:rsid w:val="008B44D5"/>
    <w:rsid w:val="008B6294"/>
    <w:rsid w:val="008D0815"/>
    <w:rsid w:val="008D7258"/>
    <w:rsid w:val="008F529F"/>
    <w:rsid w:val="008F52D6"/>
    <w:rsid w:val="00902CC5"/>
    <w:rsid w:val="00905271"/>
    <w:rsid w:val="009122A5"/>
    <w:rsid w:val="009213E7"/>
    <w:rsid w:val="009317A5"/>
    <w:rsid w:val="00932750"/>
    <w:rsid w:val="00934D59"/>
    <w:rsid w:val="0095617A"/>
    <w:rsid w:val="00956461"/>
    <w:rsid w:val="009612AB"/>
    <w:rsid w:val="00967143"/>
    <w:rsid w:val="00971115"/>
    <w:rsid w:val="009754FD"/>
    <w:rsid w:val="009775CA"/>
    <w:rsid w:val="0097797F"/>
    <w:rsid w:val="0099656E"/>
    <w:rsid w:val="00997E2B"/>
    <w:rsid w:val="00997ED4"/>
    <w:rsid w:val="00997FB5"/>
    <w:rsid w:val="009A2F10"/>
    <w:rsid w:val="009A4487"/>
    <w:rsid w:val="009A65F4"/>
    <w:rsid w:val="009B08F6"/>
    <w:rsid w:val="009B3011"/>
    <w:rsid w:val="009B7B58"/>
    <w:rsid w:val="009B7C00"/>
    <w:rsid w:val="009C0AD2"/>
    <w:rsid w:val="009C1686"/>
    <w:rsid w:val="009C6D48"/>
    <w:rsid w:val="009D12AA"/>
    <w:rsid w:val="009D1CD2"/>
    <w:rsid w:val="009D2A75"/>
    <w:rsid w:val="009D67E4"/>
    <w:rsid w:val="009E0D4F"/>
    <w:rsid w:val="009E61A6"/>
    <w:rsid w:val="009F0348"/>
    <w:rsid w:val="009F43E6"/>
    <w:rsid w:val="009F79F3"/>
    <w:rsid w:val="00A05139"/>
    <w:rsid w:val="00A06767"/>
    <w:rsid w:val="00A13E4A"/>
    <w:rsid w:val="00A230A9"/>
    <w:rsid w:val="00A25FD3"/>
    <w:rsid w:val="00A263D2"/>
    <w:rsid w:val="00A265F2"/>
    <w:rsid w:val="00A27BE7"/>
    <w:rsid w:val="00A32CBC"/>
    <w:rsid w:val="00A37668"/>
    <w:rsid w:val="00A37DE5"/>
    <w:rsid w:val="00A37F27"/>
    <w:rsid w:val="00A4264E"/>
    <w:rsid w:val="00A55A8E"/>
    <w:rsid w:val="00A62A1A"/>
    <w:rsid w:val="00A64F70"/>
    <w:rsid w:val="00A65C9F"/>
    <w:rsid w:val="00A71811"/>
    <w:rsid w:val="00A76AD2"/>
    <w:rsid w:val="00A76C92"/>
    <w:rsid w:val="00A82F0E"/>
    <w:rsid w:val="00A85D35"/>
    <w:rsid w:val="00A936BC"/>
    <w:rsid w:val="00A939A2"/>
    <w:rsid w:val="00AB1CA0"/>
    <w:rsid w:val="00AB2FD2"/>
    <w:rsid w:val="00AB3323"/>
    <w:rsid w:val="00AD4192"/>
    <w:rsid w:val="00AD4512"/>
    <w:rsid w:val="00AD4DCF"/>
    <w:rsid w:val="00AF0F69"/>
    <w:rsid w:val="00AF198A"/>
    <w:rsid w:val="00AF1ECC"/>
    <w:rsid w:val="00AF2AC1"/>
    <w:rsid w:val="00AF7615"/>
    <w:rsid w:val="00B052DD"/>
    <w:rsid w:val="00B1720B"/>
    <w:rsid w:val="00B237B9"/>
    <w:rsid w:val="00B272DB"/>
    <w:rsid w:val="00B324A8"/>
    <w:rsid w:val="00B409C1"/>
    <w:rsid w:val="00B53353"/>
    <w:rsid w:val="00B57327"/>
    <w:rsid w:val="00B5749C"/>
    <w:rsid w:val="00B6375B"/>
    <w:rsid w:val="00B665A3"/>
    <w:rsid w:val="00B864E4"/>
    <w:rsid w:val="00B91D08"/>
    <w:rsid w:val="00B925C9"/>
    <w:rsid w:val="00B950F8"/>
    <w:rsid w:val="00BA0363"/>
    <w:rsid w:val="00BA0FF7"/>
    <w:rsid w:val="00BA71EB"/>
    <w:rsid w:val="00BB287F"/>
    <w:rsid w:val="00BB4E37"/>
    <w:rsid w:val="00BB508E"/>
    <w:rsid w:val="00BC6BA6"/>
    <w:rsid w:val="00BD00A2"/>
    <w:rsid w:val="00BD112C"/>
    <w:rsid w:val="00BD5919"/>
    <w:rsid w:val="00BD6AFB"/>
    <w:rsid w:val="00BE22A5"/>
    <w:rsid w:val="00BE3698"/>
    <w:rsid w:val="00BE62B0"/>
    <w:rsid w:val="00BE7AC7"/>
    <w:rsid w:val="00BF790C"/>
    <w:rsid w:val="00C0134F"/>
    <w:rsid w:val="00C0210A"/>
    <w:rsid w:val="00C10D9F"/>
    <w:rsid w:val="00C14D23"/>
    <w:rsid w:val="00C1631D"/>
    <w:rsid w:val="00C16F2F"/>
    <w:rsid w:val="00C17BFF"/>
    <w:rsid w:val="00C2237B"/>
    <w:rsid w:val="00C32254"/>
    <w:rsid w:val="00C32626"/>
    <w:rsid w:val="00C35E2A"/>
    <w:rsid w:val="00C40179"/>
    <w:rsid w:val="00C40CFD"/>
    <w:rsid w:val="00C4203F"/>
    <w:rsid w:val="00C5331B"/>
    <w:rsid w:val="00C54893"/>
    <w:rsid w:val="00C60631"/>
    <w:rsid w:val="00C62CC3"/>
    <w:rsid w:val="00C64D89"/>
    <w:rsid w:val="00C76539"/>
    <w:rsid w:val="00C849A0"/>
    <w:rsid w:val="00C86A51"/>
    <w:rsid w:val="00C910F0"/>
    <w:rsid w:val="00CA14F8"/>
    <w:rsid w:val="00CA2371"/>
    <w:rsid w:val="00CA29FD"/>
    <w:rsid w:val="00CA47C1"/>
    <w:rsid w:val="00CC0933"/>
    <w:rsid w:val="00CC61F8"/>
    <w:rsid w:val="00CC7D4D"/>
    <w:rsid w:val="00CE55A2"/>
    <w:rsid w:val="00CE72C7"/>
    <w:rsid w:val="00D044E2"/>
    <w:rsid w:val="00D056B3"/>
    <w:rsid w:val="00D0683D"/>
    <w:rsid w:val="00D12376"/>
    <w:rsid w:val="00D156BC"/>
    <w:rsid w:val="00D20314"/>
    <w:rsid w:val="00D3691D"/>
    <w:rsid w:val="00D44CD7"/>
    <w:rsid w:val="00D54370"/>
    <w:rsid w:val="00D60E1B"/>
    <w:rsid w:val="00D640F0"/>
    <w:rsid w:val="00D65FB7"/>
    <w:rsid w:val="00D705C8"/>
    <w:rsid w:val="00D73579"/>
    <w:rsid w:val="00D81159"/>
    <w:rsid w:val="00D8350B"/>
    <w:rsid w:val="00D83E1A"/>
    <w:rsid w:val="00D83E6B"/>
    <w:rsid w:val="00D91A8F"/>
    <w:rsid w:val="00D92C7C"/>
    <w:rsid w:val="00DA249F"/>
    <w:rsid w:val="00DA2F1B"/>
    <w:rsid w:val="00DA4E6B"/>
    <w:rsid w:val="00DA696F"/>
    <w:rsid w:val="00DB03AF"/>
    <w:rsid w:val="00DB2E8D"/>
    <w:rsid w:val="00DB4F7F"/>
    <w:rsid w:val="00DB51B3"/>
    <w:rsid w:val="00DB5621"/>
    <w:rsid w:val="00DB61F5"/>
    <w:rsid w:val="00DB65A8"/>
    <w:rsid w:val="00DC03D8"/>
    <w:rsid w:val="00DC0FBE"/>
    <w:rsid w:val="00DC33F4"/>
    <w:rsid w:val="00DC4011"/>
    <w:rsid w:val="00DC6889"/>
    <w:rsid w:val="00DD4E84"/>
    <w:rsid w:val="00DE21F2"/>
    <w:rsid w:val="00DE5A5A"/>
    <w:rsid w:val="00DF20A6"/>
    <w:rsid w:val="00E00F9E"/>
    <w:rsid w:val="00E02F93"/>
    <w:rsid w:val="00E106BE"/>
    <w:rsid w:val="00E106CA"/>
    <w:rsid w:val="00E16BDE"/>
    <w:rsid w:val="00E21932"/>
    <w:rsid w:val="00E3025B"/>
    <w:rsid w:val="00E31A35"/>
    <w:rsid w:val="00E33843"/>
    <w:rsid w:val="00E34823"/>
    <w:rsid w:val="00E36C70"/>
    <w:rsid w:val="00E40127"/>
    <w:rsid w:val="00E42DEF"/>
    <w:rsid w:val="00E57CDF"/>
    <w:rsid w:val="00E634AB"/>
    <w:rsid w:val="00E6382E"/>
    <w:rsid w:val="00E64359"/>
    <w:rsid w:val="00E75CA8"/>
    <w:rsid w:val="00E81208"/>
    <w:rsid w:val="00E83298"/>
    <w:rsid w:val="00E83E79"/>
    <w:rsid w:val="00E8491A"/>
    <w:rsid w:val="00E85AF9"/>
    <w:rsid w:val="00E86D4E"/>
    <w:rsid w:val="00E9273C"/>
    <w:rsid w:val="00EB240D"/>
    <w:rsid w:val="00EC0602"/>
    <w:rsid w:val="00EC3052"/>
    <w:rsid w:val="00EC78E9"/>
    <w:rsid w:val="00EC7BDF"/>
    <w:rsid w:val="00ED07F6"/>
    <w:rsid w:val="00ED57DE"/>
    <w:rsid w:val="00EE2F54"/>
    <w:rsid w:val="00EE5319"/>
    <w:rsid w:val="00EF5FB1"/>
    <w:rsid w:val="00F0190C"/>
    <w:rsid w:val="00F0498A"/>
    <w:rsid w:val="00F10639"/>
    <w:rsid w:val="00F10C6A"/>
    <w:rsid w:val="00F16A35"/>
    <w:rsid w:val="00F22A43"/>
    <w:rsid w:val="00F250EE"/>
    <w:rsid w:val="00F2679E"/>
    <w:rsid w:val="00F3483A"/>
    <w:rsid w:val="00F3522A"/>
    <w:rsid w:val="00F3524C"/>
    <w:rsid w:val="00F47D83"/>
    <w:rsid w:val="00F52793"/>
    <w:rsid w:val="00F54238"/>
    <w:rsid w:val="00F55579"/>
    <w:rsid w:val="00F561DA"/>
    <w:rsid w:val="00F57852"/>
    <w:rsid w:val="00F63AB4"/>
    <w:rsid w:val="00F656C3"/>
    <w:rsid w:val="00F70320"/>
    <w:rsid w:val="00F70B5B"/>
    <w:rsid w:val="00F71032"/>
    <w:rsid w:val="00F731E3"/>
    <w:rsid w:val="00F90A08"/>
    <w:rsid w:val="00FA1CAD"/>
    <w:rsid w:val="00FB1C3B"/>
    <w:rsid w:val="00FD0603"/>
    <w:rsid w:val="00FD23C4"/>
    <w:rsid w:val="00FE1A9D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E5735C"/>
  <w14:defaultImageDpi w14:val="330"/>
  <w15:chartTrackingRefBased/>
  <w15:docId w15:val="{0DD00497-430F-4404-99ED-CB46E4E2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rsid w:val="00EC3052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1"/>
    <w:qFormat/>
    <w:rsid w:val="001751DD"/>
    <w:pPr>
      <w:spacing w:before="240"/>
    </w:pPr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1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1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1"/>
    <w:qFormat/>
    <w:rsid w:val="00155071"/>
    <w:pPr>
      <w:keepNext/>
      <w:keepLines/>
      <w:outlineLvl w:val="3"/>
    </w:pPr>
    <w:rPr>
      <w:rFonts w:asciiTheme="majorHAnsi" w:hAnsiTheme="majorHAnsi"/>
      <w:bCs/>
      <w:i/>
      <w:iCs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751DD"/>
    <w:rPr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DE5A5A"/>
    <w:rPr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DE5A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155071"/>
    <w:rPr>
      <w:rFonts w:asciiTheme="majorHAnsi" w:hAnsiTheme="majorHAns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SymalTableBullet1"/>
    <w:uiPriority w:val="6"/>
    <w:qFormat/>
    <w:rsid w:val="00CC7D4D"/>
    <w:pPr>
      <w:numPr>
        <w:ilvl w:val="1"/>
      </w:numPr>
    </w:pPr>
  </w:style>
  <w:style w:type="paragraph" w:styleId="Quote">
    <w:name w:val="Quote"/>
    <w:basedOn w:val="Normal"/>
    <w:next w:val="Normal"/>
    <w:link w:val="QuoteChar"/>
    <w:uiPriority w:val="4"/>
    <w:qFormat/>
    <w:rsid w:val="004F37AE"/>
    <w:pPr>
      <w:ind w:right="720"/>
    </w:pPr>
    <w:rPr>
      <w:b/>
      <w:i/>
      <w:color w:val="595959" w:themeColor="text1" w:themeTint="A6"/>
      <w:sz w:val="24"/>
    </w:rPr>
  </w:style>
  <w:style w:type="character" w:customStyle="1" w:styleId="QuoteChar">
    <w:name w:val="Quote Char"/>
    <w:basedOn w:val="DefaultParagraphFont"/>
    <w:link w:val="Quote"/>
    <w:uiPriority w:val="4"/>
    <w:rsid w:val="004F37AE"/>
    <w:rPr>
      <w:b/>
      <w:i/>
      <w:color w:val="595959" w:themeColor="text1" w:themeTint="A6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BF790C"/>
    <w:pPr>
      <w:ind w:left="851"/>
    </w:pPr>
  </w:style>
  <w:style w:type="paragraph" w:customStyle="1" w:styleId="SymalBodycopylvl1">
    <w:name w:val="Symal Body copy (lvl1)"/>
    <w:basedOn w:val="Normal"/>
    <w:qFormat/>
    <w:rsid w:val="00BF790C"/>
  </w:style>
  <w:style w:type="paragraph" w:customStyle="1" w:styleId="SymalListBullet1a">
    <w:name w:val="Symal List Bullet (1a)"/>
    <w:basedOn w:val="Normal"/>
    <w:uiPriority w:val="3"/>
    <w:qFormat/>
    <w:rsid w:val="000244BA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right="284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4203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674A05"/>
    <w:pPr>
      <w:ind w:left="0" w:firstLine="0"/>
    </w:pPr>
    <w:rPr>
      <w:b w:val="0"/>
      <w:color w:val="000000" w:themeColor="text1"/>
    </w:r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5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SymalBodycopylvl1"/>
    <w:link w:val="TitleChar"/>
    <w:qFormat/>
    <w:rsid w:val="00775367"/>
    <w:pPr>
      <w:keepNext/>
      <w:keepLines/>
      <w:spacing w:before="0"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775367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</w:rPr>
  </w:style>
  <w:style w:type="character" w:styleId="Hyperlink">
    <w:name w:val="Hyperlink"/>
    <w:uiPriority w:val="99"/>
    <w:rsid w:val="002D3A6B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155071"/>
    <w:pPr>
      <w:spacing w:before="100" w:after="100"/>
    </w:pPr>
    <w:rPr>
      <w:rFonts w:asciiTheme="majorHAnsi" w:hAnsiTheme="majorHAnsi"/>
      <w:color w:val="auto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41"/>
      </w:numPr>
    </w:pPr>
    <w:rPr>
      <w:rFonts w:eastAsia="Segoe UI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4F37AE"/>
    <w:pPr>
      <w:spacing w:before="0" w:after="360"/>
    </w:pPr>
    <w:rPr>
      <w:bCs/>
      <w:noProof/>
      <w:color w:val="595959" w:themeColor="text1" w:themeTint="A6"/>
      <w:sz w:val="28"/>
      <w:szCs w:val="36"/>
    </w:rPr>
  </w:style>
  <w:style w:type="table" w:customStyle="1" w:styleId="SymalTableStyle1">
    <w:name w:val="Symal Table Style 1"/>
    <w:basedOn w:val="TableNormal"/>
    <w:uiPriority w:val="99"/>
    <w:rsid w:val="00155071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000000" w:themeColor="text1"/>
        <w:sz w:val="22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000000" w:themeColor="text1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AB8"/>
    <w:rPr>
      <w:color w:val="EF7550" w:themeColor="accent2"/>
      <w:u w:val="non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B91D08"/>
    <w:pPr>
      <w:numPr>
        <w:numId w:val="38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2">
    <w:name w:val="Symal Table Style 2"/>
    <w:basedOn w:val="TableNormal"/>
    <w:uiPriority w:val="99"/>
    <w:rsid w:val="00155071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000000" w:themeColor="text1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000000" w:themeColor="text1"/>
        <w:sz w:val="18"/>
      </w:rPr>
      <w:tblPr/>
      <w:tcPr>
        <w:tcBorders>
          <w:top w:val="single" w:sz="12" w:space="0" w:color="000000" w:themeColor="text1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000000" w:themeColor="text1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155071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color w:val="FFFFFF" w:themeColor="background1"/>
        <w:sz w:val="22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SymalBodycopylvl1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40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40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qFormat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qFormat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8B1447"/>
    <w:pPr>
      <w:numPr>
        <w:numId w:val="11"/>
      </w:numPr>
      <w:spacing w:before="0" w:after="120"/>
    </w:pPr>
    <w:rPr>
      <w:rFonts w:eastAsia="Calibri" w:cstheme="minorHAnsi"/>
      <w:szCs w:val="24"/>
    </w:rPr>
  </w:style>
  <w:style w:type="paragraph" w:customStyle="1" w:styleId="SymalListNumber2a">
    <w:name w:val="Symal List Number (2a)"/>
    <w:basedOn w:val="Normal"/>
    <w:uiPriority w:val="3"/>
    <w:qFormat/>
    <w:rsid w:val="008B1447"/>
    <w:pPr>
      <w:numPr>
        <w:ilvl w:val="1"/>
        <w:numId w:val="11"/>
      </w:numPr>
      <w:spacing w:before="0" w:after="120"/>
    </w:pPr>
    <w:rPr>
      <w:rFonts w:eastAsia="Calibri" w:cstheme="minorHAnsi"/>
      <w:szCs w:val="24"/>
    </w:rPr>
  </w:style>
  <w:style w:type="paragraph" w:customStyle="1" w:styleId="SymalListNumber3a">
    <w:name w:val="Symal List Number (3a)"/>
    <w:basedOn w:val="SymalListNumber3b"/>
    <w:uiPriority w:val="3"/>
    <w:qFormat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qFormat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qFormat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674A05"/>
    <w:pPr>
      <w:ind w:left="567" w:hanging="567"/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4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155071"/>
    <w:pPr>
      <w:numPr>
        <w:numId w:val="0"/>
      </w:numPr>
      <w:pBdr>
        <w:bottom w:val="single" w:sz="4" w:space="5" w:color="000000" w:themeColor="text1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4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43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4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SymalCoverTitle">
    <w:name w:val="Symal Cover Title"/>
    <w:basedOn w:val="Normal"/>
    <w:uiPriority w:val="39"/>
    <w:semiHidden/>
    <w:rsid w:val="000244BA"/>
    <w:pPr>
      <w:pBdr>
        <w:bottom w:val="single" w:sz="4" w:space="10" w:color="EF7550" w:themeColor="accent2"/>
      </w:pBdr>
      <w:spacing w:before="1320" w:after="1080"/>
    </w:pPr>
    <w:rPr>
      <w:b/>
      <w:bCs/>
      <w:sz w:val="110"/>
      <w:szCs w:val="120"/>
    </w:rPr>
  </w:style>
  <w:style w:type="paragraph" w:styleId="TOAHeading">
    <w:name w:val="toa heading"/>
    <w:basedOn w:val="TableofFigures"/>
    <w:next w:val="Normal"/>
    <w:uiPriority w:val="99"/>
    <w:semiHidden/>
    <w:rsid w:val="009E0D4F"/>
    <w:pPr>
      <w:keepNext/>
      <w:keepLines/>
      <w:ind w:left="422" w:hangingChars="175" w:hanging="422"/>
    </w:pPr>
    <w:rPr>
      <w:b/>
      <w:bCs/>
      <w:noProof w:val="0"/>
      <w:color w:val="EF7550" w:themeColor="accent2"/>
      <w:sz w:val="24"/>
      <w:szCs w:val="24"/>
    </w:rPr>
  </w:style>
  <w:style w:type="paragraph" w:customStyle="1" w:styleId="Footerurl">
    <w:name w:val="Footer url"/>
    <w:basedOn w:val="Normal"/>
    <w:uiPriority w:val="39"/>
    <w:rsid w:val="000E0B96"/>
    <w:pPr>
      <w:framePr w:hSpace="181" w:vSpace="113" w:wrap="around" w:vAnchor="page" w:hAnchor="margin" w:yAlign="bottom"/>
      <w:tabs>
        <w:tab w:val="right" w:pos="9000"/>
      </w:tabs>
      <w:spacing w:before="120" w:after="0"/>
      <w:suppressOverlap/>
    </w:pPr>
    <w:rPr>
      <w:rFonts w:eastAsia="Segoe UI" w:cs="Segoe UI Semilight"/>
      <w:b/>
      <w:bCs/>
      <w:noProof/>
      <w:color w:val="EF7550" w:themeColor="accent2"/>
      <w:sz w:val="16"/>
      <w:szCs w:val="24"/>
    </w:rPr>
  </w:style>
  <w:style w:type="paragraph" w:styleId="TOC6">
    <w:name w:val="toc 6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left="567"/>
    </w:pPr>
  </w:style>
  <w:style w:type="paragraph" w:styleId="TOC7">
    <w:name w:val="toc 7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left="1276" w:hanging="709"/>
    </w:pPr>
  </w:style>
  <w:style w:type="paragraph" w:customStyle="1" w:styleId="SymalSubjectTitle">
    <w:name w:val="Symal Subject Title"/>
    <w:basedOn w:val="Normal"/>
    <w:qFormat/>
    <w:rsid w:val="00A06767"/>
    <w:rPr>
      <w:b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iv-fs\symal\0.%20Document%20Central\Office%20Templates\2.%20Symal%20Templates\SYM_Blank_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9" ma:contentTypeDescription="Create a new document." ma:contentTypeScope="" ma:versionID="05f2e55850443311a310a1358fa642b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2b135d8eb80d3447f68cac7fe93d91f5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0991EF4E-5A06-4FA1-848F-A59C00807E8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5a0de3e-f613-4b46-8ab4-f2a379cc1087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3D7E954-FFBA-47EE-A52F-86D41A8F19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3537BD-0345-44FD-945D-753001037C34}"/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SYM_Blank_Template.dotx</Template>
  <TotalTime>20</TotalTime>
  <Pages>1</Pages>
  <Words>161</Words>
  <Characters>924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Symal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Bitzas</dc:creator>
  <cp:keywords/>
  <dc:description/>
  <cp:lastModifiedBy>Taryn Bitzas</cp:lastModifiedBy>
  <cp:revision>4</cp:revision>
  <dcterms:created xsi:type="dcterms:W3CDTF">2021-01-20T00:08:00Z</dcterms:created>
  <dcterms:modified xsi:type="dcterms:W3CDTF">2023-07-11T04:27:00Z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</Properties>
</file>