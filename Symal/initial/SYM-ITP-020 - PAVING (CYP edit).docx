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305A59">
          <w:headerReference w:type="default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3827B522" w14:textId="3CD2FF27" w:rsidR="00C6169C" w:rsidRPr="00BB3A03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BB3A03">
        <w:rPr>
          <w:b/>
          <w:bCs/>
          <w:sz w:val="40"/>
          <w:szCs w:val="40"/>
        </w:rPr>
        <w:t>Inspection</w:t>
      </w:r>
      <w:r w:rsidR="006E50F4" w:rsidRPr="00BB3A03">
        <w:rPr>
          <w:b/>
          <w:bCs/>
          <w:sz w:val="40"/>
          <w:szCs w:val="40"/>
        </w:rPr>
        <w:t xml:space="preserve"> </w:t>
      </w:r>
      <w:r w:rsidRPr="00BB3A03">
        <w:rPr>
          <w:b/>
          <w:bCs/>
          <w:sz w:val="40"/>
          <w:szCs w:val="40"/>
        </w:rPr>
        <w:t xml:space="preserve">and </w:t>
      </w:r>
      <w:r w:rsidR="002C020C">
        <w:rPr>
          <w:b/>
          <w:bCs/>
          <w:sz w:val="40"/>
          <w:szCs w:val="40"/>
        </w:rPr>
        <w:t>T</w:t>
      </w:r>
      <w:r w:rsidRPr="00BB3A03">
        <w:rPr>
          <w:b/>
          <w:bCs/>
          <w:sz w:val="40"/>
          <w:szCs w:val="40"/>
        </w:rPr>
        <w:t xml:space="preserve">est </w:t>
      </w:r>
      <w:r w:rsidR="002C020C">
        <w:rPr>
          <w:b/>
          <w:bCs/>
          <w:sz w:val="40"/>
          <w:szCs w:val="40"/>
        </w:rPr>
        <w:t>P</w:t>
      </w:r>
      <w:r w:rsidRPr="00BB3A03">
        <w:rPr>
          <w:b/>
          <w:bCs/>
          <w:sz w:val="40"/>
          <w:szCs w:val="40"/>
        </w:rPr>
        <w:t>lan –</w:t>
      </w:r>
      <w:r w:rsidR="006E50F4" w:rsidRPr="00BB3A03">
        <w:rPr>
          <w:b/>
          <w:bCs/>
          <w:sz w:val="40"/>
          <w:szCs w:val="40"/>
        </w:rPr>
        <w:t xml:space="preserve"> </w:t>
      </w:r>
      <w:r w:rsidR="007A182C">
        <w:rPr>
          <w:b/>
          <w:bCs/>
          <w:sz w:val="40"/>
          <w:szCs w:val="40"/>
        </w:rPr>
        <w:t>Paving</w:t>
      </w:r>
    </w:p>
    <w:tbl>
      <w:tblPr>
        <w:tblStyle w:val="TableGridLight"/>
        <w:tblW w:w="15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0"/>
        <w:gridCol w:w="2131"/>
        <w:gridCol w:w="1560"/>
        <w:gridCol w:w="1701"/>
        <w:gridCol w:w="1417"/>
        <w:gridCol w:w="709"/>
        <w:gridCol w:w="709"/>
        <w:gridCol w:w="855"/>
        <w:gridCol w:w="1559"/>
        <w:gridCol w:w="3220"/>
      </w:tblGrid>
      <w:tr w:rsidR="005C244C" w14:paraId="7F905F15" w14:textId="77777777" w:rsidTr="007E30AF">
        <w:tc>
          <w:tcPr>
            <w:tcW w:w="1271" w:type="dxa"/>
            <w:gridSpan w:val="2"/>
            <w:tcMar>
              <w:left w:w="0" w:type="dxa"/>
            </w:tcMar>
          </w:tcPr>
          <w:p w14:paraId="665CAA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14:paraId="0C0E5F17" w14:textId="7E06E52F" w:rsidR="005C244C" w:rsidRDefault="00EA0774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CC-03</w:t>
            </w:r>
            <w:r w:rsidR="007D24E8">
              <w:rPr>
                <w:b/>
                <w:bCs/>
              </w:rPr>
              <w:t>71</w:t>
            </w:r>
          </w:p>
        </w:tc>
        <w:tc>
          <w:tcPr>
            <w:tcW w:w="1560" w:type="dxa"/>
          </w:tcPr>
          <w:p w14:paraId="1E62ADB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4AAE9CA5" w14:textId="50C5E4E9" w:rsidR="005C244C" w:rsidRPr="00B27F39" w:rsidRDefault="00FC1AC4" w:rsidP="00AD403E">
            <w:pPr>
              <w:pStyle w:val="SymalBodycopylvl1"/>
              <w:spacing w:before="60" w:after="0"/>
            </w:pPr>
            <w:r>
              <w:t>Parkville Urban Realm Works</w:t>
            </w:r>
          </w:p>
        </w:tc>
        <w:tc>
          <w:tcPr>
            <w:tcW w:w="709" w:type="dxa"/>
          </w:tcPr>
          <w:p w14:paraId="27BC4002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7BF04CF0" w14:textId="6506EFA3" w:rsidR="005C244C" w:rsidRPr="00B6118F" w:rsidRDefault="00871A2B" w:rsidP="006E50F4">
            <w:pPr>
              <w:pStyle w:val="SymalBodycopylvl1"/>
              <w:spacing w:before="60" w:after="0"/>
              <w:jc w:val="center"/>
            </w:pPr>
            <w:r>
              <w:t>14/10/22</w:t>
            </w:r>
          </w:p>
        </w:tc>
        <w:tc>
          <w:tcPr>
            <w:tcW w:w="1559" w:type="dxa"/>
          </w:tcPr>
          <w:p w14:paraId="4CC4869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3220" w:type="dxa"/>
            <w:tcBorders>
              <w:bottom w:val="single" w:sz="4" w:space="0" w:color="auto"/>
            </w:tcBorders>
          </w:tcPr>
          <w:p w14:paraId="2A6BAB1E" w14:textId="46845ED2" w:rsidR="005C244C" w:rsidRPr="00B27F39" w:rsidRDefault="00E87EFD" w:rsidP="00B27F39">
            <w:pPr>
              <w:pStyle w:val="SymalBodycopylvl1"/>
              <w:spacing w:before="60" w:after="0"/>
            </w:pPr>
            <w:r>
              <w:t>Billy Dando</w:t>
            </w:r>
          </w:p>
        </w:tc>
      </w:tr>
      <w:tr w:rsidR="00B27F39" w14:paraId="5C362654" w14:textId="77777777" w:rsidTr="007E30AF">
        <w:tc>
          <w:tcPr>
            <w:tcW w:w="851" w:type="dxa"/>
            <w:tcMar>
              <w:left w:w="0" w:type="dxa"/>
            </w:tcMar>
          </w:tcPr>
          <w:p w14:paraId="609CA9E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752E0350" w14:textId="26241834" w:rsidR="005C244C" w:rsidRPr="009113FF" w:rsidRDefault="0029108F" w:rsidP="00B27F39">
            <w:pPr>
              <w:pStyle w:val="SymalBodycopylvl1"/>
              <w:spacing w:before="60" w:after="0"/>
            </w:pPr>
            <w:r w:rsidRPr="0029108F">
              <w:rPr>
                <w:sz w:val="16"/>
                <w:szCs w:val="16"/>
              </w:rPr>
              <w:t>SYM-ITP-0</w:t>
            </w:r>
            <w:r w:rsidR="00A26954">
              <w:rPr>
                <w:sz w:val="16"/>
                <w:szCs w:val="16"/>
              </w:rPr>
              <w:t>20</w:t>
            </w:r>
            <w:r w:rsidRPr="0029108F">
              <w:rPr>
                <w:sz w:val="16"/>
                <w:szCs w:val="16"/>
              </w:rPr>
              <w:t xml:space="preserve"> - </w:t>
            </w:r>
            <w:r w:rsidR="00A26954">
              <w:rPr>
                <w:sz w:val="16"/>
                <w:szCs w:val="16"/>
              </w:rPr>
              <w:t>PAVING</w:t>
            </w:r>
          </w:p>
        </w:tc>
        <w:tc>
          <w:tcPr>
            <w:tcW w:w="1560" w:type="dxa"/>
          </w:tcPr>
          <w:p w14:paraId="01420775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D24BC7D" w14:textId="1DE9ECEA" w:rsidR="005C244C" w:rsidRPr="009976EF" w:rsidRDefault="00443E37" w:rsidP="00B27F39">
            <w:pPr>
              <w:pStyle w:val="SymalBodycopylvl1"/>
              <w:spacing w:before="60" w:after="0"/>
            </w:pPr>
            <w:r>
              <w:t>1</w:t>
            </w:r>
            <w:r w:rsidR="005C4CA7">
              <w:t>4</w:t>
            </w:r>
            <w:r>
              <w:t>/10/2022</w:t>
            </w:r>
          </w:p>
        </w:tc>
        <w:tc>
          <w:tcPr>
            <w:tcW w:w="2835" w:type="dxa"/>
            <w:gridSpan w:val="3"/>
          </w:tcPr>
          <w:p w14:paraId="655FEEF6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5634" w:type="dxa"/>
            <w:gridSpan w:val="3"/>
            <w:tcBorders>
              <w:bottom w:val="single" w:sz="4" w:space="0" w:color="auto"/>
            </w:tcBorders>
          </w:tcPr>
          <w:p w14:paraId="2C5F39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5C244C" w14:paraId="58F19BF5" w14:textId="77777777" w:rsidTr="007E30AF">
        <w:tc>
          <w:tcPr>
            <w:tcW w:w="851" w:type="dxa"/>
            <w:tcMar>
              <w:left w:w="0" w:type="dxa"/>
            </w:tcMar>
          </w:tcPr>
          <w:p w14:paraId="2469403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D1D77F" w14:textId="24B401C1" w:rsidR="005C244C" w:rsidRPr="00AF0B93" w:rsidRDefault="005C244C" w:rsidP="00B27F39">
            <w:pPr>
              <w:pStyle w:val="SymalBodycopylvl1"/>
              <w:spacing w:before="60" w:after="0"/>
            </w:pPr>
          </w:p>
        </w:tc>
        <w:tc>
          <w:tcPr>
            <w:tcW w:w="6096" w:type="dxa"/>
            <w:gridSpan w:val="5"/>
          </w:tcPr>
          <w:p w14:paraId="31450897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6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0676099" w14:textId="100999BC" w:rsidR="005C244C" w:rsidRPr="00AF0B93" w:rsidRDefault="005C244C" w:rsidP="00B27F39">
            <w:pPr>
              <w:pStyle w:val="SymalBodycopylvl1"/>
              <w:spacing w:before="60" w:after="0"/>
            </w:pPr>
          </w:p>
        </w:tc>
      </w:tr>
    </w:tbl>
    <w:p w14:paraId="47F8DFB1" w14:textId="55E2FCA6" w:rsidR="00B27F39" w:rsidRDefault="00B27F39" w:rsidP="00AF0B93">
      <w:pPr>
        <w:pStyle w:val="SymalBodycopylvl1"/>
        <w:tabs>
          <w:tab w:val="left" w:pos="9720"/>
        </w:tabs>
        <w:spacing w:before="120" w:after="120"/>
      </w:pPr>
      <w:r w:rsidRPr="00B27F39">
        <w:t>Attach Dockets, Certificates and QA Documents to ITP</w:t>
      </w:r>
      <w:r w:rsidR="00AF0B93">
        <w:tab/>
      </w:r>
    </w:p>
    <w:tbl>
      <w:tblPr>
        <w:tblW w:w="5082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20"/>
        <w:gridCol w:w="1875"/>
        <w:gridCol w:w="1441"/>
        <w:gridCol w:w="4179"/>
        <w:gridCol w:w="1009"/>
        <w:gridCol w:w="864"/>
        <w:gridCol w:w="719"/>
        <w:gridCol w:w="725"/>
        <w:gridCol w:w="867"/>
        <w:gridCol w:w="719"/>
        <w:gridCol w:w="1681"/>
      </w:tblGrid>
      <w:tr w:rsidR="004D39F9" w:rsidRPr="00741190" w14:paraId="050DAE6A" w14:textId="77777777" w:rsidTr="0063759A">
        <w:trPr>
          <w:trHeight w:val="220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A7367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9F1AF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9BA6A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14775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2F09E7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16" w:type="pct"/>
            <w:gridSpan w:val="5"/>
            <w:shd w:val="clear" w:color="auto" w:fill="auto"/>
            <w:vAlign w:val="center"/>
          </w:tcPr>
          <w:p w14:paraId="3A9BB7D0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 w14:paraId="02E778B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Test frequency reports, certificates, checklist etc)</w:t>
            </w:r>
          </w:p>
        </w:tc>
      </w:tr>
      <w:tr w:rsidR="004D39F9" w:rsidRPr="00741190" w14:paraId="77640C7A" w14:textId="77777777" w:rsidTr="0063759A">
        <w:trPr>
          <w:trHeight w:val="220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8E8CE01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3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63407B9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190937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12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8367FD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283902B1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80" w:type="pct"/>
            <w:gridSpan w:val="3"/>
            <w:shd w:val="clear" w:color="auto" w:fill="auto"/>
            <w:vAlign w:val="center"/>
          </w:tcPr>
          <w:p w14:paraId="2E291978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79C2C9E9" w14:textId="1D712BA5" w:rsidR="00741190" w:rsidRPr="00741190" w:rsidRDefault="00B35F2F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B35F2F"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40C8EE2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741190" w14:paraId="076FA1DA" w14:textId="77777777" w:rsidTr="0063759A">
        <w:trPr>
          <w:trHeight w:val="220"/>
          <w:tblHeader/>
        </w:trPr>
        <w:tc>
          <w:tcPr>
            <w:tcW w:w="243" w:type="pct"/>
            <w:shd w:val="clear" w:color="auto" w:fill="auto"/>
            <w:vAlign w:val="center"/>
          </w:tcPr>
          <w:p w14:paraId="543F8FC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57B3E5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0412D41E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61602DD5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1CB214A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8C8F6B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AD945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E216B01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 w:rsidR="004D39F9"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313008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B08C60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2AA1420C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14D91584" w14:textId="77777777" w:rsidTr="0063759A">
        <w:trPr>
          <w:trHeight w:val="220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60A0D35A" w14:textId="62B40753" w:rsidR="004D39F9" w:rsidRPr="003C1E57" w:rsidRDefault="004D39F9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 w:rsidR="00EB63C8">
              <w:rPr>
                <w:b/>
                <w:bCs/>
                <w:color w:val="FFFFFF" w:themeColor="background1"/>
                <w:sz w:val="20"/>
              </w:rPr>
              <w:t>Preliminar</w:t>
            </w:r>
            <w:r w:rsidR="00726E1C">
              <w:rPr>
                <w:b/>
                <w:bCs/>
                <w:color w:val="FFFFFF" w:themeColor="background1"/>
                <w:sz w:val="20"/>
              </w:rPr>
              <w:t>ies</w:t>
            </w:r>
          </w:p>
        </w:tc>
      </w:tr>
      <w:tr w:rsidR="00E969B9" w:rsidRPr="00741190" w14:paraId="2B5E585F" w14:textId="77777777" w:rsidTr="0063759A">
        <w:trPr>
          <w:trHeight w:val="293"/>
        </w:trPr>
        <w:tc>
          <w:tcPr>
            <w:tcW w:w="243" w:type="pct"/>
            <w:shd w:val="clear" w:color="auto" w:fill="auto"/>
            <w:vAlign w:val="center"/>
          </w:tcPr>
          <w:p w14:paraId="5D7D1494" w14:textId="4931F8FE" w:rsidR="00E969B9" w:rsidRDefault="00E969B9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28B642F" w14:textId="7294C2A8" w:rsidR="00E969B9" w:rsidRPr="005812CB" w:rsidRDefault="00E969B9" w:rsidP="00E969B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>Conformity with Drawings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588F208F" w14:textId="6C46A584" w:rsidR="00E969B9" w:rsidRPr="005812CB" w:rsidRDefault="000D7B4F" w:rsidP="00E969B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0D7B4F">
              <w:rPr>
                <w:rFonts w:asciiTheme="majorHAnsi" w:hAnsiTheme="majorHAnsi" w:cstheme="majorHAnsi"/>
                <w:szCs w:val="16"/>
              </w:rPr>
              <w:t xml:space="preserve">TAS-A-AUD-6007-0426 </w:t>
            </w:r>
            <w:r w:rsidR="009629E9">
              <w:rPr>
                <w:rFonts w:asciiTheme="majorHAnsi" w:hAnsiTheme="majorHAnsi" w:cstheme="majorHAnsi"/>
                <w:szCs w:val="16"/>
              </w:rPr>
              <w:t>–</w:t>
            </w:r>
            <w:r w:rsidRPr="000D7B4F">
              <w:rPr>
                <w:rFonts w:asciiTheme="majorHAnsi" w:hAnsiTheme="majorHAnsi" w:cstheme="majorHAnsi"/>
                <w:szCs w:val="16"/>
              </w:rPr>
              <w:t xml:space="preserve"> LANDSCAPE</w:t>
            </w:r>
            <w:r w:rsidR="009629E9">
              <w:rPr>
                <w:rFonts w:asciiTheme="majorHAnsi" w:hAnsiTheme="majorHAnsi" w:cstheme="majorHAnsi"/>
                <w:szCs w:val="16"/>
              </w:rPr>
              <w:t xml:space="preserve"> (IFC)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20DB4B7B" w14:textId="53C33BA6" w:rsidR="00E969B9" w:rsidRPr="00B6306C" w:rsidRDefault="00FC1FCC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B6306C">
              <w:rPr>
                <w:b/>
                <w:bCs/>
                <w:sz w:val="16"/>
                <w:szCs w:val="16"/>
              </w:rPr>
              <w:t>Are the drawings, complete</w:t>
            </w:r>
            <w:r w:rsidR="005812CB" w:rsidRPr="00B6306C">
              <w:rPr>
                <w:b/>
                <w:bCs/>
                <w:sz w:val="16"/>
                <w:szCs w:val="16"/>
              </w:rPr>
              <w:t xml:space="preserve"> &amp; current?</w:t>
            </w:r>
            <w:r w:rsidR="00E969B9" w:rsidRPr="00B6306C">
              <w:rPr>
                <w:b/>
                <w:bCs/>
                <w:sz w:val="16"/>
                <w:szCs w:val="16"/>
              </w:rPr>
              <w:t xml:space="preserve"> </w:t>
            </w:r>
          </w:p>
          <w:p w14:paraId="05E104B7" w14:textId="07FE42E4" w:rsidR="00E969B9" w:rsidRPr="00A42645" w:rsidRDefault="00A42645" w:rsidP="00E969B9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47E9023" w14:textId="3C5A1ACD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66C5646" w14:textId="6EDC5C56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53680D1" w14:textId="686522AF" w:rsidR="00E969B9" w:rsidRPr="005812CB" w:rsidRDefault="00791F4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="00E969B9"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36F88D0C" w14:textId="77777777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7847C4E5" w14:textId="4616BFB0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74598697" w14:textId="6F211448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298D435F" w14:textId="245AE513" w:rsidR="00E969B9" w:rsidRPr="00A508F1" w:rsidRDefault="00E969B9" w:rsidP="00E969B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DA4910" w:rsidRPr="003C1E57" w14:paraId="696ADDF2" w14:textId="77777777" w:rsidTr="007C34C6">
        <w:trPr>
          <w:trHeight w:val="220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6C4D3804" w14:textId="3C4DBFB0" w:rsidR="00DA4910" w:rsidRPr="003C1E57" w:rsidRDefault="00DA4910" w:rsidP="00DA4910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2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>
              <w:rPr>
                <w:b/>
                <w:bCs/>
                <w:color w:val="FFFFFF" w:themeColor="background1"/>
                <w:sz w:val="20"/>
              </w:rPr>
              <w:t>Pre-Construction Activities</w:t>
            </w:r>
          </w:p>
        </w:tc>
      </w:tr>
      <w:tr w:rsidR="00DA4910" w:rsidRPr="00A508F1" w14:paraId="4260FDB3" w14:textId="77777777" w:rsidTr="007C34C6">
        <w:trPr>
          <w:trHeight w:val="293"/>
        </w:trPr>
        <w:tc>
          <w:tcPr>
            <w:tcW w:w="243" w:type="pct"/>
            <w:shd w:val="clear" w:color="auto" w:fill="auto"/>
            <w:vAlign w:val="center"/>
          </w:tcPr>
          <w:p w14:paraId="1401B6E6" w14:textId="2035FEAC" w:rsidR="00DA4910" w:rsidRDefault="00DA4910" w:rsidP="00DA491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0D25911" w14:textId="2876AA7D" w:rsidR="00DA4910" w:rsidRPr="005812CB" w:rsidRDefault="00DA4910" w:rsidP="00DA491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Survey </w:t>
            </w:r>
            <w:proofErr w:type="gramStart"/>
            <w:r>
              <w:rPr>
                <w:rFonts w:asciiTheme="majorHAnsi" w:hAnsiTheme="majorHAnsi" w:cstheme="majorHAnsi"/>
                <w:sz w:val="16"/>
                <w:szCs w:val="16"/>
              </w:rPr>
              <w:t>Set-Out</w:t>
            </w:r>
            <w:proofErr w:type="gramEnd"/>
          </w:p>
        </w:tc>
        <w:tc>
          <w:tcPr>
            <w:tcW w:w="487" w:type="pct"/>
            <w:shd w:val="clear" w:color="auto" w:fill="auto"/>
            <w:vAlign w:val="center"/>
          </w:tcPr>
          <w:p w14:paraId="40AFADE7" w14:textId="284A4DC0" w:rsidR="00DA4910" w:rsidRPr="005812CB" w:rsidRDefault="00DA4910" w:rsidP="00DA4910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0D7B4F">
              <w:rPr>
                <w:rFonts w:asciiTheme="majorHAnsi" w:hAnsiTheme="majorHAnsi" w:cstheme="majorHAnsi"/>
                <w:szCs w:val="16"/>
              </w:rPr>
              <w:t xml:space="preserve">TAS-A-AUD-6007-0426 </w:t>
            </w:r>
            <w:r>
              <w:rPr>
                <w:rFonts w:asciiTheme="majorHAnsi" w:hAnsiTheme="majorHAnsi" w:cstheme="majorHAnsi"/>
                <w:szCs w:val="16"/>
              </w:rPr>
              <w:t>–</w:t>
            </w:r>
            <w:r w:rsidRPr="000D7B4F">
              <w:rPr>
                <w:rFonts w:asciiTheme="majorHAnsi" w:hAnsiTheme="majorHAnsi" w:cstheme="majorHAnsi"/>
                <w:szCs w:val="16"/>
              </w:rPr>
              <w:t xml:space="preserve"> LANDSCAPE</w:t>
            </w:r>
            <w:r>
              <w:rPr>
                <w:rFonts w:asciiTheme="majorHAnsi" w:hAnsiTheme="majorHAnsi" w:cstheme="majorHAnsi"/>
                <w:szCs w:val="16"/>
              </w:rPr>
              <w:t xml:space="preserve"> (IFC)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2EAF50C2" w14:textId="211BC2CC" w:rsidR="00DA4910" w:rsidRPr="00B6306C" w:rsidRDefault="00DA4910" w:rsidP="00DA491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Have pavers been </w:t>
            </w:r>
            <w:proofErr w:type="gramStart"/>
            <w:r>
              <w:rPr>
                <w:b/>
                <w:bCs/>
                <w:sz w:val="16"/>
                <w:szCs w:val="16"/>
              </w:rPr>
              <w:t>set-out</w:t>
            </w:r>
            <w:proofErr w:type="gramEnd"/>
            <w:r>
              <w:rPr>
                <w:b/>
                <w:bCs/>
                <w:sz w:val="16"/>
                <w:szCs w:val="16"/>
              </w:rPr>
              <w:t xml:space="preserve"> as per current drawings?</w:t>
            </w:r>
          </w:p>
          <w:p w14:paraId="16B9F427" w14:textId="77777777" w:rsidR="00DA4910" w:rsidRPr="00A42645" w:rsidRDefault="00DA4910" w:rsidP="00DA491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6D82F31" w14:textId="77777777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E975F63" w14:textId="190B2FD5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0334B14" w14:textId="77777777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7AD4309A" w14:textId="77777777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39598B57" w14:textId="77777777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3B436B23" w14:textId="77777777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2471F216" w14:textId="77777777" w:rsidR="00DA4910" w:rsidRPr="00A508F1" w:rsidRDefault="00DA4910" w:rsidP="00DA4910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9B7BB2" w:rsidRPr="00A508F1" w14:paraId="5C9CB6F6" w14:textId="77777777" w:rsidTr="007C34C6">
        <w:trPr>
          <w:trHeight w:val="293"/>
        </w:trPr>
        <w:tc>
          <w:tcPr>
            <w:tcW w:w="243" w:type="pct"/>
            <w:shd w:val="clear" w:color="auto" w:fill="auto"/>
            <w:vAlign w:val="center"/>
          </w:tcPr>
          <w:p w14:paraId="7945C5D1" w14:textId="55DD4018" w:rsidR="009B7BB2" w:rsidRDefault="009B7BB2" w:rsidP="009B7BB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04C2DDD0" w14:textId="3440C9CF" w:rsidR="009B7BB2" w:rsidRDefault="009B7BB2" w:rsidP="009B7BB2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Installation Considerations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42C423D8" w14:textId="4035AD77" w:rsidR="009B7BB2" w:rsidRPr="000D7B4F" w:rsidRDefault="003058EA" w:rsidP="009B7BB2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4EF3A9F6" w14:textId="77777777" w:rsidR="009B7BB2" w:rsidRPr="00B6306C" w:rsidRDefault="009B7BB2" w:rsidP="009B7BB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Is the concrete slab free of any deposits or rubbish, projections/voids?</w:t>
            </w:r>
          </w:p>
          <w:p w14:paraId="799FE08B" w14:textId="74CC16A9" w:rsidR="009B7BB2" w:rsidRDefault="009B7BB2" w:rsidP="009B7BB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57634DA" w14:textId="548E387F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2D64884" w14:textId="6F1A3793" w:rsidR="009B7BB2" w:rsidRDefault="009B7BB2" w:rsidP="009B7BB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1A8C812" w14:textId="5BD301A1" w:rsidR="009B7BB2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13102565" w14:textId="77777777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D7758C6" w14:textId="77777777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16958FE7" w14:textId="77777777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02BE6105" w14:textId="77777777" w:rsidR="009B7BB2" w:rsidRPr="00A508F1" w:rsidRDefault="009B7BB2" w:rsidP="009B7BB2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9B7BB2" w:rsidRPr="003C1E57" w14:paraId="1D1C900B" w14:textId="77777777" w:rsidTr="00BC5DFC">
        <w:trPr>
          <w:trHeight w:val="220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34F7AFB5" w14:textId="6FCD488F" w:rsidR="009B7BB2" w:rsidRPr="003C1E57" w:rsidRDefault="009B7BB2" w:rsidP="009B7BB2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3.0 Construction</w:t>
            </w:r>
          </w:p>
        </w:tc>
      </w:tr>
      <w:tr w:rsidR="009B7BB2" w:rsidRPr="00A508F1" w14:paraId="2A2ADC9E" w14:textId="77777777" w:rsidTr="00C033B8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ED0E0A" w14:textId="02264A40" w:rsidR="009B7BB2" w:rsidRDefault="009B7BB2" w:rsidP="009B7BB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406EDF" w14:textId="7E2DD1A7" w:rsidR="009B7BB2" w:rsidRPr="00C033B8" w:rsidRDefault="009B7BB2" w:rsidP="009B7BB2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Bedding Mortar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EA47AB" w14:textId="0B401005" w:rsidR="009B7BB2" w:rsidRPr="005812CB" w:rsidRDefault="003058EA" w:rsidP="009B7BB2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>
              <w:rPr>
                <w:rFonts w:asciiTheme="majorHAnsi" w:hAnsiTheme="majorHAnsi" w:cstheme="majorHAnsi"/>
                <w:szCs w:val="16"/>
              </w:rPr>
              <w:t xml:space="preserve"> </w:t>
            </w:r>
            <w:r w:rsidR="007A673C">
              <w:rPr>
                <w:rFonts w:asciiTheme="majorHAnsi" w:hAnsiTheme="majorHAnsi" w:cstheme="majorHAnsi"/>
                <w:szCs w:val="16"/>
              </w:rPr>
              <w:t>–</w:t>
            </w:r>
            <w:r>
              <w:rPr>
                <w:rFonts w:asciiTheme="majorHAnsi" w:hAnsiTheme="majorHAnsi" w:cstheme="majorHAnsi"/>
                <w:szCs w:val="16"/>
              </w:rPr>
              <w:t xml:space="preserve"> Se</w:t>
            </w:r>
            <w:r w:rsidR="007A673C">
              <w:rPr>
                <w:rFonts w:asciiTheme="majorHAnsi" w:hAnsiTheme="majorHAnsi" w:cstheme="majorHAnsi"/>
                <w:szCs w:val="16"/>
              </w:rPr>
              <w:t>ction 0821</w:t>
            </w:r>
            <w:r w:rsidR="001C40D9">
              <w:rPr>
                <w:rFonts w:asciiTheme="majorHAnsi" w:hAnsiTheme="majorHAnsi" w:cstheme="majorHAnsi"/>
                <w:szCs w:val="16"/>
              </w:rPr>
              <w:t xml:space="preserve"> (Mortar)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CC18C0" w14:textId="45A54FEC" w:rsidR="009B7BB2" w:rsidRPr="00B6306C" w:rsidRDefault="00E53AF6" w:rsidP="009B7BB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Has mortar been placed using type/method described in specification?</w:t>
            </w:r>
          </w:p>
          <w:p w14:paraId="60DE6F58" w14:textId="77777777" w:rsidR="009B7BB2" w:rsidRPr="00C033B8" w:rsidRDefault="009B7BB2" w:rsidP="009B7BB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033B8">
              <w:rPr>
                <w:b/>
                <w:bCs/>
                <w:sz w:val="16"/>
                <w:szCs w:val="16"/>
              </w:rPr>
              <w:t>Yes     □       No      □         N/A      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625B9C" w14:textId="6D588E12" w:rsidR="009B7BB2" w:rsidRPr="005812CB" w:rsidRDefault="007C542C" w:rsidP="009B7BB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144F0" w14:textId="77777777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9EA026" w14:textId="77777777" w:rsidR="009B7BB2" w:rsidRPr="00C033B8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2C066" w14:textId="77777777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4BE6CA" w14:textId="68980F8A" w:rsidR="009B7BB2" w:rsidRPr="005812CB" w:rsidRDefault="00181B91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E1B624" w14:textId="77777777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545FD" w14:textId="77777777" w:rsidR="009B7BB2" w:rsidRPr="00A508F1" w:rsidRDefault="009B7BB2" w:rsidP="009B7BB2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3D6ADB" w:rsidRPr="00A508F1" w14:paraId="23A49658" w14:textId="77777777" w:rsidTr="009B7BB2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FE25FF" w14:textId="624FAB25" w:rsidR="003D6ADB" w:rsidRDefault="003D6ADB" w:rsidP="003D6AD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04817A" w14:textId="3E55FF4C" w:rsidR="003D6ADB" w:rsidRDefault="003D6ADB" w:rsidP="003D6ADB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Cutting Pavers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E7F6FF" w14:textId="042FEBEB" w:rsidR="003D6ADB" w:rsidRPr="006341F4" w:rsidRDefault="003D6ADB" w:rsidP="003D6ADB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>
              <w:rPr>
                <w:rFonts w:asciiTheme="majorHAnsi" w:hAnsiTheme="majorHAnsi" w:cstheme="majorHAnsi"/>
                <w:szCs w:val="16"/>
              </w:rPr>
              <w:t xml:space="preserve"> – </w:t>
            </w:r>
            <w:r>
              <w:rPr>
                <w:rFonts w:asciiTheme="majorHAnsi" w:hAnsiTheme="majorHAnsi" w:cstheme="majorHAnsi"/>
                <w:szCs w:val="16"/>
              </w:rPr>
              <w:lastRenderedPageBreak/>
              <w:t>Section 0774 (Paving – 3.4)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A39AA" w14:textId="77777777" w:rsidR="003D6ADB" w:rsidRPr="00B6306C" w:rsidRDefault="003D6ADB" w:rsidP="003D6AD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Where required, have been pavers been cut as described in specification?</w:t>
            </w:r>
          </w:p>
          <w:p w14:paraId="66FB47A9" w14:textId="1502F771" w:rsidR="003D6ADB" w:rsidRDefault="003D6ADB" w:rsidP="003D6AD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033B8">
              <w:rPr>
                <w:b/>
                <w:bCs/>
                <w:sz w:val="16"/>
                <w:szCs w:val="16"/>
              </w:rPr>
              <w:t>Yes     □       No      □         N/A      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F912FB" w14:textId="2DDB64DF" w:rsidR="003D6ADB" w:rsidRDefault="003D6ADB" w:rsidP="003D6AD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5A194C" w14:textId="54B9890A" w:rsidR="003D6ADB" w:rsidRDefault="003D6ADB" w:rsidP="003D6AD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896AF3" w14:textId="6CCB3027" w:rsidR="003D6ADB" w:rsidRDefault="003D6ADB" w:rsidP="003D6AD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D8CD4F" w14:textId="77777777" w:rsidR="003D6ADB" w:rsidRPr="005812CB" w:rsidRDefault="003D6ADB" w:rsidP="003D6AD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93227" w14:textId="2C98FD4C" w:rsidR="003D6ADB" w:rsidRDefault="00181B91" w:rsidP="003D6AD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15F614" w14:textId="77777777" w:rsidR="003D6ADB" w:rsidRPr="005812CB" w:rsidRDefault="003D6ADB" w:rsidP="003D6AD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8E5D78" w14:textId="77777777" w:rsidR="003D6ADB" w:rsidRPr="00A508F1" w:rsidRDefault="003D6ADB" w:rsidP="003D6ADB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3D6ADB" w:rsidRPr="00A508F1" w14:paraId="70FEC9E6" w14:textId="77777777" w:rsidTr="009B7BB2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D62AB1" w14:textId="46566460" w:rsidR="003D6ADB" w:rsidRDefault="003D6ADB" w:rsidP="003D6AD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3.3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3089A3" w14:textId="348AE3CE" w:rsidR="003D6ADB" w:rsidRPr="00C033B8" w:rsidRDefault="003D6ADB" w:rsidP="003D6ADB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Laying Pavers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1D1B0B" w14:textId="7B1A526A" w:rsidR="003D6ADB" w:rsidRPr="005812CB" w:rsidRDefault="003D6ADB" w:rsidP="003D6ADB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>
              <w:rPr>
                <w:rFonts w:asciiTheme="majorHAnsi" w:hAnsiTheme="majorHAnsi" w:cstheme="majorHAnsi"/>
                <w:szCs w:val="16"/>
              </w:rPr>
              <w:t xml:space="preserve"> – Section 0774 (Paving – 3.3)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A32CE5" w14:textId="0DA4D2E9" w:rsidR="003D6ADB" w:rsidRPr="00B6306C" w:rsidRDefault="003D6ADB" w:rsidP="003D6AD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Have pavers been laid as described in specification, considering specified tolerances?</w:t>
            </w:r>
          </w:p>
          <w:p w14:paraId="43FE1400" w14:textId="77777777" w:rsidR="003D6ADB" w:rsidRPr="00C033B8" w:rsidRDefault="003D6ADB" w:rsidP="003D6AD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033B8">
              <w:rPr>
                <w:b/>
                <w:bCs/>
                <w:sz w:val="16"/>
                <w:szCs w:val="16"/>
              </w:rPr>
              <w:t>Yes     □       No      □         N/A      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52106E" w14:textId="73A1C51E" w:rsidR="003D6ADB" w:rsidRPr="005812CB" w:rsidRDefault="003D6ADB" w:rsidP="003D6AD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4D09ED" w14:textId="77777777" w:rsidR="003D6ADB" w:rsidRPr="005812CB" w:rsidRDefault="003D6ADB" w:rsidP="003D6AD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82AB40" w14:textId="77777777" w:rsidR="003D6ADB" w:rsidRPr="00C033B8" w:rsidRDefault="003D6ADB" w:rsidP="003D6AD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F0B480" w14:textId="77777777" w:rsidR="003D6ADB" w:rsidRPr="005812CB" w:rsidRDefault="003D6ADB" w:rsidP="003D6AD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7E9D2D" w14:textId="77777777" w:rsidR="00181B91" w:rsidRDefault="00181B91" w:rsidP="003D6AD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IR/</w:t>
            </w:r>
          </w:p>
          <w:p w14:paraId="2E499540" w14:textId="1FAC5D28" w:rsidR="003D6ADB" w:rsidRPr="005812CB" w:rsidRDefault="00181B91" w:rsidP="003D6AD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CYP(W)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EF90BD" w14:textId="77777777" w:rsidR="003D6ADB" w:rsidRPr="005812CB" w:rsidRDefault="003D6ADB" w:rsidP="003D6AD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90905C" w14:textId="77777777" w:rsidR="003D6ADB" w:rsidRPr="00A508F1" w:rsidRDefault="003D6ADB" w:rsidP="003D6ADB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3D6ADB" w:rsidRPr="00A508F1" w14:paraId="3D222EEA" w14:textId="77777777" w:rsidTr="008C587E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C63AD8" w14:textId="2BD6EAEB" w:rsidR="003D6ADB" w:rsidRDefault="003D6ADB" w:rsidP="003D6AD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3.4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CC43DE" w14:textId="514598F9" w:rsidR="003D6ADB" w:rsidRDefault="003D6ADB" w:rsidP="003D6ADB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Sealed Joints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54557E" w14:textId="45F3497C" w:rsidR="003D6ADB" w:rsidRPr="006341F4" w:rsidRDefault="003D6ADB" w:rsidP="003D6ADB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>
              <w:rPr>
                <w:rFonts w:asciiTheme="majorHAnsi" w:hAnsiTheme="majorHAnsi" w:cstheme="majorHAnsi"/>
                <w:szCs w:val="16"/>
              </w:rPr>
              <w:t xml:space="preserve"> – Section 0774 (Paving – 3.9)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B63969" w14:textId="003462EB" w:rsidR="003D6ADB" w:rsidRPr="00B6306C" w:rsidRDefault="003D6ADB" w:rsidP="003D6AD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Have joints been sealed as described in specification?</w:t>
            </w:r>
          </w:p>
          <w:p w14:paraId="5A60A54E" w14:textId="19C551CE" w:rsidR="003D6ADB" w:rsidRDefault="003D6ADB" w:rsidP="003D6AD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033B8">
              <w:rPr>
                <w:b/>
                <w:bCs/>
                <w:sz w:val="16"/>
                <w:szCs w:val="16"/>
              </w:rPr>
              <w:t>Yes     □       No      □         N/A      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B275B4" w14:textId="4B8567C8" w:rsidR="003D6ADB" w:rsidRPr="005812CB" w:rsidRDefault="003D6ADB" w:rsidP="003D6AD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5A6877" w14:textId="4CDEC8DE" w:rsidR="003D6ADB" w:rsidRDefault="003D6ADB" w:rsidP="003D6AD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664A31" w14:textId="19CCC823" w:rsidR="003D6ADB" w:rsidRDefault="003D6ADB" w:rsidP="003D6AD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38ECAD" w14:textId="77777777" w:rsidR="003D6ADB" w:rsidRPr="005812CB" w:rsidRDefault="003D6ADB" w:rsidP="003D6AD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DC9B00" w14:textId="63EDB691" w:rsidR="003D6ADB" w:rsidRPr="005812CB" w:rsidRDefault="008438C7" w:rsidP="003D6AD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303AD" w14:textId="77777777" w:rsidR="003D6ADB" w:rsidRPr="005812CB" w:rsidRDefault="003D6ADB" w:rsidP="003D6AD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20D1ED" w14:textId="77777777" w:rsidR="003D6ADB" w:rsidRPr="00A508F1" w:rsidRDefault="003D6ADB" w:rsidP="003D6ADB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</w:tbl>
    <w:p w14:paraId="0E0671D3" w14:textId="77777777" w:rsidR="003B30F4" w:rsidRDefault="003B30F4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5056E3" w:rsidRPr="005056E3" w14:paraId="2BB0FED1" w14:textId="77777777" w:rsidTr="005056E3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C45742D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86A24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B0BD2DC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FA518B0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4DB8B6C1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02C5A8A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09A25F8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4AF59A9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60F759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A1E4AD3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7296EA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B86A2A7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1AE46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4247EF91" w14:textId="77777777" w:rsidR="005056E3" w:rsidRDefault="005056E3" w:rsidP="00B27F39">
      <w:pPr>
        <w:pStyle w:val="SymalBodycopylvl1"/>
        <w:spacing w:before="60" w:after="0"/>
      </w:pPr>
    </w:p>
    <w:p w14:paraId="5CBE6544" w14:textId="7F741088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 xml:space="preserve">-Site Supervisor, </w:t>
      </w:r>
      <w:r w:rsidRPr="002C020C">
        <w:rPr>
          <w:rFonts w:ascii="Arial" w:hAnsi="Arial" w:cs="Arial"/>
          <w:b/>
          <w:bCs/>
          <w:sz w:val="18"/>
          <w:szCs w:val="18"/>
        </w:rPr>
        <w:t>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22AB3A4D" w14:textId="38BF906B" w:rsidR="00EA0774" w:rsidRPr="005056E3" w:rsidRDefault="00031D18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SI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 – </w:t>
      </w:r>
      <w:r w:rsidR="007E30AF">
        <w:rPr>
          <w:rFonts w:ascii="Arial" w:hAnsi="Arial" w:cs="Arial"/>
          <w:sz w:val="18"/>
          <w:szCs w:val="18"/>
        </w:rPr>
        <w:t>Superintendent</w:t>
      </w:r>
      <w:r w:rsidR="00EA0774">
        <w:rPr>
          <w:rFonts w:ascii="Arial" w:hAnsi="Arial" w:cs="Arial"/>
          <w:sz w:val="18"/>
          <w:szCs w:val="18"/>
        </w:rPr>
        <w:t xml:space="preserve"> </w:t>
      </w:r>
    </w:p>
    <w:p w14:paraId="2064BA8D" w14:textId="63D3EECA" w:rsidR="00A9655D" w:rsidRPr="003B30F4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EA0774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EA0774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EA0774">
        <w:rPr>
          <w:rFonts w:ascii="Arial" w:hAnsi="Arial" w:cs="Arial"/>
          <w:sz w:val="18"/>
          <w:szCs w:val="18"/>
        </w:rPr>
        <w:t xml:space="preserve">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R – </w:t>
      </w:r>
      <w:r w:rsidR="00EA0774">
        <w:rPr>
          <w:rFonts w:ascii="Arial" w:hAnsi="Arial" w:cs="Arial"/>
          <w:sz w:val="18"/>
          <w:szCs w:val="18"/>
        </w:rPr>
        <w:t xml:space="preserve">Review Point,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I – </w:t>
      </w:r>
      <w:r w:rsidR="00EA0774">
        <w:rPr>
          <w:rFonts w:ascii="Arial" w:hAnsi="Arial" w:cs="Arial"/>
          <w:sz w:val="18"/>
          <w:szCs w:val="18"/>
        </w:rPr>
        <w:t>Inspection Point</w:t>
      </w:r>
      <w:r w:rsidR="002C020C">
        <w:rPr>
          <w:rFonts w:ascii="Arial" w:hAnsi="Arial" w:cs="Arial"/>
          <w:sz w:val="18"/>
          <w:szCs w:val="18"/>
        </w:rPr>
        <w:t>.</w:t>
      </w:r>
    </w:p>
    <w:sectPr w:rsidR="00A9655D" w:rsidRPr="003B30F4" w:rsidSect="005C244C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C04AD" w14:textId="77777777" w:rsidR="00FF78DD" w:rsidRDefault="00FF78DD" w:rsidP="007617B0">
      <w:pPr>
        <w:spacing w:after="0"/>
      </w:pPr>
      <w:r>
        <w:separator/>
      </w:r>
    </w:p>
  </w:endnote>
  <w:endnote w:type="continuationSeparator" w:id="0">
    <w:p w14:paraId="2CA2F3D5" w14:textId="77777777" w:rsidR="00FF78DD" w:rsidRDefault="00FF78DD" w:rsidP="007617B0">
      <w:pPr>
        <w:spacing w:after="0"/>
      </w:pPr>
      <w:r>
        <w:continuationSeparator/>
      </w:r>
    </w:p>
  </w:endnote>
  <w:endnote w:type="continuationNotice" w:id="1">
    <w:p w14:paraId="454219C6" w14:textId="77777777" w:rsidR="00FF78DD" w:rsidRDefault="00FF78D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6ED18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C4BDD9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58148B2" w14:textId="4CCA05BC" w:rsidR="00D340C6" w:rsidRPr="00AD0710" w:rsidRDefault="00AC0E98" w:rsidP="00453327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257F7B">
            <w:rPr>
              <w:szCs w:val="16"/>
            </w:rPr>
            <w:t>00</w:t>
          </w:r>
          <w:r w:rsidR="00D340C6" w:rsidRPr="00AD0710">
            <w:rPr>
              <w:szCs w:val="16"/>
            </w:rPr>
            <w:t xml:space="preserve"> Issue date </w:t>
          </w:r>
          <w:r w:rsidR="009976EF">
            <w:rPr>
              <w:szCs w:val="16"/>
            </w:rPr>
            <w:t>2</w:t>
          </w:r>
          <w:r w:rsidR="00257F7B">
            <w:rPr>
              <w:szCs w:val="16"/>
            </w:rPr>
            <w:t>3</w:t>
          </w:r>
          <w:r w:rsidR="00D340C6" w:rsidRPr="00AD0710">
            <w:rPr>
              <w:szCs w:val="16"/>
            </w:rPr>
            <w:t>/</w:t>
          </w:r>
          <w:r w:rsidR="009976EF">
            <w:rPr>
              <w:szCs w:val="16"/>
            </w:rPr>
            <w:t>0</w:t>
          </w:r>
          <w:r w:rsidR="00257F7B">
            <w:rPr>
              <w:szCs w:val="16"/>
            </w:rPr>
            <w:t>6</w:t>
          </w:r>
          <w:r w:rsidR="00D340C6" w:rsidRPr="00AD0710">
            <w:rPr>
              <w:szCs w:val="16"/>
            </w:rPr>
            <w:t>/202</w:t>
          </w:r>
          <w:r w:rsidR="00412F25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BCE8FC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25ED7255" w:rsidR="00D340C6" w:rsidRPr="00AD0710" w:rsidRDefault="00AC0E98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257F7B">
            <w:rPr>
              <w:szCs w:val="16"/>
            </w:rPr>
            <w:t>00</w:t>
          </w:r>
          <w:r w:rsidR="00031D18" w:rsidRPr="00AD0710">
            <w:rPr>
              <w:szCs w:val="16"/>
            </w:rPr>
            <w:t xml:space="preserve"> Issue date </w:t>
          </w:r>
          <w:r w:rsidR="00871A2B">
            <w:rPr>
              <w:szCs w:val="16"/>
            </w:rPr>
            <w:t>14/10</w:t>
          </w:r>
          <w:r w:rsidR="00031D18" w:rsidRPr="00AD0710">
            <w:rPr>
              <w:szCs w:val="16"/>
            </w:rPr>
            <w:t>/202</w:t>
          </w:r>
          <w:r w:rsidR="00412F25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1999E" w14:textId="77777777" w:rsidR="00FF78DD" w:rsidRDefault="00FF78DD" w:rsidP="007617B0">
      <w:pPr>
        <w:spacing w:after="0"/>
      </w:pPr>
      <w:r>
        <w:separator/>
      </w:r>
    </w:p>
  </w:footnote>
  <w:footnote w:type="continuationSeparator" w:id="0">
    <w:p w14:paraId="3A727391" w14:textId="77777777" w:rsidR="00FF78DD" w:rsidRDefault="00FF78DD" w:rsidP="007617B0">
      <w:pPr>
        <w:spacing w:after="0"/>
      </w:pPr>
      <w:r>
        <w:continuationSeparator/>
      </w:r>
    </w:p>
  </w:footnote>
  <w:footnote w:type="continuationNotice" w:id="1">
    <w:p w14:paraId="4972ACD4" w14:textId="77777777" w:rsidR="00FF78DD" w:rsidRDefault="00FF78D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EndPr/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EndPr/>
    <w:sdtContent>
      <w:p w14:paraId="074DBFBB" w14:textId="77777777" w:rsidR="00012FBA" w:rsidRPr="00830B96" w:rsidRDefault="00012FBA" w:rsidP="009B4AA8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7CE1EDDE" wp14:editId="026F54CA">
              <wp:extent cx="1839600" cy="547200"/>
              <wp:effectExtent l="0" t="0" r="0" b="5715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-94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-94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74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63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9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5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1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7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437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9CC5BFC"/>
    <w:multiLevelType w:val="hybridMultilevel"/>
    <w:tmpl w:val="A8925672"/>
    <w:lvl w:ilvl="0" w:tplc="09FED3CA">
      <w:start w:val="610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114D61"/>
    <w:multiLevelType w:val="hybridMultilevel"/>
    <w:tmpl w:val="B388DB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7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8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9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0" w15:restartNumberingAfterBreak="0">
    <w:nsid w:val="2DBF3D93"/>
    <w:multiLevelType w:val="hybridMultilevel"/>
    <w:tmpl w:val="C0F4D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2" w15:restartNumberingAfterBreak="0">
    <w:nsid w:val="495E6204"/>
    <w:multiLevelType w:val="hybridMultilevel"/>
    <w:tmpl w:val="F16C8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4" w15:restartNumberingAfterBreak="0">
    <w:nsid w:val="55FF54A5"/>
    <w:multiLevelType w:val="hybridMultilevel"/>
    <w:tmpl w:val="A85A101C"/>
    <w:lvl w:ilvl="0" w:tplc="3D44D9B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36" w:hanging="360"/>
      </w:pPr>
    </w:lvl>
    <w:lvl w:ilvl="2" w:tplc="0C09001B" w:tentative="1">
      <w:start w:val="1"/>
      <w:numFmt w:val="lowerRoman"/>
      <w:lvlText w:val="%3."/>
      <w:lvlJc w:val="right"/>
      <w:pPr>
        <w:ind w:left="2256" w:hanging="180"/>
      </w:pPr>
    </w:lvl>
    <w:lvl w:ilvl="3" w:tplc="0C09000F" w:tentative="1">
      <w:start w:val="1"/>
      <w:numFmt w:val="decimal"/>
      <w:lvlText w:val="%4."/>
      <w:lvlJc w:val="left"/>
      <w:pPr>
        <w:ind w:left="2976" w:hanging="360"/>
      </w:pPr>
    </w:lvl>
    <w:lvl w:ilvl="4" w:tplc="0C090019" w:tentative="1">
      <w:start w:val="1"/>
      <w:numFmt w:val="lowerLetter"/>
      <w:lvlText w:val="%5."/>
      <w:lvlJc w:val="left"/>
      <w:pPr>
        <w:ind w:left="3696" w:hanging="360"/>
      </w:pPr>
    </w:lvl>
    <w:lvl w:ilvl="5" w:tplc="0C09001B" w:tentative="1">
      <w:start w:val="1"/>
      <w:numFmt w:val="lowerRoman"/>
      <w:lvlText w:val="%6."/>
      <w:lvlJc w:val="right"/>
      <w:pPr>
        <w:ind w:left="4416" w:hanging="180"/>
      </w:pPr>
    </w:lvl>
    <w:lvl w:ilvl="6" w:tplc="0C09000F" w:tentative="1">
      <w:start w:val="1"/>
      <w:numFmt w:val="decimal"/>
      <w:lvlText w:val="%7."/>
      <w:lvlJc w:val="left"/>
      <w:pPr>
        <w:ind w:left="5136" w:hanging="360"/>
      </w:pPr>
    </w:lvl>
    <w:lvl w:ilvl="7" w:tplc="0C090019" w:tentative="1">
      <w:start w:val="1"/>
      <w:numFmt w:val="lowerLetter"/>
      <w:lvlText w:val="%8."/>
      <w:lvlJc w:val="left"/>
      <w:pPr>
        <w:ind w:left="5856" w:hanging="360"/>
      </w:pPr>
    </w:lvl>
    <w:lvl w:ilvl="8" w:tplc="0C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5" w15:restartNumberingAfterBreak="0">
    <w:nsid w:val="58B72305"/>
    <w:multiLevelType w:val="hybridMultilevel"/>
    <w:tmpl w:val="139A702E"/>
    <w:lvl w:ilvl="0" w:tplc="E3802544">
      <w:start w:val="1"/>
      <w:numFmt w:val="lowerLetter"/>
      <w:lvlText w:val="(%1)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8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1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2" w15:restartNumberingAfterBreak="0">
    <w:nsid w:val="7B1C3299"/>
    <w:multiLevelType w:val="hybridMultilevel"/>
    <w:tmpl w:val="9236B7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3122B"/>
    <w:multiLevelType w:val="multilevel"/>
    <w:tmpl w:val="38B6FA6E"/>
    <w:numStyleLink w:val="CivLegal"/>
  </w:abstractNum>
  <w:abstractNum w:abstractNumId="24" w15:restartNumberingAfterBreak="0">
    <w:nsid w:val="7EF26BDF"/>
    <w:multiLevelType w:val="hybridMultilevel"/>
    <w:tmpl w:val="543CE700"/>
    <w:lvl w:ilvl="0" w:tplc="E58AA52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13080">
    <w:abstractNumId w:val="16"/>
  </w:num>
  <w:num w:numId="2" w16cid:durableId="135882040">
    <w:abstractNumId w:val="11"/>
  </w:num>
  <w:num w:numId="3" w16cid:durableId="1351375560">
    <w:abstractNumId w:val="20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387805285">
    <w:abstractNumId w:val="3"/>
  </w:num>
  <w:num w:numId="5" w16cid:durableId="1867717215">
    <w:abstractNumId w:val="17"/>
  </w:num>
  <w:num w:numId="6" w16cid:durableId="1180579981">
    <w:abstractNumId w:val="4"/>
  </w:num>
  <w:num w:numId="7" w16cid:durableId="645285879">
    <w:abstractNumId w:val="6"/>
  </w:num>
  <w:num w:numId="8" w16cid:durableId="1462960153">
    <w:abstractNumId w:val="1"/>
  </w:num>
  <w:num w:numId="9" w16cid:durableId="1328441059">
    <w:abstractNumId w:val="7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093949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5249432">
    <w:abstractNumId w:val="13"/>
  </w:num>
  <w:num w:numId="12" w16cid:durableId="7069520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10651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960078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579010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95937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313819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277464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5819237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32570576">
    <w:abstractNumId w:val="0"/>
  </w:num>
  <w:num w:numId="21" w16cid:durableId="629242949">
    <w:abstractNumId w:val="9"/>
  </w:num>
  <w:num w:numId="22" w16cid:durableId="1192188324">
    <w:abstractNumId w:val="2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309333882">
    <w:abstractNumId w:val="19"/>
  </w:num>
  <w:num w:numId="24" w16cid:durableId="497041853">
    <w:abstractNumId w:val="2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92383429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01366578">
    <w:abstractNumId w:val="17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629825039">
    <w:abstractNumId w:val="20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646006533">
    <w:abstractNumId w:val="18"/>
  </w:num>
  <w:num w:numId="29" w16cid:durableId="62022295">
    <w:abstractNumId w:val="8"/>
  </w:num>
  <w:num w:numId="30" w16cid:durableId="1311402096">
    <w:abstractNumId w:val="7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303466466">
    <w:abstractNumId w:val="21"/>
  </w:num>
  <w:num w:numId="32" w16cid:durableId="15677038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08598176">
    <w:abstractNumId w:val="10"/>
  </w:num>
  <w:num w:numId="34" w16cid:durableId="1042553057">
    <w:abstractNumId w:val="15"/>
  </w:num>
  <w:num w:numId="35" w16cid:durableId="1511094562">
    <w:abstractNumId w:val="24"/>
  </w:num>
  <w:num w:numId="36" w16cid:durableId="1627546516">
    <w:abstractNumId w:val="2"/>
  </w:num>
  <w:num w:numId="37" w16cid:durableId="1836847167">
    <w:abstractNumId w:val="5"/>
  </w:num>
  <w:num w:numId="38" w16cid:durableId="1551259558">
    <w:abstractNumId w:val="12"/>
  </w:num>
  <w:num w:numId="39" w16cid:durableId="283006404">
    <w:abstractNumId w:val="14"/>
  </w:num>
  <w:num w:numId="40" w16cid:durableId="1664822461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ytjQ3MzA1N7M0MzJV0lEKTi0uzszPAykwqwUAYukGbCwAAAA="/>
  </w:docVars>
  <w:rsids>
    <w:rsidRoot w:val="00EA0774"/>
    <w:rsid w:val="00004845"/>
    <w:rsid w:val="00006F9A"/>
    <w:rsid w:val="000125AB"/>
    <w:rsid w:val="00012FBA"/>
    <w:rsid w:val="00013E57"/>
    <w:rsid w:val="000158DC"/>
    <w:rsid w:val="00020D51"/>
    <w:rsid w:val="00021F49"/>
    <w:rsid w:val="00025850"/>
    <w:rsid w:val="00031D18"/>
    <w:rsid w:val="0003431C"/>
    <w:rsid w:val="00035C95"/>
    <w:rsid w:val="0004110C"/>
    <w:rsid w:val="00042A87"/>
    <w:rsid w:val="0004421D"/>
    <w:rsid w:val="00046F51"/>
    <w:rsid w:val="000628FA"/>
    <w:rsid w:val="000650E9"/>
    <w:rsid w:val="00067952"/>
    <w:rsid w:val="000730D0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A6DE8"/>
    <w:rsid w:val="000B30A8"/>
    <w:rsid w:val="000B37A1"/>
    <w:rsid w:val="000B4F94"/>
    <w:rsid w:val="000B6205"/>
    <w:rsid w:val="000B695B"/>
    <w:rsid w:val="000C28DA"/>
    <w:rsid w:val="000D0E97"/>
    <w:rsid w:val="000D19DD"/>
    <w:rsid w:val="000D1B5C"/>
    <w:rsid w:val="000D2C8F"/>
    <w:rsid w:val="000D40F8"/>
    <w:rsid w:val="000D4210"/>
    <w:rsid w:val="000D4A7C"/>
    <w:rsid w:val="000D54BF"/>
    <w:rsid w:val="000D6DC3"/>
    <w:rsid w:val="000D7B4F"/>
    <w:rsid w:val="000E5EFF"/>
    <w:rsid w:val="000F15B9"/>
    <w:rsid w:val="000F6E06"/>
    <w:rsid w:val="00112853"/>
    <w:rsid w:val="00113DB3"/>
    <w:rsid w:val="001153A9"/>
    <w:rsid w:val="001160BA"/>
    <w:rsid w:val="0012153B"/>
    <w:rsid w:val="0012160E"/>
    <w:rsid w:val="00123A2C"/>
    <w:rsid w:val="00130D54"/>
    <w:rsid w:val="0013222C"/>
    <w:rsid w:val="001329E3"/>
    <w:rsid w:val="0013432E"/>
    <w:rsid w:val="0013631B"/>
    <w:rsid w:val="00136359"/>
    <w:rsid w:val="001444A1"/>
    <w:rsid w:val="00145C21"/>
    <w:rsid w:val="00150E01"/>
    <w:rsid w:val="00152695"/>
    <w:rsid w:val="00152A1E"/>
    <w:rsid w:val="00164930"/>
    <w:rsid w:val="00164D07"/>
    <w:rsid w:val="00165CBD"/>
    <w:rsid w:val="001811DA"/>
    <w:rsid w:val="00181B91"/>
    <w:rsid w:val="0018362E"/>
    <w:rsid w:val="00184562"/>
    <w:rsid w:val="00191157"/>
    <w:rsid w:val="00191711"/>
    <w:rsid w:val="001925E8"/>
    <w:rsid w:val="00195C7E"/>
    <w:rsid w:val="001978FD"/>
    <w:rsid w:val="001A7888"/>
    <w:rsid w:val="001B06FE"/>
    <w:rsid w:val="001B1649"/>
    <w:rsid w:val="001B4060"/>
    <w:rsid w:val="001C167A"/>
    <w:rsid w:val="001C2875"/>
    <w:rsid w:val="001C40D9"/>
    <w:rsid w:val="001D0CF0"/>
    <w:rsid w:val="001D6AD5"/>
    <w:rsid w:val="001E02D6"/>
    <w:rsid w:val="001E260A"/>
    <w:rsid w:val="001E5797"/>
    <w:rsid w:val="001E5EB5"/>
    <w:rsid w:val="001F3ABC"/>
    <w:rsid w:val="001F4330"/>
    <w:rsid w:val="001F5EAE"/>
    <w:rsid w:val="0020352B"/>
    <w:rsid w:val="002129DE"/>
    <w:rsid w:val="00213887"/>
    <w:rsid w:val="00214D7E"/>
    <w:rsid w:val="00220EF6"/>
    <w:rsid w:val="0022227C"/>
    <w:rsid w:val="00223A95"/>
    <w:rsid w:val="00227E3C"/>
    <w:rsid w:val="00233F6C"/>
    <w:rsid w:val="0024535F"/>
    <w:rsid w:val="0024627B"/>
    <w:rsid w:val="00252AED"/>
    <w:rsid w:val="00254B48"/>
    <w:rsid w:val="0025506A"/>
    <w:rsid w:val="002554CB"/>
    <w:rsid w:val="00257F7B"/>
    <w:rsid w:val="002608E7"/>
    <w:rsid w:val="0026195F"/>
    <w:rsid w:val="00264F3C"/>
    <w:rsid w:val="00276E10"/>
    <w:rsid w:val="00280FAE"/>
    <w:rsid w:val="00281140"/>
    <w:rsid w:val="00282680"/>
    <w:rsid w:val="0028562B"/>
    <w:rsid w:val="002909E7"/>
    <w:rsid w:val="00290DBD"/>
    <w:rsid w:val="0029108F"/>
    <w:rsid w:val="002A1BC4"/>
    <w:rsid w:val="002B33D2"/>
    <w:rsid w:val="002B7C52"/>
    <w:rsid w:val="002C020C"/>
    <w:rsid w:val="002C3E58"/>
    <w:rsid w:val="002C40D8"/>
    <w:rsid w:val="002C4C28"/>
    <w:rsid w:val="002C66D8"/>
    <w:rsid w:val="002D08B8"/>
    <w:rsid w:val="002D142A"/>
    <w:rsid w:val="002D1DF0"/>
    <w:rsid w:val="002E08A0"/>
    <w:rsid w:val="002E1EBA"/>
    <w:rsid w:val="002E46E4"/>
    <w:rsid w:val="002F4074"/>
    <w:rsid w:val="002F7E9F"/>
    <w:rsid w:val="00301828"/>
    <w:rsid w:val="003058EA"/>
    <w:rsid w:val="00305A59"/>
    <w:rsid w:val="003141E2"/>
    <w:rsid w:val="0031420F"/>
    <w:rsid w:val="00317156"/>
    <w:rsid w:val="00317891"/>
    <w:rsid w:val="00337228"/>
    <w:rsid w:val="0033732E"/>
    <w:rsid w:val="00340833"/>
    <w:rsid w:val="00345D7B"/>
    <w:rsid w:val="00346FF0"/>
    <w:rsid w:val="00351D72"/>
    <w:rsid w:val="00352510"/>
    <w:rsid w:val="0035600A"/>
    <w:rsid w:val="00361C48"/>
    <w:rsid w:val="003733EB"/>
    <w:rsid w:val="003868C5"/>
    <w:rsid w:val="00386D74"/>
    <w:rsid w:val="0039441E"/>
    <w:rsid w:val="00395F0F"/>
    <w:rsid w:val="003A1A4C"/>
    <w:rsid w:val="003A2DF5"/>
    <w:rsid w:val="003B1DA5"/>
    <w:rsid w:val="003B30F4"/>
    <w:rsid w:val="003B361E"/>
    <w:rsid w:val="003B3B14"/>
    <w:rsid w:val="003C1E57"/>
    <w:rsid w:val="003C1FD5"/>
    <w:rsid w:val="003C2BA2"/>
    <w:rsid w:val="003C2DE7"/>
    <w:rsid w:val="003C6F6D"/>
    <w:rsid w:val="003D0E4B"/>
    <w:rsid w:val="003D6ADB"/>
    <w:rsid w:val="003D7204"/>
    <w:rsid w:val="003E111A"/>
    <w:rsid w:val="003E2E17"/>
    <w:rsid w:val="003E4005"/>
    <w:rsid w:val="003F1AC6"/>
    <w:rsid w:val="003F22E3"/>
    <w:rsid w:val="003F396E"/>
    <w:rsid w:val="00406B00"/>
    <w:rsid w:val="00407F28"/>
    <w:rsid w:val="004110DC"/>
    <w:rsid w:val="004121D0"/>
    <w:rsid w:val="00412F25"/>
    <w:rsid w:val="00414B29"/>
    <w:rsid w:val="00422652"/>
    <w:rsid w:val="00426CA1"/>
    <w:rsid w:val="004310D2"/>
    <w:rsid w:val="00434660"/>
    <w:rsid w:val="00436624"/>
    <w:rsid w:val="00440208"/>
    <w:rsid w:val="00441CA3"/>
    <w:rsid w:val="00443E37"/>
    <w:rsid w:val="0044465E"/>
    <w:rsid w:val="004446C0"/>
    <w:rsid w:val="00451260"/>
    <w:rsid w:val="00453327"/>
    <w:rsid w:val="00460ED2"/>
    <w:rsid w:val="00463A06"/>
    <w:rsid w:val="00463EF2"/>
    <w:rsid w:val="00465924"/>
    <w:rsid w:val="00465C9A"/>
    <w:rsid w:val="004661B2"/>
    <w:rsid w:val="0047229A"/>
    <w:rsid w:val="00475BB5"/>
    <w:rsid w:val="0047722B"/>
    <w:rsid w:val="00481DBA"/>
    <w:rsid w:val="00482E78"/>
    <w:rsid w:val="00484408"/>
    <w:rsid w:val="00484A6F"/>
    <w:rsid w:val="00487215"/>
    <w:rsid w:val="004908DD"/>
    <w:rsid w:val="00491589"/>
    <w:rsid w:val="00492A2D"/>
    <w:rsid w:val="004A0E5D"/>
    <w:rsid w:val="004A20FE"/>
    <w:rsid w:val="004A405A"/>
    <w:rsid w:val="004A4EDE"/>
    <w:rsid w:val="004A7E34"/>
    <w:rsid w:val="004B1AD9"/>
    <w:rsid w:val="004B5A31"/>
    <w:rsid w:val="004B6C8C"/>
    <w:rsid w:val="004B7DF8"/>
    <w:rsid w:val="004C0D19"/>
    <w:rsid w:val="004C14A8"/>
    <w:rsid w:val="004C766D"/>
    <w:rsid w:val="004D1370"/>
    <w:rsid w:val="004D1AFB"/>
    <w:rsid w:val="004D1FC0"/>
    <w:rsid w:val="004D39F9"/>
    <w:rsid w:val="004E1444"/>
    <w:rsid w:val="004E23FF"/>
    <w:rsid w:val="004E2F4A"/>
    <w:rsid w:val="004F0428"/>
    <w:rsid w:val="004F1599"/>
    <w:rsid w:val="004F4C75"/>
    <w:rsid w:val="004F776F"/>
    <w:rsid w:val="004F7DCE"/>
    <w:rsid w:val="005009B9"/>
    <w:rsid w:val="0050180D"/>
    <w:rsid w:val="0050215F"/>
    <w:rsid w:val="005056E3"/>
    <w:rsid w:val="00505D2E"/>
    <w:rsid w:val="00513362"/>
    <w:rsid w:val="0052741B"/>
    <w:rsid w:val="00527AFB"/>
    <w:rsid w:val="00531D34"/>
    <w:rsid w:val="00534122"/>
    <w:rsid w:val="005358D1"/>
    <w:rsid w:val="005371C9"/>
    <w:rsid w:val="00537E2F"/>
    <w:rsid w:val="00537E86"/>
    <w:rsid w:val="00541D39"/>
    <w:rsid w:val="00544906"/>
    <w:rsid w:val="00545BA5"/>
    <w:rsid w:val="005462B0"/>
    <w:rsid w:val="00552FA3"/>
    <w:rsid w:val="00564CAC"/>
    <w:rsid w:val="00567043"/>
    <w:rsid w:val="00567B07"/>
    <w:rsid w:val="0057088F"/>
    <w:rsid w:val="0057414C"/>
    <w:rsid w:val="00581148"/>
    <w:rsid w:val="005812CB"/>
    <w:rsid w:val="0058363C"/>
    <w:rsid w:val="005851B9"/>
    <w:rsid w:val="00587F35"/>
    <w:rsid w:val="005922F0"/>
    <w:rsid w:val="005942B3"/>
    <w:rsid w:val="0059509B"/>
    <w:rsid w:val="005A2DB2"/>
    <w:rsid w:val="005A545C"/>
    <w:rsid w:val="005A730C"/>
    <w:rsid w:val="005B7315"/>
    <w:rsid w:val="005C1452"/>
    <w:rsid w:val="005C244C"/>
    <w:rsid w:val="005C4CA7"/>
    <w:rsid w:val="005C77D5"/>
    <w:rsid w:val="005D66A6"/>
    <w:rsid w:val="005D7F6B"/>
    <w:rsid w:val="005E1C0B"/>
    <w:rsid w:val="005E1E7C"/>
    <w:rsid w:val="005E1EEB"/>
    <w:rsid w:val="005E7C7F"/>
    <w:rsid w:val="005F20A8"/>
    <w:rsid w:val="005F39F2"/>
    <w:rsid w:val="00600C58"/>
    <w:rsid w:val="00600E4F"/>
    <w:rsid w:val="00601229"/>
    <w:rsid w:val="00607B0C"/>
    <w:rsid w:val="00610C6D"/>
    <w:rsid w:val="00612627"/>
    <w:rsid w:val="00613248"/>
    <w:rsid w:val="00623713"/>
    <w:rsid w:val="006239C8"/>
    <w:rsid w:val="00624ADE"/>
    <w:rsid w:val="00626F76"/>
    <w:rsid w:val="0062751F"/>
    <w:rsid w:val="006341F4"/>
    <w:rsid w:val="00635B53"/>
    <w:rsid w:val="0063759A"/>
    <w:rsid w:val="00640BAA"/>
    <w:rsid w:val="00644773"/>
    <w:rsid w:val="0065381A"/>
    <w:rsid w:val="00653EE2"/>
    <w:rsid w:val="00657AFA"/>
    <w:rsid w:val="00660491"/>
    <w:rsid w:val="00661D93"/>
    <w:rsid w:val="006660B9"/>
    <w:rsid w:val="00671642"/>
    <w:rsid w:val="00684AC4"/>
    <w:rsid w:val="00695CB9"/>
    <w:rsid w:val="00697598"/>
    <w:rsid w:val="006A5933"/>
    <w:rsid w:val="006A6351"/>
    <w:rsid w:val="006B7AF5"/>
    <w:rsid w:val="006B7EE7"/>
    <w:rsid w:val="006C1CE9"/>
    <w:rsid w:val="006C7B4A"/>
    <w:rsid w:val="006D5AF1"/>
    <w:rsid w:val="006D701B"/>
    <w:rsid w:val="006E024F"/>
    <w:rsid w:val="006E29C0"/>
    <w:rsid w:val="006E433E"/>
    <w:rsid w:val="006E50F4"/>
    <w:rsid w:val="006E5A0F"/>
    <w:rsid w:val="006E6451"/>
    <w:rsid w:val="006F2187"/>
    <w:rsid w:val="006F6C26"/>
    <w:rsid w:val="00700686"/>
    <w:rsid w:val="007020DA"/>
    <w:rsid w:val="00706B2D"/>
    <w:rsid w:val="007101DE"/>
    <w:rsid w:val="00713840"/>
    <w:rsid w:val="0071393C"/>
    <w:rsid w:val="00726E1C"/>
    <w:rsid w:val="007332CD"/>
    <w:rsid w:val="007351D2"/>
    <w:rsid w:val="00735605"/>
    <w:rsid w:val="00741190"/>
    <w:rsid w:val="00746E3A"/>
    <w:rsid w:val="007502EC"/>
    <w:rsid w:val="007531BF"/>
    <w:rsid w:val="00753AB2"/>
    <w:rsid w:val="00753B1F"/>
    <w:rsid w:val="00754283"/>
    <w:rsid w:val="007617B0"/>
    <w:rsid w:val="007617D8"/>
    <w:rsid w:val="00770D7E"/>
    <w:rsid w:val="0077197C"/>
    <w:rsid w:val="00773D79"/>
    <w:rsid w:val="00774E53"/>
    <w:rsid w:val="007827BD"/>
    <w:rsid w:val="00791F49"/>
    <w:rsid w:val="00794493"/>
    <w:rsid w:val="00797266"/>
    <w:rsid w:val="007A182C"/>
    <w:rsid w:val="007A3D8B"/>
    <w:rsid w:val="007A673C"/>
    <w:rsid w:val="007B4621"/>
    <w:rsid w:val="007B51B3"/>
    <w:rsid w:val="007B6598"/>
    <w:rsid w:val="007C033B"/>
    <w:rsid w:val="007C1826"/>
    <w:rsid w:val="007C18AE"/>
    <w:rsid w:val="007C542C"/>
    <w:rsid w:val="007D1801"/>
    <w:rsid w:val="007D2294"/>
    <w:rsid w:val="007D24E8"/>
    <w:rsid w:val="007D2726"/>
    <w:rsid w:val="007E30AF"/>
    <w:rsid w:val="007F06B8"/>
    <w:rsid w:val="007F071A"/>
    <w:rsid w:val="007F21F6"/>
    <w:rsid w:val="007F383E"/>
    <w:rsid w:val="007F409D"/>
    <w:rsid w:val="007F5D0E"/>
    <w:rsid w:val="007F7B79"/>
    <w:rsid w:val="008042D6"/>
    <w:rsid w:val="00804B35"/>
    <w:rsid w:val="00804CDE"/>
    <w:rsid w:val="00807516"/>
    <w:rsid w:val="00812D80"/>
    <w:rsid w:val="00815CB5"/>
    <w:rsid w:val="00826421"/>
    <w:rsid w:val="0082642E"/>
    <w:rsid w:val="00830E4D"/>
    <w:rsid w:val="00836163"/>
    <w:rsid w:val="008438C7"/>
    <w:rsid w:val="008449B9"/>
    <w:rsid w:val="008460EF"/>
    <w:rsid w:val="00846784"/>
    <w:rsid w:val="00846D58"/>
    <w:rsid w:val="00847B71"/>
    <w:rsid w:val="00852A26"/>
    <w:rsid w:val="00854579"/>
    <w:rsid w:val="00857276"/>
    <w:rsid w:val="00857D3C"/>
    <w:rsid w:val="008658C5"/>
    <w:rsid w:val="008711B0"/>
    <w:rsid w:val="00871A2B"/>
    <w:rsid w:val="00876D84"/>
    <w:rsid w:val="00891F2F"/>
    <w:rsid w:val="00892EDB"/>
    <w:rsid w:val="008969A1"/>
    <w:rsid w:val="008971AC"/>
    <w:rsid w:val="008A040D"/>
    <w:rsid w:val="008A26C4"/>
    <w:rsid w:val="008A5400"/>
    <w:rsid w:val="008A6FA5"/>
    <w:rsid w:val="008B3132"/>
    <w:rsid w:val="008B3A4E"/>
    <w:rsid w:val="008B44D5"/>
    <w:rsid w:val="008C2D8A"/>
    <w:rsid w:val="008C587E"/>
    <w:rsid w:val="008C72DE"/>
    <w:rsid w:val="008D0815"/>
    <w:rsid w:val="008D2992"/>
    <w:rsid w:val="008D7258"/>
    <w:rsid w:val="008D7738"/>
    <w:rsid w:val="008F09DD"/>
    <w:rsid w:val="008F52D6"/>
    <w:rsid w:val="008F658D"/>
    <w:rsid w:val="00902D75"/>
    <w:rsid w:val="00902F9E"/>
    <w:rsid w:val="009035F2"/>
    <w:rsid w:val="00903633"/>
    <w:rsid w:val="00905271"/>
    <w:rsid w:val="009113FF"/>
    <w:rsid w:val="009122A5"/>
    <w:rsid w:val="00914783"/>
    <w:rsid w:val="0092310D"/>
    <w:rsid w:val="00924517"/>
    <w:rsid w:val="00927815"/>
    <w:rsid w:val="009317A5"/>
    <w:rsid w:val="00934D59"/>
    <w:rsid w:val="00947707"/>
    <w:rsid w:val="00947D2E"/>
    <w:rsid w:val="0095272B"/>
    <w:rsid w:val="00952909"/>
    <w:rsid w:val="0095617A"/>
    <w:rsid w:val="00956461"/>
    <w:rsid w:val="0095774A"/>
    <w:rsid w:val="00957810"/>
    <w:rsid w:val="00960484"/>
    <w:rsid w:val="009612AB"/>
    <w:rsid w:val="0096243E"/>
    <w:rsid w:val="009629E9"/>
    <w:rsid w:val="00967143"/>
    <w:rsid w:val="00973B46"/>
    <w:rsid w:val="00975022"/>
    <w:rsid w:val="00976232"/>
    <w:rsid w:val="00976256"/>
    <w:rsid w:val="0097797F"/>
    <w:rsid w:val="00991956"/>
    <w:rsid w:val="00991B46"/>
    <w:rsid w:val="009922C3"/>
    <w:rsid w:val="0099260C"/>
    <w:rsid w:val="0099656E"/>
    <w:rsid w:val="009976EF"/>
    <w:rsid w:val="00997E2B"/>
    <w:rsid w:val="00997ED4"/>
    <w:rsid w:val="009A0E56"/>
    <w:rsid w:val="009A1BF1"/>
    <w:rsid w:val="009A2F10"/>
    <w:rsid w:val="009A3D1A"/>
    <w:rsid w:val="009A4487"/>
    <w:rsid w:val="009A7E2F"/>
    <w:rsid w:val="009B08F6"/>
    <w:rsid w:val="009B0F20"/>
    <w:rsid w:val="009B6FD8"/>
    <w:rsid w:val="009B7B58"/>
    <w:rsid w:val="009B7BB2"/>
    <w:rsid w:val="009B7C00"/>
    <w:rsid w:val="009C100B"/>
    <w:rsid w:val="009C4E96"/>
    <w:rsid w:val="009C632F"/>
    <w:rsid w:val="009C6905"/>
    <w:rsid w:val="009C6D48"/>
    <w:rsid w:val="009D2A75"/>
    <w:rsid w:val="009D585E"/>
    <w:rsid w:val="009D67E4"/>
    <w:rsid w:val="009E54C2"/>
    <w:rsid w:val="009E61A6"/>
    <w:rsid w:val="009F421D"/>
    <w:rsid w:val="00A037F8"/>
    <w:rsid w:val="00A17054"/>
    <w:rsid w:val="00A230A9"/>
    <w:rsid w:val="00A263D2"/>
    <w:rsid w:val="00A265F2"/>
    <w:rsid w:val="00A26954"/>
    <w:rsid w:val="00A3252B"/>
    <w:rsid w:val="00A37F27"/>
    <w:rsid w:val="00A41887"/>
    <w:rsid w:val="00A42645"/>
    <w:rsid w:val="00A4264E"/>
    <w:rsid w:val="00A508F1"/>
    <w:rsid w:val="00A51E64"/>
    <w:rsid w:val="00A55A8E"/>
    <w:rsid w:val="00A62A1A"/>
    <w:rsid w:val="00A6455D"/>
    <w:rsid w:val="00A64F70"/>
    <w:rsid w:val="00A65C9F"/>
    <w:rsid w:val="00A67217"/>
    <w:rsid w:val="00A71811"/>
    <w:rsid w:val="00A7458C"/>
    <w:rsid w:val="00A74763"/>
    <w:rsid w:val="00A75F6D"/>
    <w:rsid w:val="00A76AD2"/>
    <w:rsid w:val="00A82F0E"/>
    <w:rsid w:val="00A85D35"/>
    <w:rsid w:val="00A93158"/>
    <w:rsid w:val="00A939A2"/>
    <w:rsid w:val="00A95C96"/>
    <w:rsid w:val="00A9655D"/>
    <w:rsid w:val="00A9669B"/>
    <w:rsid w:val="00AA52D9"/>
    <w:rsid w:val="00AA785F"/>
    <w:rsid w:val="00AB0CCB"/>
    <w:rsid w:val="00AB1CA0"/>
    <w:rsid w:val="00AB2FD2"/>
    <w:rsid w:val="00AC0E98"/>
    <w:rsid w:val="00AC5039"/>
    <w:rsid w:val="00AD0E45"/>
    <w:rsid w:val="00AD403E"/>
    <w:rsid w:val="00AD4192"/>
    <w:rsid w:val="00AD4512"/>
    <w:rsid w:val="00AD4DCF"/>
    <w:rsid w:val="00AE0057"/>
    <w:rsid w:val="00AE0464"/>
    <w:rsid w:val="00AE0627"/>
    <w:rsid w:val="00AE2947"/>
    <w:rsid w:val="00AE3E5D"/>
    <w:rsid w:val="00AF0B93"/>
    <w:rsid w:val="00AF0F69"/>
    <w:rsid w:val="00AF198A"/>
    <w:rsid w:val="00AF1ECC"/>
    <w:rsid w:val="00AF55B5"/>
    <w:rsid w:val="00B00A3E"/>
    <w:rsid w:val="00B03F34"/>
    <w:rsid w:val="00B04CA9"/>
    <w:rsid w:val="00B052DD"/>
    <w:rsid w:val="00B157FD"/>
    <w:rsid w:val="00B1720B"/>
    <w:rsid w:val="00B20900"/>
    <w:rsid w:val="00B216A5"/>
    <w:rsid w:val="00B272DB"/>
    <w:rsid w:val="00B27F39"/>
    <w:rsid w:val="00B324A8"/>
    <w:rsid w:val="00B35F2F"/>
    <w:rsid w:val="00B37391"/>
    <w:rsid w:val="00B409C1"/>
    <w:rsid w:val="00B4783D"/>
    <w:rsid w:val="00B53353"/>
    <w:rsid w:val="00B6118F"/>
    <w:rsid w:val="00B623C4"/>
    <w:rsid w:val="00B6306C"/>
    <w:rsid w:val="00B63B83"/>
    <w:rsid w:val="00B72C8F"/>
    <w:rsid w:val="00B74CF2"/>
    <w:rsid w:val="00B75177"/>
    <w:rsid w:val="00B8060D"/>
    <w:rsid w:val="00B83F95"/>
    <w:rsid w:val="00B8480C"/>
    <w:rsid w:val="00B8549A"/>
    <w:rsid w:val="00B85690"/>
    <w:rsid w:val="00B85AEC"/>
    <w:rsid w:val="00B864E4"/>
    <w:rsid w:val="00B950F8"/>
    <w:rsid w:val="00B96A59"/>
    <w:rsid w:val="00B96C42"/>
    <w:rsid w:val="00BA0363"/>
    <w:rsid w:val="00BA05E0"/>
    <w:rsid w:val="00BA0FF7"/>
    <w:rsid w:val="00BA15E0"/>
    <w:rsid w:val="00BB3A03"/>
    <w:rsid w:val="00BB4E37"/>
    <w:rsid w:val="00BB508E"/>
    <w:rsid w:val="00BB5159"/>
    <w:rsid w:val="00BC276E"/>
    <w:rsid w:val="00BC4920"/>
    <w:rsid w:val="00BC66ED"/>
    <w:rsid w:val="00BC6BA6"/>
    <w:rsid w:val="00BD00A2"/>
    <w:rsid w:val="00BD2FB4"/>
    <w:rsid w:val="00BD6AFB"/>
    <w:rsid w:val="00BE010F"/>
    <w:rsid w:val="00BE22A5"/>
    <w:rsid w:val="00BE3698"/>
    <w:rsid w:val="00BE62B0"/>
    <w:rsid w:val="00BE7AC7"/>
    <w:rsid w:val="00C0210A"/>
    <w:rsid w:val="00C0328A"/>
    <w:rsid w:val="00C033B8"/>
    <w:rsid w:val="00C10D9F"/>
    <w:rsid w:val="00C14D23"/>
    <w:rsid w:val="00C1631D"/>
    <w:rsid w:val="00C168F8"/>
    <w:rsid w:val="00C16AE3"/>
    <w:rsid w:val="00C16F2F"/>
    <w:rsid w:val="00C17BFF"/>
    <w:rsid w:val="00C25154"/>
    <w:rsid w:val="00C26E1C"/>
    <w:rsid w:val="00C300E3"/>
    <w:rsid w:val="00C32626"/>
    <w:rsid w:val="00C35E2A"/>
    <w:rsid w:val="00C40179"/>
    <w:rsid w:val="00C4566C"/>
    <w:rsid w:val="00C5331B"/>
    <w:rsid w:val="00C54893"/>
    <w:rsid w:val="00C5707D"/>
    <w:rsid w:val="00C60631"/>
    <w:rsid w:val="00C613EF"/>
    <w:rsid w:val="00C6169C"/>
    <w:rsid w:val="00C62A26"/>
    <w:rsid w:val="00C6471E"/>
    <w:rsid w:val="00C648FE"/>
    <w:rsid w:val="00C64D7F"/>
    <w:rsid w:val="00C64D89"/>
    <w:rsid w:val="00C64EE5"/>
    <w:rsid w:val="00C7104F"/>
    <w:rsid w:val="00C76539"/>
    <w:rsid w:val="00C86A51"/>
    <w:rsid w:val="00C910F0"/>
    <w:rsid w:val="00C9411A"/>
    <w:rsid w:val="00CA0225"/>
    <w:rsid w:val="00CA0897"/>
    <w:rsid w:val="00CA14F8"/>
    <w:rsid w:val="00CA2371"/>
    <w:rsid w:val="00CA29FD"/>
    <w:rsid w:val="00CA47C1"/>
    <w:rsid w:val="00CB1CF1"/>
    <w:rsid w:val="00CB5C8B"/>
    <w:rsid w:val="00CB7182"/>
    <w:rsid w:val="00CB7CCC"/>
    <w:rsid w:val="00CC61F8"/>
    <w:rsid w:val="00CE09EE"/>
    <w:rsid w:val="00CE7217"/>
    <w:rsid w:val="00CE72C7"/>
    <w:rsid w:val="00CF1D59"/>
    <w:rsid w:val="00D012A3"/>
    <w:rsid w:val="00D044E2"/>
    <w:rsid w:val="00D12376"/>
    <w:rsid w:val="00D12AE6"/>
    <w:rsid w:val="00D156BC"/>
    <w:rsid w:val="00D176FE"/>
    <w:rsid w:val="00D20314"/>
    <w:rsid w:val="00D20879"/>
    <w:rsid w:val="00D2101B"/>
    <w:rsid w:val="00D21DB7"/>
    <w:rsid w:val="00D258F8"/>
    <w:rsid w:val="00D340C6"/>
    <w:rsid w:val="00D3691D"/>
    <w:rsid w:val="00D44CD7"/>
    <w:rsid w:val="00D60E1B"/>
    <w:rsid w:val="00D6177A"/>
    <w:rsid w:val="00D640F0"/>
    <w:rsid w:val="00D65915"/>
    <w:rsid w:val="00D65FB7"/>
    <w:rsid w:val="00D66D53"/>
    <w:rsid w:val="00D67B67"/>
    <w:rsid w:val="00D705C8"/>
    <w:rsid w:val="00D71344"/>
    <w:rsid w:val="00D71732"/>
    <w:rsid w:val="00D73579"/>
    <w:rsid w:val="00D77AC2"/>
    <w:rsid w:val="00D81159"/>
    <w:rsid w:val="00D83E1A"/>
    <w:rsid w:val="00D91A8F"/>
    <w:rsid w:val="00DA2F1B"/>
    <w:rsid w:val="00DA4910"/>
    <w:rsid w:val="00DA696F"/>
    <w:rsid w:val="00DB03AF"/>
    <w:rsid w:val="00DB2E8D"/>
    <w:rsid w:val="00DB678F"/>
    <w:rsid w:val="00DB6BD6"/>
    <w:rsid w:val="00DB7890"/>
    <w:rsid w:val="00DC03D8"/>
    <w:rsid w:val="00DC0FBE"/>
    <w:rsid w:val="00DC33F4"/>
    <w:rsid w:val="00DC4011"/>
    <w:rsid w:val="00DC4855"/>
    <w:rsid w:val="00DC56BC"/>
    <w:rsid w:val="00DC6889"/>
    <w:rsid w:val="00DC6E08"/>
    <w:rsid w:val="00DD13BE"/>
    <w:rsid w:val="00DD345D"/>
    <w:rsid w:val="00DD4E84"/>
    <w:rsid w:val="00DD5BA4"/>
    <w:rsid w:val="00DE1494"/>
    <w:rsid w:val="00DE21F2"/>
    <w:rsid w:val="00DF21FA"/>
    <w:rsid w:val="00DF783B"/>
    <w:rsid w:val="00E00F9E"/>
    <w:rsid w:val="00E02F93"/>
    <w:rsid w:val="00E078D4"/>
    <w:rsid w:val="00E106BE"/>
    <w:rsid w:val="00E106CA"/>
    <w:rsid w:val="00E119F6"/>
    <w:rsid w:val="00E123B5"/>
    <w:rsid w:val="00E21139"/>
    <w:rsid w:val="00E31A35"/>
    <w:rsid w:val="00E34823"/>
    <w:rsid w:val="00E34C2A"/>
    <w:rsid w:val="00E36C70"/>
    <w:rsid w:val="00E42DEF"/>
    <w:rsid w:val="00E5118B"/>
    <w:rsid w:val="00E52B4F"/>
    <w:rsid w:val="00E53AF6"/>
    <w:rsid w:val="00E5519D"/>
    <w:rsid w:val="00E57CDF"/>
    <w:rsid w:val="00E62D51"/>
    <w:rsid w:val="00E634AB"/>
    <w:rsid w:val="00E6382E"/>
    <w:rsid w:val="00E67801"/>
    <w:rsid w:val="00E75CA8"/>
    <w:rsid w:val="00E770D4"/>
    <w:rsid w:val="00E81208"/>
    <w:rsid w:val="00E83298"/>
    <w:rsid w:val="00E83487"/>
    <w:rsid w:val="00E85AF9"/>
    <w:rsid w:val="00E86D4E"/>
    <w:rsid w:val="00E87EFD"/>
    <w:rsid w:val="00E9273C"/>
    <w:rsid w:val="00E969B9"/>
    <w:rsid w:val="00E97394"/>
    <w:rsid w:val="00EA0774"/>
    <w:rsid w:val="00EB133B"/>
    <w:rsid w:val="00EB232B"/>
    <w:rsid w:val="00EB240D"/>
    <w:rsid w:val="00EB63C8"/>
    <w:rsid w:val="00EC0602"/>
    <w:rsid w:val="00ED07F6"/>
    <w:rsid w:val="00ED1230"/>
    <w:rsid w:val="00ED28AC"/>
    <w:rsid w:val="00EE2F54"/>
    <w:rsid w:val="00EE5319"/>
    <w:rsid w:val="00EE6F4B"/>
    <w:rsid w:val="00EF0267"/>
    <w:rsid w:val="00EF507A"/>
    <w:rsid w:val="00EF5FB1"/>
    <w:rsid w:val="00F0190C"/>
    <w:rsid w:val="00F10639"/>
    <w:rsid w:val="00F10C6A"/>
    <w:rsid w:val="00F16A35"/>
    <w:rsid w:val="00F22A43"/>
    <w:rsid w:val="00F250EE"/>
    <w:rsid w:val="00F26607"/>
    <w:rsid w:val="00F2679E"/>
    <w:rsid w:val="00F30B1B"/>
    <w:rsid w:val="00F3483A"/>
    <w:rsid w:val="00F3522A"/>
    <w:rsid w:val="00F3524C"/>
    <w:rsid w:val="00F42B0A"/>
    <w:rsid w:val="00F47D83"/>
    <w:rsid w:val="00F52793"/>
    <w:rsid w:val="00F53864"/>
    <w:rsid w:val="00F54238"/>
    <w:rsid w:val="00F55BD8"/>
    <w:rsid w:val="00F561DA"/>
    <w:rsid w:val="00F568CC"/>
    <w:rsid w:val="00F57852"/>
    <w:rsid w:val="00F61BDD"/>
    <w:rsid w:val="00F61CE1"/>
    <w:rsid w:val="00F61FB8"/>
    <w:rsid w:val="00F63AB4"/>
    <w:rsid w:val="00F67E9F"/>
    <w:rsid w:val="00F71032"/>
    <w:rsid w:val="00F71084"/>
    <w:rsid w:val="00F71F5B"/>
    <w:rsid w:val="00F72B96"/>
    <w:rsid w:val="00F74CAB"/>
    <w:rsid w:val="00F74F5F"/>
    <w:rsid w:val="00F8045A"/>
    <w:rsid w:val="00F90A08"/>
    <w:rsid w:val="00F92D53"/>
    <w:rsid w:val="00FA1CAD"/>
    <w:rsid w:val="00FA34C9"/>
    <w:rsid w:val="00FA38AF"/>
    <w:rsid w:val="00FB1C3B"/>
    <w:rsid w:val="00FB57C8"/>
    <w:rsid w:val="00FB7B04"/>
    <w:rsid w:val="00FC1AC4"/>
    <w:rsid w:val="00FC1FCC"/>
    <w:rsid w:val="00FC7567"/>
    <w:rsid w:val="00FD0603"/>
    <w:rsid w:val="00FD0BFE"/>
    <w:rsid w:val="00FD7F4B"/>
    <w:rsid w:val="00FE0BF1"/>
    <w:rsid w:val="00FE0DB7"/>
    <w:rsid w:val="00FE1A9D"/>
    <w:rsid w:val="00FE3562"/>
    <w:rsid w:val="00FE3E04"/>
    <w:rsid w:val="00FE7A7B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E203"/>
  <w15:chartTrackingRefBased/>
  <w15:docId w15:val="{BDC41C85-848A-47A7-B585-2C0E1B0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4B6C8C"/>
    <w:pPr>
      <w:spacing w:before="60" w:after="60"/>
    </w:pPr>
    <w:rPr>
      <w:rFonts w:eastAsia="Times New Roman" w:cs="Times New Roman"/>
      <w:bCs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lank%20ITP%20Template.dotx" TargetMode="External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3186035-6365-4e39-8c78-219fa40dd4cd">UX7PN3QV6WVR-444327919-738198</_dlc_DocId>
    <_dlc_DocIdUrl xmlns="c3186035-6365-4e39-8c78-219fa40dd4cd">
      <Url>https://johnholland.sharepoint.com/sites/p/v/mmts/_layouts/15/DocIdRedir.aspx?ID=UX7PN3QV6WVR-444327919-738198</Url>
      <Description>UX7PN3QV6WVR-444327919-738198</Description>
    </_dlc_DocIdUrl>
    <Plant_x0020_Code xmlns="8d8624c6-e5ac-4fe1-9352-ed08f32c9a9e" xsi:nil="true"/>
    <_ip_UnifiedCompliancePolicyUIAction xmlns="http://schemas.microsoft.com/sharepoint/v3" xsi:nil="true"/>
    <Programme_x0020_Type xmlns="8d8624c6-e5ac-4fe1-9352-ed08f32c9a9e" xsi:nil="true"/>
    <Precinct xmlns="8d8624c6-e5ac-4fe1-9352-ed08f32c9a9e" xsi:nil="true"/>
    <lcf76f155ced4ddcb4097134ff3c332f xmlns="8d8624c6-e5ac-4fe1-9352-ed08f32c9a9e">
      <Terms xmlns="http://schemas.microsoft.com/office/infopath/2007/PartnerControls"/>
    </lcf76f155ced4ddcb4097134ff3c332f>
    <TaxCatchAll xmlns="c3186035-6365-4e39-8c78-219fa40dd4cd" xsi:nil="true"/>
    <Class xmlns="8d8624c6-e5ac-4fe1-9352-ed08f32c9a9e" xsi:nil="true"/>
    <Discipline xmlns="8d8624c6-e5ac-4fe1-9352-ed08f32c9a9e" xsi:nil="true"/>
    <Doc_x0020_Type xmlns="8d8624c6-e5ac-4fe1-9352-ed08f32c9a9e" xsi:nil="true"/>
    <Folder xmlns="8d8624c6-e5ac-4fe1-9352-ed08f32c9a9e" xsi:nil="true"/>
    <Level_x0020_5 xmlns="8d8624c6-e5ac-4fe1-9352-ed08f32c9a9e" xsi:nil="true"/>
    <Level_x0020_4 xmlns="8d8624c6-e5ac-4fe1-9352-ed08f32c9a9e" xsi:nil="true"/>
    <Equipment xmlns="8d8624c6-e5ac-4fe1-9352-ed08f32c9a9e" xsi:nil="true"/>
    <_ip_UnifiedCompliancePolicyProperties xmlns="http://schemas.microsoft.com/sharepoint/v3" xsi:nil="true"/>
    <Revision xmlns="8d8624c6-e5ac-4fe1-9352-ed08f32c9a9e" xsi:nil="true"/>
    <Work_x0020_Type xmlns="8d8624c6-e5ac-4fe1-9352-ed08f32c9a9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9D80C40A2DA4BBC8505990A67D41D" ma:contentTypeVersion="39" ma:contentTypeDescription="Create a new document." ma:contentTypeScope="" ma:versionID="7b5a53e0ee8589888a0ca4b2514bfce2">
  <xsd:schema xmlns:xsd="http://www.w3.org/2001/XMLSchema" xmlns:xs="http://www.w3.org/2001/XMLSchema" xmlns:p="http://schemas.microsoft.com/office/2006/metadata/properties" xmlns:ns1="http://schemas.microsoft.com/sharepoint/v3" xmlns:ns2="8d8624c6-e5ac-4fe1-9352-ed08f32c9a9e" xmlns:ns3="c3186035-6365-4e39-8c78-219fa40dd4cd" targetNamespace="http://schemas.microsoft.com/office/2006/metadata/properties" ma:root="true" ma:fieldsID="72a56cc51827bf7046cdbad1df986cb4" ns1:_="" ns2:_="" ns3:_="">
    <xsd:import namespace="http://schemas.microsoft.com/sharepoint/v3"/>
    <xsd:import namespace="8d8624c6-e5ac-4fe1-9352-ed08f32c9a9e"/>
    <xsd:import namespace="c3186035-6365-4e39-8c78-219fa40dd4cd"/>
    <xsd:element name="properties">
      <xsd:complexType>
        <xsd:sequence>
          <xsd:element name="documentManagement">
            <xsd:complexType>
              <xsd:all>
                <xsd:element ref="ns2:Precinct" minOccurs="0"/>
                <xsd:element ref="ns2:Doc_x0020_Type" minOccurs="0"/>
                <xsd:element ref="ns2:Programme_x0020_Type" minOccurs="0"/>
                <xsd:element ref="ns2:Work_x0020_Type" minOccurs="0"/>
                <xsd:element ref="ns2:Revision" minOccurs="0"/>
                <xsd:element ref="ns2:MediaServiceMetadata" minOccurs="0"/>
                <xsd:element ref="ns2:MediaServiceFastMetadata" minOccurs="0"/>
                <xsd:element ref="ns2:Discipline" minOccurs="0"/>
                <xsd:element ref="ns2:Class" minOccurs="0"/>
                <xsd:element ref="ns2:Equipment" minOccurs="0"/>
                <xsd:element ref="ns2:Plant_x0020_Code" minOccurs="0"/>
                <xsd:element ref="ns2:Folder" minOccurs="0"/>
                <xsd:element ref="ns3:SharedWithUsers" minOccurs="0"/>
                <xsd:element ref="ns3:SharedWithDetails" minOccurs="0"/>
                <xsd:element ref="ns2:Level_x0020_4" minOccurs="0"/>
                <xsd:element ref="ns2:Level_x0020_5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EventHashCode" minOccurs="0"/>
                <xsd:element ref="ns2:MediaServiceGenerationTime" minOccurs="0"/>
                <xsd:element ref="ns3:_dlc_DocId" minOccurs="0"/>
                <xsd:element ref="ns3:_dlc_DocIdUrl" minOccurs="0"/>
                <xsd:element ref="ns3:_dlc_DocIdPersistId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624c6-e5ac-4fe1-9352-ed08f32c9a9e" elementFormDefault="qualified">
    <xsd:import namespace="http://schemas.microsoft.com/office/2006/documentManagement/types"/>
    <xsd:import namespace="http://schemas.microsoft.com/office/infopath/2007/PartnerControls"/>
    <xsd:element name="Precinct" ma:index="1" nillable="true" ma:displayName="Precinct" ma:format="Dropdown" ma:indexed="true" ma:internalName="Precinct">
      <xsd:simpleType>
        <xsd:restriction base="dms:Choice">
          <xsd:enumeration value="Arden St Station"/>
          <xsd:enumeration value="Parkville Station"/>
          <xsd:enumeration value="Plant &amp; Equipment"/>
          <xsd:enumeration value="Precinct Wide"/>
          <xsd:enumeration value="Tunnel"/>
          <xsd:enumeration value="Western Portal"/>
          <xsd:enumeration value="1310 Contract Programme"/>
          <xsd:enumeration value="1320 Target Programme"/>
          <xsd:enumeration value="1330 Working Programme"/>
          <xsd:enumeration value="1340 Look-Ahead Programme"/>
        </xsd:restriction>
      </xsd:simpleType>
    </xsd:element>
    <xsd:element name="Doc_x0020_Type" ma:index="2" nillable="true" ma:displayName="Doc Type" ma:format="Dropdown" ma:internalName="Doc_x0020_Type">
      <xsd:simpleType>
        <xsd:restriction base="dms:Choice">
          <xsd:enumeration value="Advice"/>
          <xsd:enumeration value="Alert"/>
          <xsd:enumeration value="Application"/>
          <xsd:enumeration value="Assessment"/>
          <xsd:enumeration value="Audit &amp; Inspection"/>
          <xsd:enumeration value="Calculation"/>
          <xsd:enumeration value="Certificate"/>
          <xsd:enumeration value="Checklist"/>
          <xsd:enumeration value="Client Design Waiver"/>
          <xsd:enumeration value="Code Compliance"/>
          <xsd:enumeration value="Compliant"/>
          <xsd:enumeration value="Dashboard"/>
          <xsd:enumeration value="DBYD"/>
          <xsd:enumeration value="Declaration"/>
          <xsd:enumeration value="Defect"/>
          <xsd:enumeration value="Direction"/>
          <xsd:enumeration value="Docket"/>
          <xsd:enumeration value="Drawing"/>
          <xsd:enumeration value="Estimate"/>
          <xsd:enumeration value="Extension of Time"/>
          <xsd:enumeration value="Event"/>
          <xsd:enumeration value="Forecast"/>
          <xsd:enumeration value="Form"/>
          <xsd:enumeration value="Inspection &amp; Test Plan"/>
          <xsd:enumeration value="Insurance"/>
          <xsd:enumeration value="Letter"/>
          <xsd:enumeration value="List"/>
          <xsd:enumeration value="Management Plan"/>
          <xsd:enumeration value="Manual"/>
          <xsd:enumeration value="Map"/>
          <xsd:enumeration value="Matrix"/>
          <xsd:enumeration value="MDR"/>
          <xsd:enumeration value="MSDS"/>
          <xsd:enumeration value="Meeting Minutes &amp; Agenda"/>
          <xsd:enumeration value="Memo"/>
          <xsd:enumeration value="Method Statement"/>
          <xsd:enumeration value="NCR"/>
          <xsd:enumeration value="Notification"/>
          <xsd:enumeration value="Permits &amp; Approval"/>
          <xsd:enumeration value="Photo"/>
          <xsd:enumeration value="Plan"/>
          <xsd:enumeration value="Procedure"/>
          <xsd:enumeration value="Programme"/>
          <xsd:enumeration value="Progress Claim"/>
          <xsd:enumeration value="Project Lessons Learnt"/>
          <xsd:enumeration value="Publication/Presentation"/>
          <xsd:enumeration value="Recommendation"/>
          <xsd:enumeration value="Record"/>
          <xsd:enumeration value="Redline"/>
          <xsd:enumeration value="Register"/>
          <xsd:enumeration value="Report"/>
          <xsd:enumeration value="RFI"/>
          <xsd:enumeration value="Schedule"/>
          <xsd:enumeration value="Site Instruction"/>
          <xsd:enumeration value="Sketch Specification"/>
          <xsd:enumeration value="Specification"/>
          <xsd:enumeration value="Subcontract"/>
          <xsd:enumeration value="Submission"/>
          <xsd:enumeration value="Supply Agreement"/>
          <xsd:enumeration value="Services Agreement"/>
          <xsd:enumeration value="Survey"/>
          <xsd:enumeration value="Task Risk Assessment"/>
          <xsd:enumeration value="Technical Note"/>
          <xsd:enumeration value="Template"/>
          <xsd:enumeration value="Temporary Works"/>
          <xsd:enumeration value="Work Place Risk Assessment"/>
          <xsd:enumeration value="Work Lot"/>
          <xsd:enumeration value="Variation"/>
          <xsd:enumeration value="Video"/>
          <xsd:enumeration value="VOC"/>
        </xsd:restriction>
      </xsd:simpleType>
    </xsd:element>
    <xsd:element name="Programme_x0020_Type" ma:index="3" nillable="true" ma:displayName="Programme Type" ma:format="Dropdown" ma:internalName="Programme_x0020_Type">
      <xsd:simpleType>
        <xsd:restriction base="dms:Choice">
          <xsd:enumeration value="Construction"/>
          <xsd:enumeration value="Design"/>
          <xsd:enumeration value="Independent Reviewer"/>
          <xsd:enumeration value="Look Ahead"/>
          <xsd:enumeration value="Proof Engineer"/>
        </xsd:restriction>
      </xsd:simpleType>
    </xsd:element>
    <xsd:element name="Work_x0020_Type" ma:index="4" nillable="true" ma:displayName="Work Type" ma:format="Dropdown" ma:internalName="Work_x0020_Type">
      <xsd:simpleType>
        <xsd:restriction base="dms:Choice">
          <xsd:enumeration value="Permanent Works"/>
          <xsd:enumeration value="Temporary Works"/>
        </xsd:restriction>
      </xsd:simpleType>
    </xsd:element>
    <xsd:element name="Revision" ma:index="5" nillable="true" ma:displayName="Revision" ma:internalName="Revision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Discipline" ma:index="15" nillable="true" ma:displayName="Discipline" ma:format="Dropdown" ma:internalName="Discipline">
      <xsd:simpleType>
        <xsd:restriction base="dms:Choice">
          <xsd:enumeration value="Architectural"/>
          <xsd:enumeration value="Building"/>
          <xsd:enumeration value="Commissioning"/>
          <xsd:enumeration value="Civil"/>
          <xsd:enumeration value="Commercial"/>
          <xsd:enumeration value="Design"/>
          <xsd:enumeration value="Electrical"/>
          <xsd:enumeration value="Environment"/>
          <xsd:enumeration value="Finance"/>
          <xsd:enumeration value="Geotechnical"/>
          <xsd:enumeration value="Human Resources"/>
          <xsd:enumeration value="Industrial Relations"/>
          <xsd:enumeration value="Mechanical &amp; Electrical"/>
          <xsd:enumeration value="Planning"/>
          <xsd:enumeration value="Procurement"/>
          <xsd:enumeration value="Quality"/>
          <xsd:enumeration value="Safety"/>
          <xsd:enumeration value="Stakeholder Mgmt"/>
          <xsd:enumeration value="Systems"/>
          <xsd:enumeration value="Tunnel"/>
          <xsd:enumeration value="Utilities"/>
        </xsd:restriction>
      </xsd:simpleType>
    </xsd:element>
    <xsd:element name="Class" ma:index="16" nillable="true" ma:displayName="Class" ma:list="{375773c0-72d2-4388-994f-7e28fd32b90f}" ma:internalName="Class" ma:showField="LinkTitleNoMenu">
      <xsd:simpleType>
        <xsd:restriction base="dms:Lookup"/>
      </xsd:simpleType>
    </xsd:element>
    <xsd:element name="Equipment" ma:index="17" nillable="true" ma:displayName="Equipment" ma:list="{b3a2e334-348f-4199-b579-e2b3aeccc28e}" ma:internalName="Equipment" ma:showField="LinkTitleNoMenu">
      <xsd:simpleType>
        <xsd:restriction base="dms:Lookup"/>
      </xsd:simpleType>
    </xsd:element>
    <xsd:element name="Plant_x0020_Code" ma:index="18" nillable="true" ma:displayName="PlantCode" ma:list="{39699d7f-b803-4cec-88f9-3eba3dd0b0e2}" ma:internalName="Plant_x0020_Code" ma:readOnly="false" ma:showField="LinkTitleNoMenu">
      <xsd:simpleType>
        <xsd:restriction base="dms:Lookup"/>
      </xsd:simpleType>
    </xsd:element>
    <xsd:element name="Folder" ma:index="19" nillable="true" ma:displayName="Folder" ma:format="Dropdown" ma:indexed="true" ma:internalName="Folder">
      <xsd:simpleType>
        <xsd:restriction base="dms:Choice">
          <xsd:enumeration value="0100 Client"/>
          <xsd:enumeration value="0200 Variations EOT"/>
          <xsd:enumeration value="0300 Progress Claims &amp; Escalation"/>
          <xsd:enumeration value="0400 Cost Control"/>
          <xsd:enumeration value="0500 Subcontractors"/>
          <xsd:enumeration value="0600 Suppliers"/>
          <xsd:enumeration value="0700 Plant &amp; Building &amp; Asset"/>
          <xsd:enumeration value="0800 Personnel &amp; Training"/>
          <xsd:enumeration value="0900 WHS"/>
          <xsd:enumeration value="1000 Government Bodies"/>
          <xsd:enumeration value="1100 Insurance"/>
          <xsd:enumeration value="1300 Planning"/>
          <xsd:enumeration value="1400 Construction"/>
          <xsd:enumeration value="1500 Accounting"/>
          <xsd:enumeration value="1600 Community"/>
          <xsd:enumeration value="1700 Quality"/>
          <xsd:enumeration value="1800 Contract Documents"/>
          <xsd:enumeration value="1900 Tender Documents"/>
          <xsd:enumeration value="2000 Design &amp; Consultants"/>
          <xsd:enumeration value="2100 Reports"/>
          <xsd:enumeration value="2200 SQE Risk Management"/>
          <xsd:enumeration value="2300 Environment"/>
          <xsd:enumeration value="2400 Sustainability"/>
          <xsd:enumeration value="2500 Photos"/>
          <xsd:enumeration value="2600 Misc"/>
        </xsd:restriction>
      </xsd:simpleType>
    </xsd:element>
    <xsd:element name="Level_x0020_4" ma:index="22" nillable="true" ma:displayName="Level 4" ma:list="{d55542c0-1104-4bcc-b45e-8289606512a4}" ma:internalName="Level_x0020_4" ma:showField="LinkTitleNoMenu">
      <xsd:simpleType>
        <xsd:restriction base="dms:Lookup"/>
      </xsd:simpleType>
    </xsd:element>
    <xsd:element name="Level_x0020_5" ma:index="23" nillable="true" ma:displayName="Level 5" ma:list="{ba0bea8f-8108-463c-9e06-9b4bf8b2d8e6}" ma:internalName="Level_x0020_5" ma:showField="LinkTitleNoMenu">
      <xsd:simpleType>
        <xsd:restriction base="dms:Lookup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5" nillable="true" ma:displayName="MediaServiceAutoTags" ma:internalName="MediaServiceAutoTags" ma:readOnly="true">
      <xsd:simpleType>
        <xsd:restriction base="dms:Text"/>
      </xsd:simpleType>
    </xsd:element>
    <xsd:element name="MediaServiceLocation" ma:index="26" nillable="true" ma:displayName="MediaServiceLocation" ma:internalName="MediaServiceLocation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7eaba14-34da-443b-af46-2baf102ba6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86035-6365-4e39-8c78-219fa40dd4c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32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4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40" nillable="true" ma:displayName="Taxonomy Catch All Column" ma:hidden="true" ma:list="{55376bf0-982c-4d95-9377-de45008a9fff}" ma:internalName="TaxCatchAll" ma:showField="CatchAllData" ma:web="c3186035-6365-4e39-8c78-219fa40dd4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root>
  <Title/>
  <Subtitle/>
  <Date/>
</root>
</file>

<file path=customXml/itemProps1.xml><?xml version="1.0" encoding="utf-8"?>
<ds:datastoreItem xmlns:ds="http://schemas.openxmlformats.org/officeDocument/2006/customXml" ds:itemID="{7E9A6618-2E60-415B-B7B9-559822CC9E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E5A50C-39AD-4651-9953-70A405A939B8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www.w3.org/XML/1998/namespace"/>
    <ds:schemaRef ds:uri="http://schemas.openxmlformats.org/package/2006/metadata/core-properties"/>
    <ds:schemaRef ds:uri="8d8624c6-e5ac-4fe1-9352-ed08f32c9a9e"/>
    <ds:schemaRef ds:uri="c3186035-6365-4e39-8c78-219fa40dd4cd"/>
    <ds:schemaRef ds:uri="http://purl.org/dc/terms/"/>
    <ds:schemaRef ds:uri="http://schemas.microsoft.com/sharepoint/v3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BE3DD05-3647-4857-BCF9-FB8F99C91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d8624c6-e5ac-4fe1-9352-ed08f32c9a9e"/>
    <ds:schemaRef ds:uri="c3186035-6365-4e39-8c78-219fa40dd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C85A00-6B25-4FD5-88E2-E9CE8A7A3C9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5475032-7D3B-464E-9442-7D5434A3E7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ITP Template.dotx</Template>
  <TotalTime>557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Nicholas Blaich-CYP</cp:lastModifiedBy>
  <cp:revision>224</cp:revision>
  <cp:lastPrinted>2022-10-03T03:23:00Z</cp:lastPrinted>
  <dcterms:created xsi:type="dcterms:W3CDTF">2022-09-29T10:02:00Z</dcterms:created>
  <dcterms:modified xsi:type="dcterms:W3CDTF">2022-11-24T01:47:00Z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0x0101004B99D80C40A2DA4BBC8505990A67D41D</vt:lpwstr>
  </property>
  <property fmtid="{D5CDD505-2E9C-101B-9397-08002B2CF9AE}" pid="3" name="_dlc_DocIdItemGuid">
    <vt:lpwstr>30a1a3bc-8e56-44b8-b832-d4e5c5f62854</vt:lpwstr>
  </property>
  <property fmtid="{D5CDD505-2E9C-101B-9397-08002B2CF9AE}" pid="4" name="MediaServiceImageTags">
    <vt:lpwstr/>
  </property>
</Properties>
</file>