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053A0739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</w:t>
      </w:r>
      <w:r w:rsidR="006E50F4">
        <w:rPr>
          <w:b/>
          <w:bCs/>
          <w:sz w:val="40"/>
          <w:szCs w:val="40"/>
        </w:rPr>
        <w:t xml:space="preserve"> </w:t>
      </w:r>
      <w:r w:rsidRPr="005C244C">
        <w:rPr>
          <w:b/>
          <w:bCs/>
          <w:sz w:val="40"/>
          <w:szCs w:val="40"/>
        </w:rPr>
        <w:t xml:space="preserve">and </w:t>
      </w:r>
      <w:r w:rsidR="002A0EBB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2A0EBB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</w:t>
      </w:r>
      <w:r w:rsidR="006E50F4">
        <w:rPr>
          <w:b/>
          <w:bCs/>
          <w:sz w:val="40"/>
          <w:szCs w:val="40"/>
        </w:rPr>
        <w:t xml:space="preserve"> </w:t>
      </w:r>
      <w:r w:rsidR="008403A5">
        <w:rPr>
          <w:b/>
          <w:bCs/>
          <w:sz w:val="40"/>
          <w:szCs w:val="40"/>
        </w:rPr>
        <w:t>Subsurface</w:t>
      </w:r>
      <w:r w:rsidR="005F73DD">
        <w:rPr>
          <w:b/>
          <w:bCs/>
          <w:sz w:val="40"/>
          <w:szCs w:val="40"/>
        </w:rPr>
        <w:t xml:space="preserve"> Drainage 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0D6EDD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2F07B40C" w:rsidR="00D32F77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</w:t>
            </w:r>
            <w:r w:rsidR="00D32F77">
              <w:rPr>
                <w:b/>
                <w:bCs/>
              </w:rPr>
              <w:t>0371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761BA842" w:rsidR="005C244C" w:rsidRPr="00B27F39" w:rsidRDefault="003C790D" w:rsidP="00EA0774">
            <w:pPr>
              <w:pStyle w:val="SymalBodycopylvl1"/>
              <w:spacing w:before="60" w:after="0"/>
              <w:jc w:val="center"/>
            </w:pPr>
            <w:r w:rsidRPr="003C790D">
              <w:t>Subsurface Drainage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7326A0A6" w:rsidR="005C244C" w:rsidRDefault="003C790D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12/10/2022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2A30424F" w:rsidR="005C244C" w:rsidRPr="00B27F39" w:rsidRDefault="003C790D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0D6EDD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545DB0AA" w:rsidR="005C244C" w:rsidRPr="00270424" w:rsidRDefault="00EA4713" w:rsidP="00B27F39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EA4713">
              <w:rPr>
                <w:sz w:val="16"/>
                <w:szCs w:val="16"/>
              </w:rPr>
              <w:t>ITP-SYM-</w:t>
            </w:r>
            <w:r w:rsidR="003C790D">
              <w:rPr>
                <w:sz w:val="16"/>
                <w:szCs w:val="16"/>
              </w:rPr>
              <w:t>7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04550CBB" w:rsidR="005C244C" w:rsidRPr="000D6EDD" w:rsidRDefault="003C790D" w:rsidP="00B27F39">
            <w:pPr>
              <w:pStyle w:val="SymalBodycopylvl1"/>
              <w:spacing w:before="60" w:after="0"/>
            </w:pPr>
            <w:r>
              <w:t>12/10/2022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3C790D">
        <w:trPr>
          <w:trHeight w:val="279"/>
        </w:trPr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070ED31A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38114E49" w:rsidR="005C244C" w:rsidRPr="00A15486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5F73DD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5F73DD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0F9D8EE3" w:rsidR="00741190" w:rsidRPr="00741190" w:rsidRDefault="0001063C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1063C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5F73DD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26AA9852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397EE2" w:rsidRPr="00397EE2">
              <w:rPr>
                <w:b/>
                <w:bCs/>
                <w:color w:val="FFFFFF" w:themeColor="background1"/>
                <w:sz w:val="20"/>
              </w:rPr>
              <w:t>General Details</w:t>
            </w:r>
          </w:p>
        </w:tc>
      </w:tr>
      <w:tr w:rsidR="00D04CE8" w:rsidRPr="00741190" w14:paraId="74D058AC" w14:textId="77777777" w:rsidTr="00DD4AFD">
        <w:trPr>
          <w:trHeight w:val="586"/>
        </w:trPr>
        <w:tc>
          <w:tcPr>
            <w:tcW w:w="243" w:type="pct"/>
            <w:shd w:val="clear" w:color="auto" w:fill="auto"/>
            <w:vAlign w:val="center"/>
          </w:tcPr>
          <w:p w14:paraId="1FCBA969" w14:textId="1CDF3F07" w:rsidR="00D04CE8" w:rsidRDefault="00D04CE8" w:rsidP="00D04CE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32EDCDC" w14:textId="3B81BBBF" w:rsidR="00D04CE8" w:rsidRPr="004D2EB5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1690D">
              <w:rPr>
                <w:sz w:val="14"/>
                <w:szCs w:val="14"/>
              </w:rPr>
              <w:t>Material classification and source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7DBDB36" w14:textId="75133439" w:rsidR="00D04CE8" w:rsidRPr="00E14E94" w:rsidRDefault="00D04CE8" w:rsidP="00D04CE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687560AF" w14:textId="77777777" w:rsidR="00D04CE8" w:rsidRPr="00C677C2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A0B1102" w14:textId="5536D7CF" w:rsidR="00D04CE8" w:rsidRPr="00482325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986819" w14:textId="3401FEC3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2DE4FFE" w14:textId="4B973B28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5AF6CA2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5E766E1" w14:textId="5DA02AE8" w:rsidR="00D04CE8" w:rsidRDefault="00AE37A1" w:rsidP="00D04CE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962B275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A6521D9" w14:textId="43C12D03" w:rsidR="00D04CE8" w:rsidRDefault="00AE37A1" w:rsidP="00D04CE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Compliance cert’s</w:t>
            </w:r>
          </w:p>
        </w:tc>
      </w:tr>
      <w:tr w:rsidR="00D04CE8" w:rsidRPr="00741190" w14:paraId="06EBB153" w14:textId="77777777" w:rsidTr="00DD4AFD">
        <w:trPr>
          <w:trHeight w:val="586"/>
        </w:trPr>
        <w:tc>
          <w:tcPr>
            <w:tcW w:w="243" w:type="pct"/>
            <w:shd w:val="clear" w:color="auto" w:fill="auto"/>
            <w:vAlign w:val="center"/>
          </w:tcPr>
          <w:p w14:paraId="49D535BC" w14:textId="5E4D7F22" w:rsidR="00D04CE8" w:rsidRDefault="00D04CE8" w:rsidP="00D04CE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37B5813" w14:textId="71B3D70D" w:rsidR="00D04CE8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D2EB5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DEE7E28" w14:textId="7DCED2E0" w:rsidR="00D04CE8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14E94"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5EFCE7C" w14:textId="77777777" w:rsidR="00D04CE8" w:rsidRPr="00C677C2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Is the work area clearly pegged out for line and level?</w:t>
            </w:r>
          </w:p>
          <w:p w14:paraId="3BD15E83" w14:textId="77777777" w:rsidR="00D04CE8" w:rsidRPr="00C677C2" w:rsidRDefault="00D04CE8" w:rsidP="00D04C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A239DE8" w14:textId="5A06E595" w:rsidR="00D04CE8" w:rsidRPr="00C677C2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Subsurface drainage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Reference _____________</w:t>
            </w:r>
          </w:p>
          <w:p w14:paraId="3A0B2749" w14:textId="77777777" w:rsidR="00D04CE8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74554AAE" w14:textId="6BDDE0EF" w:rsidR="00D04CE8" w:rsidRPr="000B1076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Size of Lot </w:t>
            </w:r>
            <w:r w:rsidRPr="000B1076">
              <w:rPr>
                <w:rFonts w:ascii="Arial" w:hAnsi="Arial" w:cs="Arial"/>
                <w:sz w:val="14"/>
                <w:szCs w:val="14"/>
              </w:rPr>
              <w:t>……………………</w:t>
            </w:r>
            <w:proofErr w:type="gramStart"/>
            <w:r w:rsidRPr="000B1076">
              <w:rPr>
                <w:rFonts w:ascii="Arial" w:hAnsi="Arial" w:cs="Arial"/>
                <w:sz w:val="14"/>
                <w:szCs w:val="14"/>
              </w:rPr>
              <w:t>…..</w:t>
            </w:r>
            <w:proofErr w:type="gramEnd"/>
            <w:r w:rsidRPr="000B1076">
              <w:rPr>
                <w:rFonts w:ascii="Arial" w:hAnsi="Arial" w:cs="Arial"/>
                <w:sz w:val="14"/>
                <w:szCs w:val="14"/>
              </w:rPr>
              <w:t xml:space="preserve"> m</w:t>
            </w:r>
          </w:p>
          <w:p w14:paraId="736DB0B5" w14:textId="071EDF2A" w:rsidR="00D04CE8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0B1076">
              <w:rPr>
                <w:rFonts w:ascii="Arial" w:hAnsi="Arial" w:cs="Arial"/>
                <w:sz w:val="14"/>
                <w:szCs w:val="14"/>
              </w:rPr>
              <w:t>Days production or pit to pit</w:t>
            </w:r>
          </w:p>
          <w:p w14:paraId="40B49C53" w14:textId="77777777" w:rsidR="00D04CE8" w:rsidRPr="00C677C2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52211161" w14:textId="77777777" w:rsidR="00D04CE8" w:rsidRPr="00C677C2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Zone_______________</w:t>
            </w:r>
          </w:p>
          <w:p w14:paraId="59A4995E" w14:textId="77777777" w:rsidR="00D04CE8" w:rsidRPr="00C677C2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1A9C90E7" w14:textId="77777777" w:rsidR="00D04CE8" w:rsidRPr="00C677C2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Stage______________</w:t>
            </w:r>
          </w:p>
          <w:p w14:paraId="416AB9A5" w14:textId="77777777" w:rsidR="00D04CE8" w:rsidRPr="00872ED9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3660C52F" w14:textId="139CD4B2" w:rsidR="00D04CE8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9797889" w14:textId="150D029B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411FF28" w14:textId="3D9194FA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765DC6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4F85044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52C2AA6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A6D1C83" w14:textId="77777777" w:rsidR="00D04CE8" w:rsidRDefault="00D04CE8" w:rsidP="00D04CE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04CE8" w:rsidRPr="00741190" w14:paraId="72B6DF76" w14:textId="77777777" w:rsidTr="003F36A0">
        <w:trPr>
          <w:trHeight w:val="1757"/>
        </w:trPr>
        <w:tc>
          <w:tcPr>
            <w:tcW w:w="243" w:type="pct"/>
            <w:shd w:val="clear" w:color="auto" w:fill="auto"/>
            <w:vAlign w:val="center"/>
          </w:tcPr>
          <w:p w14:paraId="5BC5C190" w14:textId="7C92C8F6" w:rsidR="00D04CE8" w:rsidRPr="00D340C6" w:rsidRDefault="00D04CE8" w:rsidP="00D04CE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C9FAAFF" w14:textId="3BDB4569" w:rsidR="00D04CE8" w:rsidRPr="008403A5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Procedure for method of compaction and placement of no fines concrete filter material.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B1E5191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Construction Document (Drainage)</w:t>
            </w:r>
          </w:p>
          <w:p w14:paraId="246FD1E1" w14:textId="5BB702D9" w:rsidR="00D04CE8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VR702.05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F6DDBFB" w14:textId="39BED066" w:rsidR="00D04CE8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Has t</w:t>
            </w:r>
            <w:r w:rsidRPr="00872ED9">
              <w:rPr>
                <w:sz w:val="14"/>
                <w:szCs w:val="14"/>
              </w:rPr>
              <w:t>he method of compaction shall be in accordance with the Contractor</w:t>
            </w:r>
            <w:r>
              <w:rPr>
                <w:sz w:val="14"/>
                <w:szCs w:val="14"/>
              </w:rPr>
              <w:t>’</w:t>
            </w:r>
            <w:r w:rsidRPr="00872ED9">
              <w:rPr>
                <w:sz w:val="14"/>
                <w:szCs w:val="14"/>
              </w:rPr>
              <w:t xml:space="preserve">s quality procedures </w:t>
            </w:r>
            <w:r>
              <w:rPr>
                <w:sz w:val="14"/>
                <w:szCs w:val="14"/>
              </w:rPr>
              <w:t>been</w:t>
            </w:r>
            <w:r w:rsidRPr="00872ED9">
              <w:rPr>
                <w:sz w:val="14"/>
                <w:szCs w:val="14"/>
              </w:rPr>
              <w:t xml:space="preserve"> submitted for review by the Superintendent</w:t>
            </w:r>
            <w:r>
              <w:rPr>
                <w:sz w:val="14"/>
                <w:szCs w:val="14"/>
              </w:rPr>
              <w:t xml:space="preserve"> and approved?</w:t>
            </w:r>
          </w:p>
          <w:p w14:paraId="072854A0" w14:textId="542F0E91" w:rsidR="00D04CE8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444B0">
              <w:rPr>
                <w:sz w:val="14"/>
                <w:szCs w:val="14"/>
              </w:rPr>
              <w:t xml:space="preserve">Yes   </w:t>
            </w:r>
            <w:r w:rsidRPr="004444B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444B0">
              <w:rPr>
                <w:sz w:val="14"/>
                <w:szCs w:val="14"/>
              </w:rPr>
              <w:t xml:space="preserve">    No   </w:t>
            </w:r>
            <w:r w:rsidRPr="004444B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444B0">
              <w:rPr>
                <w:sz w:val="14"/>
                <w:szCs w:val="14"/>
              </w:rPr>
              <w:t xml:space="preserve">     N/A   </w:t>
            </w:r>
            <w:r w:rsidRPr="004444B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54AB7CA" w14:textId="77777777" w:rsidR="00D04CE8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Has no fines concrete been used as a filter material?</w:t>
            </w:r>
          </w:p>
          <w:p w14:paraId="1114E9E1" w14:textId="0E223BF1" w:rsidR="00D04CE8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63964">
              <w:rPr>
                <w:sz w:val="14"/>
                <w:szCs w:val="14"/>
              </w:rPr>
              <w:t xml:space="preserve">Yes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No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 N/A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4B3440F" w14:textId="77777777" w:rsidR="00D04CE8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A7051">
              <w:rPr>
                <w:sz w:val="14"/>
                <w:szCs w:val="14"/>
              </w:rPr>
              <w:t>Has No fines concrete been placed and compacted within 1 hour of mixing?</w:t>
            </w:r>
          </w:p>
          <w:p w14:paraId="70D36506" w14:textId="020D3042" w:rsidR="00D04CE8" w:rsidRPr="005A7051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63964">
              <w:rPr>
                <w:sz w:val="14"/>
                <w:szCs w:val="14"/>
              </w:rPr>
              <w:t xml:space="preserve">Yes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No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63964">
              <w:rPr>
                <w:sz w:val="14"/>
                <w:szCs w:val="14"/>
              </w:rPr>
              <w:t xml:space="preserve">     N/A   </w:t>
            </w:r>
            <w:r w:rsidRPr="00663964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D79189" w14:textId="3D6B22FC" w:rsidR="00D04CE8" w:rsidRPr="00EA0774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0F72671" w14:textId="5A487FA3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48A5F4C" w14:textId="59723D17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769A75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BF0967E" w14:textId="77777777" w:rsidR="00D04CE8" w:rsidRDefault="00E7693F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40107A85" w14:textId="720D6914" w:rsidR="00E7693F" w:rsidRPr="00872ED9" w:rsidRDefault="00E7693F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CYP(S)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33913DC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FBBCD11" w14:textId="3E61B4E5" w:rsidR="00D04CE8" w:rsidRPr="005F73DD" w:rsidRDefault="00D04CE8" w:rsidP="00D04CE8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As per approved Construction Document</w:t>
            </w:r>
          </w:p>
        </w:tc>
      </w:tr>
      <w:tr w:rsidR="00D04CE8" w:rsidRPr="00741190" w14:paraId="51F72F93" w14:textId="77777777" w:rsidTr="00AA44DD">
        <w:trPr>
          <w:trHeight w:val="397"/>
        </w:trPr>
        <w:tc>
          <w:tcPr>
            <w:tcW w:w="243" w:type="pct"/>
            <w:shd w:val="clear" w:color="auto" w:fill="auto"/>
            <w:vAlign w:val="center"/>
          </w:tcPr>
          <w:p w14:paraId="72405746" w14:textId="48CA1016" w:rsidR="00D04CE8" w:rsidRDefault="00D04CE8" w:rsidP="00D04CE8">
            <w:pPr>
              <w:pStyle w:val="SymalTableBody"/>
              <w:spacing w:before="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9611004" w14:textId="265B032E" w:rsidR="00D04CE8" w:rsidRPr="00DD3801" w:rsidRDefault="00D04CE8" w:rsidP="00D04CE8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A656244" w14:textId="77777777" w:rsidR="00D04CE8" w:rsidRPr="001559FD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1559FD">
              <w:rPr>
                <w:sz w:val="14"/>
                <w:szCs w:val="14"/>
              </w:rPr>
              <w:t>VR702.03</w:t>
            </w:r>
          </w:p>
          <w:p w14:paraId="0BB03F66" w14:textId="7E77A06B" w:rsidR="00D04CE8" w:rsidRPr="00DD3801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1559FD">
              <w:rPr>
                <w:sz w:val="14"/>
                <w:szCs w:val="14"/>
              </w:rPr>
              <w:lastRenderedPageBreak/>
              <w:t>IFC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F3EDF73" w14:textId="77777777" w:rsidR="00D04CE8" w:rsidRPr="00DD3801" w:rsidRDefault="00D04CE8" w:rsidP="00D04CE8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lastRenderedPageBreak/>
              <w:t>Are the drawings, complete &amp; current?</w:t>
            </w:r>
          </w:p>
          <w:p w14:paraId="080C03C1" w14:textId="77777777" w:rsidR="00D04CE8" w:rsidRDefault="00D04CE8" w:rsidP="00D04CE8">
            <w:pPr>
              <w:pStyle w:val="SymalTableBody"/>
              <w:spacing w:before="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 xml:space="preserve">Yes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No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 N/A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FF8A667" w14:textId="0CCD994A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lastRenderedPageBreak/>
              <w:t xml:space="preserve">Is the subsurface </w:t>
            </w:r>
            <w:proofErr w:type="gramStart"/>
            <w:r>
              <w:rPr>
                <w:rFonts w:cstheme="minorHAnsi"/>
                <w:sz w:val="14"/>
                <w:szCs w:val="14"/>
              </w:rPr>
              <w:t xml:space="preserve">drainage </w:t>
            </w:r>
            <w:r w:rsidRPr="009B6319">
              <w:rPr>
                <w:rFonts w:cstheme="minorHAnsi"/>
                <w:sz w:val="14"/>
                <w:szCs w:val="14"/>
              </w:rPr>
              <w:t xml:space="preserve"> pipe</w:t>
            </w:r>
            <w:proofErr w:type="gramEnd"/>
            <w:r w:rsidRPr="009B6319">
              <w:rPr>
                <w:rFonts w:cstheme="minorHAnsi"/>
                <w:sz w:val="14"/>
                <w:szCs w:val="14"/>
              </w:rPr>
              <w:t xml:space="preserve"> or the </w:t>
            </w:r>
            <w:proofErr w:type="spellStart"/>
            <w:r w:rsidRPr="009B6319">
              <w:rPr>
                <w:rFonts w:cstheme="minorHAnsi"/>
                <w:sz w:val="14"/>
                <w:szCs w:val="14"/>
              </w:rPr>
              <w:t>geocomposite</w:t>
            </w:r>
            <w:proofErr w:type="spellEnd"/>
            <w:r w:rsidRPr="009B6319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sz w:val="14"/>
                <w:szCs w:val="14"/>
              </w:rPr>
              <w:t xml:space="preserve">invert level </w:t>
            </w:r>
            <w:r w:rsidRPr="009B6319">
              <w:rPr>
                <w:rFonts w:cstheme="minorHAnsi"/>
                <w:sz w:val="14"/>
                <w:szCs w:val="14"/>
              </w:rPr>
              <w:t xml:space="preserve">not </w:t>
            </w:r>
            <w:r>
              <w:rPr>
                <w:rFonts w:cstheme="minorHAnsi"/>
                <w:sz w:val="14"/>
                <w:szCs w:val="14"/>
              </w:rPr>
              <w:t>exceeding</w:t>
            </w:r>
            <w:r w:rsidRPr="009B6319">
              <w:rPr>
                <w:rFonts w:cstheme="minorHAnsi"/>
                <w:sz w:val="14"/>
                <w:szCs w:val="14"/>
              </w:rPr>
              <w:t xml:space="preserve"> 25 mm from the specified level and not more than 50 mm from the specified line</w:t>
            </w:r>
            <w:r>
              <w:rPr>
                <w:rFonts w:cstheme="minorHAnsi"/>
                <w:sz w:val="14"/>
                <w:szCs w:val="14"/>
              </w:rPr>
              <w:t>.</w:t>
            </w:r>
            <w:r w:rsidRPr="009B6319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sz w:val="14"/>
                <w:szCs w:val="14"/>
              </w:rPr>
              <w:t>With c</w:t>
            </w:r>
            <w:r w:rsidRPr="009B6319">
              <w:rPr>
                <w:rFonts w:cstheme="minorHAnsi"/>
                <w:sz w:val="14"/>
                <w:szCs w:val="14"/>
              </w:rPr>
              <w:t>hanges of grade not at a rate exceeding 10 mm in any 3 m length</w:t>
            </w:r>
            <w:r>
              <w:rPr>
                <w:rFonts w:cstheme="minorHAnsi"/>
                <w:sz w:val="14"/>
                <w:szCs w:val="14"/>
              </w:rPr>
              <w:t>.</w:t>
            </w:r>
          </w:p>
          <w:p w14:paraId="037CECA6" w14:textId="3FA551C4" w:rsidR="00D04CE8" w:rsidRPr="0002313E" w:rsidRDefault="00D04CE8" w:rsidP="00D04CE8">
            <w:pPr>
              <w:pStyle w:val="SymalTableBody"/>
              <w:spacing w:before="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t xml:space="preserve">Yes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No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DD3801">
              <w:rPr>
                <w:sz w:val="14"/>
                <w:szCs w:val="14"/>
              </w:rPr>
              <w:t xml:space="preserve">     N/A   </w:t>
            </w:r>
            <w:r w:rsidRPr="00DD38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6482CFC" w14:textId="2823FCF0" w:rsidR="00D04CE8" w:rsidRPr="00DD3801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02313E">
              <w:rPr>
                <w:sz w:val="14"/>
                <w:szCs w:val="14"/>
              </w:rPr>
              <w:lastRenderedPageBreak/>
              <w:t>Prior to start of works</w:t>
            </w:r>
          </w:p>
          <w:p w14:paraId="6A8F3F72" w14:textId="63B0B6E6" w:rsidR="00D04CE8" w:rsidRPr="00DD3801" w:rsidRDefault="00D04CE8" w:rsidP="00D04CE8">
            <w:pPr>
              <w:spacing w:before="0"/>
              <w:rPr>
                <w:sz w:val="14"/>
                <w:szCs w:val="14"/>
              </w:rPr>
            </w:pPr>
            <w:r w:rsidRPr="00DD3801">
              <w:rPr>
                <w:sz w:val="14"/>
                <w:szCs w:val="14"/>
              </w:rPr>
              <w:lastRenderedPageBreak/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481D986" w14:textId="36322DA1" w:rsidR="00D04CE8" w:rsidRPr="006E3C03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lastRenderedPageBreak/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482ACBD" w14:textId="54F78EB8" w:rsidR="00D04CE8" w:rsidRPr="006E3C03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429BE4E" w14:textId="77777777" w:rsidR="00D04CE8" w:rsidRPr="00A64904" w:rsidRDefault="00D04CE8" w:rsidP="00D04CE8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076828A" w14:textId="3E0D5A85" w:rsidR="00D04CE8" w:rsidRDefault="00D04CE8" w:rsidP="00D04CE8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D7AB78F" w14:textId="77777777" w:rsidR="00D04CE8" w:rsidRPr="00741190" w:rsidRDefault="00D04CE8" w:rsidP="00D04CE8">
            <w:pPr>
              <w:pStyle w:val="SymalTableBody"/>
              <w:spacing w:before="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7E0B11C" w14:textId="520D2243" w:rsidR="00D04CE8" w:rsidRDefault="00D04CE8" w:rsidP="00D04CE8">
            <w:pPr>
              <w:pStyle w:val="SymalTableBody"/>
              <w:spacing w:before="0" w:after="20"/>
              <w:rPr>
                <w:rFonts w:asciiTheme="majorHAnsi" w:hAnsiTheme="majorHAnsi" w:cstheme="majorHAnsi"/>
                <w:sz w:val="14"/>
                <w:szCs w:val="14"/>
              </w:rPr>
            </w:pPr>
            <w:proofErr w:type="gramStart"/>
            <w:r w:rsidRPr="00D33FC0">
              <w:rPr>
                <w:rFonts w:asciiTheme="majorHAnsi" w:hAnsiTheme="majorHAnsi" w:cstheme="majorHAnsi"/>
                <w:sz w:val="14"/>
                <w:szCs w:val="14"/>
              </w:rPr>
              <w:t>  Attach</w:t>
            </w:r>
            <w:proofErr w:type="gramEnd"/>
            <w:r w:rsidRPr="00D33FC0">
              <w:rPr>
                <w:rFonts w:asciiTheme="majorHAnsi" w:hAnsiTheme="majorHAnsi" w:cstheme="majorHAnsi"/>
                <w:sz w:val="14"/>
                <w:szCs w:val="14"/>
              </w:rPr>
              <w:t xml:space="preserve"> completed Permit</w:t>
            </w:r>
          </w:p>
        </w:tc>
      </w:tr>
      <w:tr w:rsidR="00D04CE8" w:rsidRPr="00741190" w14:paraId="4D353454" w14:textId="77777777" w:rsidTr="00AA44DD">
        <w:trPr>
          <w:trHeight w:val="397"/>
        </w:trPr>
        <w:tc>
          <w:tcPr>
            <w:tcW w:w="243" w:type="pct"/>
            <w:shd w:val="clear" w:color="auto" w:fill="auto"/>
            <w:vAlign w:val="center"/>
          </w:tcPr>
          <w:p w14:paraId="66B00642" w14:textId="586B41C4" w:rsidR="00D04CE8" w:rsidRDefault="00D04CE8" w:rsidP="00D04CE8">
            <w:pPr>
              <w:pStyle w:val="SymalTableBody"/>
              <w:spacing w:before="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6AAC64B" w14:textId="77777777" w:rsidR="00D04CE8" w:rsidRPr="00EE39A4" w:rsidRDefault="00D04CE8" w:rsidP="00D04CE8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EE39A4">
              <w:rPr>
                <w:sz w:val="14"/>
                <w:szCs w:val="14"/>
              </w:rPr>
              <w:t>Excavation Permit &amp;</w:t>
            </w:r>
          </w:p>
          <w:p w14:paraId="09ED0D9D" w14:textId="6085E491" w:rsidR="00D04CE8" w:rsidRPr="00DD3801" w:rsidRDefault="00D04CE8" w:rsidP="00D04CE8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EE39A4">
              <w:rPr>
                <w:sz w:val="14"/>
                <w:szCs w:val="14"/>
              </w:rPr>
              <w:t>Penetration Permit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55E818E" w14:textId="77777777" w:rsidR="00D04CE8" w:rsidRPr="00317FD9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317FD9">
              <w:rPr>
                <w:sz w:val="14"/>
                <w:szCs w:val="14"/>
              </w:rPr>
              <w:t>SMP</w:t>
            </w:r>
          </w:p>
          <w:p w14:paraId="662FE845" w14:textId="759D0F35" w:rsidR="00D04CE8" w:rsidRPr="00DD3801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317FD9">
              <w:rPr>
                <w:sz w:val="14"/>
                <w:szCs w:val="14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1526377" w14:textId="77777777" w:rsidR="00D04CE8" w:rsidRPr="00C677C2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Were all identified underground services marked and potholed to confirm location and depth and no machine excavation within 1m of underground services.</w:t>
            </w:r>
          </w:p>
          <w:p w14:paraId="00BEB210" w14:textId="77777777" w:rsidR="00D04CE8" w:rsidRPr="00C677C2" w:rsidRDefault="00D04CE8" w:rsidP="00D04CE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EC1BD98" w14:textId="77777777" w:rsidR="00D04CE8" w:rsidRPr="00C677C2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Relevant permits have been signed and approved. </w:t>
            </w:r>
          </w:p>
          <w:p w14:paraId="02731FCA" w14:textId="262111A6" w:rsidR="00D04CE8" w:rsidRPr="00587B0D" w:rsidRDefault="00D04CE8" w:rsidP="00D04CE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59748D3" w14:textId="77777777" w:rsidR="00D04CE8" w:rsidRPr="00C677C2" w:rsidRDefault="00D04CE8" w:rsidP="00D04CE8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Extents and levels correct to relevant drawings</w:t>
            </w:r>
          </w:p>
          <w:p w14:paraId="67D18238" w14:textId="77777777" w:rsidR="00D04CE8" w:rsidRPr="00C677C2" w:rsidRDefault="00D04CE8" w:rsidP="00D04CE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B7D9EB2" w14:textId="77777777" w:rsidR="00D04CE8" w:rsidRPr="00C677C2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50mm Blinding to be placed as required to allow working surface and protect excavation.</w:t>
            </w:r>
          </w:p>
          <w:p w14:paraId="4D3DF246" w14:textId="77777777" w:rsidR="00D04CE8" w:rsidRPr="00C677C2" w:rsidRDefault="00D04CE8" w:rsidP="00D04CE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575A731" w14:textId="77777777" w:rsidR="00D04CE8" w:rsidRDefault="00D04CE8" w:rsidP="00D04CE8">
            <w:pPr>
              <w:pStyle w:val="SymalTableBody"/>
              <w:spacing w:before="0" w:after="20"/>
              <w:rPr>
                <w:sz w:val="14"/>
                <w:szCs w:val="14"/>
              </w:rPr>
            </w:pPr>
            <w:r w:rsidRPr="00944770">
              <w:rPr>
                <w:sz w:val="14"/>
                <w:szCs w:val="14"/>
              </w:rPr>
              <w:t>Has the trench been excavated to allow 300mm between top of capping and top of subsoil pipe</w:t>
            </w:r>
            <w:r>
              <w:rPr>
                <w:sz w:val="14"/>
                <w:szCs w:val="14"/>
              </w:rPr>
              <w:t>?</w:t>
            </w:r>
          </w:p>
          <w:p w14:paraId="56EE8DA9" w14:textId="59713EE1" w:rsidR="00D04CE8" w:rsidRPr="00DD3801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F40883">
              <w:rPr>
                <w:sz w:val="14"/>
                <w:szCs w:val="14"/>
              </w:rPr>
              <w:t xml:space="preserve">Yes   </w:t>
            </w:r>
            <w:r w:rsidRPr="00F4088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40883">
              <w:rPr>
                <w:sz w:val="14"/>
                <w:szCs w:val="14"/>
              </w:rPr>
              <w:t xml:space="preserve">    No   </w:t>
            </w:r>
            <w:r w:rsidRPr="00F4088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40883">
              <w:rPr>
                <w:sz w:val="14"/>
                <w:szCs w:val="14"/>
              </w:rPr>
              <w:t xml:space="preserve">     N/A   </w:t>
            </w:r>
            <w:r w:rsidRPr="00F4088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8BD6A22" w14:textId="7722954E" w:rsidR="00D04CE8" w:rsidRPr="00DD3801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59D56BF" w14:textId="6C5A5126" w:rsidR="00D04CE8" w:rsidRPr="006E3C03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15A04C" w14:textId="20A89A27" w:rsidR="00D04CE8" w:rsidRPr="006E3C03" w:rsidRDefault="00D04CE8" w:rsidP="00D04CE8">
            <w:pPr>
              <w:pStyle w:val="SymalTableBody"/>
              <w:spacing w:before="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8B36552" w14:textId="77777777" w:rsidR="00D04CE8" w:rsidRPr="00A64904" w:rsidRDefault="00D04CE8" w:rsidP="00D04CE8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542A8DE" w14:textId="07852885" w:rsidR="00D04CE8" w:rsidRDefault="00E7693F" w:rsidP="00D04CE8">
            <w:pPr>
              <w:pStyle w:val="SymalTableBody"/>
              <w:spacing w:before="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95541B0" w14:textId="77777777" w:rsidR="00D04CE8" w:rsidRPr="00741190" w:rsidRDefault="00D04CE8" w:rsidP="00D04CE8">
            <w:pPr>
              <w:pStyle w:val="SymalTableBody"/>
              <w:spacing w:before="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6C5CC22" w14:textId="77777777" w:rsidR="00D04CE8" w:rsidRDefault="00D04CE8" w:rsidP="00D04CE8">
            <w:pPr>
              <w:pStyle w:val="SymalTableBody"/>
              <w:spacing w:before="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04CE8" w:rsidRPr="003C1E57" w14:paraId="1733DE2D" w14:textId="77777777" w:rsidTr="00855BC3">
        <w:trPr>
          <w:trHeight w:val="3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F68EC09" w14:textId="2B087CB8" w:rsidR="00D04CE8" w:rsidRPr="003C1E57" w:rsidRDefault="00D04CE8" w:rsidP="00D04CE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Subsurface drainage materials and installation </w:t>
            </w:r>
          </w:p>
        </w:tc>
      </w:tr>
      <w:tr w:rsidR="00D04CE8" w:rsidRPr="00741190" w14:paraId="59BB8A0D" w14:textId="77777777" w:rsidTr="006E3C03">
        <w:trPr>
          <w:trHeight w:val="1910"/>
        </w:trPr>
        <w:tc>
          <w:tcPr>
            <w:tcW w:w="243" w:type="pct"/>
            <w:shd w:val="clear" w:color="auto" w:fill="auto"/>
            <w:vAlign w:val="center"/>
          </w:tcPr>
          <w:p w14:paraId="3BDF3412" w14:textId="533F40C6" w:rsidR="00D04CE8" w:rsidRPr="004A1F50" w:rsidRDefault="00D04CE8" w:rsidP="00D04CE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A1F50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CDD7A91" w14:textId="038128BB" w:rsidR="00D04CE8" w:rsidRPr="00D340C6" w:rsidRDefault="00D04CE8" w:rsidP="00D04CE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A13F2">
              <w:rPr>
                <w:rFonts w:cstheme="minorHAnsi"/>
                <w:sz w:val="14"/>
                <w:szCs w:val="14"/>
              </w:rPr>
              <w:t>Pipes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AA30CA9" w14:textId="7777777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VR702.04</w:t>
            </w:r>
          </w:p>
          <w:p w14:paraId="6CD2EA95" w14:textId="0E5B5602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CA13F2">
              <w:rPr>
                <w:rFonts w:cstheme="minorHAnsi"/>
                <w:sz w:val="14"/>
                <w:szCs w:val="14"/>
              </w:rPr>
              <w:t>VR702.03</w:t>
            </w:r>
          </w:p>
          <w:p w14:paraId="41F9F52F" w14:textId="4C657038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4E3BA2">
              <w:rPr>
                <w:rFonts w:cstheme="minorHAnsi"/>
                <w:sz w:val="14"/>
                <w:szCs w:val="14"/>
              </w:rPr>
              <w:t>VR 702.09</w:t>
            </w:r>
          </w:p>
          <w:p w14:paraId="57B3F952" w14:textId="05C0C622" w:rsidR="00D04CE8" w:rsidRPr="00D340C6" w:rsidRDefault="00D04CE8" w:rsidP="00D04CE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5F69A045" w14:textId="68F11A24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Has the Pipe Class and size been confirmed as per latest IFC drawings </w:t>
            </w:r>
            <w:proofErr w:type="spellStart"/>
            <w:r>
              <w:rPr>
                <w:rFonts w:cstheme="minorHAnsi"/>
                <w:sz w:val="14"/>
                <w:szCs w:val="14"/>
              </w:rPr>
              <w:t>drawings</w:t>
            </w:r>
            <w:proofErr w:type="spellEnd"/>
            <w:r>
              <w:rPr>
                <w:rFonts w:cstheme="minorHAnsi"/>
                <w:sz w:val="14"/>
                <w:szCs w:val="14"/>
              </w:rPr>
              <w:t xml:space="preserve"> and project Specs?</w:t>
            </w:r>
          </w:p>
          <w:p w14:paraId="3E2E7D91" w14:textId="5EA9D781" w:rsidR="00D04CE8" w:rsidRPr="008403A5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0F3290">
              <w:rPr>
                <w:rFonts w:cstheme="minorHAnsi"/>
                <w:sz w:val="14"/>
                <w:szCs w:val="14"/>
              </w:rPr>
              <w:t xml:space="preserve">Yes   </w:t>
            </w:r>
            <w:r w:rsidRPr="000F329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F3290">
              <w:rPr>
                <w:rFonts w:cstheme="minorHAnsi"/>
                <w:sz w:val="14"/>
                <w:szCs w:val="14"/>
              </w:rPr>
              <w:t xml:space="preserve">    No   </w:t>
            </w:r>
            <w:r w:rsidRPr="000F329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F3290">
              <w:rPr>
                <w:rFonts w:cstheme="minorHAnsi"/>
                <w:sz w:val="14"/>
                <w:szCs w:val="14"/>
              </w:rPr>
              <w:t xml:space="preserve">     N/A   </w:t>
            </w:r>
            <w:r w:rsidRPr="000F3290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2826AD5" w14:textId="58A98D1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183F02">
              <w:rPr>
                <w:rFonts w:cstheme="minorHAnsi"/>
                <w:sz w:val="14"/>
                <w:szCs w:val="14"/>
              </w:rPr>
              <w:t>Has the slotted pipe been placed centrally in the trench?</w:t>
            </w:r>
          </w:p>
          <w:p w14:paraId="5CED2DE1" w14:textId="1D442744" w:rsidR="00D04CE8" w:rsidRPr="008403A5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183F02">
              <w:rPr>
                <w:rFonts w:cstheme="minorHAnsi"/>
                <w:sz w:val="14"/>
                <w:szCs w:val="14"/>
              </w:rPr>
              <w:t xml:space="preserve">Yes   </w:t>
            </w:r>
            <w:r w:rsidRPr="00183F0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83F02">
              <w:rPr>
                <w:rFonts w:cstheme="minorHAnsi"/>
                <w:sz w:val="14"/>
                <w:szCs w:val="14"/>
              </w:rPr>
              <w:t xml:space="preserve">    No   </w:t>
            </w:r>
            <w:r w:rsidRPr="00183F0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83F02">
              <w:rPr>
                <w:rFonts w:cstheme="minorHAnsi"/>
                <w:sz w:val="14"/>
                <w:szCs w:val="14"/>
              </w:rPr>
              <w:t xml:space="preserve">     N/A   </w:t>
            </w:r>
            <w:r w:rsidRPr="00183F0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C5008D7" w14:textId="37B6E7E7" w:rsidR="00D04CE8" w:rsidRPr="008403A5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Have p</w:t>
            </w:r>
            <w:r w:rsidRPr="008403A5">
              <w:rPr>
                <w:rFonts w:cstheme="minorHAnsi"/>
                <w:sz w:val="14"/>
                <w:szCs w:val="14"/>
              </w:rPr>
              <w:t xml:space="preserve">lastic pipes </w:t>
            </w:r>
            <w:r>
              <w:rPr>
                <w:rFonts w:cstheme="minorHAnsi"/>
                <w:sz w:val="14"/>
                <w:szCs w:val="14"/>
              </w:rPr>
              <w:t>been kept</w:t>
            </w:r>
            <w:r w:rsidRPr="008403A5">
              <w:rPr>
                <w:rFonts w:cstheme="minorHAnsi"/>
                <w:sz w:val="14"/>
                <w:szCs w:val="14"/>
              </w:rPr>
              <w:t xml:space="preserve"> away from sunlight </w:t>
            </w:r>
            <w:r>
              <w:rPr>
                <w:rFonts w:cstheme="minorHAnsi"/>
                <w:sz w:val="14"/>
                <w:szCs w:val="14"/>
              </w:rPr>
              <w:t>and undamaged during delivery and installation?</w:t>
            </w:r>
          </w:p>
          <w:p w14:paraId="74064463" w14:textId="1F25C63B" w:rsidR="00D04CE8" w:rsidRDefault="00D04CE8" w:rsidP="00D04C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64321B">
              <w:rPr>
                <w:rFonts w:cstheme="minorHAnsi"/>
                <w:sz w:val="14"/>
                <w:szCs w:val="14"/>
              </w:rPr>
              <w:t xml:space="preserve">Yes   </w:t>
            </w:r>
            <w:r w:rsidRPr="0064321B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4321B">
              <w:rPr>
                <w:rFonts w:cstheme="minorHAnsi"/>
                <w:sz w:val="14"/>
                <w:szCs w:val="14"/>
              </w:rPr>
              <w:t xml:space="preserve">    No   </w:t>
            </w:r>
            <w:r w:rsidRPr="0064321B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4321B">
              <w:rPr>
                <w:rFonts w:cstheme="minorHAnsi"/>
                <w:sz w:val="14"/>
                <w:szCs w:val="14"/>
              </w:rPr>
              <w:t xml:space="preserve">     N/A   </w:t>
            </w:r>
            <w:r w:rsidRPr="0064321B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CD87F74" w14:textId="34D05A11" w:rsidR="00D04CE8" w:rsidRPr="00CA13F2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CA13F2">
              <w:rPr>
                <w:rFonts w:cstheme="minorHAnsi"/>
                <w:sz w:val="14"/>
                <w:szCs w:val="14"/>
              </w:rPr>
              <w:t xml:space="preserve">Is the subsurface </w:t>
            </w:r>
            <w:proofErr w:type="gramStart"/>
            <w:r w:rsidRPr="00CA13F2">
              <w:rPr>
                <w:rFonts w:cstheme="minorHAnsi"/>
                <w:sz w:val="14"/>
                <w:szCs w:val="14"/>
              </w:rPr>
              <w:t>drainage  pipe</w:t>
            </w:r>
            <w:proofErr w:type="gramEnd"/>
            <w:r w:rsidRPr="00CA13F2">
              <w:rPr>
                <w:rFonts w:cstheme="minorHAnsi"/>
                <w:sz w:val="14"/>
                <w:szCs w:val="14"/>
              </w:rPr>
              <w:t xml:space="preserve"> invert level not exceeding 25 mm from the specified level and not more than 50 mm from the specified line. With changes of grade not at a rate exceeding 10 mm in any 3 m length.</w:t>
            </w:r>
          </w:p>
          <w:p w14:paraId="589E4A99" w14:textId="77777777" w:rsidR="00D04CE8" w:rsidRPr="00CA13F2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CA13F2">
              <w:rPr>
                <w:rFonts w:cstheme="minorHAnsi"/>
                <w:sz w:val="14"/>
                <w:szCs w:val="14"/>
              </w:rPr>
              <w:t xml:space="preserve">Yes   </w:t>
            </w:r>
            <w:r w:rsidRPr="00CA13F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A13F2">
              <w:rPr>
                <w:rFonts w:cstheme="minorHAnsi"/>
                <w:sz w:val="14"/>
                <w:szCs w:val="14"/>
              </w:rPr>
              <w:t xml:space="preserve">    No   </w:t>
            </w:r>
            <w:r w:rsidRPr="00CA13F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A13F2">
              <w:rPr>
                <w:rFonts w:cstheme="minorHAnsi"/>
                <w:sz w:val="14"/>
                <w:szCs w:val="14"/>
              </w:rPr>
              <w:t xml:space="preserve">     N/A   </w:t>
            </w:r>
            <w:r w:rsidRPr="00CA13F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540BDE4" w14:textId="77777777" w:rsidR="00D04CE8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2D1A">
              <w:rPr>
                <w:sz w:val="14"/>
                <w:szCs w:val="14"/>
              </w:rPr>
              <w:t>Is the pipe grade not flatter than 1m in 250m?</w:t>
            </w:r>
          </w:p>
          <w:p w14:paraId="2E70A751" w14:textId="1E3792E1" w:rsidR="00D04CE8" w:rsidRPr="008403A5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B2D1A">
              <w:rPr>
                <w:sz w:val="14"/>
                <w:szCs w:val="14"/>
              </w:rPr>
              <w:t xml:space="preserve">Yes   </w:t>
            </w:r>
            <w:r w:rsidRPr="004B2D1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B2D1A">
              <w:rPr>
                <w:sz w:val="14"/>
                <w:szCs w:val="14"/>
              </w:rPr>
              <w:t xml:space="preserve">    No   </w:t>
            </w:r>
            <w:r w:rsidRPr="004B2D1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B2D1A">
              <w:rPr>
                <w:sz w:val="14"/>
                <w:szCs w:val="14"/>
              </w:rPr>
              <w:t xml:space="preserve">     N/A   </w:t>
            </w:r>
            <w:r w:rsidRPr="004B2D1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2CF90D0" w14:textId="6A462F7F" w:rsidR="00D04CE8" w:rsidRPr="005F73DD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F73DD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FF352DA" w14:textId="1670D211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4BE667D" w14:textId="146C76A0" w:rsidR="00D04CE8" w:rsidRPr="006E3C03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E3C03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76E9576" w14:textId="77777777" w:rsidR="00D04CE8" w:rsidRPr="00741190" w:rsidRDefault="00D04CE8" w:rsidP="00D04C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68B7B8" w14:textId="1A701A5C" w:rsidR="00D04CE8" w:rsidRPr="00741190" w:rsidRDefault="00E7693F" w:rsidP="00E7693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45CDE3F" w14:textId="77777777" w:rsidR="00D04CE8" w:rsidRPr="00741190" w:rsidRDefault="00D04CE8" w:rsidP="00D04CE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A2ED7A5" w14:textId="77777777" w:rsidR="00D04CE8" w:rsidRDefault="00D04CE8" w:rsidP="00D04CE8">
            <w:pPr>
              <w:spacing w:before="60"/>
              <w:rPr>
                <w:rFonts w:eastAsia="Times New Roman" w:cstheme="minorHAnsi"/>
                <w:bCs/>
                <w:sz w:val="14"/>
                <w:szCs w:val="14"/>
              </w:rPr>
            </w:pPr>
          </w:p>
          <w:p w14:paraId="79C6C68A" w14:textId="3C293628" w:rsidR="00D04CE8" w:rsidRPr="008403A5" w:rsidRDefault="00D04CE8" w:rsidP="00D04CE8">
            <w:pPr>
              <w:spacing w:before="60"/>
              <w:rPr>
                <w:rFonts w:eastAsia="Times New Roman" w:cstheme="minorHAnsi"/>
                <w:bCs/>
                <w:sz w:val="14"/>
                <w:szCs w:val="14"/>
              </w:rPr>
            </w:pPr>
            <w:r>
              <w:rPr>
                <w:rFonts w:eastAsia="Times New Roman" w:cstheme="minorHAnsi"/>
                <w:bCs/>
                <w:sz w:val="14"/>
                <w:szCs w:val="14"/>
              </w:rPr>
              <w:t>Attach Compliance Certificates.</w:t>
            </w:r>
          </w:p>
        </w:tc>
      </w:tr>
      <w:tr w:rsidR="00D04CE8" w:rsidRPr="00741190" w14:paraId="2A5AA2FB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B2E9BAA" w14:textId="72C671D6" w:rsidR="00D04CE8" w:rsidRPr="004A1F50" w:rsidRDefault="00D04CE8" w:rsidP="00D04CE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A1F50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lastRenderedPageBreak/>
              <w:t>2.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616C152" w14:textId="7352B141" w:rsidR="00D04CE8" w:rsidRPr="00D340C6" w:rsidRDefault="00D04CE8" w:rsidP="00D04CE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4"/>
                <w:szCs w:val="14"/>
              </w:rPr>
              <w:t>Geotextiles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7250B2" w14:textId="3805A59C" w:rsidR="00D04CE8" w:rsidRPr="001331A3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331A3">
              <w:rPr>
                <w:rFonts w:cstheme="minorHAnsi"/>
                <w:sz w:val="14"/>
                <w:szCs w:val="14"/>
              </w:rPr>
              <w:t>VR702.06</w:t>
            </w:r>
          </w:p>
          <w:p w14:paraId="44F715A5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1331A3">
              <w:rPr>
                <w:rFonts w:cstheme="minorHAnsi"/>
                <w:sz w:val="14"/>
                <w:szCs w:val="14"/>
              </w:rPr>
              <w:t>Table 702.061</w:t>
            </w:r>
          </w:p>
          <w:p w14:paraId="4647268F" w14:textId="21A4A914" w:rsidR="00D04CE8" w:rsidRPr="001331A3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1331A3">
              <w:rPr>
                <w:rFonts w:ascii="Arial" w:hAnsi="Arial" w:cs="Arial"/>
                <w:sz w:val="14"/>
                <w:szCs w:val="14"/>
                <w:lang w:eastAsia="en-AU"/>
              </w:rPr>
              <w:t>VR 702.09</w:t>
            </w:r>
          </w:p>
          <w:p w14:paraId="5203243B" w14:textId="7D90B6E8" w:rsidR="00D04CE8" w:rsidRPr="00F13F7A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A79FA32" w14:textId="401EBE81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492612">
              <w:rPr>
                <w:rFonts w:cstheme="minorHAnsi"/>
                <w:sz w:val="14"/>
                <w:szCs w:val="14"/>
              </w:rPr>
              <w:t>Has the outer covering of the subsurface drain been covered in a geotextile surround</w:t>
            </w:r>
            <w:r>
              <w:rPr>
                <w:rFonts w:cstheme="minorHAnsi"/>
                <w:sz w:val="14"/>
                <w:szCs w:val="14"/>
              </w:rPr>
              <w:t xml:space="preserve"> if specified?</w:t>
            </w:r>
          </w:p>
          <w:p w14:paraId="119039AB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92612">
              <w:rPr>
                <w:sz w:val="14"/>
                <w:szCs w:val="14"/>
              </w:rPr>
              <w:t xml:space="preserve">Yes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No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 N/A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132EC24" w14:textId="77777777" w:rsidR="00D04CE8" w:rsidRDefault="00D04CE8" w:rsidP="00D04CE8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E8228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Has the geotextile been placed without punctures or tears?</w:t>
            </w:r>
          </w:p>
          <w:p w14:paraId="6999D287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92612">
              <w:rPr>
                <w:sz w:val="14"/>
                <w:szCs w:val="14"/>
              </w:rPr>
              <w:t xml:space="preserve">Yes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No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92612">
              <w:rPr>
                <w:sz w:val="14"/>
                <w:szCs w:val="14"/>
              </w:rPr>
              <w:t xml:space="preserve">     N/A   </w:t>
            </w:r>
            <w:r w:rsidRPr="0049261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5FAA7B2" w14:textId="77777777" w:rsidR="00D04CE8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729AD">
              <w:rPr>
                <w:sz w:val="14"/>
                <w:szCs w:val="14"/>
              </w:rPr>
              <w:t>In expansive clays does the geotextile material extend to directly below the kerb line?</w:t>
            </w:r>
          </w:p>
          <w:p w14:paraId="373578D1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5729AD">
              <w:rPr>
                <w:sz w:val="14"/>
                <w:szCs w:val="14"/>
              </w:rPr>
              <w:t xml:space="preserve">Yes   </w:t>
            </w:r>
            <w:r w:rsidRPr="00572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729AD">
              <w:rPr>
                <w:sz w:val="14"/>
                <w:szCs w:val="14"/>
              </w:rPr>
              <w:t xml:space="preserve">    No   </w:t>
            </w:r>
            <w:r w:rsidRPr="00572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729AD">
              <w:rPr>
                <w:sz w:val="14"/>
                <w:szCs w:val="14"/>
              </w:rPr>
              <w:t xml:space="preserve">     N/A   </w:t>
            </w:r>
            <w:r w:rsidRPr="00572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11F3D5E4" w14:textId="77777777" w:rsidR="00D04CE8" w:rsidRPr="00907BB8" w:rsidRDefault="00D04CE8" w:rsidP="00D04CE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907BB8">
              <w:rPr>
                <w:sz w:val="14"/>
                <w:szCs w:val="14"/>
              </w:rPr>
              <w:t>is the Geotextile material supplied and installed as per latest IFC drawings and project specifications?</w:t>
            </w:r>
          </w:p>
          <w:p w14:paraId="5D91C32C" w14:textId="37548155" w:rsidR="00D04CE8" w:rsidRPr="005729A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B4325">
              <w:rPr>
                <w:sz w:val="14"/>
                <w:szCs w:val="14"/>
              </w:rPr>
              <w:t xml:space="preserve">Yes   </w:t>
            </w:r>
            <w:r w:rsidRPr="00EB432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EB4325">
              <w:rPr>
                <w:sz w:val="14"/>
                <w:szCs w:val="14"/>
              </w:rPr>
              <w:t xml:space="preserve">    No   </w:t>
            </w:r>
            <w:r w:rsidRPr="00EB432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EB4325">
              <w:rPr>
                <w:sz w:val="14"/>
                <w:szCs w:val="14"/>
              </w:rPr>
              <w:t xml:space="preserve">     N/A   </w:t>
            </w:r>
            <w:r w:rsidRPr="00EB432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BF963B9" w14:textId="15C0E90E" w:rsidR="00D04CE8" w:rsidRPr="00D340C6" w:rsidRDefault="00D04CE8" w:rsidP="00D04CE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F73DD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97389E5" w14:textId="4FFBDE29" w:rsidR="00D04CE8" w:rsidRPr="000D6E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07E004B" w14:textId="4678830A" w:rsidR="00D04CE8" w:rsidRPr="000D6E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CDDF884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A93AD6D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E7127C3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4B209C1" w14:textId="14DEA3C3" w:rsidR="00D04CE8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Manufactures Compliance Certificates</w:t>
            </w:r>
          </w:p>
          <w:p w14:paraId="260F0C61" w14:textId="12CCEF4D" w:rsidR="00D04CE8" w:rsidRPr="000D6EDD" w:rsidRDefault="00D04CE8" w:rsidP="00D04CE8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0EBB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</w:tc>
      </w:tr>
      <w:tr w:rsidR="00D04CE8" w:rsidRPr="00741190" w14:paraId="6A9AEAF2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D94BD4C" w14:textId="7FBA3811" w:rsidR="00D04CE8" w:rsidRPr="004A1F50" w:rsidRDefault="00D04CE8" w:rsidP="00D04CE8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E2EF163" w14:textId="32900E2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776A63">
              <w:rPr>
                <w:rFonts w:cstheme="minorHAnsi"/>
                <w:sz w:val="14"/>
                <w:szCs w:val="14"/>
              </w:rPr>
              <w:t xml:space="preserve">Filter material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D83786" w14:textId="77777777" w:rsidR="00D04CE8" w:rsidRPr="008F32A0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VR702.05</w:t>
            </w:r>
          </w:p>
          <w:p w14:paraId="1ED6DDFB" w14:textId="77777777" w:rsidR="00D04CE8" w:rsidRPr="008F32A0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VR702.13</w:t>
            </w:r>
          </w:p>
          <w:p w14:paraId="340EB8E8" w14:textId="77777777" w:rsidR="00D04CE8" w:rsidRPr="008F32A0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Table 702.051</w:t>
            </w:r>
          </w:p>
          <w:p w14:paraId="2786C671" w14:textId="77777777" w:rsidR="00D04CE8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8F32A0">
              <w:rPr>
                <w:rFonts w:cstheme="minorHAnsi"/>
                <w:sz w:val="14"/>
                <w:szCs w:val="14"/>
              </w:rPr>
              <w:t>Table 702.131</w:t>
            </w:r>
          </w:p>
          <w:p w14:paraId="5CD01BFD" w14:textId="77777777" w:rsidR="00D04CE8" w:rsidRPr="001C5E3F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>VR 702.09</w:t>
            </w:r>
          </w:p>
          <w:p w14:paraId="49EF4891" w14:textId="36CE9DD7" w:rsidR="00D04CE8" w:rsidRPr="001331A3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>(g)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901E010" w14:textId="7777777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702535">
              <w:rPr>
                <w:rFonts w:cstheme="minorHAnsi"/>
                <w:sz w:val="14"/>
                <w:szCs w:val="14"/>
              </w:rPr>
              <w:t xml:space="preserve">Has material been placed in &lt;300mm layers and compacted with minimal disturbance to pipe, </w:t>
            </w:r>
            <w:proofErr w:type="gramStart"/>
            <w:r w:rsidRPr="00702535">
              <w:rPr>
                <w:rFonts w:cstheme="minorHAnsi"/>
                <w:sz w:val="14"/>
                <w:szCs w:val="14"/>
              </w:rPr>
              <w:t>geotextile</w:t>
            </w:r>
            <w:proofErr w:type="gramEnd"/>
            <w:r w:rsidRPr="00702535">
              <w:rPr>
                <w:rFonts w:cstheme="minorHAnsi"/>
                <w:sz w:val="14"/>
                <w:szCs w:val="14"/>
              </w:rPr>
              <w:t xml:space="preserve"> and trench walls?</w:t>
            </w:r>
          </w:p>
          <w:p w14:paraId="14EDE61F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 xml:space="preserve">Yes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No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 N/A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C6BBC6D" w14:textId="7777777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B16C6F">
              <w:rPr>
                <w:rFonts w:cstheme="minorHAnsi"/>
                <w:sz w:val="14"/>
                <w:szCs w:val="14"/>
              </w:rPr>
              <w:t xml:space="preserve">Has no fines concrete </w:t>
            </w:r>
            <w:r>
              <w:rPr>
                <w:rFonts w:cstheme="minorHAnsi"/>
                <w:sz w:val="14"/>
                <w:szCs w:val="14"/>
              </w:rPr>
              <w:t xml:space="preserve">ratios and specifications applied as per </w:t>
            </w:r>
            <w:r w:rsidRPr="00C253DF">
              <w:rPr>
                <w:rFonts w:cstheme="minorHAnsi"/>
                <w:sz w:val="14"/>
                <w:szCs w:val="14"/>
              </w:rPr>
              <w:t>Table 702.051</w:t>
            </w:r>
            <w:r>
              <w:rPr>
                <w:rFonts w:cstheme="minorHAnsi"/>
                <w:sz w:val="14"/>
                <w:szCs w:val="14"/>
              </w:rPr>
              <w:t xml:space="preserve"> and VR702.05(e)</w:t>
            </w:r>
          </w:p>
          <w:p w14:paraId="7C288FBD" w14:textId="77777777" w:rsidR="00D04CE8" w:rsidRDefault="00D04CE8" w:rsidP="00D04CE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1C5E3F">
              <w:rPr>
                <w:rFonts w:cstheme="minorHAnsi"/>
                <w:sz w:val="14"/>
                <w:szCs w:val="14"/>
              </w:rPr>
              <w:t xml:space="preserve">Yes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No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1C5E3F">
              <w:rPr>
                <w:rFonts w:cstheme="minorHAnsi"/>
                <w:sz w:val="14"/>
                <w:szCs w:val="14"/>
              </w:rPr>
              <w:t xml:space="preserve">     N/A   </w:t>
            </w:r>
            <w:r w:rsidRPr="001C5E3F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4611FDE" w14:textId="15EFCC09" w:rsidR="00D04CE8" w:rsidRPr="0054757E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54757E">
              <w:rPr>
                <w:rFonts w:cstheme="minorHAnsi"/>
                <w:sz w:val="14"/>
                <w:szCs w:val="14"/>
              </w:rPr>
              <w:t xml:space="preserve">Has </w:t>
            </w:r>
            <w:r>
              <w:rPr>
                <w:rFonts w:cstheme="minorHAnsi"/>
                <w:sz w:val="14"/>
                <w:szCs w:val="14"/>
              </w:rPr>
              <w:t>crushed rock/</w:t>
            </w:r>
            <w:r w:rsidRPr="0054757E">
              <w:rPr>
                <w:rFonts w:cstheme="minorHAnsi"/>
                <w:sz w:val="14"/>
                <w:szCs w:val="14"/>
              </w:rPr>
              <w:t>concrete ratios and specifications applied as per Table 702.05</w:t>
            </w:r>
            <w:r>
              <w:rPr>
                <w:rFonts w:cstheme="minorHAnsi"/>
                <w:sz w:val="14"/>
                <w:szCs w:val="14"/>
              </w:rPr>
              <w:t>2</w:t>
            </w:r>
            <w:r w:rsidRPr="0054757E">
              <w:rPr>
                <w:rFonts w:cstheme="minorHAnsi"/>
                <w:sz w:val="14"/>
                <w:szCs w:val="14"/>
              </w:rPr>
              <w:t xml:space="preserve"> and VR702.05(</w:t>
            </w:r>
            <w:r>
              <w:rPr>
                <w:rFonts w:cstheme="minorHAnsi"/>
                <w:sz w:val="14"/>
                <w:szCs w:val="14"/>
              </w:rPr>
              <w:t>d</w:t>
            </w:r>
            <w:r w:rsidRPr="0054757E">
              <w:rPr>
                <w:rFonts w:cstheme="minorHAnsi"/>
                <w:sz w:val="14"/>
                <w:szCs w:val="14"/>
              </w:rPr>
              <w:t>)</w:t>
            </w:r>
          </w:p>
          <w:p w14:paraId="7BBFC833" w14:textId="7D106109" w:rsidR="00D04CE8" w:rsidRPr="00492612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54757E">
              <w:rPr>
                <w:rFonts w:cstheme="minorHAnsi"/>
                <w:sz w:val="14"/>
                <w:szCs w:val="14"/>
              </w:rPr>
              <w:t xml:space="preserve">Yes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No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 N/A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7705174" w14:textId="3DFEDA47" w:rsidR="00D04CE8" w:rsidRPr="005F73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D46E61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AF18B9B" w14:textId="1847F62B" w:rsidR="00D04CE8" w:rsidRPr="000D6E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F85A98E" w14:textId="07082092" w:rsidR="00D04CE8" w:rsidRPr="005F73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5C663F5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B297BE0" w14:textId="77777777" w:rsidR="00D04CE8" w:rsidRDefault="00DC178C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IR/</w:t>
            </w:r>
          </w:p>
          <w:p w14:paraId="06F590C3" w14:textId="55C55E90" w:rsidR="00DC178C" w:rsidRPr="00741190" w:rsidRDefault="00DC178C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5BF4BC1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6C9E674" w14:textId="77777777" w:rsidR="00D04CE8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D04CE8" w:rsidRPr="00741190" w14:paraId="335794DD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E6F095A" w14:textId="6BFF013A" w:rsidR="00D04CE8" w:rsidRDefault="00D04CE8" w:rsidP="00D04CE8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4C6970A" w14:textId="341C3155" w:rsidR="00D04CE8" w:rsidRPr="00776A63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Access points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9D3034" w14:textId="14E7EDF6" w:rsidR="00D04CE8" w:rsidRPr="008F32A0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1D081A">
              <w:rPr>
                <w:rFonts w:cstheme="minorHAnsi"/>
                <w:sz w:val="14"/>
                <w:szCs w:val="14"/>
              </w:rPr>
              <w:t>VR702.10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B876CBD" w14:textId="7777777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794E4D">
              <w:rPr>
                <w:rFonts w:cstheme="minorHAnsi"/>
                <w:sz w:val="14"/>
                <w:szCs w:val="14"/>
              </w:rPr>
              <w:t>Have access points installed at intervals of between 100m and 150 m?</w:t>
            </w:r>
          </w:p>
          <w:p w14:paraId="564EFF00" w14:textId="55634FC6" w:rsidR="00D04CE8" w:rsidRPr="00702535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54757E">
              <w:rPr>
                <w:rFonts w:cstheme="minorHAnsi"/>
                <w:sz w:val="14"/>
                <w:szCs w:val="14"/>
              </w:rPr>
              <w:t xml:space="preserve">Yes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No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54757E">
              <w:rPr>
                <w:rFonts w:cstheme="minorHAnsi"/>
                <w:sz w:val="14"/>
                <w:szCs w:val="14"/>
              </w:rPr>
              <w:t xml:space="preserve">     N/A   </w:t>
            </w:r>
            <w:r w:rsidRPr="0054757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99811C" w14:textId="55ECF04E" w:rsidR="00D04CE8" w:rsidRPr="005F73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D46E61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EFAEE68" w14:textId="56284DEA" w:rsidR="00D04CE8" w:rsidRPr="000D6E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B98E073" w14:textId="7133A2DF" w:rsidR="00D04CE8" w:rsidRPr="005F73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2E77F5B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60DAF55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0C3196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CD71BF1" w14:textId="77777777" w:rsidR="00D04CE8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D04CE8" w:rsidRPr="00741190" w14:paraId="7156BC72" w14:textId="77777777" w:rsidTr="000D6ED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D253A74" w14:textId="5FE4C774" w:rsidR="00D04CE8" w:rsidRDefault="00D04CE8" w:rsidP="00D04CE8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8403DA5" w14:textId="412DB71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BA7A45">
              <w:rPr>
                <w:rFonts w:cstheme="minorHAnsi"/>
                <w:sz w:val="14"/>
                <w:szCs w:val="14"/>
              </w:rPr>
              <w:t>Flushing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389C40D" w14:textId="0A89F5B4" w:rsidR="00D04CE8" w:rsidRPr="001D081A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  <w:r w:rsidRPr="00ED6C7B">
              <w:rPr>
                <w:rFonts w:cstheme="minorHAnsi"/>
                <w:sz w:val="14"/>
                <w:szCs w:val="14"/>
              </w:rPr>
              <w:t>VR 702.10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71AFD73" w14:textId="77777777" w:rsidR="00D04CE8" w:rsidRDefault="00D04CE8" w:rsidP="00D04CE8">
            <w:pPr>
              <w:pStyle w:val="SymalTableBody"/>
              <w:spacing w:before="20" w:after="20"/>
              <w:rPr>
                <w:rFonts w:cstheme="minorHAnsi"/>
                <w:sz w:val="14"/>
                <w:szCs w:val="14"/>
              </w:rPr>
            </w:pPr>
            <w:r w:rsidRPr="009B2941">
              <w:rPr>
                <w:rFonts w:cstheme="minorHAnsi"/>
                <w:sz w:val="14"/>
                <w:szCs w:val="14"/>
              </w:rPr>
              <w:t xml:space="preserve">Has the pipe been flushed with water to remove </w:t>
            </w:r>
            <w:r>
              <w:rPr>
                <w:rFonts w:cstheme="minorHAnsi"/>
                <w:sz w:val="14"/>
                <w:szCs w:val="14"/>
              </w:rPr>
              <w:t>any debris or blockages</w:t>
            </w:r>
            <w:r w:rsidRPr="009B2941">
              <w:rPr>
                <w:rFonts w:cstheme="minorHAnsi"/>
                <w:sz w:val="14"/>
                <w:szCs w:val="14"/>
              </w:rPr>
              <w:t xml:space="preserve"> in the pipe and </w:t>
            </w:r>
            <w:r>
              <w:rPr>
                <w:rFonts w:cstheme="minorHAnsi"/>
                <w:sz w:val="14"/>
                <w:szCs w:val="14"/>
              </w:rPr>
              <w:t>it’s working correctly with a smooth flow?</w:t>
            </w:r>
          </w:p>
          <w:p w14:paraId="4732E9C9" w14:textId="636279A7" w:rsidR="00D04CE8" w:rsidRPr="00794E4D" w:rsidRDefault="00D04CE8" w:rsidP="00D04CE8">
            <w:pPr>
              <w:pStyle w:val="SymalTableBody"/>
              <w:spacing w:before="20" w:after="20"/>
              <w:jc w:val="center"/>
              <w:rPr>
                <w:rFonts w:cstheme="minorHAnsi"/>
                <w:sz w:val="14"/>
                <w:szCs w:val="14"/>
              </w:rPr>
            </w:pPr>
            <w:r w:rsidRPr="0002313E">
              <w:rPr>
                <w:rFonts w:cstheme="minorHAnsi"/>
                <w:sz w:val="14"/>
                <w:szCs w:val="14"/>
              </w:rPr>
              <w:t xml:space="preserve">Yes   </w:t>
            </w:r>
            <w:r w:rsidRPr="0002313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2313E">
              <w:rPr>
                <w:rFonts w:cstheme="minorHAnsi"/>
                <w:sz w:val="14"/>
                <w:szCs w:val="14"/>
              </w:rPr>
              <w:t xml:space="preserve">    No   </w:t>
            </w:r>
            <w:r w:rsidRPr="0002313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2313E">
              <w:rPr>
                <w:rFonts w:cstheme="minorHAnsi"/>
                <w:sz w:val="14"/>
                <w:szCs w:val="14"/>
              </w:rPr>
              <w:t xml:space="preserve">     N/A   </w:t>
            </w:r>
            <w:r w:rsidRPr="0002313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73F8D4E" w14:textId="621854DF" w:rsidR="00D04CE8" w:rsidRPr="005F73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D46E61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C1C8F2D" w14:textId="64FC3853" w:rsidR="00D04CE8" w:rsidRPr="000D6E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EAD80C5" w14:textId="7EBD3ABB" w:rsidR="00D04CE8" w:rsidRPr="005F73DD" w:rsidRDefault="00D04CE8" w:rsidP="00D04CE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31F416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46DC6C3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26EE75A" w14:textId="77777777" w:rsidR="00D04CE8" w:rsidRPr="00741190" w:rsidRDefault="00D04CE8" w:rsidP="00D04CE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3AE5099" w14:textId="77777777" w:rsidR="00D04CE8" w:rsidRDefault="00D04CE8" w:rsidP="00D04CE8">
            <w:pPr>
              <w:pStyle w:val="Tabletext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</w:tbl>
    <w:p w14:paraId="306B289A" w14:textId="77777777" w:rsidR="00360E4D" w:rsidRDefault="00360E4D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2B15890B" w14:textId="77777777" w:rsidR="00F511F9" w:rsidRPr="00D505C9" w:rsidRDefault="00F511F9" w:rsidP="005056E3">
      <w:pPr>
        <w:spacing w:before="120" w:after="120"/>
        <w:rPr>
          <w:rFonts w:ascii="Arial" w:hAnsi="Arial" w:cs="Arial"/>
          <w:b/>
          <w:sz w:val="16"/>
          <w:szCs w:val="16"/>
        </w:rPr>
      </w:pPr>
    </w:p>
    <w:p w14:paraId="5CBE6544" w14:textId="252582BE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42F0A638" w:rsidR="00EA0774" w:rsidRPr="005056E3" w:rsidRDefault="00F511F9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0D6EDD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0F3FC882" w14:textId="1513126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655B" w14:textId="77777777" w:rsidR="000C593E" w:rsidRDefault="000C593E" w:rsidP="007617B0">
      <w:pPr>
        <w:spacing w:after="0"/>
      </w:pPr>
      <w:r>
        <w:separator/>
      </w:r>
    </w:p>
  </w:endnote>
  <w:endnote w:type="continuationSeparator" w:id="0">
    <w:p w14:paraId="6A80175C" w14:textId="77777777" w:rsidR="000C593E" w:rsidRDefault="000C593E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5791946C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B14B1">
            <w:rPr>
              <w:szCs w:val="16"/>
            </w:rPr>
            <w:t>00</w:t>
          </w:r>
          <w:r w:rsidR="000D6EDD" w:rsidRPr="00AD0710">
            <w:rPr>
              <w:szCs w:val="16"/>
            </w:rPr>
            <w:t xml:space="preserve">  Issue date </w:t>
          </w:r>
          <w:r w:rsidR="000B14B1">
            <w:rPr>
              <w:szCs w:val="16"/>
            </w:rPr>
            <w:t>23</w:t>
          </w:r>
          <w:r w:rsidR="009A25DB">
            <w:rPr>
              <w:szCs w:val="16"/>
            </w:rPr>
            <w:t>/0</w:t>
          </w:r>
          <w:r w:rsidR="006D0CA4">
            <w:rPr>
              <w:szCs w:val="16"/>
            </w:rPr>
            <w:t>5</w:t>
          </w:r>
          <w:r w:rsidR="009A25DB">
            <w:rPr>
              <w:szCs w:val="16"/>
            </w:rPr>
            <w:t>/2022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082071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B14B1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0B14B1">
            <w:rPr>
              <w:szCs w:val="16"/>
            </w:rPr>
            <w:t>23</w:t>
          </w:r>
          <w:r w:rsidR="00893011">
            <w:rPr>
              <w:szCs w:val="16"/>
            </w:rPr>
            <w:t>/0</w:t>
          </w:r>
          <w:r w:rsidR="006D0CA4">
            <w:rPr>
              <w:szCs w:val="16"/>
            </w:rPr>
            <w:t>5</w:t>
          </w:r>
          <w:r w:rsidR="00893011">
            <w:rPr>
              <w:szCs w:val="16"/>
            </w:rPr>
            <w:t>/2022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2EDA" w14:textId="77777777" w:rsidR="000C593E" w:rsidRDefault="000C593E" w:rsidP="007617B0">
      <w:pPr>
        <w:spacing w:after="0"/>
      </w:pPr>
      <w:r>
        <w:separator/>
      </w:r>
    </w:p>
  </w:footnote>
  <w:footnote w:type="continuationSeparator" w:id="0">
    <w:p w14:paraId="58B1C785" w14:textId="77777777" w:rsidR="000C593E" w:rsidRDefault="000C593E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15207E4"/>
    <w:multiLevelType w:val="hybridMultilevel"/>
    <w:tmpl w:val="533A4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7" w15:restartNumberingAfterBreak="0">
    <w:nsid w:val="7EE3122B"/>
    <w:multiLevelType w:val="multilevel"/>
    <w:tmpl w:val="38B6FA6E"/>
    <w:numStyleLink w:val="CivLegal"/>
  </w:abstractNum>
  <w:num w:numId="1" w16cid:durableId="35349805">
    <w:abstractNumId w:val="11"/>
  </w:num>
  <w:num w:numId="2" w16cid:durableId="1433817529">
    <w:abstractNumId w:val="9"/>
  </w:num>
  <w:num w:numId="3" w16cid:durableId="314339450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274560778">
    <w:abstractNumId w:val="2"/>
  </w:num>
  <w:num w:numId="5" w16cid:durableId="708408921">
    <w:abstractNumId w:val="12"/>
  </w:num>
  <w:num w:numId="6" w16cid:durableId="888616774">
    <w:abstractNumId w:val="3"/>
  </w:num>
  <w:num w:numId="7" w16cid:durableId="1409842625">
    <w:abstractNumId w:val="4"/>
  </w:num>
  <w:num w:numId="8" w16cid:durableId="1605184270">
    <w:abstractNumId w:val="1"/>
  </w:num>
  <w:num w:numId="9" w16cid:durableId="1208958210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20183446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1671328">
    <w:abstractNumId w:val="10"/>
  </w:num>
  <w:num w:numId="12" w16cid:durableId="17215874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09982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69169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7510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28335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09142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01029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56130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1300873">
    <w:abstractNumId w:val="0"/>
  </w:num>
  <w:num w:numId="21" w16cid:durableId="1457140556">
    <w:abstractNumId w:val="8"/>
  </w:num>
  <w:num w:numId="22" w16cid:durableId="744448508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791290299">
    <w:abstractNumId w:val="14"/>
  </w:num>
  <w:num w:numId="24" w16cid:durableId="981957486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4143968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903530">
    <w:abstractNumId w:val="1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98899792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970131663">
    <w:abstractNumId w:val="13"/>
  </w:num>
  <w:num w:numId="29" w16cid:durableId="1823621698">
    <w:abstractNumId w:val="7"/>
  </w:num>
  <w:num w:numId="30" w16cid:durableId="211959562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747146829">
    <w:abstractNumId w:val="16"/>
  </w:num>
  <w:num w:numId="32" w16cid:durableId="169523259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AxMzEwsDC1sDRX0lEKTi0uzszPAykwrQUAOam5siwAAAA="/>
  </w:docVars>
  <w:rsids>
    <w:rsidRoot w:val="00EA0774"/>
    <w:rsid w:val="00007753"/>
    <w:rsid w:val="0001063C"/>
    <w:rsid w:val="00012FBA"/>
    <w:rsid w:val="00013E57"/>
    <w:rsid w:val="000158DC"/>
    <w:rsid w:val="0001696C"/>
    <w:rsid w:val="00021F49"/>
    <w:rsid w:val="0002313E"/>
    <w:rsid w:val="0003431C"/>
    <w:rsid w:val="00035C95"/>
    <w:rsid w:val="0003656F"/>
    <w:rsid w:val="00042A87"/>
    <w:rsid w:val="0004421D"/>
    <w:rsid w:val="00046F51"/>
    <w:rsid w:val="00055265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1076"/>
    <w:rsid w:val="000B14B1"/>
    <w:rsid w:val="000B695B"/>
    <w:rsid w:val="000C28DA"/>
    <w:rsid w:val="000C593E"/>
    <w:rsid w:val="000D0E97"/>
    <w:rsid w:val="000D6EDD"/>
    <w:rsid w:val="000F3290"/>
    <w:rsid w:val="000F6E06"/>
    <w:rsid w:val="0011033B"/>
    <w:rsid w:val="00112853"/>
    <w:rsid w:val="001153A9"/>
    <w:rsid w:val="0012160E"/>
    <w:rsid w:val="00123A2C"/>
    <w:rsid w:val="001329E3"/>
    <w:rsid w:val="001331A3"/>
    <w:rsid w:val="0013432E"/>
    <w:rsid w:val="00136359"/>
    <w:rsid w:val="00145C21"/>
    <w:rsid w:val="00150E01"/>
    <w:rsid w:val="00152695"/>
    <w:rsid w:val="00152A1E"/>
    <w:rsid w:val="001559FD"/>
    <w:rsid w:val="00161284"/>
    <w:rsid w:val="00161B79"/>
    <w:rsid w:val="00164930"/>
    <w:rsid w:val="00164D07"/>
    <w:rsid w:val="001811DA"/>
    <w:rsid w:val="0018362E"/>
    <w:rsid w:val="00183F02"/>
    <w:rsid w:val="00191711"/>
    <w:rsid w:val="00195C7E"/>
    <w:rsid w:val="0019623C"/>
    <w:rsid w:val="00196F59"/>
    <w:rsid w:val="001A7888"/>
    <w:rsid w:val="001B06FE"/>
    <w:rsid w:val="001B199D"/>
    <w:rsid w:val="001B4060"/>
    <w:rsid w:val="001C2875"/>
    <w:rsid w:val="001C5E3F"/>
    <w:rsid w:val="001D081A"/>
    <w:rsid w:val="001D6AD5"/>
    <w:rsid w:val="001E02D6"/>
    <w:rsid w:val="001E260A"/>
    <w:rsid w:val="001E5EB5"/>
    <w:rsid w:val="001F3ABC"/>
    <w:rsid w:val="001F4330"/>
    <w:rsid w:val="001F5EAE"/>
    <w:rsid w:val="0020352B"/>
    <w:rsid w:val="00206502"/>
    <w:rsid w:val="002129DE"/>
    <w:rsid w:val="00213887"/>
    <w:rsid w:val="0022227C"/>
    <w:rsid w:val="002307B5"/>
    <w:rsid w:val="0024627B"/>
    <w:rsid w:val="0025506A"/>
    <w:rsid w:val="002608E7"/>
    <w:rsid w:val="00264F3C"/>
    <w:rsid w:val="00270424"/>
    <w:rsid w:val="00276E10"/>
    <w:rsid w:val="00276E91"/>
    <w:rsid w:val="00280FAE"/>
    <w:rsid w:val="00281140"/>
    <w:rsid w:val="00282680"/>
    <w:rsid w:val="0028562B"/>
    <w:rsid w:val="002A0EBB"/>
    <w:rsid w:val="002B33D2"/>
    <w:rsid w:val="002B7C52"/>
    <w:rsid w:val="002C40D8"/>
    <w:rsid w:val="002D08B8"/>
    <w:rsid w:val="002D5D40"/>
    <w:rsid w:val="002E08A0"/>
    <w:rsid w:val="002E1EBA"/>
    <w:rsid w:val="002E46E4"/>
    <w:rsid w:val="002F352F"/>
    <w:rsid w:val="002F7E9F"/>
    <w:rsid w:val="00301828"/>
    <w:rsid w:val="00305804"/>
    <w:rsid w:val="00305A59"/>
    <w:rsid w:val="003141E2"/>
    <w:rsid w:val="0031420F"/>
    <w:rsid w:val="00317FD9"/>
    <w:rsid w:val="0033732E"/>
    <w:rsid w:val="00343C93"/>
    <w:rsid w:val="00345D7B"/>
    <w:rsid w:val="00346FF0"/>
    <w:rsid w:val="00351D72"/>
    <w:rsid w:val="00360E4D"/>
    <w:rsid w:val="003868C5"/>
    <w:rsid w:val="00386D74"/>
    <w:rsid w:val="00390DC8"/>
    <w:rsid w:val="0039441E"/>
    <w:rsid w:val="00395F0F"/>
    <w:rsid w:val="00397EE2"/>
    <w:rsid w:val="003A1A4C"/>
    <w:rsid w:val="003A2DF5"/>
    <w:rsid w:val="003B1DA5"/>
    <w:rsid w:val="003B361E"/>
    <w:rsid w:val="003B3B14"/>
    <w:rsid w:val="003C1E57"/>
    <w:rsid w:val="003C2BA2"/>
    <w:rsid w:val="003C790D"/>
    <w:rsid w:val="003E111A"/>
    <w:rsid w:val="003E2E17"/>
    <w:rsid w:val="003E3172"/>
    <w:rsid w:val="003E4005"/>
    <w:rsid w:val="003F1AC6"/>
    <w:rsid w:val="003F22E3"/>
    <w:rsid w:val="003F36A0"/>
    <w:rsid w:val="003F396E"/>
    <w:rsid w:val="004110DC"/>
    <w:rsid w:val="004121D0"/>
    <w:rsid w:val="00414B29"/>
    <w:rsid w:val="00422652"/>
    <w:rsid w:val="00426CA1"/>
    <w:rsid w:val="004310D2"/>
    <w:rsid w:val="00434660"/>
    <w:rsid w:val="00437616"/>
    <w:rsid w:val="0044207A"/>
    <w:rsid w:val="004444B0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85DCE"/>
    <w:rsid w:val="004908DD"/>
    <w:rsid w:val="00492612"/>
    <w:rsid w:val="00492A2D"/>
    <w:rsid w:val="004A0E5D"/>
    <w:rsid w:val="004A1F50"/>
    <w:rsid w:val="004A405A"/>
    <w:rsid w:val="004A4EDE"/>
    <w:rsid w:val="004A7E34"/>
    <w:rsid w:val="004B2D1A"/>
    <w:rsid w:val="004B7DF8"/>
    <w:rsid w:val="004C0D19"/>
    <w:rsid w:val="004D1370"/>
    <w:rsid w:val="004D1AFB"/>
    <w:rsid w:val="004D2EB5"/>
    <w:rsid w:val="004D39F9"/>
    <w:rsid w:val="004E1444"/>
    <w:rsid w:val="004E23FF"/>
    <w:rsid w:val="004E3BA2"/>
    <w:rsid w:val="004F0428"/>
    <w:rsid w:val="004F4C75"/>
    <w:rsid w:val="004F7DCE"/>
    <w:rsid w:val="005009B9"/>
    <w:rsid w:val="0050180D"/>
    <w:rsid w:val="0050215F"/>
    <w:rsid w:val="00504F41"/>
    <w:rsid w:val="005056E3"/>
    <w:rsid w:val="00505D2E"/>
    <w:rsid w:val="00524386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757E"/>
    <w:rsid w:val="005508F0"/>
    <w:rsid w:val="00552FA3"/>
    <w:rsid w:val="00567B07"/>
    <w:rsid w:val="0057088F"/>
    <w:rsid w:val="005729AD"/>
    <w:rsid w:val="0057414C"/>
    <w:rsid w:val="005808F3"/>
    <w:rsid w:val="00581148"/>
    <w:rsid w:val="0058363C"/>
    <w:rsid w:val="00585339"/>
    <w:rsid w:val="00587B0D"/>
    <w:rsid w:val="00587F35"/>
    <w:rsid w:val="00591486"/>
    <w:rsid w:val="0059509B"/>
    <w:rsid w:val="005A2DB2"/>
    <w:rsid w:val="005A7051"/>
    <w:rsid w:val="005A7D4B"/>
    <w:rsid w:val="005B7315"/>
    <w:rsid w:val="005C244C"/>
    <w:rsid w:val="005E1C0B"/>
    <w:rsid w:val="005E1E7C"/>
    <w:rsid w:val="005E1EEB"/>
    <w:rsid w:val="005E7C7F"/>
    <w:rsid w:val="005F20A8"/>
    <w:rsid w:val="005F73DD"/>
    <w:rsid w:val="00600E4F"/>
    <w:rsid w:val="00607B0C"/>
    <w:rsid w:val="00612627"/>
    <w:rsid w:val="00613248"/>
    <w:rsid w:val="006239C8"/>
    <w:rsid w:val="00624ADE"/>
    <w:rsid w:val="00626F76"/>
    <w:rsid w:val="00635B53"/>
    <w:rsid w:val="00640BAA"/>
    <w:rsid w:val="0064321B"/>
    <w:rsid w:val="00644773"/>
    <w:rsid w:val="00645F26"/>
    <w:rsid w:val="0065381A"/>
    <w:rsid w:val="00653EE2"/>
    <w:rsid w:val="00657AFA"/>
    <w:rsid w:val="00663964"/>
    <w:rsid w:val="006660B9"/>
    <w:rsid w:val="00666532"/>
    <w:rsid w:val="00671642"/>
    <w:rsid w:val="00684AC4"/>
    <w:rsid w:val="00697598"/>
    <w:rsid w:val="006B6D2A"/>
    <w:rsid w:val="006B7AF5"/>
    <w:rsid w:val="006B7EE7"/>
    <w:rsid w:val="006C1CE9"/>
    <w:rsid w:val="006D0CA4"/>
    <w:rsid w:val="006D2C63"/>
    <w:rsid w:val="006D5AF1"/>
    <w:rsid w:val="006E29C0"/>
    <w:rsid w:val="006E3C03"/>
    <w:rsid w:val="006E505F"/>
    <w:rsid w:val="006E50F4"/>
    <w:rsid w:val="006E7F89"/>
    <w:rsid w:val="006F1BFF"/>
    <w:rsid w:val="006F6C26"/>
    <w:rsid w:val="007020DA"/>
    <w:rsid w:val="00702535"/>
    <w:rsid w:val="00706B2D"/>
    <w:rsid w:val="007101DE"/>
    <w:rsid w:val="00713840"/>
    <w:rsid w:val="0071393C"/>
    <w:rsid w:val="007332CD"/>
    <w:rsid w:val="00741190"/>
    <w:rsid w:val="007502EC"/>
    <w:rsid w:val="007531BF"/>
    <w:rsid w:val="00753B1F"/>
    <w:rsid w:val="007617B0"/>
    <w:rsid w:val="007676A4"/>
    <w:rsid w:val="00770D7E"/>
    <w:rsid w:val="00776A63"/>
    <w:rsid w:val="00794E4D"/>
    <w:rsid w:val="00797266"/>
    <w:rsid w:val="007A3D8B"/>
    <w:rsid w:val="007B51B3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1CAA"/>
    <w:rsid w:val="00812D80"/>
    <w:rsid w:val="00815CB5"/>
    <w:rsid w:val="00836163"/>
    <w:rsid w:val="008403A5"/>
    <w:rsid w:val="00845896"/>
    <w:rsid w:val="008460EF"/>
    <w:rsid w:val="00846784"/>
    <w:rsid w:val="00846D58"/>
    <w:rsid w:val="00847B71"/>
    <w:rsid w:val="00854579"/>
    <w:rsid w:val="00855BC3"/>
    <w:rsid w:val="00857276"/>
    <w:rsid w:val="00861CBE"/>
    <w:rsid w:val="008658C5"/>
    <w:rsid w:val="00872ED9"/>
    <w:rsid w:val="00877F60"/>
    <w:rsid w:val="00892EDB"/>
    <w:rsid w:val="00893011"/>
    <w:rsid w:val="00893AEB"/>
    <w:rsid w:val="008969A1"/>
    <w:rsid w:val="008A6FA5"/>
    <w:rsid w:val="008B3132"/>
    <w:rsid w:val="008B3A4E"/>
    <w:rsid w:val="008B413B"/>
    <w:rsid w:val="008B44D5"/>
    <w:rsid w:val="008D0815"/>
    <w:rsid w:val="008D3102"/>
    <w:rsid w:val="008D7258"/>
    <w:rsid w:val="008F263F"/>
    <w:rsid w:val="008F32A0"/>
    <w:rsid w:val="008F52D6"/>
    <w:rsid w:val="008F658D"/>
    <w:rsid w:val="00905271"/>
    <w:rsid w:val="00907BB8"/>
    <w:rsid w:val="009113FF"/>
    <w:rsid w:val="009122A5"/>
    <w:rsid w:val="009317A5"/>
    <w:rsid w:val="0093432D"/>
    <w:rsid w:val="00934D59"/>
    <w:rsid w:val="00944770"/>
    <w:rsid w:val="00947D2E"/>
    <w:rsid w:val="0095617A"/>
    <w:rsid w:val="00956461"/>
    <w:rsid w:val="0095774A"/>
    <w:rsid w:val="009612AB"/>
    <w:rsid w:val="00967143"/>
    <w:rsid w:val="00973AC4"/>
    <w:rsid w:val="00976256"/>
    <w:rsid w:val="0097797F"/>
    <w:rsid w:val="009922C3"/>
    <w:rsid w:val="0099656E"/>
    <w:rsid w:val="00997E2B"/>
    <w:rsid w:val="00997ED4"/>
    <w:rsid w:val="009A25DB"/>
    <w:rsid w:val="009A2F10"/>
    <w:rsid w:val="009A3D1A"/>
    <w:rsid w:val="009A4487"/>
    <w:rsid w:val="009B08F6"/>
    <w:rsid w:val="009B0F20"/>
    <w:rsid w:val="009B2941"/>
    <w:rsid w:val="009B591C"/>
    <w:rsid w:val="009B6FD8"/>
    <w:rsid w:val="009B7B58"/>
    <w:rsid w:val="009B7C00"/>
    <w:rsid w:val="009C37DD"/>
    <w:rsid w:val="009C6D48"/>
    <w:rsid w:val="009D2A75"/>
    <w:rsid w:val="009D67E4"/>
    <w:rsid w:val="009E61A6"/>
    <w:rsid w:val="00A037F8"/>
    <w:rsid w:val="00A15486"/>
    <w:rsid w:val="00A2140C"/>
    <w:rsid w:val="00A21D4E"/>
    <w:rsid w:val="00A230A9"/>
    <w:rsid w:val="00A263D2"/>
    <w:rsid w:val="00A265F2"/>
    <w:rsid w:val="00A27412"/>
    <w:rsid w:val="00A37F27"/>
    <w:rsid w:val="00A41887"/>
    <w:rsid w:val="00A4264E"/>
    <w:rsid w:val="00A55A8E"/>
    <w:rsid w:val="00A62A1A"/>
    <w:rsid w:val="00A64904"/>
    <w:rsid w:val="00A64F70"/>
    <w:rsid w:val="00A65C9F"/>
    <w:rsid w:val="00A71811"/>
    <w:rsid w:val="00A76AD2"/>
    <w:rsid w:val="00A82F0E"/>
    <w:rsid w:val="00A85D35"/>
    <w:rsid w:val="00A939A2"/>
    <w:rsid w:val="00A95EA1"/>
    <w:rsid w:val="00AA44DD"/>
    <w:rsid w:val="00AA52D9"/>
    <w:rsid w:val="00AB182C"/>
    <w:rsid w:val="00AB1CA0"/>
    <w:rsid w:val="00AB2FD2"/>
    <w:rsid w:val="00AC5039"/>
    <w:rsid w:val="00AD4192"/>
    <w:rsid w:val="00AD4512"/>
    <w:rsid w:val="00AD4DCF"/>
    <w:rsid w:val="00AE37A1"/>
    <w:rsid w:val="00AF061D"/>
    <w:rsid w:val="00AF0F69"/>
    <w:rsid w:val="00AF198A"/>
    <w:rsid w:val="00AF1ECC"/>
    <w:rsid w:val="00B00BC1"/>
    <w:rsid w:val="00B052DD"/>
    <w:rsid w:val="00B16C6F"/>
    <w:rsid w:val="00B1720B"/>
    <w:rsid w:val="00B21C24"/>
    <w:rsid w:val="00B272DB"/>
    <w:rsid w:val="00B27F39"/>
    <w:rsid w:val="00B3233A"/>
    <w:rsid w:val="00B324A8"/>
    <w:rsid w:val="00B324B2"/>
    <w:rsid w:val="00B409C1"/>
    <w:rsid w:val="00B53353"/>
    <w:rsid w:val="00B65FDA"/>
    <w:rsid w:val="00B73D99"/>
    <w:rsid w:val="00B7641D"/>
    <w:rsid w:val="00B864E4"/>
    <w:rsid w:val="00B87D00"/>
    <w:rsid w:val="00B950F8"/>
    <w:rsid w:val="00B96C42"/>
    <w:rsid w:val="00BA0363"/>
    <w:rsid w:val="00BA0FF7"/>
    <w:rsid w:val="00BA7A45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21095"/>
    <w:rsid w:val="00C253DF"/>
    <w:rsid w:val="00C273FA"/>
    <w:rsid w:val="00C32626"/>
    <w:rsid w:val="00C33F6A"/>
    <w:rsid w:val="00C35E2A"/>
    <w:rsid w:val="00C40179"/>
    <w:rsid w:val="00C5331B"/>
    <w:rsid w:val="00C54893"/>
    <w:rsid w:val="00C60631"/>
    <w:rsid w:val="00C61488"/>
    <w:rsid w:val="00C6169C"/>
    <w:rsid w:val="00C61D9B"/>
    <w:rsid w:val="00C64D7F"/>
    <w:rsid w:val="00C64D89"/>
    <w:rsid w:val="00C76539"/>
    <w:rsid w:val="00C827F1"/>
    <w:rsid w:val="00C86A51"/>
    <w:rsid w:val="00C90427"/>
    <w:rsid w:val="00C910F0"/>
    <w:rsid w:val="00C9569A"/>
    <w:rsid w:val="00CA13F2"/>
    <w:rsid w:val="00CA14F8"/>
    <w:rsid w:val="00CA2371"/>
    <w:rsid w:val="00CA29FD"/>
    <w:rsid w:val="00CA47C1"/>
    <w:rsid w:val="00CB5C8B"/>
    <w:rsid w:val="00CC61F8"/>
    <w:rsid w:val="00CE09EE"/>
    <w:rsid w:val="00CE6F03"/>
    <w:rsid w:val="00CE72C7"/>
    <w:rsid w:val="00D044E2"/>
    <w:rsid w:val="00D04CE8"/>
    <w:rsid w:val="00D12376"/>
    <w:rsid w:val="00D156BC"/>
    <w:rsid w:val="00D20314"/>
    <w:rsid w:val="00D2101B"/>
    <w:rsid w:val="00D21810"/>
    <w:rsid w:val="00D30D59"/>
    <w:rsid w:val="00D3138C"/>
    <w:rsid w:val="00D32F77"/>
    <w:rsid w:val="00D33FC0"/>
    <w:rsid w:val="00D340C6"/>
    <w:rsid w:val="00D3691D"/>
    <w:rsid w:val="00D44CD7"/>
    <w:rsid w:val="00D46E61"/>
    <w:rsid w:val="00D505C9"/>
    <w:rsid w:val="00D60E1B"/>
    <w:rsid w:val="00D640F0"/>
    <w:rsid w:val="00D65FB7"/>
    <w:rsid w:val="00D67B67"/>
    <w:rsid w:val="00D705C8"/>
    <w:rsid w:val="00D73579"/>
    <w:rsid w:val="00D74010"/>
    <w:rsid w:val="00D81159"/>
    <w:rsid w:val="00D83E1A"/>
    <w:rsid w:val="00D84830"/>
    <w:rsid w:val="00D91A8F"/>
    <w:rsid w:val="00DA2F1B"/>
    <w:rsid w:val="00DA696F"/>
    <w:rsid w:val="00DB03AF"/>
    <w:rsid w:val="00DB2E8D"/>
    <w:rsid w:val="00DC03D8"/>
    <w:rsid w:val="00DC0FBE"/>
    <w:rsid w:val="00DC178C"/>
    <w:rsid w:val="00DC33F4"/>
    <w:rsid w:val="00DC4011"/>
    <w:rsid w:val="00DC6889"/>
    <w:rsid w:val="00DD3801"/>
    <w:rsid w:val="00DD4AFD"/>
    <w:rsid w:val="00DD4BBD"/>
    <w:rsid w:val="00DD4E84"/>
    <w:rsid w:val="00DD71C2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0A87"/>
    <w:rsid w:val="00E52B4F"/>
    <w:rsid w:val="00E57CDF"/>
    <w:rsid w:val="00E634AB"/>
    <w:rsid w:val="00E6382E"/>
    <w:rsid w:val="00E75CA8"/>
    <w:rsid w:val="00E7693F"/>
    <w:rsid w:val="00E803C1"/>
    <w:rsid w:val="00E81208"/>
    <w:rsid w:val="00E83298"/>
    <w:rsid w:val="00E85AF9"/>
    <w:rsid w:val="00E86D4E"/>
    <w:rsid w:val="00E9273C"/>
    <w:rsid w:val="00EA0774"/>
    <w:rsid w:val="00EA4713"/>
    <w:rsid w:val="00EB240D"/>
    <w:rsid w:val="00EB3581"/>
    <w:rsid w:val="00EB4325"/>
    <w:rsid w:val="00EC0602"/>
    <w:rsid w:val="00ED07F6"/>
    <w:rsid w:val="00ED28AC"/>
    <w:rsid w:val="00ED6C7B"/>
    <w:rsid w:val="00EE2F54"/>
    <w:rsid w:val="00EE39A4"/>
    <w:rsid w:val="00EE5319"/>
    <w:rsid w:val="00EF0267"/>
    <w:rsid w:val="00EF5FB1"/>
    <w:rsid w:val="00F0190C"/>
    <w:rsid w:val="00F10639"/>
    <w:rsid w:val="00F10C6A"/>
    <w:rsid w:val="00F13F7A"/>
    <w:rsid w:val="00F16A35"/>
    <w:rsid w:val="00F22A43"/>
    <w:rsid w:val="00F250EE"/>
    <w:rsid w:val="00F26607"/>
    <w:rsid w:val="00F2679E"/>
    <w:rsid w:val="00F3483A"/>
    <w:rsid w:val="00F3522A"/>
    <w:rsid w:val="00F3524C"/>
    <w:rsid w:val="00F40883"/>
    <w:rsid w:val="00F4253F"/>
    <w:rsid w:val="00F47D83"/>
    <w:rsid w:val="00F511F9"/>
    <w:rsid w:val="00F52793"/>
    <w:rsid w:val="00F54238"/>
    <w:rsid w:val="00F561DA"/>
    <w:rsid w:val="00F57852"/>
    <w:rsid w:val="00F63AB4"/>
    <w:rsid w:val="00F67E9F"/>
    <w:rsid w:val="00F71032"/>
    <w:rsid w:val="00F90A08"/>
    <w:rsid w:val="00F91ED5"/>
    <w:rsid w:val="00FA1CAD"/>
    <w:rsid w:val="00FB1C3B"/>
    <w:rsid w:val="00FB3D70"/>
    <w:rsid w:val="00FB57C8"/>
    <w:rsid w:val="00FD0603"/>
    <w:rsid w:val="00FE14D8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5F73DD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>
  <Title/>
  <Subtitle/>
  <Date/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UX7PN3QV6WVR-444327919-738240</_dlc_DocId>
    <_dlc_DocIdUrl xmlns="c3186035-6365-4e39-8c78-219fa40dd4cd">
      <Url>https://johnholland.sharepoint.com/sites/p/v/mmts/_layouts/15/DocIdRedir.aspx?ID=UX7PN3QV6WVR-444327919-738240</Url>
      <Description>UX7PN3QV6WVR-444327919-738240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D554830C-3588-4398-BF7D-B7965520492C}">
  <ds:schemaRefs>
    <ds:schemaRef ds:uri="http://purl.org/dc/elements/1.1/"/>
    <ds:schemaRef ds:uri="http://schemas.microsoft.com/office/2006/documentManagement/types"/>
    <ds:schemaRef ds:uri="8d8624c6-e5ac-4fe1-9352-ed08f32c9a9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sharepoint/v3"/>
    <ds:schemaRef ds:uri="http://www.w3.org/XML/1998/namespace"/>
    <ds:schemaRef ds:uri="c3186035-6365-4e39-8c78-219fa40dd4c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B07459A-A704-48A7-841F-AE1E50277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E6EFC3-ED3E-4E8F-9E16-CB3E9D92341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128036B-5E2B-4113-B03A-59B02D5DFB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144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115</cp:revision>
  <cp:lastPrinted>2022-06-01T06:59:00Z</cp:lastPrinted>
  <dcterms:created xsi:type="dcterms:W3CDTF">2022-05-18T05:04:00Z</dcterms:created>
  <dcterms:modified xsi:type="dcterms:W3CDTF">2022-11-24T02:30:00Z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fb9f9bc6f6a4d79702c759f7d9e42a3c0dcdf5de3ebab236bcd036f3e47b765f</vt:lpwstr>
  </property>
  <property fmtid="{D5CDD505-2E9C-101B-9397-08002B2CF9AE}" pid="3" name="ContentTypeId">
    <vt:lpwstr>0x0101004B99D80C40A2DA4BBC8505990A67D41D</vt:lpwstr>
  </property>
  <property fmtid="{D5CDD505-2E9C-101B-9397-08002B2CF9AE}" pid="4" name="_dlc_DocIdItemGuid">
    <vt:lpwstr>37a8c457-c1b7-4338-a489-68988f572fb1</vt:lpwstr>
  </property>
  <property fmtid="{D5CDD505-2E9C-101B-9397-08002B2CF9AE}" pid="5" name="MediaServiceImageTags">
    <vt:lpwstr/>
  </property>
</Properties>
</file>