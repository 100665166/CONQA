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2C629E3B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D34D64">
        <w:rPr>
          <w:b/>
          <w:bCs/>
          <w:sz w:val="40"/>
          <w:szCs w:val="40"/>
        </w:rPr>
        <w:t>Cladding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506EFA3" w:rsidR="005C244C" w:rsidRPr="00B6118F" w:rsidRDefault="00871A2B" w:rsidP="006E50F4">
            <w:pPr>
              <w:pStyle w:val="SymalBodycopylvl1"/>
              <w:spacing w:before="60" w:after="0"/>
              <w:jc w:val="center"/>
            </w:pPr>
            <w:r>
              <w:t>14/10/22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4904F509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</w:t>
            </w:r>
            <w:r w:rsidR="00D34D64">
              <w:rPr>
                <w:sz w:val="16"/>
                <w:szCs w:val="16"/>
              </w:rPr>
              <w:t>19</w:t>
            </w:r>
            <w:r w:rsidRPr="0029108F">
              <w:rPr>
                <w:sz w:val="16"/>
                <w:szCs w:val="16"/>
              </w:rPr>
              <w:t xml:space="preserve"> - </w:t>
            </w:r>
            <w:r w:rsidR="00D34D64">
              <w:rPr>
                <w:sz w:val="16"/>
                <w:szCs w:val="16"/>
              </w:rPr>
              <w:t>CLADDING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DE9ECEA" w:rsidR="005C244C" w:rsidRPr="009976EF" w:rsidRDefault="00443E37" w:rsidP="00B27F39">
            <w:pPr>
              <w:pStyle w:val="SymalBodycopylvl1"/>
              <w:spacing w:before="60" w:after="0"/>
            </w:pPr>
            <w:r>
              <w:t>1</w:t>
            </w:r>
            <w:r w:rsidR="005C4CA7">
              <w:t>4</w:t>
            </w:r>
            <w:r>
              <w:t>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(eg.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62B40753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EB63C8">
              <w:rPr>
                <w:b/>
                <w:bCs/>
                <w:color w:val="FFFFFF" w:themeColor="background1"/>
                <w:sz w:val="20"/>
              </w:rPr>
              <w:t>Preliminar</w:t>
            </w:r>
            <w:r w:rsidR="00726E1C">
              <w:rPr>
                <w:b/>
                <w:bCs/>
                <w:color w:val="FFFFFF" w:themeColor="background1"/>
                <w:sz w:val="20"/>
              </w:rPr>
              <w:t>ies</w:t>
            </w:r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6C46A584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 w:rsidR="009629E9"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 w:rsidR="009629E9"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4616BFB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6F211448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245AE513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DA4910" w:rsidRPr="003C1E57" w14:paraId="696ADDF2" w14:textId="77777777" w:rsidTr="007C34C6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C4D3804" w14:textId="3C4DBFB0" w:rsidR="00DA4910" w:rsidRPr="003C1E57" w:rsidRDefault="00DA4910" w:rsidP="00DA491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Pre-Construction Activities</w:t>
            </w:r>
          </w:p>
        </w:tc>
      </w:tr>
      <w:tr w:rsidR="00DA4910" w:rsidRPr="00A508F1" w14:paraId="4260FDB3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1401B6E6" w14:textId="2035FEAC" w:rsidR="00DA4910" w:rsidRDefault="00DA4910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0D25911" w14:textId="2876AA7D" w:rsidR="00DA4910" w:rsidRPr="005812CB" w:rsidRDefault="00DA4910" w:rsidP="00DA49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Survey Set-Out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0AFADE7" w14:textId="52210993" w:rsidR="00DA4910" w:rsidRPr="005812CB" w:rsidRDefault="00DA4910" w:rsidP="00DA4910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>
              <w:rPr>
                <w:rFonts w:asciiTheme="majorHAnsi" w:hAnsiTheme="majorHAnsi" w:cstheme="majorHAnsi"/>
                <w:szCs w:val="16"/>
              </w:rPr>
              <w:t xml:space="preserve"> (IFC)</w:t>
            </w:r>
            <w:r w:rsidR="0082771B">
              <w:rPr>
                <w:rFonts w:asciiTheme="majorHAnsi" w:hAnsiTheme="majorHAnsi" w:cstheme="majorHAnsi"/>
                <w:szCs w:val="16"/>
              </w:rPr>
              <w:t xml:space="preserve"> &amp; </w:t>
            </w:r>
            <w:r w:rsidR="0082771B"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82771B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725E55">
              <w:rPr>
                <w:rFonts w:asciiTheme="majorHAnsi" w:hAnsiTheme="majorHAnsi" w:cstheme="majorHAnsi"/>
                <w:szCs w:val="16"/>
              </w:rPr>
              <w:t>–</w:t>
            </w:r>
            <w:r w:rsidR="0082771B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725E55">
              <w:rPr>
                <w:rFonts w:asciiTheme="majorHAnsi" w:hAnsiTheme="majorHAnsi" w:cstheme="majorHAnsi"/>
                <w:szCs w:val="16"/>
              </w:rPr>
              <w:t>Section 0433 Stone Cladding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EAF50C2" w14:textId="0A1E0B8E" w:rsidR="00DA4910" w:rsidRPr="00B6306C" w:rsidRDefault="0082771B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the structure been surveyed, including any fixing inserts, before commencement?</w:t>
            </w:r>
          </w:p>
          <w:p w14:paraId="16B9F427" w14:textId="77777777" w:rsidR="00DA4910" w:rsidRPr="00A42645" w:rsidRDefault="00DA4910" w:rsidP="00DA49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D82F31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E975F63" w14:textId="190B2FD5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0334B14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AD4309A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9598B57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B436B23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471F216" w14:textId="77777777" w:rsidR="00DA4910" w:rsidRPr="00A508F1" w:rsidRDefault="00DA4910" w:rsidP="00DA4910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A508F1" w14:paraId="5C9CB6F6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7945C5D1" w14:textId="55DD4018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4C2DDD0" w14:textId="3440C9CF" w:rsidR="009B7BB2" w:rsidRDefault="009B7BB2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Considerations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2C423D8" w14:textId="21A0DC7A" w:rsidR="009B7BB2" w:rsidRPr="000D7B4F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</w:t>
            </w:r>
            <w:r w:rsidR="00E37991" w:rsidRPr="006341F4">
              <w:rPr>
                <w:rFonts w:asciiTheme="majorHAnsi" w:hAnsiTheme="majorHAnsi" w:cstheme="majorHAnsi"/>
                <w:szCs w:val="16"/>
              </w:rPr>
              <w:t>00</w:t>
            </w:r>
            <w:r w:rsidR="00E37991">
              <w:rPr>
                <w:rFonts w:asciiTheme="majorHAnsi" w:hAnsiTheme="majorHAnsi" w:cstheme="majorHAnsi"/>
                <w:szCs w:val="16"/>
              </w:rPr>
              <w:t xml:space="preserve"> –</w:t>
            </w:r>
            <w:r w:rsidR="000F2E1F">
              <w:rPr>
                <w:rFonts w:asciiTheme="majorHAnsi" w:hAnsiTheme="majorHAnsi" w:cstheme="majorHAnsi"/>
                <w:szCs w:val="16"/>
              </w:rPr>
              <w:t xml:space="preserve"> Section 0433 </w:t>
            </w:r>
            <w:r w:rsidR="00A33716">
              <w:rPr>
                <w:rFonts w:asciiTheme="majorHAnsi" w:hAnsiTheme="majorHAnsi" w:cstheme="majorHAnsi"/>
                <w:szCs w:val="16"/>
              </w:rPr>
              <w:t>(</w:t>
            </w:r>
            <w:r w:rsidR="000F2E1F">
              <w:rPr>
                <w:rFonts w:asciiTheme="majorHAnsi" w:hAnsiTheme="majorHAnsi" w:cstheme="majorHAnsi"/>
                <w:szCs w:val="16"/>
              </w:rPr>
              <w:t>Stone Cladding</w:t>
            </w:r>
            <w:r w:rsidR="00A33716">
              <w:rPr>
                <w:rFonts w:asciiTheme="majorHAnsi" w:hAnsiTheme="majorHAnsi" w:cstheme="majorHAnsi"/>
                <w:szCs w:val="16"/>
              </w:rPr>
              <w:t xml:space="preserve"> 3.4)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EF3A9F6" w14:textId="20EC2D1D" w:rsidR="009B7BB2" w:rsidRPr="00B6306C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Is the </w:t>
            </w:r>
            <w:r w:rsidR="00890709">
              <w:rPr>
                <w:b/>
                <w:bCs/>
                <w:sz w:val="16"/>
                <w:szCs w:val="16"/>
              </w:rPr>
              <w:t>structure c</w:t>
            </w:r>
            <w:r w:rsidR="000F2E1F">
              <w:rPr>
                <w:b/>
                <w:bCs/>
                <w:sz w:val="16"/>
                <w:szCs w:val="16"/>
              </w:rPr>
              <w:t>lear of dirt and blemishes?</w:t>
            </w:r>
          </w:p>
          <w:p w14:paraId="799FE08B" w14:textId="74CC16A9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7634DA" w14:textId="548E387F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2D64884" w14:textId="6F1A3793" w:rsidR="009B7BB2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A8C812" w14:textId="5BD301A1" w:rsidR="009B7BB2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3102565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7758C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6958FE7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2BE6105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3C1E57" w14:paraId="1D1C900B" w14:textId="77777777" w:rsidTr="00BC5DFC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34F7AFB5" w14:textId="6FCD488F" w:rsidR="009B7BB2" w:rsidRPr="003C1E57" w:rsidRDefault="009B7BB2" w:rsidP="009B7BB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 Construction</w:t>
            </w:r>
          </w:p>
        </w:tc>
      </w:tr>
      <w:tr w:rsidR="009B7BB2" w:rsidRPr="00A508F1" w14:paraId="2A2ADC9E" w14:textId="77777777" w:rsidTr="00C033B8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D0E0A" w14:textId="02264A40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06EDF" w14:textId="0B3DB37F" w:rsidR="009B7BB2" w:rsidRPr="00C033B8" w:rsidRDefault="00E37991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Fixings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A47AB" w14:textId="345E2F98" w:rsidR="009B7BB2" w:rsidRPr="005812CB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</w:t>
            </w:r>
            <w:r w:rsidRPr="006341F4">
              <w:rPr>
                <w:rFonts w:asciiTheme="majorHAnsi" w:hAnsiTheme="majorHAnsi" w:cstheme="majorHAnsi"/>
                <w:szCs w:val="16"/>
              </w:rPr>
              <w:lastRenderedPageBreak/>
              <w:t>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7A673C">
              <w:rPr>
                <w:rFonts w:asciiTheme="majorHAnsi" w:hAnsiTheme="majorHAnsi" w:cstheme="majorHAnsi"/>
                <w:szCs w:val="16"/>
              </w:rPr>
              <w:t>–</w:t>
            </w:r>
            <w:r w:rsidR="00E37991">
              <w:rPr>
                <w:rFonts w:asciiTheme="majorHAnsi" w:hAnsiTheme="majorHAnsi" w:cstheme="majorHAnsi"/>
                <w:szCs w:val="16"/>
              </w:rPr>
              <w:t xml:space="preserve"> Section 0433 </w:t>
            </w:r>
            <w:r w:rsidR="009939FA">
              <w:rPr>
                <w:rFonts w:asciiTheme="majorHAnsi" w:hAnsiTheme="majorHAnsi" w:cstheme="majorHAnsi"/>
                <w:szCs w:val="16"/>
              </w:rPr>
              <w:t>(</w:t>
            </w:r>
            <w:r w:rsidR="00E37991">
              <w:rPr>
                <w:rFonts w:asciiTheme="majorHAnsi" w:hAnsiTheme="majorHAnsi" w:cstheme="majorHAnsi"/>
                <w:szCs w:val="16"/>
              </w:rPr>
              <w:t>Stone Cladding</w:t>
            </w:r>
            <w:r w:rsidR="009939FA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A33716">
              <w:rPr>
                <w:rFonts w:asciiTheme="majorHAnsi" w:hAnsiTheme="majorHAnsi" w:cstheme="majorHAnsi"/>
                <w:szCs w:val="16"/>
              </w:rPr>
              <w:t>–</w:t>
            </w:r>
            <w:r w:rsidR="009939FA"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A33716">
              <w:rPr>
                <w:rFonts w:asciiTheme="majorHAnsi" w:hAnsiTheme="majorHAnsi" w:cstheme="majorHAnsi"/>
                <w:szCs w:val="16"/>
              </w:rPr>
              <w:t>3.5)</w:t>
            </w:r>
            <w:r>
              <w:rPr>
                <w:rFonts w:asciiTheme="majorHAnsi" w:hAnsiTheme="majorHAnsi" w:cstheme="majorHAnsi"/>
                <w:szCs w:val="16"/>
              </w:rPr>
              <w:t xml:space="preserve"> 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C18C0" w14:textId="3EF3925B" w:rsidR="009B7BB2" w:rsidRPr="00B6306C" w:rsidRDefault="002E7F90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Have stone cladding fixings been provided as required, sufficient to support, restrain and resist </w:t>
            </w:r>
            <w:r>
              <w:rPr>
                <w:b/>
                <w:bCs/>
                <w:sz w:val="16"/>
                <w:szCs w:val="16"/>
              </w:rPr>
              <w:lastRenderedPageBreak/>
              <w:t>the structural design loads on each cladding panel, as specified?</w:t>
            </w:r>
          </w:p>
          <w:p w14:paraId="60DE6F58" w14:textId="77777777" w:rsidR="009B7BB2" w:rsidRPr="00C033B8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25B9C" w14:textId="6D588E12" w:rsidR="009B7BB2" w:rsidRPr="005812CB" w:rsidRDefault="007C542C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144F0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EA026" w14:textId="77777777" w:rsidR="009B7BB2" w:rsidRPr="00C033B8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2C06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BE6CA" w14:textId="6B69F42D" w:rsidR="009B7BB2" w:rsidRPr="005812CB" w:rsidRDefault="0017641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1B624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545FD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1B1AB3" w:rsidRPr="00A508F1" w14:paraId="3F9CE769" w14:textId="77777777" w:rsidTr="001B1AB3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CA937" w14:textId="5266CCA0" w:rsidR="001B1AB3" w:rsidRDefault="001B1AB3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46896" w14:textId="64E4046A" w:rsidR="001B1AB3" w:rsidRPr="00C033B8" w:rsidRDefault="001B1AB3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Adhesives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D38E2" w14:textId="77777777" w:rsidR="001B1AB3" w:rsidRPr="005812CB" w:rsidRDefault="001B1AB3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0433 (Stone Cladding – 3.5) 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BE948" w14:textId="2B733180" w:rsidR="001B1AB3" w:rsidRPr="00B6306C" w:rsidRDefault="001B1AB3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Have </w:t>
            </w:r>
            <w:r w:rsidR="00207423">
              <w:rPr>
                <w:b/>
                <w:bCs/>
                <w:sz w:val="16"/>
                <w:szCs w:val="16"/>
              </w:rPr>
              <w:t>adhesives been applied where required, as specified</w:t>
            </w:r>
            <w:r w:rsidR="00230B11">
              <w:rPr>
                <w:b/>
                <w:bCs/>
                <w:sz w:val="16"/>
                <w:szCs w:val="16"/>
              </w:rPr>
              <w:t>?</w:t>
            </w:r>
          </w:p>
          <w:p w14:paraId="137124F5" w14:textId="77777777" w:rsidR="001B1AB3" w:rsidRPr="00C033B8" w:rsidRDefault="001B1AB3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8E83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F2AAD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52F0D" w14:textId="77777777" w:rsidR="001B1AB3" w:rsidRPr="00C033B8" w:rsidRDefault="001B1AB3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AD779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8F6F3" w14:textId="5AC95643" w:rsidR="001B1AB3" w:rsidRPr="005812CB" w:rsidRDefault="00176412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6B8BE" w14:textId="77777777" w:rsidR="001B1AB3" w:rsidRPr="005812CB" w:rsidRDefault="001B1AB3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A4384" w14:textId="77777777" w:rsidR="001B1AB3" w:rsidRPr="00A508F1" w:rsidRDefault="001B1AB3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5E4A71" w:rsidRPr="00A508F1" w14:paraId="2F4C8224" w14:textId="77777777" w:rsidTr="005E4A71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8D8D9" w14:textId="433BBF1A" w:rsidR="005E4A71" w:rsidRDefault="005E4A71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3FB16" w14:textId="29B91CC5" w:rsidR="005E4A71" w:rsidRPr="00C033B8" w:rsidRDefault="005E4A71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of cladding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E4574E" w14:textId="11E4AA4F" w:rsidR="005E4A71" w:rsidRPr="005812CB" w:rsidRDefault="005E4A71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0433 (Stone Cladding – 3.7) 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61CC8" w14:textId="3003BAB0" w:rsidR="005E4A71" w:rsidRPr="00B6306C" w:rsidRDefault="004A29BC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cladding been installed as described in specification, considering given tolerances?</w:t>
            </w:r>
          </w:p>
          <w:p w14:paraId="2BBB0F81" w14:textId="77777777" w:rsidR="005E4A71" w:rsidRPr="00C033B8" w:rsidRDefault="005E4A71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EA29A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682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C5DE4" w14:textId="77777777" w:rsidR="005E4A71" w:rsidRPr="00C033B8" w:rsidRDefault="005E4A71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AC68C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F6BE8" w14:textId="77777777" w:rsidR="005E4A71" w:rsidRDefault="00176412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IR/</w:t>
            </w:r>
          </w:p>
          <w:p w14:paraId="259FD715" w14:textId="53D3724C" w:rsidR="00176412" w:rsidRPr="005812CB" w:rsidRDefault="00176412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CYP(W)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AFB9A" w14:textId="77777777" w:rsidR="005E4A71" w:rsidRPr="005812CB" w:rsidRDefault="005E4A71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2F48C" w14:textId="77777777" w:rsidR="005E4A71" w:rsidRPr="00A508F1" w:rsidRDefault="005E4A71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D667" w14:textId="77777777" w:rsidR="006E1A33" w:rsidRDefault="006E1A33" w:rsidP="007617B0">
      <w:pPr>
        <w:spacing w:after="0"/>
      </w:pPr>
      <w:r>
        <w:separator/>
      </w:r>
    </w:p>
  </w:endnote>
  <w:endnote w:type="continuationSeparator" w:id="0">
    <w:p w14:paraId="7823140B" w14:textId="77777777" w:rsidR="006E1A33" w:rsidRDefault="006E1A33" w:rsidP="007617B0">
      <w:pPr>
        <w:spacing w:after="0"/>
      </w:pPr>
      <w:r>
        <w:continuationSeparator/>
      </w:r>
    </w:p>
  </w:endnote>
  <w:endnote w:type="continuationNotice" w:id="1">
    <w:p w14:paraId="41EEF18D" w14:textId="77777777" w:rsidR="006E1A33" w:rsidRDefault="006E1A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CCA05BC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D340C6" w:rsidRPr="00AD0710">
            <w:rPr>
              <w:szCs w:val="16"/>
            </w:rPr>
            <w:t>/</w:t>
          </w:r>
          <w:r w:rsidR="009976EF">
            <w:rPr>
              <w:szCs w:val="16"/>
            </w:rPr>
            <w:t>0</w:t>
          </w:r>
          <w:r w:rsidR="00257F7B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5351" w14:textId="77777777" w:rsidR="006E1A33" w:rsidRDefault="006E1A33" w:rsidP="007617B0">
      <w:pPr>
        <w:spacing w:after="0"/>
      </w:pPr>
      <w:r>
        <w:separator/>
      </w:r>
    </w:p>
  </w:footnote>
  <w:footnote w:type="continuationSeparator" w:id="0">
    <w:p w14:paraId="4C84A781" w14:textId="77777777" w:rsidR="006E1A33" w:rsidRDefault="006E1A33" w:rsidP="007617B0">
      <w:pPr>
        <w:spacing w:after="0"/>
      </w:pPr>
      <w:r>
        <w:continuationSeparator/>
      </w:r>
    </w:p>
  </w:footnote>
  <w:footnote w:type="continuationNotice" w:id="1">
    <w:p w14:paraId="5707F81E" w14:textId="77777777" w:rsidR="006E1A33" w:rsidRDefault="006E1A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6F51"/>
    <w:rsid w:val="000628FA"/>
    <w:rsid w:val="000650E9"/>
    <w:rsid w:val="00067952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210"/>
    <w:rsid w:val="000D4A7C"/>
    <w:rsid w:val="000D54BF"/>
    <w:rsid w:val="000D6DC3"/>
    <w:rsid w:val="000D7B4F"/>
    <w:rsid w:val="000E5EFF"/>
    <w:rsid w:val="000F15B9"/>
    <w:rsid w:val="000F2E1F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76412"/>
    <w:rsid w:val="001811DA"/>
    <w:rsid w:val="0018362E"/>
    <w:rsid w:val="00184562"/>
    <w:rsid w:val="00191157"/>
    <w:rsid w:val="00191711"/>
    <w:rsid w:val="001925E8"/>
    <w:rsid w:val="00195C7E"/>
    <w:rsid w:val="001978FD"/>
    <w:rsid w:val="001A7888"/>
    <w:rsid w:val="001B06FE"/>
    <w:rsid w:val="001B1607"/>
    <w:rsid w:val="001B1649"/>
    <w:rsid w:val="001B1AB3"/>
    <w:rsid w:val="001B4060"/>
    <w:rsid w:val="001C167A"/>
    <w:rsid w:val="001C2875"/>
    <w:rsid w:val="001C40D9"/>
    <w:rsid w:val="001D0CF0"/>
    <w:rsid w:val="001D6AD5"/>
    <w:rsid w:val="001E02D6"/>
    <w:rsid w:val="001E260A"/>
    <w:rsid w:val="001E5797"/>
    <w:rsid w:val="001E5EB5"/>
    <w:rsid w:val="001F3ABC"/>
    <w:rsid w:val="001F4330"/>
    <w:rsid w:val="001F5EAE"/>
    <w:rsid w:val="0020352B"/>
    <w:rsid w:val="00207423"/>
    <w:rsid w:val="002129DE"/>
    <w:rsid w:val="00213887"/>
    <w:rsid w:val="00214D7E"/>
    <w:rsid w:val="00220EF6"/>
    <w:rsid w:val="0022227C"/>
    <w:rsid w:val="00223A95"/>
    <w:rsid w:val="00227E3C"/>
    <w:rsid w:val="00230B11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6E10"/>
    <w:rsid w:val="00280FAE"/>
    <w:rsid w:val="00281140"/>
    <w:rsid w:val="00282680"/>
    <w:rsid w:val="0028562B"/>
    <w:rsid w:val="002909E7"/>
    <w:rsid w:val="00290DBD"/>
    <w:rsid w:val="0029108F"/>
    <w:rsid w:val="002A1BC4"/>
    <w:rsid w:val="002B33D2"/>
    <w:rsid w:val="002B7C52"/>
    <w:rsid w:val="002C020C"/>
    <w:rsid w:val="002C3E58"/>
    <w:rsid w:val="002C40D8"/>
    <w:rsid w:val="002C4C28"/>
    <w:rsid w:val="002C66D8"/>
    <w:rsid w:val="002D08B8"/>
    <w:rsid w:val="002D142A"/>
    <w:rsid w:val="002D1DF0"/>
    <w:rsid w:val="002E08A0"/>
    <w:rsid w:val="002E1EBA"/>
    <w:rsid w:val="002E46E4"/>
    <w:rsid w:val="002E7F90"/>
    <w:rsid w:val="002F4074"/>
    <w:rsid w:val="002F7E9F"/>
    <w:rsid w:val="00301828"/>
    <w:rsid w:val="003058EA"/>
    <w:rsid w:val="00305A59"/>
    <w:rsid w:val="003141E2"/>
    <w:rsid w:val="0031420F"/>
    <w:rsid w:val="00317156"/>
    <w:rsid w:val="00317891"/>
    <w:rsid w:val="00337228"/>
    <w:rsid w:val="0033732E"/>
    <w:rsid w:val="00340833"/>
    <w:rsid w:val="00345D7B"/>
    <w:rsid w:val="00346FF0"/>
    <w:rsid w:val="00351D72"/>
    <w:rsid w:val="00352510"/>
    <w:rsid w:val="0035600A"/>
    <w:rsid w:val="00361C48"/>
    <w:rsid w:val="003733EB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2DE7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06B00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29BC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76F"/>
    <w:rsid w:val="004F7DCE"/>
    <w:rsid w:val="005009B9"/>
    <w:rsid w:val="0050180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043"/>
    <w:rsid w:val="00567B07"/>
    <w:rsid w:val="0057088F"/>
    <w:rsid w:val="0057414C"/>
    <w:rsid w:val="00581148"/>
    <w:rsid w:val="005812CB"/>
    <w:rsid w:val="0058363C"/>
    <w:rsid w:val="005851B9"/>
    <w:rsid w:val="00587F35"/>
    <w:rsid w:val="005922F0"/>
    <w:rsid w:val="005942B3"/>
    <w:rsid w:val="0059509B"/>
    <w:rsid w:val="005A2DB2"/>
    <w:rsid w:val="005A545C"/>
    <w:rsid w:val="005A730C"/>
    <w:rsid w:val="005B7315"/>
    <w:rsid w:val="005C244C"/>
    <w:rsid w:val="005C4CA7"/>
    <w:rsid w:val="005C77D5"/>
    <w:rsid w:val="005D66A6"/>
    <w:rsid w:val="005D7F6B"/>
    <w:rsid w:val="005E1C0B"/>
    <w:rsid w:val="005E1E7C"/>
    <w:rsid w:val="005E1EEB"/>
    <w:rsid w:val="005E4A71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95CB9"/>
    <w:rsid w:val="00697598"/>
    <w:rsid w:val="006A5933"/>
    <w:rsid w:val="006A6351"/>
    <w:rsid w:val="006B7AF5"/>
    <w:rsid w:val="006B7EE7"/>
    <w:rsid w:val="006C1CE9"/>
    <w:rsid w:val="006C7B4A"/>
    <w:rsid w:val="006D5AF1"/>
    <w:rsid w:val="006D701B"/>
    <w:rsid w:val="006E024F"/>
    <w:rsid w:val="006E1A33"/>
    <w:rsid w:val="006E29C0"/>
    <w:rsid w:val="006E433E"/>
    <w:rsid w:val="006E50F4"/>
    <w:rsid w:val="006E5A0F"/>
    <w:rsid w:val="006E6451"/>
    <w:rsid w:val="006F2187"/>
    <w:rsid w:val="006F6C26"/>
    <w:rsid w:val="00700686"/>
    <w:rsid w:val="007020DA"/>
    <w:rsid w:val="00706B2D"/>
    <w:rsid w:val="007101DE"/>
    <w:rsid w:val="00713840"/>
    <w:rsid w:val="0071393C"/>
    <w:rsid w:val="00725E55"/>
    <w:rsid w:val="00726E1C"/>
    <w:rsid w:val="007332CD"/>
    <w:rsid w:val="007351D2"/>
    <w:rsid w:val="00735605"/>
    <w:rsid w:val="00741190"/>
    <w:rsid w:val="00746E3A"/>
    <w:rsid w:val="007502EC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827BD"/>
    <w:rsid w:val="00791F49"/>
    <w:rsid w:val="00794493"/>
    <w:rsid w:val="00797266"/>
    <w:rsid w:val="007A182C"/>
    <w:rsid w:val="007A3D8B"/>
    <w:rsid w:val="007A673C"/>
    <w:rsid w:val="007B4621"/>
    <w:rsid w:val="007B51B3"/>
    <w:rsid w:val="007B6598"/>
    <w:rsid w:val="007C033B"/>
    <w:rsid w:val="007C1826"/>
    <w:rsid w:val="007C18AE"/>
    <w:rsid w:val="007C542C"/>
    <w:rsid w:val="007D1801"/>
    <w:rsid w:val="007D2294"/>
    <w:rsid w:val="007D24E8"/>
    <w:rsid w:val="007D2726"/>
    <w:rsid w:val="007E30AF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2771B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711B0"/>
    <w:rsid w:val="00871A2B"/>
    <w:rsid w:val="00876D84"/>
    <w:rsid w:val="00890709"/>
    <w:rsid w:val="00891F2F"/>
    <w:rsid w:val="00892EDB"/>
    <w:rsid w:val="008969A1"/>
    <w:rsid w:val="008971AC"/>
    <w:rsid w:val="008A040D"/>
    <w:rsid w:val="008A26C4"/>
    <w:rsid w:val="008A5400"/>
    <w:rsid w:val="008A6FA5"/>
    <w:rsid w:val="008B3132"/>
    <w:rsid w:val="008B3A4E"/>
    <w:rsid w:val="008B44D5"/>
    <w:rsid w:val="008C2D8A"/>
    <w:rsid w:val="008C587E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2F9E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7707"/>
    <w:rsid w:val="00947D2E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29E9"/>
    <w:rsid w:val="00967143"/>
    <w:rsid w:val="00973B46"/>
    <w:rsid w:val="00975022"/>
    <w:rsid w:val="00976232"/>
    <w:rsid w:val="00976256"/>
    <w:rsid w:val="0097797F"/>
    <w:rsid w:val="00991956"/>
    <w:rsid w:val="009922C3"/>
    <w:rsid w:val="0099260C"/>
    <w:rsid w:val="009939FA"/>
    <w:rsid w:val="0099656E"/>
    <w:rsid w:val="009976EF"/>
    <w:rsid w:val="00997E2B"/>
    <w:rsid w:val="00997ED4"/>
    <w:rsid w:val="009A0E56"/>
    <w:rsid w:val="009A1BF1"/>
    <w:rsid w:val="009A2F10"/>
    <w:rsid w:val="009A3D1A"/>
    <w:rsid w:val="009A4487"/>
    <w:rsid w:val="009A7E2F"/>
    <w:rsid w:val="009B08F6"/>
    <w:rsid w:val="009B0F20"/>
    <w:rsid w:val="009B6FD8"/>
    <w:rsid w:val="009B7B58"/>
    <w:rsid w:val="009B7BB2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17054"/>
    <w:rsid w:val="00A230A9"/>
    <w:rsid w:val="00A263D2"/>
    <w:rsid w:val="00A265F2"/>
    <w:rsid w:val="00A26954"/>
    <w:rsid w:val="00A3252B"/>
    <w:rsid w:val="00A33716"/>
    <w:rsid w:val="00A37F27"/>
    <w:rsid w:val="00A41887"/>
    <w:rsid w:val="00A42645"/>
    <w:rsid w:val="00A4264E"/>
    <w:rsid w:val="00A508F1"/>
    <w:rsid w:val="00A51E64"/>
    <w:rsid w:val="00A55A8E"/>
    <w:rsid w:val="00A62A1A"/>
    <w:rsid w:val="00A6455D"/>
    <w:rsid w:val="00A64F70"/>
    <w:rsid w:val="00A65C9F"/>
    <w:rsid w:val="00A67217"/>
    <w:rsid w:val="00A71811"/>
    <w:rsid w:val="00A7458C"/>
    <w:rsid w:val="00A74763"/>
    <w:rsid w:val="00A75F6D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0CCB"/>
    <w:rsid w:val="00AB1CA0"/>
    <w:rsid w:val="00AB2FD2"/>
    <w:rsid w:val="00AC0E98"/>
    <w:rsid w:val="00AC5039"/>
    <w:rsid w:val="00AD0E45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5E0"/>
    <w:rsid w:val="00BA0FF7"/>
    <w:rsid w:val="00BA15E0"/>
    <w:rsid w:val="00BB3A03"/>
    <w:rsid w:val="00BB4E37"/>
    <w:rsid w:val="00BB508E"/>
    <w:rsid w:val="00BB5159"/>
    <w:rsid w:val="00BC276E"/>
    <w:rsid w:val="00BC4920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C0210A"/>
    <w:rsid w:val="00C0328A"/>
    <w:rsid w:val="00C033B8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626"/>
    <w:rsid w:val="00C35E2A"/>
    <w:rsid w:val="00C40179"/>
    <w:rsid w:val="00C4566C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6539"/>
    <w:rsid w:val="00C86A51"/>
    <w:rsid w:val="00C910F0"/>
    <w:rsid w:val="00C9411A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B7CCC"/>
    <w:rsid w:val="00CC61F8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76FE"/>
    <w:rsid w:val="00D20314"/>
    <w:rsid w:val="00D20879"/>
    <w:rsid w:val="00D2101B"/>
    <w:rsid w:val="00D21DB7"/>
    <w:rsid w:val="00D258F8"/>
    <w:rsid w:val="00D340C6"/>
    <w:rsid w:val="00D34D64"/>
    <w:rsid w:val="00D3691D"/>
    <w:rsid w:val="00D44CD7"/>
    <w:rsid w:val="00D60E1B"/>
    <w:rsid w:val="00D6177A"/>
    <w:rsid w:val="00D640F0"/>
    <w:rsid w:val="00D65915"/>
    <w:rsid w:val="00D65FB7"/>
    <w:rsid w:val="00D66D53"/>
    <w:rsid w:val="00D67B67"/>
    <w:rsid w:val="00D705C8"/>
    <w:rsid w:val="00D71344"/>
    <w:rsid w:val="00D71732"/>
    <w:rsid w:val="00D73579"/>
    <w:rsid w:val="00D77AC2"/>
    <w:rsid w:val="00D81159"/>
    <w:rsid w:val="00D83E1A"/>
    <w:rsid w:val="00D91A8F"/>
    <w:rsid w:val="00DA2F1B"/>
    <w:rsid w:val="00DA4910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4855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783B"/>
    <w:rsid w:val="00E00F9E"/>
    <w:rsid w:val="00E02F93"/>
    <w:rsid w:val="00E078D4"/>
    <w:rsid w:val="00E106BE"/>
    <w:rsid w:val="00E106CA"/>
    <w:rsid w:val="00E119F6"/>
    <w:rsid w:val="00E123B5"/>
    <w:rsid w:val="00E21139"/>
    <w:rsid w:val="00E31A35"/>
    <w:rsid w:val="00E34823"/>
    <w:rsid w:val="00E34C2A"/>
    <w:rsid w:val="00E36C70"/>
    <w:rsid w:val="00E37991"/>
    <w:rsid w:val="00E42DEF"/>
    <w:rsid w:val="00E5118B"/>
    <w:rsid w:val="00E52B4F"/>
    <w:rsid w:val="00E53AF6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E6F4B"/>
    <w:rsid w:val="00EF0267"/>
    <w:rsid w:val="00EF507A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CE1"/>
    <w:rsid w:val="00F61FB8"/>
    <w:rsid w:val="00F63AB4"/>
    <w:rsid w:val="00F67E9F"/>
    <w:rsid w:val="00F71032"/>
    <w:rsid w:val="00F71084"/>
    <w:rsid w:val="00F71F5B"/>
    <w:rsid w:val="00F72B96"/>
    <w:rsid w:val="00F74CAB"/>
    <w:rsid w:val="00F74F5F"/>
    <w:rsid w:val="00F8045A"/>
    <w:rsid w:val="00F90A08"/>
    <w:rsid w:val="00F92D53"/>
    <w:rsid w:val="00FA1CAD"/>
    <w:rsid w:val="00FA34C9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7F4B"/>
    <w:rsid w:val="00FE0BF1"/>
    <w:rsid w:val="00FE0DB7"/>
    <w:rsid w:val="00FE1A9D"/>
    <w:rsid w:val="00FE3562"/>
    <w:rsid w:val="00FE3E04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oot>
  <Title/>
  <Subtitle/>
  <Date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UX7PN3QV6WVR-444327919-738197</_dlc_DocId>
    <_dlc_DocIdUrl xmlns="c3186035-6365-4e39-8c78-219fa40dd4cd">
      <Url>https://johnholland.sharepoint.com/sites/p/v/mmts/_layouts/15/DocIdRedir.aspx?ID=UX7PN3QV6WVR-444327919-738197</Url>
      <Description>UX7PN3QV6WVR-444327919-738197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49187F2F-CAAD-47D7-8E4F-F9144560552F}">
  <ds:schemaRefs>
    <ds:schemaRef ds:uri="http://schemas.microsoft.com/office/2006/metadata/properties"/>
    <ds:schemaRef ds:uri="http://schemas.microsoft.com/office/infopath/2007/PartnerControls"/>
    <ds:schemaRef ds:uri="c3186035-6365-4e39-8c78-219fa40dd4cd"/>
    <ds:schemaRef ds:uri="8d8624c6-e5ac-4fe1-9352-ed08f32c9a9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6D5F1A-60A7-4ED8-8D20-1E77AAC239D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6C78ED2-3F85-4DB1-A103-FC372BA66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569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229</cp:revision>
  <cp:lastPrinted>2022-10-03T03:23:00Z</cp:lastPrinted>
  <dcterms:created xsi:type="dcterms:W3CDTF">2022-09-29T10:02:00Z</dcterms:created>
  <dcterms:modified xsi:type="dcterms:W3CDTF">2022-11-24T02:35:00Z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_dlc_DocIdItemGuid">
    <vt:lpwstr>c7434ce8-9316-4013-a929-ad100008d820</vt:lpwstr>
  </property>
  <property fmtid="{D5CDD505-2E9C-101B-9397-08002B2CF9AE}" pid="4" name="MediaServiceImageTags">
    <vt:lpwstr/>
  </property>
</Properties>
</file>