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44DD8B89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2C020C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2C020C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902D75">
        <w:rPr>
          <w:b/>
          <w:bCs/>
          <w:sz w:val="40"/>
          <w:szCs w:val="40"/>
        </w:rPr>
        <w:t>Landscaping</w:t>
      </w:r>
      <w:r w:rsidR="00465924">
        <w:rPr>
          <w:b/>
          <w:bCs/>
          <w:sz w:val="40"/>
          <w:szCs w:val="40"/>
        </w:rPr>
        <w:t xml:space="preserve"> </w:t>
      </w:r>
    </w:p>
    <w:tbl>
      <w:tblPr>
        <w:tblStyle w:val="TableGridLight"/>
        <w:tblW w:w="15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2131"/>
        <w:gridCol w:w="1560"/>
        <w:gridCol w:w="1701"/>
        <w:gridCol w:w="1417"/>
        <w:gridCol w:w="709"/>
        <w:gridCol w:w="709"/>
        <w:gridCol w:w="855"/>
        <w:gridCol w:w="1559"/>
        <w:gridCol w:w="3220"/>
      </w:tblGrid>
      <w:tr w:rsidR="005C244C" w14:paraId="7F905F15" w14:textId="77777777" w:rsidTr="007E30AF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C0E5F17" w14:textId="7E06E52F" w:rsidR="005C244C" w:rsidRDefault="00EA0774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CC-03</w:t>
            </w:r>
            <w:r w:rsidR="007D24E8">
              <w:rPr>
                <w:b/>
                <w:bCs/>
              </w:rPr>
              <w:t>71</w:t>
            </w:r>
          </w:p>
        </w:tc>
        <w:tc>
          <w:tcPr>
            <w:tcW w:w="1560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AAE9CA5" w14:textId="50C5E4E9" w:rsidR="005C244C" w:rsidRPr="00B27F39" w:rsidRDefault="00FC1AC4" w:rsidP="00AD403E">
            <w:pPr>
              <w:pStyle w:val="SymalBodycopylvl1"/>
              <w:spacing w:before="60" w:after="0"/>
            </w:pPr>
            <w:r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6506EFA3" w:rsidR="005C244C" w:rsidRPr="00B6118F" w:rsidRDefault="00871A2B" w:rsidP="006E50F4">
            <w:pPr>
              <w:pStyle w:val="SymalBodycopylvl1"/>
              <w:spacing w:before="60" w:after="0"/>
              <w:jc w:val="center"/>
            </w:pPr>
            <w:r>
              <w:t>14/10/22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2A6BAB1E" w14:textId="46845ED2" w:rsidR="005C244C" w:rsidRPr="00B27F39" w:rsidRDefault="00E87EFD" w:rsidP="00B27F39">
            <w:pPr>
              <w:pStyle w:val="SymalBodycopylvl1"/>
              <w:spacing w:before="60" w:after="0"/>
            </w:pPr>
            <w:r>
              <w:t>Billy Dando</w:t>
            </w:r>
          </w:p>
        </w:tc>
      </w:tr>
      <w:tr w:rsidR="00B27F39" w14:paraId="5C362654" w14:textId="77777777" w:rsidTr="007E30AF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52E0350" w14:textId="53F31F4B" w:rsidR="005C244C" w:rsidRPr="009113FF" w:rsidRDefault="0029108F" w:rsidP="00B27F39">
            <w:pPr>
              <w:pStyle w:val="SymalBodycopylvl1"/>
              <w:spacing w:before="60" w:after="0"/>
            </w:pPr>
            <w:r w:rsidRPr="0029108F">
              <w:rPr>
                <w:sz w:val="16"/>
                <w:szCs w:val="16"/>
              </w:rPr>
              <w:t>SYM-ITP-011 - LANDSCAPING</w:t>
            </w:r>
          </w:p>
        </w:tc>
        <w:tc>
          <w:tcPr>
            <w:tcW w:w="1560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1DE9ECEA" w:rsidR="005C244C" w:rsidRPr="009976EF" w:rsidRDefault="00443E37" w:rsidP="00B27F39">
            <w:pPr>
              <w:pStyle w:val="SymalBodycopylvl1"/>
              <w:spacing w:before="60" w:after="0"/>
            </w:pPr>
            <w:r>
              <w:t>1</w:t>
            </w:r>
            <w:r w:rsidR="005C4CA7">
              <w:t>4</w:t>
            </w:r>
            <w:r>
              <w:t>/10/2022</w:t>
            </w:r>
          </w:p>
        </w:tc>
        <w:tc>
          <w:tcPr>
            <w:tcW w:w="2835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7E30AF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24B401C1" w:rsidR="005C244C" w:rsidRPr="00AF0B93" w:rsidRDefault="005C244C" w:rsidP="00B27F39">
            <w:pPr>
              <w:pStyle w:val="SymalBodycopylvl1"/>
              <w:spacing w:before="60" w:after="0"/>
            </w:pPr>
          </w:p>
        </w:tc>
        <w:tc>
          <w:tcPr>
            <w:tcW w:w="6096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100999BC" w:rsidR="005C244C" w:rsidRPr="00AF0B93" w:rsidRDefault="005C244C" w:rsidP="00B27F39">
            <w:pPr>
              <w:pStyle w:val="SymalBodycopylvl1"/>
              <w:spacing w:before="60" w:after="0"/>
            </w:pPr>
          </w:p>
        </w:tc>
      </w:tr>
    </w:tbl>
    <w:p w14:paraId="47F8DFB1" w14:textId="55E2FCA6" w:rsidR="00B27F39" w:rsidRDefault="00B27F39" w:rsidP="00AF0B93">
      <w:pPr>
        <w:pStyle w:val="SymalBodycopylvl1"/>
        <w:tabs>
          <w:tab w:val="left" w:pos="9720"/>
        </w:tabs>
        <w:spacing w:before="120" w:after="120"/>
      </w:pPr>
      <w:r w:rsidRPr="00B27F39">
        <w:t>Attach Dockets, Certificates and QA Documents to ITP</w:t>
      </w:r>
      <w:r w:rsidR="00AF0B93">
        <w:tab/>
      </w:r>
    </w:p>
    <w:tbl>
      <w:tblPr>
        <w:tblW w:w="508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20"/>
        <w:gridCol w:w="1875"/>
        <w:gridCol w:w="1441"/>
        <w:gridCol w:w="4179"/>
        <w:gridCol w:w="1009"/>
        <w:gridCol w:w="864"/>
        <w:gridCol w:w="719"/>
        <w:gridCol w:w="725"/>
        <w:gridCol w:w="867"/>
        <w:gridCol w:w="719"/>
        <w:gridCol w:w="1681"/>
      </w:tblGrid>
      <w:tr w:rsidR="004D39F9" w:rsidRPr="00741190" w14:paraId="050DAE6A" w14:textId="77777777" w:rsidTr="0063759A">
        <w:trPr>
          <w:trHeight w:val="220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(eg. Test frequency reports, certificates, checklist etc)</w:t>
            </w:r>
          </w:p>
        </w:tc>
      </w:tr>
      <w:tr w:rsidR="004D39F9" w:rsidRPr="00741190" w14:paraId="77640C7A" w14:textId="77777777" w:rsidTr="0063759A">
        <w:trPr>
          <w:trHeight w:val="220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1D712BA5" w:rsidR="00741190" w:rsidRPr="00741190" w:rsidRDefault="00B35F2F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B35F2F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63759A">
        <w:trPr>
          <w:trHeight w:val="220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63759A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62B40753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EB63C8">
              <w:rPr>
                <w:b/>
                <w:bCs/>
                <w:color w:val="FFFFFF" w:themeColor="background1"/>
                <w:sz w:val="20"/>
              </w:rPr>
              <w:t>Preliminar</w:t>
            </w:r>
            <w:r w:rsidR="00726E1C">
              <w:rPr>
                <w:b/>
                <w:bCs/>
                <w:color w:val="FFFFFF" w:themeColor="background1"/>
                <w:sz w:val="20"/>
              </w:rPr>
              <w:t>ies</w:t>
            </w:r>
          </w:p>
        </w:tc>
      </w:tr>
      <w:tr w:rsidR="00E969B9" w:rsidRPr="00741190" w14:paraId="2B5E585F" w14:textId="77777777" w:rsidTr="0063759A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5D7D1494" w14:textId="4931F8FE" w:rsidR="00E969B9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28B642F" w14:textId="7294C2A8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Conformity with Drawings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88F208F" w14:textId="04485307" w:rsidR="00E969B9" w:rsidRPr="005812CB" w:rsidRDefault="000D7B4F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>TAS-A-AUD-6007-0426 - LANDSCAPE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0DB4B7B" w14:textId="53C33BA6" w:rsidR="00E969B9" w:rsidRPr="00B6306C" w:rsidRDefault="00FC1FCC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6306C">
              <w:rPr>
                <w:b/>
                <w:bCs/>
                <w:sz w:val="16"/>
                <w:szCs w:val="16"/>
              </w:rPr>
              <w:t>Are the drawings, complete</w:t>
            </w:r>
            <w:r w:rsidR="005812CB" w:rsidRPr="00B6306C">
              <w:rPr>
                <w:b/>
                <w:bCs/>
                <w:sz w:val="16"/>
                <w:szCs w:val="16"/>
              </w:rPr>
              <w:t xml:space="preserve"> &amp; current?</w:t>
            </w:r>
            <w:r w:rsidR="00E969B9" w:rsidRPr="00B6306C">
              <w:rPr>
                <w:b/>
                <w:bCs/>
                <w:sz w:val="16"/>
                <w:szCs w:val="16"/>
              </w:rPr>
              <w:t xml:space="preserve"> </w:t>
            </w:r>
          </w:p>
          <w:p w14:paraId="05E104B7" w14:textId="07FE42E4" w:rsidR="00E969B9" w:rsidRPr="00A42645" w:rsidRDefault="00A42645" w:rsidP="00E969B9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47E9023" w14:textId="3C5A1ACD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6C5646" w14:textId="6EDC5C56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53680D1" w14:textId="686522AF" w:rsidR="00E969B9" w:rsidRPr="005812CB" w:rsidRDefault="00791F4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E969B9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6F88D0C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847C4E5" w14:textId="6376F9C0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74598697" w14:textId="1FA7087C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98D435F" w14:textId="4A4DC38F" w:rsidR="00E969B9" w:rsidRPr="00A508F1" w:rsidRDefault="00E969B9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876D84" w:rsidRPr="00741190" w14:paraId="32F0F21D" w14:textId="77777777" w:rsidTr="0063759A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6A3EB3C8" w14:textId="6A36080E" w:rsidR="00876D84" w:rsidRDefault="00876D84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283EF61" w14:textId="7AC49DD9" w:rsidR="00876D84" w:rsidRPr="005812CB" w:rsidRDefault="00025850" w:rsidP="00E969B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Sample </w:t>
            </w:r>
            <w:r w:rsidR="00876D84">
              <w:rPr>
                <w:rFonts w:asciiTheme="majorHAnsi" w:hAnsiTheme="majorHAnsi" w:cstheme="majorHAnsi"/>
                <w:sz w:val="16"/>
                <w:szCs w:val="16"/>
              </w:rPr>
              <w:t>S</w:t>
            </w:r>
            <w:r w:rsidR="00601229">
              <w:rPr>
                <w:rFonts w:asciiTheme="majorHAnsi" w:hAnsiTheme="majorHAnsi" w:cstheme="majorHAnsi"/>
                <w:sz w:val="16"/>
                <w:szCs w:val="16"/>
              </w:rPr>
              <w:t xml:space="preserve">ubmission &amp; </w:t>
            </w:r>
            <w:r w:rsidR="00ED1230">
              <w:rPr>
                <w:rFonts w:asciiTheme="majorHAnsi" w:hAnsiTheme="majorHAnsi" w:cstheme="majorHAnsi"/>
                <w:sz w:val="16"/>
                <w:szCs w:val="16"/>
              </w:rPr>
              <w:t xml:space="preserve">Approval 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1A83090C" w14:textId="393A6BCF" w:rsidR="00876D84" w:rsidRPr="000D7B4F" w:rsidRDefault="006341F4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C936EB">
              <w:rPr>
                <w:rFonts w:asciiTheme="majorHAnsi" w:hAnsiTheme="majorHAnsi" w:cstheme="majorHAnsi"/>
                <w:szCs w:val="16"/>
              </w:rPr>
              <w:t xml:space="preserve"> – Section 0171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7EB472DB" w14:textId="4512907C" w:rsidR="00876D84" w:rsidRDefault="00335940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</w:t>
            </w:r>
            <w:r w:rsidR="00184562">
              <w:rPr>
                <w:b/>
                <w:bCs/>
                <w:sz w:val="16"/>
                <w:szCs w:val="16"/>
              </w:rPr>
              <w:t xml:space="preserve"> all relevant samples been provided to CYP and approved?</w:t>
            </w:r>
          </w:p>
          <w:p w14:paraId="2FFEDCAA" w14:textId="6BA736F7" w:rsidR="006E5A0F" w:rsidRPr="00B6306C" w:rsidRDefault="006E5A0F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F64454A" w14:textId="6CCF0139" w:rsidR="00876D84" w:rsidRPr="005812CB" w:rsidRDefault="003C1FD5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4C3186D" w14:textId="41489573" w:rsidR="00876D84" w:rsidRPr="005812CB" w:rsidRDefault="008D7738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B8CE0B1" w14:textId="6891E740" w:rsidR="00876D84" w:rsidRDefault="003C1FD5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1694D100" w14:textId="77777777" w:rsidR="00876D84" w:rsidRPr="005812CB" w:rsidRDefault="00876D84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A4E61A6" w14:textId="77777777" w:rsidR="00876D84" w:rsidRDefault="001730BF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CYP(</w:t>
            </w:r>
            <w:r w:rsidR="00F8633E">
              <w:rPr>
                <w:b/>
                <w:bCs/>
                <w:sz w:val="16"/>
                <w:szCs w:val="16"/>
              </w:rPr>
              <w:t>H</w:t>
            </w:r>
            <w:r>
              <w:rPr>
                <w:b/>
                <w:bCs/>
                <w:sz w:val="16"/>
                <w:szCs w:val="16"/>
              </w:rPr>
              <w:t>)/</w:t>
            </w:r>
          </w:p>
          <w:p w14:paraId="6622B9A6" w14:textId="3F10541A" w:rsidR="001730BF" w:rsidRPr="005812CB" w:rsidRDefault="001730BF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IR(R)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D390E8A" w14:textId="65E389E0" w:rsidR="00876D84" w:rsidRDefault="00876D84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0EF99EC" w14:textId="05B6BC2E" w:rsidR="00876D84" w:rsidRPr="00A508F1" w:rsidRDefault="007F071A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t>Test results to be provided at least 5 working days prior to bulk deliveries</w:t>
            </w:r>
          </w:p>
        </w:tc>
      </w:tr>
      <w:tr w:rsidR="001E5797" w:rsidRPr="003C1E57" w14:paraId="65021E44" w14:textId="77777777" w:rsidTr="0063759A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1E6A09AE" w14:textId="0868DD7B" w:rsidR="001E5797" w:rsidRPr="003C1E57" w:rsidRDefault="001E5797" w:rsidP="001E5797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2.0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0"/>
              </w:rPr>
              <w:t>Pre-Construction Activities</w:t>
            </w:r>
          </w:p>
        </w:tc>
      </w:tr>
      <w:tr w:rsidR="00B74CF2" w14:paraId="22453A04" w14:textId="77777777" w:rsidTr="0063759A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3142EF07" w14:textId="2FF9D6B7" w:rsidR="00B74CF2" w:rsidRDefault="00B74CF2" w:rsidP="00B74CF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</w:t>
            </w:r>
            <w:r w:rsidR="0035636A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6FD8BFAC" w14:textId="35E205BF" w:rsidR="00B74CF2" w:rsidRDefault="00B74CF2" w:rsidP="00B74CF2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Plant Set-Out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693E2B68" w14:textId="4A779C2C" w:rsidR="00B74CF2" w:rsidRPr="006341F4" w:rsidRDefault="00B74CF2" w:rsidP="00B74CF2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9A29C1">
              <w:rPr>
                <w:rFonts w:asciiTheme="majorHAnsi" w:hAnsiTheme="majorHAnsi" w:cstheme="majorHAnsi"/>
                <w:szCs w:val="16"/>
              </w:rPr>
              <w:t xml:space="preserve"> – Section 0752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3666011F" w14:textId="0566FFB7" w:rsidR="00B74CF2" w:rsidRDefault="000E31AD" w:rsidP="00B74CF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</w:t>
            </w:r>
            <w:r w:rsidR="00B74CF2">
              <w:rPr>
                <w:b/>
                <w:bCs/>
                <w:sz w:val="16"/>
                <w:szCs w:val="16"/>
              </w:rPr>
              <w:t xml:space="preserve"> </w:t>
            </w:r>
            <w:r w:rsidR="00AF55B5">
              <w:rPr>
                <w:b/>
                <w:bCs/>
                <w:sz w:val="16"/>
                <w:szCs w:val="16"/>
              </w:rPr>
              <w:t>all plants been set out in garden beds prior to planting?</w:t>
            </w:r>
          </w:p>
          <w:p w14:paraId="111433CA" w14:textId="0245C135" w:rsidR="00B74CF2" w:rsidRDefault="00B74CF2" w:rsidP="00B74CF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F137B4A" w14:textId="2B533D5B" w:rsidR="00B74CF2" w:rsidRPr="005812CB" w:rsidRDefault="00AF55B5" w:rsidP="00B74CF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96D947C" w14:textId="691A837F" w:rsidR="00B74CF2" w:rsidRDefault="00E5118B" w:rsidP="00B74CF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BE62147" w14:textId="5D38CB15" w:rsidR="00B74CF2" w:rsidRDefault="00AF55B5" w:rsidP="00B74CF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6977E88" w14:textId="77777777" w:rsidR="00B74CF2" w:rsidRPr="005812CB" w:rsidRDefault="00B74CF2" w:rsidP="00B74CF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CDDE3CC" w14:textId="1EAF0166" w:rsidR="00B74CF2" w:rsidRDefault="00B74CF2" w:rsidP="00B74CF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778F262" w14:textId="4158E715" w:rsidR="00B74CF2" w:rsidRDefault="00B74CF2" w:rsidP="00B74CF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5F77B63" w14:textId="69AF1235" w:rsidR="00B74CF2" w:rsidRDefault="00B74CF2" w:rsidP="00B74CF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FB7B04" w:rsidRPr="003C1E57" w14:paraId="3B46AE2B" w14:textId="77777777" w:rsidTr="0063759A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088040E8" w14:textId="2EB10F5D" w:rsidR="00FB7B04" w:rsidRPr="003C1E57" w:rsidRDefault="00FB7B04" w:rsidP="007D613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3.0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0"/>
              </w:rPr>
              <w:t>Construction Activities</w:t>
            </w:r>
          </w:p>
        </w:tc>
      </w:tr>
      <w:tr w:rsidR="00FB7B04" w14:paraId="3BFC4487" w14:textId="77777777" w:rsidTr="0063759A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360A3A7B" w14:textId="72333867" w:rsidR="00FB7B04" w:rsidRDefault="00FB7B04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41725B92" w14:textId="4D53D86D" w:rsidR="00FB7B04" w:rsidRDefault="0095272B" w:rsidP="007D613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Cultivation of sub-grade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B2FD68A" w14:textId="06384D2A" w:rsidR="00FB7B04" w:rsidRPr="006341F4" w:rsidRDefault="00B85690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9A29C1">
              <w:rPr>
                <w:rFonts w:asciiTheme="majorHAnsi" w:hAnsiTheme="majorHAnsi" w:cstheme="majorHAnsi"/>
                <w:szCs w:val="16"/>
              </w:rPr>
              <w:t xml:space="preserve"> – Section 0751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5F51C586" w14:textId="1560E5B4" w:rsidR="000B37A1" w:rsidRDefault="00AD3B44" w:rsidP="007D6139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Has</w:t>
            </w:r>
            <w:r w:rsidR="00451260">
              <w:rPr>
                <w:b/>
                <w:bCs/>
                <w:sz w:val="16"/>
                <w:szCs w:val="16"/>
              </w:rPr>
              <w:t xml:space="preserve"> cultivation been undertaken </w:t>
            </w:r>
            <w:r w:rsidR="00D65915">
              <w:rPr>
                <w:b/>
                <w:bCs/>
                <w:sz w:val="16"/>
                <w:szCs w:val="16"/>
              </w:rPr>
              <w:t>as specified?</w:t>
            </w:r>
          </w:p>
          <w:p w14:paraId="31409F7D" w14:textId="77777777" w:rsidR="00020D51" w:rsidRDefault="00020D51" w:rsidP="007D6139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</w:p>
          <w:p w14:paraId="06C0130F" w14:textId="7E3ACFBE" w:rsidR="00FB7B04" w:rsidRDefault="00FB7B04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1A7E744" w14:textId="736572FC" w:rsidR="00FB7B04" w:rsidRPr="005812CB" w:rsidRDefault="00991956" w:rsidP="007D61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15FD3BF" w14:textId="55ECFA60" w:rsidR="00FB7B04" w:rsidRDefault="00E5118B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44B417F" w14:textId="77777777" w:rsidR="00FB7B04" w:rsidRDefault="00FB7B04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61C6965" w14:textId="77777777" w:rsidR="00FB7B04" w:rsidRPr="005812CB" w:rsidRDefault="00FB7B04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B0433BE" w14:textId="3AD57481" w:rsidR="00FB7B04" w:rsidRPr="005812CB" w:rsidRDefault="00FB7B04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B41B0A8" w14:textId="34DDCE4E" w:rsidR="00FB7B04" w:rsidRDefault="00FB7B04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222CC15" w14:textId="38F50AFE" w:rsidR="00FB7B04" w:rsidRDefault="00FB7B04" w:rsidP="007D613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95272B" w14:paraId="666EEF61" w14:textId="77777777" w:rsidTr="0063759A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53872710" w14:textId="1CCBAF46" w:rsidR="0095272B" w:rsidRDefault="0095272B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2F26795" w14:textId="4D661419" w:rsidR="0095272B" w:rsidRDefault="0095272B" w:rsidP="007D613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Installation of imported topsoil</w:t>
            </w:r>
            <w:r w:rsidR="00CA0897">
              <w:rPr>
                <w:rFonts w:asciiTheme="majorHAnsi" w:hAnsiTheme="majorHAnsi" w:cstheme="majorHAnsi"/>
                <w:sz w:val="16"/>
                <w:szCs w:val="16"/>
              </w:rPr>
              <w:t xml:space="preserve"> / subsoil</w:t>
            </w:r>
            <w:r w:rsidR="00DF21FA">
              <w:rPr>
                <w:rFonts w:asciiTheme="majorHAnsi" w:hAnsiTheme="majorHAnsi" w:cstheme="majorHAnsi"/>
                <w:sz w:val="16"/>
                <w:szCs w:val="16"/>
              </w:rPr>
              <w:t xml:space="preserve"> / structural soil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015DF560" w14:textId="1670B587" w:rsidR="002909E7" w:rsidRDefault="002909E7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9A29C1">
              <w:rPr>
                <w:rFonts w:asciiTheme="majorHAnsi" w:hAnsiTheme="majorHAnsi" w:cstheme="majorHAnsi"/>
                <w:szCs w:val="16"/>
              </w:rPr>
              <w:t xml:space="preserve"> - Section 0751</w:t>
            </w:r>
          </w:p>
          <w:p w14:paraId="359C40B4" w14:textId="466B16B7" w:rsidR="002909E7" w:rsidRDefault="002909E7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lastRenderedPageBreak/>
              <w:t>&amp;</w:t>
            </w:r>
          </w:p>
          <w:p w14:paraId="287C7FA5" w14:textId="0C9B1C60" w:rsidR="0095272B" w:rsidRPr="000D7B4F" w:rsidRDefault="0095272B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>TAS-A-AUD-6007-0426 - LANDSCAPE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7661D510" w14:textId="2553E597" w:rsidR="00D65915" w:rsidRDefault="005019ED" w:rsidP="00D65915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Has</w:t>
            </w:r>
            <w:r w:rsidR="008A5400">
              <w:rPr>
                <w:b/>
                <w:bCs/>
                <w:sz w:val="16"/>
                <w:szCs w:val="16"/>
              </w:rPr>
              <w:t xml:space="preserve"> topsoil been placed in the manner specified, </w:t>
            </w:r>
            <w:r w:rsidR="002909E7">
              <w:rPr>
                <w:b/>
                <w:bCs/>
                <w:sz w:val="16"/>
                <w:szCs w:val="16"/>
              </w:rPr>
              <w:t>alongside to the depth specified in detail</w:t>
            </w:r>
            <w:r w:rsidR="00D6177A">
              <w:rPr>
                <w:b/>
                <w:bCs/>
                <w:sz w:val="16"/>
                <w:szCs w:val="16"/>
              </w:rPr>
              <w:t xml:space="preserve"> on drawing set</w:t>
            </w:r>
            <w:r w:rsidR="002909E7">
              <w:rPr>
                <w:b/>
                <w:bCs/>
                <w:sz w:val="16"/>
                <w:szCs w:val="16"/>
              </w:rPr>
              <w:t>?</w:t>
            </w:r>
          </w:p>
          <w:p w14:paraId="52FE0710" w14:textId="77777777" w:rsidR="00D65915" w:rsidRDefault="00D65915" w:rsidP="007D6139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</w:p>
          <w:p w14:paraId="4B399F7B" w14:textId="0894E411" w:rsidR="0095272B" w:rsidRDefault="0095272B" w:rsidP="007D6139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lastRenderedPageBreak/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CA8078C" w14:textId="34608FE4" w:rsidR="0095272B" w:rsidRPr="005812CB" w:rsidRDefault="00991956" w:rsidP="007D61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Per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5368C34" w14:textId="67656457" w:rsidR="0095272B" w:rsidRDefault="00165CBD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8AD9AF5" w14:textId="101B43DC" w:rsidR="0095272B" w:rsidRDefault="00991956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71E6A58" w14:textId="77777777" w:rsidR="0095272B" w:rsidRPr="005812CB" w:rsidRDefault="0095272B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4E2746E" w14:textId="30E4FCE7" w:rsidR="0095272B" w:rsidRDefault="001730BF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E997E39" w14:textId="3E483829" w:rsidR="0095272B" w:rsidRDefault="0095272B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318C1784" w14:textId="0365BD39" w:rsidR="0095272B" w:rsidRDefault="0095272B" w:rsidP="007D613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0650E9" w14:paraId="0E98C11E" w14:textId="77777777" w:rsidTr="0063759A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1131B8" w14:textId="3980926C" w:rsidR="000650E9" w:rsidRDefault="000650E9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D332A" w14:textId="50DB706F" w:rsidR="000650E9" w:rsidRDefault="000650E9" w:rsidP="007D613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Installation of imported </w:t>
            </w:r>
            <w:r w:rsidR="004A20FE">
              <w:rPr>
                <w:rFonts w:asciiTheme="majorHAnsi" w:hAnsiTheme="majorHAnsi" w:cstheme="majorHAnsi"/>
                <w:sz w:val="16"/>
                <w:szCs w:val="16"/>
              </w:rPr>
              <w:t>organic / ino</w:t>
            </w:r>
            <w:r w:rsidR="00D6177A">
              <w:rPr>
                <w:rFonts w:asciiTheme="majorHAnsi" w:hAnsiTheme="majorHAnsi" w:cstheme="majorHAnsi"/>
                <w:sz w:val="16"/>
                <w:szCs w:val="16"/>
              </w:rPr>
              <w:t>rganic mulch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0AB7F" w14:textId="34A7D53B" w:rsidR="000650E9" w:rsidRDefault="000650E9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A04F46">
              <w:rPr>
                <w:rFonts w:asciiTheme="majorHAnsi" w:hAnsiTheme="majorHAnsi" w:cstheme="majorHAnsi"/>
                <w:szCs w:val="16"/>
              </w:rPr>
              <w:t xml:space="preserve"> – Section 0753</w:t>
            </w:r>
          </w:p>
          <w:p w14:paraId="1F100DCA" w14:textId="77777777" w:rsidR="000650E9" w:rsidRDefault="000650E9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t>&amp;</w:t>
            </w:r>
          </w:p>
          <w:p w14:paraId="45EDD261" w14:textId="77777777" w:rsidR="000650E9" w:rsidRPr="000D7B4F" w:rsidRDefault="000650E9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>TAS-A-AUD-6007-0426 - LANDSCAPE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C9E77" w14:textId="4EBD73EB" w:rsidR="000650E9" w:rsidRPr="000650E9" w:rsidRDefault="00405524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Has</w:t>
            </w:r>
            <w:r w:rsidR="000650E9">
              <w:rPr>
                <w:b/>
                <w:bCs/>
                <w:sz w:val="16"/>
                <w:szCs w:val="16"/>
              </w:rPr>
              <w:t xml:space="preserve"> </w:t>
            </w:r>
            <w:r w:rsidR="00661D93">
              <w:rPr>
                <w:b/>
                <w:bCs/>
                <w:sz w:val="16"/>
                <w:szCs w:val="16"/>
              </w:rPr>
              <w:t>mulch</w:t>
            </w:r>
            <w:r w:rsidR="000650E9">
              <w:rPr>
                <w:b/>
                <w:bCs/>
                <w:sz w:val="16"/>
                <w:szCs w:val="16"/>
              </w:rPr>
              <w:t xml:space="preserve"> been placed in the manner specified, alongside to the depth specified in detail</w:t>
            </w:r>
            <w:r w:rsidR="00661D93">
              <w:rPr>
                <w:b/>
                <w:bCs/>
                <w:sz w:val="16"/>
                <w:szCs w:val="16"/>
              </w:rPr>
              <w:t xml:space="preserve"> on drawing set</w:t>
            </w:r>
            <w:r w:rsidR="000650E9">
              <w:rPr>
                <w:b/>
                <w:bCs/>
                <w:sz w:val="16"/>
                <w:szCs w:val="16"/>
              </w:rPr>
              <w:t>?</w:t>
            </w:r>
          </w:p>
          <w:p w14:paraId="2C482328" w14:textId="77777777" w:rsidR="000650E9" w:rsidRPr="000650E9" w:rsidRDefault="000650E9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66798CE5" w14:textId="77777777" w:rsidR="000650E9" w:rsidRPr="000650E9" w:rsidRDefault="000650E9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0650E9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F2573" w14:textId="77777777" w:rsidR="000650E9" w:rsidRPr="005812CB" w:rsidRDefault="000650E9" w:rsidP="007D61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C9B13" w14:textId="566BC75E" w:rsidR="000650E9" w:rsidRDefault="00E5118B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5E9C5" w14:textId="77777777" w:rsidR="000650E9" w:rsidRDefault="000650E9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E5D114" w14:textId="77777777" w:rsidR="000650E9" w:rsidRPr="005812CB" w:rsidRDefault="000650E9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92D40B" w14:textId="2FDDE543" w:rsidR="000650E9" w:rsidRDefault="00C94AF7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D7EE4" w14:textId="1AA69E70" w:rsidR="000650E9" w:rsidRDefault="000650E9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9C2F4" w14:textId="25AC0264" w:rsidR="000650E9" w:rsidRDefault="000650E9" w:rsidP="007D613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DE1494" w14:paraId="4396CBB2" w14:textId="77777777" w:rsidTr="0063759A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2971D" w14:textId="2E906F76" w:rsidR="00DE1494" w:rsidRDefault="00DE1494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7C1026" w14:textId="62CC0199" w:rsidR="00DE1494" w:rsidRDefault="00DF783B" w:rsidP="007D613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Installation of edging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8448C4" w14:textId="65D8E8C7" w:rsidR="00DE1494" w:rsidRDefault="00DE1494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A04F46">
              <w:rPr>
                <w:rFonts w:asciiTheme="majorHAnsi" w:hAnsiTheme="majorHAnsi" w:cstheme="majorHAnsi"/>
                <w:szCs w:val="16"/>
              </w:rPr>
              <w:t xml:space="preserve"> – Section 0779</w:t>
            </w:r>
          </w:p>
          <w:p w14:paraId="24E83B35" w14:textId="77777777" w:rsidR="00DE1494" w:rsidRDefault="00DE1494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t>&amp;</w:t>
            </w:r>
          </w:p>
          <w:p w14:paraId="7C3415F9" w14:textId="77777777" w:rsidR="00DE1494" w:rsidRPr="000D7B4F" w:rsidRDefault="00DE1494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>TAS-A-AUD-6007-0426 - LANDSCAPE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BFAB9" w14:textId="36B48C65" w:rsidR="00DE1494" w:rsidRPr="00DE1494" w:rsidRDefault="00FD6521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Has</w:t>
            </w:r>
            <w:r w:rsidR="00DE1494">
              <w:rPr>
                <w:b/>
                <w:bCs/>
                <w:sz w:val="16"/>
                <w:szCs w:val="16"/>
              </w:rPr>
              <w:t xml:space="preserve"> </w:t>
            </w:r>
            <w:r w:rsidR="0035600A">
              <w:rPr>
                <w:b/>
                <w:bCs/>
                <w:sz w:val="16"/>
                <w:szCs w:val="16"/>
              </w:rPr>
              <w:t>edging</w:t>
            </w:r>
            <w:r w:rsidR="00DE1494">
              <w:rPr>
                <w:b/>
                <w:bCs/>
                <w:sz w:val="16"/>
                <w:szCs w:val="16"/>
              </w:rPr>
              <w:t xml:space="preserve"> been placed in the manner specified</w:t>
            </w:r>
            <w:r w:rsidR="006C7B4A">
              <w:rPr>
                <w:b/>
                <w:bCs/>
                <w:sz w:val="16"/>
                <w:szCs w:val="16"/>
              </w:rPr>
              <w:t xml:space="preserve">, referencing </w:t>
            </w:r>
            <w:r w:rsidR="00406B00">
              <w:rPr>
                <w:b/>
                <w:bCs/>
                <w:sz w:val="16"/>
                <w:szCs w:val="16"/>
              </w:rPr>
              <w:t>both design standards</w:t>
            </w:r>
            <w:r w:rsidR="00006F9A">
              <w:rPr>
                <w:b/>
                <w:bCs/>
                <w:sz w:val="16"/>
                <w:szCs w:val="16"/>
              </w:rPr>
              <w:t>, drawing details</w:t>
            </w:r>
            <w:r w:rsidR="003733EB">
              <w:rPr>
                <w:b/>
                <w:bCs/>
                <w:sz w:val="16"/>
                <w:szCs w:val="16"/>
              </w:rPr>
              <w:t xml:space="preserve"> and manufacturers recommendations (where relevant)?</w:t>
            </w:r>
            <w:r w:rsidR="0035600A">
              <w:rPr>
                <w:b/>
                <w:bCs/>
                <w:sz w:val="16"/>
                <w:szCs w:val="16"/>
              </w:rPr>
              <w:t xml:space="preserve"> </w:t>
            </w:r>
          </w:p>
          <w:p w14:paraId="190E826C" w14:textId="77777777" w:rsidR="00DE1494" w:rsidRPr="00DE1494" w:rsidRDefault="00DE1494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5CAE1C69" w14:textId="77777777" w:rsidR="00DE1494" w:rsidRPr="00DE1494" w:rsidRDefault="00DE1494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E1494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4C44F" w14:textId="77777777" w:rsidR="00DE1494" w:rsidRPr="005812CB" w:rsidRDefault="00DE1494" w:rsidP="007D61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6BCE35" w14:textId="7208722D" w:rsidR="00DE1494" w:rsidRDefault="00165CBD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2BA58" w14:textId="77777777" w:rsidR="00DE1494" w:rsidRDefault="00DE1494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39BCF" w14:textId="77777777" w:rsidR="00DE1494" w:rsidRPr="005812CB" w:rsidRDefault="00DE1494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D25E0" w14:textId="6EB1054B" w:rsidR="00DE1494" w:rsidRDefault="00C94AF7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62B567" w14:textId="026BC679" w:rsidR="00DE1494" w:rsidRDefault="00DE1494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5FEA6" w14:textId="4D67048A" w:rsidR="00DE1494" w:rsidRDefault="002F4074" w:rsidP="007D613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t xml:space="preserve">All </w:t>
            </w:r>
            <w:r w:rsidR="00CB1CF1">
              <w:rPr>
                <w:rFonts w:asciiTheme="majorHAnsi" w:hAnsiTheme="majorHAnsi" w:cstheme="majorHAnsi"/>
                <w:szCs w:val="16"/>
              </w:rPr>
              <w:t xml:space="preserve">City of Melbourne standard / engineering drawings for relevant edging types can </w:t>
            </w:r>
            <w:r w:rsidR="001160BA">
              <w:rPr>
                <w:rFonts w:asciiTheme="majorHAnsi" w:hAnsiTheme="majorHAnsi" w:cstheme="majorHAnsi"/>
                <w:szCs w:val="16"/>
              </w:rPr>
              <w:t>b</w:t>
            </w:r>
            <w:r w:rsidR="00CB1CF1">
              <w:rPr>
                <w:rFonts w:asciiTheme="majorHAnsi" w:hAnsiTheme="majorHAnsi" w:cstheme="majorHAnsi"/>
                <w:szCs w:val="16"/>
              </w:rPr>
              <w:t>e found in Appendix A3: Authority Design Standards</w:t>
            </w:r>
          </w:p>
        </w:tc>
      </w:tr>
      <w:tr w:rsidR="00D12AE6" w14:paraId="0CE7CD5D" w14:textId="77777777" w:rsidTr="0063759A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B7A440" w14:textId="215A307A" w:rsidR="00D12AE6" w:rsidRDefault="00D12AE6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52575" w14:textId="6DD9CF33" w:rsidR="00D12AE6" w:rsidRDefault="00B75177" w:rsidP="007D613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Installation of plants 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ADD28" w14:textId="5CA347D8" w:rsidR="00D12AE6" w:rsidRDefault="00D12AE6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A04F46">
              <w:rPr>
                <w:rFonts w:asciiTheme="majorHAnsi" w:hAnsiTheme="majorHAnsi" w:cstheme="majorHAnsi"/>
                <w:szCs w:val="16"/>
              </w:rPr>
              <w:t xml:space="preserve"> – Section </w:t>
            </w:r>
            <w:r w:rsidR="00D37C2E">
              <w:rPr>
                <w:rFonts w:asciiTheme="majorHAnsi" w:hAnsiTheme="majorHAnsi" w:cstheme="majorHAnsi"/>
                <w:szCs w:val="16"/>
              </w:rPr>
              <w:t>0753</w:t>
            </w:r>
          </w:p>
          <w:p w14:paraId="31A337DA" w14:textId="77777777" w:rsidR="00D12AE6" w:rsidRDefault="00D12AE6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t>&amp;</w:t>
            </w:r>
          </w:p>
          <w:p w14:paraId="5DA26462" w14:textId="77777777" w:rsidR="00D12AE6" w:rsidRPr="000D7B4F" w:rsidRDefault="00D12AE6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>TAS-A-AUD-6007-0426 - LANDSCAPE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4D1451" w14:textId="6A954EE3" w:rsidR="00B75177" w:rsidRDefault="00D51852" w:rsidP="00B751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</w:t>
            </w:r>
            <w:r w:rsidR="00B75177">
              <w:rPr>
                <w:b/>
                <w:bCs/>
                <w:sz w:val="16"/>
                <w:szCs w:val="16"/>
              </w:rPr>
              <w:t xml:space="preserve"> all plants </w:t>
            </w:r>
            <w:r w:rsidR="0013222C">
              <w:rPr>
                <w:b/>
                <w:bCs/>
                <w:sz w:val="16"/>
                <w:szCs w:val="16"/>
              </w:rPr>
              <w:t xml:space="preserve">been placed / installed </w:t>
            </w:r>
            <w:r w:rsidR="00B85AEC">
              <w:rPr>
                <w:b/>
                <w:bCs/>
                <w:sz w:val="16"/>
                <w:szCs w:val="16"/>
              </w:rPr>
              <w:t>in the manner specified?</w:t>
            </w:r>
          </w:p>
          <w:p w14:paraId="132A174A" w14:textId="77777777" w:rsidR="00D12AE6" w:rsidRPr="00DE1494" w:rsidRDefault="00D12AE6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50CC28F4" w14:textId="77777777" w:rsidR="00D12AE6" w:rsidRPr="00DE1494" w:rsidRDefault="00D12AE6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E1494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C05E3" w14:textId="77777777" w:rsidR="00D12AE6" w:rsidRPr="005812CB" w:rsidRDefault="00D12AE6" w:rsidP="007D61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8AA8DC" w14:textId="38202709" w:rsidR="00D12AE6" w:rsidRDefault="00165CBD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CE022" w14:textId="77777777" w:rsidR="00D12AE6" w:rsidRDefault="00D12AE6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AF3484" w14:textId="77777777" w:rsidR="00D12AE6" w:rsidRPr="005812CB" w:rsidRDefault="00D12AE6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EA6AF" w14:textId="1824F2CD" w:rsidR="00D12AE6" w:rsidRDefault="00C94AF7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D75CB" w14:textId="0905C3C2" w:rsidR="00D12AE6" w:rsidRDefault="00D12AE6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CCE00" w14:textId="7F0814EA" w:rsidR="00D12AE6" w:rsidRDefault="00D12AE6" w:rsidP="007D613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C26E1C" w14:paraId="792AC014" w14:textId="77777777" w:rsidTr="0063759A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13E6C" w14:textId="3E61BB13" w:rsidR="00C26E1C" w:rsidRDefault="00C26E1C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3.6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4682F" w14:textId="14E50C58" w:rsidR="00C26E1C" w:rsidRDefault="00C26E1C" w:rsidP="007D613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Installation of </w:t>
            </w:r>
            <w:r w:rsidR="00F61FB8">
              <w:rPr>
                <w:rFonts w:asciiTheme="majorHAnsi" w:hAnsiTheme="majorHAnsi" w:cstheme="majorHAnsi"/>
                <w:sz w:val="16"/>
                <w:szCs w:val="16"/>
              </w:rPr>
              <w:t>turf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ED84B7" w14:textId="3E69BE7D" w:rsidR="00BF4294" w:rsidRPr="000D7B4F" w:rsidRDefault="00C26E1C" w:rsidP="00BF4294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6B05C9">
              <w:rPr>
                <w:rFonts w:asciiTheme="majorHAnsi" w:hAnsiTheme="majorHAnsi" w:cstheme="majorHAnsi"/>
                <w:szCs w:val="16"/>
              </w:rPr>
              <w:t xml:space="preserve"> - Section 0758</w:t>
            </w:r>
          </w:p>
          <w:p w14:paraId="753D45BC" w14:textId="4AEBC902" w:rsidR="00C26E1C" w:rsidRPr="000D7B4F" w:rsidRDefault="00C26E1C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A921B3" w14:textId="0C6FE710" w:rsidR="00C26E1C" w:rsidRDefault="00751584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</w:t>
            </w:r>
            <w:r w:rsidR="00C26E1C">
              <w:rPr>
                <w:b/>
                <w:bCs/>
                <w:sz w:val="16"/>
                <w:szCs w:val="16"/>
              </w:rPr>
              <w:t>a</w:t>
            </w:r>
            <w:r w:rsidR="00B63B83">
              <w:rPr>
                <w:b/>
                <w:bCs/>
                <w:sz w:val="16"/>
                <w:szCs w:val="16"/>
              </w:rPr>
              <w:t>s turf been install</w:t>
            </w:r>
            <w:r w:rsidR="00CA0225">
              <w:rPr>
                <w:b/>
                <w:bCs/>
                <w:sz w:val="16"/>
                <w:szCs w:val="16"/>
              </w:rPr>
              <w:t>ed as per method descr</w:t>
            </w:r>
            <w:r w:rsidR="006967A3">
              <w:rPr>
                <w:b/>
                <w:bCs/>
                <w:sz w:val="16"/>
                <w:szCs w:val="16"/>
              </w:rPr>
              <w:t>ibed</w:t>
            </w:r>
            <w:r w:rsidR="00CA0225">
              <w:rPr>
                <w:b/>
                <w:bCs/>
                <w:sz w:val="16"/>
                <w:szCs w:val="16"/>
              </w:rPr>
              <w:t xml:space="preserve"> in section 3.17 ‘turfing’?</w:t>
            </w:r>
          </w:p>
          <w:p w14:paraId="557EB927" w14:textId="77777777" w:rsidR="00C26E1C" w:rsidRPr="00DE1494" w:rsidRDefault="00C26E1C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7991E0EF" w14:textId="77777777" w:rsidR="00C26E1C" w:rsidRPr="00DE1494" w:rsidRDefault="00C26E1C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E1494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F33DF" w14:textId="77777777" w:rsidR="00C26E1C" w:rsidRPr="005812CB" w:rsidRDefault="00C26E1C" w:rsidP="007D61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25E661" w14:textId="475155F7" w:rsidR="00C26E1C" w:rsidRDefault="00165CBD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03CE2A" w14:textId="77777777" w:rsidR="00C26E1C" w:rsidRDefault="00C26E1C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8DA34" w14:textId="77777777" w:rsidR="00C26E1C" w:rsidRPr="005812CB" w:rsidRDefault="00C26E1C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A7E408" w14:textId="5C837352" w:rsidR="00C26E1C" w:rsidRDefault="00C94AF7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3CEC3" w14:textId="78153842" w:rsidR="00C26E1C" w:rsidRDefault="00C26E1C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7FF018" w14:textId="7349CE92" w:rsidR="00C26E1C" w:rsidRDefault="00C26E1C" w:rsidP="007D613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</w:tbl>
    <w:p w14:paraId="0E0671D3" w14:textId="77777777" w:rsidR="003B30F4" w:rsidRDefault="003B30F4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lastRenderedPageBreak/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2C020C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38BF906B" w:rsidR="00EA0774" w:rsidRPr="005056E3" w:rsidRDefault="00031D18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7E30AF">
        <w:rPr>
          <w:rFonts w:ascii="Arial" w:hAnsi="Arial" w:cs="Arial"/>
          <w:sz w:val="18"/>
          <w:szCs w:val="18"/>
        </w:rPr>
        <w:t>Superintendent</w:t>
      </w:r>
      <w:r w:rsidR="00EA0774">
        <w:rPr>
          <w:rFonts w:ascii="Arial" w:hAnsi="Arial" w:cs="Arial"/>
          <w:sz w:val="18"/>
          <w:szCs w:val="18"/>
        </w:rPr>
        <w:t xml:space="preserve"> </w:t>
      </w:r>
    </w:p>
    <w:p w14:paraId="2064BA8D" w14:textId="63D3EECA" w:rsidR="00A9655D" w:rsidRPr="003B30F4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>Inspection Point</w:t>
      </w:r>
      <w:r w:rsidR="002C020C">
        <w:rPr>
          <w:rFonts w:ascii="Arial" w:hAnsi="Arial" w:cs="Arial"/>
          <w:sz w:val="18"/>
          <w:szCs w:val="18"/>
        </w:rPr>
        <w:t>.</w:t>
      </w:r>
    </w:p>
    <w:sectPr w:rsidR="00A9655D" w:rsidRPr="003B30F4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9A115" w14:textId="77777777" w:rsidR="007E0C92" w:rsidRDefault="007E0C92" w:rsidP="007617B0">
      <w:pPr>
        <w:spacing w:after="0"/>
      </w:pPr>
      <w:r>
        <w:separator/>
      </w:r>
    </w:p>
  </w:endnote>
  <w:endnote w:type="continuationSeparator" w:id="0">
    <w:p w14:paraId="59CAA7CF" w14:textId="77777777" w:rsidR="007E0C92" w:rsidRDefault="007E0C92" w:rsidP="007617B0">
      <w:pPr>
        <w:spacing w:after="0"/>
      </w:pPr>
      <w:r>
        <w:continuationSeparator/>
      </w:r>
    </w:p>
  </w:endnote>
  <w:endnote w:type="continuationNotice" w:id="1">
    <w:p w14:paraId="36C4EDAC" w14:textId="77777777" w:rsidR="007E0C92" w:rsidRDefault="007E0C9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59740DCE" w:rsidR="00D340C6" w:rsidRPr="00AD0710" w:rsidRDefault="00AC0E98" w:rsidP="00453327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Issue date </w:t>
          </w:r>
          <w:r w:rsidR="00BF4294">
            <w:rPr>
              <w:szCs w:val="16"/>
            </w:rPr>
            <w:t>14/10</w:t>
          </w:r>
          <w:r w:rsidR="00D340C6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25ED7255" w:rsidR="00D340C6" w:rsidRPr="00AD0710" w:rsidRDefault="00AC0E98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031D18" w:rsidRPr="00AD0710">
            <w:rPr>
              <w:szCs w:val="16"/>
            </w:rPr>
            <w:t xml:space="preserve"> Issue date </w:t>
          </w:r>
          <w:r w:rsidR="00871A2B">
            <w:rPr>
              <w:szCs w:val="16"/>
            </w:rPr>
            <w:t>14/10</w:t>
          </w:r>
          <w:r w:rsidR="00031D18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6D82" w14:textId="77777777" w:rsidR="007E0C92" w:rsidRDefault="007E0C92" w:rsidP="007617B0">
      <w:pPr>
        <w:spacing w:after="0"/>
      </w:pPr>
      <w:r>
        <w:separator/>
      </w:r>
    </w:p>
  </w:footnote>
  <w:footnote w:type="continuationSeparator" w:id="0">
    <w:p w14:paraId="38091028" w14:textId="77777777" w:rsidR="007E0C92" w:rsidRDefault="007E0C92" w:rsidP="007617B0">
      <w:pPr>
        <w:spacing w:after="0"/>
      </w:pPr>
      <w:r>
        <w:continuationSeparator/>
      </w:r>
    </w:p>
  </w:footnote>
  <w:footnote w:type="continuationNotice" w:id="1">
    <w:p w14:paraId="5C41BE12" w14:textId="77777777" w:rsidR="007E0C92" w:rsidRDefault="007E0C9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-94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-94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74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63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9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5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7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437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9CC5BFC"/>
    <w:multiLevelType w:val="hybridMultilevel"/>
    <w:tmpl w:val="A8925672"/>
    <w:lvl w:ilvl="0" w:tplc="09FED3CA">
      <w:start w:val="6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114D61"/>
    <w:multiLevelType w:val="hybridMultilevel"/>
    <w:tmpl w:val="B388D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7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95E6204"/>
    <w:multiLevelType w:val="hybridMultilevel"/>
    <w:tmpl w:val="F16C8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5FF54A5"/>
    <w:multiLevelType w:val="hybridMultilevel"/>
    <w:tmpl w:val="A85A101C"/>
    <w:lvl w:ilvl="0" w:tplc="3D44D9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6" w:hanging="360"/>
      </w:pPr>
    </w:lvl>
    <w:lvl w:ilvl="2" w:tplc="0C09001B" w:tentative="1">
      <w:start w:val="1"/>
      <w:numFmt w:val="lowerRoman"/>
      <w:lvlText w:val="%3."/>
      <w:lvlJc w:val="right"/>
      <w:pPr>
        <w:ind w:left="2256" w:hanging="180"/>
      </w:pPr>
    </w:lvl>
    <w:lvl w:ilvl="3" w:tplc="0C09000F" w:tentative="1">
      <w:start w:val="1"/>
      <w:numFmt w:val="decimal"/>
      <w:lvlText w:val="%4."/>
      <w:lvlJc w:val="left"/>
      <w:pPr>
        <w:ind w:left="2976" w:hanging="360"/>
      </w:pPr>
    </w:lvl>
    <w:lvl w:ilvl="4" w:tplc="0C090019" w:tentative="1">
      <w:start w:val="1"/>
      <w:numFmt w:val="lowerLetter"/>
      <w:lvlText w:val="%5."/>
      <w:lvlJc w:val="left"/>
      <w:pPr>
        <w:ind w:left="3696" w:hanging="360"/>
      </w:pPr>
    </w:lvl>
    <w:lvl w:ilvl="5" w:tplc="0C09001B" w:tentative="1">
      <w:start w:val="1"/>
      <w:numFmt w:val="lowerRoman"/>
      <w:lvlText w:val="%6."/>
      <w:lvlJc w:val="right"/>
      <w:pPr>
        <w:ind w:left="4416" w:hanging="180"/>
      </w:pPr>
    </w:lvl>
    <w:lvl w:ilvl="6" w:tplc="0C09000F" w:tentative="1">
      <w:start w:val="1"/>
      <w:numFmt w:val="decimal"/>
      <w:lvlText w:val="%7."/>
      <w:lvlJc w:val="left"/>
      <w:pPr>
        <w:ind w:left="5136" w:hanging="360"/>
      </w:pPr>
    </w:lvl>
    <w:lvl w:ilvl="7" w:tplc="0C090019" w:tentative="1">
      <w:start w:val="1"/>
      <w:numFmt w:val="lowerLetter"/>
      <w:lvlText w:val="%8."/>
      <w:lvlJc w:val="left"/>
      <w:pPr>
        <w:ind w:left="5856" w:hanging="360"/>
      </w:pPr>
    </w:lvl>
    <w:lvl w:ilvl="8" w:tplc="0C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5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8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1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2" w15:restartNumberingAfterBreak="0">
    <w:nsid w:val="7B1C3299"/>
    <w:multiLevelType w:val="hybridMultilevel"/>
    <w:tmpl w:val="9236B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3122B"/>
    <w:multiLevelType w:val="multilevel"/>
    <w:tmpl w:val="38B6FA6E"/>
    <w:numStyleLink w:val="CivLegal"/>
  </w:abstractNum>
  <w:abstractNum w:abstractNumId="24" w15:restartNumberingAfterBreak="0">
    <w:nsid w:val="7EF26BDF"/>
    <w:multiLevelType w:val="hybridMultilevel"/>
    <w:tmpl w:val="543CE700"/>
    <w:lvl w:ilvl="0" w:tplc="E58AA5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3080">
    <w:abstractNumId w:val="16"/>
  </w:num>
  <w:num w:numId="2" w16cid:durableId="135882040">
    <w:abstractNumId w:val="11"/>
  </w:num>
  <w:num w:numId="3" w16cid:durableId="1351375560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387805285">
    <w:abstractNumId w:val="3"/>
  </w:num>
  <w:num w:numId="5" w16cid:durableId="1867717215">
    <w:abstractNumId w:val="17"/>
  </w:num>
  <w:num w:numId="6" w16cid:durableId="1180579981">
    <w:abstractNumId w:val="4"/>
  </w:num>
  <w:num w:numId="7" w16cid:durableId="645285879">
    <w:abstractNumId w:val="6"/>
  </w:num>
  <w:num w:numId="8" w16cid:durableId="1462960153">
    <w:abstractNumId w:val="1"/>
  </w:num>
  <w:num w:numId="9" w16cid:durableId="1328441059">
    <w:abstractNumId w:val="7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093949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5249432">
    <w:abstractNumId w:val="13"/>
  </w:num>
  <w:num w:numId="12" w16cid:durableId="7069520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10651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60078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79010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95937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3819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277464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81923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32570576">
    <w:abstractNumId w:val="0"/>
  </w:num>
  <w:num w:numId="21" w16cid:durableId="629242949">
    <w:abstractNumId w:val="9"/>
  </w:num>
  <w:num w:numId="22" w16cid:durableId="1192188324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309333882">
    <w:abstractNumId w:val="19"/>
  </w:num>
  <w:num w:numId="24" w16cid:durableId="497041853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9238342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01366578">
    <w:abstractNumId w:val="17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629825039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646006533">
    <w:abstractNumId w:val="18"/>
  </w:num>
  <w:num w:numId="29" w16cid:durableId="62022295">
    <w:abstractNumId w:val="8"/>
  </w:num>
  <w:num w:numId="30" w16cid:durableId="1311402096">
    <w:abstractNumId w:val="7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303466466">
    <w:abstractNumId w:val="21"/>
  </w:num>
  <w:num w:numId="32" w16cid:durableId="1567703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08598176">
    <w:abstractNumId w:val="10"/>
  </w:num>
  <w:num w:numId="34" w16cid:durableId="1042553057">
    <w:abstractNumId w:val="15"/>
  </w:num>
  <w:num w:numId="35" w16cid:durableId="1511094562">
    <w:abstractNumId w:val="24"/>
  </w:num>
  <w:num w:numId="36" w16cid:durableId="1627546516">
    <w:abstractNumId w:val="2"/>
  </w:num>
  <w:num w:numId="37" w16cid:durableId="1836847167">
    <w:abstractNumId w:val="5"/>
  </w:num>
  <w:num w:numId="38" w16cid:durableId="1551259558">
    <w:abstractNumId w:val="12"/>
  </w:num>
  <w:num w:numId="39" w16cid:durableId="283006404">
    <w:abstractNumId w:val="14"/>
  </w:num>
  <w:num w:numId="40" w16cid:durableId="1664822461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tjQ3MzA1N7M0MzJV0lEKTi0uzszPAykwqwUAYukGbCwAAAA="/>
  </w:docVars>
  <w:rsids>
    <w:rsidRoot w:val="00EA0774"/>
    <w:rsid w:val="00004845"/>
    <w:rsid w:val="00006F9A"/>
    <w:rsid w:val="000125AB"/>
    <w:rsid w:val="00012FBA"/>
    <w:rsid w:val="00013E57"/>
    <w:rsid w:val="000158DC"/>
    <w:rsid w:val="00020D51"/>
    <w:rsid w:val="00021F49"/>
    <w:rsid w:val="00025850"/>
    <w:rsid w:val="00031D18"/>
    <w:rsid w:val="0003431C"/>
    <w:rsid w:val="00035C95"/>
    <w:rsid w:val="0004110C"/>
    <w:rsid w:val="00042A87"/>
    <w:rsid w:val="0004421D"/>
    <w:rsid w:val="00046F51"/>
    <w:rsid w:val="000628FA"/>
    <w:rsid w:val="000650E9"/>
    <w:rsid w:val="000730D0"/>
    <w:rsid w:val="000759B7"/>
    <w:rsid w:val="000802C9"/>
    <w:rsid w:val="00080579"/>
    <w:rsid w:val="000820F9"/>
    <w:rsid w:val="00086B45"/>
    <w:rsid w:val="00091863"/>
    <w:rsid w:val="000918CF"/>
    <w:rsid w:val="00093207"/>
    <w:rsid w:val="00093E36"/>
    <w:rsid w:val="0009555B"/>
    <w:rsid w:val="000A6DE8"/>
    <w:rsid w:val="000B30A8"/>
    <w:rsid w:val="000B37A1"/>
    <w:rsid w:val="000B4F94"/>
    <w:rsid w:val="000B6205"/>
    <w:rsid w:val="000B695B"/>
    <w:rsid w:val="000C28DA"/>
    <w:rsid w:val="000D0E97"/>
    <w:rsid w:val="000D19DD"/>
    <w:rsid w:val="000D1B5C"/>
    <w:rsid w:val="000D2C8F"/>
    <w:rsid w:val="000D4210"/>
    <w:rsid w:val="000D4A7C"/>
    <w:rsid w:val="000D54BF"/>
    <w:rsid w:val="000D6DC3"/>
    <w:rsid w:val="000D7B4F"/>
    <w:rsid w:val="000E31AD"/>
    <w:rsid w:val="000E5EFF"/>
    <w:rsid w:val="000F15B9"/>
    <w:rsid w:val="000F6E06"/>
    <w:rsid w:val="00112853"/>
    <w:rsid w:val="00113DB3"/>
    <w:rsid w:val="001153A9"/>
    <w:rsid w:val="001160BA"/>
    <w:rsid w:val="0012153B"/>
    <w:rsid w:val="0012160E"/>
    <w:rsid w:val="00123A2C"/>
    <w:rsid w:val="00130D54"/>
    <w:rsid w:val="0013222C"/>
    <w:rsid w:val="001326D6"/>
    <w:rsid w:val="001329E3"/>
    <w:rsid w:val="0013432E"/>
    <w:rsid w:val="0013631B"/>
    <w:rsid w:val="00136359"/>
    <w:rsid w:val="001444A1"/>
    <w:rsid w:val="00145C21"/>
    <w:rsid w:val="00150E01"/>
    <w:rsid w:val="00152695"/>
    <w:rsid w:val="00152A1E"/>
    <w:rsid w:val="00164930"/>
    <w:rsid w:val="00164D07"/>
    <w:rsid w:val="00165CBD"/>
    <w:rsid w:val="001730BF"/>
    <w:rsid w:val="001811DA"/>
    <w:rsid w:val="0018362E"/>
    <w:rsid w:val="00184562"/>
    <w:rsid w:val="00191157"/>
    <w:rsid w:val="00191711"/>
    <w:rsid w:val="001925E8"/>
    <w:rsid w:val="00195C7E"/>
    <w:rsid w:val="001978FD"/>
    <w:rsid w:val="001A7888"/>
    <w:rsid w:val="001B06FE"/>
    <w:rsid w:val="001B4060"/>
    <w:rsid w:val="001C2875"/>
    <w:rsid w:val="001D0CF0"/>
    <w:rsid w:val="001D6AD5"/>
    <w:rsid w:val="001E02D6"/>
    <w:rsid w:val="001E260A"/>
    <w:rsid w:val="001E5797"/>
    <w:rsid w:val="001E5EB5"/>
    <w:rsid w:val="001F0FEF"/>
    <w:rsid w:val="001F3ABC"/>
    <w:rsid w:val="001F4330"/>
    <w:rsid w:val="001F5EAE"/>
    <w:rsid w:val="0020352B"/>
    <w:rsid w:val="002129DE"/>
    <w:rsid w:val="00213887"/>
    <w:rsid w:val="00214D7E"/>
    <w:rsid w:val="0022227C"/>
    <w:rsid w:val="00227E3C"/>
    <w:rsid w:val="00233F6C"/>
    <w:rsid w:val="0024535F"/>
    <w:rsid w:val="0024627B"/>
    <w:rsid w:val="00252AED"/>
    <w:rsid w:val="00254B48"/>
    <w:rsid w:val="0025506A"/>
    <w:rsid w:val="002554CB"/>
    <w:rsid w:val="00257F7B"/>
    <w:rsid w:val="002608E7"/>
    <w:rsid w:val="0026195F"/>
    <w:rsid w:val="00264F3C"/>
    <w:rsid w:val="00276E10"/>
    <w:rsid w:val="00280FAE"/>
    <w:rsid w:val="00281140"/>
    <w:rsid w:val="00282680"/>
    <w:rsid w:val="0028562B"/>
    <w:rsid w:val="002909E7"/>
    <w:rsid w:val="00290DBD"/>
    <w:rsid w:val="0029108F"/>
    <w:rsid w:val="002B33D2"/>
    <w:rsid w:val="002B7C52"/>
    <w:rsid w:val="002C020C"/>
    <w:rsid w:val="002C3E58"/>
    <w:rsid w:val="002C40D8"/>
    <w:rsid w:val="002C4C28"/>
    <w:rsid w:val="002D08B8"/>
    <w:rsid w:val="002D142A"/>
    <w:rsid w:val="002D1DF0"/>
    <w:rsid w:val="002E08A0"/>
    <w:rsid w:val="002E1EBA"/>
    <w:rsid w:val="002E46E4"/>
    <w:rsid w:val="002F4074"/>
    <w:rsid w:val="002F7E9F"/>
    <w:rsid w:val="00301828"/>
    <w:rsid w:val="00305A59"/>
    <w:rsid w:val="003141E2"/>
    <w:rsid w:val="0031420F"/>
    <w:rsid w:val="00317156"/>
    <w:rsid w:val="00317891"/>
    <w:rsid w:val="00327C50"/>
    <w:rsid w:val="00335940"/>
    <w:rsid w:val="00337228"/>
    <w:rsid w:val="0033732E"/>
    <w:rsid w:val="00340833"/>
    <w:rsid w:val="00345D7B"/>
    <w:rsid w:val="00346FF0"/>
    <w:rsid w:val="00351D72"/>
    <w:rsid w:val="00352510"/>
    <w:rsid w:val="0035600A"/>
    <w:rsid w:val="0035636A"/>
    <w:rsid w:val="00361C48"/>
    <w:rsid w:val="003733EB"/>
    <w:rsid w:val="00377007"/>
    <w:rsid w:val="00384573"/>
    <w:rsid w:val="003868C5"/>
    <w:rsid w:val="00386D74"/>
    <w:rsid w:val="0039441E"/>
    <w:rsid w:val="00395F0F"/>
    <w:rsid w:val="003A1A4C"/>
    <w:rsid w:val="003A2DF5"/>
    <w:rsid w:val="003B1DA5"/>
    <w:rsid w:val="003B30F4"/>
    <w:rsid w:val="003B361E"/>
    <w:rsid w:val="003B3B14"/>
    <w:rsid w:val="003C1E57"/>
    <w:rsid w:val="003C1FD5"/>
    <w:rsid w:val="003C2BA2"/>
    <w:rsid w:val="003C6F6D"/>
    <w:rsid w:val="003D0E4B"/>
    <w:rsid w:val="003D7204"/>
    <w:rsid w:val="003E111A"/>
    <w:rsid w:val="003E2E17"/>
    <w:rsid w:val="003E4005"/>
    <w:rsid w:val="003F1AC6"/>
    <w:rsid w:val="003F22E3"/>
    <w:rsid w:val="003F396E"/>
    <w:rsid w:val="00405524"/>
    <w:rsid w:val="00406B00"/>
    <w:rsid w:val="004110DC"/>
    <w:rsid w:val="004121D0"/>
    <w:rsid w:val="00412F25"/>
    <w:rsid w:val="00414B29"/>
    <w:rsid w:val="00422652"/>
    <w:rsid w:val="00426CA1"/>
    <w:rsid w:val="004310D2"/>
    <w:rsid w:val="00434660"/>
    <w:rsid w:val="00436624"/>
    <w:rsid w:val="00440208"/>
    <w:rsid w:val="00441CA3"/>
    <w:rsid w:val="00443E37"/>
    <w:rsid w:val="0044465E"/>
    <w:rsid w:val="004446C0"/>
    <w:rsid w:val="00451260"/>
    <w:rsid w:val="00453327"/>
    <w:rsid w:val="00460ED2"/>
    <w:rsid w:val="00463A06"/>
    <w:rsid w:val="00463EF2"/>
    <w:rsid w:val="00465924"/>
    <w:rsid w:val="00465C9A"/>
    <w:rsid w:val="004661B2"/>
    <w:rsid w:val="0047229A"/>
    <w:rsid w:val="00475BB5"/>
    <w:rsid w:val="0047722B"/>
    <w:rsid w:val="00481DBA"/>
    <w:rsid w:val="00482E78"/>
    <w:rsid w:val="00484408"/>
    <w:rsid w:val="00484A6F"/>
    <w:rsid w:val="00487215"/>
    <w:rsid w:val="004908DD"/>
    <w:rsid w:val="00491589"/>
    <w:rsid w:val="00492A2D"/>
    <w:rsid w:val="004A0E5D"/>
    <w:rsid w:val="004A20FE"/>
    <w:rsid w:val="004A405A"/>
    <w:rsid w:val="004A4EDE"/>
    <w:rsid w:val="004A7E34"/>
    <w:rsid w:val="004B1AD9"/>
    <w:rsid w:val="004B5A31"/>
    <w:rsid w:val="004B6C8C"/>
    <w:rsid w:val="004B7DF8"/>
    <w:rsid w:val="004C0D19"/>
    <w:rsid w:val="004C14A8"/>
    <w:rsid w:val="004C766D"/>
    <w:rsid w:val="004D1370"/>
    <w:rsid w:val="004D1AFB"/>
    <w:rsid w:val="004D1FC0"/>
    <w:rsid w:val="004D39F9"/>
    <w:rsid w:val="004E1444"/>
    <w:rsid w:val="004E23FF"/>
    <w:rsid w:val="004E2F4A"/>
    <w:rsid w:val="004F0428"/>
    <w:rsid w:val="004F1599"/>
    <w:rsid w:val="004F4C75"/>
    <w:rsid w:val="004F776F"/>
    <w:rsid w:val="004F7DCE"/>
    <w:rsid w:val="005009B9"/>
    <w:rsid w:val="0050180D"/>
    <w:rsid w:val="005019ED"/>
    <w:rsid w:val="0050215F"/>
    <w:rsid w:val="005056E3"/>
    <w:rsid w:val="00505D2E"/>
    <w:rsid w:val="00513362"/>
    <w:rsid w:val="0052741B"/>
    <w:rsid w:val="00527AFB"/>
    <w:rsid w:val="00531D34"/>
    <w:rsid w:val="00534122"/>
    <w:rsid w:val="005358D1"/>
    <w:rsid w:val="005371C9"/>
    <w:rsid w:val="00537E2F"/>
    <w:rsid w:val="00537E86"/>
    <w:rsid w:val="00541D39"/>
    <w:rsid w:val="00544906"/>
    <w:rsid w:val="00545BA5"/>
    <w:rsid w:val="005462B0"/>
    <w:rsid w:val="00552FA3"/>
    <w:rsid w:val="00564CAC"/>
    <w:rsid w:val="00567B07"/>
    <w:rsid w:val="0057088F"/>
    <w:rsid w:val="0057414C"/>
    <w:rsid w:val="00581148"/>
    <w:rsid w:val="005812CB"/>
    <w:rsid w:val="0058363C"/>
    <w:rsid w:val="005851B9"/>
    <w:rsid w:val="00587F35"/>
    <w:rsid w:val="005942B3"/>
    <w:rsid w:val="0059509B"/>
    <w:rsid w:val="005A2DB2"/>
    <w:rsid w:val="005A545C"/>
    <w:rsid w:val="005A730C"/>
    <w:rsid w:val="005B7315"/>
    <w:rsid w:val="005C244C"/>
    <w:rsid w:val="005C4CA7"/>
    <w:rsid w:val="005C77D5"/>
    <w:rsid w:val="005D7F6B"/>
    <w:rsid w:val="005E1C0B"/>
    <w:rsid w:val="005E1E7C"/>
    <w:rsid w:val="005E1EEB"/>
    <w:rsid w:val="005E7C7F"/>
    <w:rsid w:val="005F20A8"/>
    <w:rsid w:val="005F39F2"/>
    <w:rsid w:val="00600C58"/>
    <w:rsid w:val="00600E4F"/>
    <w:rsid w:val="00601229"/>
    <w:rsid w:val="00607B0C"/>
    <w:rsid w:val="00610C6D"/>
    <w:rsid w:val="00612627"/>
    <w:rsid w:val="00613248"/>
    <w:rsid w:val="00623713"/>
    <w:rsid w:val="006239C8"/>
    <w:rsid w:val="00624ADE"/>
    <w:rsid w:val="00626F76"/>
    <w:rsid w:val="0062751F"/>
    <w:rsid w:val="006341F4"/>
    <w:rsid w:val="00635B53"/>
    <w:rsid w:val="0063759A"/>
    <w:rsid w:val="00640BAA"/>
    <w:rsid w:val="00644773"/>
    <w:rsid w:val="0065381A"/>
    <w:rsid w:val="00653EE2"/>
    <w:rsid w:val="00657AFA"/>
    <w:rsid w:val="00660491"/>
    <w:rsid w:val="00661D93"/>
    <w:rsid w:val="006660B9"/>
    <w:rsid w:val="00671642"/>
    <w:rsid w:val="00684AC4"/>
    <w:rsid w:val="00695CB9"/>
    <w:rsid w:val="006967A3"/>
    <w:rsid w:val="00697598"/>
    <w:rsid w:val="006A5933"/>
    <w:rsid w:val="006A6351"/>
    <w:rsid w:val="006B05C9"/>
    <w:rsid w:val="006B7AF5"/>
    <w:rsid w:val="006B7EE7"/>
    <w:rsid w:val="006C1CE9"/>
    <w:rsid w:val="006C7B4A"/>
    <w:rsid w:val="006D5AF1"/>
    <w:rsid w:val="006E024F"/>
    <w:rsid w:val="006E29C0"/>
    <w:rsid w:val="006E50F4"/>
    <w:rsid w:val="006E5A0F"/>
    <w:rsid w:val="006E6451"/>
    <w:rsid w:val="006F2187"/>
    <w:rsid w:val="006F6C26"/>
    <w:rsid w:val="007020DA"/>
    <w:rsid w:val="00706B2D"/>
    <w:rsid w:val="007101DE"/>
    <w:rsid w:val="00713840"/>
    <w:rsid w:val="0071393C"/>
    <w:rsid w:val="00726E1C"/>
    <w:rsid w:val="007332CD"/>
    <w:rsid w:val="007351D2"/>
    <w:rsid w:val="00735605"/>
    <w:rsid w:val="00735CA2"/>
    <w:rsid w:val="00741190"/>
    <w:rsid w:val="007502EC"/>
    <w:rsid w:val="00751584"/>
    <w:rsid w:val="007531BF"/>
    <w:rsid w:val="00753AB2"/>
    <w:rsid w:val="00753B1F"/>
    <w:rsid w:val="00754283"/>
    <w:rsid w:val="007617B0"/>
    <w:rsid w:val="007617D8"/>
    <w:rsid w:val="00770D7E"/>
    <w:rsid w:val="0077197C"/>
    <w:rsid w:val="00773D79"/>
    <w:rsid w:val="007827BD"/>
    <w:rsid w:val="00791F49"/>
    <w:rsid w:val="00794493"/>
    <w:rsid w:val="00797266"/>
    <w:rsid w:val="007A3D8B"/>
    <w:rsid w:val="007B4621"/>
    <w:rsid w:val="007B51B3"/>
    <w:rsid w:val="007B6598"/>
    <w:rsid w:val="007C033B"/>
    <w:rsid w:val="007C1826"/>
    <w:rsid w:val="007C18AE"/>
    <w:rsid w:val="007D1801"/>
    <w:rsid w:val="007D2294"/>
    <w:rsid w:val="007D24E8"/>
    <w:rsid w:val="007D2726"/>
    <w:rsid w:val="007E0C92"/>
    <w:rsid w:val="007E30AF"/>
    <w:rsid w:val="007F06B8"/>
    <w:rsid w:val="007F071A"/>
    <w:rsid w:val="007F21F6"/>
    <w:rsid w:val="007F383E"/>
    <w:rsid w:val="007F409D"/>
    <w:rsid w:val="007F5D0E"/>
    <w:rsid w:val="007F7B79"/>
    <w:rsid w:val="008042D6"/>
    <w:rsid w:val="00804B35"/>
    <w:rsid w:val="00804CDE"/>
    <w:rsid w:val="00807516"/>
    <w:rsid w:val="00812D80"/>
    <w:rsid w:val="00815CB5"/>
    <w:rsid w:val="00826421"/>
    <w:rsid w:val="0082642E"/>
    <w:rsid w:val="00836163"/>
    <w:rsid w:val="008449B9"/>
    <w:rsid w:val="008460EF"/>
    <w:rsid w:val="00846784"/>
    <w:rsid w:val="00846D58"/>
    <w:rsid w:val="00847B71"/>
    <w:rsid w:val="00852A26"/>
    <w:rsid w:val="00854579"/>
    <w:rsid w:val="00857276"/>
    <w:rsid w:val="00857D3C"/>
    <w:rsid w:val="008658C5"/>
    <w:rsid w:val="008711B0"/>
    <w:rsid w:val="00871A2B"/>
    <w:rsid w:val="00876D84"/>
    <w:rsid w:val="00891F2F"/>
    <w:rsid w:val="00892EDB"/>
    <w:rsid w:val="008969A1"/>
    <w:rsid w:val="008971AC"/>
    <w:rsid w:val="008A26C4"/>
    <w:rsid w:val="008A5400"/>
    <w:rsid w:val="008A6FA5"/>
    <w:rsid w:val="008B3132"/>
    <w:rsid w:val="008B3A4E"/>
    <w:rsid w:val="008B44D5"/>
    <w:rsid w:val="008C2D8A"/>
    <w:rsid w:val="008C72DE"/>
    <w:rsid w:val="008D0815"/>
    <w:rsid w:val="008D2992"/>
    <w:rsid w:val="008D7258"/>
    <w:rsid w:val="008D7738"/>
    <w:rsid w:val="008F09DD"/>
    <w:rsid w:val="008F52D6"/>
    <w:rsid w:val="008F658D"/>
    <w:rsid w:val="00902D75"/>
    <w:rsid w:val="009035F2"/>
    <w:rsid w:val="00903633"/>
    <w:rsid w:val="00905271"/>
    <w:rsid w:val="009113FF"/>
    <w:rsid w:val="009122A5"/>
    <w:rsid w:val="00914783"/>
    <w:rsid w:val="0092310D"/>
    <w:rsid w:val="00924517"/>
    <w:rsid w:val="00927815"/>
    <w:rsid w:val="009317A5"/>
    <w:rsid w:val="00934D59"/>
    <w:rsid w:val="0094509C"/>
    <w:rsid w:val="00947707"/>
    <w:rsid w:val="00947D2E"/>
    <w:rsid w:val="0095272B"/>
    <w:rsid w:val="00952909"/>
    <w:rsid w:val="0095617A"/>
    <w:rsid w:val="00956461"/>
    <w:rsid w:val="0095774A"/>
    <w:rsid w:val="00957810"/>
    <w:rsid w:val="00960484"/>
    <w:rsid w:val="009612AB"/>
    <w:rsid w:val="0096243E"/>
    <w:rsid w:val="00967143"/>
    <w:rsid w:val="00973B46"/>
    <w:rsid w:val="00975022"/>
    <w:rsid w:val="00976232"/>
    <w:rsid w:val="00976256"/>
    <w:rsid w:val="0097797F"/>
    <w:rsid w:val="00991956"/>
    <w:rsid w:val="009922C3"/>
    <w:rsid w:val="0099656E"/>
    <w:rsid w:val="009976EF"/>
    <w:rsid w:val="00997E2B"/>
    <w:rsid w:val="00997ED4"/>
    <w:rsid w:val="009A0E56"/>
    <w:rsid w:val="009A1BF1"/>
    <w:rsid w:val="009A29C1"/>
    <w:rsid w:val="009A2F10"/>
    <w:rsid w:val="009A3D1A"/>
    <w:rsid w:val="009A4487"/>
    <w:rsid w:val="009B08F6"/>
    <w:rsid w:val="009B0F20"/>
    <w:rsid w:val="009B6FD8"/>
    <w:rsid w:val="009B7B58"/>
    <w:rsid w:val="009B7C00"/>
    <w:rsid w:val="009C100B"/>
    <w:rsid w:val="009C4E96"/>
    <w:rsid w:val="009C632F"/>
    <w:rsid w:val="009C6905"/>
    <w:rsid w:val="009C6D48"/>
    <w:rsid w:val="009D2A75"/>
    <w:rsid w:val="009D585E"/>
    <w:rsid w:val="009D67E4"/>
    <w:rsid w:val="009E54C2"/>
    <w:rsid w:val="009E61A6"/>
    <w:rsid w:val="009F421D"/>
    <w:rsid w:val="00A037F8"/>
    <w:rsid w:val="00A04F46"/>
    <w:rsid w:val="00A17054"/>
    <w:rsid w:val="00A230A9"/>
    <w:rsid w:val="00A263D2"/>
    <w:rsid w:val="00A265F2"/>
    <w:rsid w:val="00A3252B"/>
    <w:rsid w:val="00A37F27"/>
    <w:rsid w:val="00A41887"/>
    <w:rsid w:val="00A42645"/>
    <w:rsid w:val="00A4264E"/>
    <w:rsid w:val="00A508F1"/>
    <w:rsid w:val="00A51E64"/>
    <w:rsid w:val="00A55A8E"/>
    <w:rsid w:val="00A62A1A"/>
    <w:rsid w:val="00A64F70"/>
    <w:rsid w:val="00A65C9F"/>
    <w:rsid w:val="00A67217"/>
    <w:rsid w:val="00A71811"/>
    <w:rsid w:val="00A7458C"/>
    <w:rsid w:val="00A74763"/>
    <w:rsid w:val="00A75F6D"/>
    <w:rsid w:val="00A76AD2"/>
    <w:rsid w:val="00A82F0E"/>
    <w:rsid w:val="00A85D35"/>
    <w:rsid w:val="00A93158"/>
    <w:rsid w:val="00A939A2"/>
    <w:rsid w:val="00A95C96"/>
    <w:rsid w:val="00A9655D"/>
    <w:rsid w:val="00A9669B"/>
    <w:rsid w:val="00AA52D9"/>
    <w:rsid w:val="00AA785F"/>
    <w:rsid w:val="00AB1CA0"/>
    <w:rsid w:val="00AB2FD2"/>
    <w:rsid w:val="00AC0E98"/>
    <w:rsid w:val="00AC5039"/>
    <w:rsid w:val="00AD0E45"/>
    <w:rsid w:val="00AD3B44"/>
    <w:rsid w:val="00AD403E"/>
    <w:rsid w:val="00AD4192"/>
    <w:rsid w:val="00AD4512"/>
    <w:rsid w:val="00AD4DCF"/>
    <w:rsid w:val="00AE0057"/>
    <w:rsid w:val="00AE0464"/>
    <w:rsid w:val="00AE0627"/>
    <w:rsid w:val="00AE2947"/>
    <w:rsid w:val="00AE3E5D"/>
    <w:rsid w:val="00AF0B93"/>
    <w:rsid w:val="00AF0F69"/>
    <w:rsid w:val="00AF198A"/>
    <w:rsid w:val="00AF1ECC"/>
    <w:rsid w:val="00AF55B5"/>
    <w:rsid w:val="00B00A3E"/>
    <w:rsid w:val="00B03F34"/>
    <w:rsid w:val="00B04CA9"/>
    <w:rsid w:val="00B052DD"/>
    <w:rsid w:val="00B157FD"/>
    <w:rsid w:val="00B1720B"/>
    <w:rsid w:val="00B20900"/>
    <w:rsid w:val="00B216A5"/>
    <w:rsid w:val="00B272DB"/>
    <w:rsid w:val="00B27F39"/>
    <w:rsid w:val="00B324A8"/>
    <w:rsid w:val="00B35F2F"/>
    <w:rsid w:val="00B37391"/>
    <w:rsid w:val="00B409C1"/>
    <w:rsid w:val="00B4783D"/>
    <w:rsid w:val="00B53353"/>
    <w:rsid w:val="00B6118F"/>
    <w:rsid w:val="00B623C4"/>
    <w:rsid w:val="00B6306C"/>
    <w:rsid w:val="00B63B83"/>
    <w:rsid w:val="00B72C8F"/>
    <w:rsid w:val="00B74CF2"/>
    <w:rsid w:val="00B75177"/>
    <w:rsid w:val="00B8060D"/>
    <w:rsid w:val="00B83F95"/>
    <w:rsid w:val="00B8480C"/>
    <w:rsid w:val="00B8549A"/>
    <w:rsid w:val="00B85690"/>
    <w:rsid w:val="00B85AEC"/>
    <w:rsid w:val="00B864E4"/>
    <w:rsid w:val="00B950F8"/>
    <w:rsid w:val="00B96A59"/>
    <w:rsid w:val="00B96C42"/>
    <w:rsid w:val="00BA0363"/>
    <w:rsid w:val="00BA0FF7"/>
    <w:rsid w:val="00BA15E0"/>
    <w:rsid w:val="00BB3A03"/>
    <w:rsid w:val="00BB4E37"/>
    <w:rsid w:val="00BB508E"/>
    <w:rsid w:val="00BB5159"/>
    <w:rsid w:val="00BB5F68"/>
    <w:rsid w:val="00BC276E"/>
    <w:rsid w:val="00BC4920"/>
    <w:rsid w:val="00BC66ED"/>
    <w:rsid w:val="00BC6BA6"/>
    <w:rsid w:val="00BD00A2"/>
    <w:rsid w:val="00BD2FB4"/>
    <w:rsid w:val="00BD6AFB"/>
    <w:rsid w:val="00BE010F"/>
    <w:rsid w:val="00BE22A5"/>
    <w:rsid w:val="00BE3698"/>
    <w:rsid w:val="00BE62B0"/>
    <w:rsid w:val="00BE7AC7"/>
    <w:rsid w:val="00BF4294"/>
    <w:rsid w:val="00C0210A"/>
    <w:rsid w:val="00C0328A"/>
    <w:rsid w:val="00C10D9F"/>
    <w:rsid w:val="00C14D23"/>
    <w:rsid w:val="00C1631D"/>
    <w:rsid w:val="00C168F8"/>
    <w:rsid w:val="00C16AE3"/>
    <w:rsid w:val="00C16F2F"/>
    <w:rsid w:val="00C17BFF"/>
    <w:rsid w:val="00C25154"/>
    <w:rsid w:val="00C26E1C"/>
    <w:rsid w:val="00C300E3"/>
    <w:rsid w:val="00C32626"/>
    <w:rsid w:val="00C35E2A"/>
    <w:rsid w:val="00C40179"/>
    <w:rsid w:val="00C5331B"/>
    <w:rsid w:val="00C54893"/>
    <w:rsid w:val="00C5707D"/>
    <w:rsid w:val="00C60631"/>
    <w:rsid w:val="00C613EF"/>
    <w:rsid w:val="00C6169C"/>
    <w:rsid w:val="00C62A26"/>
    <w:rsid w:val="00C6471E"/>
    <w:rsid w:val="00C648FE"/>
    <w:rsid w:val="00C64D7F"/>
    <w:rsid w:val="00C64D89"/>
    <w:rsid w:val="00C64EE5"/>
    <w:rsid w:val="00C7104F"/>
    <w:rsid w:val="00C76539"/>
    <w:rsid w:val="00C86A51"/>
    <w:rsid w:val="00C910F0"/>
    <w:rsid w:val="00C936EB"/>
    <w:rsid w:val="00C9411A"/>
    <w:rsid w:val="00C94AF7"/>
    <w:rsid w:val="00CA0225"/>
    <w:rsid w:val="00CA0897"/>
    <w:rsid w:val="00CA14F8"/>
    <w:rsid w:val="00CA2371"/>
    <w:rsid w:val="00CA29FD"/>
    <w:rsid w:val="00CA47C1"/>
    <w:rsid w:val="00CB1CF1"/>
    <w:rsid w:val="00CB5C8B"/>
    <w:rsid w:val="00CB7182"/>
    <w:rsid w:val="00CC61F8"/>
    <w:rsid w:val="00CD65FC"/>
    <w:rsid w:val="00CE09EE"/>
    <w:rsid w:val="00CE7217"/>
    <w:rsid w:val="00CE72C7"/>
    <w:rsid w:val="00CF1D59"/>
    <w:rsid w:val="00D012A3"/>
    <w:rsid w:val="00D044E2"/>
    <w:rsid w:val="00D12376"/>
    <w:rsid w:val="00D12AE6"/>
    <w:rsid w:val="00D156BC"/>
    <w:rsid w:val="00D167CE"/>
    <w:rsid w:val="00D176FE"/>
    <w:rsid w:val="00D20314"/>
    <w:rsid w:val="00D20879"/>
    <w:rsid w:val="00D2101B"/>
    <w:rsid w:val="00D21DB7"/>
    <w:rsid w:val="00D340C6"/>
    <w:rsid w:val="00D3691D"/>
    <w:rsid w:val="00D37C2E"/>
    <w:rsid w:val="00D44CD7"/>
    <w:rsid w:val="00D51852"/>
    <w:rsid w:val="00D60E1B"/>
    <w:rsid w:val="00D6177A"/>
    <w:rsid w:val="00D640F0"/>
    <w:rsid w:val="00D65915"/>
    <w:rsid w:val="00D65FB7"/>
    <w:rsid w:val="00D66D53"/>
    <w:rsid w:val="00D67B67"/>
    <w:rsid w:val="00D705C8"/>
    <w:rsid w:val="00D71732"/>
    <w:rsid w:val="00D73579"/>
    <w:rsid w:val="00D77AC2"/>
    <w:rsid w:val="00D81159"/>
    <w:rsid w:val="00D83E1A"/>
    <w:rsid w:val="00D91A8F"/>
    <w:rsid w:val="00DA2F1B"/>
    <w:rsid w:val="00DA696F"/>
    <w:rsid w:val="00DB03AF"/>
    <w:rsid w:val="00DB2E8D"/>
    <w:rsid w:val="00DB678F"/>
    <w:rsid w:val="00DB6BD6"/>
    <w:rsid w:val="00DB7890"/>
    <w:rsid w:val="00DC03D8"/>
    <w:rsid w:val="00DC0FBE"/>
    <w:rsid w:val="00DC33F4"/>
    <w:rsid w:val="00DC4011"/>
    <w:rsid w:val="00DC56BC"/>
    <w:rsid w:val="00DC6889"/>
    <w:rsid w:val="00DC6E08"/>
    <w:rsid w:val="00DD13BE"/>
    <w:rsid w:val="00DD345D"/>
    <w:rsid w:val="00DD4E84"/>
    <w:rsid w:val="00DD5BA4"/>
    <w:rsid w:val="00DE1494"/>
    <w:rsid w:val="00DE21F2"/>
    <w:rsid w:val="00DF21FA"/>
    <w:rsid w:val="00DF783B"/>
    <w:rsid w:val="00E00F9E"/>
    <w:rsid w:val="00E01BDA"/>
    <w:rsid w:val="00E02F93"/>
    <w:rsid w:val="00E078D4"/>
    <w:rsid w:val="00E106BE"/>
    <w:rsid w:val="00E106CA"/>
    <w:rsid w:val="00E119F6"/>
    <w:rsid w:val="00E123B5"/>
    <w:rsid w:val="00E21139"/>
    <w:rsid w:val="00E31A35"/>
    <w:rsid w:val="00E34823"/>
    <w:rsid w:val="00E34C2A"/>
    <w:rsid w:val="00E36C70"/>
    <w:rsid w:val="00E42DEF"/>
    <w:rsid w:val="00E5118B"/>
    <w:rsid w:val="00E52B4F"/>
    <w:rsid w:val="00E5519D"/>
    <w:rsid w:val="00E57CDF"/>
    <w:rsid w:val="00E62D51"/>
    <w:rsid w:val="00E634AB"/>
    <w:rsid w:val="00E6382E"/>
    <w:rsid w:val="00E67801"/>
    <w:rsid w:val="00E75CA8"/>
    <w:rsid w:val="00E770D4"/>
    <w:rsid w:val="00E81208"/>
    <w:rsid w:val="00E83298"/>
    <w:rsid w:val="00E83487"/>
    <w:rsid w:val="00E85AF9"/>
    <w:rsid w:val="00E86D4E"/>
    <w:rsid w:val="00E87EFD"/>
    <w:rsid w:val="00E9273C"/>
    <w:rsid w:val="00E969B9"/>
    <w:rsid w:val="00E97394"/>
    <w:rsid w:val="00EA0774"/>
    <w:rsid w:val="00EB133B"/>
    <w:rsid w:val="00EB232B"/>
    <w:rsid w:val="00EB240D"/>
    <w:rsid w:val="00EB63C8"/>
    <w:rsid w:val="00EC0602"/>
    <w:rsid w:val="00ED07F6"/>
    <w:rsid w:val="00ED1230"/>
    <w:rsid w:val="00ED28AC"/>
    <w:rsid w:val="00EE2F54"/>
    <w:rsid w:val="00EE5319"/>
    <w:rsid w:val="00EF0267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0B1B"/>
    <w:rsid w:val="00F3483A"/>
    <w:rsid w:val="00F3522A"/>
    <w:rsid w:val="00F3524C"/>
    <w:rsid w:val="00F42B0A"/>
    <w:rsid w:val="00F47D83"/>
    <w:rsid w:val="00F52793"/>
    <w:rsid w:val="00F53864"/>
    <w:rsid w:val="00F54238"/>
    <w:rsid w:val="00F55BD8"/>
    <w:rsid w:val="00F561DA"/>
    <w:rsid w:val="00F568CC"/>
    <w:rsid w:val="00F57852"/>
    <w:rsid w:val="00F61BDD"/>
    <w:rsid w:val="00F61FB8"/>
    <w:rsid w:val="00F63AB4"/>
    <w:rsid w:val="00F67E9F"/>
    <w:rsid w:val="00F71032"/>
    <w:rsid w:val="00F71084"/>
    <w:rsid w:val="00F71F5B"/>
    <w:rsid w:val="00F72B96"/>
    <w:rsid w:val="00F74CAB"/>
    <w:rsid w:val="00F74F5F"/>
    <w:rsid w:val="00F8633E"/>
    <w:rsid w:val="00F90A08"/>
    <w:rsid w:val="00F92D53"/>
    <w:rsid w:val="00FA1CAD"/>
    <w:rsid w:val="00FA38AF"/>
    <w:rsid w:val="00FB1C3B"/>
    <w:rsid w:val="00FB57C8"/>
    <w:rsid w:val="00FB7B04"/>
    <w:rsid w:val="00FC1AC4"/>
    <w:rsid w:val="00FC1FCC"/>
    <w:rsid w:val="00FC7567"/>
    <w:rsid w:val="00FD0603"/>
    <w:rsid w:val="00FD0BFE"/>
    <w:rsid w:val="00FD6521"/>
    <w:rsid w:val="00FD7F4B"/>
    <w:rsid w:val="00FE0BF1"/>
    <w:rsid w:val="00FE0DB7"/>
    <w:rsid w:val="00FE1A9D"/>
    <w:rsid w:val="00FE3562"/>
    <w:rsid w:val="00FE3E04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3186035-6365-4e39-8c78-219fa40dd4cd">UX7PN3QV6WVR-444327919-738254</_dlc_DocId>
    <_dlc_DocIdUrl xmlns="c3186035-6365-4e39-8c78-219fa40dd4cd">
      <Url>https://johnholland.sharepoint.com/sites/p/v/mmts/_layouts/15/DocIdRedir.aspx?ID=UX7PN3QV6WVR-444327919-738254</Url>
      <Description>UX7PN3QV6WVR-444327919-738254</Description>
    </_dlc_DocIdUrl>
    <Plant_x0020_Code xmlns="8d8624c6-e5ac-4fe1-9352-ed08f32c9a9e" xsi:nil="true"/>
    <_ip_UnifiedCompliancePolicyUIAction xmlns="http://schemas.microsoft.com/sharepoint/v3" xsi:nil="true"/>
    <Programme_x0020_Type xmlns="8d8624c6-e5ac-4fe1-9352-ed08f32c9a9e" xsi:nil="true"/>
    <Precinct xmlns="8d8624c6-e5ac-4fe1-9352-ed08f32c9a9e" xsi:nil="true"/>
    <lcf76f155ced4ddcb4097134ff3c332f xmlns="8d8624c6-e5ac-4fe1-9352-ed08f32c9a9e">
      <Terms xmlns="http://schemas.microsoft.com/office/infopath/2007/PartnerControls"/>
    </lcf76f155ced4ddcb4097134ff3c332f>
    <TaxCatchAll xmlns="c3186035-6365-4e39-8c78-219fa40dd4cd" xsi:nil="true"/>
    <Class xmlns="8d8624c6-e5ac-4fe1-9352-ed08f32c9a9e" xsi:nil="true"/>
    <Discipline xmlns="8d8624c6-e5ac-4fe1-9352-ed08f32c9a9e" xsi:nil="true"/>
    <Doc_x0020_Type xmlns="8d8624c6-e5ac-4fe1-9352-ed08f32c9a9e" xsi:nil="true"/>
    <Folder xmlns="8d8624c6-e5ac-4fe1-9352-ed08f32c9a9e" xsi:nil="true"/>
    <Level_x0020_5 xmlns="8d8624c6-e5ac-4fe1-9352-ed08f32c9a9e" xsi:nil="true"/>
    <Level_x0020_4 xmlns="8d8624c6-e5ac-4fe1-9352-ed08f32c9a9e" xsi:nil="true"/>
    <Equipment xmlns="8d8624c6-e5ac-4fe1-9352-ed08f32c9a9e" xsi:nil="true"/>
    <_ip_UnifiedCompliancePolicyProperties xmlns="http://schemas.microsoft.com/sharepoint/v3" xsi:nil="true"/>
    <Revision xmlns="8d8624c6-e5ac-4fe1-9352-ed08f32c9a9e" xsi:nil="true"/>
    <Work_x0020_Type xmlns="8d8624c6-e5ac-4fe1-9352-ed08f32c9a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D80C40A2DA4BBC8505990A67D41D" ma:contentTypeVersion="39" ma:contentTypeDescription="Create a new document." ma:contentTypeScope="" ma:versionID="7b5a53e0ee8589888a0ca4b2514bfce2">
  <xsd:schema xmlns:xsd="http://www.w3.org/2001/XMLSchema" xmlns:xs="http://www.w3.org/2001/XMLSchema" xmlns:p="http://schemas.microsoft.com/office/2006/metadata/properties" xmlns:ns1="http://schemas.microsoft.com/sharepoint/v3" xmlns:ns2="8d8624c6-e5ac-4fe1-9352-ed08f32c9a9e" xmlns:ns3="c3186035-6365-4e39-8c78-219fa40dd4cd" targetNamespace="http://schemas.microsoft.com/office/2006/metadata/properties" ma:root="true" ma:fieldsID="72a56cc51827bf7046cdbad1df986cb4" ns1:_="" ns2:_="" ns3:_="">
    <xsd:import namespace="http://schemas.microsoft.com/sharepoint/v3"/>
    <xsd:import namespace="8d8624c6-e5ac-4fe1-9352-ed08f32c9a9e"/>
    <xsd:import namespace="c3186035-6365-4e39-8c78-219fa40dd4cd"/>
    <xsd:element name="properties">
      <xsd:complexType>
        <xsd:sequence>
          <xsd:element name="documentManagement">
            <xsd:complexType>
              <xsd:all>
                <xsd:element ref="ns2:Precinct" minOccurs="0"/>
                <xsd:element ref="ns2:Doc_x0020_Type" minOccurs="0"/>
                <xsd:element ref="ns2:Programme_x0020_Type" minOccurs="0"/>
                <xsd:element ref="ns2:Work_x0020_Type" minOccurs="0"/>
                <xsd:element ref="ns2:Revision" minOccurs="0"/>
                <xsd:element ref="ns2:MediaServiceMetadata" minOccurs="0"/>
                <xsd:element ref="ns2:MediaServiceFastMetadata" minOccurs="0"/>
                <xsd:element ref="ns2:Discipline" minOccurs="0"/>
                <xsd:element ref="ns2:Class" minOccurs="0"/>
                <xsd:element ref="ns2:Equipment" minOccurs="0"/>
                <xsd:element ref="ns2:Plant_x0020_Code" minOccurs="0"/>
                <xsd:element ref="ns2:Folder" minOccurs="0"/>
                <xsd:element ref="ns3:SharedWithUsers" minOccurs="0"/>
                <xsd:element ref="ns3:SharedWithDetails" minOccurs="0"/>
                <xsd:element ref="ns2:Level_x0020_4" minOccurs="0"/>
                <xsd:element ref="ns2:Level_x0020_5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24c6-e5ac-4fe1-9352-ed08f32c9a9e" elementFormDefault="qualified">
    <xsd:import namespace="http://schemas.microsoft.com/office/2006/documentManagement/types"/>
    <xsd:import namespace="http://schemas.microsoft.com/office/infopath/2007/PartnerControls"/>
    <xsd:element name="Precinct" ma:index="1" nillable="true" ma:displayName="Precinct" ma:format="Dropdown" ma:indexed="true" ma:internalName="Precinct">
      <xsd:simpleType>
        <xsd:restriction base="dms:Choice">
          <xsd:enumeration value="Arden St Station"/>
          <xsd:enumeration value="Parkville Station"/>
          <xsd:enumeration value="Plant &amp; Equipment"/>
          <xsd:enumeration value="Precinct Wide"/>
          <xsd:enumeration value="Tunnel"/>
          <xsd:enumeration value="Western Portal"/>
          <xsd:enumeration value="1310 Contract Programme"/>
          <xsd:enumeration value="1320 Target Programme"/>
          <xsd:enumeration value="1330 Working Programme"/>
          <xsd:enumeration value="1340 Look-Ahead Programme"/>
        </xsd:restriction>
      </xsd:simpleType>
    </xsd:element>
    <xsd:element name="Doc_x0020_Type" ma:index="2" nillable="true" ma:displayName="Doc Type" ma:format="Dropdown" ma:internalName="Doc_x0020_Type">
      <xsd:simpleType>
        <xsd:restriction base="dms:Choice">
          <xsd:enumeration value="Advice"/>
          <xsd:enumeration value="Alert"/>
          <xsd:enumeration value="Application"/>
          <xsd:enumeration value="Assessment"/>
          <xsd:enumeration value="Audit &amp; Inspection"/>
          <xsd:enumeration value="Calculation"/>
          <xsd:enumeration value="Certificate"/>
          <xsd:enumeration value="Checklist"/>
          <xsd:enumeration value="Client Design Waiver"/>
          <xsd:enumeration value="Code Compliance"/>
          <xsd:enumeration value="Compliant"/>
          <xsd:enumeration value="Dashboard"/>
          <xsd:enumeration value="DBYD"/>
          <xsd:enumeration value="Declaration"/>
          <xsd:enumeration value="Defect"/>
          <xsd:enumeration value="Direction"/>
          <xsd:enumeration value="Docket"/>
          <xsd:enumeration value="Drawing"/>
          <xsd:enumeration value="Estimate"/>
          <xsd:enumeration value="Extension of Time"/>
          <xsd:enumeration value="Event"/>
          <xsd:enumeration value="Forecast"/>
          <xsd:enumeration value="Form"/>
          <xsd:enumeration value="Inspection &amp; Test Plan"/>
          <xsd:enumeration value="Insurance"/>
          <xsd:enumeration value="Letter"/>
          <xsd:enumeration value="List"/>
          <xsd:enumeration value="Management Plan"/>
          <xsd:enumeration value="Manual"/>
          <xsd:enumeration value="Map"/>
          <xsd:enumeration value="Matrix"/>
          <xsd:enumeration value="MDR"/>
          <xsd:enumeration value="MSDS"/>
          <xsd:enumeration value="Meeting Minutes &amp; Agenda"/>
          <xsd:enumeration value="Memo"/>
          <xsd:enumeration value="Method Statement"/>
          <xsd:enumeration value="NCR"/>
          <xsd:enumeration value="Notification"/>
          <xsd:enumeration value="Permits &amp; Approval"/>
          <xsd:enumeration value="Photo"/>
          <xsd:enumeration value="Plan"/>
          <xsd:enumeration value="Procedure"/>
          <xsd:enumeration value="Programme"/>
          <xsd:enumeration value="Progress Claim"/>
          <xsd:enumeration value="Project Lessons Learnt"/>
          <xsd:enumeration value="Publication/Presentation"/>
          <xsd:enumeration value="Recommendation"/>
          <xsd:enumeration value="Record"/>
          <xsd:enumeration value="Redline"/>
          <xsd:enumeration value="Register"/>
          <xsd:enumeration value="Report"/>
          <xsd:enumeration value="RFI"/>
          <xsd:enumeration value="Schedule"/>
          <xsd:enumeration value="Site Instruction"/>
          <xsd:enumeration value="Sketch Specification"/>
          <xsd:enumeration value="Specification"/>
          <xsd:enumeration value="Subcontract"/>
          <xsd:enumeration value="Submission"/>
          <xsd:enumeration value="Supply Agreement"/>
          <xsd:enumeration value="Services Agreement"/>
          <xsd:enumeration value="Survey"/>
          <xsd:enumeration value="Task Risk Assessment"/>
          <xsd:enumeration value="Technical Note"/>
          <xsd:enumeration value="Template"/>
          <xsd:enumeration value="Temporary Works"/>
          <xsd:enumeration value="Work Place Risk Assessment"/>
          <xsd:enumeration value="Work Lot"/>
          <xsd:enumeration value="Variation"/>
          <xsd:enumeration value="Video"/>
          <xsd:enumeration value="VOC"/>
        </xsd:restriction>
      </xsd:simpleType>
    </xsd:element>
    <xsd:element name="Programme_x0020_Type" ma:index="3" nillable="true" ma:displayName="Programme Type" ma:format="Dropdown" ma:internalName="Programme_x0020_Type">
      <xsd:simpleType>
        <xsd:restriction base="dms:Choice">
          <xsd:enumeration value="Construction"/>
          <xsd:enumeration value="Design"/>
          <xsd:enumeration value="Independent Reviewer"/>
          <xsd:enumeration value="Look Ahead"/>
          <xsd:enumeration value="Proof Engineer"/>
        </xsd:restriction>
      </xsd:simpleType>
    </xsd:element>
    <xsd:element name="Work_x0020_Type" ma:index="4" nillable="true" ma:displayName="Work Type" ma:format="Dropdown" ma:internalName="Work_x0020_Type">
      <xsd:simpleType>
        <xsd:restriction base="dms:Choice">
          <xsd:enumeration value="Permanent Works"/>
          <xsd:enumeration value="Temporary Works"/>
        </xsd:restriction>
      </xsd:simpleType>
    </xsd:element>
    <xsd:element name="Revision" ma:index="5" nillable="true" ma:displayName="Revision" ma:internalName="Revision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Architectural"/>
          <xsd:enumeration value="Building"/>
          <xsd:enumeration value="Commissioning"/>
          <xsd:enumeration value="Civil"/>
          <xsd:enumeration value="Commercial"/>
          <xsd:enumeration value="Design"/>
          <xsd:enumeration value="Electrical"/>
          <xsd:enumeration value="Environment"/>
          <xsd:enumeration value="Finance"/>
          <xsd:enumeration value="Geotechnical"/>
          <xsd:enumeration value="Human Resources"/>
          <xsd:enumeration value="Industrial Relations"/>
          <xsd:enumeration value="Mechanical &amp; Electrical"/>
          <xsd:enumeration value="Planning"/>
          <xsd:enumeration value="Procurement"/>
          <xsd:enumeration value="Quality"/>
          <xsd:enumeration value="Safety"/>
          <xsd:enumeration value="Stakeholder Mgmt"/>
          <xsd:enumeration value="Systems"/>
          <xsd:enumeration value="Tunnel"/>
          <xsd:enumeration value="Utilities"/>
        </xsd:restriction>
      </xsd:simpleType>
    </xsd:element>
    <xsd:element name="Class" ma:index="16" nillable="true" ma:displayName="Class" ma:list="{375773c0-72d2-4388-994f-7e28fd32b90f}" ma:internalName="Class" ma:showField="LinkTitleNoMenu">
      <xsd:simpleType>
        <xsd:restriction base="dms:Lookup"/>
      </xsd:simpleType>
    </xsd:element>
    <xsd:element name="Equipment" ma:index="17" nillable="true" ma:displayName="Equipment" ma:list="{b3a2e334-348f-4199-b579-e2b3aeccc28e}" ma:internalName="Equipment" ma:showField="LinkTitleNoMenu">
      <xsd:simpleType>
        <xsd:restriction base="dms:Lookup"/>
      </xsd:simpleType>
    </xsd:element>
    <xsd:element name="Plant_x0020_Code" ma:index="18" nillable="true" ma:displayName="PlantCode" ma:list="{39699d7f-b803-4cec-88f9-3eba3dd0b0e2}" ma:internalName="Plant_x0020_Code" ma:readOnly="false" ma:showField="LinkTitleNoMenu">
      <xsd:simpleType>
        <xsd:restriction base="dms:Lookup"/>
      </xsd:simpleType>
    </xsd:element>
    <xsd:element name="Folder" ma:index="19" nillable="true" ma:displayName="Folder" ma:format="Dropdown" ma:indexed="true" ma:internalName="Folder">
      <xsd:simpleType>
        <xsd:restriction base="dms:Choice">
          <xsd:enumeration value="0100 Client"/>
          <xsd:enumeration value="0200 Variations EOT"/>
          <xsd:enumeration value="0300 Progress Claims &amp; Escalation"/>
          <xsd:enumeration value="0400 Cost Control"/>
          <xsd:enumeration value="0500 Subcontractors"/>
          <xsd:enumeration value="0600 Suppliers"/>
          <xsd:enumeration value="0700 Plant &amp; Building &amp; Asset"/>
          <xsd:enumeration value="0800 Personnel &amp; Training"/>
          <xsd:enumeration value="0900 WHS"/>
          <xsd:enumeration value="1000 Government Bodies"/>
          <xsd:enumeration value="1100 Insurance"/>
          <xsd:enumeration value="1300 Planning"/>
          <xsd:enumeration value="1400 Construction"/>
          <xsd:enumeration value="1500 Accounting"/>
          <xsd:enumeration value="1600 Community"/>
          <xsd:enumeration value="1700 Quality"/>
          <xsd:enumeration value="1800 Contract Documents"/>
          <xsd:enumeration value="1900 Tender Documents"/>
          <xsd:enumeration value="2000 Design &amp; Consultants"/>
          <xsd:enumeration value="2100 Reports"/>
          <xsd:enumeration value="2200 SQE Risk Management"/>
          <xsd:enumeration value="2300 Environment"/>
          <xsd:enumeration value="2400 Sustainability"/>
          <xsd:enumeration value="2500 Photos"/>
          <xsd:enumeration value="2600 Misc"/>
        </xsd:restriction>
      </xsd:simpleType>
    </xsd:element>
    <xsd:element name="Level_x0020_4" ma:index="22" nillable="true" ma:displayName="Level 4" ma:list="{d55542c0-1104-4bcc-b45e-8289606512a4}" ma:internalName="Level_x0020_4" ma:showField="LinkTitleNoMenu">
      <xsd:simpleType>
        <xsd:restriction base="dms:Lookup"/>
      </xsd:simpleType>
    </xsd:element>
    <xsd:element name="Level_x0020_5" ma:index="23" nillable="true" ma:displayName="Level 5" ma:list="{ba0bea8f-8108-463c-9e06-9b4bf8b2d8e6}" ma:internalName="Level_x0020_5" ma:showField="LinkTitleNoMenu">
      <xsd:simpleType>
        <xsd:restriction base="dms:Lookup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6" nillable="true" ma:displayName="MediaServiceLocation" ma:internalName="MediaServiceLocation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7eaba14-34da-443b-af46-2baf102ba6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86035-6365-4e39-8c78-219fa40dd4c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3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0" nillable="true" ma:displayName="Taxonomy Catch All Column" ma:hidden="true" ma:list="{55376bf0-982c-4d95-9377-de45008a9fff}" ma:internalName="TaxCatchAll" ma:showField="CatchAllData" ma:web="c3186035-6365-4e39-8c78-219fa40dd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root>
  <Title/>
  <Subtitle/>
  <Date/>
</root>
</file>

<file path=customXml/itemProps1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0AE355-32CF-4907-9A1D-0F8D09C0DEA0}">
  <ds:schemaRefs>
    <ds:schemaRef ds:uri="http://schemas.microsoft.com/office/2006/metadata/properties"/>
    <ds:schemaRef ds:uri="http://schemas.microsoft.com/office/infopath/2007/PartnerControls"/>
    <ds:schemaRef ds:uri="c3186035-6365-4e39-8c78-219fa40dd4cd"/>
    <ds:schemaRef ds:uri="8d8624c6-e5ac-4fe1-9352-ed08f32c9a9e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BFD238D-7A41-4BA9-B3D6-17A9038F3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8624c6-e5ac-4fe1-9352-ed08f32c9a9e"/>
    <ds:schemaRef ds:uri="c3186035-6365-4e39-8c78-219fa40dd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BD9148-46E6-493E-8598-F9F03B41226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E9A6618-2E60-415B-B7B9-559822CC9ED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5475032-7D3B-464E-9442-7D5434A3E7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Template.dotx</Template>
  <TotalTime>497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Nicholas Blaich-CYP</cp:lastModifiedBy>
  <cp:revision>202</cp:revision>
  <cp:lastPrinted>2022-10-03T03:23:00Z</cp:lastPrinted>
  <dcterms:created xsi:type="dcterms:W3CDTF">2022-09-29T10:02:00Z</dcterms:created>
  <dcterms:modified xsi:type="dcterms:W3CDTF">2022-11-24T01:52:00Z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0x0101004B99D80C40A2DA4BBC8505990A67D41D</vt:lpwstr>
  </property>
  <property fmtid="{D5CDD505-2E9C-101B-9397-08002B2CF9AE}" pid="3" name="_dlc_DocIdItemGuid">
    <vt:lpwstr>b6bd155d-3136-4ce5-9dc0-c5d43dfc0485</vt:lpwstr>
  </property>
  <property fmtid="{D5CDD505-2E9C-101B-9397-08002B2CF9AE}" pid="4" name="MediaServiceImageTags">
    <vt:lpwstr/>
  </property>
</Properties>
</file>