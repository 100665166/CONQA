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6428" w14:textId="41F8EB1D" w:rsidR="00333703" w:rsidRDefault="000C7BD8" w:rsidP="00333703">
      <w:pPr>
        <w:pStyle w:val="Heading1"/>
      </w:pPr>
      <w:r>
        <w:rPr>
          <w:rFonts w:cstheme="minorHAnsi"/>
        </w:rPr>
        <w:t>ITP000</w:t>
      </w:r>
      <w:r w:rsidR="00860D1C">
        <w:rPr>
          <w:rFonts w:cstheme="minorHAnsi"/>
        </w:rPr>
        <w:t>6</w:t>
      </w:r>
      <w:r>
        <w:rPr>
          <w:rFonts w:cstheme="minorHAnsi"/>
        </w:rPr>
        <w:t xml:space="preserve"> </w:t>
      </w:r>
      <w:r w:rsidR="00333E81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60D1C">
        <w:rPr>
          <w:rFonts w:cstheme="minorHAnsi"/>
        </w:rPr>
        <w:t xml:space="preserve">Pavement </w:t>
      </w:r>
      <w:r w:rsidR="00B80898">
        <w:rPr>
          <w:rFonts w:cstheme="minorHAnsi"/>
        </w:rPr>
        <w:t xml:space="preserve">Type </w:t>
      </w:r>
      <w:r w:rsidR="00E56D0A">
        <w:rPr>
          <w:rFonts w:cstheme="minorHAnsi"/>
        </w:rPr>
        <w:t>5</w:t>
      </w:r>
      <w:r w:rsidR="00860D1C">
        <w:rPr>
          <w:rFonts w:cstheme="minorHAnsi"/>
        </w:rPr>
        <w:t xml:space="preserve"> PT0</w:t>
      </w:r>
      <w:r w:rsidR="00E56D0A">
        <w:rPr>
          <w:rFonts w:cstheme="minorHAnsi"/>
        </w:rPr>
        <w:t>5</w:t>
      </w:r>
      <w:r w:rsidR="00B80898">
        <w:rPr>
          <w:rFonts w:cstheme="minorHAnsi"/>
        </w:rPr>
        <w:t xml:space="preserve"> </w:t>
      </w:r>
      <w:r w:rsidR="00E56D0A">
        <w:t xml:space="preserve">Proposed Crossover </w:t>
      </w:r>
      <w:r w:rsidR="00B80898">
        <w:t xml:space="preserve"> </w:t>
      </w:r>
    </w:p>
    <w:p w14:paraId="297B13A5" w14:textId="77777777" w:rsidR="00333703" w:rsidRDefault="00E418A6" w:rsidP="00924B02">
      <w:pPr>
        <w:pStyle w:val="Heading3"/>
      </w:pPr>
      <w:r>
        <w:t>SUBGRADE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992"/>
        <w:gridCol w:w="1276"/>
        <w:gridCol w:w="567"/>
        <w:gridCol w:w="992"/>
        <w:gridCol w:w="567"/>
        <w:gridCol w:w="992"/>
        <w:gridCol w:w="567"/>
        <w:gridCol w:w="1134"/>
      </w:tblGrid>
      <w:tr w:rsidR="00333703" w:rsidRPr="00A4198C" w14:paraId="6EA810F1" w14:textId="77777777" w:rsidTr="003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71AD74DC" w14:textId="77777777" w:rsidR="00333703" w:rsidRPr="00154DDB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087" w:type="dxa"/>
            <w:gridSpan w:val="3"/>
          </w:tcPr>
          <w:p w14:paraId="2669068C" w14:textId="77777777" w:rsidR="00333703" w:rsidRPr="00A4198C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276" w:type="dxa"/>
            <w:tcBorders>
              <w:bottom w:val="nil"/>
            </w:tcBorders>
            <w:noWrap/>
          </w:tcPr>
          <w:p w14:paraId="262CEE9F" w14:textId="77777777" w:rsidR="00333703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24CB015C" w14:textId="77777777" w:rsidR="00333703" w:rsidRPr="00A4198C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1AFFF7B9" w14:textId="77777777" w:rsidR="00333703" w:rsidRPr="00A4198C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68CF2AC1" w14:textId="77777777" w:rsidR="00333703" w:rsidRPr="00A4198C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</w:t>
            </w:r>
            <w:r w:rsidR="00200BC3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 xml:space="preserve"> PARTY</w:t>
            </w:r>
          </w:p>
        </w:tc>
      </w:tr>
      <w:tr w:rsidR="00333703" w:rsidRPr="00A4198C" w14:paraId="5D490DB2" w14:textId="77777777" w:rsidTr="003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409EDDCB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29AF927C" w14:textId="77777777" w:rsidR="00333703" w:rsidRPr="00154DDB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4F935B70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6327C0F6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992" w:type="dxa"/>
          </w:tcPr>
          <w:p w14:paraId="07227F14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276" w:type="dxa"/>
            <w:tcBorders>
              <w:top w:val="nil"/>
            </w:tcBorders>
            <w:noWrap/>
            <w:hideMark/>
          </w:tcPr>
          <w:p w14:paraId="5171D059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1652B502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7DF6DCEC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028649B7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74C6AE3F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05178CA5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737B53C1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E56D0A" w:rsidRPr="006345FB" w14:paraId="34FFB9C6" w14:textId="77777777" w:rsidTr="00860D1C">
        <w:trPr>
          <w:trHeight w:val="480"/>
        </w:trPr>
        <w:tc>
          <w:tcPr>
            <w:tcW w:w="2122" w:type="dxa"/>
            <w:hideMark/>
          </w:tcPr>
          <w:p w14:paraId="569F45CC" w14:textId="77777777" w:rsidR="00E56D0A" w:rsidRPr="006345FB" w:rsidRDefault="00E56D0A" w:rsidP="00E56D0A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Test roll subgrade</w:t>
            </w:r>
          </w:p>
        </w:tc>
        <w:tc>
          <w:tcPr>
            <w:tcW w:w="992" w:type="dxa"/>
            <w:shd w:val="clear" w:color="auto" w:fill="FFCC99"/>
            <w:noWrap/>
            <w:hideMark/>
          </w:tcPr>
          <w:p w14:paraId="37457EAC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882158572"/>
                <w:placeholder>
                  <w:docPart w:val="D100F46853A741889B2174BDB36A9BA0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T</w:t>
                </w:r>
              </w:sdtContent>
            </w:sdt>
          </w:p>
        </w:tc>
        <w:tc>
          <w:tcPr>
            <w:tcW w:w="1559" w:type="dxa"/>
            <w:gridSpan w:val="2"/>
          </w:tcPr>
          <w:p w14:paraId="001964FB" w14:textId="72DB0349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2A489B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  <w:hideMark/>
          </w:tcPr>
          <w:p w14:paraId="69439226" w14:textId="34B98FA9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Subgrade to withstand test rolling 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NA according to S.D.X6</w:t>
            </w:r>
          </w:p>
        </w:tc>
        <w:tc>
          <w:tcPr>
            <w:tcW w:w="992" w:type="dxa"/>
          </w:tcPr>
          <w:p w14:paraId="604AB902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2DA87D36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33D84148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2083596312"/>
                <w:placeholder>
                  <w:docPart w:val="6805D73CC1BA4B028CA6ED7FB5353336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0A4D37A2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FFFFFF" w:themeFill="background1"/>
            <w:noWrap/>
            <w:hideMark/>
          </w:tcPr>
          <w:p w14:paraId="4F5BF879" w14:textId="307DD7EF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518190372"/>
                <w:placeholder>
                  <w:docPart w:val="1F7E426AD4D14AF1B5C128CE8AFD7F9C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165823C2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4E608F3C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93552031"/>
                <w:placeholder>
                  <w:docPart w:val="D7F2225A53204754B765B7CF20DD72C3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6963CEC1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E56D0A" w:rsidRPr="006345FB" w14:paraId="2C3F9965" w14:textId="77777777" w:rsidTr="00860D1C">
        <w:trPr>
          <w:trHeight w:val="480"/>
        </w:trPr>
        <w:tc>
          <w:tcPr>
            <w:tcW w:w="2122" w:type="dxa"/>
            <w:vMerge w:val="restart"/>
            <w:hideMark/>
          </w:tcPr>
          <w:p w14:paraId="5186BDD7" w14:textId="77777777" w:rsidR="00E56D0A" w:rsidRPr="006345FB" w:rsidRDefault="00E56D0A" w:rsidP="00E56D0A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Testing of subgrade level</w:t>
            </w:r>
          </w:p>
        </w:tc>
        <w:tc>
          <w:tcPr>
            <w:tcW w:w="992" w:type="dxa"/>
            <w:vMerge w:val="restart"/>
            <w:shd w:val="clear" w:color="auto" w:fill="FFCC99"/>
            <w:noWrap/>
            <w:hideMark/>
          </w:tcPr>
          <w:p w14:paraId="392DC3F0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389185826"/>
                <w:placeholder>
                  <w:docPart w:val="05957F90567A4A56A2AA7FE6A8BEC494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T</w:t>
                </w:r>
              </w:sdtContent>
            </w:sdt>
          </w:p>
        </w:tc>
        <w:tc>
          <w:tcPr>
            <w:tcW w:w="1559" w:type="dxa"/>
            <w:gridSpan w:val="2"/>
            <w:vMerge w:val="restart"/>
          </w:tcPr>
          <w:p w14:paraId="2BC29811" w14:textId="1A9ECD70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2A489B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  <w:vMerge w:val="restart"/>
            <w:hideMark/>
          </w:tcPr>
          <w:p w14:paraId="5786408C" w14:textId="7445D33D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Subgrade Compaction NA according to S.D.X.10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 </w:t>
            </w:r>
          </w:p>
        </w:tc>
        <w:tc>
          <w:tcPr>
            <w:tcW w:w="992" w:type="dxa"/>
          </w:tcPr>
          <w:p w14:paraId="54671BD1" w14:textId="3410EA8D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NA</w:t>
            </w:r>
          </w:p>
          <w:p w14:paraId="12A2FC6B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11BA4008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31373E5C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894248492"/>
                <w:placeholder>
                  <w:docPart w:val="6246FE535D41455286A8A658B3A29AB7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</w:tcPr>
          <w:p w14:paraId="2F6025E4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shd w:val="clear" w:color="auto" w:fill="FFFFFF" w:themeFill="background1"/>
            <w:noWrap/>
            <w:hideMark/>
          </w:tcPr>
          <w:p w14:paraId="169A66D6" w14:textId="69C13C7B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2141219043"/>
                <w:placeholder>
                  <w:docPart w:val="353E3F2136C24EE6AE1F89CCA85DBD44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</w:tcPr>
          <w:p w14:paraId="3C67CC66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751948C8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641230205"/>
                <w:placeholder>
                  <w:docPart w:val="B7EE380199DD4BBAA67B4BE239F7642A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</w:tcPr>
          <w:p w14:paraId="660A17CA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E56D0A" w:rsidRPr="006345FB" w14:paraId="7802209C" w14:textId="77777777" w:rsidTr="00860D1C">
        <w:trPr>
          <w:trHeight w:val="270"/>
        </w:trPr>
        <w:tc>
          <w:tcPr>
            <w:tcW w:w="2122" w:type="dxa"/>
            <w:vMerge/>
            <w:hideMark/>
          </w:tcPr>
          <w:p w14:paraId="1EEC7895" w14:textId="77777777" w:rsidR="00E56D0A" w:rsidRPr="006345FB" w:rsidRDefault="00E56D0A" w:rsidP="00E56D0A">
            <w:pPr>
              <w:pStyle w:val="ListParagraph"/>
              <w:ind w:left="306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shd w:val="clear" w:color="auto" w:fill="FFCC99"/>
            <w:noWrap/>
            <w:hideMark/>
          </w:tcPr>
          <w:p w14:paraId="70DAAB24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0FE47B11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vMerge/>
            <w:hideMark/>
          </w:tcPr>
          <w:p w14:paraId="4B51FFBC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</w:tcPr>
          <w:p w14:paraId="23CCB0DB" w14:textId="20FA02AB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Subgrade material – crushed rock / clay</w:t>
            </w:r>
          </w:p>
        </w:tc>
        <w:tc>
          <w:tcPr>
            <w:tcW w:w="1276" w:type="dxa"/>
          </w:tcPr>
          <w:p w14:paraId="7EA98810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48D5CB18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4CDD262B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noWrap/>
            <w:hideMark/>
          </w:tcPr>
          <w:p w14:paraId="5B0E2047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47F929C5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CC44C93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51BA6D5B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E56D0A" w:rsidRPr="006345FB" w14:paraId="5371C26C" w14:textId="77777777" w:rsidTr="003A4C67">
        <w:trPr>
          <w:trHeight w:val="240"/>
        </w:trPr>
        <w:tc>
          <w:tcPr>
            <w:tcW w:w="2122" w:type="dxa"/>
            <w:vMerge w:val="restart"/>
            <w:hideMark/>
          </w:tcPr>
          <w:p w14:paraId="04A9F7BD" w14:textId="77777777" w:rsidR="00E56D0A" w:rsidRPr="006345FB" w:rsidRDefault="00E56D0A" w:rsidP="00E56D0A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Level of sub-grade</w:t>
            </w:r>
          </w:p>
        </w:tc>
        <w:tc>
          <w:tcPr>
            <w:tcW w:w="992" w:type="dxa"/>
            <w:vMerge w:val="restart"/>
            <w:noWrap/>
            <w:hideMark/>
          </w:tcPr>
          <w:p w14:paraId="0791B2E7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891488836"/>
                <w:placeholder>
                  <w:docPart w:val="A102B06B05AD4843A6B030E85F2AB1CE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M</w:t>
                </w:r>
              </w:sdtContent>
            </w:sdt>
          </w:p>
        </w:tc>
        <w:tc>
          <w:tcPr>
            <w:tcW w:w="1559" w:type="dxa"/>
            <w:gridSpan w:val="2"/>
            <w:vMerge w:val="restart"/>
          </w:tcPr>
          <w:p w14:paraId="52B67121" w14:textId="70CB094B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2A489B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</w:tcPr>
          <w:p w14:paraId="3C1ED2D5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Earthworks shall be finished to conform to the levels, lines, grades and cross-sections specified or shown on the drawings</w:t>
            </w:r>
          </w:p>
          <w:p w14:paraId="058B190A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444C3813" w14:textId="55A380FD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shd w:val="clear" w:color="auto" w:fill="000000"/>
          </w:tcPr>
          <w:p w14:paraId="3B100785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-</w:t>
            </w:r>
          </w:p>
        </w:tc>
        <w:tc>
          <w:tcPr>
            <w:tcW w:w="1276" w:type="dxa"/>
            <w:shd w:val="clear" w:color="auto" w:fill="000000"/>
            <w:hideMark/>
          </w:tcPr>
          <w:p w14:paraId="70FD5241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-</w:t>
            </w:r>
          </w:p>
        </w:tc>
        <w:tc>
          <w:tcPr>
            <w:tcW w:w="567" w:type="dxa"/>
            <w:vMerge w:val="restart"/>
            <w:noWrap/>
            <w:hideMark/>
          </w:tcPr>
          <w:p w14:paraId="414978C1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894705811"/>
                <w:placeholder>
                  <w:docPart w:val="B46F874F63D643CFBAF430FAC1B29FD3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</w:tcPr>
          <w:p w14:paraId="3AAA68BE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368118B1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382445699"/>
                <w:placeholder>
                  <w:docPart w:val="F2AFBD0662AB4BD190F011EDE774A308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vMerge w:val="restart"/>
            <w:noWrap/>
          </w:tcPr>
          <w:p w14:paraId="119D05B6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4FF0CE90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620223504"/>
                <w:placeholder>
                  <w:docPart w:val="D9FE63FEE94140E698CFE8C214379C66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</w:tcPr>
          <w:p w14:paraId="64315409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0C753830" w14:textId="77777777" w:rsidTr="003A4C67">
        <w:trPr>
          <w:trHeight w:val="480"/>
        </w:trPr>
        <w:tc>
          <w:tcPr>
            <w:tcW w:w="2122" w:type="dxa"/>
            <w:vMerge/>
            <w:hideMark/>
          </w:tcPr>
          <w:p w14:paraId="4E3C8B51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03B9735A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7C8AFDC3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7B361946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Width: </w:t>
            </w:r>
            <w:r w:rsidRPr="006345FB">
              <w:rPr>
                <w:rFonts w:ascii="Calibri" w:eastAsia="Times New Roman" w:hAnsi="Calibri" w:cs="Calibri"/>
                <w:szCs w:val="18"/>
                <w:lang w:eastAsia="en-AU"/>
              </w:rPr>
              <w:t>±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 50mm from right angles to the design line.</w:t>
            </w:r>
          </w:p>
        </w:tc>
        <w:tc>
          <w:tcPr>
            <w:tcW w:w="992" w:type="dxa"/>
          </w:tcPr>
          <w:p w14:paraId="657480F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4183C11F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769489BE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3B7522CD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17C4F827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7A70B64C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510E8269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34ADD947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4204B0DA" w14:textId="77777777" w:rsidTr="003A4C67">
        <w:trPr>
          <w:trHeight w:val="480"/>
        </w:trPr>
        <w:tc>
          <w:tcPr>
            <w:tcW w:w="2122" w:type="dxa"/>
            <w:vMerge/>
            <w:hideMark/>
          </w:tcPr>
          <w:p w14:paraId="07F9302E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7DBA04A9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6451D130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31D2F9C7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Level: mean deviation from design no more than +15 to -30mm, max. below the specified level</w:t>
            </w:r>
          </w:p>
        </w:tc>
        <w:tc>
          <w:tcPr>
            <w:tcW w:w="992" w:type="dxa"/>
          </w:tcPr>
          <w:p w14:paraId="05C50AE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733F2D6E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59BED10A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0866650C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5B3F2CDD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21A8FA45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6A95F6B1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1625C509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2912888A" w14:textId="77777777" w:rsidTr="003A4C67">
        <w:trPr>
          <w:trHeight w:val="480"/>
        </w:trPr>
        <w:tc>
          <w:tcPr>
            <w:tcW w:w="2122" w:type="dxa"/>
            <w:vMerge/>
            <w:hideMark/>
          </w:tcPr>
          <w:p w14:paraId="49017915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588EE4F5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7CF26C08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7B2777B9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Thickness: Not more than 15mm less than the specified thickness.</w:t>
            </w:r>
          </w:p>
        </w:tc>
        <w:tc>
          <w:tcPr>
            <w:tcW w:w="992" w:type="dxa"/>
          </w:tcPr>
          <w:p w14:paraId="3428E81F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205DC71A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48AC021E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09DA124B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DFC6F1D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283F50ED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20106014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2F4299C9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7139E1A2" w14:textId="77777777" w:rsidTr="003A4C67">
        <w:trPr>
          <w:trHeight w:val="720"/>
        </w:trPr>
        <w:tc>
          <w:tcPr>
            <w:tcW w:w="2122" w:type="dxa"/>
            <w:vMerge/>
            <w:hideMark/>
          </w:tcPr>
          <w:p w14:paraId="470CEBC7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55BDFC5F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7487A27F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1271E81D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Shape: No point on the surface of the pavement layer shall vary by more than 8mm from a 3m straight edge or 10mm from a 6m straight edge.</w:t>
            </w:r>
          </w:p>
        </w:tc>
        <w:tc>
          <w:tcPr>
            <w:tcW w:w="992" w:type="dxa"/>
          </w:tcPr>
          <w:p w14:paraId="36E24B5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227057C4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4AE3BEE9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1E1FE024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47E68358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71499EA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0579A9F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2BD3A3A6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5491E4E2" w14:textId="502F8F21" w:rsidR="00333703" w:rsidRDefault="00333703" w:rsidP="00333703"/>
    <w:p w14:paraId="4B92B60F" w14:textId="4E52D06B" w:rsidR="002B79D2" w:rsidRDefault="002B79D2" w:rsidP="00333703"/>
    <w:p w14:paraId="5A128059" w14:textId="7C75B5CB" w:rsidR="002B79D2" w:rsidRDefault="002B79D2" w:rsidP="00333703"/>
    <w:p w14:paraId="4ACC1C17" w14:textId="77777777" w:rsidR="00860D1C" w:rsidRDefault="00860D1C" w:rsidP="00333703"/>
    <w:p w14:paraId="188E5AE9" w14:textId="76688845" w:rsidR="00D806E5" w:rsidRPr="00E418A6" w:rsidRDefault="00D806E5" w:rsidP="00D806E5">
      <w:pPr>
        <w:pStyle w:val="Heading3"/>
      </w:pPr>
      <w:r w:rsidRPr="00E418A6">
        <w:lastRenderedPageBreak/>
        <w:t>BASE</w:t>
      </w:r>
      <w:r>
        <w:t xml:space="preserve"> LAYER 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1134"/>
        <w:gridCol w:w="1134"/>
        <w:gridCol w:w="567"/>
        <w:gridCol w:w="992"/>
        <w:gridCol w:w="567"/>
        <w:gridCol w:w="992"/>
        <w:gridCol w:w="567"/>
        <w:gridCol w:w="1134"/>
      </w:tblGrid>
      <w:tr w:rsidR="00D806E5" w:rsidRPr="00A4198C" w14:paraId="2E938494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28426BEC" w14:textId="77777777" w:rsidR="00D806E5" w:rsidRPr="00154DDB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229" w:type="dxa"/>
            <w:gridSpan w:val="3"/>
          </w:tcPr>
          <w:p w14:paraId="1732F6F5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134" w:type="dxa"/>
            <w:tcBorders>
              <w:bottom w:val="nil"/>
            </w:tcBorders>
            <w:noWrap/>
          </w:tcPr>
          <w:p w14:paraId="1938CDA7" w14:textId="77777777" w:rsidR="00D806E5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33363F6F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432C4EE7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15DBDBFF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 PARTY</w:t>
            </w:r>
          </w:p>
        </w:tc>
      </w:tr>
      <w:tr w:rsidR="00D806E5" w:rsidRPr="00A4198C" w14:paraId="3C10CB75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6C51EB6B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1DC156EB" w14:textId="77777777" w:rsidR="00D806E5" w:rsidRPr="00154DDB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1D303058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5CBB5192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1134" w:type="dxa"/>
          </w:tcPr>
          <w:p w14:paraId="19353152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134" w:type="dxa"/>
            <w:tcBorders>
              <w:top w:val="nil"/>
            </w:tcBorders>
            <w:noWrap/>
            <w:hideMark/>
          </w:tcPr>
          <w:p w14:paraId="28B1E41E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4B8917C2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6561448B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5F8F64E2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1B1E0A85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6A8650AD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3DD1FE2D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E56D0A" w:rsidRPr="006345FB" w14:paraId="2D5081C9" w14:textId="77777777" w:rsidTr="00B80898">
        <w:trPr>
          <w:trHeight w:val="480"/>
        </w:trPr>
        <w:tc>
          <w:tcPr>
            <w:tcW w:w="2122" w:type="dxa"/>
            <w:vMerge w:val="restart"/>
            <w:hideMark/>
          </w:tcPr>
          <w:p w14:paraId="6B5A0970" w14:textId="77777777" w:rsidR="00E56D0A" w:rsidRPr="006345FB" w:rsidRDefault="00E56D0A" w:rsidP="00E56D0A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Compaction</w:t>
            </w:r>
          </w:p>
        </w:tc>
        <w:tc>
          <w:tcPr>
            <w:tcW w:w="992" w:type="dxa"/>
            <w:vMerge w:val="restart"/>
            <w:shd w:val="clear" w:color="auto" w:fill="FFCC99"/>
            <w:noWrap/>
            <w:hideMark/>
          </w:tcPr>
          <w:p w14:paraId="782907E4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2109105541"/>
                <w:placeholder>
                  <w:docPart w:val="7FA50E90B825482888C3C891657B586B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T</w:t>
                </w:r>
              </w:sdtContent>
            </w:sdt>
          </w:p>
        </w:tc>
        <w:tc>
          <w:tcPr>
            <w:tcW w:w="1559" w:type="dxa"/>
            <w:gridSpan w:val="2"/>
          </w:tcPr>
          <w:p w14:paraId="5920BFEB" w14:textId="45AAEEC3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711A0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</w:tcPr>
          <w:p w14:paraId="2C3ECE6A" w14:textId="6548D558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No compaction testing required for subgrade according to 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  <w:p w14:paraId="00818025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031DB16F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252CA653" w14:textId="577482BF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NA</w:t>
            </w:r>
          </w:p>
        </w:tc>
        <w:tc>
          <w:tcPr>
            <w:tcW w:w="1134" w:type="dxa"/>
          </w:tcPr>
          <w:p w14:paraId="3CF58991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32AB4ED7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156221224"/>
                <w:placeholder>
                  <w:docPart w:val="849B20125C43402DB1D16405011F32C8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  <w:hideMark/>
          </w:tcPr>
          <w:p w14:paraId="70FC5117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1ABFC808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2023623305"/>
                <w:placeholder>
                  <w:docPart w:val="76D4AE9D330E47BD9E4A091EC4A407E6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vMerge w:val="restart"/>
            <w:noWrap/>
            <w:hideMark/>
          </w:tcPr>
          <w:p w14:paraId="4A69AB4E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52DDA55A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274201962"/>
                <w:placeholder>
                  <w:docPart w:val="901772E84FF84EC0AF5561CA5563D9B3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  <w:hideMark/>
          </w:tcPr>
          <w:p w14:paraId="1C1D5B9E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E56D0A" w:rsidRPr="006345FB" w14:paraId="47751A8C" w14:textId="77777777" w:rsidTr="00860D1C">
        <w:trPr>
          <w:trHeight w:val="480"/>
        </w:trPr>
        <w:tc>
          <w:tcPr>
            <w:tcW w:w="2122" w:type="dxa"/>
            <w:vMerge/>
            <w:hideMark/>
          </w:tcPr>
          <w:p w14:paraId="048FB724" w14:textId="77777777" w:rsidR="00E56D0A" w:rsidRPr="006345FB" w:rsidRDefault="00E56D0A" w:rsidP="00E56D0A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18719F9F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5A054B6F" w14:textId="499686BB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711A0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</w:tcPr>
          <w:p w14:paraId="64B47E04" w14:textId="2A93A76C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7B535A08" w14:textId="4747DA6F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47B1EB67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FA0AA0F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21A8BA8C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61095012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3D5199C2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7E846B6F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391A77DD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E56D0A" w:rsidRPr="006345FB" w14:paraId="15BEB22D" w14:textId="77777777" w:rsidTr="00B80898">
        <w:trPr>
          <w:trHeight w:val="720"/>
        </w:trPr>
        <w:tc>
          <w:tcPr>
            <w:tcW w:w="2122" w:type="dxa"/>
            <w:vMerge w:val="restart"/>
            <w:hideMark/>
          </w:tcPr>
          <w:p w14:paraId="72884EB7" w14:textId="77777777" w:rsidR="00E56D0A" w:rsidRPr="006345FB" w:rsidRDefault="00E56D0A" w:rsidP="00E56D0A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Conformity with drawings -</w:t>
            </w:r>
          </w:p>
        </w:tc>
        <w:tc>
          <w:tcPr>
            <w:tcW w:w="992" w:type="dxa"/>
            <w:vMerge w:val="restart"/>
            <w:noWrap/>
            <w:hideMark/>
          </w:tcPr>
          <w:p w14:paraId="7240A4DC" w14:textId="77777777" w:rsidR="00E56D0A" w:rsidRPr="006345FB" w:rsidRDefault="00E56D0A" w:rsidP="00E56D0A">
            <w:pPr>
              <w:jc w:val="center"/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289327661"/>
                <w:placeholder>
                  <w:docPart w:val="12F35521754F445286F9986C75247790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  <w:vMerge w:val="restart"/>
          </w:tcPr>
          <w:p w14:paraId="350178CB" w14:textId="6C999255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711A0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</w:tcPr>
          <w:p w14:paraId="1483DABE" w14:textId="2F0A8C4E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Material: 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75MM THICK CLASS 3 20MM FINE CRUSHED CONCRETE RECYCLED </w:t>
            </w:r>
          </w:p>
        </w:tc>
        <w:tc>
          <w:tcPr>
            <w:tcW w:w="1134" w:type="dxa"/>
          </w:tcPr>
          <w:p w14:paraId="216B5A15" w14:textId="21DAF9A8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75MM THICK CLASS 3 20MM FINE CRUSHED ROCK</w:t>
            </w:r>
          </w:p>
        </w:tc>
        <w:tc>
          <w:tcPr>
            <w:tcW w:w="1134" w:type="dxa"/>
          </w:tcPr>
          <w:p w14:paraId="2E6B8DCE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6F2BD7D2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2053146192"/>
                <w:placeholder>
                  <w:docPart w:val="5D9FD23040AF4C7FB85BB38A7ABC2537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  <w:p w14:paraId="00039824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24F05281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3299E5E6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55157159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  <w:tc>
          <w:tcPr>
            <w:tcW w:w="992" w:type="dxa"/>
            <w:vMerge w:val="restart"/>
            <w:noWrap/>
            <w:hideMark/>
          </w:tcPr>
          <w:p w14:paraId="32AA3BC9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47C46516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5466D961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08AE36A8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1E738B66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  <w:tc>
          <w:tcPr>
            <w:tcW w:w="567" w:type="dxa"/>
            <w:vMerge w:val="restart"/>
            <w:noWrap/>
            <w:hideMark/>
          </w:tcPr>
          <w:p w14:paraId="51B77CA7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338384449"/>
                <w:placeholder>
                  <w:docPart w:val="5514DB7F3A9E490B8E59AB422B23989A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  <w:p w14:paraId="07360024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3DB02704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29D5984D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02407F45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  <w:tc>
          <w:tcPr>
            <w:tcW w:w="992" w:type="dxa"/>
            <w:vMerge w:val="restart"/>
            <w:noWrap/>
            <w:hideMark/>
          </w:tcPr>
          <w:p w14:paraId="7F5F1D81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7EFBDAD8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1F07807D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7DD90429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0981A769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  <w:tc>
          <w:tcPr>
            <w:tcW w:w="567" w:type="dxa"/>
            <w:vMerge w:val="restart"/>
            <w:noWrap/>
            <w:hideMark/>
          </w:tcPr>
          <w:p w14:paraId="4E002D34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54365631"/>
                <w:placeholder>
                  <w:docPart w:val="418DA83DE34D4B7293790284CF0A3BE7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  <w:hideMark/>
          </w:tcPr>
          <w:p w14:paraId="77D2F75C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73686B98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07F4AB12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505386F6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2F6D78C4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</w:tr>
      <w:tr w:rsidR="00D806E5" w:rsidRPr="006345FB" w14:paraId="350F3B55" w14:textId="77777777" w:rsidTr="00B80898">
        <w:trPr>
          <w:trHeight w:val="240"/>
        </w:trPr>
        <w:tc>
          <w:tcPr>
            <w:tcW w:w="2122" w:type="dxa"/>
            <w:vMerge/>
            <w:hideMark/>
          </w:tcPr>
          <w:p w14:paraId="4FC619F3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7DDE628E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5777D54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2B3DC9A7" w14:textId="21CF51AC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Thickness: Not more or less than the specified thickness.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 </w:t>
            </w:r>
            <w:r w:rsidR="00860D1C">
              <w:rPr>
                <w:rFonts w:ascii="Calibri" w:eastAsia="Times New Roman" w:hAnsi="Calibri" w:cs="Times New Roman"/>
                <w:szCs w:val="18"/>
                <w:lang w:eastAsia="en-AU"/>
              </w:rPr>
              <w:t>75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MM </w:t>
            </w:r>
          </w:p>
          <w:p w14:paraId="7C6DE2BB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1EA022B0" w14:textId="3999533C" w:rsidR="00D806E5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75MM</w:t>
            </w:r>
          </w:p>
        </w:tc>
        <w:tc>
          <w:tcPr>
            <w:tcW w:w="1134" w:type="dxa"/>
          </w:tcPr>
          <w:p w14:paraId="005F6C12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67C18F81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07AB4513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50859968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305B0AC4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2FB8CED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5FE37BBF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6F97AB6A" w14:textId="77777777" w:rsidTr="00B80898">
        <w:trPr>
          <w:trHeight w:val="240"/>
        </w:trPr>
        <w:tc>
          <w:tcPr>
            <w:tcW w:w="2122" w:type="dxa"/>
            <w:vMerge/>
            <w:hideMark/>
          </w:tcPr>
          <w:p w14:paraId="246409C4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2CD76E89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5FB83870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395A032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Width: +/- 50mm from right angles to the design line.</w:t>
            </w:r>
          </w:p>
        </w:tc>
        <w:tc>
          <w:tcPr>
            <w:tcW w:w="1134" w:type="dxa"/>
          </w:tcPr>
          <w:p w14:paraId="4D376FD8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134" w:type="dxa"/>
          </w:tcPr>
          <w:p w14:paraId="62CA7D4B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D359F8F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5D36E75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1E56163A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679F8131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6D2C11A2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4EAD7614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76C0B1B6" w14:textId="77777777" w:rsidTr="00B80898">
        <w:trPr>
          <w:trHeight w:val="480"/>
        </w:trPr>
        <w:tc>
          <w:tcPr>
            <w:tcW w:w="2122" w:type="dxa"/>
            <w:vMerge/>
            <w:hideMark/>
          </w:tcPr>
          <w:p w14:paraId="2897ECA8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675EB947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37F6C73D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11463EF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Level: Mean deviation from design no more than +6 to -10mm, max. standard deviation 10.</w:t>
            </w:r>
          </w:p>
        </w:tc>
        <w:tc>
          <w:tcPr>
            <w:tcW w:w="1134" w:type="dxa"/>
          </w:tcPr>
          <w:p w14:paraId="4EEA2800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134" w:type="dxa"/>
          </w:tcPr>
          <w:p w14:paraId="080D7087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6A2AD6F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29E42C41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182848B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7723948C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2B06A6B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393664AA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16EB855A" w14:textId="77777777" w:rsidTr="00B80898">
        <w:trPr>
          <w:trHeight w:val="480"/>
        </w:trPr>
        <w:tc>
          <w:tcPr>
            <w:tcW w:w="2122" w:type="dxa"/>
            <w:vMerge/>
            <w:hideMark/>
          </w:tcPr>
          <w:p w14:paraId="596E78CB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7E1CF050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373C34D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1BC3AE51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Shape: No point on the surface of the pavement layer shall vary by more than 8mm from a 3m straight edge or 10mm from a 6m straight edge.</w:t>
            </w:r>
          </w:p>
        </w:tc>
        <w:tc>
          <w:tcPr>
            <w:tcW w:w="1134" w:type="dxa"/>
          </w:tcPr>
          <w:p w14:paraId="3D03123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134" w:type="dxa"/>
          </w:tcPr>
          <w:p w14:paraId="39DEE26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6A0977C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49E03282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8FE837D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17071938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65F45C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10047AE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382736B5" w14:textId="76E26A83" w:rsidR="00E418A6" w:rsidRDefault="00E418A6" w:rsidP="00E418A6"/>
    <w:p w14:paraId="671D0AEA" w14:textId="5C601450" w:rsidR="00B80898" w:rsidRDefault="00B80898" w:rsidP="00E418A6"/>
    <w:p w14:paraId="6CF8192D" w14:textId="43B2E8A4" w:rsidR="00860D1C" w:rsidRDefault="00860D1C" w:rsidP="00E418A6"/>
    <w:p w14:paraId="4193A6A8" w14:textId="77777777" w:rsidR="00860D1C" w:rsidRDefault="00860D1C" w:rsidP="00E418A6"/>
    <w:p w14:paraId="7659DF9F" w14:textId="77777777" w:rsidR="00B80898" w:rsidRDefault="00B80898" w:rsidP="00E418A6"/>
    <w:p w14:paraId="10390C7F" w14:textId="18317A55" w:rsidR="00B80898" w:rsidRPr="00E418A6" w:rsidRDefault="00860D1C" w:rsidP="00B80898">
      <w:pPr>
        <w:pStyle w:val="Heading3"/>
      </w:pPr>
      <w:r>
        <w:lastRenderedPageBreak/>
        <w:t>Concrete</w:t>
      </w:r>
      <w:r w:rsidR="00B80898">
        <w:t xml:space="preserve"> LAYER 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1134"/>
        <w:gridCol w:w="1134"/>
        <w:gridCol w:w="567"/>
        <w:gridCol w:w="992"/>
        <w:gridCol w:w="567"/>
        <w:gridCol w:w="992"/>
        <w:gridCol w:w="567"/>
        <w:gridCol w:w="1134"/>
      </w:tblGrid>
      <w:tr w:rsidR="00B80898" w:rsidRPr="00A4198C" w14:paraId="24864433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77A128D8" w14:textId="77777777" w:rsidR="00B80898" w:rsidRPr="00154DDB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229" w:type="dxa"/>
            <w:gridSpan w:val="3"/>
          </w:tcPr>
          <w:p w14:paraId="7CA8D5F5" w14:textId="77777777" w:rsidR="00B80898" w:rsidRPr="00A4198C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134" w:type="dxa"/>
            <w:tcBorders>
              <w:bottom w:val="nil"/>
            </w:tcBorders>
            <w:noWrap/>
          </w:tcPr>
          <w:p w14:paraId="742522FE" w14:textId="77777777" w:rsidR="00B80898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4FBC6861" w14:textId="77777777" w:rsidR="00B80898" w:rsidRPr="00A4198C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09FD1FB1" w14:textId="77777777" w:rsidR="00B80898" w:rsidRPr="00A4198C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4EB58398" w14:textId="77777777" w:rsidR="00B80898" w:rsidRPr="00A4198C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 PARTY</w:t>
            </w:r>
          </w:p>
        </w:tc>
      </w:tr>
      <w:tr w:rsidR="00B80898" w:rsidRPr="00A4198C" w14:paraId="655293A7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4DF3142B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0159A5F1" w14:textId="77777777" w:rsidR="00B80898" w:rsidRPr="00154DDB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673FCCBD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159E65BA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1134" w:type="dxa"/>
          </w:tcPr>
          <w:p w14:paraId="78B14132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134" w:type="dxa"/>
            <w:tcBorders>
              <w:top w:val="nil"/>
            </w:tcBorders>
            <w:noWrap/>
            <w:hideMark/>
          </w:tcPr>
          <w:p w14:paraId="431F16F2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1AC01E74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575D0821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270DB87A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546AD5AB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2193E78D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4226CB50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B80898" w:rsidRPr="006345FB" w14:paraId="1EFB7797" w14:textId="77777777" w:rsidTr="00B80898">
        <w:trPr>
          <w:trHeight w:val="480"/>
        </w:trPr>
        <w:tc>
          <w:tcPr>
            <w:tcW w:w="2122" w:type="dxa"/>
            <w:vMerge w:val="restart"/>
            <w:hideMark/>
          </w:tcPr>
          <w:p w14:paraId="2BF75479" w14:textId="57233714" w:rsidR="00B80898" w:rsidRPr="006345FB" w:rsidRDefault="00B80898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Concrete Pour </w:t>
            </w:r>
          </w:p>
        </w:tc>
        <w:tc>
          <w:tcPr>
            <w:tcW w:w="992" w:type="dxa"/>
            <w:vMerge w:val="restart"/>
            <w:shd w:val="clear" w:color="auto" w:fill="FFCC99"/>
            <w:noWrap/>
            <w:hideMark/>
          </w:tcPr>
          <w:p w14:paraId="4A706186" w14:textId="77777777" w:rsidR="00B80898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314723960"/>
                <w:placeholder>
                  <w:docPart w:val="3A6F9F12DFD34C99BB1F2E24BBC45C7C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B80898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T</w:t>
                </w:r>
              </w:sdtContent>
            </w:sdt>
          </w:p>
        </w:tc>
        <w:tc>
          <w:tcPr>
            <w:tcW w:w="1559" w:type="dxa"/>
            <w:gridSpan w:val="2"/>
          </w:tcPr>
          <w:p w14:paraId="545A3B07" w14:textId="50ABCE93" w:rsidR="00B80898" w:rsidRPr="006345FB" w:rsidRDefault="00E56D0A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</w:tcPr>
          <w:p w14:paraId="24976438" w14:textId="098916F2" w:rsidR="00B80898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Concrete pour </w:t>
            </w:r>
            <w:r w:rsidR="00860D1C">
              <w:rPr>
                <w:rFonts w:ascii="Calibri" w:eastAsia="Times New Roman" w:hAnsi="Calibri" w:cs="Times New Roman"/>
                <w:szCs w:val="18"/>
                <w:lang w:eastAsia="en-AU"/>
              </w:rPr>
              <w:t>32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Mpa 14mm aggregate 80mm slump – </w:t>
            </w:r>
            <w:r w:rsidR="00E56D0A">
              <w:rPr>
                <w:rFonts w:ascii="Calibri" w:eastAsia="Times New Roman" w:hAnsi="Calibri" w:cs="Times New Roman"/>
                <w:szCs w:val="18"/>
                <w:lang w:eastAsia="en-AU"/>
              </w:rPr>
              <w:t>2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00mm thick, with dowelled expansion joints every 12 meter max centres. Saw cut / tools joints every 1.5 max centres each way</w:t>
            </w:r>
            <w:r w:rsidR="00860D1C">
              <w:rPr>
                <w:rFonts w:ascii="Calibri" w:eastAsia="Times New Roman" w:hAnsi="Calibri" w:cs="Times New Roman"/>
                <w:szCs w:val="18"/>
                <w:lang w:eastAsia="en-AU"/>
              </w:rPr>
              <w:t>.</w:t>
            </w:r>
          </w:p>
          <w:p w14:paraId="7C15EA2D" w14:textId="55AA7B69" w:rsidR="00860D1C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084D54A6" w14:textId="394156C7" w:rsidR="00860D1C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No Colour oxide as specified by council inspection team to best match environment and existing local infrastructure</w:t>
            </w:r>
          </w:p>
          <w:p w14:paraId="5EEC88AA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3343D72C" w14:textId="4775F1B4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4CA27EA9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10E204C5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49DDB835" w14:textId="5775B5D4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59F09D66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7ED32B37" w14:textId="77777777" w:rsidR="00B80898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624047998"/>
                <w:placeholder>
                  <w:docPart w:val="4D3412774C2445C9B5FB6F0926455984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B80898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  <w:hideMark/>
          </w:tcPr>
          <w:p w14:paraId="062DE308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296B5BBC" w14:textId="77777777" w:rsidR="00B80898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910883296"/>
                <w:placeholder>
                  <w:docPart w:val="E2D56D0F56024396A4EADD19FAAD0EF9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B80898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vMerge w:val="restart"/>
            <w:noWrap/>
            <w:hideMark/>
          </w:tcPr>
          <w:p w14:paraId="16AB0D1F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3B231F3A" w14:textId="77777777" w:rsidR="00B80898" w:rsidRPr="006345FB" w:rsidRDefault="00EA35FE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775438511"/>
                <w:placeholder>
                  <w:docPart w:val="C7BCB63D364A4989923B34A5645127CE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B80898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  <w:hideMark/>
          </w:tcPr>
          <w:p w14:paraId="4D71BA0E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536A94D2" w14:textId="77777777" w:rsidR="000C7BD8" w:rsidRDefault="000C7BD8" w:rsidP="00E418A6"/>
    <w:p w14:paraId="3ADC18AD" w14:textId="77777777" w:rsidR="00924B02" w:rsidRDefault="00924B02" w:rsidP="00E418A6"/>
    <w:p w14:paraId="4DD8F25B" w14:textId="3BC6F5AE" w:rsidR="00D806E5" w:rsidRDefault="00D806E5" w:rsidP="00D806E5">
      <w:pPr>
        <w:pStyle w:val="Heading4"/>
        <w:rPr>
          <w:lang w:eastAsia="en-AU"/>
        </w:rPr>
      </w:pPr>
      <w:r>
        <w:rPr>
          <w:lang w:eastAsia="en-AU"/>
        </w:rPr>
        <w:t xml:space="preserve">REINFORCEMENT 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992"/>
        <w:gridCol w:w="1276"/>
        <w:gridCol w:w="567"/>
        <w:gridCol w:w="992"/>
        <w:gridCol w:w="567"/>
        <w:gridCol w:w="992"/>
        <w:gridCol w:w="567"/>
        <w:gridCol w:w="1134"/>
      </w:tblGrid>
      <w:tr w:rsidR="00D806E5" w:rsidRPr="00A4198C" w14:paraId="6CF3DFC7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0D4139C3" w14:textId="77777777" w:rsidR="00D806E5" w:rsidRPr="00154DDB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087" w:type="dxa"/>
            <w:gridSpan w:val="3"/>
          </w:tcPr>
          <w:p w14:paraId="1A51AF1B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276" w:type="dxa"/>
            <w:tcBorders>
              <w:bottom w:val="nil"/>
            </w:tcBorders>
            <w:noWrap/>
          </w:tcPr>
          <w:p w14:paraId="4AB75A4D" w14:textId="77777777" w:rsidR="00D806E5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77101E5A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40694F7E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231B64B9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 PARTY</w:t>
            </w:r>
          </w:p>
        </w:tc>
      </w:tr>
      <w:tr w:rsidR="00D806E5" w:rsidRPr="00A4198C" w14:paraId="2AFC3504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62DCB593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482EB1FA" w14:textId="77777777" w:rsidR="00D806E5" w:rsidRPr="00154DDB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426E9B09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283E9298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992" w:type="dxa"/>
          </w:tcPr>
          <w:p w14:paraId="038AA165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276" w:type="dxa"/>
            <w:tcBorders>
              <w:top w:val="nil"/>
            </w:tcBorders>
            <w:noWrap/>
            <w:hideMark/>
          </w:tcPr>
          <w:p w14:paraId="785E60CD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57B492C1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456EE0BC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49B07858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12059EF7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7CB018C8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0AB3B38F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E56D0A" w:rsidRPr="006345FB" w14:paraId="7A978DBC" w14:textId="77777777" w:rsidTr="00B80898">
        <w:trPr>
          <w:trHeight w:val="480"/>
        </w:trPr>
        <w:tc>
          <w:tcPr>
            <w:tcW w:w="2122" w:type="dxa"/>
            <w:hideMark/>
          </w:tcPr>
          <w:p w14:paraId="288A998B" w14:textId="230EFD47" w:rsidR="00E56D0A" w:rsidRPr="00924B02" w:rsidRDefault="00E56D0A" w:rsidP="00E56D0A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Nominal cover of 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40</w:t>
            </w: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mm 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cover top and bottom </w:t>
            </w: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unless noted otherwise</w:t>
            </w:r>
          </w:p>
        </w:tc>
        <w:tc>
          <w:tcPr>
            <w:tcW w:w="992" w:type="dxa"/>
            <w:noWrap/>
            <w:hideMark/>
          </w:tcPr>
          <w:p w14:paraId="68314116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891922471"/>
                <w:placeholder>
                  <w:docPart w:val="CD3AA91F6AE24629B20E8B4A95C07A65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449ACFCB" w14:textId="6EF4614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17758A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</w:tcPr>
          <w:p w14:paraId="022280AE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E28C3">
              <w:t>Check cover requirements as per IFC drawings &amp; concrete specification document</w:t>
            </w:r>
            <w:r>
              <w:t>.</w:t>
            </w:r>
          </w:p>
        </w:tc>
        <w:tc>
          <w:tcPr>
            <w:tcW w:w="992" w:type="dxa"/>
          </w:tcPr>
          <w:p w14:paraId="00AF5633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618AA4D7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1EE2B36E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494877512"/>
                <w:placeholder>
                  <w:docPart w:val="5BC440F7E09844C9A379D819B24B69B1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7A0A35D6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74C03964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851258286"/>
                <w:placeholder>
                  <w:docPart w:val="D375EBEAE5204690AD8754CC98544C3A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0D66ABD7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36DB09FC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296670337"/>
                <w:placeholder>
                  <w:docPart w:val="64C7937F92C94FA8A450072ECDE9C5A2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0C1AC8D7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E56D0A" w:rsidRPr="006345FB" w14:paraId="695663A3" w14:textId="77777777" w:rsidTr="00B80898">
        <w:trPr>
          <w:trHeight w:val="480"/>
        </w:trPr>
        <w:tc>
          <w:tcPr>
            <w:tcW w:w="2122" w:type="dxa"/>
            <w:hideMark/>
          </w:tcPr>
          <w:p w14:paraId="232556E4" w14:textId="77777777" w:rsidR="00E56D0A" w:rsidRPr="00380478" w:rsidRDefault="00E56D0A" w:rsidP="00E56D0A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Size, spacing &amp; location </w:t>
            </w:r>
          </w:p>
        </w:tc>
        <w:tc>
          <w:tcPr>
            <w:tcW w:w="992" w:type="dxa"/>
            <w:noWrap/>
            <w:hideMark/>
          </w:tcPr>
          <w:p w14:paraId="6A832A63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565249857"/>
                <w:placeholder>
                  <w:docPart w:val="F9CF867B77FF4378B16E9B9379DABE64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44FE15B2" w14:textId="5B36A274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17758A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</w:tcPr>
          <w:p w14:paraId="55DFD76D" w14:textId="77777777" w:rsidR="00E56D0A" w:rsidRDefault="00E56D0A" w:rsidP="00E56D0A">
            <w:r>
              <w:t>X2 layers of SL62 – 40mm top and bottom</w:t>
            </w:r>
          </w:p>
          <w:p w14:paraId="62931F8F" w14:textId="4425E03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t xml:space="preserve">Dowel placement as per 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992" w:type="dxa"/>
          </w:tcPr>
          <w:p w14:paraId="412E9F3E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349FF5C0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77A393A0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588608891"/>
                <w:placeholder>
                  <w:docPart w:val="31E08758683147EBBBB87F239A61C9F1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596348E6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50F08F6C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569540420"/>
                <w:placeholder>
                  <w:docPart w:val="C49A34A7F5DD4123913D5E8C8EA08EA6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37BB0358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1C7C0A08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048443725"/>
                <w:placeholder>
                  <w:docPart w:val="B6263BD6A1DC40788881E10C61778568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5D999E2F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E56D0A" w:rsidRPr="006345FB" w14:paraId="13C89321" w14:textId="77777777" w:rsidTr="00B80898">
        <w:trPr>
          <w:trHeight w:val="480"/>
        </w:trPr>
        <w:tc>
          <w:tcPr>
            <w:tcW w:w="2122" w:type="dxa"/>
          </w:tcPr>
          <w:p w14:paraId="32395A01" w14:textId="77777777" w:rsidR="00E56D0A" w:rsidRPr="00380478" w:rsidRDefault="00E56D0A" w:rsidP="00E56D0A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Rigidity</w:t>
            </w:r>
          </w:p>
        </w:tc>
        <w:tc>
          <w:tcPr>
            <w:tcW w:w="992" w:type="dxa"/>
            <w:noWrap/>
          </w:tcPr>
          <w:p w14:paraId="5D3EA085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25813D82" w14:textId="431BB39B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17758A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</w:tcPr>
          <w:p w14:paraId="6A2166C3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E28C3">
              <w:t xml:space="preserve">Reinforcement </w:t>
            </w:r>
            <w:r>
              <w:t xml:space="preserve">is </w:t>
            </w:r>
            <w:r w:rsidRPr="006E28C3">
              <w:t>adequately tied to prevent movement during pouring.</w:t>
            </w:r>
            <w:r>
              <w:t xml:space="preserve"> </w:t>
            </w:r>
            <w:r w:rsidRPr="006E28C3">
              <w:t>Fixing to be as per</w:t>
            </w:r>
            <w:r>
              <w:t xml:space="preserve"> standard.</w:t>
            </w:r>
          </w:p>
        </w:tc>
        <w:tc>
          <w:tcPr>
            <w:tcW w:w="992" w:type="dxa"/>
          </w:tcPr>
          <w:p w14:paraId="1E702C12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50577139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459F8ADF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979216989"/>
                <w:placeholder>
                  <w:docPart w:val="46D9F42CE00246FE83B5330B4E41E8B9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149F6DD2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4344DED7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209538124"/>
                <w:placeholder>
                  <w:docPart w:val="018D6E56284A407FACC83BB2AFF7E3F9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4425B7DF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760BB0B6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615280330"/>
                <w:placeholder>
                  <w:docPart w:val="C940BD2E5475424CB025FEDBBD863585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398739FE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E56D0A" w:rsidRPr="006345FB" w14:paraId="53A34E1E" w14:textId="77777777" w:rsidTr="00B80898">
        <w:trPr>
          <w:trHeight w:val="999"/>
        </w:trPr>
        <w:tc>
          <w:tcPr>
            <w:tcW w:w="2122" w:type="dxa"/>
          </w:tcPr>
          <w:p w14:paraId="10C101E7" w14:textId="1BB94BB6" w:rsidR="00E56D0A" w:rsidRPr="00380478" w:rsidRDefault="00E56D0A" w:rsidP="00E56D0A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Visual check</w:t>
            </w:r>
          </w:p>
        </w:tc>
        <w:tc>
          <w:tcPr>
            <w:tcW w:w="992" w:type="dxa"/>
            <w:noWrap/>
          </w:tcPr>
          <w:p w14:paraId="5772B523" w14:textId="77777777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669BDEB9" w14:textId="03A4ABA0" w:rsidR="00E56D0A" w:rsidRPr="00B80898" w:rsidRDefault="00E56D0A" w:rsidP="00E56D0A">
            <w:pPr>
              <w:rPr>
                <w:rFonts w:ascii="Calibri" w:eastAsia="Times New Roman" w:hAnsi="Calibri" w:cs="Times New Roman"/>
                <w:b/>
                <w:bCs/>
                <w:szCs w:val="18"/>
                <w:lang w:eastAsia="en-AU"/>
              </w:rPr>
            </w:pPr>
            <w:r w:rsidRPr="0017758A">
              <w:rPr>
                <w:rFonts w:ascii="Calibri" w:eastAsia="Times New Roman" w:hAnsi="Calibri" w:cs="Times New Roman"/>
                <w:szCs w:val="18"/>
                <w:lang w:eastAsia="en-AU"/>
              </w:rPr>
              <w:t>S.D.X6</w:t>
            </w:r>
          </w:p>
        </w:tc>
        <w:tc>
          <w:tcPr>
            <w:tcW w:w="3544" w:type="dxa"/>
          </w:tcPr>
          <w:p w14:paraId="45BCBDD2" w14:textId="0E2A1DF7" w:rsidR="00E56D0A" w:rsidRPr="00380478" w:rsidRDefault="00E56D0A" w:rsidP="00E56D0A">
            <w:r w:rsidRPr="006E28C3">
              <w:t>Reinforcement as per IFC drawings</w:t>
            </w:r>
          </w:p>
        </w:tc>
        <w:tc>
          <w:tcPr>
            <w:tcW w:w="992" w:type="dxa"/>
          </w:tcPr>
          <w:p w14:paraId="2C331A17" w14:textId="372C9E66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3F7CAE03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2D2C71C6" w14:textId="00B0C112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897664643"/>
                <w:placeholder>
                  <w:docPart w:val="21791E0F39E3448FA035080CE6154DA3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1D1573C0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5B0656C7" w14:textId="0E5C3E74" w:rsidR="00E56D0A" w:rsidRPr="006345FB" w:rsidRDefault="00E56D0A" w:rsidP="00E56D0A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21915948"/>
                <w:placeholder>
                  <w:docPart w:val="D6F5569591834DB88E693F07D35A78BD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1D3BFBD1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21384D81" w14:textId="15F5AAFE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095318464"/>
                <w:placeholder>
                  <w:docPart w:val="7D38678305EE41F3AB1B7FD9C592B6D0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080219C5" w14:textId="77777777" w:rsidR="00E56D0A" w:rsidRPr="006345FB" w:rsidRDefault="00E56D0A" w:rsidP="00E56D0A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B80898" w:rsidRPr="006345FB" w14:paraId="735BEE75" w14:textId="77777777" w:rsidTr="00B80898">
        <w:trPr>
          <w:trHeight w:val="480"/>
        </w:trPr>
        <w:tc>
          <w:tcPr>
            <w:tcW w:w="2122" w:type="dxa"/>
          </w:tcPr>
          <w:p w14:paraId="3AF8AD8A" w14:textId="204F47A8" w:rsidR="00B80898" w:rsidRPr="00380478" w:rsidRDefault="00B80898" w:rsidP="00B80898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71265C66" w14:textId="77777777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67B3AA04" w14:textId="755D88A0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728E4A1F" w14:textId="462E32BE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</w:tcPr>
          <w:p w14:paraId="57BE6BF7" w14:textId="2244D864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3F40C15E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3246F66F" w14:textId="253EA590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6768DE82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3D2D076E" w14:textId="119BE8CC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0382D783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4D927A2E" w14:textId="248EB3FE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noWrap/>
          </w:tcPr>
          <w:p w14:paraId="07661C64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B80898" w:rsidRPr="006345FB" w14:paraId="57C8EC77" w14:textId="77777777" w:rsidTr="00B80898">
        <w:trPr>
          <w:trHeight w:val="480"/>
        </w:trPr>
        <w:tc>
          <w:tcPr>
            <w:tcW w:w="2122" w:type="dxa"/>
          </w:tcPr>
          <w:p w14:paraId="28D7FF4F" w14:textId="66ED5842" w:rsidR="00B80898" w:rsidRPr="00380478" w:rsidRDefault="00B80898" w:rsidP="00B80898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016A3678" w14:textId="77777777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62B858FB" w14:textId="573639C5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553A88A6" w14:textId="14965952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</w:tcPr>
          <w:p w14:paraId="41992A16" w14:textId="11D43232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2BF06968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41088556" w14:textId="4FEEA8F2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7EF003D0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FF9999"/>
            <w:noWrap/>
          </w:tcPr>
          <w:p w14:paraId="58CF3F04" w14:textId="7684639E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21B1716B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2F58DE1A" w14:textId="1C7CB04E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noWrap/>
          </w:tcPr>
          <w:p w14:paraId="7F4D692D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B80898" w:rsidRPr="006345FB" w14:paraId="6B0779E2" w14:textId="77777777" w:rsidTr="00B80898">
        <w:trPr>
          <w:trHeight w:val="480"/>
        </w:trPr>
        <w:tc>
          <w:tcPr>
            <w:tcW w:w="2122" w:type="dxa"/>
          </w:tcPr>
          <w:p w14:paraId="52247AA7" w14:textId="1A542454" w:rsidR="00B80898" w:rsidRPr="00924B02" w:rsidRDefault="00B80898" w:rsidP="00B80898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5C82484F" w14:textId="77777777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0D1CF145" w14:textId="4BA88070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5512F325" w14:textId="300BB195" w:rsidR="00B80898" w:rsidRPr="004225B0" w:rsidRDefault="00B80898" w:rsidP="00B80898">
            <w:pPr>
              <w:tabs>
                <w:tab w:val="left" w:pos="3160"/>
              </w:tabs>
              <w:spacing w:line="360" w:lineRule="auto"/>
            </w:pPr>
          </w:p>
        </w:tc>
        <w:tc>
          <w:tcPr>
            <w:tcW w:w="992" w:type="dxa"/>
          </w:tcPr>
          <w:p w14:paraId="5306A935" w14:textId="66A3AC09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41963D21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3BB403E3" w14:textId="0001F86A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040600B2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75556F59" w14:textId="54E56935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699D9C7F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5E899504" w14:textId="03AE6856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noWrap/>
          </w:tcPr>
          <w:p w14:paraId="5F26B555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B80898" w:rsidRPr="006345FB" w14:paraId="784E6595" w14:textId="77777777" w:rsidTr="00B80898">
        <w:trPr>
          <w:trHeight w:val="480"/>
        </w:trPr>
        <w:tc>
          <w:tcPr>
            <w:tcW w:w="2122" w:type="dxa"/>
          </w:tcPr>
          <w:p w14:paraId="18DBC48C" w14:textId="282D1B23" w:rsidR="00B80898" w:rsidRPr="00380478" w:rsidRDefault="00B80898" w:rsidP="00B80898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420FE2A3" w14:textId="77777777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76764E65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33AA67F6" w14:textId="0EF355BE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</w:tcPr>
          <w:p w14:paraId="2B63182B" w14:textId="545D00C5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13A2EE42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6C9B1C23" w14:textId="2D37E51B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15935378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FF9999"/>
            <w:noWrap/>
          </w:tcPr>
          <w:p w14:paraId="4FF5D3AC" w14:textId="5BB4413F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24C6465A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6585AE81" w14:textId="2902639D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noWrap/>
          </w:tcPr>
          <w:p w14:paraId="54847376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04B80537" w14:textId="51065D30" w:rsidR="00D806E5" w:rsidRDefault="00D806E5" w:rsidP="00D806E5">
      <w:pPr>
        <w:pStyle w:val="Heading4"/>
        <w:rPr>
          <w:lang w:eastAsia="en-AU"/>
        </w:rPr>
      </w:pPr>
      <w:r>
        <w:rPr>
          <w:lang w:eastAsia="en-AU"/>
        </w:rPr>
        <w:t>Concrete properties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2432"/>
        <w:gridCol w:w="2433"/>
        <w:gridCol w:w="1367"/>
        <w:gridCol w:w="1066"/>
        <w:gridCol w:w="68"/>
        <w:gridCol w:w="2364"/>
        <w:gridCol w:w="2433"/>
        <w:gridCol w:w="2433"/>
      </w:tblGrid>
      <w:tr w:rsidR="00D806E5" w:rsidRPr="00F958B1" w14:paraId="0F038880" w14:textId="77777777" w:rsidTr="00B80898">
        <w:trPr>
          <w:trHeight w:val="274"/>
        </w:trPr>
        <w:tc>
          <w:tcPr>
            <w:tcW w:w="14596" w:type="dxa"/>
            <w:gridSpan w:val="8"/>
            <w:shd w:val="clear" w:color="auto" w:fill="E2DA03" w:themeFill="background2" w:themeFillShade="E6"/>
            <w:vAlign w:val="center"/>
          </w:tcPr>
          <w:p w14:paraId="25CEF115" w14:textId="77777777" w:rsidR="00D806E5" w:rsidRPr="00F958B1" w:rsidRDefault="00D806E5" w:rsidP="00B80898">
            <w:r w:rsidRPr="00877613">
              <w:rPr>
                <w:b/>
                <w:bCs/>
              </w:rPr>
              <w:t>CONCRETE PROPERTIE</w:t>
            </w:r>
            <w:r w:rsidRPr="00F958B1">
              <w:t>s</w:t>
            </w:r>
          </w:p>
        </w:tc>
      </w:tr>
      <w:tr w:rsidR="00D806E5" w:rsidRPr="006E28C3" w14:paraId="1F181F33" w14:textId="77777777" w:rsidTr="00B80898">
        <w:trPr>
          <w:trHeight w:val="340"/>
        </w:trPr>
        <w:tc>
          <w:tcPr>
            <w:tcW w:w="7366" w:type="dxa"/>
            <w:gridSpan w:val="5"/>
            <w:vAlign w:val="center"/>
          </w:tcPr>
          <w:p w14:paraId="1598501F" w14:textId="77777777" w:rsidR="00D806E5" w:rsidRPr="006E28C3" w:rsidRDefault="00D806E5" w:rsidP="00B80898">
            <w:r w:rsidRPr="006E28C3">
              <w:t>Concrete mix:</w:t>
            </w:r>
            <w:r>
              <w:t xml:space="preserve"> </w:t>
            </w:r>
          </w:p>
        </w:tc>
        <w:tc>
          <w:tcPr>
            <w:tcW w:w="7230" w:type="dxa"/>
            <w:gridSpan w:val="3"/>
            <w:vAlign w:val="center"/>
          </w:tcPr>
          <w:p w14:paraId="0F4682E4" w14:textId="77777777" w:rsidR="00D806E5" w:rsidRPr="006E28C3" w:rsidRDefault="00D806E5" w:rsidP="00B80898">
            <w:r w:rsidRPr="006E28C3">
              <w:t>Supplier:</w:t>
            </w:r>
            <w:r>
              <w:t xml:space="preserve"> </w:t>
            </w:r>
          </w:p>
        </w:tc>
      </w:tr>
      <w:tr w:rsidR="00D806E5" w:rsidRPr="006E28C3" w14:paraId="245977DB" w14:textId="77777777" w:rsidTr="00B80898">
        <w:trPr>
          <w:trHeight w:val="362"/>
        </w:trPr>
        <w:tc>
          <w:tcPr>
            <w:tcW w:w="6232" w:type="dxa"/>
            <w:gridSpan w:val="3"/>
            <w:vAlign w:val="center"/>
          </w:tcPr>
          <w:p w14:paraId="7B71AE1B" w14:textId="77777777" w:rsidR="00D806E5" w:rsidRPr="006E28C3" w:rsidRDefault="00D806E5" w:rsidP="00B80898">
            <w:r w:rsidRPr="006E28C3">
              <w:t>Testing required to AS1379.</w:t>
            </w:r>
            <w:sdt>
              <w:sdtPr>
                <w:id w:val="-1633547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>YES</w:t>
            </w:r>
            <w:r>
              <w:tab/>
            </w:r>
            <w:r>
              <w:tab/>
            </w:r>
            <w:sdt>
              <w:sdtPr>
                <w:id w:val="-199956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>NO</w:t>
            </w:r>
            <w:r>
              <w:tab/>
            </w:r>
            <w:r>
              <w:tab/>
            </w:r>
            <w:sdt>
              <w:sdtPr>
                <w:id w:val="863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>N/A</w:t>
            </w:r>
          </w:p>
        </w:tc>
        <w:tc>
          <w:tcPr>
            <w:tcW w:w="8364" w:type="dxa"/>
            <w:gridSpan w:val="5"/>
            <w:vAlign w:val="center"/>
          </w:tcPr>
          <w:p w14:paraId="5331460E" w14:textId="77777777" w:rsidR="00D806E5" w:rsidRPr="006E28C3" w:rsidRDefault="00D806E5" w:rsidP="00B80898">
            <w:r w:rsidRPr="006E28C3">
              <w:t xml:space="preserve">Concrete specification document: </w:t>
            </w:r>
          </w:p>
        </w:tc>
      </w:tr>
      <w:tr w:rsidR="00D806E5" w:rsidRPr="006E28C3" w14:paraId="7BAD3A18" w14:textId="77777777" w:rsidTr="00B80898">
        <w:trPr>
          <w:trHeight w:val="340"/>
        </w:trPr>
        <w:tc>
          <w:tcPr>
            <w:tcW w:w="4865" w:type="dxa"/>
            <w:gridSpan w:val="2"/>
            <w:tcBorders>
              <w:bottom w:val="single" w:sz="4" w:space="0" w:color="0C044C" w:themeColor="text1"/>
            </w:tcBorders>
            <w:vAlign w:val="center"/>
          </w:tcPr>
          <w:p w14:paraId="1757CE33" w14:textId="77777777" w:rsidR="00D806E5" w:rsidRPr="006E28C3" w:rsidRDefault="00D806E5" w:rsidP="00B80898">
            <w:r w:rsidRPr="006E28C3">
              <w:t>Mix Design Approved: ES</w:t>
            </w:r>
            <w:r>
              <w:tab/>
            </w:r>
            <w:sdt>
              <w:sdtPr>
                <w:id w:val="-1444839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>NO</w:t>
            </w:r>
            <w:r>
              <w:tab/>
            </w:r>
            <w:sdt>
              <w:sdtPr>
                <w:id w:val="1942643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 xml:space="preserve">N/A </w:t>
            </w:r>
          </w:p>
        </w:tc>
        <w:tc>
          <w:tcPr>
            <w:tcW w:w="4865" w:type="dxa"/>
            <w:gridSpan w:val="4"/>
            <w:tcBorders>
              <w:bottom w:val="single" w:sz="4" w:space="0" w:color="0C044C" w:themeColor="text1"/>
            </w:tcBorders>
            <w:vAlign w:val="center"/>
          </w:tcPr>
          <w:p w14:paraId="1E8E3280" w14:textId="77777777" w:rsidR="00D806E5" w:rsidRPr="006E28C3" w:rsidRDefault="00D806E5" w:rsidP="00B80898">
            <w:r w:rsidRPr="006E28C3">
              <w:t xml:space="preserve">Approved By: </w:t>
            </w:r>
          </w:p>
        </w:tc>
        <w:tc>
          <w:tcPr>
            <w:tcW w:w="4866" w:type="dxa"/>
            <w:gridSpan w:val="2"/>
            <w:tcBorders>
              <w:bottom w:val="single" w:sz="4" w:space="0" w:color="0C044C" w:themeColor="text1"/>
            </w:tcBorders>
            <w:vAlign w:val="center"/>
          </w:tcPr>
          <w:p w14:paraId="50342646" w14:textId="77777777" w:rsidR="00D806E5" w:rsidRPr="006E28C3" w:rsidRDefault="00D806E5" w:rsidP="00B80898">
            <w:r w:rsidRPr="006E28C3">
              <w:t>Date:</w:t>
            </w:r>
            <w:r>
              <w:t xml:space="preserve"> </w:t>
            </w:r>
          </w:p>
        </w:tc>
      </w:tr>
      <w:tr w:rsidR="00D806E5" w:rsidRPr="006E28C3" w14:paraId="202A4FC4" w14:textId="77777777" w:rsidTr="00B80898">
        <w:trPr>
          <w:trHeight w:val="340"/>
        </w:trPr>
        <w:tc>
          <w:tcPr>
            <w:tcW w:w="243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F9AB5C9" w14:textId="77777777" w:rsidR="00D806E5" w:rsidRPr="006E28C3" w:rsidRDefault="00D806E5" w:rsidP="00B80898">
            <w:r w:rsidRPr="006E28C3">
              <w:t>Method of Pour</w:t>
            </w:r>
            <w:r>
              <w:t>: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CBEA8" w14:textId="77777777" w:rsidR="00D806E5" w:rsidRPr="006E28C3" w:rsidRDefault="00EA35FE" w:rsidP="00B80898">
            <w:sdt>
              <w:sdtPr>
                <w:id w:val="-15807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Line Pump</w:t>
            </w:r>
          </w:p>
        </w:tc>
        <w:tc>
          <w:tcPr>
            <w:tcW w:w="2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AF652" w14:textId="77777777" w:rsidR="00D806E5" w:rsidRPr="006E28C3" w:rsidRDefault="00EA35FE" w:rsidP="00B80898">
            <w:sdt>
              <w:sdtPr>
                <w:id w:val="-209272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Boom Pump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85F9D" w14:textId="77777777" w:rsidR="00D806E5" w:rsidRPr="006E28C3" w:rsidRDefault="00EA35FE" w:rsidP="00B80898">
            <w:sdt>
              <w:sdtPr>
                <w:id w:val="2014724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Kibble</w:t>
            </w:r>
            <w:r w:rsidR="00D806E5">
              <w:t xml:space="preserve"> </w:t>
            </w:r>
            <w:r w:rsidR="00D806E5">
              <w:tab/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F8C9DF" w14:textId="77777777" w:rsidR="00D806E5" w:rsidRPr="006E28C3" w:rsidRDefault="00EA35FE" w:rsidP="00B80898">
            <w:sdt>
              <w:sdtPr>
                <w:id w:val="85230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Chute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F6566EC" w14:textId="77777777" w:rsidR="00D806E5" w:rsidRPr="006E28C3" w:rsidRDefault="00EA35FE" w:rsidP="00B80898">
            <w:sdt>
              <w:sdtPr>
                <w:id w:val="-42125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Tremie</w:t>
            </w:r>
          </w:p>
        </w:tc>
      </w:tr>
    </w:tbl>
    <w:p w14:paraId="2C47EAF7" w14:textId="77777777" w:rsidR="00D806E5" w:rsidRPr="00D806E5" w:rsidRDefault="00D806E5" w:rsidP="00D806E5">
      <w:pPr>
        <w:rPr>
          <w:lang w:eastAsia="en-AU"/>
        </w:rPr>
      </w:pPr>
    </w:p>
    <w:p w14:paraId="6B76D1BB" w14:textId="386CA9AA" w:rsidR="00E418A6" w:rsidRPr="002D4086" w:rsidRDefault="00E418A6" w:rsidP="00B80898">
      <w:pPr>
        <w:pStyle w:val="Heading3"/>
      </w:pPr>
      <w:r w:rsidRPr="002D4086">
        <w:t>FINAL SIGN OFF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1417"/>
        <w:gridCol w:w="2409"/>
        <w:gridCol w:w="2409"/>
        <w:gridCol w:w="1417"/>
        <w:gridCol w:w="1417"/>
        <w:gridCol w:w="2409"/>
        <w:gridCol w:w="2409"/>
        <w:gridCol w:w="1417"/>
      </w:tblGrid>
      <w:tr w:rsidR="00E418A6" w:rsidRPr="00200BC3" w14:paraId="4687CBD8" w14:textId="77777777" w:rsidTr="003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17" w:type="dxa"/>
          </w:tcPr>
          <w:p w14:paraId="4858D53D" w14:textId="77777777" w:rsidR="00E418A6" w:rsidRPr="00200BC3" w:rsidRDefault="00E418A6" w:rsidP="00333E81">
            <w:pPr>
              <w:spacing w:line="360" w:lineRule="auto"/>
              <w:rPr>
                <w:b/>
                <w:bCs/>
              </w:rPr>
            </w:pPr>
            <w:r w:rsidRPr="00200BC3">
              <w:rPr>
                <w:b/>
                <w:bCs/>
              </w:rPr>
              <w:t>PERSON</w:t>
            </w:r>
          </w:p>
        </w:tc>
        <w:tc>
          <w:tcPr>
            <w:tcW w:w="2409" w:type="dxa"/>
          </w:tcPr>
          <w:p w14:paraId="12F96AFE" w14:textId="77777777" w:rsidR="00E418A6" w:rsidRPr="00200BC3" w:rsidRDefault="00E418A6" w:rsidP="00333E81">
            <w:pPr>
              <w:spacing w:line="360" w:lineRule="auto"/>
              <w:rPr>
                <w:b/>
                <w:bCs/>
              </w:rPr>
            </w:pPr>
            <w:r w:rsidRPr="00200BC3">
              <w:rPr>
                <w:b/>
                <w:bCs/>
              </w:rPr>
              <w:t>NAME:</w:t>
            </w:r>
          </w:p>
        </w:tc>
        <w:tc>
          <w:tcPr>
            <w:tcW w:w="2409" w:type="dxa"/>
          </w:tcPr>
          <w:p w14:paraId="058A3FFC" w14:textId="77777777" w:rsidR="00E418A6" w:rsidRPr="00200BC3" w:rsidRDefault="00E418A6" w:rsidP="00333E81">
            <w:pPr>
              <w:spacing w:line="360" w:lineRule="auto"/>
              <w:rPr>
                <w:b/>
                <w:bCs/>
              </w:rPr>
            </w:pPr>
            <w:r w:rsidRPr="00200BC3">
              <w:rPr>
                <w:b/>
                <w:bCs/>
              </w:rPr>
              <w:t>SIGNATURE:</w:t>
            </w:r>
          </w:p>
        </w:tc>
        <w:tc>
          <w:tcPr>
            <w:tcW w:w="1417" w:type="dxa"/>
          </w:tcPr>
          <w:p w14:paraId="23C55262" w14:textId="77777777" w:rsidR="00E418A6" w:rsidRPr="00200BC3" w:rsidRDefault="00E418A6" w:rsidP="00333E81">
            <w:pPr>
              <w:spacing w:line="360" w:lineRule="auto"/>
              <w:rPr>
                <w:b/>
                <w:bCs/>
              </w:rPr>
            </w:pPr>
            <w:r w:rsidRPr="00200BC3">
              <w:rPr>
                <w:b/>
                <w:bCs/>
              </w:rPr>
              <w:t>DATE:</w:t>
            </w:r>
          </w:p>
        </w:tc>
        <w:tc>
          <w:tcPr>
            <w:tcW w:w="1417" w:type="dxa"/>
          </w:tcPr>
          <w:p w14:paraId="63F6370A" w14:textId="77777777" w:rsidR="00E418A6" w:rsidRPr="00200BC3" w:rsidRDefault="00E418A6" w:rsidP="00333E81">
            <w:pPr>
              <w:rPr>
                <w:b/>
                <w:bCs/>
              </w:rPr>
            </w:pPr>
            <w:r w:rsidRPr="00200BC3">
              <w:rPr>
                <w:b/>
                <w:bCs/>
              </w:rPr>
              <w:t>PERSON</w:t>
            </w:r>
          </w:p>
        </w:tc>
        <w:tc>
          <w:tcPr>
            <w:tcW w:w="2409" w:type="dxa"/>
          </w:tcPr>
          <w:p w14:paraId="77AA78BC" w14:textId="77777777" w:rsidR="00E418A6" w:rsidRPr="00200BC3" w:rsidRDefault="00E418A6" w:rsidP="00333E81">
            <w:pPr>
              <w:rPr>
                <w:b/>
                <w:bCs/>
              </w:rPr>
            </w:pPr>
            <w:r w:rsidRPr="00200BC3">
              <w:rPr>
                <w:b/>
                <w:bCs/>
              </w:rPr>
              <w:t>NAME:</w:t>
            </w:r>
          </w:p>
        </w:tc>
        <w:tc>
          <w:tcPr>
            <w:tcW w:w="2409" w:type="dxa"/>
          </w:tcPr>
          <w:p w14:paraId="61E6B909" w14:textId="77777777" w:rsidR="00E418A6" w:rsidRPr="00200BC3" w:rsidRDefault="00E418A6" w:rsidP="00333E81">
            <w:pPr>
              <w:rPr>
                <w:b/>
                <w:bCs/>
              </w:rPr>
            </w:pPr>
            <w:r w:rsidRPr="00200BC3">
              <w:rPr>
                <w:b/>
                <w:bCs/>
              </w:rPr>
              <w:t>SIGNATURE:</w:t>
            </w:r>
          </w:p>
        </w:tc>
        <w:tc>
          <w:tcPr>
            <w:tcW w:w="1417" w:type="dxa"/>
          </w:tcPr>
          <w:p w14:paraId="6B55681B" w14:textId="77777777" w:rsidR="00E418A6" w:rsidRPr="00200BC3" w:rsidRDefault="00E418A6" w:rsidP="00333E81">
            <w:pPr>
              <w:rPr>
                <w:b/>
                <w:bCs/>
              </w:rPr>
            </w:pPr>
            <w:r w:rsidRPr="00200BC3">
              <w:rPr>
                <w:b/>
                <w:bCs/>
              </w:rPr>
              <w:t>DATE:</w:t>
            </w:r>
          </w:p>
        </w:tc>
      </w:tr>
      <w:tr w:rsidR="006345FB" w:rsidRPr="006345FB" w14:paraId="566431B2" w14:textId="77777777" w:rsidTr="00333E81">
        <w:trPr>
          <w:trHeight w:val="20"/>
        </w:trPr>
        <w:tc>
          <w:tcPr>
            <w:tcW w:w="1417" w:type="dxa"/>
          </w:tcPr>
          <w:p w14:paraId="62A3F702" w14:textId="77777777" w:rsidR="00E418A6" w:rsidRPr="006345FB" w:rsidRDefault="00E418A6" w:rsidP="00333E81">
            <w:pPr>
              <w:spacing w:line="360" w:lineRule="auto"/>
            </w:pPr>
            <w:r w:rsidRPr="006345FB">
              <w:t>Appia Foreman</w:t>
            </w:r>
          </w:p>
        </w:tc>
        <w:tc>
          <w:tcPr>
            <w:tcW w:w="2409" w:type="dxa"/>
          </w:tcPr>
          <w:p w14:paraId="4747E3E3" w14:textId="77777777" w:rsidR="00E418A6" w:rsidRPr="006345FB" w:rsidRDefault="00E418A6" w:rsidP="00333E81">
            <w:pPr>
              <w:spacing w:line="360" w:lineRule="auto"/>
            </w:pPr>
            <w:r w:rsidRPr="006345FB">
              <w:fldChar w:fldCharType="begin">
                <w:ffData>
                  <w:name w:val="Text6"/>
                  <w:enabled/>
                  <w:calcOnExit w:val="0"/>
                  <w:textInput>
                    <w:default w:val="{Name}"/>
                  </w:textInput>
                </w:ffData>
              </w:fldChar>
            </w:r>
            <w:r w:rsidRPr="006345FB">
              <w:instrText xml:space="preserve"> FORMTEXT </w:instrText>
            </w:r>
            <w:r w:rsidRPr="006345FB">
              <w:fldChar w:fldCharType="separate"/>
            </w:r>
            <w:r w:rsidRPr="006345FB">
              <w:rPr>
                <w:noProof/>
              </w:rPr>
              <w:t>{Name}</w:t>
            </w:r>
            <w:r w:rsidRPr="006345FB">
              <w:fldChar w:fldCharType="end"/>
            </w:r>
          </w:p>
        </w:tc>
        <w:tc>
          <w:tcPr>
            <w:tcW w:w="2409" w:type="dxa"/>
          </w:tcPr>
          <w:p w14:paraId="2BFE6557" w14:textId="77777777" w:rsidR="00E418A6" w:rsidRPr="006345FB" w:rsidRDefault="00E418A6" w:rsidP="00333E81">
            <w:pPr>
              <w:spacing w:line="360" w:lineRule="auto"/>
            </w:pPr>
          </w:p>
        </w:tc>
        <w:tc>
          <w:tcPr>
            <w:tcW w:w="1417" w:type="dxa"/>
          </w:tcPr>
          <w:p w14:paraId="59828755" w14:textId="77777777" w:rsidR="00E418A6" w:rsidRPr="006345FB" w:rsidRDefault="00E418A6" w:rsidP="00333E81">
            <w:pPr>
              <w:spacing w:line="360" w:lineRule="auto"/>
            </w:pPr>
            <w:r w:rsidRPr="006345FB">
              <w:t xml:space="preserve">  </w:t>
            </w:r>
            <w:sdt>
              <w:sdtPr>
                <w:id w:val="2030068283"/>
                <w:placeholder>
                  <w:docPart w:val="D779355D31EB40019D15436A282D3860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6345FB">
                  <w:rPr>
                    <w:rStyle w:val="PlaceholderText"/>
                    <w:vanish/>
                    <w:color w:val="auto"/>
                  </w:rPr>
                  <w:t>Click or tap to enter a date.</w:t>
                </w:r>
              </w:sdtContent>
            </w:sdt>
          </w:p>
        </w:tc>
        <w:tc>
          <w:tcPr>
            <w:tcW w:w="1417" w:type="dxa"/>
          </w:tcPr>
          <w:p w14:paraId="7F8EA1B7" w14:textId="77777777" w:rsidR="00E418A6" w:rsidRPr="006345FB" w:rsidRDefault="00E418A6" w:rsidP="00333E81">
            <w:r w:rsidRPr="006345FB">
              <w:t>Client Rep.</w:t>
            </w:r>
          </w:p>
        </w:tc>
        <w:tc>
          <w:tcPr>
            <w:tcW w:w="2409" w:type="dxa"/>
          </w:tcPr>
          <w:p w14:paraId="1DDEE185" w14:textId="77777777" w:rsidR="00E418A6" w:rsidRPr="006345FB" w:rsidRDefault="00E418A6" w:rsidP="00333E81">
            <w:r w:rsidRPr="006345FB">
              <w:fldChar w:fldCharType="begin">
                <w:ffData>
                  <w:name w:val="Text6"/>
                  <w:enabled/>
                  <w:calcOnExit w:val="0"/>
                  <w:textInput>
                    <w:default w:val="{Name}"/>
                  </w:textInput>
                </w:ffData>
              </w:fldChar>
            </w:r>
            <w:r w:rsidRPr="006345FB">
              <w:instrText xml:space="preserve"> FORMTEXT </w:instrText>
            </w:r>
            <w:r w:rsidRPr="006345FB">
              <w:fldChar w:fldCharType="separate"/>
            </w:r>
            <w:r w:rsidRPr="006345FB">
              <w:rPr>
                <w:noProof/>
              </w:rPr>
              <w:t>{Name}</w:t>
            </w:r>
            <w:r w:rsidRPr="006345FB">
              <w:fldChar w:fldCharType="end"/>
            </w:r>
          </w:p>
        </w:tc>
        <w:tc>
          <w:tcPr>
            <w:tcW w:w="2409" w:type="dxa"/>
          </w:tcPr>
          <w:p w14:paraId="0A7E5E7F" w14:textId="77777777" w:rsidR="00E418A6" w:rsidRPr="006345FB" w:rsidRDefault="00E418A6" w:rsidP="00333E81"/>
        </w:tc>
        <w:tc>
          <w:tcPr>
            <w:tcW w:w="1417" w:type="dxa"/>
          </w:tcPr>
          <w:p w14:paraId="2CFBE3F0" w14:textId="77777777" w:rsidR="00E418A6" w:rsidRPr="006345FB" w:rsidRDefault="00E418A6" w:rsidP="00333E81">
            <w:r w:rsidRPr="006345FB">
              <w:t xml:space="preserve">  </w:t>
            </w:r>
            <w:sdt>
              <w:sdtPr>
                <w:id w:val="-820653856"/>
                <w:placeholder>
                  <w:docPart w:val="E55106AF718447F28963F3113837C4EE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6345FB">
                  <w:rPr>
                    <w:rStyle w:val="PlaceholderText"/>
                    <w:vanish/>
                    <w:color w:val="auto"/>
                  </w:rPr>
                  <w:t>Click or tap to enter a date.</w:t>
                </w:r>
              </w:sdtContent>
            </w:sdt>
          </w:p>
        </w:tc>
      </w:tr>
      <w:tr w:rsidR="001D7759" w:rsidRPr="006345FB" w14:paraId="22D22F15" w14:textId="77777777" w:rsidTr="00333E81">
        <w:trPr>
          <w:trHeight w:val="651"/>
        </w:trPr>
        <w:tc>
          <w:tcPr>
            <w:tcW w:w="1417" w:type="dxa"/>
          </w:tcPr>
          <w:p w14:paraId="5CD36CC1" w14:textId="77777777" w:rsidR="001D7759" w:rsidRPr="006345FB" w:rsidRDefault="001D7759" w:rsidP="001D7759">
            <w:pPr>
              <w:spacing w:line="360" w:lineRule="auto"/>
            </w:pPr>
            <w:r w:rsidRPr="006345FB">
              <w:t>Appia Engineer</w:t>
            </w:r>
          </w:p>
        </w:tc>
        <w:tc>
          <w:tcPr>
            <w:tcW w:w="2409" w:type="dxa"/>
          </w:tcPr>
          <w:p w14:paraId="360001F4" w14:textId="77777777" w:rsidR="001D7759" w:rsidRPr="006345FB" w:rsidRDefault="001D7759" w:rsidP="001D7759">
            <w:pPr>
              <w:spacing w:line="360" w:lineRule="auto"/>
            </w:pPr>
            <w:r w:rsidRPr="006345FB">
              <w:fldChar w:fldCharType="begin">
                <w:ffData>
                  <w:name w:val="Text6"/>
                  <w:enabled/>
                  <w:calcOnExit w:val="0"/>
                  <w:textInput>
                    <w:default w:val="{Name}"/>
                  </w:textInput>
                </w:ffData>
              </w:fldChar>
            </w:r>
            <w:r w:rsidRPr="006345FB">
              <w:instrText xml:space="preserve"> FORMTEXT </w:instrText>
            </w:r>
            <w:r w:rsidRPr="006345FB">
              <w:fldChar w:fldCharType="separate"/>
            </w:r>
            <w:r w:rsidRPr="006345FB">
              <w:rPr>
                <w:noProof/>
              </w:rPr>
              <w:t>{Name}</w:t>
            </w:r>
            <w:r w:rsidRPr="006345FB">
              <w:fldChar w:fldCharType="end"/>
            </w:r>
          </w:p>
        </w:tc>
        <w:tc>
          <w:tcPr>
            <w:tcW w:w="2409" w:type="dxa"/>
          </w:tcPr>
          <w:p w14:paraId="3957BF50" w14:textId="77777777" w:rsidR="001D7759" w:rsidRPr="006345FB" w:rsidRDefault="001D7759" w:rsidP="001D7759">
            <w:pPr>
              <w:spacing w:line="360" w:lineRule="auto"/>
            </w:pPr>
          </w:p>
        </w:tc>
        <w:tc>
          <w:tcPr>
            <w:tcW w:w="1417" w:type="dxa"/>
          </w:tcPr>
          <w:p w14:paraId="76533973" w14:textId="77777777" w:rsidR="001D7759" w:rsidRPr="006345FB" w:rsidRDefault="001D7759" w:rsidP="001D7759">
            <w:pPr>
              <w:spacing w:line="360" w:lineRule="auto"/>
            </w:pPr>
            <w:r w:rsidRPr="006345FB">
              <w:t xml:space="preserve">  </w:t>
            </w:r>
            <w:sdt>
              <w:sdtPr>
                <w:id w:val="-1746711013"/>
                <w:placeholder>
                  <w:docPart w:val="C26A3CF49C104D68A4017A3E76BD595F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6345FB">
                  <w:rPr>
                    <w:rStyle w:val="PlaceholderText"/>
                    <w:vanish/>
                    <w:color w:val="auto"/>
                  </w:rPr>
                  <w:t>Click or tap to enter a date.</w:t>
                </w:r>
              </w:sdtContent>
            </w:sdt>
          </w:p>
        </w:tc>
        <w:tc>
          <w:tcPr>
            <w:tcW w:w="1417" w:type="dxa"/>
          </w:tcPr>
          <w:p w14:paraId="71CFE55D" w14:textId="77777777" w:rsidR="001D7759" w:rsidRPr="006345FB" w:rsidRDefault="001D7759" w:rsidP="001D7759">
            <w:r w:rsidRPr="006345FB">
              <w:t>Other Party</w:t>
            </w:r>
          </w:p>
          <w:p w14:paraId="4F9F12E6" w14:textId="77777777" w:rsidR="001D7759" w:rsidRPr="006345FB" w:rsidRDefault="001D7759" w:rsidP="001D7759"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ompany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{Company}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2409" w:type="dxa"/>
          </w:tcPr>
          <w:p w14:paraId="24A4F3F9" w14:textId="77777777" w:rsidR="001D7759" w:rsidRPr="006345FB" w:rsidRDefault="001D7759" w:rsidP="001D7759">
            <w:r w:rsidRPr="006345FB">
              <w:fldChar w:fldCharType="begin">
                <w:ffData>
                  <w:name w:val="Text6"/>
                  <w:enabled/>
                  <w:calcOnExit w:val="0"/>
                  <w:textInput>
                    <w:default w:val="{Name}"/>
                  </w:textInput>
                </w:ffData>
              </w:fldChar>
            </w:r>
            <w:r w:rsidRPr="006345FB">
              <w:instrText xml:space="preserve"> FORMTEXT </w:instrText>
            </w:r>
            <w:r w:rsidRPr="006345FB">
              <w:fldChar w:fldCharType="separate"/>
            </w:r>
            <w:r w:rsidRPr="006345FB">
              <w:rPr>
                <w:noProof/>
              </w:rPr>
              <w:t>{Name}</w:t>
            </w:r>
            <w:r w:rsidRPr="006345FB">
              <w:fldChar w:fldCharType="end"/>
            </w:r>
          </w:p>
        </w:tc>
        <w:tc>
          <w:tcPr>
            <w:tcW w:w="2409" w:type="dxa"/>
          </w:tcPr>
          <w:p w14:paraId="673058F1" w14:textId="77777777" w:rsidR="001D7759" w:rsidRPr="006345FB" w:rsidRDefault="001D7759" w:rsidP="001D7759"/>
        </w:tc>
        <w:tc>
          <w:tcPr>
            <w:tcW w:w="1417" w:type="dxa"/>
          </w:tcPr>
          <w:p w14:paraId="44D10C50" w14:textId="77777777" w:rsidR="001D7759" w:rsidRPr="006345FB" w:rsidRDefault="001D7759" w:rsidP="001D7759">
            <w:r w:rsidRPr="006345FB">
              <w:t xml:space="preserve">  </w:t>
            </w:r>
            <w:sdt>
              <w:sdtPr>
                <w:id w:val="1949892934"/>
                <w:placeholder>
                  <w:docPart w:val="4AEB4F99CBD14D65ADF0A9E5C0A0484A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6345FB">
                  <w:rPr>
                    <w:rStyle w:val="PlaceholderText"/>
                    <w:vanish/>
                    <w:color w:val="auto"/>
                  </w:rPr>
                  <w:t>Click or tap to enter a date.</w:t>
                </w:r>
              </w:sdtContent>
            </w:sdt>
          </w:p>
        </w:tc>
      </w:tr>
    </w:tbl>
    <w:p w14:paraId="7465002F" w14:textId="5B7C929D" w:rsidR="00E418A6" w:rsidRDefault="00D806E5" w:rsidP="00D806E5">
      <w:pPr>
        <w:pStyle w:val="Heading4"/>
      </w:pPr>
      <w:r>
        <w:lastRenderedPageBreak/>
        <w:t>Post pour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992"/>
        <w:gridCol w:w="1276"/>
        <w:gridCol w:w="567"/>
        <w:gridCol w:w="992"/>
        <w:gridCol w:w="567"/>
        <w:gridCol w:w="992"/>
        <w:gridCol w:w="567"/>
        <w:gridCol w:w="1134"/>
      </w:tblGrid>
      <w:tr w:rsidR="00D806E5" w:rsidRPr="00A4198C" w14:paraId="5948B6C5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4E097E19" w14:textId="77777777" w:rsidR="00D806E5" w:rsidRPr="00154DDB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087" w:type="dxa"/>
            <w:gridSpan w:val="3"/>
          </w:tcPr>
          <w:p w14:paraId="5D3765F6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276" w:type="dxa"/>
            <w:tcBorders>
              <w:bottom w:val="nil"/>
            </w:tcBorders>
            <w:noWrap/>
          </w:tcPr>
          <w:p w14:paraId="314F8940" w14:textId="77777777" w:rsidR="00D806E5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535131E4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6CF3E944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6448D60E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 PARTY</w:t>
            </w:r>
          </w:p>
        </w:tc>
      </w:tr>
      <w:tr w:rsidR="00D806E5" w:rsidRPr="00A4198C" w14:paraId="1A600D43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55987BAE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55CDB36D" w14:textId="77777777" w:rsidR="00D806E5" w:rsidRPr="00154DDB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4F69480B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14FDB9F9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992" w:type="dxa"/>
          </w:tcPr>
          <w:p w14:paraId="64D42F1E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276" w:type="dxa"/>
            <w:tcBorders>
              <w:top w:val="nil"/>
            </w:tcBorders>
            <w:noWrap/>
            <w:hideMark/>
          </w:tcPr>
          <w:p w14:paraId="3B206B70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65C683D9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0BBD05B6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6D90BD7A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64C1F185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7F5B736C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7267FCF4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D806E5" w:rsidRPr="006345FB" w14:paraId="6CB0BED4" w14:textId="77777777" w:rsidTr="00B80898">
        <w:trPr>
          <w:trHeight w:val="480"/>
        </w:trPr>
        <w:tc>
          <w:tcPr>
            <w:tcW w:w="2122" w:type="dxa"/>
            <w:hideMark/>
          </w:tcPr>
          <w:p w14:paraId="71E9771D" w14:textId="77777777" w:rsidR="00D806E5" w:rsidRPr="00924B02" w:rsidRDefault="00D806E5" w:rsidP="00B80898">
            <w:pPr>
              <w:pStyle w:val="ListParagraph"/>
              <w:numPr>
                <w:ilvl w:val="1"/>
                <w:numId w:val="5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Curing</w:t>
            </w:r>
          </w:p>
        </w:tc>
        <w:tc>
          <w:tcPr>
            <w:tcW w:w="992" w:type="dxa"/>
            <w:noWrap/>
            <w:hideMark/>
          </w:tcPr>
          <w:p w14:paraId="248B8115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571583489"/>
                <w:placeholder>
                  <w:docPart w:val="0D7AE9FA78CB4FE18E39E9A81B921A61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16E3CBB0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ocument Number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{Dwg. Number}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3544" w:type="dxa"/>
          </w:tcPr>
          <w:p w14:paraId="3C09D63C" w14:textId="77777777" w:rsidR="00D806E5" w:rsidRPr="006345FB" w:rsidRDefault="00D806E5" w:rsidP="00B80898">
            <w:pPr>
              <w:spacing w:line="360" w:lineRule="auto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E28C3">
              <w:t>Curing carried out as per IFC drawings / concrete specification</w:t>
            </w:r>
          </w:p>
        </w:tc>
        <w:tc>
          <w:tcPr>
            <w:tcW w:w="992" w:type="dxa"/>
          </w:tcPr>
          <w:p w14:paraId="606C979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41001C8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3C532203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337151920"/>
                <w:placeholder>
                  <w:docPart w:val="518416E1432C48E5930E9F1492B7AEFC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5C4CA50E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0364ED5F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676493008"/>
                <w:placeholder>
                  <w:docPart w:val="5022541963AB4B4CAF92036C009F62E7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51F2FC7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71CC992D" w14:textId="77777777" w:rsidR="00D806E5" w:rsidRPr="006345FB" w:rsidRDefault="00EA35FE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62944591"/>
                <w:placeholder>
                  <w:docPart w:val="F76B06A24B1D4D7B900FFDDA140FF0EB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511D50C7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4A142528" w14:textId="77777777" w:rsidTr="00B80898">
        <w:trPr>
          <w:trHeight w:val="480"/>
        </w:trPr>
        <w:tc>
          <w:tcPr>
            <w:tcW w:w="2122" w:type="dxa"/>
            <w:hideMark/>
          </w:tcPr>
          <w:p w14:paraId="5395B15E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Formwork stripped</w:t>
            </w:r>
          </w:p>
        </w:tc>
        <w:tc>
          <w:tcPr>
            <w:tcW w:w="992" w:type="dxa"/>
            <w:noWrap/>
            <w:hideMark/>
          </w:tcPr>
          <w:p w14:paraId="30C241C9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613470009"/>
                <w:placeholder>
                  <w:docPart w:val="D6CB103C48054B1A8FF727AF0AC8D5CA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27627F4F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ocument Number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{Dwg. Number}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3544" w:type="dxa"/>
          </w:tcPr>
          <w:p w14:paraId="08BAB186" w14:textId="77777777" w:rsidR="00D806E5" w:rsidRPr="006345FB" w:rsidRDefault="00D806E5" w:rsidP="00B80898">
            <w:pPr>
              <w:spacing w:line="360" w:lineRule="auto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E28C3">
              <w:t>Formwork stripped in accordance with specified times on IFC drawings / specifications</w:t>
            </w:r>
          </w:p>
        </w:tc>
        <w:tc>
          <w:tcPr>
            <w:tcW w:w="992" w:type="dxa"/>
          </w:tcPr>
          <w:p w14:paraId="7D392184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13C7BBDE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707EF150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272544804"/>
                <w:placeholder>
                  <w:docPart w:val="C7C8C33ADD654E4D965CEE3B71DAC96C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50FC76B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0062E648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808746658"/>
                <w:placeholder>
                  <w:docPart w:val="AD205FBEAC884943A7DE46BDD535B3C7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6D291A8A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5CEC1DCA" w14:textId="77777777" w:rsidR="00D806E5" w:rsidRPr="006345FB" w:rsidRDefault="00EA35FE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823847731"/>
                <w:placeholder>
                  <w:docPart w:val="C3813251B2EF4FDCA99E47F7EE5CD0CB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693FA7C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61BBC1FF" w14:textId="77777777" w:rsidTr="00B80898">
        <w:trPr>
          <w:trHeight w:val="480"/>
        </w:trPr>
        <w:tc>
          <w:tcPr>
            <w:tcW w:w="2122" w:type="dxa"/>
          </w:tcPr>
          <w:p w14:paraId="01E23B4A" w14:textId="77777777" w:rsidR="00D806E5" w:rsidRPr="00924B02" w:rsidRDefault="00D806E5" w:rsidP="00B80898">
            <w:pPr>
              <w:pStyle w:val="ListParagraph"/>
              <w:numPr>
                <w:ilvl w:val="1"/>
                <w:numId w:val="5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Surface defect repair</w:t>
            </w:r>
          </w:p>
        </w:tc>
        <w:tc>
          <w:tcPr>
            <w:tcW w:w="992" w:type="dxa"/>
            <w:noWrap/>
          </w:tcPr>
          <w:p w14:paraId="5F092B7F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736936354"/>
                <w:placeholder>
                  <w:docPart w:val="DA31B168A2CA40E8AB50D3E227023723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7DD6880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2A2D1357" w14:textId="77777777" w:rsidR="00D806E5" w:rsidRPr="006E28C3" w:rsidRDefault="00D806E5" w:rsidP="00B80898">
            <w:pPr>
              <w:spacing w:line="360" w:lineRule="auto"/>
            </w:pPr>
            <w:r w:rsidRPr="006E28C3">
              <w:t>Repair grout to be higher strength than substrate concrete</w:t>
            </w:r>
          </w:p>
        </w:tc>
        <w:tc>
          <w:tcPr>
            <w:tcW w:w="992" w:type="dxa"/>
          </w:tcPr>
          <w:p w14:paraId="1E4BBD42" w14:textId="77777777" w:rsidR="00D806E5" w:rsidRPr="00A1082D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5AA85FD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0871DDA1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32421210"/>
                <w:placeholder>
                  <w:docPart w:val="48C5953A21BB4D96A97F6A2754529AD9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13501C2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035462D4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355392087"/>
                <w:placeholder>
                  <w:docPart w:val="223D49D4D891475884D8A8B7BEED3E91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57601902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1CAC5233" w14:textId="77777777" w:rsidR="00D806E5" w:rsidRPr="006345FB" w:rsidRDefault="00EA35FE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633861146"/>
                <w:placeholder>
                  <w:docPart w:val="790A743F2F6F441E9C794808377D6DBF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19DA2B4C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7A115F96" w14:textId="77777777" w:rsidTr="00B80898">
        <w:trPr>
          <w:trHeight w:val="970"/>
        </w:trPr>
        <w:tc>
          <w:tcPr>
            <w:tcW w:w="2122" w:type="dxa"/>
          </w:tcPr>
          <w:p w14:paraId="7B0E4719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All areas are clean from slurry</w:t>
            </w:r>
          </w:p>
        </w:tc>
        <w:tc>
          <w:tcPr>
            <w:tcW w:w="992" w:type="dxa"/>
            <w:noWrap/>
          </w:tcPr>
          <w:p w14:paraId="6DCA86C3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445661664"/>
                <w:placeholder>
                  <w:docPart w:val="BC3656F6D9184BA4B1B3FAE6FEA352D3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0DA0CA4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6C7C9467" w14:textId="77777777" w:rsidR="00D806E5" w:rsidRPr="006345FB" w:rsidRDefault="00D806E5" w:rsidP="00B80898">
            <w:pPr>
              <w:tabs>
                <w:tab w:val="left" w:pos="3434"/>
              </w:tabs>
              <w:spacing w:line="360" w:lineRule="auto"/>
            </w:pPr>
            <w:r w:rsidRPr="006E28C3">
              <w:t>Surfaces to be cleaned after pour if required</w:t>
            </w:r>
          </w:p>
        </w:tc>
        <w:tc>
          <w:tcPr>
            <w:tcW w:w="992" w:type="dxa"/>
          </w:tcPr>
          <w:p w14:paraId="02561D5F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3CB172FE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7E955DED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481779012"/>
                <w:placeholder>
                  <w:docPart w:val="DC75E630FB014C1A8BD146EDE2F16C45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4341544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3C4AA89E" w14:textId="77777777" w:rsidR="00D806E5" w:rsidRPr="006345FB" w:rsidRDefault="00EA35FE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676301802"/>
                <w:placeholder>
                  <w:docPart w:val="8F667363206941179358D9B269779146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17338F2A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300808F6" w14:textId="77777777" w:rsidR="00D806E5" w:rsidRPr="006345FB" w:rsidRDefault="00EA35FE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985749391"/>
                <w:placeholder>
                  <w:docPart w:val="05E85F3CB0B347998A74D2C5B36D8B8D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3F4CA2E1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1FF67563" w14:textId="77777777" w:rsidR="00D806E5" w:rsidRDefault="00D806E5" w:rsidP="00D806E5">
      <w:pPr>
        <w:pStyle w:val="Heading4"/>
      </w:pPr>
    </w:p>
    <w:sectPr w:rsidR="00D806E5" w:rsidSect="006253AB">
      <w:headerReference w:type="default" r:id="rId9"/>
      <w:pgSz w:w="16838" w:h="11906" w:orient="landscape"/>
      <w:pgMar w:top="1276" w:right="851" w:bottom="726" w:left="851" w:header="142" w:footer="39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92A9" w14:textId="77777777" w:rsidR="00B80898" w:rsidRDefault="00B80898" w:rsidP="000009FA">
      <w:pPr>
        <w:spacing w:after="0" w:line="240" w:lineRule="auto"/>
      </w:pPr>
      <w:r>
        <w:separator/>
      </w:r>
    </w:p>
  </w:endnote>
  <w:endnote w:type="continuationSeparator" w:id="0">
    <w:p w14:paraId="0749DE21" w14:textId="77777777" w:rsidR="00B80898" w:rsidRDefault="00B80898" w:rsidP="0000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27A7" w14:textId="77777777" w:rsidR="00B80898" w:rsidRDefault="00B80898" w:rsidP="000009FA">
      <w:pPr>
        <w:spacing w:after="0" w:line="240" w:lineRule="auto"/>
      </w:pPr>
      <w:r>
        <w:separator/>
      </w:r>
    </w:p>
  </w:footnote>
  <w:footnote w:type="continuationSeparator" w:id="0">
    <w:p w14:paraId="015924BA" w14:textId="77777777" w:rsidR="00B80898" w:rsidRDefault="00B80898" w:rsidP="00000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743A" w14:textId="77777777" w:rsidR="00B80898" w:rsidRDefault="00B80898" w:rsidP="00A571C6">
    <w:pPr>
      <w:spacing w:after="0"/>
      <w:rPr>
        <w:b/>
        <w:bCs/>
        <w:sz w:val="28"/>
        <w:szCs w:val="28"/>
      </w:rPr>
    </w:pPr>
    <w:r w:rsidRPr="00F76EA4">
      <w:rPr>
        <w:b/>
        <w:bCs/>
        <w:sz w:val="28"/>
        <w:szCs w:val="28"/>
      </w:rPr>
      <w:ptab w:relativeTo="margin" w:alignment="center" w:leader="none"/>
    </w:r>
    <w:r>
      <w:rPr>
        <w:b/>
        <w:bCs/>
        <w:sz w:val="28"/>
        <w:szCs w:val="28"/>
      </w:rPr>
      <w:t>INSPECTION AND TEST PLAN</w:t>
    </w:r>
    <w:r w:rsidRPr="00F76EA4">
      <w:rPr>
        <w:b/>
        <w:bCs/>
        <w:sz w:val="28"/>
        <w:szCs w:val="28"/>
      </w:rPr>
      <w:ptab w:relativeTo="margin" w:alignment="right" w:leader="none"/>
    </w:r>
    <w:r>
      <w:rPr>
        <w:noProof/>
      </w:rPr>
      <w:drawing>
        <wp:inline distT="0" distB="0" distL="0" distR="0" wp14:anchorId="046E61E8" wp14:editId="19AEB6B5">
          <wp:extent cx="1447800" cy="390525"/>
          <wp:effectExtent l="0" t="0" r="0" b="9525"/>
          <wp:docPr id="1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15304" w:type="dxa"/>
      <w:tblLook w:val="04A0" w:firstRow="1" w:lastRow="0" w:firstColumn="1" w:lastColumn="0" w:noHBand="0" w:noVBand="1"/>
    </w:tblPr>
    <w:tblGrid>
      <w:gridCol w:w="1430"/>
      <w:gridCol w:w="1327"/>
      <w:gridCol w:w="1554"/>
      <w:gridCol w:w="1095"/>
      <w:gridCol w:w="727"/>
      <w:gridCol w:w="1644"/>
      <w:gridCol w:w="865"/>
      <w:gridCol w:w="851"/>
      <w:gridCol w:w="141"/>
      <w:gridCol w:w="1701"/>
      <w:gridCol w:w="1560"/>
      <w:gridCol w:w="2409"/>
    </w:tblGrid>
    <w:tr w:rsidR="00B80898" w:rsidRPr="00F76EA4" w14:paraId="17741F01" w14:textId="77777777" w:rsidTr="00154DDB">
      <w:trPr>
        <w:trHeight w:val="218"/>
      </w:trPr>
      <w:tc>
        <w:tcPr>
          <w:tcW w:w="1430" w:type="dxa"/>
          <w:vMerge w:val="restart"/>
          <w:shd w:val="clear" w:color="auto" w:fill="FBF304" w:themeFill="background2"/>
        </w:tcPr>
        <w:p w14:paraId="617194D5" w14:textId="77777777" w:rsidR="00B80898" w:rsidRPr="00161741" w:rsidRDefault="00B80898" w:rsidP="00A571C6">
          <w:pPr>
            <w:rPr>
              <w:rFonts w:cstheme="minorHAnsi"/>
              <w:b/>
              <w:szCs w:val="18"/>
            </w:rPr>
          </w:pPr>
          <w:r w:rsidRPr="00F76EA4">
            <w:rPr>
              <w:rFonts w:cstheme="minorHAnsi"/>
              <w:b/>
              <w:szCs w:val="18"/>
            </w:rPr>
            <w:t xml:space="preserve">CONTRACT </w:t>
          </w:r>
          <w:r>
            <w:rPr>
              <w:rFonts w:cstheme="minorHAnsi"/>
              <w:b/>
              <w:szCs w:val="18"/>
            </w:rPr>
            <w:t>No</w:t>
          </w:r>
          <w:r w:rsidRPr="00F76EA4">
            <w:rPr>
              <w:rFonts w:cstheme="minorHAnsi"/>
              <w:b/>
              <w:szCs w:val="18"/>
            </w:rPr>
            <w:t>:</w:t>
          </w:r>
        </w:p>
      </w:tc>
      <w:sdt>
        <w:sdtPr>
          <w:rPr>
            <w:rFonts w:cstheme="minorHAnsi"/>
          </w:rPr>
          <w:id w:val="613250838"/>
        </w:sdtPr>
        <w:sdtEndPr/>
        <w:sdtContent>
          <w:tc>
            <w:tcPr>
              <w:tcW w:w="1327" w:type="dxa"/>
              <w:vMerge w:val="restart"/>
            </w:tcPr>
            <w:sdt>
              <w:sdtPr>
                <w:rPr>
                  <w:rFonts w:cstheme="minorHAnsi"/>
                </w:rPr>
                <w:alias w:val="Subject"/>
                <w:tag w:val=""/>
                <w:id w:val="-682903659"/>
                <w:placeholder>
                  <w:docPart w:val="7EFEEE98756D4EB998A1FE89D4458BC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p w14:paraId="5D679F52" w14:textId="2AD2F461" w:rsidR="00B80898" w:rsidRPr="009C290D" w:rsidRDefault="00B80898" w:rsidP="00A571C6">
                  <w:pPr>
                    <w:rPr>
                      <w:rFonts w:cstheme="minorHAnsi"/>
                      <w:szCs w:val="18"/>
                    </w:rPr>
                  </w:pPr>
                  <w:r>
                    <w:rPr>
                      <w:rFonts w:cstheme="minorHAnsi"/>
                    </w:rPr>
                    <w:t>J22369</w:t>
                  </w:r>
                </w:p>
              </w:sdtContent>
            </w:sdt>
          </w:tc>
        </w:sdtContent>
      </w:sdt>
      <w:tc>
        <w:tcPr>
          <w:tcW w:w="2649" w:type="dxa"/>
          <w:gridSpan w:val="2"/>
          <w:vMerge w:val="restart"/>
          <w:shd w:val="clear" w:color="auto" w:fill="FBF304" w:themeFill="background2"/>
        </w:tcPr>
        <w:p w14:paraId="6B57F4DD" w14:textId="77777777" w:rsidR="00B80898" w:rsidRPr="00F76EA4" w:rsidRDefault="00B80898" w:rsidP="00A571C6">
          <w:pPr>
            <w:rPr>
              <w:rFonts w:cstheme="minorHAnsi"/>
              <w:b/>
              <w:szCs w:val="18"/>
            </w:rPr>
          </w:pPr>
          <w:r w:rsidRPr="00161741">
            <w:rPr>
              <w:rFonts w:cstheme="minorHAnsi"/>
              <w:b/>
              <w:szCs w:val="18"/>
            </w:rPr>
            <w:t>PROJECT:</w:t>
          </w:r>
        </w:p>
      </w:tc>
      <w:sdt>
        <w:sdtPr>
          <w:rPr>
            <w:rFonts w:cstheme="minorHAnsi"/>
          </w:rPr>
          <w:alias w:val="Title"/>
          <w:tag w:val=""/>
          <w:id w:val="969398880"/>
          <w:placeholder>
            <w:docPart w:val="39F0C4C8A87D4158A97B83D0A6A25A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371" w:type="dxa"/>
              <w:gridSpan w:val="2"/>
              <w:vMerge w:val="restart"/>
            </w:tcPr>
            <w:p w14:paraId="2859A797" w14:textId="0D6B773F" w:rsidR="00B80898" w:rsidRPr="00F76EA4" w:rsidRDefault="00860D1C" w:rsidP="00A571C6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>M3 Next DC Civil works</w:t>
              </w:r>
            </w:p>
          </w:tc>
        </w:sdtContent>
      </w:sdt>
      <w:tc>
        <w:tcPr>
          <w:tcW w:w="1716" w:type="dxa"/>
          <w:gridSpan w:val="2"/>
          <w:vMerge w:val="restart"/>
          <w:shd w:val="clear" w:color="auto" w:fill="FBF304" w:themeFill="background2"/>
        </w:tcPr>
        <w:p w14:paraId="127F1583" w14:textId="77777777" w:rsidR="00B80898" w:rsidRDefault="00B80898" w:rsidP="00A571C6">
          <w:pPr>
            <w:rPr>
              <w:rFonts w:cstheme="minorHAnsi"/>
              <w:b/>
              <w:szCs w:val="18"/>
            </w:rPr>
          </w:pPr>
          <w:r>
            <w:rPr>
              <w:rFonts w:cstheme="minorHAnsi"/>
              <w:b/>
              <w:szCs w:val="18"/>
            </w:rPr>
            <w:t>SITE LOCATION:</w:t>
          </w:r>
        </w:p>
        <w:p w14:paraId="30690B46" w14:textId="77777777" w:rsidR="00B80898" w:rsidRPr="00F76EA4" w:rsidRDefault="00B80898" w:rsidP="00A571C6">
          <w:pPr>
            <w:rPr>
              <w:rFonts w:cstheme="minorHAnsi"/>
              <w:b/>
              <w:szCs w:val="18"/>
            </w:rPr>
          </w:pPr>
          <w:r w:rsidRPr="00825570">
            <w:rPr>
              <w:rFonts w:cstheme="minorHAnsi"/>
              <w:b/>
              <w:szCs w:val="18"/>
            </w:rPr>
            <w:t>(Area/Unit/Grids)</w:t>
          </w:r>
        </w:p>
      </w:tc>
      <w:sdt>
        <w:sdtPr>
          <w:rPr>
            <w:rFonts w:cstheme="minorHAnsi"/>
          </w:rPr>
          <w:alias w:val="Location"/>
          <w:tag w:val=""/>
          <w:id w:val="-31885990"/>
          <w:placeholder>
            <w:docPart w:val="19BCC9A629D54414AAA061F758ABDF0B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 w:multiLine="1"/>
        </w:sdtPr>
        <w:sdtEndPr/>
        <w:sdtContent>
          <w:tc>
            <w:tcPr>
              <w:tcW w:w="1842" w:type="dxa"/>
              <w:gridSpan w:val="2"/>
              <w:vMerge w:val="restart"/>
            </w:tcPr>
            <w:p w14:paraId="48E23740" w14:textId="77777777" w:rsidR="00B80898" w:rsidRPr="00F76EA4" w:rsidRDefault="00B80898" w:rsidP="00A571C6">
              <w:pPr>
                <w:rPr>
                  <w:rFonts w:cstheme="minorHAnsi"/>
                </w:rPr>
              </w:pPr>
              <w:r w:rsidRPr="0097186C">
                <w:rPr>
                  <w:rStyle w:val="PlaceholderText"/>
                </w:rPr>
                <w:t>[</w:t>
              </w:r>
              <w:r>
                <w:rPr>
                  <w:rStyle w:val="PlaceholderText"/>
                </w:rPr>
                <w:t>Location</w:t>
              </w:r>
              <w:r w:rsidRPr="0097186C">
                <w:rPr>
                  <w:rStyle w:val="PlaceholderText"/>
                </w:rPr>
                <w:t>]</w:t>
              </w:r>
            </w:p>
          </w:tc>
        </w:sdtContent>
      </w:sdt>
      <w:tc>
        <w:tcPr>
          <w:tcW w:w="1560" w:type="dxa"/>
        </w:tcPr>
        <w:p w14:paraId="296E5C48" w14:textId="77777777" w:rsidR="00B80898" w:rsidRDefault="00B80898" w:rsidP="00A571C6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b/>
              <w:bCs/>
              <w:color w:val="0C044C"/>
              <w:szCs w:val="18"/>
              <w:lang w:eastAsia="en-AU"/>
            </w:rPr>
            <w:t>METHOD</w:t>
          </w:r>
        </w:p>
      </w:tc>
      <w:tc>
        <w:tcPr>
          <w:tcW w:w="2409" w:type="dxa"/>
        </w:tcPr>
        <w:p w14:paraId="09D6FB52" w14:textId="77777777" w:rsidR="00B80898" w:rsidRDefault="00B80898" w:rsidP="00A571C6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b/>
              <w:bCs/>
              <w:color w:val="0C044C"/>
              <w:szCs w:val="18"/>
              <w:lang w:eastAsia="en-AU"/>
            </w:rPr>
            <w:t>VERIFICATION</w:t>
          </w:r>
        </w:p>
      </w:tc>
    </w:tr>
    <w:tr w:rsidR="00B80898" w:rsidRPr="00F76EA4" w14:paraId="1FA7B06A" w14:textId="77777777" w:rsidTr="00154DDB">
      <w:trPr>
        <w:trHeight w:val="217"/>
      </w:trPr>
      <w:tc>
        <w:tcPr>
          <w:tcW w:w="1430" w:type="dxa"/>
          <w:vMerge/>
          <w:shd w:val="clear" w:color="auto" w:fill="FBF304" w:themeFill="background2"/>
        </w:tcPr>
        <w:p w14:paraId="5CD63544" w14:textId="77777777" w:rsidR="00B80898" w:rsidRPr="00F76EA4" w:rsidRDefault="00B80898" w:rsidP="0042271F">
          <w:pPr>
            <w:rPr>
              <w:rFonts w:cstheme="minorHAnsi"/>
              <w:b/>
              <w:szCs w:val="18"/>
            </w:rPr>
          </w:pPr>
        </w:p>
      </w:tc>
      <w:tc>
        <w:tcPr>
          <w:tcW w:w="1327" w:type="dxa"/>
          <w:vMerge/>
        </w:tcPr>
        <w:p w14:paraId="20C64B9F" w14:textId="77777777" w:rsidR="00B80898" w:rsidRDefault="00B80898" w:rsidP="0042271F">
          <w:pPr>
            <w:rPr>
              <w:rFonts w:cstheme="minorHAnsi"/>
            </w:rPr>
          </w:pPr>
        </w:p>
      </w:tc>
      <w:tc>
        <w:tcPr>
          <w:tcW w:w="2649" w:type="dxa"/>
          <w:gridSpan w:val="2"/>
          <w:vMerge/>
          <w:shd w:val="clear" w:color="auto" w:fill="FBF304" w:themeFill="background2"/>
        </w:tcPr>
        <w:p w14:paraId="724FC509" w14:textId="77777777" w:rsidR="00B80898" w:rsidRPr="00161741" w:rsidRDefault="00B80898" w:rsidP="0042271F">
          <w:pPr>
            <w:rPr>
              <w:rFonts w:cstheme="minorHAnsi"/>
              <w:b/>
              <w:szCs w:val="18"/>
            </w:rPr>
          </w:pPr>
        </w:p>
      </w:tc>
      <w:tc>
        <w:tcPr>
          <w:tcW w:w="2371" w:type="dxa"/>
          <w:gridSpan w:val="2"/>
          <w:vMerge/>
        </w:tcPr>
        <w:p w14:paraId="7946E5E6" w14:textId="77777777" w:rsidR="00B80898" w:rsidRDefault="00B80898" w:rsidP="0042271F">
          <w:pPr>
            <w:rPr>
              <w:rFonts w:cstheme="minorHAnsi"/>
            </w:rPr>
          </w:pPr>
        </w:p>
      </w:tc>
      <w:tc>
        <w:tcPr>
          <w:tcW w:w="1716" w:type="dxa"/>
          <w:gridSpan w:val="2"/>
          <w:vMerge/>
          <w:shd w:val="clear" w:color="auto" w:fill="FBF304" w:themeFill="background2"/>
        </w:tcPr>
        <w:p w14:paraId="2FEE9DAB" w14:textId="77777777" w:rsidR="00B80898" w:rsidRDefault="00B80898" w:rsidP="0042271F">
          <w:pPr>
            <w:rPr>
              <w:rFonts w:cstheme="minorHAnsi"/>
              <w:b/>
              <w:szCs w:val="18"/>
            </w:rPr>
          </w:pPr>
        </w:p>
      </w:tc>
      <w:tc>
        <w:tcPr>
          <w:tcW w:w="1842" w:type="dxa"/>
          <w:gridSpan w:val="2"/>
          <w:vMerge/>
        </w:tcPr>
        <w:p w14:paraId="70237F5C" w14:textId="77777777" w:rsidR="00B80898" w:rsidRDefault="00B80898" w:rsidP="0042271F">
          <w:pPr>
            <w:rPr>
              <w:rFonts w:cstheme="minorHAnsi"/>
            </w:rPr>
          </w:pPr>
        </w:p>
      </w:tc>
      <w:tc>
        <w:tcPr>
          <w:tcW w:w="1560" w:type="dxa"/>
        </w:tcPr>
        <w:p w14:paraId="1CD9EF40" w14:textId="77777777" w:rsidR="00B80898" w:rsidRDefault="00B80898" w:rsidP="0042271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V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V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isual</w:t>
          </w:r>
        </w:p>
      </w:tc>
      <w:tc>
        <w:tcPr>
          <w:tcW w:w="2409" w:type="dxa"/>
        </w:tcPr>
        <w:p w14:paraId="6FBC236B" w14:textId="77777777" w:rsidR="00B80898" w:rsidRDefault="00B80898" w:rsidP="0042271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S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S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urveillance</w:t>
          </w:r>
        </w:p>
      </w:tc>
    </w:tr>
    <w:tr w:rsidR="00B80898" w:rsidRPr="00F76EA4" w14:paraId="2794C280" w14:textId="77777777" w:rsidTr="00154DDB">
      <w:trPr>
        <w:trHeight w:val="276"/>
      </w:trPr>
      <w:tc>
        <w:tcPr>
          <w:tcW w:w="1430" w:type="dxa"/>
          <w:shd w:val="clear" w:color="auto" w:fill="FBF304" w:themeFill="background2"/>
        </w:tcPr>
        <w:p w14:paraId="7F27A5C0" w14:textId="77777777" w:rsidR="00B80898" w:rsidRPr="00161741" w:rsidRDefault="00B80898" w:rsidP="003D78CF">
          <w:pPr>
            <w:rPr>
              <w:rFonts w:cstheme="minorHAnsi"/>
              <w:b/>
              <w:szCs w:val="18"/>
            </w:rPr>
          </w:pPr>
          <w:r w:rsidRPr="0080320A">
            <w:rPr>
              <w:rFonts w:ascii="Calibri" w:eastAsia="Times New Roman" w:hAnsi="Calibri" w:cs="Calibri"/>
              <w:b/>
              <w:bCs/>
              <w:color w:val="0C044C"/>
              <w:szCs w:val="18"/>
              <w:lang w:eastAsia="en-AU"/>
            </w:rPr>
            <w:t>ITP No</w:t>
          </w:r>
          <w:r w:rsidRPr="00F76EA4">
            <w:rPr>
              <w:rFonts w:cstheme="minorHAnsi"/>
              <w:b/>
              <w:szCs w:val="18"/>
            </w:rPr>
            <w:t>:</w:t>
          </w:r>
        </w:p>
      </w:tc>
      <w:tc>
        <w:tcPr>
          <w:tcW w:w="2881" w:type="dxa"/>
          <w:gridSpan w:val="2"/>
        </w:tcPr>
        <w:p w14:paraId="2F0EAF63" w14:textId="6B431BAE" w:rsidR="00B80898" w:rsidRPr="00161741" w:rsidRDefault="00EA35FE" w:rsidP="003D78CF">
          <w:pPr>
            <w:rPr>
              <w:rFonts w:cstheme="minorHAnsi"/>
            </w:rPr>
          </w:pPr>
          <w:sdt>
            <w:sdtPr>
              <w:rPr>
                <w:rFonts w:cstheme="minorHAnsi"/>
              </w:rPr>
              <w:alias w:val="Subject"/>
              <w:tag w:val=""/>
              <w:id w:val="-982154977"/>
              <w:placeholder>
                <w:docPart w:val="F4A20A31EB83477895D43D05B425B18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80898">
                <w:rPr>
                  <w:rFonts w:cstheme="minorHAnsi"/>
                </w:rPr>
                <w:t>J22369</w:t>
              </w:r>
            </w:sdtContent>
          </w:sdt>
          <w:r w:rsidR="00B80898">
            <w:rPr>
              <w:rFonts w:cstheme="minorHAnsi"/>
            </w:rPr>
            <w:t xml:space="preserve"> - </w:t>
          </w:r>
          <w:sdt>
            <w:sdtPr>
              <w:rPr>
                <w:rFonts w:cstheme="minorHAnsi"/>
              </w:rPr>
              <w:id w:val="-845948722"/>
              <w:placeholder>
                <w:docPart w:val="4E5B376E310F45FC9C21198B85867ED2"/>
              </w:placeholder>
              <w:comboBox>
                <w:listItem w:value="Choose an item."/>
                <w:listItem w:displayText="PR" w:value="PROJECT START/CLOSURE"/>
                <w:listItem w:displayText="SC" w:value="STRUCTURAL CONCRETE &amp; PREPOUR"/>
                <w:listItem w:displayText="AB" w:value="AS BUILT (Surveyor)"/>
                <w:listItem w:displayText="PV" w:value="PAVEMENT"/>
                <w:listItem w:displayText="BP" w:value="BOARD PIER"/>
                <w:listItem w:displayText="BB" w:value="BUILDING BENTCH "/>
                <w:listItem w:displayText="RW" w:value="Roadway"/>
              </w:comboBox>
            </w:sdtPr>
            <w:sdtEndPr/>
            <w:sdtContent>
              <w:r w:rsidR="00B80898">
                <w:rPr>
                  <w:rFonts w:cstheme="minorHAnsi"/>
                </w:rPr>
                <w:t>PR</w:t>
              </w:r>
            </w:sdtContent>
          </w:sdt>
          <w:r w:rsidR="00B80898">
            <w:rPr>
              <w:rFonts w:cstheme="minorHAnsi"/>
            </w:rPr>
            <w:t>- ITP000</w:t>
          </w:r>
          <w:r w:rsidR="00B80898">
            <w:rPr>
              <w:rFonts w:cstheme="minorHAnsi"/>
            </w:rPr>
            <w:fldChar w:fldCharType="begin"/>
          </w:r>
          <w:r w:rsidR="00B80898">
            <w:rPr>
              <w:rFonts w:cstheme="minorHAnsi"/>
            </w:rPr>
            <w:instrText xml:space="preserve"> SECTION 0 \# "ITP-####ITP0" \* Arabic  \* MERGEFORMAT </w:instrText>
          </w:r>
          <w:r w:rsidR="00B80898">
            <w:rPr>
              <w:rFonts w:cstheme="minorHAnsi"/>
            </w:rPr>
            <w:fldChar w:fldCharType="separate"/>
          </w:r>
          <w:r>
            <w:rPr>
              <w:rFonts w:cstheme="minorHAnsi"/>
            </w:rPr>
            <w:t>1</w:t>
          </w:r>
          <w:r w:rsidR="00B80898">
            <w:rPr>
              <w:rFonts w:cstheme="minorHAnsi"/>
            </w:rPr>
            <w:fldChar w:fldCharType="end"/>
          </w:r>
        </w:p>
      </w:tc>
      <w:tc>
        <w:tcPr>
          <w:tcW w:w="1822" w:type="dxa"/>
          <w:gridSpan w:val="2"/>
          <w:shd w:val="clear" w:color="auto" w:fill="FBF304" w:themeFill="background2"/>
        </w:tcPr>
        <w:p w14:paraId="616B2D86" w14:textId="77777777" w:rsidR="00B80898" w:rsidRPr="00F76EA4" w:rsidRDefault="00B80898" w:rsidP="003D78CF">
          <w:pPr>
            <w:rPr>
              <w:rFonts w:cstheme="minorHAnsi"/>
              <w:b/>
              <w:szCs w:val="18"/>
            </w:rPr>
          </w:pPr>
          <w:r w:rsidRPr="0080320A">
            <w:rPr>
              <w:rFonts w:ascii="Calibri" w:eastAsia="Times New Roman" w:hAnsi="Calibri" w:cs="Calibri"/>
              <w:b/>
              <w:bCs/>
              <w:color w:val="0C044C"/>
              <w:szCs w:val="18"/>
              <w:lang w:eastAsia="en-AU"/>
            </w:rPr>
            <w:t>ITP NAME/DETAILS</w:t>
          </w:r>
        </w:p>
      </w:tc>
      <w:tc>
        <w:tcPr>
          <w:tcW w:w="2509" w:type="dxa"/>
          <w:gridSpan w:val="2"/>
        </w:tcPr>
        <w:p w14:paraId="67BE4F3C" w14:textId="77777777" w:rsidR="00B80898" w:rsidRDefault="00B80898" w:rsidP="003D78CF">
          <w:pPr>
            <w:rPr>
              <w:rFonts w:cstheme="minorHAnsi"/>
            </w:rPr>
          </w:pPr>
        </w:p>
      </w:tc>
      <w:tc>
        <w:tcPr>
          <w:tcW w:w="992" w:type="dxa"/>
          <w:gridSpan w:val="2"/>
          <w:shd w:val="clear" w:color="auto" w:fill="FBF304" w:themeFill="background2"/>
        </w:tcPr>
        <w:p w14:paraId="0AF29DAC" w14:textId="77777777" w:rsidR="00B80898" w:rsidRPr="007E4964" w:rsidRDefault="00B80898" w:rsidP="003D78CF">
          <w:pPr>
            <w:rPr>
              <w:rFonts w:cstheme="minorHAnsi"/>
              <w:b/>
              <w:szCs w:val="18"/>
            </w:rPr>
          </w:pPr>
          <w:r w:rsidRPr="007E4964">
            <w:rPr>
              <w:rFonts w:cstheme="minorHAnsi"/>
              <w:b/>
              <w:szCs w:val="18"/>
            </w:rPr>
            <w:t>REVISION</w:t>
          </w:r>
          <w:r>
            <w:rPr>
              <w:rFonts w:cstheme="minorHAnsi"/>
              <w:b/>
              <w:szCs w:val="18"/>
            </w:rPr>
            <w:t>:</w:t>
          </w:r>
        </w:p>
      </w:tc>
      <w:sdt>
        <w:sdtPr>
          <w:rPr>
            <w:rFonts w:cstheme="minorHAnsi"/>
          </w:rPr>
          <w:id w:val="1166749001"/>
          <w:placeholder>
            <w:docPart w:val="E9993BE977454136AFA1AEAEDE58466B"/>
          </w:placeholder>
          <w:showingPlcHdr/>
        </w:sdtPr>
        <w:sdtEndPr/>
        <w:sdtContent>
          <w:tc>
            <w:tcPr>
              <w:tcW w:w="1701" w:type="dxa"/>
            </w:tcPr>
            <w:p w14:paraId="1897800A" w14:textId="77777777" w:rsidR="00B80898" w:rsidRPr="00F76EA4" w:rsidRDefault="00B80898" w:rsidP="003D78CF">
              <w:pPr>
                <w:rPr>
                  <w:rFonts w:cstheme="minorHAnsi"/>
                </w:rPr>
              </w:pPr>
              <w:r>
                <w:rPr>
                  <w:rStyle w:val="PlaceholderText"/>
                </w:rPr>
                <w:t>Revision</w:t>
              </w:r>
              <w:r w:rsidRPr="00262939">
                <w:rPr>
                  <w:rStyle w:val="PlaceholderText"/>
                </w:rPr>
                <w:t>.</w:t>
              </w:r>
            </w:p>
          </w:tc>
        </w:sdtContent>
      </w:sdt>
      <w:tc>
        <w:tcPr>
          <w:tcW w:w="1560" w:type="dxa"/>
        </w:tcPr>
        <w:p w14:paraId="0717CE16" w14:textId="77777777" w:rsidR="00B80898" w:rsidRDefault="00B80898" w:rsidP="003D78C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M -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M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easurement</w:t>
          </w:r>
        </w:p>
      </w:tc>
      <w:tc>
        <w:tcPr>
          <w:tcW w:w="2409" w:type="dxa"/>
        </w:tcPr>
        <w:p w14:paraId="3749DC4A" w14:textId="77777777" w:rsidR="00B80898" w:rsidRDefault="00B80898" w:rsidP="003D78C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W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W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itness point (optional)</w:t>
          </w:r>
        </w:p>
      </w:tc>
    </w:tr>
    <w:tr w:rsidR="00B80898" w:rsidRPr="00F76EA4" w14:paraId="1CAE3BFC" w14:textId="77777777" w:rsidTr="00154DDB">
      <w:trPr>
        <w:trHeight w:val="276"/>
      </w:trPr>
      <w:tc>
        <w:tcPr>
          <w:tcW w:w="1430" w:type="dxa"/>
          <w:shd w:val="clear" w:color="auto" w:fill="FBF304" w:themeFill="background2"/>
        </w:tcPr>
        <w:p w14:paraId="10F66425" w14:textId="77777777" w:rsidR="00B80898" w:rsidRPr="00161741" w:rsidRDefault="00B80898" w:rsidP="0042271F">
          <w:pPr>
            <w:rPr>
              <w:rFonts w:cstheme="minorHAnsi"/>
              <w:b/>
              <w:szCs w:val="18"/>
            </w:rPr>
          </w:pPr>
          <w:r>
            <w:rPr>
              <w:rFonts w:cstheme="minorHAnsi"/>
              <w:b/>
              <w:szCs w:val="18"/>
            </w:rPr>
            <w:t xml:space="preserve">PREPARED BY </w:t>
          </w:r>
          <w:r w:rsidRPr="00161741">
            <w:rPr>
              <w:rFonts w:cstheme="minorHAnsi"/>
              <w:b/>
              <w:szCs w:val="18"/>
            </w:rPr>
            <w:t>:</w:t>
          </w:r>
        </w:p>
      </w:tc>
      <w:sdt>
        <w:sdtPr>
          <w:rPr>
            <w:rFonts w:eastAsia="Times New Roman" w:cstheme="minorHAnsi"/>
            <w:szCs w:val="18"/>
            <w:lang w:val="en-US"/>
          </w:rPr>
          <w:id w:val="-1854562300"/>
        </w:sdtPr>
        <w:sdtEndPr/>
        <w:sdtContent>
          <w:tc>
            <w:tcPr>
              <w:tcW w:w="2881" w:type="dxa"/>
              <w:gridSpan w:val="2"/>
            </w:tcPr>
            <w:sdt>
              <w:sdtPr>
                <w:rPr>
                  <w:rFonts w:eastAsia="Times New Roman" w:cstheme="minorHAnsi"/>
                  <w:szCs w:val="18"/>
                  <w:lang w:val="en-US"/>
                </w:rPr>
                <w:alias w:val="OHSEQ"/>
                <w:tag w:val=""/>
                <w:id w:val="672078461"/>
                <w:placeholder>
                  <w:docPart w:val="7CDD57D88301401ABC0EE09409BD36D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p w14:paraId="576CA965" w14:textId="7638108A" w:rsidR="00B80898" w:rsidRPr="00E402E1" w:rsidRDefault="00B80898" w:rsidP="0042271F">
                  <w:r>
                    <w:rPr>
                      <w:rFonts w:eastAsia="Times New Roman" w:cstheme="minorHAnsi"/>
                      <w:szCs w:val="18"/>
                      <w:lang w:val="en-US"/>
                    </w:rPr>
                    <w:t xml:space="preserve">Michael Iudica </w:t>
                  </w:r>
                </w:p>
              </w:sdtContent>
            </w:sdt>
          </w:tc>
        </w:sdtContent>
      </w:sdt>
      <w:tc>
        <w:tcPr>
          <w:tcW w:w="1822" w:type="dxa"/>
          <w:gridSpan w:val="2"/>
          <w:shd w:val="clear" w:color="auto" w:fill="FBF304" w:themeFill="background2"/>
        </w:tcPr>
        <w:p w14:paraId="7EAB6C3E" w14:textId="77777777" w:rsidR="00B80898" w:rsidRPr="00F76EA4" w:rsidRDefault="00B80898" w:rsidP="0042271F">
          <w:pPr>
            <w:rPr>
              <w:rFonts w:cstheme="minorHAnsi"/>
              <w:b/>
              <w:szCs w:val="18"/>
            </w:rPr>
          </w:pPr>
          <w:r>
            <w:rPr>
              <w:rFonts w:cstheme="minorHAnsi"/>
              <w:b/>
              <w:szCs w:val="18"/>
            </w:rPr>
            <w:t>CHECKED BY:</w:t>
          </w:r>
        </w:p>
      </w:tc>
      <w:sdt>
        <w:sdtPr>
          <w:rPr>
            <w:rFonts w:eastAsia="Times New Roman" w:cstheme="minorHAnsi"/>
            <w:szCs w:val="18"/>
            <w:lang w:val="en-US"/>
          </w:rPr>
          <w:alias w:val="Manager"/>
          <w:tag w:val=""/>
          <w:id w:val="1927989372"/>
          <w:placeholder>
            <w:docPart w:val="CEE66D39F73141F9AE34DF9A6FAE19A6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2509" w:type="dxa"/>
              <w:gridSpan w:val="2"/>
            </w:tcPr>
            <w:p w14:paraId="11647D96" w14:textId="57AA5300" w:rsidR="00B80898" w:rsidRPr="00F76EA4" w:rsidRDefault="00860D1C" w:rsidP="0042271F">
              <w:pPr>
                <w:rPr>
                  <w:rFonts w:cstheme="minorHAnsi"/>
                </w:rPr>
              </w:pPr>
              <w:r>
                <w:rPr>
                  <w:rFonts w:eastAsia="Times New Roman" w:cstheme="minorHAnsi"/>
                  <w:szCs w:val="18"/>
                  <w:lang w:val="en-US"/>
                </w:rPr>
                <w:t>Michael Iudica</w:t>
              </w:r>
            </w:p>
          </w:tc>
        </w:sdtContent>
      </w:sdt>
      <w:tc>
        <w:tcPr>
          <w:tcW w:w="992" w:type="dxa"/>
          <w:gridSpan w:val="2"/>
          <w:shd w:val="clear" w:color="auto" w:fill="FBF304" w:themeFill="background2"/>
        </w:tcPr>
        <w:p w14:paraId="5732AF18" w14:textId="77777777" w:rsidR="00B80898" w:rsidRPr="00F76EA4" w:rsidRDefault="00B80898" w:rsidP="0042271F">
          <w:pPr>
            <w:rPr>
              <w:rFonts w:cstheme="minorHAnsi"/>
            </w:rPr>
          </w:pPr>
          <w:r w:rsidRPr="00F76EA4">
            <w:rPr>
              <w:rFonts w:cstheme="minorHAnsi"/>
              <w:b/>
              <w:szCs w:val="18"/>
            </w:rPr>
            <w:t>DATE:</w:t>
          </w:r>
        </w:p>
      </w:tc>
      <w:sdt>
        <w:sdtPr>
          <w:rPr>
            <w:rFonts w:cstheme="minorHAnsi"/>
          </w:rPr>
          <w:alias w:val="Publish Date"/>
          <w:tag w:val=""/>
          <w:id w:val="-1671565506"/>
          <w:placeholder>
            <w:docPart w:val="E12029CCFAF14125A1DB6DA46A07278C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en-AU"/>
            <w:storeMappedDataAs w:val="dateTime"/>
            <w:calendar w:val="gregorian"/>
          </w:date>
        </w:sdtPr>
        <w:sdtEndPr/>
        <w:sdtContent>
          <w:tc>
            <w:tcPr>
              <w:tcW w:w="1701" w:type="dxa"/>
            </w:tcPr>
            <w:p w14:paraId="4E74101F" w14:textId="77777777" w:rsidR="00B80898" w:rsidRPr="00F76EA4" w:rsidRDefault="00B80898" w:rsidP="0042271F">
              <w:pPr>
                <w:rPr>
                  <w:rFonts w:cstheme="minorHAnsi"/>
                </w:rPr>
              </w:pPr>
              <w:r w:rsidRPr="0097186C">
                <w:rPr>
                  <w:rStyle w:val="PlaceholderText"/>
                </w:rPr>
                <w:t>[Publish Date]</w:t>
              </w:r>
            </w:p>
          </w:tc>
        </w:sdtContent>
      </w:sdt>
      <w:tc>
        <w:tcPr>
          <w:tcW w:w="1560" w:type="dxa"/>
        </w:tcPr>
        <w:p w14:paraId="559B5E63" w14:textId="77777777" w:rsidR="00B80898" w:rsidRDefault="00B80898" w:rsidP="0042271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T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T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esting </w:t>
          </w:r>
        </w:p>
      </w:tc>
      <w:tc>
        <w:tcPr>
          <w:tcW w:w="2409" w:type="dxa"/>
        </w:tcPr>
        <w:p w14:paraId="4480CFBC" w14:textId="77777777" w:rsidR="00B80898" w:rsidRDefault="00B80898" w:rsidP="0042271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H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H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old point (mandatory)</w:t>
          </w:r>
        </w:p>
      </w:tc>
    </w:tr>
  </w:tbl>
  <w:p w14:paraId="63400078" w14:textId="77777777" w:rsidR="00B80898" w:rsidRPr="00A571C6" w:rsidRDefault="00B80898" w:rsidP="00A57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E2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955F1"/>
    <w:multiLevelType w:val="multilevel"/>
    <w:tmpl w:val="C636AE9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5A140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CE30E6"/>
    <w:multiLevelType w:val="hybridMultilevel"/>
    <w:tmpl w:val="01323906"/>
    <w:lvl w:ilvl="0" w:tplc="163EBF86">
      <w:start w:val="3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52B7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3A62D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C8419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0MjQ3N7M0tQRiYyUdpeDU4uLM/DyQAmPjWgAApDq2LQAAAA=="/>
  </w:docVars>
  <w:rsids>
    <w:rsidRoot w:val="00333E81"/>
    <w:rsid w:val="000009FA"/>
    <w:rsid w:val="00026757"/>
    <w:rsid w:val="000373C8"/>
    <w:rsid w:val="0004644D"/>
    <w:rsid w:val="00057990"/>
    <w:rsid w:val="000B4405"/>
    <w:rsid w:val="000C482F"/>
    <w:rsid w:val="000C5227"/>
    <w:rsid w:val="000C7BD8"/>
    <w:rsid w:val="000D61D1"/>
    <w:rsid w:val="000E2B0A"/>
    <w:rsid w:val="000E4471"/>
    <w:rsid w:val="00100237"/>
    <w:rsid w:val="001124C9"/>
    <w:rsid w:val="0013039E"/>
    <w:rsid w:val="001529BC"/>
    <w:rsid w:val="00154DDB"/>
    <w:rsid w:val="00161741"/>
    <w:rsid w:val="00164C79"/>
    <w:rsid w:val="00184E1B"/>
    <w:rsid w:val="00191711"/>
    <w:rsid w:val="001A178D"/>
    <w:rsid w:val="001A7218"/>
    <w:rsid w:val="001B12FB"/>
    <w:rsid w:val="001B3D4B"/>
    <w:rsid w:val="001B65A9"/>
    <w:rsid w:val="001C1D47"/>
    <w:rsid w:val="001D7759"/>
    <w:rsid w:val="00200BC3"/>
    <w:rsid w:val="002053F7"/>
    <w:rsid w:val="00212DFC"/>
    <w:rsid w:val="00212E64"/>
    <w:rsid w:val="00225B2F"/>
    <w:rsid w:val="00251F64"/>
    <w:rsid w:val="00264C92"/>
    <w:rsid w:val="00266823"/>
    <w:rsid w:val="00267637"/>
    <w:rsid w:val="00272470"/>
    <w:rsid w:val="002B3724"/>
    <w:rsid w:val="002B3F51"/>
    <w:rsid w:val="002B79D2"/>
    <w:rsid w:val="002C0A07"/>
    <w:rsid w:val="002D4086"/>
    <w:rsid w:val="002F1482"/>
    <w:rsid w:val="00312542"/>
    <w:rsid w:val="0031617D"/>
    <w:rsid w:val="0032536A"/>
    <w:rsid w:val="00333703"/>
    <w:rsid w:val="00333E81"/>
    <w:rsid w:val="00343C98"/>
    <w:rsid w:val="00372C29"/>
    <w:rsid w:val="00374DA1"/>
    <w:rsid w:val="00380478"/>
    <w:rsid w:val="003A4C67"/>
    <w:rsid w:val="003A7774"/>
    <w:rsid w:val="003B0FC6"/>
    <w:rsid w:val="003C3064"/>
    <w:rsid w:val="003C47EC"/>
    <w:rsid w:val="003D78CF"/>
    <w:rsid w:val="003E0F08"/>
    <w:rsid w:val="003E5923"/>
    <w:rsid w:val="003F0EBA"/>
    <w:rsid w:val="003F5FFC"/>
    <w:rsid w:val="004225B0"/>
    <w:rsid w:val="0042271F"/>
    <w:rsid w:val="00440713"/>
    <w:rsid w:val="00441149"/>
    <w:rsid w:val="00444782"/>
    <w:rsid w:val="00473C99"/>
    <w:rsid w:val="0047645F"/>
    <w:rsid w:val="00481B29"/>
    <w:rsid w:val="0048540D"/>
    <w:rsid w:val="004A6573"/>
    <w:rsid w:val="004B5261"/>
    <w:rsid w:val="004C6273"/>
    <w:rsid w:val="004D4992"/>
    <w:rsid w:val="004E2A94"/>
    <w:rsid w:val="00515B70"/>
    <w:rsid w:val="0052356C"/>
    <w:rsid w:val="0053071A"/>
    <w:rsid w:val="00546FB9"/>
    <w:rsid w:val="005657E7"/>
    <w:rsid w:val="00572A06"/>
    <w:rsid w:val="00573D81"/>
    <w:rsid w:val="00586CA6"/>
    <w:rsid w:val="005A4D93"/>
    <w:rsid w:val="005D7391"/>
    <w:rsid w:val="00607B9E"/>
    <w:rsid w:val="00622368"/>
    <w:rsid w:val="00622DF7"/>
    <w:rsid w:val="006238E2"/>
    <w:rsid w:val="006253AB"/>
    <w:rsid w:val="006345FB"/>
    <w:rsid w:val="00640081"/>
    <w:rsid w:val="00694747"/>
    <w:rsid w:val="006A0DFD"/>
    <w:rsid w:val="006A63ED"/>
    <w:rsid w:val="006C0537"/>
    <w:rsid w:val="00722342"/>
    <w:rsid w:val="00737238"/>
    <w:rsid w:val="007528B5"/>
    <w:rsid w:val="007556D9"/>
    <w:rsid w:val="00760495"/>
    <w:rsid w:val="00763568"/>
    <w:rsid w:val="0077018D"/>
    <w:rsid w:val="00770242"/>
    <w:rsid w:val="00797E91"/>
    <w:rsid w:val="007A43A6"/>
    <w:rsid w:val="007B6C99"/>
    <w:rsid w:val="007B7449"/>
    <w:rsid w:val="007E27BA"/>
    <w:rsid w:val="007E4964"/>
    <w:rsid w:val="007E6AB2"/>
    <w:rsid w:val="008008B3"/>
    <w:rsid w:val="0080320A"/>
    <w:rsid w:val="00816FA4"/>
    <w:rsid w:val="00816FBB"/>
    <w:rsid w:val="00817DA6"/>
    <w:rsid w:val="00825570"/>
    <w:rsid w:val="00826DBE"/>
    <w:rsid w:val="00834369"/>
    <w:rsid w:val="00840D8E"/>
    <w:rsid w:val="00846E94"/>
    <w:rsid w:val="00857818"/>
    <w:rsid w:val="00860D1C"/>
    <w:rsid w:val="00877613"/>
    <w:rsid w:val="008868F8"/>
    <w:rsid w:val="008B7AD7"/>
    <w:rsid w:val="008D29EF"/>
    <w:rsid w:val="008D7CB3"/>
    <w:rsid w:val="008E4D13"/>
    <w:rsid w:val="008E5BAB"/>
    <w:rsid w:val="00911B94"/>
    <w:rsid w:val="00924B02"/>
    <w:rsid w:val="0094021F"/>
    <w:rsid w:val="009444DF"/>
    <w:rsid w:val="00957086"/>
    <w:rsid w:val="00957C66"/>
    <w:rsid w:val="009720B2"/>
    <w:rsid w:val="00974323"/>
    <w:rsid w:val="00997FB0"/>
    <w:rsid w:val="009A36BA"/>
    <w:rsid w:val="009B3BE3"/>
    <w:rsid w:val="009C290D"/>
    <w:rsid w:val="009C47BB"/>
    <w:rsid w:val="009D6D15"/>
    <w:rsid w:val="009E49D7"/>
    <w:rsid w:val="009E4FE0"/>
    <w:rsid w:val="00A27DEE"/>
    <w:rsid w:val="00A4198C"/>
    <w:rsid w:val="00A54BC3"/>
    <w:rsid w:val="00A571C6"/>
    <w:rsid w:val="00A72746"/>
    <w:rsid w:val="00A8778F"/>
    <w:rsid w:val="00A963B6"/>
    <w:rsid w:val="00AA3145"/>
    <w:rsid w:val="00AD1F41"/>
    <w:rsid w:val="00AD7BF0"/>
    <w:rsid w:val="00AE040C"/>
    <w:rsid w:val="00B1250A"/>
    <w:rsid w:val="00B13C14"/>
    <w:rsid w:val="00B4797A"/>
    <w:rsid w:val="00B62B2F"/>
    <w:rsid w:val="00B71519"/>
    <w:rsid w:val="00B72995"/>
    <w:rsid w:val="00B80898"/>
    <w:rsid w:val="00B94B86"/>
    <w:rsid w:val="00BB23AF"/>
    <w:rsid w:val="00BE7505"/>
    <w:rsid w:val="00BF1303"/>
    <w:rsid w:val="00BF6167"/>
    <w:rsid w:val="00C055F7"/>
    <w:rsid w:val="00C05FFB"/>
    <w:rsid w:val="00C07A5B"/>
    <w:rsid w:val="00C12A0B"/>
    <w:rsid w:val="00C402E8"/>
    <w:rsid w:val="00C568B4"/>
    <w:rsid w:val="00C6045A"/>
    <w:rsid w:val="00C72864"/>
    <w:rsid w:val="00C76C27"/>
    <w:rsid w:val="00C86466"/>
    <w:rsid w:val="00C907E1"/>
    <w:rsid w:val="00CB1AF1"/>
    <w:rsid w:val="00CB3822"/>
    <w:rsid w:val="00CE6BBD"/>
    <w:rsid w:val="00CE732B"/>
    <w:rsid w:val="00CF273E"/>
    <w:rsid w:val="00D048FD"/>
    <w:rsid w:val="00D11C7F"/>
    <w:rsid w:val="00D1210E"/>
    <w:rsid w:val="00D25B27"/>
    <w:rsid w:val="00D32CBB"/>
    <w:rsid w:val="00D62D14"/>
    <w:rsid w:val="00D631D3"/>
    <w:rsid w:val="00D71DD5"/>
    <w:rsid w:val="00D806E5"/>
    <w:rsid w:val="00D8356B"/>
    <w:rsid w:val="00D848F3"/>
    <w:rsid w:val="00DA429C"/>
    <w:rsid w:val="00DA711F"/>
    <w:rsid w:val="00DB3C56"/>
    <w:rsid w:val="00DB503F"/>
    <w:rsid w:val="00DC2A61"/>
    <w:rsid w:val="00DE630E"/>
    <w:rsid w:val="00DF7BD3"/>
    <w:rsid w:val="00E04470"/>
    <w:rsid w:val="00E31C4E"/>
    <w:rsid w:val="00E402E1"/>
    <w:rsid w:val="00E418A6"/>
    <w:rsid w:val="00E56D0A"/>
    <w:rsid w:val="00E75EF2"/>
    <w:rsid w:val="00E962FB"/>
    <w:rsid w:val="00EA35FE"/>
    <w:rsid w:val="00EB53A2"/>
    <w:rsid w:val="00EF1204"/>
    <w:rsid w:val="00F0768D"/>
    <w:rsid w:val="00F10496"/>
    <w:rsid w:val="00F163C8"/>
    <w:rsid w:val="00F23061"/>
    <w:rsid w:val="00F242A6"/>
    <w:rsid w:val="00F42579"/>
    <w:rsid w:val="00F6724D"/>
    <w:rsid w:val="00F724EB"/>
    <w:rsid w:val="00F76EA4"/>
    <w:rsid w:val="00F869A6"/>
    <w:rsid w:val="00F95DFA"/>
    <w:rsid w:val="00FB0B46"/>
    <w:rsid w:val="00FB3C17"/>
    <w:rsid w:val="00FB5218"/>
    <w:rsid w:val="00FD64AD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58745A"/>
  <w15:docId w15:val="{AFD717C9-B49B-4770-AC51-E2B1CEE6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0E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703"/>
    <w:pPr>
      <w:tabs>
        <w:tab w:val="left" w:pos="2981"/>
      </w:tabs>
      <w:spacing w:after="0" w:line="240" w:lineRule="auto"/>
      <w:outlineLvl w:val="0"/>
    </w:pPr>
    <w:rPr>
      <w:b/>
      <w:bCs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7BD8"/>
    <w:pPr>
      <w:outlineLvl w:val="1"/>
    </w:pPr>
    <w:rPr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4B02"/>
    <w:pPr>
      <w:numPr>
        <w:numId w:val="5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2A54" w:themeColor="accent1" w:themeShade="BF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7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2A5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009FA"/>
  </w:style>
  <w:style w:type="paragraph" w:styleId="Footer">
    <w:name w:val="footer"/>
    <w:basedOn w:val="Normal"/>
    <w:link w:val="FooterChar"/>
    <w:uiPriority w:val="99"/>
    <w:unhideWhenUsed/>
    <w:rsid w:val="0000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FA"/>
  </w:style>
  <w:style w:type="paragraph" w:styleId="BalloonText">
    <w:name w:val="Balloon Text"/>
    <w:basedOn w:val="Normal"/>
    <w:link w:val="BalloonTextChar"/>
    <w:uiPriority w:val="99"/>
    <w:semiHidden/>
    <w:unhideWhenUsed/>
    <w:rsid w:val="0000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3C17"/>
    <w:rPr>
      <w:color w:val="808080"/>
    </w:rPr>
  </w:style>
  <w:style w:type="paragraph" w:styleId="NoSpacing">
    <w:name w:val="No Spacing"/>
    <w:uiPriority w:val="1"/>
    <w:qFormat/>
    <w:rsid w:val="0048540D"/>
    <w:pPr>
      <w:spacing w:after="0" w:line="240" w:lineRule="auto"/>
    </w:pPr>
  </w:style>
  <w:style w:type="table" w:styleId="TableGrid">
    <w:name w:val="Table Grid"/>
    <w:basedOn w:val="TableNormal"/>
    <w:uiPriority w:val="39"/>
    <w:rsid w:val="00AA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14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B3BE3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BF304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33703"/>
    <w:rPr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1B65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5A9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7528B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lang w:val="en-US"/>
    </w:rPr>
  </w:style>
  <w:style w:type="paragraph" w:customStyle="1" w:styleId="msonormal0">
    <w:name w:val="msonormal"/>
    <w:basedOn w:val="Normal"/>
    <w:rsid w:val="00A4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font0">
    <w:name w:val="font0"/>
    <w:basedOn w:val="Normal"/>
    <w:rsid w:val="00A4198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C044C"/>
      <w:szCs w:val="18"/>
      <w:lang w:eastAsia="en-AU"/>
    </w:rPr>
  </w:style>
  <w:style w:type="paragraph" w:customStyle="1" w:styleId="font5">
    <w:name w:val="font5"/>
    <w:basedOn w:val="Normal"/>
    <w:rsid w:val="00A4198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0C044C"/>
      <w:szCs w:val="18"/>
      <w:lang w:eastAsia="en-AU"/>
    </w:rPr>
  </w:style>
  <w:style w:type="paragraph" w:customStyle="1" w:styleId="font6">
    <w:name w:val="font6"/>
    <w:basedOn w:val="Normal"/>
    <w:rsid w:val="00A4198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808080"/>
      <w:szCs w:val="18"/>
      <w:u w:val="single"/>
      <w:lang w:eastAsia="en-AU"/>
    </w:rPr>
  </w:style>
  <w:style w:type="paragraph" w:customStyle="1" w:styleId="xl68">
    <w:name w:val="xl68"/>
    <w:basedOn w:val="Normal"/>
    <w:rsid w:val="00A4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9">
    <w:name w:val="xl69"/>
    <w:basedOn w:val="Normal"/>
    <w:rsid w:val="00A4198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0">
    <w:name w:val="xl70"/>
    <w:basedOn w:val="Normal"/>
    <w:rsid w:val="00A4198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1">
    <w:name w:val="xl71"/>
    <w:basedOn w:val="Normal"/>
    <w:rsid w:val="00A4198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2">
    <w:name w:val="xl72"/>
    <w:basedOn w:val="Normal"/>
    <w:rsid w:val="00A4198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3">
    <w:name w:val="xl73"/>
    <w:basedOn w:val="Normal"/>
    <w:rsid w:val="00A4198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4">
    <w:name w:val="xl74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5">
    <w:name w:val="xl75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6">
    <w:name w:val="xl76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7">
    <w:name w:val="xl77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8">
    <w:name w:val="xl78"/>
    <w:basedOn w:val="Normal"/>
    <w:rsid w:val="00A4198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9">
    <w:name w:val="xl79"/>
    <w:basedOn w:val="Normal"/>
    <w:rsid w:val="00A4198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0">
    <w:name w:val="xl80"/>
    <w:basedOn w:val="Normal"/>
    <w:rsid w:val="00A4198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1">
    <w:name w:val="xl81"/>
    <w:basedOn w:val="Normal"/>
    <w:rsid w:val="00A4198C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2">
    <w:name w:val="xl82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BF30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83">
    <w:name w:val="xl83"/>
    <w:basedOn w:val="Normal"/>
    <w:rsid w:val="00A4198C"/>
    <w:pPr>
      <w:pBdr>
        <w:top w:val="single" w:sz="4" w:space="0" w:color="auto"/>
        <w:bottom w:val="single" w:sz="4" w:space="0" w:color="auto"/>
      </w:pBdr>
      <w:shd w:val="clear" w:color="000000" w:fill="FBF30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84">
    <w:name w:val="xl84"/>
    <w:basedOn w:val="Normal"/>
    <w:rsid w:val="00A4198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BF30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C7BD8"/>
    <w:rPr>
      <w:b/>
      <w:bCs/>
      <w:sz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24B02"/>
    <w:rPr>
      <w:b/>
      <w:bCs/>
      <w:sz w:val="28"/>
      <w:lang w:eastAsia="en-AU"/>
    </w:rPr>
  </w:style>
  <w:style w:type="paragraph" w:customStyle="1" w:styleId="Heading5SS">
    <w:name w:val="Heading 5 +SS"/>
    <w:basedOn w:val="Heading5"/>
    <w:rsid w:val="0042271F"/>
    <w:pPr>
      <w:keepNext w:val="0"/>
      <w:keepLines w:val="0"/>
      <w:tabs>
        <w:tab w:val="left" w:pos="454"/>
      </w:tabs>
      <w:spacing w:before="0" w:line="240" w:lineRule="auto"/>
      <w:ind w:left="454" w:hanging="454"/>
      <w:outlineLvl w:val="9"/>
    </w:pPr>
    <w:rPr>
      <w:rFonts w:ascii="Arial" w:eastAsia="Times New Roman" w:hAnsi="Arial" w:cs="Times New Roman"/>
      <w:color w:val="auto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71F"/>
    <w:rPr>
      <w:rFonts w:asciiTheme="majorHAnsi" w:eastAsiaTheme="majorEastAsia" w:hAnsiTheme="majorHAnsi" w:cstheme="majorBidi"/>
      <w:color w:val="2F2A54" w:themeColor="accent1" w:themeShade="BF"/>
      <w:sz w:val="18"/>
    </w:rPr>
  </w:style>
  <w:style w:type="paragraph" w:customStyle="1" w:styleId="Tablebodycopy">
    <w:name w:val="Table body copy"/>
    <w:uiPriority w:val="14"/>
    <w:qFormat/>
    <w:rsid w:val="00B72995"/>
    <w:pPr>
      <w:spacing w:after="60" w:line="220" w:lineRule="atLeast"/>
      <w:ind w:left="79" w:right="79"/>
    </w:pPr>
    <w:rPr>
      <w:rFonts w:ascii="Arial" w:eastAsia="Times New Roman" w:hAnsi="Arial" w:cs="Times New Roman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121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1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1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1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10E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806E5"/>
    <w:rPr>
      <w:rFonts w:asciiTheme="majorHAnsi" w:eastAsiaTheme="majorEastAsia" w:hAnsiTheme="majorHAnsi" w:cstheme="majorBidi"/>
      <w:i/>
      <w:iCs/>
      <w:color w:val="2F2A54" w:themeColor="accent1" w:themeShade="BF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APPIA%20IMS%20SYSTEM\HSEQ%20Working\3.%20OHSEQ%20Plans\10.%20Works%20Documents\AG-10-06%20-%20ITP%20-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79355D31EB40019D15436A282D3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AC15-F8A9-4E76-9F40-60AF4CB617CA}"/>
      </w:docPartPr>
      <w:docPartBody>
        <w:p w:rsidR="00051EC8" w:rsidRDefault="000F4E8A">
          <w:pPr>
            <w:pStyle w:val="D779355D31EB40019D15436A282D3860"/>
          </w:pPr>
          <w:r w:rsidRPr="006345FB">
            <w:rPr>
              <w:rStyle w:val="PlaceholderText"/>
              <w:vanish/>
            </w:rPr>
            <w:t>Click or tap to enter a date.</w:t>
          </w:r>
        </w:p>
      </w:docPartBody>
    </w:docPart>
    <w:docPart>
      <w:docPartPr>
        <w:name w:val="E55106AF718447F28963F3113837C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580C1-1123-4D21-82FC-753AB611DFE3}"/>
      </w:docPartPr>
      <w:docPartBody>
        <w:p w:rsidR="00051EC8" w:rsidRDefault="000F4E8A">
          <w:pPr>
            <w:pStyle w:val="E55106AF718447F28963F3113837C4EE"/>
          </w:pPr>
          <w:r w:rsidRPr="006345FB">
            <w:rPr>
              <w:rStyle w:val="PlaceholderText"/>
              <w:vanish/>
            </w:rPr>
            <w:t>Click or tap to enter a date.</w:t>
          </w:r>
        </w:p>
      </w:docPartBody>
    </w:docPart>
    <w:docPart>
      <w:docPartPr>
        <w:name w:val="C26A3CF49C104D68A4017A3E76BD5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88DE1-7676-45B3-8526-28944B608D99}"/>
      </w:docPartPr>
      <w:docPartBody>
        <w:p w:rsidR="00051EC8" w:rsidRDefault="000F4E8A">
          <w:pPr>
            <w:pStyle w:val="C26A3CF49C104D68A4017A3E76BD595F"/>
          </w:pPr>
          <w:r w:rsidRPr="006345FB">
            <w:rPr>
              <w:rStyle w:val="PlaceholderText"/>
              <w:vanish/>
            </w:rPr>
            <w:t>Click or tap to enter a date.</w:t>
          </w:r>
        </w:p>
      </w:docPartBody>
    </w:docPart>
    <w:docPart>
      <w:docPartPr>
        <w:name w:val="4AEB4F99CBD14D65ADF0A9E5C0A04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B379F-0AE0-4169-BE37-406AF5BA4DA0}"/>
      </w:docPartPr>
      <w:docPartBody>
        <w:p w:rsidR="00051EC8" w:rsidRDefault="000F4E8A">
          <w:pPr>
            <w:pStyle w:val="4AEB4F99CBD14D65ADF0A9E5C0A0484A"/>
          </w:pPr>
          <w:r w:rsidRPr="006345FB">
            <w:rPr>
              <w:rStyle w:val="PlaceholderText"/>
              <w:vanish/>
            </w:rPr>
            <w:t>Click or tap to enter a date.</w:t>
          </w:r>
        </w:p>
      </w:docPartBody>
    </w:docPart>
    <w:docPart>
      <w:docPartPr>
        <w:name w:val="7EFEEE98756D4EB998A1FE89D4458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A791-496C-435F-8384-FBCF53FF467B}"/>
      </w:docPartPr>
      <w:docPartBody>
        <w:p w:rsidR="00051EC8" w:rsidRDefault="000F4E8A">
          <w:pPr>
            <w:pStyle w:val="7EFEEE98756D4EB998A1FE89D4458BCF"/>
          </w:pPr>
          <w:r w:rsidRPr="0097186C">
            <w:rPr>
              <w:rStyle w:val="PlaceholderText"/>
            </w:rPr>
            <w:t>[Subject]</w:t>
          </w:r>
        </w:p>
      </w:docPartBody>
    </w:docPart>
    <w:docPart>
      <w:docPartPr>
        <w:name w:val="39F0C4C8A87D4158A97B83D0A6A25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79BE9-F3EF-4722-A418-C3227E94A31F}"/>
      </w:docPartPr>
      <w:docPartBody>
        <w:p w:rsidR="00051EC8" w:rsidRDefault="000F4E8A">
          <w:pPr>
            <w:pStyle w:val="39F0C4C8A87D4158A97B83D0A6A25AA5"/>
          </w:pPr>
          <w:r w:rsidRPr="0097186C">
            <w:rPr>
              <w:rStyle w:val="PlaceholderText"/>
            </w:rPr>
            <w:t>[Title]</w:t>
          </w:r>
        </w:p>
      </w:docPartBody>
    </w:docPart>
    <w:docPart>
      <w:docPartPr>
        <w:name w:val="19BCC9A629D54414AAA061F758AB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36B4C-2CB5-4038-8A3C-AFE8632DD63C}"/>
      </w:docPartPr>
      <w:docPartBody>
        <w:p w:rsidR="00051EC8" w:rsidRDefault="000F4E8A">
          <w:pPr>
            <w:pStyle w:val="19BCC9A629D54414AAA061F758ABDF0B"/>
          </w:pPr>
          <w:r w:rsidRPr="0097186C">
            <w:rPr>
              <w:rStyle w:val="PlaceholderText"/>
            </w:rPr>
            <w:t>[</w:t>
          </w:r>
          <w:r>
            <w:rPr>
              <w:rStyle w:val="PlaceholderText"/>
            </w:rPr>
            <w:t>Location</w:t>
          </w:r>
          <w:r w:rsidRPr="0097186C">
            <w:rPr>
              <w:rStyle w:val="PlaceholderText"/>
            </w:rPr>
            <w:t>]</w:t>
          </w:r>
        </w:p>
      </w:docPartBody>
    </w:docPart>
    <w:docPart>
      <w:docPartPr>
        <w:name w:val="F4A20A31EB83477895D43D05B425B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6E364-F213-48D3-A611-A9CE4BD8284E}"/>
      </w:docPartPr>
      <w:docPartBody>
        <w:p w:rsidR="00051EC8" w:rsidRDefault="000F4E8A">
          <w:pPr>
            <w:pStyle w:val="F4A20A31EB83477895D43D05B425B181"/>
          </w:pPr>
          <w:r w:rsidRPr="0097186C">
            <w:rPr>
              <w:rStyle w:val="PlaceholderText"/>
            </w:rPr>
            <w:t>[Subject]</w:t>
          </w:r>
        </w:p>
      </w:docPartBody>
    </w:docPart>
    <w:docPart>
      <w:docPartPr>
        <w:name w:val="4E5B376E310F45FC9C21198B8586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2FAC5-ADD4-4FDD-983D-1034F3055376}"/>
      </w:docPartPr>
      <w:docPartBody>
        <w:p w:rsidR="00051EC8" w:rsidRDefault="000F4E8A">
          <w:pPr>
            <w:pStyle w:val="4E5B376E310F45FC9C21198B85867ED2"/>
          </w:pPr>
          <w:r w:rsidRPr="00DA21C9">
            <w:rPr>
              <w:rStyle w:val="PlaceholderText"/>
            </w:rPr>
            <w:t>Choose an item.</w:t>
          </w:r>
        </w:p>
      </w:docPartBody>
    </w:docPart>
    <w:docPart>
      <w:docPartPr>
        <w:name w:val="E9993BE977454136AFA1AEAEDE584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CC417-9F94-498E-86CB-28ADA7C2B304}"/>
      </w:docPartPr>
      <w:docPartBody>
        <w:p w:rsidR="00051EC8" w:rsidRDefault="000F4E8A">
          <w:pPr>
            <w:pStyle w:val="E9993BE977454136AFA1AEAEDE58466B"/>
          </w:pPr>
          <w:r>
            <w:rPr>
              <w:rStyle w:val="PlaceholderText"/>
            </w:rPr>
            <w:t>Revision</w:t>
          </w:r>
          <w:r w:rsidRPr="00262939">
            <w:rPr>
              <w:rStyle w:val="PlaceholderText"/>
            </w:rPr>
            <w:t>.</w:t>
          </w:r>
        </w:p>
      </w:docPartBody>
    </w:docPart>
    <w:docPart>
      <w:docPartPr>
        <w:name w:val="7CDD57D88301401ABC0EE09409BD3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4B0B7-139F-432A-869A-2B0146644D7F}"/>
      </w:docPartPr>
      <w:docPartBody>
        <w:p w:rsidR="00051EC8" w:rsidRDefault="000F4E8A">
          <w:pPr>
            <w:pStyle w:val="7CDD57D88301401ABC0EE09409BD36D0"/>
          </w:pPr>
          <w:r w:rsidRPr="0097186C">
            <w:rPr>
              <w:rStyle w:val="PlaceholderText"/>
            </w:rPr>
            <w:t>[</w:t>
          </w:r>
          <w:r>
            <w:rPr>
              <w:rStyle w:val="PlaceholderText"/>
            </w:rPr>
            <w:t>OHSEQ</w:t>
          </w:r>
          <w:r w:rsidRPr="0097186C">
            <w:rPr>
              <w:rStyle w:val="PlaceholderText"/>
            </w:rPr>
            <w:t>]</w:t>
          </w:r>
        </w:p>
      </w:docPartBody>
    </w:docPart>
    <w:docPart>
      <w:docPartPr>
        <w:name w:val="CEE66D39F73141F9AE34DF9A6FAE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7E1A0-3B1D-42A8-83C1-7657D727DFC8}"/>
      </w:docPartPr>
      <w:docPartBody>
        <w:p w:rsidR="00051EC8" w:rsidRDefault="000F4E8A">
          <w:pPr>
            <w:pStyle w:val="CEE66D39F73141F9AE34DF9A6FAE19A6"/>
          </w:pPr>
          <w:r w:rsidRPr="0097186C">
            <w:rPr>
              <w:rStyle w:val="PlaceholderText"/>
            </w:rPr>
            <w:t>[Manager]</w:t>
          </w:r>
        </w:p>
      </w:docPartBody>
    </w:docPart>
    <w:docPart>
      <w:docPartPr>
        <w:name w:val="E12029CCFAF14125A1DB6DA46A072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C0303-5D36-4C88-9CA4-1DF0A5223659}"/>
      </w:docPartPr>
      <w:docPartBody>
        <w:p w:rsidR="00051EC8" w:rsidRDefault="000F4E8A">
          <w:pPr>
            <w:pStyle w:val="E12029CCFAF14125A1DB6DA46A07278C"/>
          </w:pPr>
          <w:r w:rsidRPr="0097186C">
            <w:rPr>
              <w:rStyle w:val="PlaceholderText"/>
            </w:rPr>
            <w:t>[Publish Date]</w:t>
          </w:r>
        </w:p>
      </w:docPartBody>
    </w:docPart>
    <w:docPart>
      <w:docPartPr>
        <w:name w:val="0D7AE9FA78CB4FE18E39E9A81B921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DC7E0-244B-47D5-8983-58D968EAA8E8}"/>
      </w:docPartPr>
      <w:docPartBody>
        <w:p w:rsidR="00051EC8" w:rsidRDefault="000F4E8A" w:rsidP="000F4E8A">
          <w:pPr>
            <w:pStyle w:val="0D7AE9FA78CB4FE18E39E9A81B921A61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518416E1432C48E5930E9F1492B7A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A44A-37E8-4BF6-B816-66028B4E3D4A}"/>
      </w:docPartPr>
      <w:docPartBody>
        <w:p w:rsidR="00051EC8" w:rsidRDefault="000F4E8A" w:rsidP="000F4E8A">
          <w:pPr>
            <w:pStyle w:val="518416E1432C48E5930E9F1492B7AEFC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5022541963AB4B4CAF92036C009F6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21324-8D38-4ED9-B339-591050A47AF6}"/>
      </w:docPartPr>
      <w:docPartBody>
        <w:p w:rsidR="00051EC8" w:rsidRDefault="000F4E8A" w:rsidP="000F4E8A">
          <w:pPr>
            <w:pStyle w:val="5022541963AB4B4CAF92036C009F62E7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F76B06A24B1D4D7B900FFDDA140FF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C97B-E374-4A35-90B9-9CEA1CF90464}"/>
      </w:docPartPr>
      <w:docPartBody>
        <w:p w:rsidR="00051EC8" w:rsidRDefault="000F4E8A" w:rsidP="000F4E8A">
          <w:pPr>
            <w:pStyle w:val="F76B06A24B1D4D7B900FFDDA140FF0EB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D6CB103C48054B1A8FF727AF0AC8D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BBE06-BEA8-4A44-9F88-AC7D54861830}"/>
      </w:docPartPr>
      <w:docPartBody>
        <w:p w:rsidR="00051EC8" w:rsidRDefault="000F4E8A" w:rsidP="000F4E8A">
          <w:pPr>
            <w:pStyle w:val="D6CB103C48054B1A8FF727AF0AC8D5CA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C7C8C33ADD654E4D965CEE3B71DA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380-FC7D-4CF1-AD60-46B7EA0AC14C}"/>
      </w:docPartPr>
      <w:docPartBody>
        <w:p w:rsidR="00051EC8" w:rsidRDefault="000F4E8A" w:rsidP="000F4E8A">
          <w:pPr>
            <w:pStyle w:val="C7C8C33ADD654E4D965CEE3B71DAC96C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AD205FBEAC884943A7DE46BDD535B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BCDA9-AB8D-4B35-BFB6-112D23841D0C}"/>
      </w:docPartPr>
      <w:docPartBody>
        <w:p w:rsidR="00051EC8" w:rsidRDefault="000F4E8A" w:rsidP="000F4E8A">
          <w:pPr>
            <w:pStyle w:val="AD205FBEAC884943A7DE46BDD535B3C7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C3813251B2EF4FDCA99E47F7EE5CD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1942D-9F45-4858-989D-910D1BBFE3F3}"/>
      </w:docPartPr>
      <w:docPartBody>
        <w:p w:rsidR="00051EC8" w:rsidRDefault="000F4E8A" w:rsidP="000F4E8A">
          <w:pPr>
            <w:pStyle w:val="C3813251B2EF4FDCA99E47F7EE5CD0CB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DA31B168A2CA40E8AB50D3E22702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30192-2959-4DB3-8CB9-E642F6D2D3E3}"/>
      </w:docPartPr>
      <w:docPartBody>
        <w:p w:rsidR="00051EC8" w:rsidRDefault="000F4E8A" w:rsidP="000F4E8A">
          <w:pPr>
            <w:pStyle w:val="DA31B168A2CA40E8AB50D3E227023723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48C5953A21BB4D96A97F6A2754529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59282-09F3-4745-A8F7-E3F51BBECCFC}"/>
      </w:docPartPr>
      <w:docPartBody>
        <w:p w:rsidR="00051EC8" w:rsidRDefault="000F4E8A" w:rsidP="000F4E8A">
          <w:pPr>
            <w:pStyle w:val="48C5953A21BB4D96A97F6A2754529AD9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223D49D4D891475884D8A8B7BEED3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041-593D-4805-A0D4-B2B2E6C743E1}"/>
      </w:docPartPr>
      <w:docPartBody>
        <w:p w:rsidR="00051EC8" w:rsidRDefault="000F4E8A" w:rsidP="000F4E8A">
          <w:pPr>
            <w:pStyle w:val="223D49D4D891475884D8A8B7BEED3E91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790A743F2F6F441E9C794808377D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717F8-F126-4472-8AF5-1457A31CCCB9}"/>
      </w:docPartPr>
      <w:docPartBody>
        <w:p w:rsidR="00051EC8" w:rsidRDefault="000F4E8A" w:rsidP="000F4E8A">
          <w:pPr>
            <w:pStyle w:val="790A743F2F6F441E9C794808377D6DBF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BC3656F6D9184BA4B1B3FAE6FEA35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969B-776D-4781-B868-C25DC2C8F793}"/>
      </w:docPartPr>
      <w:docPartBody>
        <w:p w:rsidR="00051EC8" w:rsidRDefault="000F4E8A" w:rsidP="000F4E8A">
          <w:pPr>
            <w:pStyle w:val="BC3656F6D9184BA4B1B3FAE6FEA352D3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DC75E630FB014C1A8BD146EDE2F16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C1A86-43C7-4A10-80D7-FFDEDBEF1CBF}"/>
      </w:docPartPr>
      <w:docPartBody>
        <w:p w:rsidR="00051EC8" w:rsidRDefault="000F4E8A" w:rsidP="000F4E8A">
          <w:pPr>
            <w:pStyle w:val="DC75E630FB014C1A8BD146EDE2F16C45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8F667363206941179358D9B269779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BC120-4889-488D-9AFA-9C622DF3DC94}"/>
      </w:docPartPr>
      <w:docPartBody>
        <w:p w:rsidR="00051EC8" w:rsidRDefault="000F4E8A" w:rsidP="000F4E8A">
          <w:pPr>
            <w:pStyle w:val="8F667363206941179358D9B269779146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05E85F3CB0B347998A74D2C5B36D8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65C1-6772-46F3-AEFF-C3D4203ED2E0}"/>
      </w:docPartPr>
      <w:docPartBody>
        <w:p w:rsidR="00051EC8" w:rsidRDefault="000F4E8A" w:rsidP="000F4E8A">
          <w:pPr>
            <w:pStyle w:val="05E85F3CB0B347998A74D2C5B36D8B8D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3A6F9F12DFD34C99BB1F2E24BBC4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96E-BA25-42D3-9E09-5D94FE2EE806}"/>
      </w:docPartPr>
      <w:docPartBody>
        <w:p w:rsidR="00051EC8" w:rsidRDefault="00051EC8" w:rsidP="00051EC8">
          <w:pPr>
            <w:pStyle w:val="3A6F9F12DFD34C99BB1F2E24BBC45C7C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4D3412774C2445C9B5FB6F0926455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64635-696A-4FAE-B9CD-E17E85469C7C}"/>
      </w:docPartPr>
      <w:docPartBody>
        <w:p w:rsidR="00051EC8" w:rsidRDefault="00051EC8" w:rsidP="00051EC8">
          <w:pPr>
            <w:pStyle w:val="4D3412774C2445C9B5FB6F0926455984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E2D56D0F56024396A4EADD19FAAD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1DDCC-425E-4142-A69A-55AF8E39E52A}"/>
      </w:docPartPr>
      <w:docPartBody>
        <w:p w:rsidR="00051EC8" w:rsidRDefault="00051EC8" w:rsidP="00051EC8">
          <w:pPr>
            <w:pStyle w:val="E2D56D0F56024396A4EADD19FAAD0EF9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C7BCB63D364A4989923B34A564512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5631-534A-48C5-B3D9-4E28C39B5FDD}"/>
      </w:docPartPr>
      <w:docPartBody>
        <w:p w:rsidR="00051EC8" w:rsidRDefault="00051EC8" w:rsidP="00051EC8">
          <w:pPr>
            <w:pStyle w:val="C7BCB63D364A4989923B34A5645127CE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D100F46853A741889B2174BDB36A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EDD1-BBC6-4875-87E0-A41C63368DCB}"/>
      </w:docPartPr>
      <w:docPartBody>
        <w:p w:rsidR="00000000" w:rsidRDefault="00170EC8" w:rsidP="00170EC8">
          <w:pPr>
            <w:pStyle w:val="D100F46853A741889B2174BDB36A9BA0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6805D73CC1BA4B028CA6ED7FB535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FD404-786D-4E4B-B50C-EA524C99DD87}"/>
      </w:docPartPr>
      <w:docPartBody>
        <w:p w:rsidR="00000000" w:rsidRDefault="00170EC8" w:rsidP="00170EC8">
          <w:pPr>
            <w:pStyle w:val="6805D73CC1BA4B028CA6ED7FB5353336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1F7E426AD4D14AF1B5C128CE8AFD7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C8464-E03F-4DC0-89C0-26FF9990360E}"/>
      </w:docPartPr>
      <w:docPartBody>
        <w:p w:rsidR="00000000" w:rsidRDefault="00170EC8" w:rsidP="00170EC8">
          <w:pPr>
            <w:pStyle w:val="1F7E426AD4D14AF1B5C128CE8AFD7F9C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D7F2225A53204754B765B7CF20DD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85EC9-5145-4ECB-B6F8-616B5598C4ED}"/>
      </w:docPartPr>
      <w:docPartBody>
        <w:p w:rsidR="00000000" w:rsidRDefault="00170EC8" w:rsidP="00170EC8">
          <w:pPr>
            <w:pStyle w:val="D7F2225A53204754B765B7CF20DD72C3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05957F90567A4A56A2AA7FE6A8BE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A5D77-AA56-47AB-A0DA-649C2F47CF7E}"/>
      </w:docPartPr>
      <w:docPartBody>
        <w:p w:rsidR="00000000" w:rsidRDefault="00170EC8" w:rsidP="00170EC8">
          <w:pPr>
            <w:pStyle w:val="05957F90567A4A56A2AA7FE6A8BEC494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6246FE535D41455286A8A658B3A2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F209-FC48-4249-95DA-1E2A4A540042}"/>
      </w:docPartPr>
      <w:docPartBody>
        <w:p w:rsidR="00000000" w:rsidRDefault="00170EC8" w:rsidP="00170EC8">
          <w:pPr>
            <w:pStyle w:val="6246FE535D41455286A8A658B3A29AB7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353E3F2136C24EE6AE1F89CCA85D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CBE12-825E-4954-9508-F7C95E5478FB}"/>
      </w:docPartPr>
      <w:docPartBody>
        <w:p w:rsidR="00000000" w:rsidRDefault="00170EC8" w:rsidP="00170EC8">
          <w:pPr>
            <w:pStyle w:val="353E3F2136C24EE6AE1F89CCA85DBD44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B7EE380199DD4BBAA67B4BE239F76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375F2-9513-43F3-9BB1-7FC21C63C07A}"/>
      </w:docPartPr>
      <w:docPartBody>
        <w:p w:rsidR="00000000" w:rsidRDefault="00170EC8" w:rsidP="00170EC8">
          <w:pPr>
            <w:pStyle w:val="B7EE380199DD4BBAA67B4BE239F7642A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A102B06B05AD4843A6B030E85F2AB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9872-12D3-44D6-B833-6ACC9B9AF26A}"/>
      </w:docPartPr>
      <w:docPartBody>
        <w:p w:rsidR="00000000" w:rsidRDefault="00170EC8" w:rsidP="00170EC8">
          <w:pPr>
            <w:pStyle w:val="A102B06B05AD4843A6B030E85F2AB1CE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B46F874F63D643CFBAF430FAC1B29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0395E-2BBA-4E1D-BEC0-626F52C256F6}"/>
      </w:docPartPr>
      <w:docPartBody>
        <w:p w:rsidR="00000000" w:rsidRDefault="00170EC8" w:rsidP="00170EC8">
          <w:pPr>
            <w:pStyle w:val="B46F874F63D643CFBAF430FAC1B29FD3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F2AFBD0662AB4BD190F011EDE774A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3B2A9-B788-441E-BC9C-4A10C5AE0474}"/>
      </w:docPartPr>
      <w:docPartBody>
        <w:p w:rsidR="00000000" w:rsidRDefault="00170EC8" w:rsidP="00170EC8">
          <w:pPr>
            <w:pStyle w:val="F2AFBD0662AB4BD190F011EDE774A308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D9FE63FEE94140E698CFE8C214379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129CA-7453-4D81-8C6A-BE825A5B22BA}"/>
      </w:docPartPr>
      <w:docPartBody>
        <w:p w:rsidR="00000000" w:rsidRDefault="00170EC8" w:rsidP="00170EC8">
          <w:pPr>
            <w:pStyle w:val="D9FE63FEE94140E698CFE8C214379C66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7FA50E90B825482888C3C891657B5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7E07B-34AB-4F47-8D88-CF03A1719377}"/>
      </w:docPartPr>
      <w:docPartBody>
        <w:p w:rsidR="00000000" w:rsidRDefault="00170EC8" w:rsidP="00170EC8">
          <w:pPr>
            <w:pStyle w:val="7FA50E90B825482888C3C891657B586B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849B20125C43402DB1D16405011F3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83361-B9D1-4C4E-BAD7-919DB5810EB1}"/>
      </w:docPartPr>
      <w:docPartBody>
        <w:p w:rsidR="00000000" w:rsidRDefault="00170EC8" w:rsidP="00170EC8">
          <w:pPr>
            <w:pStyle w:val="849B20125C43402DB1D16405011F32C8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76D4AE9D330E47BD9E4A091EC4A40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CD710-0FB2-4EEF-82FB-EF65AC0B2F7A}"/>
      </w:docPartPr>
      <w:docPartBody>
        <w:p w:rsidR="00000000" w:rsidRDefault="00170EC8" w:rsidP="00170EC8">
          <w:pPr>
            <w:pStyle w:val="76D4AE9D330E47BD9E4A091EC4A407E6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901772E84FF84EC0AF5561CA5563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1226-71F2-4374-A1C8-E2B9090255F1}"/>
      </w:docPartPr>
      <w:docPartBody>
        <w:p w:rsidR="00000000" w:rsidRDefault="00170EC8" w:rsidP="00170EC8">
          <w:pPr>
            <w:pStyle w:val="901772E84FF84EC0AF5561CA5563D9B3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12F35521754F445286F9986C75247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416D3-6DBB-47E0-B8F2-B0B274EC3E58}"/>
      </w:docPartPr>
      <w:docPartBody>
        <w:p w:rsidR="00000000" w:rsidRDefault="00170EC8" w:rsidP="00170EC8">
          <w:pPr>
            <w:pStyle w:val="12F35521754F445286F9986C75247790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5D9FD23040AF4C7FB85BB38A7ABC2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082EC-9496-4250-8535-36F008F19D72}"/>
      </w:docPartPr>
      <w:docPartBody>
        <w:p w:rsidR="00000000" w:rsidRDefault="00170EC8" w:rsidP="00170EC8">
          <w:pPr>
            <w:pStyle w:val="5D9FD23040AF4C7FB85BB38A7ABC2537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5514DB7F3A9E490B8E59AB422B239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7355-5078-46BA-A115-EE5540F2EB99}"/>
      </w:docPartPr>
      <w:docPartBody>
        <w:p w:rsidR="00000000" w:rsidRDefault="00170EC8" w:rsidP="00170EC8">
          <w:pPr>
            <w:pStyle w:val="5514DB7F3A9E490B8E59AB422B23989A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418DA83DE34D4B7293790284CF0A3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59994-CA29-4EBA-9E17-47B71AD89650}"/>
      </w:docPartPr>
      <w:docPartBody>
        <w:p w:rsidR="00000000" w:rsidRDefault="00170EC8" w:rsidP="00170EC8">
          <w:pPr>
            <w:pStyle w:val="418DA83DE34D4B7293790284CF0A3BE7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CD3AA91F6AE24629B20E8B4A95C0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2CA15-EF04-41A3-B27F-A3A529884D9D}"/>
      </w:docPartPr>
      <w:docPartBody>
        <w:p w:rsidR="00000000" w:rsidRDefault="00170EC8" w:rsidP="00170EC8">
          <w:pPr>
            <w:pStyle w:val="CD3AA91F6AE24629B20E8B4A95C07A65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5BC440F7E09844C9A379D819B24B6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F7868-EAA4-49F2-BED6-7DFB3D03D4F9}"/>
      </w:docPartPr>
      <w:docPartBody>
        <w:p w:rsidR="00000000" w:rsidRDefault="00170EC8" w:rsidP="00170EC8">
          <w:pPr>
            <w:pStyle w:val="5BC440F7E09844C9A379D819B24B69B1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D375EBEAE5204690AD8754CC9854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66A3A-7801-44DA-899E-B28F914048B8}"/>
      </w:docPartPr>
      <w:docPartBody>
        <w:p w:rsidR="00000000" w:rsidRDefault="00170EC8" w:rsidP="00170EC8">
          <w:pPr>
            <w:pStyle w:val="D375EBEAE5204690AD8754CC98544C3A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64C7937F92C94FA8A450072ECDE9C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E98A1-4F14-45C1-9693-D5D752834416}"/>
      </w:docPartPr>
      <w:docPartBody>
        <w:p w:rsidR="00000000" w:rsidRDefault="00170EC8" w:rsidP="00170EC8">
          <w:pPr>
            <w:pStyle w:val="64C7937F92C94FA8A450072ECDE9C5A2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F9CF867B77FF4378B16E9B9379DAB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F3E2-8E42-4714-B3A2-13FAE85EA91A}"/>
      </w:docPartPr>
      <w:docPartBody>
        <w:p w:rsidR="00000000" w:rsidRDefault="00170EC8" w:rsidP="00170EC8">
          <w:pPr>
            <w:pStyle w:val="F9CF867B77FF4378B16E9B9379DABE64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31E08758683147EBBBB87F239A61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1A8AF-72BD-483D-8DE9-8D47E3A29723}"/>
      </w:docPartPr>
      <w:docPartBody>
        <w:p w:rsidR="00000000" w:rsidRDefault="00170EC8" w:rsidP="00170EC8">
          <w:pPr>
            <w:pStyle w:val="31E08758683147EBBBB87F239A61C9F1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C49A34A7F5DD4123913D5E8C8EA0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32F62-BDC8-4889-9EF9-E6720FE66CFE}"/>
      </w:docPartPr>
      <w:docPartBody>
        <w:p w:rsidR="00000000" w:rsidRDefault="00170EC8" w:rsidP="00170EC8">
          <w:pPr>
            <w:pStyle w:val="C49A34A7F5DD4123913D5E8C8EA08EA6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B6263BD6A1DC40788881E10C61778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AADD0-87D1-44EC-8A6B-2050AAEF405E}"/>
      </w:docPartPr>
      <w:docPartBody>
        <w:p w:rsidR="00000000" w:rsidRDefault="00170EC8" w:rsidP="00170EC8">
          <w:pPr>
            <w:pStyle w:val="B6263BD6A1DC40788881E10C61778568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46D9F42CE00246FE83B5330B4E41E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FA27B-CE09-4553-949C-DDF9539FDAEC}"/>
      </w:docPartPr>
      <w:docPartBody>
        <w:p w:rsidR="00000000" w:rsidRDefault="00170EC8" w:rsidP="00170EC8">
          <w:pPr>
            <w:pStyle w:val="46D9F42CE00246FE83B5330B4E41E8B9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018D6E56284A407FACC83BB2AFF7E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091E-5110-4E64-8490-B403CA2B9AD2}"/>
      </w:docPartPr>
      <w:docPartBody>
        <w:p w:rsidR="00000000" w:rsidRDefault="00170EC8" w:rsidP="00170EC8">
          <w:pPr>
            <w:pStyle w:val="018D6E56284A407FACC83BB2AFF7E3F9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C940BD2E5475424CB025FEDBBD863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E147A-E189-4E50-8AD5-1A5505D4092A}"/>
      </w:docPartPr>
      <w:docPartBody>
        <w:p w:rsidR="00000000" w:rsidRDefault="00170EC8" w:rsidP="00170EC8">
          <w:pPr>
            <w:pStyle w:val="C940BD2E5475424CB025FEDBBD863585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21791E0F39E3448FA035080CE6154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3616C-DAD4-409E-A8BC-6A8CC187FC22}"/>
      </w:docPartPr>
      <w:docPartBody>
        <w:p w:rsidR="00000000" w:rsidRDefault="00170EC8" w:rsidP="00170EC8">
          <w:pPr>
            <w:pStyle w:val="21791E0F39E3448FA035080CE6154DA3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D6F5569591834DB88E693F07D35A7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446D6-33C6-47C9-8693-31DFC0C3FE07}"/>
      </w:docPartPr>
      <w:docPartBody>
        <w:p w:rsidR="00000000" w:rsidRDefault="00170EC8" w:rsidP="00170EC8">
          <w:pPr>
            <w:pStyle w:val="D6F5569591834DB88E693F07D35A78BD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7D38678305EE41F3AB1B7FD9C592B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D9985-59EE-4CC5-9122-B1CE271A1116}"/>
      </w:docPartPr>
      <w:docPartBody>
        <w:p w:rsidR="00000000" w:rsidRDefault="00170EC8" w:rsidP="00170EC8">
          <w:pPr>
            <w:pStyle w:val="7D38678305EE41F3AB1B7FD9C592B6D0"/>
          </w:pPr>
          <w:r>
            <w:rPr>
              <w:rStyle w:val="PlaceholderText"/>
            </w:rPr>
            <w:t>Key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8A"/>
    <w:rsid w:val="00051EC8"/>
    <w:rsid w:val="000F4E8A"/>
    <w:rsid w:val="0017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EC8"/>
    <w:rPr>
      <w:color w:val="808080"/>
    </w:rPr>
  </w:style>
  <w:style w:type="paragraph" w:customStyle="1" w:styleId="82B6E86F8A7E45A98E705A21B77EFD0C">
    <w:name w:val="82B6E86F8A7E45A98E705A21B77EFD0C"/>
    <w:rsid w:val="00170EC8"/>
  </w:style>
  <w:style w:type="paragraph" w:customStyle="1" w:styleId="980AA33DFC0E42678C9A531F8D6874A1">
    <w:name w:val="980AA33DFC0E42678C9A531F8D6874A1"/>
    <w:rsid w:val="00170EC8"/>
  </w:style>
  <w:style w:type="paragraph" w:customStyle="1" w:styleId="E0B86C4FDA164F438AFF3251800E13D5">
    <w:name w:val="E0B86C4FDA164F438AFF3251800E13D5"/>
    <w:rsid w:val="00170EC8"/>
  </w:style>
  <w:style w:type="paragraph" w:customStyle="1" w:styleId="B6DD0BC538AA49998E1004CD4BFD7107">
    <w:name w:val="B6DD0BC538AA49998E1004CD4BFD7107"/>
    <w:rsid w:val="00170EC8"/>
  </w:style>
  <w:style w:type="paragraph" w:customStyle="1" w:styleId="AF7705A426284C5C9190D7E340B2E23A">
    <w:name w:val="AF7705A426284C5C9190D7E340B2E23A"/>
    <w:rsid w:val="00170EC8"/>
  </w:style>
  <w:style w:type="paragraph" w:customStyle="1" w:styleId="FAE8E9B5F5D847EAA41E725207C035B0">
    <w:name w:val="FAE8E9B5F5D847EAA41E725207C035B0"/>
    <w:rsid w:val="00170EC8"/>
  </w:style>
  <w:style w:type="paragraph" w:customStyle="1" w:styleId="BD10C6117477421D92BC1CA1ACDE8858">
    <w:name w:val="BD10C6117477421D92BC1CA1ACDE8858"/>
    <w:rsid w:val="00170EC8"/>
  </w:style>
  <w:style w:type="paragraph" w:customStyle="1" w:styleId="075D18176D3C43529C0FAD00F174AF72">
    <w:name w:val="075D18176D3C43529C0FAD00F174AF72"/>
    <w:rsid w:val="00170EC8"/>
  </w:style>
  <w:style w:type="paragraph" w:customStyle="1" w:styleId="80BDDD9C3FBB4534B95B0E59ACA05C53">
    <w:name w:val="80BDDD9C3FBB4534B95B0E59ACA05C53"/>
    <w:rsid w:val="00170EC8"/>
  </w:style>
  <w:style w:type="paragraph" w:customStyle="1" w:styleId="C90B38647A474523B36E8173E6C6BAD3">
    <w:name w:val="C90B38647A474523B36E8173E6C6BAD3"/>
    <w:rsid w:val="00170EC8"/>
  </w:style>
  <w:style w:type="paragraph" w:customStyle="1" w:styleId="43C34CCFF6434C4CAF979AF1A1BA0010">
    <w:name w:val="43C34CCFF6434C4CAF979AF1A1BA0010"/>
    <w:rsid w:val="00170EC8"/>
  </w:style>
  <w:style w:type="paragraph" w:customStyle="1" w:styleId="AFBD7D37958B446AA50ABB538723DD04">
    <w:name w:val="AFBD7D37958B446AA50ABB538723DD04"/>
    <w:rsid w:val="00170EC8"/>
  </w:style>
  <w:style w:type="paragraph" w:customStyle="1" w:styleId="2055EF1CA06B4656BF14E6D70136F849">
    <w:name w:val="2055EF1CA06B4656BF14E6D70136F849"/>
    <w:rsid w:val="00170EC8"/>
  </w:style>
  <w:style w:type="paragraph" w:customStyle="1" w:styleId="ABE6FC99F6E64C61920B89ED71C84C78">
    <w:name w:val="ABE6FC99F6E64C61920B89ED71C84C78"/>
    <w:rsid w:val="00170EC8"/>
  </w:style>
  <w:style w:type="paragraph" w:customStyle="1" w:styleId="E429A5E870FD4534AD1D7FD32A5EE01B">
    <w:name w:val="E429A5E870FD4534AD1D7FD32A5EE01B"/>
    <w:rsid w:val="00170EC8"/>
  </w:style>
  <w:style w:type="paragraph" w:customStyle="1" w:styleId="17A1F262085E458CAE844444E1514496">
    <w:name w:val="17A1F262085E458CAE844444E1514496"/>
    <w:rsid w:val="00170EC8"/>
  </w:style>
  <w:style w:type="paragraph" w:customStyle="1" w:styleId="EB8BFC403F8C4D73BE39BB5B6F41A836">
    <w:name w:val="EB8BFC403F8C4D73BE39BB5B6F41A836"/>
    <w:rsid w:val="00170EC8"/>
  </w:style>
  <w:style w:type="paragraph" w:customStyle="1" w:styleId="FEC6FCC05BD045658EE53082D671AFAF">
    <w:name w:val="FEC6FCC05BD045658EE53082D671AFAF"/>
    <w:rsid w:val="00051EC8"/>
  </w:style>
  <w:style w:type="paragraph" w:customStyle="1" w:styleId="5385B8333FDE4B4E854223F1B10B3432">
    <w:name w:val="5385B8333FDE4B4E854223F1B10B3432"/>
    <w:rsid w:val="00051EC8"/>
  </w:style>
  <w:style w:type="paragraph" w:customStyle="1" w:styleId="3921AE58A3FA44658A7F714B060D317D">
    <w:name w:val="3921AE58A3FA44658A7F714B060D317D"/>
    <w:rsid w:val="00051EC8"/>
  </w:style>
  <w:style w:type="paragraph" w:customStyle="1" w:styleId="CCB28EDDD74A40D6A7D1052C98D02AC7">
    <w:name w:val="CCB28EDDD74A40D6A7D1052C98D02AC7"/>
    <w:rsid w:val="00051EC8"/>
  </w:style>
  <w:style w:type="paragraph" w:customStyle="1" w:styleId="6971521023DB465E940165440C299DDF">
    <w:name w:val="6971521023DB465E940165440C299DDF"/>
    <w:rsid w:val="00051EC8"/>
  </w:style>
  <w:style w:type="paragraph" w:customStyle="1" w:styleId="3A6F9F12DFD34C99BB1F2E24BBC45C7C">
    <w:name w:val="3A6F9F12DFD34C99BB1F2E24BBC45C7C"/>
    <w:rsid w:val="00051EC8"/>
  </w:style>
  <w:style w:type="paragraph" w:customStyle="1" w:styleId="4D3412774C2445C9B5FB6F0926455984">
    <w:name w:val="4D3412774C2445C9B5FB6F0926455984"/>
    <w:rsid w:val="00051EC8"/>
  </w:style>
  <w:style w:type="paragraph" w:customStyle="1" w:styleId="165ECFCE732746EBBEB08F5BE51CB15B">
    <w:name w:val="165ECFCE732746EBBEB08F5BE51CB15B"/>
  </w:style>
  <w:style w:type="paragraph" w:customStyle="1" w:styleId="28830CA75AC74E48BE4CD22E6B26163A">
    <w:name w:val="28830CA75AC74E48BE4CD22E6B26163A"/>
  </w:style>
  <w:style w:type="paragraph" w:customStyle="1" w:styleId="85E9959998844A94A8616F3FBD20AC91">
    <w:name w:val="85E9959998844A94A8616F3FBD20AC91"/>
  </w:style>
  <w:style w:type="paragraph" w:customStyle="1" w:styleId="028C1FBB0D1A455ABBFD91DE06646DA8">
    <w:name w:val="028C1FBB0D1A455ABBFD91DE06646DA8"/>
  </w:style>
  <w:style w:type="paragraph" w:customStyle="1" w:styleId="CB0E91038ACB4539838514A3ED975BDB">
    <w:name w:val="CB0E91038ACB4539838514A3ED975BDB"/>
  </w:style>
  <w:style w:type="paragraph" w:customStyle="1" w:styleId="820D16BB07794D4FA660D4B7B901C707">
    <w:name w:val="820D16BB07794D4FA660D4B7B901C707"/>
  </w:style>
  <w:style w:type="paragraph" w:customStyle="1" w:styleId="831F07EB7DFE46F0AD4BC0D3535DCCC8">
    <w:name w:val="831F07EB7DFE46F0AD4BC0D3535DCCC8"/>
  </w:style>
  <w:style w:type="paragraph" w:customStyle="1" w:styleId="D86AAB4FD464497E8211025A0295AF64">
    <w:name w:val="D86AAB4FD464497E8211025A0295AF64"/>
  </w:style>
  <w:style w:type="paragraph" w:customStyle="1" w:styleId="5463C8C7CAD04F278C8C32A69AC1C688">
    <w:name w:val="5463C8C7CAD04F278C8C32A69AC1C688"/>
  </w:style>
  <w:style w:type="paragraph" w:customStyle="1" w:styleId="D1CFCAF91CAE450594A134108F072A96">
    <w:name w:val="D1CFCAF91CAE450594A134108F072A96"/>
  </w:style>
  <w:style w:type="paragraph" w:customStyle="1" w:styleId="789677737B7B4084BBC80F6BC1DAE929">
    <w:name w:val="789677737B7B4084BBC80F6BC1DAE929"/>
  </w:style>
  <w:style w:type="paragraph" w:customStyle="1" w:styleId="F75B6070BD6B4032BEE6BCCC42EA31AD">
    <w:name w:val="F75B6070BD6B4032BEE6BCCC42EA31AD"/>
  </w:style>
  <w:style w:type="paragraph" w:customStyle="1" w:styleId="E2D56D0F56024396A4EADD19FAAD0EF9">
    <w:name w:val="E2D56D0F56024396A4EADD19FAAD0EF9"/>
    <w:rsid w:val="00051EC8"/>
  </w:style>
  <w:style w:type="paragraph" w:customStyle="1" w:styleId="C7BCB63D364A4989923B34A5645127CE">
    <w:name w:val="C7BCB63D364A4989923B34A5645127CE"/>
    <w:rsid w:val="00051EC8"/>
  </w:style>
  <w:style w:type="paragraph" w:customStyle="1" w:styleId="4B1353602AEF4696AB324CC72C2A4896">
    <w:name w:val="4B1353602AEF4696AB324CC72C2A4896"/>
    <w:rsid w:val="00051EC8"/>
  </w:style>
  <w:style w:type="paragraph" w:customStyle="1" w:styleId="BC0C875D60C849AF89352325EA4ED57F">
    <w:name w:val="BC0C875D60C849AF89352325EA4ED57F"/>
    <w:rsid w:val="00051EC8"/>
  </w:style>
  <w:style w:type="paragraph" w:customStyle="1" w:styleId="2EF4D97284E94616AEB35EE05F9727B2">
    <w:name w:val="2EF4D97284E94616AEB35EE05F9727B2"/>
    <w:rsid w:val="00170EC8"/>
  </w:style>
  <w:style w:type="paragraph" w:customStyle="1" w:styleId="E15E900AD75B42E4AE47DC61DD898AA9">
    <w:name w:val="E15E900AD75B42E4AE47DC61DD898AA9"/>
    <w:rsid w:val="00051EC8"/>
  </w:style>
  <w:style w:type="paragraph" w:customStyle="1" w:styleId="E5B2D650574048A29C238FEF87620113">
    <w:name w:val="E5B2D650574048A29C238FEF87620113"/>
    <w:rsid w:val="00170EC8"/>
  </w:style>
  <w:style w:type="paragraph" w:customStyle="1" w:styleId="12E25126C39E430F825499BBEDC0E69E">
    <w:name w:val="12E25126C39E430F825499BBEDC0E69E"/>
    <w:rsid w:val="00170EC8"/>
  </w:style>
  <w:style w:type="paragraph" w:customStyle="1" w:styleId="258B57FB249E4BBC996CCAF904F71F55">
    <w:name w:val="258B57FB249E4BBC996CCAF904F71F55"/>
    <w:rsid w:val="00170EC8"/>
  </w:style>
  <w:style w:type="paragraph" w:customStyle="1" w:styleId="3223285E8AA9465ABAD7116712B3F7CD">
    <w:name w:val="3223285E8AA9465ABAD7116712B3F7CD"/>
    <w:rsid w:val="00170EC8"/>
  </w:style>
  <w:style w:type="paragraph" w:customStyle="1" w:styleId="E850F63F64CB40E28FBB47DF58671B5C">
    <w:name w:val="E850F63F64CB40E28FBB47DF58671B5C"/>
    <w:rsid w:val="00170EC8"/>
  </w:style>
  <w:style w:type="paragraph" w:customStyle="1" w:styleId="D100F46853A741889B2174BDB36A9BA0">
    <w:name w:val="D100F46853A741889B2174BDB36A9BA0"/>
    <w:rsid w:val="00170EC8"/>
  </w:style>
  <w:style w:type="paragraph" w:customStyle="1" w:styleId="6805D73CC1BA4B028CA6ED7FB5353336">
    <w:name w:val="6805D73CC1BA4B028CA6ED7FB5353336"/>
    <w:rsid w:val="00170EC8"/>
  </w:style>
  <w:style w:type="paragraph" w:customStyle="1" w:styleId="1F7E426AD4D14AF1B5C128CE8AFD7F9C">
    <w:name w:val="1F7E426AD4D14AF1B5C128CE8AFD7F9C"/>
    <w:rsid w:val="00170EC8"/>
  </w:style>
  <w:style w:type="paragraph" w:customStyle="1" w:styleId="D7F2225A53204754B765B7CF20DD72C3">
    <w:name w:val="D7F2225A53204754B765B7CF20DD72C3"/>
    <w:rsid w:val="00170EC8"/>
  </w:style>
  <w:style w:type="paragraph" w:customStyle="1" w:styleId="05957F90567A4A56A2AA7FE6A8BEC494">
    <w:name w:val="05957F90567A4A56A2AA7FE6A8BEC494"/>
    <w:rsid w:val="00170EC8"/>
  </w:style>
  <w:style w:type="paragraph" w:customStyle="1" w:styleId="6246FE535D41455286A8A658B3A29AB7">
    <w:name w:val="6246FE535D41455286A8A658B3A29AB7"/>
    <w:rsid w:val="00170EC8"/>
  </w:style>
  <w:style w:type="paragraph" w:customStyle="1" w:styleId="353E3F2136C24EE6AE1F89CCA85DBD44">
    <w:name w:val="353E3F2136C24EE6AE1F89CCA85DBD44"/>
    <w:rsid w:val="00170EC8"/>
  </w:style>
  <w:style w:type="paragraph" w:customStyle="1" w:styleId="B7EE380199DD4BBAA67B4BE239F7642A">
    <w:name w:val="B7EE380199DD4BBAA67B4BE239F7642A"/>
    <w:rsid w:val="00170EC8"/>
  </w:style>
  <w:style w:type="paragraph" w:customStyle="1" w:styleId="A102B06B05AD4843A6B030E85F2AB1CE">
    <w:name w:val="A102B06B05AD4843A6B030E85F2AB1CE"/>
    <w:rsid w:val="00170EC8"/>
  </w:style>
  <w:style w:type="paragraph" w:customStyle="1" w:styleId="B46F874F63D643CFBAF430FAC1B29FD3">
    <w:name w:val="B46F874F63D643CFBAF430FAC1B29FD3"/>
    <w:rsid w:val="00170EC8"/>
  </w:style>
  <w:style w:type="paragraph" w:customStyle="1" w:styleId="F2AFBD0662AB4BD190F011EDE774A308">
    <w:name w:val="F2AFBD0662AB4BD190F011EDE774A308"/>
    <w:rsid w:val="00170EC8"/>
  </w:style>
  <w:style w:type="paragraph" w:customStyle="1" w:styleId="D9FE63FEE94140E698CFE8C214379C66">
    <w:name w:val="D9FE63FEE94140E698CFE8C214379C66"/>
    <w:rsid w:val="00170EC8"/>
  </w:style>
  <w:style w:type="paragraph" w:customStyle="1" w:styleId="7FA50E90B825482888C3C891657B586B">
    <w:name w:val="7FA50E90B825482888C3C891657B586B"/>
    <w:rsid w:val="00170EC8"/>
  </w:style>
  <w:style w:type="paragraph" w:customStyle="1" w:styleId="849B20125C43402DB1D16405011F32C8">
    <w:name w:val="849B20125C43402DB1D16405011F32C8"/>
    <w:rsid w:val="00170EC8"/>
  </w:style>
  <w:style w:type="paragraph" w:customStyle="1" w:styleId="76D4AE9D330E47BD9E4A091EC4A407E6">
    <w:name w:val="76D4AE9D330E47BD9E4A091EC4A407E6"/>
    <w:rsid w:val="00170EC8"/>
  </w:style>
  <w:style w:type="paragraph" w:customStyle="1" w:styleId="901772E84FF84EC0AF5561CA5563D9B3">
    <w:name w:val="901772E84FF84EC0AF5561CA5563D9B3"/>
    <w:rsid w:val="00170EC8"/>
  </w:style>
  <w:style w:type="paragraph" w:customStyle="1" w:styleId="12F35521754F445286F9986C75247790">
    <w:name w:val="12F35521754F445286F9986C75247790"/>
    <w:rsid w:val="00170EC8"/>
  </w:style>
  <w:style w:type="paragraph" w:customStyle="1" w:styleId="D779355D31EB40019D15436A282D3860">
    <w:name w:val="D779355D31EB40019D15436A282D3860"/>
  </w:style>
  <w:style w:type="paragraph" w:customStyle="1" w:styleId="E55106AF718447F28963F3113837C4EE">
    <w:name w:val="E55106AF718447F28963F3113837C4EE"/>
  </w:style>
  <w:style w:type="paragraph" w:customStyle="1" w:styleId="C26A3CF49C104D68A4017A3E76BD595F">
    <w:name w:val="C26A3CF49C104D68A4017A3E76BD595F"/>
  </w:style>
  <w:style w:type="paragraph" w:customStyle="1" w:styleId="4AEB4F99CBD14D65ADF0A9E5C0A0484A">
    <w:name w:val="4AEB4F99CBD14D65ADF0A9E5C0A0484A"/>
  </w:style>
  <w:style w:type="paragraph" w:customStyle="1" w:styleId="5D9FD23040AF4C7FB85BB38A7ABC2537">
    <w:name w:val="5D9FD23040AF4C7FB85BB38A7ABC2537"/>
    <w:rsid w:val="00170EC8"/>
  </w:style>
  <w:style w:type="paragraph" w:customStyle="1" w:styleId="5514DB7F3A9E490B8E59AB422B23989A">
    <w:name w:val="5514DB7F3A9E490B8E59AB422B23989A"/>
    <w:rsid w:val="00170EC8"/>
  </w:style>
  <w:style w:type="paragraph" w:customStyle="1" w:styleId="418DA83DE34D4B7293790284CF0A3BE7">
    <w:name w:val="418DA83DE34D4B7293790284CF0A3BE7"/>
    <w:rsid w:val="00170EC8"/>
  </w:style>
  <w:style w:type="paragraph" w:customStyle="1" w:styleId="CD3AA91F6AE24629B20E8B4A95C07A65">
    <w:name w:val="CD3AA91F6AE24629B20E8B4A95C07A65"/>
    <w:rsid w:val="00170EC8"/>
  </w:style>
  <w:style w:type="paragraph" w:customStyle="1" w:styleId="5BC440F7E09844C9A379D819B24B69B1">
    <w:name w:val="5BC440F7E09844C9A379D819B24B69B1"/>
    <w:rsid w:val="00170EC8"/>
  </w:style>
  <w:style w:type="paragraph" w:customStyle="1" w:styleId="D375EBEAE5204690AD8754CC98544C3A">
    <w:name w:val="D375EBEAE5204690AD8754CC98544C3A"/>
    <w:rsid w:val="00170EC8"/>
  </w:style>
  <w:style w:type="paragraph" w:customStyle="1" w:styleId="64C7937F92C94FA8A450072ECDE9C5A2">
    <w:name w:val="64C7937F92C94FA8A450072ECDE9C5A2"/>
    <w:rsid w:val="00170EC8"/>
  </w:style>
  <w:style w:type="paragraph" w:customStyle="1" w:styleId="F9CF867B77FF4378B16E9B9379DABE64">
    <w:name w:val="F9CF867B77FF4378B16E9B9379DABE64"/>
    <w:rsid w:val="00170EC8"/>
  </w:style>
  <w:style w:type="paragraph" w:customStyle="1" w:styleId="31E08758683147EBBBB87F239A61C9F1">
    <w:name w:val="31E08758683147EBBBB87F239A61C9F1"/>
    <w:rsid w:val="00170EC8"/>
  </w:style>
  <w:style w:type="paragraph" w:customStyle="1" w:styleId="C49A34A7F5DD4123913D5E8C8EA08EA6">
    <w:name w:val="C49A34A7F5DD4123913D5E8C8EA08EA6"/>
    <w:rsid w:val="00170EC8"/>
  </w:style>
  <w:style w:type="paragraph" w:customStyle="1" w:styleId="B6263BD6A1DC40788881E10C61778568">
    <w:name w:val="B6263BD6A1DC40788881E10C61778568"/>
    <w:rsid w:val="00170EC8"/>
  </w:style>
  <w:style w:type="paragraph" w:customStyle="1" w:styleId="46D9F42CE00246FE83B5330B4E41E8B9">
    <w:name w:val="46D9F42CE00246FE83B5330B4E41E8B9"/>
    <w:rsid w:val="00170EC8"/>
  </w:style>
  <w:style w:type="paragraph" w:customStyle="1" w:styleId="018D6E56284A407FACC83BB2AFF7E3F9">
    <w:name w:val="018D6E56284A407FACC83BB2AFF7E3F9"/>
    <w:rsid w:val="00170EC8"/>
  </w:style>
  <w:style w:type="paragraph" w:customStyle="1" w:styleId="C940BD2E5475424CB025FEDBBD863585">
    <w:name w:val="C940BD2E5475424CB025FEDBBD863585"/>
    <w:rsid w:val="00170EC8"/>
  </w:style>
  <w:style w:type="paragraph" w:customStyle="1" w:styleId="21791E0F39E3448FA035080CE6154DA3">
    <w:name w:val="21791E0F39E3448FA035080CE6154DA3"/>
    <w:rsid w:val="00170EC8"/>
  </w:style>
  <w:style w:type="paragraph" w:customStyle="1" w:styleId="D6F5569591834DB88E693F07D35A78BD">
    <w:name w:val="D6F5569591834DB88E693F07D35A78BD"/>
    <w:rsid w:val="00170EC8"/>
  </w:style>
  <w:style w:type="paragraph" w:customStyle="1" w:styleId="7D38678305EE41F3AB1B7FD9C592B6D0">
    <w:name w:val="7D38678305EE41F3AB1B7FD9C592B6D0"/>
    <w:rsid w:val="00170EC8"/>
  </w:style>
  <w:style w:type="paragraph" w:customStyle="1" w:styleId="7EFEEE98756D4EB998A1FE89D4458BCF">
    <w:name w:val="7EFEEE98756D4EB998A1FE89D4458BCF"/>
  </w:style>
  <w:style w:type="paragraph" w:customStyle="1" w:styleId="39F0C4C8A87D4158A97B83D0A6A25AA5">
    <w:name w:val="39F0C4C8A87D4158A97B83D0A6A25AA5"/>
  </w:style>
  <w:style w:type="paragraph" w:customStyle="1" w:styleId="19BCC9A629D54414AAA061F758ABDF0B">
    <w:name w:val="19BCC9A629D54414AAA061F758ABDF0B"/>
  </w:style>
  <w:style w:type="paragraph" w:customStyle="1" w:styleId="F4A20A31EB83477895D43D05B425B181">
    <w:name w:val="F4A20A31EB83477895D43D05B425B181"/>
  </w:style>
  <w:style w:type="paragraph" w:customStyle="1" w:styleId="4E5B376E310F45FC9C21198B85867ED2">
    <w:name w:val="4E5B376E310F45FC9C21198B85867ED2"/>
  </w:style>
  <w:style w:type="paragraph" w:customStyle="1" w:styleId="E9993BE977454136AFA1AEAEDE58466B">
    <w:name w:val="E9993BE977454136AFA1AEAEDE58466B"/>
  </w:style>
  <w:style w:type="paragraph" w:customStyle="1" w:styleId="7CDD57D88301401ABC0EE09409BD36D0">
    <w:name w:val="7CDD57D88301401ABC0EE09409BD36D0"/>
  </w:style>
  <w:style w:type="paragraph" w:customStyle="1" w:styleId="CEE66D39F73141F9AE34DF9A6FAE19A6">
    <w:name w:val="CEE66D39F73141F9AE34DF9A6FAE19A6"/>
  </w:style>
  <w:style w:type="paragraph" w:customStyle="1" w:styleId="E12029CCFAF14125A1DB6DA46A07278C">
    <w:name w:val="E12029CCFAF14125A1DB6DA46A07278C"/>
  </w:style>
  <w:style w:type="paragraph" w:customStyle="1" w:styleId="A36C61A005FA438A9DE10EF0D045EA4E">
    <w:name w:val="A36C61A005FA438A9DE10EF0D045EA4E"/>
    <w:rsid w:val="000F4E8A"/>
  </w:style>
  <w:style w:type="paragraph" w:customStyle="1" w:styleId="6288C4701DD54F04A82EC29AD2A782EF">
    <w:name w:val="6288C4701DD54F04A82EC29AD2A782EF"/>
    <w:rsid w:val="000F4E8A"/>
  </w:style>
  <w:style w:type="paragraph" w:customStyle="1" w:styleId="4B50900D740D4534B0F4612C6FDA6763">
    <w:name w:val="4B50900D740D4534B0F4612C6FDA6763"/>
    <w:rsid w:val="000F4E8A"/>
  </w:style>
  <w:style w:type="paragraph" w:customStyle="1" w:styleId="C11E41ADD9A14773A70FBBD51D1BE62D">
    <w:name w:val="C11E41ADD9A14773A70FBBD51D1BE62D"/>
    <w:rsid w:val="000F4E8A"/>
  </w:style>
  <w:style w:type="paragraph" w:customStyle="1" w:styleId="3FDE2D18C8BA4A1B91BCFF63A65B587F">
    <w:name w:val="3FDE2D18C8BA4A1B91BCFF63A65B587F"/>
    <w:rsid w:val="000F4E8A"/>
  </w:style>
  <w:style w:type="paragraph" w:customStyle="1" w:styleId="55E9648F905042F08DAC29C20B4779CE">
    <w:name w:val="55E9648F905042F08DAC29C20B4779CE"/>
    <w:rsid w:val="000F4E8A"/>
  </w:style>
  <w:style w:type="paragraph" w:customStyle="1" w:styleId="EA59830BBA934246847C251885EFF388">
    <w:name w:val="EA59830BBA934246847C251885EFF388"/>
    <w:rsid w:val="000F4E8A"/>
  </w:style>
  <w:style w:type="paragraph" w:customStyle="1" w:styleId="0283AFDB10BC4B5C8645C08B0BED8520">
    <w:name w:val="0283AFDB10BC4B5C8645C08B0BED8520"/>
    <w:rsid w:val="000F4E8A"/>
  </w:style>
  <w:style w:type="paragraph" w:customStyle="1" w:styleId="9BB5D03171054A9FA8F59605346BBB1E">
    <w:name w:val="9BB5D03171054A9FA8F59605346BBB1E"/>
    <w:rsid w:val="000F4E8A"/>
  </w:style>
  <w:style w:type="paragraph" w:customStyle="1" w:styleId="4F75F2ED1BA4428E8142FEDE26F18D7A">
    <w:name w:val="4F75F2ED1BA4428E8142FEDE26F18D7A"/>
    <w:rsid w:val="000F4E8A"/>
  </w:style>
  <w:style w:type="paragraph" w:customStyle="1" w:styleId="8EC6E634DAB94DF9AE1C71192BFFF8AD">
    <w:name w:val="8EC6E634DAB94DF9AE1C71192BFFF8AD"/>
    <w:rsid w:val="000F4E8A"/>
  </w:style>
  <w:style w:type="paragraph" w:customStyle="1" w:styleId="F0323E269CC7430C96FE2D208272D145">
    <w:name w:val="F0323E269CC7430C96FE2D208272D145"/>
    <w:rsid w:val="000F4E8A"/>
  </w:style>
  <w:style w:type="paragraph" w:customStyle="1" w:styleId="BDD0403039CF4B63A67B25B47865F2FB">
    <w:name w:val="BDD0403039CF4B63A67B25B47865F2FB"/>
    <w:rsid w:val="000F4E8A"/>
  </w:style>
  <w:style w:type="paragraph" w:customStyle="1" w:styleId="3896049FC88746B98298E9E37E82672F">
    <w:name w:val="3896049FC88746B98298E9E37E82672F"/>
    <w:rsid w:val="000F4E8A"/>
  </w:style>
  <w:style w:type="paragraph" w:customStyle="1" w:styleId="AE22EB3FEC864BD68976138C795ECC8A">
    <w:name w:val="AE22EB3FEC864BD68976138C795ECC8A"/>
    <w:rsid w:val="000F4E8A"/>
  </w:style>
  <w:style w:type="paragraph" w:customStyle="1" w:styleId="0D7AE9FA78CB4FE18E39E9A81B921A61">
    <w:name w:val="0D7AE9FA78CB4FE18E39E9A81B921A61"/>
    <w:rsid w:val="000F4E8A"/>
  </w:style>
  <w:style w:type="paragraph" w:customStyle="1" w:styleId="518416E1432C48E5930E9F1492B7AEFC">
    <w:name w:val="518416E1432C48E5930E9F1492B7AEFC"/>
    <w:rsid w:val="000F4E8A"/>
  </w:style>
  <w:style w:type="paragraph" w:customStyle="1" w:styleId="5022541963AB4B4CAF92036C009F62E7">
    <w:name w:val="5022541963AB4B4CAF92036C009F62E7"/>
    <w:rsid w:val="000F4E8A"/>
  </w:style>
  <w:style w:type="paragraph" w:customStyle="1" w:styleId="F76B06A24B1D4D7B900FFDDA140FF0EB">
    <w:name w:val="F76B06A24B1D4D7B900FFDDA140FF0EB"/>
    <w:rsid w:val="000F4E8A"/>
  </w:style>
  <w:style w:type="paragraph" w:customStyle="1" w:styleId="D6CB103C48054B1A8FF727AF0AC8D5CA">
    <w:name w:val="D6CB103C48054B1A8FF727AF0AC8D5CA"/>
    <w:rsid w:val="000F4E8A"/>
  </w:style>
  <w:style w:type="paragraph" w:customStyle="1" w:styleId="C7C8C33ADD654E4D965CEE3B71DAC96C">
    <w:name w:val="C7C8C33ADD654E4D965CEE3B71DAC96C"/>
    <w:rsid w:val="000F4E8A"/>
  </w:style>
  <w:style w:type="paragraph" w:customStyle="1" w:styleId="AD205FBEAC884943A7DE46BDD535B3C7">
    <w:name w:val="AD205FBEAC884943A7DE46BDD535B3C7"/>
    <w:rsid w:val="000F4E8A"/>
  </w:style>
  <w:style w:type="paragraph" w:customStyle="1" w:styleId="C3813251B2EF4FDCA99E47F7EE5CD0CB">
    <w:name w:val="C3813251B2EF4FDCA99E47F7EE5CD0CB"/>
    <w:rsid w:val="000F4E8A"/>
  </w:style>
  <w:style w:type="paragraph" w:customStyle="1" w:styleId="DA31B168A2CA40E8AB50D3E227023723">
    <w:name w:val="DA31B168A2CA40E8AB50D3E227023723"/>
    <w:rsid w:val="000F4E8A"/>
  </w:style>
  <w:style w:type="paragraph" w:customStyle="1" w:styleId="48C5953A21BB4D96A97F6A2754529AD9">
    <w:name w:val="48C5953A21BB4D96A97F6A2754529AD9"/>
    <w:rsid w:val="000F4E8A"/>
  </w:style>
  <w:style w:type="paragraph" w:customStyle="1" w:styleId="223D49D4D891475884D8A8B7BEED3E91">
    <w:name w:val="223D49D4D891475884D8A8B7BEED3E91"/>
    <w:rsid w:val="000F4E8A"/>
  </w:style>
  <w:style w:type="paragraph" w:customStyle="1" w:styleId="790A743F2F6F441E9C794808377D6DBF">
    <w:name w:val="790A743F2F6F441E9C794808377D6DBF"/>
    <w:rsid w:val="000F4E8A"/>
  </w:style>
  <w:style w:type="paragraph" w:customStyle="1" w:styleId="BC3656F6D9184BA4B1B3FAE6FEA352D3">
    <w:name w:val="BC3656F6D9184BA4B1B3FAE6FEA352D3"/>
    <w:rsid w:val="000F4E8A"/>
  </w:style>
  <w:style w:type="paragraph" w:customStyle="1" w:styleId="DC75E630FB014C1A8BD146EDE2F16C45">
    <w:name w:val="DC75E630FB014C1A8BD146EDE2F16C45"/>
    <w:rsid w:val="000F4E8A"/>
  </w:style>
  <w:style w:type="paragraph" w:customStyle="1" w:styleId="8F667363206941179358D9B269779146">
    <w:name w:val="8F667363206941179358D9B269779146"/>
    <w:rsid w:val="000F4E8A"/>
  </w:style>
  <w:style w:type="paragraph" w:customStyle="1" w:styleId="05E85F3CB0B347998A74D2C5B36D8B8D">
    <w:name w:val="05E85F3CB0B347998A74D2C5B36D8B8D"/>
    <w:rsid w:val="000F4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0C044C"/>
      </a:dk1>
      <a:lt1>
        <a:sysClr val="window" lastClr="FFFFFF"/>
      </a:lt1>
      <a:dk2>
        <a:srgbClr val="0C044C"/>
      </a:dk2>
      <a:lt2>
        <a:srgbClr val="FBF304"/>
      </a:lt2>
      <a:accent1>
        <a:srgbClr val="403871"/>
      </a:accent1>
      <a:accent2>
        <a:srgbClr val="FBF304"/>
      </a:accent2>
      <a:accent3>
        <a:srgbClr val="0C044C"/>
      </a:accent3>
      <a:accent4>
        <a:srgbClr val="FBF36C"/>
      </a:accent4>
      <a:accent5>
        <a:srgbClr val="403871"/>
      </a:accent5>
      <a:accent6>
        <a:srgbClr val="FFC000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Michael Iudica </Abstract>
  <CompanyAddress/>
  <CompanyPhone>96 632 331 983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979B6-7241-45EC-8902-67F14ED8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AG-10-06 - ITP - Template</Template>
  <TotalTime>0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M3 Next DC Civil works</vt:lpstr>
    </vt:vector>
  </TitlesOfParts>
  <Manager>Michael Iudica</Manager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 Next DC Civil works</dc:title>
  <dc:subject>J22369</dc:subject>
  <dc:creator>Michael Iudica</dc:creator>
  <cp:lastModifiedBy>Michael Iudica</cp:lastModifiedBy>
  <cp:revision>2</cp:revision>
  <cp:lastPrinted>2023-01-31T21:13:00Z</cp:lastPrinted>
  <dcterms:created xsi:type="dcterms:W3CDTF">2023-01-31T21:23:00Z</dcterms:created>
  <dcterms:modified xsi:type="dcterms:W3CDTF">2023-01-31T21:23:00Z</dcterms:modified>
</cp:coreProperties>
</file>