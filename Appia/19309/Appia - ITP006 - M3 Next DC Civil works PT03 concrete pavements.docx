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C6428" w14:textId="37BD68E2" w:rsidR="00333703" w:rsidRDefault="000C7BD8" w:rsidP="00333703">
      <w:pPr>
        <w:pStyle w:val="Heading1"/>
      </w:pPr>
      <w:r>
        <w:rPr>
          <w:rFonts w:cstheme="minorHAnsi"/>
        </w:rPr>
        <w:t>ITP000</w:t>
      </w:r>
      <w:r w:rsidR="00860D1C">
        <w:rPr>
          <w:rFonts w:cstheme="minorHAnsi"/>
        </w:rPr>
        <w:t>6</w:t>
      </w:r>
      <w:r>
        <w:rPr>
          <w:rFonts w:cstheme="minorHAnsi"/>
        </w:rPr>
        <w:t xml:space="preserve"> </w:t>
      </w:r>
      <w:r w:rsidR="00333E81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860D1C">
        <w:rPr>
          <w:rFonts w:cstheme="minorHAnsi"/>
        </w:rPr>
        <w:t xml:space="preserve">Pavement </w:t>
      </w:r>
      <w:r w:rsidR="00B80898">
        <w:rPr>
          <w:rFonts w:cstheme="minorHAnsi"/>
        </w:rPr>
        <w:t xml:space="preserve">Type </w:t>
      </w:r>
      <w:r w:rsidR="00860D1C">
        <w:rPr>
          <w:rFonts w:cstheme="minorHAnsi"/>
        </w:rPr>
        <w:t>3 PT03</w:t>
      </w:r>
      <w:r w:rsidR="00B80898">
        <w:rPr>
          <w:rFonts w:cstheme="minorHAnsi"/>
        </w:rPr>
        <w:t xml:space="preserve"> </w:t>
      </w:r>
      <w:r w:rsidR="00B80898">
        <w:t xml:space="preserve">CONCRETE PAVEMENT DETAIL </w:t>
      </w:r>
    </w:p>
    <w:p w14:paraId="297B13A5" w14:textId="77777777" w:rsidR="00333703" w:rsidRDefault="00E418A6" w:rsidP="00924B02">
      <w:pPr>
        <w:pStyle w:val="Heading3"/>
      </w:pPr>
      <w:r>
        <w:t>SUBGRADE</w:t>
      </w:r>
    </w:p>
    <w:tbl>
      <w:tblPr>
        <w:tblStyle w:val="TableGrid1"/>
        <w:tblW w:w="15304" w:type="dxa"/>
        <w:tblLayout w:type="fixed"/>
        <w:tblLook w:val="04A0" w:firstRow="1" w:lastRow="0" w:firstColumn="1" w:lastColumn="0" w:noHBand="0" w:noVBand="1"/>
      </w:tblPr>
      <w:tblGrid>
        <w:gridCol w:w="2122"/>
        <w:gridCol w:w="992"/>
        <w:gridCol w:w="8"/>
        <w:gridCol w:w="1551"/>
        <w:gridCol w:w="3544"/>
        <w:gridCol w:w="992"/>
        <w:gridCol w:w="1276"/>
        <w:gridCol w:w="567"/>
        <w:gridCol w:w="992"/>
        <w:gridCol w:w="567"/>
        <w:gridCol w:w="992"/>
        <w:gridCol w:w="567"/>
        <w:gridCol w:w="1134"/>
      </w:tblGrid>
      <w:tr w:rsidR="00333703" w:rsidRPr="00A4198C" w14:paraId="6EA810F1" w14:textId="77777777" w:rsidTr="00333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  <w:tblHeader/>
        </w:trPr>
        <w:tc>
          <w:tcPr>
            <w:tcW w:w="3122" w:type="dxa"/>
            <w:gridSpan w:val="3"/>
          </w:tcPr>
          <w:p w14:paraId="71AD74DC" w14:textId="77777777" w:rsidR="00333703" w:rsidRPr="00154DDB" w:rsidRDefault="00333703" w:rsidP="00333E8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52356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INSPECTION DETAILS</w:t>
            </w:r>
          </w:p>
        </w:tc>
        <w:tc>
          <w:tcPr>
            <w:tcW w:w="6087" w:type="dxa"/>
            <w:gridSpan w:val="3"/>
          </w:tcPr>
          <w:p w14:paraId="2669068C" w14:textId="77777777" w:rsidR="00333703" w:rsidRPr="00A4198C" w:rsidRDefault="00333703" w:rsidP="00333E8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52356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ACCEPTANCE DETAILS</w:t>
            </w:r>
          </w:p>
        </w:tc>
        <w:tc>
          <w:tcPr>
            <w:tcW w:w="1276" w:type="dxa"/>
            <w:tcBorders>
              <w:bottom w:val="nil"/>
            </w:tcBorders>
            <w:noWrap/>
          </w:tcPr>
          <w:p w14:paraId="262CEE9F" w14:textId="77777777" w:rsidR="00333703" w:rsidRDefault="00333703" w:rsidP="00333E8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52356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VERIFICATION</w:t>
            </w:r>
          </w:p>
        </w:tc>
        <w:tc>
          <w:tcPr>
            <w:tcW w:w="1559" w:type="dxa"/>
            <w:gridSpan w:val="2"/>
            <w:noWrap/>
          </w:tcPr>
          <w:p w14:paraId="24CB015C" w14:textId="77777777" w:rsidR="00333703" w:rsidRPr="00A4198C" w:rsidRDefault="00333703" w:rsidP="00333E8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APPIA</w:t>
            </w:r>
          </w:p>
        </w:tc>
        <w:tc>
          <w:tcPr>
            <w:tcW w:w="1559" w:type="dxa"/>
            <w:gridSpan w:val="2"/>
            <w:noWrap/>
          </w:tcPr>
          <w:p w14:paraId="1AFFF7B9" w14:textId="77777777" w:rsidR="00333703" w:rsidRPr="00A4198C" w:rsidRDefault="00333703" w:rsidP="00333E8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CLIENT</w:t>
            </w:r>
          </w:p>
        </w:tc>
        <w:tc>
          <w:tcPr>
            <w:tcW w:w="1701" w:type="dxa"/>
            <w:gridSpan w:val="2"/>
            <w:noWrap/>
          </w:tcPr>
          <w:p w14:paraId="68CF2AC1" w14:textId="77777777" w:rsidR="00333703" w:rsidRPr="00A4198C" w:rsidRDefault="00333703" w:rsidP="00333E8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OTHER</w:t>
            </w:r>
            <w:r w:rsidR="00200BC3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 xml:space="preserve"> PARTY</w:t>
            </w:r>
          </w:p>
        </w:tc>
      </w:tr>
      <w:tr w:rsidR="00333703" w:rsidRPr="00A4198C" w14:paraId="5D490DB2" w14:textId="77777777" w:rsidTr="00333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  <w:tblHeader/>
        </w:trPr>
        <w:tc>
          <w:tcPr>
            <w:tcW w:w="2122" w:type="dxa"/>
            <w:hideMark/>
          </w:tcPr>
          <w:p w14:paraId="409EDDCB" w14:textId="77777777" w:rsidR="00333703" w:rsidRPr="00A4198C" w:rsidRDefault="00333703" w:rsidP="00333E81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ITEM</w:t>
            </w:r>
          </w:p>
        </w:tc>
        <w:tc>
          <w:tcPr>
            <w:tcW w:w="992" w:type="dxa"/>
            <w:noWrap/>
            <w:hideMark/>
          </w:tcPr>
          <w:p w14:paraId="29AF927C" w14:textId="77777777" w:rsidR="00333703" w:rsidRPr="00154DDB" w:rsidRDefault="00333703" w:rsidP="00333E81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154DDB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METHOD</w:t>
            </w:r>
          </w:p>
        </w:tc>
        <w:tc>
          <w:tcPr>
            <w:tcW w:w="1559" w:type="dxa"/>
            <w:gridSpan w:val="2"/>
          </w:tcPr>
          <w:p w14:paraId="4F935B70" w14:textId="77777777" w:rsidR="00333703" w:rsidRPr="00A4198C" w:rsidRDefault="00333703" w:rsidP="00333E81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REFERENCE</w:t>
            </w:r>
          </w:p>
        </w:tc>
        <w:tc>
          <w:tcPr>
            <w:tcW w:w="3544" w:type="dxa"/>
            <w:hideMark/>
          </w:tcPr>
          <w:p w14:paraId="6327C0F6" w14:textId="77777777" w:rsidR="00333703" w:rsidRPr="00A4198C" w:rsidRDefault="00333703" w:rsidP="00333E81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CRITERIA</w:t>
            </w:r>
          </w:p>
        </w:tc>
        <w:tc>
          <w:tcPr>
            <w:tcW w:w="992" w:type="dxa"/>
          </w:tcPr>
          <w:p w14:paraId="07227F14" w14:textId="77777777" w:rsidR="00333703" w:rsidRPr="00A4198C" w:rsidRDefault="00333703" w:rsidP="00333E81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VALUE</w:t>
            </w:r>
          </w:p>
        </w:tc>
        <w:tc>
          <w:tcPr>
            <w:tcW w:w="1276" w:type="dxa"/>
            <w:tcBorders>
              <w:top w:val="nil"/>
            </w:tcBorders>
            <w:noWrap/>
            <w:hideMark/>
          </w:tcPr>
          <w:p w14:paraId="5171D059" w14:textId="77777777" w:rsidR="00333703" w:rsidRPr="00A4198C" w:rsidRDefault="00333703" w:rsidP="00333E81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RESULT</w:t>
            </w:r>
          </w:p>
        </w:tc>
        <w:tc>
          <w:tcPr>
            <w:tcW w:w="567" w:type="dxa"/>
            <w:noWrap/>
            <w:hideMark/>
          </w:tcPr>
          <w:p w14:paraId="1652B502" w14:textId="77777777" w:rsidR="00333703" w:rsidRPr="00A4198C" w:rsidRDefault="00333703" w:rsidP="00333E81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KEY</w:t>
            </w:r>
          </w:p>
        </w:tc>
        <w:tc>
          <w:tcPr>
            <w:tcW w:w="992" w:type="dxa"/>
            <w:noWrap/>
            <w:hideMark/>
          </w:tcPr>
          <w:p w14:paraId="7DF6DCEC" w14:textId="77777777" w:rsidR="00333703" w:rsidRPr="00A4198C" w:rsidRDefault="00333703" w:rsidP="00333E81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SIGN OFF</w:t>
            </w:r>
          </w:p>
        </w:tc>
        <w:tc>
          <w:tcPr>
            <w:tcW w:w="567" w:type="dxa"/>
            <w:noWrap/>
            <w:hideMark/>
          </w:tcPr>
          <w:p w14:paraId="028649B7" w14:textId="77777777" w:rsidR="00333703" w:rsidRPr="00A4198C" w:rsidRDefault="00333703" w:rsidP="00333E81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KEY</w:t>
            </w:r>
          </w:p>
        </w:tc>
        <w:tc>
          <w:tcPr>
            <w:tcW w:w="992" w:type="dxa"/>
            <w:noWrap/>
            <w:hideMark/>
          </w:tcPr>
          <w:p w14:paraId="74C6AE3F" w14:textId="77777777" w:rsidR="00333703" w:rsidRPr="00A4198C" w:rsidRDefault="00333703" w:rsidP="00333E81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SIGN OFF</w:t>
            </w:r>
          </w:p>
        </w:tc>
        <w:tc>
          <w:tcPr>
            <w:tcW w:w="567" w:type="dxa"/>
            <w:noWrap/>
            <w:hideMark/>
          </w:tcPr>
          <w:p w14:paraId="05178CA5" w14:textId="77777777" w:rsidR="00333703" w:rsidRPr="00A4198C" w:rsidRDefault="00333703" w:rsidP="00333E81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KEY</w:t>
            </w:r>
          </w:p>
        </w:tc>
        <w:tc>
          <w:tcPr>
            <w:tcW w:w="1134" w:type="dxa"/>
            <w:noWrap/>
            <w:hideMark/>
          </w:tcPr>
          <w:p w14:paraId="737B53C1" w14:textId="77777777" w:rsidR="00333703" w:rsidRPr="00A4198C" w:rsidRDefault="00333703" w:rsidP="00333E81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SIGN OFF</w:t>
            </w:r>
          </w:p>
        </w:tc>
      </w:tr>
      <w:tr w:rsidR="006345FB" w:rsidRPr="006345FB" w14:paraId="34FFB9C6" w14:textId="77777777" w:rsidTr="00860D1C">
        <w:trPr>
          <w:trHeight w:val="480"/>
        </w:trPr>
        <w:tc>
          <w:tcPr>
            <w:tcW w:w="2122" w:type="dxa"/>
            <w:hideMark/>
          </w:tcPr>
          <w:p w14:paraId="569F45CC" w14:textId="77777777" w:rsidR="003A4C67" w:rsidRPr="006345FB" w:rsidRDefault="003A4C67" w:rsidP="00D11C7F">
            <w:pPr>
              <w:pStyle w:val="ListParagraph"/>
              <w:numPr>
                <w:ilvl w:val="1"/>
                <w:numId w:val="2"/>
              </w:numPr>
              <w:ind w:left="306" w:hanging="284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Test roll subgrade</w:t>
            </w:r>
          </w:p>
        </w:tc>
        <w:tc>
          <w:tcPr>
            <w:tcW w:w="992" w:type="dxa"/>
            <w:shd w:val="clear" w:color="auto" w:fill="FFCC99"/>
            <w:noWrap/>
            <w:hideMark/>
          </w:tcPr>
          <w:p w14:paraId="37457EAC" w14:textId="77777777" w:rsidR="003A4C67" w:rsidRPr="006345FB" w:rsidRDefault="00860D1C" w:rsidP="003A4C67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1882158572"/>
                <w:placeholder>
                  <w:docPart w:val="165ECFCE732746EBBEB08F5BE51CB15B"/>
                </w:placeholder>
                <w:comboBox>
                  <w:listItem w:value="Choose an item."/>
                  <w:listItem w:displayText="V" w:value="Visual"/>
                  <w:listItem w:displayText="M" w:value="Measurement"/>
                  <w:listItem w:displayText="T" w:value="Testing"/>
                </w:comboBox>
              </w:sdtPr>
              <w:sdtEndPr/>
              <w:sdtContent>
                <w:r w:rsidR="003A4C67"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T</w:t>
                </w:r>
              </w:sdtContent>
            </w:sdt>
          </w:p>
        </w:tc>
        <w:tc>
          <w:tcPr>
            <w:tcW w:w="1559" w:type="dxa"/>
            <w:gridSpan w:val="2"/>
          </w:tcPr>
          <w:p w14:paraId="001964FB" w14:textId="57CFDDA4" w:rsidR="003A4C67" w:rsidRPr="006345FB" w:rsidRDefault="00333E81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szCs w:val="18"/>
                <w:lang w:eastAsia="en-AU"/>
              </w:rPr>
              <w:t>KAPITOL</w:t>
            </w:r>
          </w:p>
        </w:tc>
        <w:tc>
          <w:tcPr>
            <w:tcW w:w="3544" w:type="dxa"/>
            <w:hideMark/>
          </w:tcPr>
          <w:p w14:paraId="69439226" w14:textId="0A799393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 xml:space="preserve">Subgrade to withstand test rolling </w:t>
            </w:r>
            <w:r w:rsidR="00860D1C">
              <w:rPr>
                <w:rFonts w:ascii="Calibri" w:eastAsia="Times New Roman" w:hAnsi="Calibri" w:cs="Times New Roman"/>
                <w:szCs w:val="18"/>
                <w:lang w:eastAsia="en-AU"/>
              </w:rPr>
              <w:t>NA according to S.D.X10</w:t>
            </w:r>
          </w:p>
        </w:tc>
        <w:tc>
          <w:tcPr>
            <w:tcW w:w="992" w:type="dxa"/>
          </w:tcPr>
          <w:p w14:paraId="604AB902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276" w:type="dxa"/>
          </w:tcPr>
          <w:p w14:paraId="2DA87D36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noWrap/>
            <w:hideMark/>
          </w:tcPr>
          <w:p w14:paraId="33D84148" w14:textId="77777777" w:rsidR="003A4C67" w:rsidRPr="006345FB" w:rsidRDefault="00860D1C" w:rsidP="003A4C67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2083596312"/>
                <w:placeholder>
                  <w:docPart w:val="28830CA75AC74E48BE4CD22E6B26163A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EndPr/>
              <w:sdtContent>
                <w:r w:rsidR="003A4C67"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W</w:t>
                </w:r>
              </w:sdtContent>
            </w:sdt>
          </w:p>
        </w:tc>
        <w:tc>
          <w:tcPr>
            <w:tcW w:w="992" w:type="dxa"/>
            <w:noWrap/>
          </w:tcPr>
          <w:p w14:paraId="0A4D37A2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shd w:val="clear" w:color="auto" w:fill="FFFFFF" w:themeFill="background1"/>
            <w:noWrap/>
            <w:hideMark/>
          </w:tcPr>
          <w:p w14:paraId="4F5BF879" w14:textId="307DD7EF" w:rsidR="003A4C67" w:rsidRPr="006345FB" w:rsidRDefault="00860D1C" w:rsidP="003A4C67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1518190372"/>
                <w:placeholder>
                  <w:docPart w:val="85E9959998844A94A8616F3FBD20AC91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EndPr/>
              <w:sdtContent>
                <w:r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W</w:t>
                </w:r>
              </w:sdtContent>
            </w:sdt>
          </w:p>
        </w:tc>
        <w:tc>
          <w:tcPr>
            <w:tcW w:w="992" w:type="dxa"/>
            <w:noWrap/>
          </w:tcPr>
          <w:p w14:paraId="165823C2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noWrap/>
          </w:tcPr>
          <w:p w14:paraId="4E608F3C" w14:textId="77777777" w:rsidR="003A4C67" w:rsidRPr="006345FB" w:rsidRDefault="00860D1C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93552031"/>
                <w:placeholder>
                  <w:docPart w:val="028C1FBB0D1A455ABBFD91DE06646DA8"/>
                </w:placeholder>
                <w:comboBox>
                  <w:listItem w:value="Choose an item."/>
                  <w:listItem w:displayText="N/A" w:value="N/A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EndPr/>
              <w:sdtContent>
                <w:r w:rsidR="003A4C67"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N/A</w:t>
                </w:r>
              </w:sdtContent>
            </w:sdt>
          </w:p>
        </w:tc>
        <w:tc>
          <w:tcPr>
            <w:tcW w:w="1134" w:type="dxa"/>
            <w:noWrap/>
          </w:tcPr>
          <w:p w14:paraId="6963CEC1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  <w:tr w:rsidR="006345FB" w:rsidRPr="006345FB" w14:paraId="2C3F9965" w14:textId="77777777" w:rsidTr="00860D1C">
        <w:trPr>
          <w:trHeight w:val="480"/>
        </w:trPr>
        <w:tc>
          <w:tcPr>
            <w:tcW w:w="2122" w:type="dxa"/>
            <w:vMerge w:val="restart"/>
            <w:hideMark/>
          </w:tcPr>
          <w:p w14:paraId="5186BDD7" w14:textId="77777777" w:rsidR="003A4C67" w:rsidRPr="006345FB" w:rsidRDefault="003A4C67" w:rsidP="00D11C7F">
            <w:pPr>
              <w:pStyle w:val="ListParagraph"/>
              <w:numPr>
                <w:ilvl w:val="1"/>
                <w:numId w:val="2"/>
              </w:numPr>
              <w:ind w:left="306" w:hanging="284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Testing of subgrade level</w:t>
            </w:r>
          </w:p>
        </w:tc>
        <w:tc>
          <w:tcPr>
            <w:tcW w:w="992" w:type="dxa"/>
            <w:vMerge w:val="restart"/>
            <w:shd w:val="clear" w:color="auto" w:fill="FFCC99"/>
            <w:noWrap/>
            <w:hideMark/>
          </w:tcPr>
          <w:p w14:paraId="392DC3F0" w14:textId="77777777" w:rsidR="003A4C67" w:rsidRPr="006345FB" w:rsidRDefault="00860D1C" w:rsidP="003A4C67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1389185826"/>
                <w:placeholder>
                  <w:docPart w:val="CB0E91038ACB4539838514A3ED975BDB"/>
                </w:placeholder>
                <w:comboBox>
                  <w:listItem w:value="Choose an item."/>
                  <w:listItem w:displayText="V" w:value="Visual"/>
                  <w:listItem w:displayText="M" w:value="Measurement"/>
                  <w:listItem w:displayText="T" w:value="Testing"/>
                </w:comboBox>
              </w:sdtPr>
              <w:sdtEndPr/>
              <w:sdtContent>
                <w:r w:rsidR="003A4C67"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T</w:t>
                </w:r>
              </w:sdtContent>
            </w:sdt>
          </w:p>
        </w:tc>
        <w:tc>
          <w:tcPr>
            <w:tcW w:w="1559" w:type="dxa"/>
            <w:gridSpan w:val="2"/>
            <w:vMerge w:val="restart"/>
          </w:tcPr>
          <w:p w14:paraId="2BC29811" w14:textId="09A570D8" w:rsidR="003A4C67" w:rsidRPr="006345FB" w:rsidRDefault="00860D1C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szCs w:val="18"/>
                <w:lang w:eastAsia="en-AU"/>
              </w:rPr>
              <w:t>S.D.X10</w:t>
            </w:r>
          </w:p>
        </w:tc>
        <w:tc>
          <w:tcPr>
            <w:tcW w:w="3544" w:type="dxa"/>
            <w:vMerge w:val="restart"/>
            <w:hideMark/>
          </w:tcPr>
          <w:p w14:paraId="5786408C" w14:textId="7445D33D" w:rsidR="003A4C67" w:rsidRPr="006345FB" w:rsidRDefault="00860D1C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szCs w:val="18"/>
                <w:lang w:eastAsia="en-AU"/>
              </w:rPr>
              <w:t>Subgrade Compaction NA according to S.D.X.10</w:t>
            </w:r>
            <w:r w:rsidR="003A4C67"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 xml:space="preserve"> </w:t>
            </w:r>
          </w:p>
        </w:tc>
        <w:tc>
          <w:tcPr>
            <w:tcW w:w="992" w:type="dxa"/>
          </w:tcPr>
          <w:p w14:paraId="54671BD1" w14:textId="3410EA8D" w:rsidR="003A4C67" w:rsidRPr="006345FB" w:rsidRDefault="00860D1C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szCs w:val="18"/>
                <w:lang w:eastAsia="en-AU"/>
              </w:rPr>
              <w:t>NA</w:t>
            </w:r>
          </w:p>
          <w:p w14:paraId="12A2FC6B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276" w:type="dxa"/>
          </w:tcPr>
          <w:p w14:paraId="11BA4008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 w:val="restart"/>
            <w:noWrap/>
            <w:hideMark/>
          </w:tcPr>
          <w:p w14:paraId="31373E5C" w14:textId="77777777" w:rsidR="003A4C67" w:rsidRPr="006345FB" w:rsidRDefault="00860D1C" w:rsidP="003A4C67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894248492"/>
                <w:placeholder>
                  <w:docPart w:val="820D16BB07794D4FA660D4B7B901C707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EndPr/>
              <w:sdtContent>
                <w:r w:rsidR="003A4C67"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W</w:t>
                </w:r>
              </w:sdtContent>
            </w:sdt>
          </w:p>
        </w:tc>
        <w:tc>
          <w:tcPr>
            <w:tcW w:w="992" w:type="dxa"/>
            <w:vMerge w:val="restart"/>
            <w:noWrap/>
          </w:tcPr>
          <w:p w14:paraId="2F6025E4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 w:val="restart"/>
            <w:shd w:val="clear" w:color="auto" w:fill="FFFFFF" w:themeFill="background1"/>
            <w:noWrap/>
            <w:hideMark/>
          </w:tcPr>
          <w:p w14:paraId="169A66D6" w14:textId="69C13C7B" w:rsidR="003A4C67" w:rsidRPr="006345FB" w:rsidRDefault="00860D1C" w:rsidP="003A4C67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2141219043"/>
                <w:placeholder>
                  <w:docPart w:val="831F07EB7DFE46F0AD4BC0D3535DCCC8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EndPr/>
              <w:sdtContent>
                <w:r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W</w:t>
                </w:r>
              </w:sdtContent>
            </w:sdt>
          </w:p>
        </w:tc>
        <w:tc>
          <w:tcPr>
            <w:tcW w:w="992" w:type="dxa"/>
            <w:vMerge w:val="restart"/>
            <w:noWrap/>
          </w:tcPr>
          <w:p w14:paraId="3C67CC66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 w:val="restart"/>
            <w:noWrap/>
            <w:hideMark/>
          </w:tcPr>
          <w:p w14:paraId="751948C8" w14:textId="77777777" w:rsidR="003A4C67" w:rsidRPr="006345FB" w:rsidRDefault="00860D1C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1641230205"/>
                <w:placeholder>
                  <w:docPart w:val="D86AAB4FD464497E8211025A0295AF64"/>
                </w:placeholder>
                <w:comboBox>
                  <w:listItem w:value="Choose an item."/>
                  <w:listItem w:displayText="N/A" w:value="N/A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EndPr/>
              <w:sdtContent>
                <w:r w:rsidR="003A4C67"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N/A</w:t>
                </w:r>
              </w:sdtContent>
            </w:sdt>
          </w:p>
        </w:tc>
        <w:tc>
          <w:tcPr>
            <w:tcW w:w="1134" w:type="dxa"/>
            <w:vMerge w:val="restart"/>
            <w:noWrap/>
          </w:tcPr>
          <w:p w14:paraId="660A17CA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  <w:tr w:rsidR="006345FB" w:rsidRPr="006345FB" w14:paraId="7802209C" w14:textId="77777777" w:rsidTr="00860D1C">
        <w:trPr>
          <w:trHeight w:val="270"/>
        </w:trPr>
        <w:tc>
          <w:tcPr>
            <w:tcW w:w="2122" w:type="dxa"/>
            <w:vMerge/>
            <w:hideMark/>
          </w:tcPr>
          <w:p w14:paraId="1EEC7895" w14:textId="77777777" w:rsidR="003A4C67" w:rsidRPr="006345FB" w:rsidRDefault="003A4C67" w:rsidP="003A4C67">
            <w:pPr>
              <w:pStyle w:val="ListParagraph"/>
              <w:ind w:left="306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shd w:val="clear" w:color="auto" w:fill="FFCC99"/>
            <w:noWrap/>
            <w:hideMark/>
          </w:tcPr>
          <w:p w14:paraId="70DAAB24" w14:textId="77777777" w:rsidR="003A4C67" w:rsidRPr="006345FB" w:rsidRDefault="003A4C67" w:rsidP="003A4C67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559" w:type="dxa"/>
            <w:gridSpan w:val="2"/>
            <w:vMerge/>
          </w:tcPr>
          <w:p w14:paraId="0FE47B11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3544" w:type="dxa"/>
            <w:vMerge/>
            <w:hideMark/>
          </w:tcPr>
          <w:p w14:paraId="4B51FFBC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</w:tcPr>
          <w:p w14:paraId="23CCB0DB" w14:textId="20FA02AB" w:rsidR="003A4C67" w:rsidRPr="006345FB" w:rsidRDefault="002B79D2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szCs w:val="18"/>
                <w:lang w:eastAsia="en-AU"/>
              </w:rPr>
              <w:t>Subgrade material – crushed rock / clay</w:t>
            </w:r>
          </w:p>
        </w:tc>
        <w:tc>
          <w:tcPr>
            <w:tcW w:w="1276" w:type="dxa"/>
          </w:tcPr>
          <w:p w14:paraId="7EA98810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48D5CB18" w14:textId="77777777" w:rsidR="003A4C67" w:rsidRPr="006345FB" w:rsidRDefault="003A4C67" w:rsidP="003A4C67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</w:tcPr>
          <w:p w14:paraId="4CDD262B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shd w:val="clear" w:color="auto" w:fill="FFFFFF" w:themeFill="background1"/>
            <w:noWrap/>
            <w:hideMark/>
          </w:tcPr>
          <w:p w14:paraId="5B0E2047" w14:textId="77777777" w:rsidR="003A4C67" w:rsidRPr="006345FB" w:rsidRDefault="003A4C67" w:rsidP="003A4C67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</w:tcPr>
          <w:p w14:paraId="47F929C5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3CC44C93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134" w:type="dxa"/>
            <w:vMerge/>
            <w:noWrap/>
          </w:tcPr>
          <w:p w14:paraId="51BA6D5B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  <w:tr w:rsidR="006345FB" w:rsidRPr="006345FB" w14:paraId="5371C26C" w14:textId="77777777" w:rsidTr="003A4C67">
        <w:trPr>
          <w:trHeight w:val="240"/>
        </w:trPr>
        <w:tc>
          <w:tcPr>
            <w:tcW w:w="2122" w:type="dxa"/>
            <w:vMerge w:val="restart"/>
            <w:hideMark/>
          </w:tcPr>
          <w:p w14:paraId="04A9F7BD" w14:textId="77777777" w:rsidR="003A4C67" w:rsidRPr="006345FB" w:rsidRDefault="003A4C67" w:rsidP="00D11C7F">
            <w:pPr>
              <w:pStyle w:val="ListParagraph"/>
              <w:numPr>
                <w:ilvl w:val="1"/>
                <w:numId w:val="2"/>
              </w:numPr>
              <w:ind w:left="306" w:hanging="284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Level of sub-grade</w:t>
            </w:r>
          </w:p>
        </w:tc>
        <w:tc>
          <w:tcPr>
            <w:tcW w:w="992" w:type="dxa"/>
            <w:vMerge w:val="restart"/>
            <w:noWrap/>
            <w:hideMark/>
          </w:tcPr>
          <w:p w14:paraId="0791B2E7" w14:textId="77777777" w:rsidR="003A4C67" w:rsidRPr="006345FB" w:rsidRDefault="00860D1C" w:rsidP="003A4C67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1891488836"/>
                <w:placeholder>
                  <w:docPart w:val="5463C8C7CAD04F278C8C32A69AC1C688"/>
                </w:placeholder>
                <w:comboBox>
                  <w:listItem w:value="Choose an item."/>
                  <w:listItem w:displayText="V" w:value="Visual"/>
                  <w:listItem w:displayText="M" w:value="Measurement"/>
                  <w:listItem w:displayText="T" w:value="Testing"/>
                </w:comboBox>
              </w:sdtPr>
              <w:sdtEndPr/>
              <w:sdtContent>
                <w:r w:rsidR="003A4C67"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M</w:t>
                </w:r>
              </w:sdtContent>
            </w:sdt>
          </w:p>
        </w:tc>
        <w:tc>
          <w:tcPr>
            <w:tcW w:w="1559" w:type="dxa"/>
            <w:gridSpan w:val="2"/>
            <w:vMerge w:val="restart"/>
          </w:tcPr>
          <w:p w14:paraId="52B67121" w14:textId="677D6921" w:rsidR="003A4C67" w:rsidRPr="006345FB" w:rsidRDefault="00860D1C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szCs w:val="18"/>
                <w:lang w:eastAsia="en-AU"/>
              </w:rPr>
              <w:t>S.D.X10</w:t>
            </w:r>
          </w:p>
        </w:tc>
        <w:tc>
          <w:tcPr>
            <w:tcW w:w="3544" w:type="dxa"/>
          </w:tcPr>
          <w:p w14:paraId="3C1ED2D5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Earthworks shall be finished to conform to the levels, lines, grades and cross-sections specified or shown on the drawings</w:t>
            </w:r>
          </w:p>
          <w:p w14:paraId="058B190A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  <w:p w14:paraId="444C3813" w14:textId="55A380FD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shd w:val="clear" w:color="auto" w:fill="000000"/>
          </w:tcPr>
          <w:p w14:paraId="3B100785" w14:textId="77777777" w:rsidR="003A4C67" w:rsidRPr="006345FB" w:rsidRDefault="003A4C67" w:rsidP="003A4C67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-</w:t>
            </w:r>
          </w:p>
        </w:tc>
        <w:tc>
          <w:tcPr>
            <w:tcW w:w="1276" w:type="dxa"/>
            <w:shd w:val="clear" w:color="auto" w:fill="000000"/>
            <w:hideMark/>
          </w:tcPr>
          <w:p w14:paraId="70FD5241" w14:textId="77777777" w:rsidR="003A4C67" w:rsidRPr="006345FB" w:rsidRDefault="003A4C67" w:rsidP="003A4C67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-</w:t>
            </w:r>
          </w:p>
        </w:tc>
        <w:tc>
          <w:tcPr>
            <w:tcW w:w="567" w:type="dxa"/>
            <w:vMerge w:val="restart"/>
            <w:noWrap/>
            <w:hideMark/>
          </w:tcPr>
          <w:p w14:paraId="414978C1" w14:textId="77777777" w:rsidR="003A4C67" w:rsidRPr="006345FB" w:rsidRDefault="00860D1C" w:rsidP="003A4C67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894705811"/>
                <w:placeholder>
                  <w:docPart w:val="D1CFCAF91CAE450594A134108F072A96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EndPr/>
              <w:sdtContent>
                <w:r w:rsidR="003A4C67"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W</w:t>
                </w:r>
              </w:sdtContent>
            </w:sdt>
          </w:p>
        </w:tc>
        <w:tc>
          <w:tcPr>
            <w:tcW w:w="992" w:type="dxa"/>
            <w:vMerge w:val="restart"/>
            <w:noWrap/>
          </w:tcPr>
          <w:p w14:paraId="3AAA68BE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 w:val="restart"/>
            <w:noWrap/>
            <w:hideMark/>
          </w:tcPr>
          <w:p w14:paraId="368118B1" w14:textId="77777777" w:rsidR="003A4C67" w:rsidRPr="006345FB" w:rsidRDefault="00860D1C" w:rsidP="003A4C67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382445699"/>
                <w:placeholder>
                  <w:docPart w:val="789677737B7B4084BBC80F6BC1DAE929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EndPr/>
              <w:sdtContent>
                <w:r w:rsidR="003A4C67"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S</w:t>
                </w:r>
              </w:sdtContent>
            </w:sdt>
          </w:p>
        </w:tc>
        <w:tc>
          <w:tcPr>
            <w:tcW w:w="992" w:type="dxa"/>
            <w:vMerge w:val="restart"/>
            <w:noWrap/>
          </w:tcPr>
          <w:p w14:paraId="119D05B6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 w:val="restart"/>
            <w:noWrap/>
            <w:hideMark/>
          </w:tcPr>
          <w:p w14:paraId="4FF0CE90" w14:textId="77777777" w:rsidR="003A4C67" w:rsidRPr="006345FB" w:rsidRDefault="00860D1C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620223504"/>
                <w:placeholder>
                  <w:docPart w:val="F75B6070BD6B4032BEE6BCCC42EA31AD"/>
                </w:placeholder>
                <w:comboBox>
                  <w:listItem w:value="Choose an item."/>
                  <w:listItem w:displayText="N/A" w:value="N/A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EndPr/>
              <w:sdtContent>
                <w:r w:rsidR="003A4C67"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N/A</w:t>
                </w:r>
              </w:sdtContent>
            </w:sdt>
          </w:p>
        </w:tc>
        <w:tc>
          <w:tcPr>
            <w:tcW w:w="1134" w:type="dxa"/>
            <w:vMerge w:val="restart"/>
            <w:noWrap/>
          </w:tcPr>
          <w:p w14:paraId="64315409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  <w:tr w:rsidR="006345FB" w:rsidRPr="006345FB" w14:paraId="0C753830" w14:textId="77777777" w:rsidTr="003A4C67">
        <w:trPr>
          <w:trHeight w:val="480"/>
        </w:trPr>
        <w:tc>
          <w:tcPr>
            <w:tcW w:w="2122" w:type="dxa"/>
            <w:vMerge/>
            <w:hideMark/>
          </w:tcPr>
          <w:p w14:paraId="4E3C8B51" w14:textId="77777777" w:rsidR="003A4C67" w:rsidRPr="006345FB" w:rsidRDefault="003A4C67" w:rsidP="00D11C7F">
            <w:pPr>
              <w:pStyle w:val="ListParagraph"/>
              <w:numPr>
                <w:ilvl w:val="1"/>
                <w:numId w:val="2"/>
              </w:numPr>
              <w:ind w:left="306" w:hanging="284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  <w:hideMark/>
          </w:tcPr>
          <w:p w14:paraId="03B9735A" w14:textId="77777777" w:rsidR="003A4C67" w:rsidRPr="006345FB" w:rsidRDefault="003A4C67" w:rsidP="003A4C67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559" w:type="dxa"/>
            <w:gridSpan w:val="2"/>
            <w:vMerge/>
          </w:tcPr>
          <w:p w14:paraId="7C8AFDC3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3544" w:type="dxa"/>
            <w:hideMark/>
          </w:tcPr>
          <w:p w14:paraId="7B361946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 xml:space="preserve">Width: </w:t>
            </w:r>
            <w:r w:rsidRPr="006345FB">
              <w:rPr>
                <w:rFonts w:ascii="Calibri" w:eastAsia="Times New Roman" w:hAnsi="Calibri" w:cs="Calibri"/>
                <w:szCs w:val="18"/>
                <w:lang w:eastAsia="en-AU"/>
              </w:rPr>
              <w:t>±</w:t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 xml:space="preserve"> 50mm from right angles to the design line.</w:t>
            </w:r>
          </w:p>
        </w:tc>
        <w:tc>
          <w:tcPr>
            <w:tcW w:w="992" w:type="dxa"/>
          </w:tcPr>
          <w:p w14:paraId="657480F2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Value}"/>
                  </w:textInput>
                </w:ffData>
              </w:fldChar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instrText xml:space="preserve"> FORMTEXT </w:instrText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separate"/>
            </w:r>
            <w:r w:rsidRPr="006345FB">
              <w:rPr>
                <w:rFonts w:ascii="Calibri" w:eastAsia="Times New Roman" w:hAnsi="Calibri" w:cs="Times New Roman"/>
                <w:noProof/>
                <w:szCs w:val="18"/>
                <w:lang w:eastAsia="en-AU"/>
              </w:rPr>
              <w:t>{Value}</w:t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end"/>
            </w:r>
          </w:p>
        </w:tc>
        <w:tc>
          <w:tcPr>
            <w:tcW w:w="1276" w:type="dxa"/>
          </w:tcPr>
          <w:p w14:paraId="4183C11F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769489BE" w14:textId="77777777" w:rsidR="003A4C67" w:rsidRPr="006345FB" w:rsidRDefault="003A4C67" w:rsidP="003A4C67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</w:tcPr>
          <w:p w14:paraId="3B7522CD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17C4F827" w14:textId="77777777" w:rsidR="003A4C67" w:rsidRPr="006345FB" w:rsidRDefault="003A4C67" w:rsidP="003A4C67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</w:tcPr>
          <w:p w14:paraId="7A70B64C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510E8269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134" w:type="dxa"/>
            <w:vMerge/>
            <w:noWrap/>
          </w:tcPr>
          <w:p w14:paraId="34ADD947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  <w:tr w:rsidR="006345FB" w:rsidRPr="006345FB" w14:paraId="4204B0DA" w14:textId="77777777" w:rsidTr="003A4C67">
        <w:trPr>
          <w:trHeight w:val="480"/>
        </w:trPr>
        <w:tc>
          <w:tcPr>
            <w:tcW w:w="2122" w:type="dxa"/>
            <w:vMerge/>
            <w:hideMark/>
          </w:tcPr>
          <w:p w14:paraId="07F9302E" w14:textId="77777777" w:rsidR="003A4C67" w:rsidRPr="006345FB" w:rsidRDefault="003A4C67" w:rsidP="00D11C7F">
            <w:pPr>
              <w:pStyle w:val="ListParagraph"/>
              <w:numPr>
                <w:ilvl w:val="1"/>
                <w:numId w:val="2"/>
              </w:numPr>
              <w:ind w:left="306" w:hanging="284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  <w:hideMark/>
          </w:tcPr>
          <w:p w14:paraId="7DBA04A9" w14:textId="77777777" w:rsidR="003A4C67" w:rsidRPr="006345FB" w:rsidRDefault="003A4C67" w:rsidP="003A4C67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559" w:type="dxa"/>
            <w:gridSpan w:val="2"/>
            <w:vMerge/>
          </w:tcPr>
          <w:p w14:paraId="6451D130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3544" w:type="dxa"/>
            <w:hideMark/>
          </w:tcPr>
          <w:p w14:paraId="31D2F9C7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Level: mean deviation from design no more than +15 to -30mm, max. below the specified level</w:t>
            </w:r>
          </w:p>
        </w:tc>
        <w:tc>
          <w:tcPr>
            <w:tcW w:w="992" w:type="dxa"/>
          </w:tcPr>
          <w:p w14:paraId="05C50AE2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Value}"/>
                  </w:textInput>
                </w:ffData>
              </w:fldChar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instrText xml:space="preserve"> FORMTEXT </w:instrText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separate"/>
            </w:r>
            <w:r w:rsidRPr="006345FB">
              <w:rPr>
                <w:rFonts w:ascii="Calibri" w:eastAsia="Times New Roman" w:hAnsi="Calibri" w:cs="Times New Roman"/>
                <w:noProof/>
                <w:szCs w:val="18"/>
                <w:lang w:eastAsia="en-AU"/>
              </w:rPr>
              <w:t>{Value}</w:t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end"/>
            </w:r>
          </w:p>
        </w:tc>
        <w:tc>
          <w:tcPr>
            <w:tcW w:w="1276" w:type="dxa"/>
          </w:tcPr>
          <w:p w14:paraId="733F2D6E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59BED10A" w14:textId="77777777" w:rsidR="003A4C67" w:rsidRPr="006345FB" w:rsidRDefault="003A4C67" w:rsidP="003A4C67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</w:tcPr>
          <w:p w14:paraId="0866650C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5B3F2CDD" w14:textId="77777777" w:rsidR="003A4C67" w:rsidRPr="006345FB" w:rsidRDefault="003A4C67" w:rsidP="003A4C67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</w:tcPr>
          <w:p w14:paraId="21A8FA45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6A95F6B1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134" w:type="dxa"/>
            <w:vMerge/>
            <w:noWrap/>
          </w:tcPr>
          <w:p w14:paraId="1625C509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  <w:tr w:rsidR="006345FB" w:rsidRPr="006345FB" w14:paraId="2912888A" w14:textId="77777777" w:rsidTr="003A4C67">
        <w:trPr>
          <w:trHeight w:val="480"/>
        </w:trPr>
        <w:tc>
          <w:tcPr>
            <w:tcW w:w="2122" w:type="dxa"/>
            <w:vMerge/>
            <w:hideMark/>
          </w:tcPr>
          <w:p w14:paraId="49017915" w14:textId="77777777" w:rsidR="003A4C67" w:rsidRPr="006345FB" w:rsidRDefault="003A4C67" w:rsidP="00D11C7F">
            <w:pPr>
              <w:pStyle w:val="ListParagraph"/>
              <w:numPr>
                <w:ilvl w:val="1"/>
                <w:numId w:val="2"/>
              </w:numPr>
              <w:ind w:left="306" w:hanging="284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  <w:hideMark/>
          </w:tcPr>
          <w:p w14:paraId="588EE4F5" w14:textId="77777777" w:rsidR="003A4C67" w:rsidRPr="006345FB" w:rsidRDefault="003A4C67" w:rsidP="003A4C67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559" w:type="dxa"/>
            <w:gridSpan w:val="2"/>
            <w:vMerge/>
          </w:tcPr>
          <w:p w14:paraId="7CF26C08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3544" w:type="dxa"/>
            <w:hideMark/>
          </w:tcPr>
          <w:p w14:paraId="7B2777B9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Thickness: Not more than 15mm less than the specified thickness.</w:t>
            </w:r>
          </w:p>
        </w:tc>
        <w:tc>
          <w:tcPr>
            <w:tcW w:w="992" w:type="dxa"/>
          </w:tcPr>
          <w:p w14:paraId="3428E81F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Value}"/>
                  </w:textInput>
                </w:ffData>
              </w:fldChar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instrText xml:space="preserve"> FORMTEXT </w:instrText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separate"/>
            </w:r>
            <w:r w:rsidRPr="006345FB">
              <w:rPr>
                <w:rFonts w:ascii="Calibri" w:eastAsia="Times New Roman" w:hAnsi="Calibri" w:cs="Times New Roman"/>
                <w:noProof/>
                <w:szCs w:val="18"/>
                <w:lang w:eastAsia="en-AU"/>
              </w:rPr>
              <w:t>{Value}</w:t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end"/>
            </w:r>
          </w:p>
        </w:tc>
        <w:tc>
          <w:tcPr>
            <w:tcW w:w="1276" w:type="dxa"/>
          </w:tcPr>
          <w:p w14:paraId="205DC71A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48AC021E" w14:textId="77777777" w:rsidR="003A4C67" w:rsidRPr="006345FB" w:rsidRDefault="003A4C67" w:rsidP="003A4C67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</w:tcPr>
          <w:p w14:paraId="09DA124B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0DFC6F1D" w14:textId="77777777" w:rsidR="003A4C67" w:rsidRPr="006345FB" w:rsidRDefault="003A4C67" w:rsidP="003A4C67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</w:tcPr>
          <w:p w14:paraId="283F50ED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20106014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134" w:type="dxa"/>
            <w:vMerge/>
            <w:noWrap/>
          </w:tcPr>
          <w:p w14:paraId="2F4299C9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  <w:tr w:rsidR="006345FB" w:rsidRPr="006345FB" w14:paraId="7139E1A2" w14:textId="77777777" w:rsidTr="003A4C67">
        <w:trPr>
          <w:trHeight w:val="720"/>
        </w:trPr>
        <w:tc>
          <w:tcPr>
            <w:tcW w:w="2122" w:type="dxa"/>
            <w:vMerge/>
            <w:hideMark/>
          </w:tcPr>
          <w:p w14:paraId="470CEBC7" w14:textId="77777777" w:rsidR="003A4C67" w:rsidRPr="006345FB" w:rsidRDefault="003A4C67" w:rsidP="00D11C7F">
            <w:pPr>
              <w:pStyle w:val="ListParagraph"/>
              <w:numPr>
                <w:ilvl w:val="1"/>
                <w:numId w:val="2"/>
              </w:numPr>
              <w:ind w:left="306" w:hanging="284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  <w:hideMark/>
          </w:tcPr>
          <w:p w14:paraId="55BDFC5F" w14:textId="77777777" w:rsidR="003A4C67" w:rsidRPr="006345FB" w:rsidRDefault="003A4C67" w:rsidP="003A4C67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559" w:type="dxa"/>
            <w:gridSpan w:val="2"/>
            <w:vMerge/>
          </w:tcPr>
          <w:p w14:paraId="7487A27F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3544" w:type="dxa"/>
            <w:hideMark/>
          </w:tcPr>
          <w:p w14:paraId="1271E81D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Shape: No point on the surface of the pavement layer shall vary by more than 8mm from a 3m straight edge or 10mm from a 6m straight edge.</w:t>
            </w:r>
          </w:p>
        </w:tc>
        <w:tc>
          <w:tcPr>
            <w:tcW w:w="992" w:type="dxa"/>
          </w:tcPr>
          <w:p w14:paraId="36E24B52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Value}"/>
                  </w:textInput>
                </w:ffData>
              </w:fldChar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instrText xml:space="preserve"> FORMTEXT </w:instrText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separate"/>
            </w:r>
            <w:r w:rsidRPr="006345FB">
              <w:rPr>
                <w:rFonts w:ascii="Calibri" w:eastAsia="Times New Roman" w:hAnsi="Calibri" w:cs="Times New Roman"/>
                <w:noProof/>
                <w:szCs w:val="18"/>
                <w:lang w:eastAsia="en-AU"/>
              </w:rPr>
              <w:t>{Value}</w:t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end"/>
            </w:r>
          </w:p>
        </w:tc>
        <w:tc>
          <w:tcPr>
            <w:tcW w:w="1276" w:type="dxa"/>
          </w:tcPr>
          <w:p w14:paraId="227057C4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4AE3BEE9" w14:textId="77777777" w:rsidR="003A4C67" w:rsidRPr="006345FB" w:rsidRDefault="003A4C67" w:rsidP="003A4C67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</w:tcPr>
          <w:p w14:paraId="1E1FE024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47E68358" w14:textId="77777777" w:rsidR="003A4C67" w:rsidRPr="006345FB" w:rsidRDefault="003A4C67" w:rsidP="003A4C67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</w:tcPr>
          <w:p w14:paraId="71499EA2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30579A9F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134" w:type="dxa"/>
            <w:vMerge/>
            <w:noWrap/>
          </w:tcPr>
          <w:p w14:paraId="2BD3A3A6" w14:textId="77777777" w:rsidR="003A4C67" w:rsidRPr="006345FB" w:rsidRDefault="003A4C67" w:rsidP="003A4C67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</w:tbl>
    <w:p w14:paraId="5491E4E2" w14:textId="502F8F21" w:rsidR="00333703" w:rsidRDefault="00333703" w:rsidP="00333703"/>
    <w:p w14:paraId="4B92B60F" w14:textId="4E52D06B" w:rsidR="002B79D2" w:rsidRDefault="002B79D2" w:rsidP="00333703"/>
    <w:p w14:paraId="5A128059" w14:textId="7C75B5CB" w:rsidR="002B79D2" w:rsidRDefault="002B79D2" w:rsidP="00333703"/>
    <w:p w14:paraId="4ACC1C17" w14:textId="77777777" w:rsidR="00860D1C" w:rsidRDefault="00860D1C" w:rsidP="00333703"/>
    <w:p w14:paraId="188E5AE9" w14:textId="76688845" w:rsidR="00D806E5" w:rsidRPr="00E418A6" w:rsidRDefault="00D806E5" w:rsidP="00D806E5">
      <w:pPr>
        <w:pStyle w:val="Heading3"/>
      </w:pPr>
      <w:r w:rsidRPr="00E418A6">
        <w:lastRenderedPageBreak/>
        <w:t>BASE</w:t>
      </w:r>
      <w:r>
        <w:t xml:space="preserve"> LAYER </w:t>
      </w:r>
    </w:p>
    <w:tbl>
      <w:tblPr>
        <w:tblStyle w:val="TableGrid1"/>
        <w:tblW w:w="15304" w:type="dxa"/>
        <w:tblLayout w:type="fixed"/>
        <w:tblLook w:val="04A0" w:firstRow="1" w:lastRow="0" w:firstColumn="1" w:lastColumn="0" w:noHBand="0" w:noVBand="1"/>
      </w:tblPr>
      <w:tblGrid>
        <w:gridCol w:w="2122"/>
        <w:gridCol w:w="992"/>
        <w:gridCol w:w="8"/>
        <w:gridCol w:w="1551"/>
        <w:gridCol w:w="3544"/>
        <w:gridCol w:w="1134"/>
        <w:gridCol w:w="1134"/>
        <w:gridCol w:w="567"/>
        <w:gridCol w:w="992"/>
        <w:gridCol w:w="567"/>
        <w:gridCol w:w="992"/>
        <w:gridCol w:w="567"/>
        <w:gridCol w:w="1134"/>
      </w:tblGrid>
      <w:tr w:rsidR="00D806E5" w:rsidRPr="00A4198C" w14:paraId="2E938494" w14:textId="77777777" w:rsidTr="00B80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  <w:tblHeader/>
        </w:trPr>
        <w:tc>
          <w:tcPr>
            <w:tcW w:w="3122" w:type="dxa"/>
            <w:gridSpan w:val="3"/>
          </w:tcPr>
          <w:p w14:paraId="28426BEC" w14:textId="77777777" w:rsidR="00D806E5" w:rsidRPr="00154DDB" w:rsidRDefault="00D806E5" w:rsidP="00B808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52356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INSPECTION DETAILS</w:t>
            </w:r>
          </w:p>
        </w:tc>
        <w:tc>
          <w:tcPr>
            <w:tcW w:w="6229" w:type="dxa"/>
            <w:gridSpan w:val="3"/>
          </w:tcPr>
          <w:p w14:paraId="1732F6F5" w14:textId="77777777" w:rsidR="00D806E5" w:rsidRPr="00A4198C" w:rsidRDefault="00D806E5" w:rsidP="00B808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52356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ACCEPTANCE DETAILS</w:t>
            </w:r>
          </w:p>
        </w:tc>
        <w:tc>
          <w:tcPr>
            <w:tcW w:w="1134" w:type="dxa"/>
            <w:tcBorders>
              <w:bottom w:val="nil"/>
            </w:tcBorders>
            <w:noWrap/>
          </w:tcPr>
          <w:p w14:paraId="1938CDA7" w14:textId="77777777" w:rsidR="00D806E5" w:rsidRDefault="00D806E5" w:rsidP="00B808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52356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VERIFICATION</w:t>
            </w:r>
          </w:p>
        </w:tc>
        <w:tc>
          <w:tcPr>
            <w:tcW w:w="1559" w:type="dxa"/>
            <w:gridSpan w:val="2"/>
            <w:noWrap/>
          </w:tcPr>
          <w:p w14:paraId="33363F6F" w14:textId="77777777" w:rsidR="00D806E5" w:rsidRPr="00A4198C" w:rsidRDefault="00D806E5" w:rsidP="00B808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APPIA</w:t>
            </w:r>
          </w:p>
        </w:tc>
        <w:tc>
          <w:tcPr>
            <w:tcW w:w="1559" w:type="dxa"/>
            <w:gridSpan w:val="2"/>
            <w:noWrap/>
          </w:tcPr>
          <w:p w14:paraId="432C4EE7" w14:textId="77777777" w:rsidR="00D806E5" w:rsidRPr="00A4198C" w:rsidRDefault="00D806E5" w:rsidP="00B808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CLIENT</w:t>
            </w:r>
          </w:p>
        </w:tc>
        <w:tc>
          <w:tcPr>
            <w:tcW w:w="1701" w:type="dxa"/>
            <w:gridSpan w:val="2"/>
            <w:noWrap/>
          </w:tcPr>
          <w:p w14:paraId="15DBDBFF" w14:textId="77777777" w:rsidR="00D806E5" w:rsidRPr="00A4198C" w:rsidRDefault="00D806E5" w:rsidP="00B808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OTHER PARTY</w:t>
            </w:r>
          </w:p>
        </w:tc>
      </w:tr>
      <w:tr w:rsidR="00D806E5" w:rsidRPr="00A4198C" w14:paraId="3C10CB75" w14:textId="77777777" w:rsidTr="00B80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  <w:tblHeader/>
        </w:trPr>
        <w:tc>
          <w:tcPr>
            <w:tcW w:w="2122" w:type="dxa"/>
            <w:hideMark/>
          </w:tcPr>
          <w:p w14:paraId="6C51EB6B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ITEM</w:t>
            </w:r>
          </w:p>
        </w:tc>
        <w:tc>
          <w:tcPr>
            <w:tcW w:w="992" w:type="dxa"/>
            <w:noWrap/>
            <w:hideMark/>
          </w:tcPr>
          <w:p w14:paraId="1DC156EB" w14:textId="77777777" w:rsidR="00D806E5" w:rsidRPr="00154DDB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154DDB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METHOD</w:t>
            </w:r>
          </w:p>
        </w:tc>
        <w:tc>
          <w:tcPr>
            <w:tcW w:w="1559" w:type="dxa"/>
            <w:gridSpan w:val="2"/>
          </w:tcPr>
          <w:p w14:paraId="1D303058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REFERENCE</w:t>
            </w:r>
          </w:p>
        </w:tc>
        <w:tc>
          <w:tcPr>
            <w:tcW w:w="3544" w:type="dxa"/>
            <w:hideMark/>
          </w:tcPr>
          <w:p w14:paraId="5CBB5192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CRITERIA</w:t>
            </w:r>
          </w:p>
        </w:tc>
        <w:tc>
          <w:tcPr>
            <w:tcW w:w="1134" w:type="dxa"/>
          </w:tcPr>
          <w:p w14:paraId="19353152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VALUE</w:t>
            </w:r>
          </w:p>
        </w:tc>
        <w:tc>
          <w:tcPr>
            <w:tcW w:w="1134" w:type="dxa"/>
            <w:tcBorders>
              <w:top w:val="nil"/>
            </w:tcBorders>
            <w:noWrap/>
            <w:hideMark/>
          </w:tcPr>
          <w:p w14:paraId="28B1E41E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RESULT</w:t>
            </w:r>
          </w:p>
        </w:tc>
        <w:tc>
          <w:tcPr>
            <w:tcW w:w="567" w:type="dxa"/>
            <w:noWrap/>
            <w:hideMark/>
          </w:tcPr>
          <w:p w14:paraId="4B8917C2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KEY</w:t>
            </w:r>
          </w:p>
        </w:tc>
        <w:tc>
          <w:tcPr>
            <w:tcW w:w="992" w:type="dxa"/>
            <w:noWrap/>
            <w:hideMark/>
          </w:tcPr>
          <w:p w14:paraId="6561448B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SIGN OFF</w:t>
            </w:r>
          </w:p>
        </w:tc>
        <w:tc>
          <w:tcPr>
            <w:tcW w:w="567" w:type="dxa"/>
            <w:noWrap/>
            <w:hideMark/>
          </w:tcPr>
          <w:p w14:paraId="5F8F64E2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KEY</w:t>
            </w:r>
          </w:p>
        </w:tc>
        <w:tc>
          <w:tcPr>
            <w:tcW w:w="992" w:type="dxa"/>
            <w:noWrap/>
            <w:hideMark/>
          </w:tcPr>
          <w:p w14:paraId="1B1E0A85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SIGN OFF</w:t>
            </w:r>
          </w:p>
        </w:tc>
        <w:tc>
          <w:tcPr>
            <w:tcW w:w="567" w:type="dxa"/>
            <w:noWrap/>
            <w:hideMark/>
          </w:tcPr>
          <w:p w14:paraId="6A8650AD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KEY</w:t>
            </w:r>
          </w:p>
        </w:tc>
        <w:tc>
          <w:tcPr>
            <w:tcW w:w="1134" w:type="dxa"/>
            <w:noWrap/>
            <w:hideMark/>
          </w:tcPr>
          <w:p w14:paraId="3DD1FE2D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SIGN OFF</w:t>
            </w:r>
          </w:p>
        </w:tc>
      </w:tr>
      <w:tr w:rsidR="00860D1C" w:rsidRPr="006345FB" w14:paraId="2D5081C9" w14:textId="77777777" w:rsidTr="00B80898">
        <w:trPr>
          <w:trHeight w:val="480"/>
        </w:trPr>
        <w:tc>
          <w:tcPr>
            <w:tcW w:w="2122" w:type="dxa"/>
            <w:vMerge w:val="restart"/>
            <w:hideMark/>
          </w:tcPr>
          <w:p w14:paraId="6B5A0970" w14:textId="77777777" w:rsidR="00860D1C" w:rsidRPr="006345FB" w:rsidRDefault="00860D1C" w:rsidP="00860D1C">
            <w:pPr>
              <w:pStyle w:val="ListParagraph"/>
              <w:numPr>
                <w:ilvl w:val="1"/>
                <w:numId w:val="5"/>
              </w:numPr>
              <w:ind w:left="306" w:hanging="284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Compaction</w:t>
            </w:r>
          </w:p>
        </w:tc>
        <w:tc>
          <w:tcPr>
            <w:tcW w:w="992" w:type="dxa"/>
            <w:vMerge w:val="restart"/>
            <w:shd w:val="clear" w:color="auto" w:fill="FFCC99"/>
            <w:noWrap/>
            <w:hideMark/>
          </w:tcPr>
          <w:p w14:paraId="782907E4" w14:textId="77777777" w:rsidR="00860D1C" w:rsidRPr="006345FB" w:rsidRDefault="00860D1C" w:rsidP="00860D1C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2109105541"/>
                <w:placeholder>
                  <w:docPart w:val="82B6E86F8A7E45A98E705A21B77EFD0C"/>
                </w:placeholder>
                <w:comboBox>
                  <w:listItem w:value="Choose an item."/>
                  <w:listItem w:displayText="V" w:value="Visual"/>
                  <w:listItem w:displayText="M" w:value="Measurement"/>
                  <w:listItem w:displayText="T" w:value="Testing"/>
                </w:comboBox>
              </w:sdtPr>
              <w:sdtContent>
                <w:r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T</w:t>
                </w:r>
              </w:sdtContent>
            </w:sdt>
          </w:p>
        </w:tc>
        <w:tc>
          <w:tcPr>
            <w:tcW w:w="1559" w:type="dxa"/>
            <w:gridSpan w:val="2"/>
          </w:tcPr>
          <w:p w14:paraId="5920BFEB" w14:textId="25D2FCA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3F7618">
              <w:rPr>
                <w:rFonts w:ascii="Calibri" w:eastAsia="Times New Roman" w:hAnsi="Calibri" w:cs="Times New Roman"/>
                <w:szCs w:val="18"/>
                <w:lang w:eastAsia="en-AU"/>
              </w:rPr>
              <w:t>S.D.X10</w:t>
            </w:r>
          </w:p>
        </w:tc>
        <w:tc>
          <w:tcPr>
            <w:tcW w:w="3544" w:type="dxa"/>
          </w:tcPr>
          <w:p w14:paraId="2C3ECE6A" w14:textId="6548D558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szCs w:val="18"/>
                <w:lang w:eastAsia="en-AU"/>
              </w:rPr>
              <w:t xml:space="preserve">No compaction testing required for subgrade according to </w:t>
            </w:r>
            <w:r>
              <w:rPr>
                <w:rFonts w:ascii="Calibri" w:eastAsia="Times New Roman" w:hAnsi="Calibri" w:cs="Times New Roman"/>
                <w:szCs w:val="18"/>
                <w:lang w:eastAsia="en-AU"/>
              </w:rPr>
              <w:t>S.D.X10</w:t>
            </w:r>
          </w:p>
          <w:p w14:paraId="00818025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  <w:p w14:paraId="031DB16F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134" w:type="dxa"/>
          </w:tcPr>
          <w:p w14:paraId="252CA653" w14:textId="577482BF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szCs w:val="18"/>
                <w:lang w:eastAsia="en-AU"/>
              </w:rPr>
              <w:t>NA</w:t>
            </w:r>
          </w:p>
        </w:tc>
        <w:tc>
          <w:tcPr>
            <w:tcW w:w="1134" w:type="dxa"/>
          </w:tcPr>
          <w:p w14:paraId="3CF58991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 w:val="restart"/>
            <w:noWrap/>
            <w:hideMark/>
          </w:tcPr>
          <w:p w14:paraId="32AB4ED7" w14:textId="77777777" w:rsidR="00860D1C" w:rsidRPr="006345FB" w:rsidRDefault="00860D1C" w:rsidP="00860D1C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1156221224"/>
                <w:placeholder>
                  <w:docPart w:val="980AA33DFC0E42678C9A531F8D6874A1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Content>
                <w:r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W</w:t>
                </w:r>
              </w:sdtContent>
            </w:sdt>
          </w:p>
        </w:tc>
        <w:tc>
          <w:tcPr>
            <w:tcW w:w="992" w:type="dxa"/>
            <w:vMerge w:val="restart"/>
            <w:noWrap/>
            <w:hideMark/>
          </w:tcPr>
          <w:p w14:paraId="70FC5117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 w:val="restart"/>
            <w:noWrap/>
            <w:hideMark/>
          </w:tcPr>
          <w:p w14:paraId="1ABFC808" w14:textId="77777777" w:rsidR="00860D1C" w:rsidRPr="006345FB" w:rsidRDefault="00860D1C" w:rsidP="00860D1C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2023623305"/>
                <w:placeholder>
                  <w:docPart w:val="E0B86C4FDA164F438AFF3251800E13D5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Content>
                <w:r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S</w:t>
                </w:r>
              </w:sdtContent>
            </w:sdt>
          </w:p>
        </w:tc>
        <w:tc>
          <w:tcPr>
            <w:tcW w:w="992" w:type="dxa"/>
            <w:vMerge w:val="restart"/>
            <w:noWrap/>
            <w:hideMark/>
          </w:tcPr>
          <w:p w14:paraId="4A69AB4E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 w:val="restart"/>
            <w:noWrap/>
            <w:hideMark/>
          </w:tcPr>
          <w:p w14:paraId="52DDA55A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1274201962"/>
                <w:placeholder>
                  <w:docPart w:val="B6DD0BC538AA49998E1004CD4BFD7107"/>
                </w:placeholder>
                <w:comboBox>
                  <w:listItem w:value="Choose an item."/>
                  <w:listItem w:displayText="N/A" w:value="N/A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Content>
                <w:r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N/A</w:t>
                </w:r>
              </w:sdtContent>
            </w:sdt>
          </w:p>
        </w:tc>
        <w:tc>
          <w:tcPr>
            <w:tcW w:w="1134" w:type="dxa"/>
            <w:vMerge w:val="restart"/>
            <w:noWrap/>
            <w:hideMark/>
          </w:tcPr>
          <w:p w14:paraId="1C1D5B9E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  <w:tr w:rsidR="00860D1C" w:rsidRPr="006345FB" w14:paraId="47751A8C" w14:textId="77777777" w:rsidTr="00860D1C">
        <w:trPr>
          <w:trHeight w:val="480"/>
        </w:trPr>
        <w:tc>
          <w:tcPr>
            <w:tcW w:w="2122" w:type="dxa"/>
            <w:vMerge/>
            <w:hideMark/>
          </w:tcPr>
          <w:p w14:paraId="048FB724" w14:textId="77777777" w:rsidR="00860D1C" w:rsidRPr="006345FB" w:rsidRDefault="00860D1C" w:rsidP="00860D1C">
            <w:pPr>
              <w:pStyle w:val="ListParagraph"/>
              <w:numPr>
                <w:ilvl w:val="1"/>
                <w:numId w:val="5"/>
              </w:numPr>
              <w:ind w:left="306" w:hanging="284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  <w:hideMark/>
          </w:tcPr>
          <w:p w14:paraId="18719F9F" w14:textId="77777777" w:rsidR="00860D1C" w:rsidRPr="006345FB" w:rsidRDefault="00860D1C" w:rsidP="00860D1C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559" w:type="dxa"/>
            <w:gridSpan w:val="2"/>
          </w:tcPr>
          <w:p w14:paraId="5A054B6F" w14:textId="7D8A9E91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3544" w:type="dxa"/>
          </w:tcPr>
          <w:p w14:paraId="64B47E04" w14:textId="2A93A76C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134" w:type="dxa"/>
          </w:tcPr>
          <w:p w14:paraId="7B535A08" w14:textId="4747DA6F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134" w:type="dxa"/>
          </w:tcPr>
          <w:p w14:paraId="47B1EB67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0FA0AA0F" w14:textId="77777777" w:rsidR="00860D1C" w:rsidRPr="006345FB" w:rsidRDefault="00860D1C" w:rsidP="00860D1C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  <w:hideMark/>
          </w:tcPr>
          <w:p w14:paraId="21A8BA8C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61095012" w14:textId="77777777" w:rsidR="00860D1C" w:rsidRPr="006345FB" w:rsidRDefault="00860D1C" w:rsidP="00860D1C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  <w:hideMark/>
          </w:tcPr>
          <w:p w14:paraId="3D5199C2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7E846B6F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134" w:type="dxa"/>
            <w:vMerge/>
            <w:noWrap/>
            <w:hideMark/>
          </w:tcPr>
          <w:p w14:paraId="391A77DD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  <w:tr w:rsidR="00860D1C" w:rsidRPr="006345FB" w14:paraId="15BEB22D" w14:textId="77777777" w:rsidTr="00B80898">
        <w:trPr>
          <w:trHeight w:val="720"/>
        </w:trPr>
        <w:tc>
          <w:tcPr>
            <w:tcW w:w="2122" w:type="dxa"/>
            <w:vMerge w:val="restart"/>
            <w:hideMark/>
          </w:tcPr>
          <w:p w14:paraId="72884EB7" w14:textId="77777777" w:rsidR="00860D1C" w:rsidRPr="006345FB" w:rsidRDefault="00860D1C" w:rsidP="00860D1C">
            <w:pPr>
              <w:pStyle w:val="ListParagraph"/>
              <w:numPr>
                <w:ilvl w:val="1"/>
                <w:numId w:val="5"/>
              </w:numPr>
              <w:ind w:left="306" w:hanging="284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Conformity with drawings -</w:t>
            </w:r>
          </w:p>
        </w:tc>
        <w:tc>
          <w:tcPr>
            <w:tcW w:w="992" w:type="dxa"/>
            <w:vMerge w:val="restart"/>
            <w:noWrap/>
            <w:hideMark/>
          </w:tcPr>
          <w:p w14:paraId="7240A4DC" w14:textId="77777777" w:rsidR="00860D1C" w:rsidRPr="006345FB" w:rsidRDefault="00860D1C" w:rsidP="00860D1C">
            <w:pPr>
              <w:jc w:val="center"/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289327661"/>
                <w:placeholder>
                  <w:docPart w:val="FAE8E9B5F5D847EAA41E725207C035B0"/>
                </w:placeholder>
                <w:comboBox>
                  <w:listItem w:value="Choose an item."/>
                  <w:listItem w:displayText="V" w:value="Visual"/>
                  <w:listItem w:displayText="M" w:value="Measurement"/>
                  <w:listItem w:displayText="T" w:value="Testing"/>
                </w:comboBox>
              </w:sdtPr>
              <w:sdtContent>
                <w:r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V</w:t>
                </w:r>
              </w:sdtContent>
            </w:sdt>
          </w:p>
        </w:tc>
        <w:tc>
          <w:tcPr>
            <w:tcW w:w="1559" w:type="dxa"/>
            <w:gridSpan w:val="2"/>
            <w:vMerge w:val="restart"/>
          </w:tcPr>
          <w:p w14:paraId="350178CB" w14:textId="24939773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3F7618">
              <w:rPr>
                <w:rFonts w:ascii="Calibri" w:eastAsia="Times New Roman" w:hAnsi="Calibri" w:cs="Times New Roman"/>
                <w:szCs w:val="18"/>
                <w:lang w:eastAsia="en-AU"/>
              </w:rPr>
              <w:t>S.D.X10</w:t>
            </w:r>
          </w:p>
        </w:tc>
        <w:tc>
          <w:tcPr>
            <w:tcW w:w="3544" w:type="dxa"/>
          </w:tcPr>
          <w:p w14:paraId="1483DABE" w14:textId="2F0A8C4E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 xml:space="preserve">Material: </w:t>
            </w:r>
            <w:r>
              <w:rPr>
                <w:rFonts w:ascii="Calibri" w:eastAsia="Times New Roman" w:hAnsi="Calibri" w:cs="Times New Roman"/>
                <w:szCs w:val="18"/>
                <w:lang w:eastAsia="en-AU"/>
              </w:rPr>
              <w:t xml:space="preserve">75MM THICK CLASS 3 20MM FINE CRUSHED CONCRETE RECYCLED </w:t>
            </w:r>
          </w:p>
        </w:tc>
        <w:tc>
          <w:tcPr>
            <w:tcW w:w="1134" w:type="dxa"/>
          </w:tcPr>
          <w:p w14:paraId="216B5A15" w14:textId="21DAF9A8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szCs w:val="18"/>
                <w:lang w:eastAsia="en-AU"/>
              </w:rPr>
              <w:t>75MM THICK CLASS 3 20MM FINE CRUSHED ROCK</w:t>
            </w:r>
          </w:p>
        </w:tc>
        <w:tc>
          <w:tcPr>
            <w:tcW w:w="1134" w:type="dxa"/>
          </w:tcPr>
          <w:p w14:paraId="2E6B8DCE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 w:val="restart"/>
            <w:noWrap/>
            <w:hideMark/>
          </w:tcPr>
          <w:p w14:paraId="6F2BD7D2" w14:textId="77777777" w:rsidR="00860D1C" w:rsidRPr="006345FB" w:rsidRDefault="00860D1C" w:rsidP="00860D1C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2053146192"/>
                <w:placeholder>
                  <w:docPart w:val="BD10C6117477421D92BC1CA1ACDE8858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Content>
                <w:r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W</w:t>
                </w:r>
              </w:sdtContent>
            </w:sdt>
          </w:p>
          <w:p w14:paraId="00039824" w14:textId="77777777" w:rsidR="00860D1C" w:rsidRPr="006345FB" w:rsidRDefault="00860D1C" w:rsidP="00860D1C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 </w:t>
            </w:r>
          </w:p>
          <w:p w14:paraId="24F05281" w14:textId="77777777" w:rsidR="00860D1C" w:rsidRPr="006345FB" w:rsidRDefault="00860D1C" w:rsidP="00860D1C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 </w:t>
            </w:r>
          </w:p>
          <w:p w14:paraId="3299E5E6" w14:textId="77777777" w:rsidR="00860D1C" w:rsidRPr="006345FB" w:rsidRDefault="00860D1C" w:rsidP="00860D1C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 </w:t>
            </w:r>
          </w:p>
          <w:p w14:paraId="55157159" w14:textId="77777777" w:rsidR="00860D1C" w:rsidRPr="006345FB" w:rsidRDefault="00860D1C" w:rsidP="00860D1C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 </w:t>
            </w:r>
          </w:p>
        </w:tc>
        <w:tc>
          <w:tcPr>
            <w:tcW w:w="992" w:type="dxa"/>
            <w:vMerge w:val="restart"/>
            <w:noWrap/>
            <w:hideMark/>
          </w:tcPr>
          <w:p w14:paraId="32AA3BC9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 </w:t>
            </w:r>
          </w:p>
          <w:p w14:paraId="47C46516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 </w:t>
            </w:r>
          </w:p>
          <w:p w14:paraId="5466D961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 </w:t>
            </w:r>
          </w:p>
          <w:p w14:paraId="08AE36A8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 </w:t>
            </w:r>
          </w:p>
          <w:p w14:paraId="1E738B66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 </w:t>
            </w:r>
          </w:p>
        </w:tc>
        <w:tc>
          <w:tcPr>
            <w:tcW w:w="567" w:type="dxa"/>
            <w:vMerge w:val="restart"/>
            <w:noWrap/>
            <w:hideMark/>
          </w:tcPr>
          <w:p w14:paraId="51B77CA7" w14:textId="77777777" w:rsidR="00860D1C" w:rsidRPr="006345FB" w:rsidRDefault="00860D1C" w:rsidP="00860D1C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1338384449"/>
                <w:placeholder>
                  <w:docPart w:val="075D18176D3C43529C0FAD00F174AF72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Content>
                <w:r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S</w:t>
                </w:r>
              </w:sdtContent>
            </w:sdt>
          </w:p>
          <w:p w14:paraId="07360024" w14:textId="77777777" w:rsidR="00860D1C" w:rsidRPr="006345FB" w:rsidRDefault="00860D1C" w:rsidP="00860D1C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 </w:t>
            </w:r>
          </w:p>
          <w:p w14:paraId="3DB02704" w14:textId="77777777" w:rsidR="00860D1C" w:rsidRPr="006345FB" w:rsidRDefault="00860D1C" w:rsidP="00860D1C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 </w:t>
            </w:r>
          </w:p>
          <w:p w14:paraId="29D5984D" w14:textId="77777777" w:rsidR="00860D1C" w:rsidRPr="006345FB" w:rsidRDefault="00860D1C" w:rsidP="00860D1C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 </w:t>
            </w:r>
          </w:p>
          <w:p w14:paraId="02407F45" w14:textId="77777777" w:rsidR="00860D1C" w:rsidRPr="006345FB" w:rsidRDefault="00860D1C" w:rsidP="00860D1C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 </w:t>
            </w:r>
          </w:p>
        </w:tc>
        <w:tc>
          <w:tcPr>
            <w:tcW w:w="992" w:type="dxa"/>
            <w:vMerge w:val="restart"/>
            <w:noWrap/>
            <w:hideMark/>
          </w:tcPr>
          <w:p w14:paraId="7F5F1D81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 </w:t>
            </w:r>
          </w:p>
          <w:p w14:paraId="7EFBDAD8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 </w:t>
            </w:r>
          </w:p>
          <w:p w14:paraId="1F07807D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 </w:t>
            </w:r>
          </w:p>
          <w:p w14:paraId="7DD90429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 </w:t>
            </w:r>
          </w:p>
          <w:p w14:paraId="0981A769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 </w:t>
            </w:r>
          </w:p>
        </w:tc>
        <w:tc>
          <w:tcPr>
            <w:tcW w:w="567" w:type="dxa"/>
            <w:vMerge w:val="restart"/>
            <w:noWrap/>
            <w:hideMark/>
          </w:tcPr>
          <w:p w14:paraId="4E002D34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54365631"/>
                <w:placeholder>
                  <w:docPart w:val="80BDDD9C3FBB4534B95B0E59ACA05C53"/>
                </w:placeholder>
                <w:comboBox>
                  <w:listItem w:value="Choose an item."/>
                  <w:listItem w:displayText="N/A" w:value="N/A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Content>
                <w:r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N/A</w:t>
                </w:r>
              </w:sdtContent>
            </w:sdt>
          </w:p>
        </w:tc>
        <w:tc>
          <w:tcPr>
            <w:tcW w:w="1134" w:type="dxa"/>
            <w:vMerge w:val="restart"/>
            <w:noWrap/>
            <w:hideMark/>
          </w:tcPr>
          <w:p w14:paraId="77D2F75C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 </w:t>
            </w:r>
          </w:p>
          <w:p w14:paraId="73686B98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 </w:t>
            </w:r>
          </w:p>
          <w:p w14:paraId="07F4AB12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 </w:t>
            </w:r>
          </w:p>
          <w:p w14:paraId="505386F6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 </w:t>
            </w:r>
          </w:p>
          <w:p w14:paraId="2F6D78C4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 </w:t>
            </w:r>
          </w:p>
        </w:tc>
      </w:tr>
      <w:tr w:rsidR="00D806E5" w:rsidRPr="006345FB" w14:paraId="350F3B55" w14:textId="77777777" w:rsidTr="00B80898">
        <w:trPr>
          <w:trHeight w:val="240"/>
        </w:trPr>
        <w:tc>
          <w:tcPr>
            <w:tcW w:w="2122" w:type="dxa"/>
            <w:vMerge/>
            <w:hideMark/>
          </w:tcPr>
          <w:p w14:paraId="4FC619F3" w14:textId="77777777" w:rsidR="00D806E5" w:rsidRPr="006345FB" w:rsidRDefault="00D806E5" w:rsidP="00B80898">
            <w:pPr>
              <w:pStyle w:val="ListParagraph"/>
              <w:numPr>
                <w:ilvl w:val="1"/>
                <w:numId w:val="5"/>
              </w:numPr>
              <w:ind w:left="306" w:hanging="284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  <w:hideMark/>
          </w:tcPr>
          <w:p w14:paraId="7DDE628E" w14:textId="77777777" w:rsidR="00D806E5" w:rsidRPr="006345FB" w:rsidRDefault="00D806E5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559" w:type="dxa"/>
            <w:gridSpan w:val="2"/>
            <w:vMerge/>
          </w:tcPr>
          <w:p w14:paraId="5777D546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3544" w:type="dxa"/>
          </w:tcPr>
          <w:p w14:paraId="2B3DC9A7" w14:textId="21CF51AC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Thickness: Not more or less than the specified thickness.</w:t>
            </w:r>
            <w:r>
              <w:rPr>
                <w:rFonts w:ascii="Calibri" w:eastAsia="Times New Roman" w:hAnsi="Calibri" w:cs="Times New Roman"/>
                <w:szCs w:val="18"/>
                <w:lang w:eastAsia="en-AU"/>
              </w:rPr>
              <w:t xml:space="preserve"> </w:t>
            </w:r>
            <w:r w:rsidR="00860D1C">
              <w:rPr>
                <w:rFonts w:ascii="Calibri" w:eastAsia="Times New Roman" w:hAnsi="Calibri" w:cs="Times New Roman"/>
                <w:szCs w:val="18"/>
                <w:lang w:eastAsia="en-AU"/>
              </w:rPr>
              <w:t>75</w:t>
            </w:r>
            <w:r>
              <w:rPr>
                <w:rFonts w:ascii="Calibri" w:eastAsia="Times New Roman" w:hAnsi="Calibri" w:cs="Times New Roman"/>
                <w:szCs w:val="18"/>
                <w:lang w:eastAsia="en-AU"/>
              </w:rPr>
              <w:t xml:space="preserve">MM </w:t>
            </w:r>
          </w:p>
          <w:p w14:paraId="7C6DE2BB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134" w:type="dxa"/>
          </w:tcPr>
          <w:p w14:paraId="1EA022B0" w14:textId="3999533C" w:rsidR="00D806E5" w:rsidRPr="006345FB" w:rsidRDefault="00860D1C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szCs w:val="18"/>
                <w:lang w:eastAsia="en-AU"/>
              </w:rPr>
              <w:t>75MM</w:t>
            </w:r>
          </w:p>
        </w:tc>
        <w:tc>
          <w:tcPr>
            <w:tcW w:w="1134" w:type="dxa"/>
          </w:tcPr>
          <w:p w14:paraId="005F6C12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67C18F81" w14:textId="77777777" w:rsidR="00D806E5" w:rsidRPr="006345FB" w:rsidRDefault="00D806E5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  <w:hideMark/>
          </w:tcPr>
          <w:p w14:paraId="07AB4513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50859968" w14:textId="77777777" w:rsidR="00D806E5" w:rsidRPr="006345FB" w:rsidRDefault="00D806E5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  <w:hideMark/>
          </w:tcPr>
          <w:p w14:paraId="305B0AC4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2FB8CED5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134" w:type="dxa"/>
            <w:vMerge/>
            <w:noWrap/>
            <w:hideMark/>
          </w:tcPr>
          <w:p w14:paraId="5FE37BBF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  <w:tr w:rsidR="00D806E5" w:rsidRPr="006345FB" w14:paraId="6F97AB6A" w14:textId="77777777" w:rsidTr="00B80898">
        <w:trPr>
          <w:trHeight w:val="240"/>
        </w:trPr>
        <w:tc>
          <w:tcPr>
            <w:tcW w:w="2122" w:type="dxa"/>
            <w:vMerge/>
            <w:hideMark/>
          </w:tcPr>
          <w:p w14:paraId="246409C4" w14:textId="77777777" w:rsidR="00D806E5" w:rsidRPr="006345FB" w:rsidRDefault="00D806E5" w:rsidP="00B80898">
            <w:pPr>
              <w:pStyle w:val="ListParagraph"/>
              <w:numPr>
                <w:ilvl w:val="1"/>
                <w:numId w:val="5"/>
              </w:numPr>
              <w:ind w:left="306" w:hanging="284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  <w:hideMark/>
          </w:tcPr>
          <w:p w14:paraId="2CD76E89" w14:textId="77777777" w:rsidR="00D806E5" w:rsidRPr="006345FB" w:rsidRDefault="00D806E5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559" w:type="dxa"/>
            <w:gridSpan w:val="2"/>
            <w:vMerge/>
          </w:tcPr>
          <w:p w14:paraId="5FB83870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3544" w:type="dxa"/>
            <w:hideMark/>
          </w:tcPr>
          <w:p w14:paraId="395A0325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Width: +/- 50mm from right angles to the design line.</w:t>
            </w:r>
          </w:p>
        </w:tc>
        <w:tc>
          <w:tcPr>
            <w:tcW w:w="1134" w:type="dxa"/>
          </w:tcPr>
          <w:p w14:paraId="4D376FD8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Value}"/>
                  </w:textInput>
                </w:ffData>
              </w:fldChar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instrText xml:space="preserve"> FORMTEXT </w:instrText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separate"/>
            </w:r>
            <w:r w:rsidRPr="006345FB">
              <w:rPr>
                <w:rFonts w:ascii="Calibri" w:eastAsia="Times New Roman" w:hAnsi="Calibri" w:cs="Times New Roman"/>
                <w:noProof/>
                <w:szCs w:val="18"/>
                <w:lang w:eastAsia="en-AU"/>
              </w:rPr>
              <w:t>{Value}</w:t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end"/>
            </w:r>
          </w:p>
        </w:tc>
        <w:tc>
          <w:tcPr>
            <w:tcW w:w="1134" w:type="dxa"/>
          </w:tcPr>
          <w:p w14:paraId="62CA7D4B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0D359F8F" w14:textId="77777777" w:rsidR="00D806E5" w:rsidRPr="006345FB" w:rsidRDefault="00D806E5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  <w:hideMark/>
          </w:tcPr>
          <w:p w14:paraId="5D36E759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1E56163A" w14:textId="77777777" w:rsidR="00D806E5" w:rsidRPr="006345FB" w:rsidRDefault="00D806E5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  <w:hideMark/>
          </w:tcPr>
          <w:p w14:paraId="679F8131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6D2C11A2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134" w:type="dxa"/>
            <w:vMerge/>
            <w:noWrap/>
            <w:hideMark/>
          </w:tcPr>
          <w:p w14:paraId="4EAD7614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  <w:tr w:rsidR="00D806E5" w:rsidRPr="006345FB" w14:paraId="76C0B1B6" w14:textId="77777777" w:rsidTr="00B80898">
        <w:trPr>
          <w:trHeight w:val="480"/>
        </w:trPr>
        <w:tc>
          <w:tcPr>
            <w:tcW w:w="2122" w:type="dxa"/>
            <w:vMerge/>
            <w:hideMark/>
          </w:tcPr>
          <w:p w14:paraId="2897ECA8" w14:textId="77777777" w:rsidR="00D806E5" w:rsidRPr="006345FB" w:rsidRDefault="00D806E5" w:rsidP="00B80898">
            <w:pPr>
              <w:pStyle w:val="ListParagraph"/>
              <w:numPr>
                <w:ilvl w:val="1"/>
                <w:numId w:val="5"/>
              </w:numPr>
              <w:ind w:left="306" w:hanging="284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  <w:hideMark/>
          </w:tcPr>
          <w:p w14:paraId="675EB947" w14:textId="77777777" w:rsidR="00D806E5" w:rsidRPr="006345FB" w:rsidRDefault="00D806E5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559" w:type="dxa"/>
            <w:gridSpan w:val="2"/>
            <w:vMerge/>
          </w:tcPr>
          <w:p w14:paraId="37F6C73D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3544" w:type="dxa"/>
            <w:hideMark/>
          </w:tcPr>
          <w:p w14:paraId="11463EF6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Level: Mean deviation from design no more than +6 to -10mm, max. standard deviation 10.</w:t>
            </w:r>
          </w:p>
        </w:tc>
        <w:tc>
          <w:tcPr>
            <w:tcW w:w="1134" w:type="dxa"/>
          </w:tcPr>
          <w:p w14:paraId="4EEA2800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Value}"/>
                  </w:textInput>
                </w:ffData>
              </w:fldChar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instrText xml:space="preserve"> FORMTEXT </w:instrText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separate"/>
            </w:r>
            <w:r w:rsidRPr="006345FB">
              <w:rPr>
                <w:rFonts w:ascii="Calibri" w:eastAsia="Times New Roman" w:hAnsi="Calibri" w:cs="Times New Roman"/>
                <w:noProof/>
                <w:szCs w:val="18"/>
                <w:lang w:eastAsia="en-AU"/>
              </w:rPr>
              <w:t>{Value}</w:t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end"/>
            </w:r>
          </w:p>
        </w:tc>
        <w:tc>
          <w:tcPr>
            <w:tcW w:w="1134" w:type="dxa"/>
          </w:tcPr>
          <w:p w14:paraId="080D7087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06A2AD6F" w14:textId="77777777" w:rsidR="00D806E5" w:rsidRPr="006345FB" w:rsidRDefault="00D806E5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  <w:hideMark/>
          </w:tcPr>
          <w:p w14:paraId="29E42C41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3182848B" w14:textId="77777777" w:rsidR="00D806E5" w:rsidRPr="006345FB" w:rsidRDefault="00D806E5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  <w:hideMark/>
          </w:tcPr>
          <w:p w14:paraId="7723948C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2B06A6B6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134" w:type="dxa"/>
            <w:vMerge/>
            <w:noWrap/>
            <w:hideMark/>
          </w:tcPr>
          <w:p w14:paraId="393664AA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  <w:tr w:rsidR="00D806E5" w:rsidRPr="006345FB" w14:paraId="16EB855A" w14:textId="77777777" w:rsidTr="00B80898">
        <w:trPr>
          <w:trHeight w:val="480"/>
        </w:trPr>
        <w:tc>
          <w:tcPr>
            <w:tcW w:w="2122" w:type="dxa"/>
            <w:vMerge/>
            <w:hideMark/>
          </w:tcPr>
          <w:p w14:paraId="596E78CB" w14:textId="77777777" w:rsidR="00D806E5" w:rsidRPr="006345FB" w:rsidRDefault="00D806E5" w:rsidP="00B80898">
            <w:pPr>
              <w:pStyle w:val="ListParagraph"/>
              <w:numPr>
                <w:ilvl w:val="1"/>
                <w:numId w:val="5"/>
              </w:numPr>
              <w:ind w:left="306" w:hanging="284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  <w:hideMark/>
          </w:tcPr>
          <w:p w14:paraId="7E1CF050" w14:textId="77777777" w:rsidR="00D806E5" w:rsidRPr="006345FB" w:rsidRDefault="00D806E5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559" w:type="dxa"/>
            <w:gridSpan w:val="2"/>
            <w:vMerge/>
          </w:tcPr>
          <w:p w14:paraId="373C34D5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3544" w:type="dxa"/>
            <w:hideMark/>
          </w:tcPr>
          <w:p w14:paraId="1BC3AE51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t>Shape: No point on the surface of the pavement layer shall vary by more than 8mm from a 3m straight edge or 10mm from a 6m straight edge.</w:t>
            </w:r>
          </w:p>
        </w:tc>
        <w:tc>
          <w:tcPr>
            <w:tcW w:w="1134" w:type="dxa"/>
          </w:tcPr>
          <w:p w14:paraId="3D031239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Value}"/>
                  </w:textInput>
                </w:ffData>
              </w:fldChar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instrText xml:space="preserve"> FORMTEXT </w:instrText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separate"/>
            </w:r>
            <w:r w:rsidRPr="006345FB">
              <w:rPr>
                <w:rFonts w:ascii="Calibri" w:eastAsia="Times New Roman" w:hAnsi="Calibri" w:cs="Times New Roman"/>
                <w:noProof/>
                <w:szCs w:val="18"/>
                <w:lang w:eastAsia="en-AU"/>
              </w:rPr>
              <w:t>{Value}</w:t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end"/>
            </w:r>
          </w:p>
        </w:tc>
        <w:tc>
          <w:tcPr>
            <w:tcW w:w="1134" w:type="dxa"/>
          </w:tcPr>
          <w:p w14:paraId="39DEE269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36A0977C" w14:textId="77777777" w:rsidR="00D806E5" w:rsidRPr="006345FB" w:rsidRDefault="00D806E5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  <w:hideMark/>
          </w:tcPr>
          <w:p w14:paraId="49E03282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38FE837D" w14:textId="77777777" w:rsidR="00D806E5" w:rsidRPr="006345FB" w:rsidRDefault="00D806E5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vMerge/>
            <w:noWrap/>
            <w:hideMark/>
          </w:tcPr>
          <w:p w14:paraId="17071938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/>
            <w:noWrap/>
            <w:hideMark/>
          </w:tcPr>
          <w:p w14:paraId="065F45C6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134" w:type="dxa"/>
            <w:vMerge/>
            <w:noWrap/>
            <w:hideMark/>
          </w:tcPr>
          <w:p w14:paraId="10047AE6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</w:tbl>
    <w:p w14:paraId="382736B5" w14:textId="76E26A83" w:rsidR="00E418A6" w:rsidRDefault="00E418A6" w:rsidP="00E418A6"/>
    <w:p w14:paraId="671D0AEA" w14:textId="5C601450" w:rsidR="00B80898" w:rsidRDefault="00B80898" w:rsidP="00E418A6"/>
    <w:p w14:paraId="6CF8192D" w14:textId="43B2E8A4" w:rsidR="00860D1C" w:rsidRDefault="00860D1C" w:rsidP="00E418A6"/>
    <w:p w14:paraId="4193A6A8" w14:textId="77777777" w:rsidR="00860D1C" w:rsidRDefault="00860D1C" w:rsidP="00E418A6"/>
    <w:p w14:paraId="7659DF9F" w14:textId="77777777" w:rsidR="00B80898" w:rsidRDefault="00B80898" w:rsidP="00E418A6"/>
    <w:p w14:paraId="10390C7F" w14:textId="18317A55" w:rsidR="00B80898" w:rsidRPr="00E418A6" w:rsidRDefault="00860D1C" w:rsidP="00B80898">
      <w:pPr>
        <w:pStyle w:val="Heading3"/>
      </w:pPr>
      <w:r>
        <w:lastRenderedPageBreak/>
        <w:t>Concrete</w:t>
      </w:r>
      <w:r w:rsidR="00B80898">
        <w:t xml:space="preserve"> LAYER </w:t>
      </w:r>
    </w:p>
    <w:tbl>
      <w:tblPr>
        <w:tblStyle w:val="TableGrid1"/>
        <w:tblW w:w="15304" w:type="dxa"/>
        <w:tblLayout w:type="fixed"/>
        <w:tblLook w:val="04A0" w:firstRow="1" w:lastRow="0" w:firstColumn="1" w:lastColumn="0" w:noHBand="0" w:noVBand="1"/>
      </w:tblPr>
      <w:tblGrid>
        <w:gridCol w:w="2122"/>
        <w:gridCol w:w="992"/>
        <w:gridCol w:w="8"/>
        <w:gridCol w:w="1551"/>
        <w:gridCol w:w="3544"/>
        <w:gridCol w:w="1134"/>
        <w:gridCol w:w="1134"/>
        <w:gridCol w:w="567"/>
        <w:gridCol w:w="992"/>
        <w:gridCol w:w="567"/>
        <w:gridCol w:w="992"/>
        <w:gridCol w:w="567"/>
        <w:gridCol w:w="1134"/>
      </w:tblGrid>
      <w:tr w:rsidR="00B80898" w:rsidRPr="00A4198C" w14:paraId="24864433" w14:textId="77777777" w:rsidTr="00B80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  <w:tblHeader/>
        </w:trPr>
        <w:tc>
          <w:tcPr>
            <w:tcW w:w="3122" w:type="dxa"/>
            <w:gridSpan w:val="3"/>
          </w:tcPr>
          <w:p w14:paraId="77A128D8" w14:textId="77777777" w:rsidR="00B80898" w:rsidRPr="00154DDB" w:rsidRDefault="00B80898" w:rsidP="00B808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52356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INSPECTION DETAILS</w:t>
            </w:r>
          </w:p>
        </w:tc>
        <w:tc>
          <w:tcPr>
            <w:tcW w:w="6229" w:type="dxa"/>
            <w:gridSpan w:val="3"/>
          </w:tcPr>
          <w:p w14:paraId="7CA8D5F5" w14:textId="77777777" w:rsidR="00B80898" w:rsidRPr="00A4198C" w:rsidRDefault="00B80898" w:rsidP="00B808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52356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ACCEPTANCE DETAILS</w:t>
            </w:r>
          </w:p>
        </w:tc>
        <w:tc>
          <w:tcPr>
            <w:tcW w:w="1134" w:type="dxa"/>
            <w:tcBorders>
              <w:bottom w:val="nil"/>
            </w:tcBorders>
            <w:noWrap/>
          </w:tcPr>
          <w:p w14:paraId="742522FE" w14:textId="77777777" w:rsidR="00B80898" w:rsidRDefault="00B80898" w:rsidP="00B808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52356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VERIFICATION</w:t>
            </w:r>
          </w:p>
        </w:tc>
        <w:tc>
          <w:tcPr>
            <w:tcW w:w="1559" w:type="dxa"/>
            <w:gridSpan w:val="2"/>
            <w:noWrap/>
          </w:tcPr>
          <w:p w14:paraId="4FBC6861" w14:textId="77777777" w:rsidR="00B80898" w:rsidRPr="00A4198C" w:rsidRDefault="00B80898" w:rsidP="00B808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APPIA</w:t>
            </w:r>
          </w:p>
        </w:tc>
        <w:tc>
          <w:tcPr>
            <w:tcW w:w="1559" w:type="dxa"/>
            <w:gridSpan w:val="2"/>
            <w:noWrap/>
          </w:tcPr>
          <w:p w14:paraId="09FD1FB1" w14:textId="77777777" w:rsidR="00B80898" w:rsidRPr="00A4198C" w:rsidRDefault="00B80898" w:rsidP="00B808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CLIENT</w:t>
            </w:r>
          </w:p>
        </w:tc>
        <w:tc>
          <w:tcPr>
            <w:tcW w:w="1701" w:type="dxa"/>
            <w:gridSpan w:val="2"/>
            <w:noWrap/>
          </w:tcPr>
          <w:p w14:paraId="4EB58398" w14:textId="77777777" w:rsidR="00B80898" w:rsidRPr="00A4198C" w:rsidRDefault="00B80898" w:rsidP="00B808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OTHER PARTY</w:t>
            </w:r>
          </w:p>
        </w:tc>
      </w:tr>
      <w:tr w:rsidR="00B80898" w:rsidRPr="00A4198C" w14:paraId="655293A7" w14:textId="77777777" w:rsidTr="00B80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  <w:tblHeader/>
        </w:trPr>
        <w:tc>
          <w:tcPr>
            <w:tcW w:w="2122" w:type="dxa"/>
            <w:hideMark/>
          </w:tcPr>
          <w:p w14:paraId="4DF3142B" w14:textId="77777777" w:rsidR="00B80898" w:rsidRPr="00A4198C" w:rsidRDefault="00B80898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ITEM</w:t>
            </w:r>
          </w:p>
        </w:tc>
        <w:tc>
          <w:tcPr>
            <w:tcW w:w="992" w:type="dxa"/>
            <w:noWrap/>
            <w:hideMark/>
          </w:tcPr>
          <w:p w14:paraId="0159A5F1" w14:textId="77777777" w:rsidR="00B80898" w:rsidRPr="00154DDB" w:rsidRDefault="00B80898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154DDB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METHOD</w:t>
            </w:r>
          </w:p>
        </w:tc>
        <w:tc>
          <w:tcPr>
            <w:tcW w:w="1559" w:type="dxa"/>
            <w:gridSpan w:val="2"/>
          </w:tcPr>
          <w:p w14:paraId="673FCCBD" w14:textId="77777777" w:rsidR="00B80898" w:rsidRPr="00A4198C" w:rsidRDefault="00B80898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REFERENCE</w:t>
            </w:r>
          </w:p>
        </w:tc>
        <w:tc>
          <w:tcPr>
            <w:tcW w:w="3544" w:type="dxa"/>
            <w:hideMark/>
          </w:tcPr>
          <w:p w14:paraId="159E65BA" w14:textId="77777777" w:rsidR="00B80898" w:rsidRPr="00A4198C" w:rsidRDefault="00B80898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CRITERIA</w:t>
            </w:r>
          </w:p>
        </w:tc>
        <w:tc>
          <w:tcPr>
            <w:tcW w:w="1134" w:type="dxa"/>
          </w:tcPr>
          <w:p w14:paraId="78B14132" w14:textId="77777777" w:rsidR="00B80898" w:rsidRPr="00A4198C" w:rsidRDefault="00B80898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VALUE</w:t>
            </w:r>
          </w:p>
        </w:tc>
        <w:tc>
          <w:tcPr>
            <w:tcW w:w="1134" w:type="dxa"/>
            <w:tcBorders>
              <w:top w:val="nil"/>
            </w:tcBorders>
            <w:noWrap/>
            <w:hideMark/>
          </w:tcPr>
          <w:p w14:paraId="431F16F2" w14:textId="77777777" w:rsidR="00B80898" w:rsidRPr="00A4198C" w:rsidRDefault="00B80898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RESULT</w:t>
            </w:r>
          </w:p>
        </w:tc>
        <w:tc>
          <w:tcPr>
            <w:tcW w:w="567" w:type="dxa"/>
            <w:noWrap/>
            <w:hideMark/>
          </w:tcPr>
          <w:p w14:paraId="1AC01E74" w14:textId="77777777" w:rsidR="00B80898" w:rsidRPr="00A4198C" w:rsidRDefault="00B80898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KEY</w:t>
            </w:r>
          </w:p>
        </w:tc>
        <w:tc>
          <w:tcPr>
            <w:tcW w:w="992" w:type="dxa"/>
            <w:noWrap/>
            <w:hideMark/>
          </w:tcPr>
          <w:p w14:paraId="575D0821" w14:textId="77777777" w:rsidR="00B80898" w:rsidRPr="00A4198C" w:rsidRDefault="00B80898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SIGN OFF</w:t>
            </w:r>
          </w:p>
        </w:tc>
        <w:tc>
          <w:tcPr>
            <w:tcW w:w="567" w:type="dxa"/>
            <w:noWrap/>
            <w:hideMark/>
          </w:tcPr>
          <w:p w14:paraId="270DB87A" w14:textId="77777777" w:rsidR="00B80898" w:rsidRPr="00A4198C" w:rsidRDefault="00B80898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KEY</w:t>
            </w:r>
          </w:p>
        </w:tc>
        <w:tc>
          <w:tcPr>
            <w:tcW w:w="992" w:type="dxa"/>
            <w:noWrap/>
            <w:hideMark/>
          </w:tcPr>
          <w:p w14:paraId="546AD5AB" w14:textId="77777777" w:rsidR="00B80898" w:rsidRPr="00A4198C" w:rsidRDefault="00B80898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SIGN OFF</w:t>
            </w:r>
          </w:p>
        </w:tc>
        <w:tc>
          <w:tcPr>
            <w:tcW w:w="567" w:type="dxa"/>
            <w:noWrap/>
            <w:hideMark/>
          </w:tcPr>
          <w:p w14:paraId="2193E78D" w14:textId="77777777" w:rsidR="00B80898" w:rsidRPr="00A4198C" w:rsidRDefault="00B80898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KEY</w:t>
            </w:r>
          </w:p>
        </w:tc>
        <w:tc>
          <w:tcPr>
            <w:tcW w:w="1134" w:type="dxa"/>
            <w:noWrap/>
            <w:hideMark/>
          </w:tcPr>
          <w:p w14:paraId="4226CB50" w14:textId="77777777" w:rsidR="00B80898" w:rsidRPr="00A4198C" w:rsidRDefault="00B80898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SIGN OFF</w:t>
            </w:r>
          </w:p>
        </w:tc>
      </w:tr>
      <w:tr w:rsidR="00B80898" w:rsidRPr="006345FB" w14:paraId="1EFB7797" w14:textId="77777777" w:rsidTr="00B80898">
        <w:trPr>
          <w:trHeight w:val="480"/>
        </w:trPr>
        <w:tc>
          <w:tcPr>
            <w:tcW w:w="2122" w:type="dxa"/>
            <w:vMerge w:val="restart"/>
            <w:hideMark/>
          </w:tcPr>
          <w:p w14:paraId="2BF75479" w14:textId="57233714" w:rsidR="00B80898" w:rsidRPr="006345FB" w:rsidRDefault="00B80898" w:rsidP="00B80898">
            <w:pPr>
              <w:pStyle w:val="ListParagraph"/>
              <w:numPr>
                <w:ilvl w:val="1"/>
                <w:numId w:val="5"/>
              </w:numPr>
              <w:ind w:left="306" w:hanging="284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szCs w:val="18"/>
                <w:lang w:eastAsia="en-AU"/>
              </w:rPr>
              <w:t xml:space="preserve">Concrete Pour </w:t>
            </w:r>
          </w:p>
        </w:tc>
        <w:tc>
          <w:tcPr>
            <w:tcW w:w="992" w:type="dxa"/>
            <w:vMerge w:val="restart"/>
            <w:shd w:val="clear" w:color="auto" w:fill="FFCC99"/>
            <w:noWrap/>
            <w:hideMark/>
          </w:tcPr>
          <w:p w14:paraId="4A706186" w14:textId="77777777" w:rsidR="00B80898" w:rsidRPr="006345FB" w:rsidRDefault="00860D1C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314723960"/>
                <w:placeholder>
                  <w:docPart w:val="3A6F9F12DFD34C99BB1F2E24BBC45C7C"/>
                </w:placeholder>
                <w:comboBox>
                  <w:listItem w:value="Choose an item."/>
                  <w:listItem w:displayText="V" w:value="Visual"/>
                  <w:listItem w:displayText="M" w:value="Measurement"/>
                  <w:listItem w:displayText="T" w:value="Testing"/>
                </w:comboBox>
              </w:sdtPr>
              <w:sdtEndPr/>
              <w:sdtContent>
                <w:r w:rsidR="00B80898"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T</w:t>
                </w:r>
              </w:sdtContent>
            </w:sdt>
          </w:p>
        </w:tc>
        <w:tc>
          <w:tcPr>
            <w:tcW w:w="1559" w:type="dxa"/>
            <w:gridSpan w:val="2"/>
          </w:tcPr>
          <w:p w14:paraId="545A3B07" w14:textId="33537C22" w:rsidR="00B80898" w:rsidRPr="006345FB" w:rsidRDefault="00860D1C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szCs w:val="18"/>
                <w:lang w:eastAsia="en-AU"/>
              </w:rPr>
              <w:t>S.D.X10</w:t>
            </w:r>
          </w:p>
        </w:tc>
        <w:tc>
          <w:tcPr>
            <w:tcW w:w="3544" w:type="dxa"/>
          </w:tcPr>
          <w:p w14:paraId="24976438" w14:textId="573735C0" w:rsidR="00B80898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szCs w:val="18"/>
                <w:lang w:eastAsia="en-AU"/>
              </w:rPr>
              <w:t xml:space="preserve">Concrete pour </w:t>
            </w:r>
            <w:r w:rsidR="00860D1C">
              <w:rPr>
                <w:rFonts w:ascii="Calibri" w:eastAsia="Times New Roman" w:hAnsi="Calibri" w:cs="Times New Roman"/>
                <w:szCs w:val="18"/>
                <w:lang w:eastAsia="en-AU"/>
              </w:rPr>
              <w:t>32</w:t>
            </w:r>
            <w:r>
              <w:rPr>
                <w:rFonts w:ascii="Calibri" w:eastAsia="Times New Roman" w:hAnsi="Calibri" w:cs="Times New Roman"/>
                <w:szCs w:val="18"/>
                <w:lang w:eastAsia="en-AU"/>
              </w:rPr>
              <w:t>Mpa 14mm aggregate 80mm slump – 100mm thick, with dowelled expansion joints every 12 meter max centres. Saw cut / tools joints every 1.5 max centres each way</w:t>
            </w:r>
            <w:r w:rsidR="00860D1C">
              <w:rPr>
                <w:rFonts w:ascii="Calibri" w:eastAsia="Times New Roman" w:hAnsi="Calibri" w:cs="Times New Roman"/>
                <w:szCs w:val="18"/>
                <w:lang w:eastAsia="en-AU"/>
              </w:rPr>
              <w:t>.</w:t>
            </w:r>
          </w:p>
          <w:p w14:paraId="7C15EA2D" w14:textId="55AA7B69" w:rsidR="00860D1C" w:rsidRDefault="00860D1C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  <w:p w14:paraId="084D54A6" w14:textId="394156C7" w:rsidR="00860D1C" w:rsidRPr="006345FB" w:rsidRDefault="00860D1C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szCs w:val="18"/>
                <w:lang w:eastAsia="en-AU"/>
              </w:rPr>
              <w:t>No Colour oxide as specified by council inspection team to best match environment and existing local infrastructure</w:t>
            </w:r>
          </w:p>
          <w:p w14:paraId="5EEC88AA" w14:textId="77777777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  <w:p w14:paraId="3343D72C" w14:textId="4775F1B4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  <w:p w14:paraId="4CA27EA9" w14:textId="77777777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  <w:p w14:paraId="10E204C5" w14:textId="77777777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134" w:type="dxa"/>
          </w:tcPr>
          <w:p w14:paraId="49DDB835" w14:textId="5775B5D4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134" w:type="dxa"/>
          </w:tcPr>
          <w:p w14:paraId="59F09D66" w14:textId="77777777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 w:val="restart"/>
            <w:noWrap/>
            <w:hideMark/>
          </w:tcPr>
          <w:p w14:paraId="7ED32B37" w14:textId="77777777" w:rsidR="00B80898" w:rsidRPr="006345FB" w:rsidRDefault="00860D1C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624047998"/>
                <w:placeholder>
                  <w:docPart w:val="4D3412774C2445C9B5FB6F0926455984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EndPr/>
              <w:sdtContent>
                <w:r w:rsidR="00B80898"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W</w:t>
                </w:r>
              </w:sdtContent>
            </w:sdt>
          </w:p>
        </w:tc>
        <w:tc>
          <w:tcPr>
            <w:tcW w:w="992" w:type="dxa"/>
            <w:vMerge w:val="restart"/>
            <w:noWrap/>
            <w:hideMark/>
          </w:tcPr>
          <w:p w14:paraId="062DE308" w14:textId="77777777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 w:val="restart"/>
            <w:noWrap/>
            <w:hideMark/>
          </w:tcPr>
          <w:p w14:paraId="296B5BBC" w14:textId="77777777" w:rsidR="00B80898" w:rsidRPr="006345FB" w:rsidRDefault="00860D1C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910883296"/>
                <w:placeholder>
                  <w:docPart w:val="E2D56D0F56024396A4EADD19FAAD0EF9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EndPr/>
              <w:sdtContent>
                <w:r w:rsidR="00B80898"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S</w:t>
                </w:r>
              </w:sdtContent>
            </w:sdt>
          </w:p>
        </w:tc>
        <w:tc>
          <w:tcPr>
            <w:tcW w:w="992" w:type="dxa"/>
            <w:vMerge w:val="restart"/>
            <w:noWrap/>
            <w:hideMark/>
          </w:tcPr>
          <w:p w14:paraId="16AB0D1F" w14:textId="77777777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vMerge w:val="restart"/>
            <w:noWrap/>
            <w:hideMark/>
          </w:tcPr>
          <w:p w14:paraId="3B231F3A" w14:textId="77777777" w:rsidR="00B80898" w:rsidRPr="006345FB" w:rsidRDefault="00860D1C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1775438511"/>
                <w:placeholder>
                  <w:docPart w:val="C7BCB63D364A4989923B34A5645127CE"/>
                </w:placeholder>
                <w:comboBox>
                  <w:listItem w:value="Choose an item."/>
                  <w:listItem w:displayText="N/A" w:value="N/A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EndPr/>
              <w:sdtContent>
                <w:r w:rsidR="00B80898"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N/A</w:t>
                </w:r>
              </w:sdtContent>
            </w:sdt>
          </w:p>
        </w:tc>
        <w:tc>
          <w:tcPr>
            <w:tcW w:w="1134" w:type="dxa"/>
            <w:vMerge w:val="restart"/>
            <w:noWrap/>
            <w:hideMark/>
          </w:tcPr>
          <w:p w14:paraId="4D71BA0E" w14:textId="77777777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</w:tbl>
    <w:p w14:paraId="536A94D2" w14:textId="77777777" w:rsidR="000C7BD8" w:rsidRDefault="000C7BD8" w:rsidP="00E418A6"/>
    <w:p w14:paraId="3ADC18AD" w14:textId="77777777" w:rsidR="00924B02" w:rsidRDefault="00924B02" w:rsidP="00E418A6"/>
    <w:p w14:paraId="4DD8F25B" w14:textId="3BC6F5AE" w:rsidR="00D806E5" w:rsidRDefault="00D806E5" w:rsidP="00D806E5">
      <w:pPr>
        <w:pStyle w:val="Heading4"/>
        <w:rPr>
          <w:lang w:eastAsia="en-AU"/>
        </w:rPr>
      </w:pPr>
      <w:r>
        <w:rPr>
          <w:lang w:eastAsia="en-AU"/>
        </w:rPr>
        <w:t xml:space="preserve">REINFORCEMENT </w:t>
      </w:r>
    </w:p>
    <w:tbl>
      <w:tblPr>
        <w:tblStyle w:val="TableGrid1"/>
        <w:tblW w:w="15304" w:type="dxa"/>
        <w:tblLayout w:type="fixed"/>
        <w:tblLook w:val="04A0" w:firstRow="1" w:lastRow="0" w:firstColumn="1" w:lastColumn="0" w:noHBand="0" w:noVBand="1"/>
      </w:tblPr>
      <w:tblGrid>
        <w:gridCol w:w="2122"/>
        <w:gridCol w:w="992"/>
        <w:gridCol w:w="8"/>
        <w:gridCol w:w="1551"/>
        <w:gridCol w:w="3544"/>
        <w:gridCol w:w="992"/>
        <w:gridCol w:w="1276"/>
        <w:gridCol w:w="567"/>
        <w:gridCol w:w="992"/>
        <w:gridCol w:w="567"/>
        <w:gridCol w:w="992"/>
        <w:gridCol w:w="567"/>
        <w:gridCol w:w="1134"/>
      </w:tblGrid>
      <w:tr w:rsidR="00D806E5" w:rsidRPr="00A4198C" w14:paraId="6CF3DFC7" w14:textId="77777777" w:rsidTr="00B80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  <w:tblHeader/>
        </w:trPr>
        <w:tc>
          <w:tcPr>
            <w:tcW w:w="3122" w:type="dxa"/>
            <w:gridSpan w:val="3"/>
          </w:tcPr>
          <w:p w14:paraId="0D4139C3" w14:textId="77777777" w:rsidR="00D806E5" w:rsidRPr="00154DDB" w:rsidRDefault="00D806E5" w:rsidP="00B808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52356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INSPECTION DETAILS</w:t>
            </w:r>
          </w:p>
        </w:tc>
        <w:tc>
          <w:tcPr>
            <w:tcW w:w="6087" w:type="dxa"/>
            <w:gridSpan w:val="3"/>
          </w:tcPr>
          <w:p w14:paraId="1A51AF1B" w14:textId="77777777" w:rsidR="00D806E5" w:rsidRPr="00A4198C" w:rsidRDefault="00D806E5" w:rsidP="00B808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52356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ACCEPTANCE DETAILS</w:t>
            </w:r>
          </w:p>
        </w:tc>
        <w:tc>
          <w:tcPr>
            <w:tcW w:w="1276" w:type="dxa"/>
            <w:tcBorders>
              <w:bottom w:val="nil"/>
            </w:tcBorders>
            <w:noWrap/>
          </w:tcPr>
          <w:p w14:paraId="4AB75A4D" w14:textId="77777777" w:rsidR="00D806E5" w:rsidRDefault="00D806E5" w:rsidP="00B808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52356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VERIFICATION</w:t>
            </w:r>
          </w:p>
        </w:tc>
        <w:tc>
          <w:tcPr>
            <w:tcW w:w="1559" w:type="dxa"/>
            <w:gridSpan w:val="2"/>
            <w:noWrap/>
          </w:tcPr>
          <w:p w14:paraId="77101E5A" w14:textId="77777777" w:rsidR="00D806E5" w:rsidRPr="00A4198C" w:rsidRDefault="00D806E5" w:rsidP="00B808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APPIA</w:t>
            </w:r>
          </w:p>
        </w:tc>
        <w:tc>
          <w:tcPr>
            <w:tcW w:w="1559" w:type="dxa"/>
            <w:gridSpan w:val="2"/>
            <w:noWrap/>
          </w:tcPr>
          <w:p w14:paraId="40694F7E" w14:textId="77777777" w:rsidR="00D806E5" w:rsidRPr="00A4198C" w:rsidRDefault="00D806E5" w:rsidP="00B808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CLIENT</w:t>
            </w:r>
          </w:p>
        </w:tc>
        <w:tc>
          <w:tcPr>
            <w:tcW w:w="1701" w:type="dxa"/>
            <w:gridSpan w:val="2"/>
            <w:noWrap/>
          </w:tcPr>
          <w:p w14:paraId="231B64B9" w14:textId="77777777" w:rsidR="00D806E5" w:rsidRPr="00A4198C" w:rsidRDefault="00D806E5" w:rsidP="00B808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OTHER PARTY</w:t>
            </w:r>
          </w:p>
        </w:tc>
      </w:tr>
      <w:tr w:rsidR="00D806E5" w:rsidRPr="00A4198C" w14:paraId="2AFC3504" w14:textId="77777777" w:rsidTr="00B80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  <w:tblHeader/>
        </w:trPr>
        <w:tc>
          <w:tcPr>
            <w:tcW w:w="2122" w:type="dxa"/>
            <w:hideMark/>
          </w:tcPr>
          <w:p w14:paraId="62DCB593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ITEM</w:t>
            </w:r>
          </w:p>
        </w:tc>
        <w:tc>
          <w:tcPr>
            <w:tcW w:w="992" w:type="dxa"/>
            <w:noWrap/>
            <w:hideMark/>
          </w:tcPr>
          <w:p w14:paraId="482EB1FA" w14:textId="77777777" w:rsidR="00D806E5" w:rsidRPr="00154DDB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154DDB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METHOD</w:t>
            </w:r>
          </w:p>
        </w:tc>
        <w:tc>
          <w:tcPr>
            <w:tcW w:w="1559" w:type="dxa"/>
            <w:gridSpan w:val="2"/>
          </w:tcPr>
          <w:p w14:paraId="426E9B09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REFERENCE</w:t>
            </w:r>
          </w:p>
        </w:tc>
        <w:tc>
          <w:tcPr>
            <w:tcW w:w="3544" w:type="dxa"/>
            <w:hideMark/>
          </w:tcPr>
          <w:p w14:paraId="283E9298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CRITERIA</w:t>
            </w:r>
          </w:p>
        </w:tc>
        <w:tc>
          <w:tcPr>
            <w:tcW w:w="992" w:type="dxa"/>
          </w:tcPr>
          <w:p w14:paraId="038AA165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VALUE</w:t>
            </w:r>
          </w:p>
        </w:tc>
        <w:tc>
          <w:tcPr>
            <w:tcW w:w="1276" w:type="dxa"/>
            <w:tcBorders>
              <w:top w:val="nil"/>
            </w:tcBorders>
            <w:noWrap/>
            <w:hideMark/>
          </w:tcPr>
          <w:p w14:paraId="785E60CD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RESULT</w:t>
            </w:r>
          </w:p>
        </w:tc>
        <w:tc>
          <w:tcPr>
            <w:tcW w:w="567" w:type="dxa"/>
            <w:noWrap/>
            <w:hideMark/>
          </w:tcPr>
          <w:p w14:paraId="57B492C1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KEY</w:t>
            </w:r>
          </w:p>
        </w:tc>
        <w:tc>
          <w:tcPr>
            <w:tcW w:w="992" w:type="dxa"/>
            <w:noWrap/>
            <w:hideMark/>
          </w:tcPr>
          <w:p w14:paraId="456EE0BC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SIGN OFF</w:t>
            </w:r>
          </w:p>
        </w:tc>
        <w:tc>
          <w:tcPr>
            <w:tcW w:w="567" w:type="dxa"/>
            <w:noWrap/>
            <w:hideMark/>
          </w:tcPr>
          <w:p w14:paraId="49B07858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KEY</w:t>
            </w:r>
          </w:p>
        </w:tc>
        <w:tc>
          <w:tcPr>
            <w:tcW w:w="992" w:type="dxa"/>
            <w:noWrap/>
            <w:hideMark/>
          </w:tcPr>
          <w:p w14:paraId="12059EF7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SIGN OFF</w:t>
            </w:r>
          </w:p>
        </w:tc>
        <w:tc>
          <w:tcPr>
            <w:tcW w:w="567" w:type="dxa"/>
            <w:noWrap/>
            <w:hideMark/>
          </w:tcPr>
          <w:p w14:paraId="7CB018C8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KEY</w:t>
            </w:r>
          </w:p>
        </w:tc>
        <w:tc>
          <w:tcPr>
            <w:tcW w:w="1134" w:type="dxa"/>
            <w:noWrap/>
            <w:hideMark/>
          </w:tcPr>
          <w:p w14:paraId="0AB3B38F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SIGN OFF</w:t>
            </w:r>
          </w:p>
        </w:tc>
      </w:tr>
      <w:tr w:rsidR="00860D1C" w:rsidRPr="006345FB" w14:paraId="7A978DBC" w14:textId="77777777" w:rsidTr="00B80898">
        <w:trPr>
          <w:trHeight w:val="480"/>
        </w:trPr>
        <w:tc>
          <w:tcPr>
            <w:tcW w:w="2122" w:type="dxa"/>
            <w:hideMark/>
          </w:tcPr>
          <w:p w14:paraId="288A998B" w14:textId="77777777" w:rsidR="00860D1C" w:rsidRPr="00924B02" w:rsidRDefault="00860D1C" w:rsidP="00860D1C">
            <w:pPr>
              <w:numPr>
                <w:ilvl w:val="1"/>
                <w:numId w:val="1"/>
              </w:numPr>
              <w:ind w:left="455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924B02">
              <w:rPr>
                <w:rFonts w:ascii="Calibri" w:eastAsia="Times New Roman" w:hAnsi="Calibri" w:cs="Times New Roman"/>
                <w:szCs w:val="18"/>
                <w:lang w:eastAsia="en-AU"/>
              </w:rPr>
              <w:t>Nominal cover of 50mm unless noted otherwise</w:t>
            </w:r>
          </w:p>
        </w:tc>
        <w:tc>
          <w:tcPr>
            <w:tcW w:w="992" w:type="dxa"/>
            <w:noWrap/>
            <w:hideMark/>
          </w:tcPr>
          <w:p w14:paraId="68314116" w14:textId="77777777" w:rsidR="00860D1C" w:rsidRPr="006345FB" w:rsidRDefault="00860D1C" w:rsidP="00860D1C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1891922471"/>
                <w:placeholder>
                  <w:docPart w:val="C90B38647A474523B36E8173E6C6BAD3"/>
                </w:placeholder>
                <w:comboBox>
                  <w:listItem w:value="Choose an item."/>
                  <w:listItem w:displayText="V" w:value="Visual"/>
                  <w:listItem w:displayText="M" w:value="Measurement"/>
                  <w:listItem w:displayText="T" w:value="Testing"/>
                </w:comboBox>
              </w:sdtPr>
              <w:sdtContent>
                <w:r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V</w:t>
                </w:r>
              </w:sdtContent>
            </w:sdt>
          </w:p>
        </w:tc>
        <w:tc>
          <w:tcPr>
            <w:tcW w:w="1559" w:type="dxa"/>
            <w:gridSpan w:val="2"/>
          </w:tcPr>
          <w:p w14:paraId="449ACFCB" w14:textId="1C84CEBE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DC1032">
              <w:rPr>
                <w:rFonts w:ascii="Calibri" w:eastAsia="Times New Roman" w:hAnsi="Calibri" w:cs="Times New Roman"/>
                <w:szCs w:val="18"/>
                <w:lang w:eastAsia="en-AU"/>
              </w:rPr>
              <w:t>S.D.X10</w:t>
            </w:r>
          </w:p>
        </w:tc>
        <w:tc>
          <w:tcPr>
            <w:tcW w:w="3544" w:type="dxa"/>
          </w:tcPr>
          <w:p w14:paraId="022280AE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E28C3">
              <w:t>Check cover requirements as per IFC drawings &amp; concrete specification document</w:t>
            </w:r>
            <w:r>
              <w:t>.</w:t>
            </w:r>
          </w:p>
        </w:tc>
        <w:tc>
          <w:tcPr>
            <w:tcW w:w="992" w:type="dxa"/>
          </w:tcPr>
          <w:p w14:paraId="00AF5633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Value}"/>
                  </w:textInput>
                </w:ffData>
              </w:fldChar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instrText xml:space="preserve"> FORMTEXT </w:instrText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separate"/>
            </w:r>
            <w:r w:rsidRPr="00A1082D">
              <w:rPr>
                <w:rFonts w:ascii="Calibri" w:eastAsia="Times New Roman" w:hAnsi="Calibri" w:cs="Times New Roman"/>
                <w:noProof/>
                <w:szCs w:val="18"/>
                <w:lang w:eastAsia="en-AU"/>
              </w:rPr>
              <w:t>{Value}</w:t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end"/>
            </w:r>
          </w:p>
        </w:tc>
        <w:tc>
          <w:tcPr>
            <w:tcW w:w="1276" w:type="dxa"/>
          </w:tcPr>
          <w:p w14:paraId="618AA4D7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shd w:val="clear" w:color="auto" w:fill="auto"/>
            <w:noWrap/>
          </w:tcPr>
          <w:p w14:paraId="1EE2B36E" w14:textId="77777777" w:rsidR="00860D1C" w:rsidRPr="006345FB" w:rsidRDefault="00860D1C" w:rsidP="00860D1C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1494877512"/>
                <w:placeholder>
                  <w:docPart w:val="43C34CCFF6434C4CAF979AF1A1BA0010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Content>
                <w:r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S</w:t>
                </w:r>
              </w:sdtContent>
            </w:sdt>
          </w:p>
        </w:tc>
        <w:tc>
          <w:tcPr>
            <w:tcW w:w="992" w:type="dxa"/>
            <w:noWrap/>
          </w:tcPr>
          <w:p w14:paraId="7A0A35D6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noWrap/>
          </w:tcPr>
          <w:p w14:paraId="74C03964" w14:textId="77777777" w:rsidR="00860D1C" w:rsidRPr="006345FB" w:rsidRDefault="00860D1C" w:rsidP="00860D1C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851258286"/>
                <w:placeholder>
                  <w:docPart w:val="AFBD7D37958B446AA50ABB538723DD04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Content>
                <w:r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W</w:t>
                </w:r>
              </w:sdtContent>
            </w:sdt>
          </w:p>
        </w:tc>
        <w:tc>
          <w:tcPr>
            <w:tcW w:w="992" w:type="dxa"/>
            <w:noWrap/>
          </w:tcPr>
          <w:p w14:paraId="0D66ABD7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noWrap/>
            <w:hideMark/>
          </w:tcPr>
          <w:p w14:paraId="36DB09FC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1296670337"/>
                <w:placeholder>
                  <w:docPart w:val="2055EF1CA06B4656BF14E6D70136F849"/>
                </w:placeholder>
                <w:comboBox>
                  <w:listItem w:value="Choose an item."/>
                  <w:listItem w:displayText="N/A" w:value="N/A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Content>
                <w:r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N/A</w:t>
                </w:r>
              </w:sdtContent>
            </w:sdt>
          </w:p>
        </w:tc>
        <w:tc>
          <w:tcPr>
            <w:tcW w:w="1134" w:type="dxa"/>
            <w:noWrap/>
          </w:tcPr>
          <w:p w14:paraId="0C1AC8D7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  <w:tr w:rsidR="00860D1C" w:rsidRPr="006345FB" w14:paraId="695663A3" w14:textId="77777777" w:rsidTr="00B80898">
        <w:trPr>
          <w:trHeight w:val="480"/>
        </w:trPr>
        <w:tc>
          <w:tcPr>
            <w:tcW w:w="2122" w:type="dxa"/>
            <w:hideMark/>
          </w:tcPr>
          <w:p w14:paraId="232556E4" w14:textId="77777777" w:rsidR="00860D1C" w:rsidRPr="00380478" w:rsidRDefault="00860D1C" w:rsidP="00860D1C">
            <w:pPr>
              <w:numPr>
                <w:ilvl w:val="1"/>
                <w:numId w:val="1"/>
              </w:numPr>
              <w:ind w:left="455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924B02">
              <w:rPr>
                <w:rFonts w:ascii="Calibri" w:eastAsia="Times New Roman" w:hAnsi="Calibri" w:cs="Times New Roman"/>
                <w:szCs w:val="18"/>
                <w:lang w:eastAsia="en-AU"/>
              </w:rPr>
              <w:t xml:space="preserve">Size, spacing &amp; location </w:t>
            </w:r>
          </w:p>
        </w:tc>
        <w:tc>
          <w:tcPr>
            <w:tcW w:w="992" w:type="dxa"/>
            <w:noWrap/>
            <w:hideMark/>
          </w:tcPr>
          <w:p w14:paraId="6A832A63" w14:textId="77777777" w:rsidR="00860D1C" w:rsidRPr="006345FB" w:rsidRDefault="00860D1C" w:rsidP="00860D1C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1565249857"/>
                <w:placeholder>
                  <w:docPart w:val="ABE6FC99F6E64C61920B89ED71C84C78"/>
                </w:placeholder>
                <w:comboBox>
                  <w:listItem w:value="Choose an item."/>
                  <w:listItem w:displayText="V" w:value="Visual"/>
                  <w:listItem w:displayText="M" w:value="Measurement"/>
                  <w:listItem w:displayText="T" w:value="Testing"/>
                </w:comboBox>
              </w:sdtPr>
              <w:sdtContent>
                <w:r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V</w:t>
                </w:r>
              </w:sdtContent>
            </w:sdt>
          </w:p>
        </w:tc>
        <w:tc>
          <w:tcPr>
            <w:tcW w:w="1559" w:type="dxa"/>
            <w:gridSpan w:val="2"/>
          </w:tcPr>
          <w:p w14:paraId="44FE15B2" w14:textId="37E1BB35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DC1032">
              <w:rPr>
                <w:rFonts w:ascii="Calibri" w:eastAsia="Times New Roman" w:hAnsi="Calibri" w:cs="Times New Roman"/>
                <w:szCs w:val="18"/>
                <w:lang w:eastAsia="en-AU"/>
              </w:rPr>
              <w:t>S.D.X10</w:t>
            </w:r>
          </w:p>
        </w:tc>
        <w:tc>
          <w:tcPr>
            <w:tcW w:w="3544" w:type="dxa"/>
          </w:tcPr>
          <w:p w14:paraId="62931F8F" w14:textId="48DFFD19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>
              <w:t>SL62 central</w:t>
            </w:r>
          </w:p>
        </w:tc>
        <w:tc>
          <w:tcPr>
            <w:tcW w:w="992" w:type="dxa"/>
          </w:tcPr>
          <w:p w14:paraId="412E9F3E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Value}"/>
                  </w:textInput>
                </w:ffData>
              </w:fldChar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instrText xml:space="preserve"> FORMTEXT </w:instrText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separate"/>
            </w:r>
            <w:r w:rsidRPr="00A1082D">
              <w:rPr>
                <w:rFonts w:ascii="Calibri" w:eastAsia="Times New Roman" w:hAnsi="Calibri" w:cs="Times New Roman"/>
                <w:noProof/>
                <w:szCs w:val="18"/>
                <w:lang w:eastAsia="en-AU"/>
              </w:rPr>
              <w:t>{Value}</w:t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end"/>
            </w:r>
          </w:p>
        </w:tc>
        <w:tc>
          <w:tcPr>
            <w:tcW w:w="1276" w:type="dxa"/>
          </w:tcPr>
          <w:p w14:paraId="349FF5C0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shd w:val="clear" w:color="auto" w:fill="auto"/>
            <w:noWrap/>
          </w:tcPr>
          <w:p w14:paraId="77A393A0" w14:textId="77777777" w:rsidR="00860D1C" w:rsidRPr="006345FB" w:rsidRDefault="00860D1C" w:rsidP="00860D1C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1588608891"/>
                <w:placeholder>
                  <w:docPart w:val="E429A5E870FD4534AD1D7FD32A5EE01B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Content>
                <w:r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S</w:t>
                </w:r>
              </w:sdtContent>
            </w:sdt>
          </w:p>
        </w:tc>
        <w:tc>
          <w:tcPr>
            <w:tcW w:w="992" w:type="dxa"/>
            <w:noWrap/>
          </w:tcPr>
          <w:p w14:paraId="596348E6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noWrap/>
          </w:tcPr>
          <w:p w14:paraId="50F08F6C" w14:textId="77777777" w:rsidR="00860D1C" w:rsidRPr="006345FB" w:rsidRDefault="00860D1C" w:rsidP="00860D1C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569540420"/>
                <w:placeholder>
                  <w:docPart w:val="17A1F262085E458CAE844444E1514496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Content>
                <w:r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W</w:t>
                </w:r>
              </w:sdtContent>
            </w:sdt>
          </w:p>
        </w:tc>
        <w:tc>
          <w:tcPr>
            <w:tcW w:w="992" w:type="dxa"/>
            <w:noWrap/>
          </w:tcPr>
          <w:p w14:paraId="37BB0358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noWrap/>
            <w:hideMark/>
          </w:tcPr>
          <w:p w14:paraId="1C7C0A08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1048443725"/>
                <w:placeholder>
                  <w:docPart w:val="EB8BFC403F8C4D73BE39BB5B6F41A836"/>
                </w:placeholder>
                <w:comboBox>
                  <w:listItem w:value="Choose an item."/>
                  <w:listItem w:displayText="N/A" w:value="N/A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Content>
                <w:r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N/A</w:t>
                </w:r>
              </w:sdtContent>
            </w:sdt>
          </w:p>
        </w:tc>
        <w:tc>
          <w:tcPr>
            <w:tcW w:w="1134" w:type="dxa"/>
            <w:noWrap/>
          </w:tcPr>
          <w:p w14:paraId="5D999E2F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  <w:tr w:rsidR="00860D1C" w:rsidRPr="006345FB" w14:paraId="13C89321" w14:textId="77777777" w:rsidTr="00B80898">
        <w:trPr>
          <w:trHeight w:val="480"/>
        </w:trPr>
        <w:tc>
          <w:tcPr>
            <w:tcW w:w="2122" w:type="dxa"/>
          </w:tcPr>
          <w:p w14:paraId="32395A01" w14:textId="77777777" w:rsidR="00860D1C" w:rsidRPr="00380478" w:rsidRDefault="00860D1C" w:rsidP="00860D1C">
            <w:pPr>
              <w:numPr>
                <w:ilvl w:val="1"/>
                <w:numId w:val="1"/>
              </w:numPr>
              <w:ind w:left="455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924B02">
              <w:rPr>
                <w:rFonts w:ascii="Calibri" w:eastAsia="Times New Roman" w:hAnsi="Calibri" w:cs="Times New Roman"/>
                <w:szCs w:val="18"/>
                <w:lang w:eastAsia="en-AU"/>
              </w:rPr>
              <w:t>Rigidity</w:t>
            </w:r>
          </w:p>
        </w:tc>
        <w:tc>
          <w:tcPr>
            <w:tcW w:w="992" w:type="dxa"/>
            <w:noWrap/>
          </w:tcPr>
          <w:p w14:paraId="5D3EA085" w14:textId="77777777" w:rsidR="00860D1C" w:rsidRPr="006345FB" w:rsidRDefault="00860D1C" w:rsidP="00860D1C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559" w:type="dxa"/>
            <w:gridSpan w:val="2"/>
          </w:tcPr>
          <w:p w14:paraId="25813D82" w14:textId="132AC67B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DC1032">
              <w:rPr>
                <w:rFonts w:ascii="Calibri" w:eastAsia="Times New Roman" w:hAnsi="Calibri" w:cs="Times New Roman"/>
                <w:szCs w:val="18"/>
                <w:lang w:eastAsia="en-AU"/>
              </w:rPr>
              <w:t>S.D.X10</w:t>
            </w:r>
          </w:p>
        </w:tc>
        <w:tc>
          <w:tcPr>
            <w:tcW w:w="3544" w:type="dxa"/>
          </w:tcPr>
          <w:p w14:paraId="6A2166C3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E28C3">
              <w:t xml:space="preserve">Reinforcement </w:t>
            </w:r>
            <w:r>
              <w:t xml:space="preserve">is </w:t>
            </w:r>
            <w:r w:rsidRPr="006E28C3">
              <w:t>adequately tied to prevent movement during pouring.</w:t>
            </w:r>
            <w:r>
              <w:t xml:space="preserve"> </w:t>
            </w:r>
            <w:r w:rsidRPr="006E28C3">
              <w:t>Fixing to be as per</w:t>
            </w:r>
            <w:r>
              <w:t xml:space="preserve"> standard.</w:t>
            </w:r>
          </w:p>
        </w:tc>
        <w:tc>
          <w:tcPr>
            <w:tcW w:w="992" w:type="dxa"/>
          </w:tcPr>
          <w:p w14:paraId="1E702C12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Value}"/>
                  </w:textInput>
                </w:ffData>
              </w:fldChar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instrText xml:space="preserve"> FORMTEXT </w:instrText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separate"/>
            </w:r>
            <w:r w:rsidRPr="00A1082D">
              <w:rPr>
                <w:rFonts w:ascii="Calibri" w:eastAsia="Times New Roman" w:hAnsi="Calibri" w:cs="Times New Roman"/>
                <w:noProof/>
                <w:szCs w:val="18"/>
                <w:lang w:eastAsia="en-AU"/>
              </w:rPr>
              <w:t>{Value}</w:t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end"/>
            </w:r>
          </w:p>
        </w:tc>
        <w:tc>
          <w:tcPr>
            <w:tcW w:w="1276" w:type="dxa"/>
          </w:tcPr>
          <w:p w14:paraId="50577139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shd w:val="clear" w:color="auto" w:fill="auto"/>
            <w:noWrap/>
          </w:tcPr>
          <w:p w14:paraId="459F8ADF" w14:textId="77777777" w:rsidR="00860D1C" w:rsidRPr="006345FB" w:rsidRDefault="00860D1C" w:rsidP="00860D1C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1979216989"/>
                <w:placeholder>
                  <w:docPart w:val="2EF4D97284E94616AEB35EE05F9727B2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Content>
                <w:r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S</w:t>
                </w:r>
              </w:sdtContent>
            </w:sdt>
          </w:p>
        </w:tc>
        <w:tc>
          <w:tcPr>
            <w:tcW w:w="992" w:type="dxa"/>
            <w:noWrap/>
          </w:tcPr>
          <w:p w14:paraId="149F6DD2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noWrap/>
          </w:tcPr>
          <w:p w14:paraId="4344DED7" w14:textId="77777777" w:rsidR="00860D1C" w:rsidRPr="006345FB" w:rsidRDefault="00860D1C" w:rsidP="00860D1C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1209538124"/>
                <w:placeholder>
                  <w:docPart w:val="E5B2D650574048A29C238FEF87620113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Content>
                <w:r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W</w:t>
                </w:r>
              </w:sdtContent>
            </w:sdt>
          </w:p>
        </w:tc>
        <w:tc>
          <w:tcPr>
            <w:tcW w:w="992" w:type="dxa"/>
            <w:noWrap/>
          </w:tcPr>
          <w:p w14:paraId="4425B7DF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noWrap/>
          </w:tcPr>
          <w:p w14:paraId="760BB0B6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1615280330"/>
                <w:placeholder>
                  <w:docPart w:val="12E25126C39E430F825499BBEDC0E69E"/>
                </w:placeholder>
                <w:comboBox>
                  <w:listItem w:value="Choose an item."/>
                  <w:listItem w:displayText="N/A" w:value="N/A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Content>
                <w:r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N/A</w:t>
                </w:r>
              </w:sdtContent>
            </w:sdt>
          </w:p>
        </w:tc>
        <w:tc>
          <w:tcPr>
            <w:tcW w:w="1134" w:type="dxa"/>
            <w:noWrap/>
          </w:tcPr>
          <w:p w14:paraId="398739FE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  <w:tr w:rsidR="00860D1C" w:rsidRPr="006345FB" w14:paraId="53A34E1E" w14:textId="77777777" w:rsidTr="00B80898">
        <w:trPr>
          <w:trHeight w:val="999"/>
        </w:trPr>
        <w:tc>
          <w:tcPr>
            <w:tcW w:w="2122" w:type="dxa"/>
          </w:tcPr>
          <w:p w14:paraId="10C101E7" w14:textId="1BB94BB6" w:rsidR="00860D1C" w:rsidRPr="00380478" w:rsidRDefault="00860D1C" w:rsidP="00860D1C">
            <w:pPr>
              <w:numPr>
                <w:ilvl w:val="1"/>
                <w:numId w:val="1"/>
              </w:numPr>
              <w:ind w:left="455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924B02">
              <w:rPr>
                <w:rFonts w:ascii="Calibri" w:eastAsia="Times New Roman" w:hAnsi="Calibri" w:cs="Times New Roman"/>
                <w:szCs w:val="18"/>
                <w:lang w:eastAsia="en-AU"/>
              </w:rPr>
              <w:lastRenderedPageBreak/>
              <w:t>Visual check</w:t>
            </w:r>
          </w:p>
        </w:tc>
        <w:tc>
          <w:tcPr>
            <w:tcW w:w="992" w:type="dxa"/>
            <w:noWrap/>
          </w:tcPr>
          <w:p w14:paraId="5772B523" w14:textId="77777777" w:rsidR="00860D1C" w:rsidRPr="006345FB" w:rsidRDefault="00860D1C" w:rsidP="00860D1C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559" w:type="dxa"/>
            <w:gridSpan w:val="2"/>
          </w:tcPr>
          <w:p w14:paraId="669BDEB9" w14:textId="714E2E40" w:rsidR="00860D1C" w:rsidRPr="00B80898" w:rsidRDefault="00860D1C" w:rsidP="00860D1C">
            <w:pPr>
              <w:rPr>
                <w:rFonts w:ascii="Calibri" w:eastAsia="Times New Roman" w:hAnsi="Calibri" w:cs="Times New Roman"/>
                <w:b/>
                <w:bCs/>
                <w:szCs w:val="18"/>
                <w:lang w:eastAsia="en-AU"/>
              </w:rPr>
            </w:pPr>
            <w:r w:rsidRPr="00DC1032">
              <w:rPr>
                <w:rFonts w:ascii="Calibri" w:eastAsia="Times New Roman" w:hAnsi="Calibri" w:cs="Times New Roman"/>
                <w:szCs w:val="18"/>
                <w:lang w:eastAsia="en-AU"/>
              </w:rPr>
              <w:t>S.D.X10</w:t>
            </w:r>
          </w:p>
        </w:tc>
        <w:tc>
          <w:tcPr>
            <w:tcW w:w="3544" w:type="dxa"/>
          </w:tcPr>
          <w:p w14:paraId="45BCBDD2" w14:textId="0E2A1DF7" w:rsidR="00860D1C" w:rsidRPr="00380478" w:rsidRDefault="00860D1C" w:rsidP="00860D1C">
            <w:r w:rsidRPr="006E28C3">
              <w:t>Reinforcement as per IFC drawings</w:t>
            </w:r>
          </w:p>
        </w:tc>
        <w:tc>
          <w:tcPr>
            <w:tcW w:w="992" w:type="dxa"/>
          </w:tcPr>
          <w:p w14:paraId="2C331A17" w14:textId="372C9E66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Value}"/>
                  </w:textInput>
                </w:ffData>
              </w:fldChar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instrText xml:space="preserve"> FORMTEXT </w:instrText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separate"/>
            </w:r>
            <w:r w:rsidRPr="00A1082D">
              <w:rPr>
                <w:rFonts w:ascii="Calibri" w:eastAsia="Times New Roman" w:hAnsi="Calibri" w:cs="Times New Roman"/>
                <w:noProof/>
                <w:szCs w:val="18"/>
                <w:lang w:eastAsia="en-AU"/>
              </w:rPr>
              <w:t>{Value}</w:t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end"/>
            </w:r>
          </w:p>
        </w:tc>
        <w:tc>
          <w:tcPr>
            <w:tcW w:w="1276" w:type="dxa"/>
          </w:tcPr>
          <w:p w14:paraId="3F7CAE03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shd w:val="clear" w:color="auto" w:fill="auto"/>
            <w:noWrap/>
          </w:tcPr>
          <w:p w14:paraId="2D2C71C6" w14:textId="00B0C112" w:rsidR="00860D1C" w:rsidRPr="006345FB" w:rsidRDefault="00860D1C" w:rsidP="00860D1C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1897664643"/>
                <w:placeholder>
                  <w:docPart w:val="258B57FB249E4BBC996CCAF904F71F55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Content>
                <w:r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S</w:t>
                </w:r>
              </w:sdtContent>
            </w:sdt>
          </w:p>
        </w:tc>
        <w:tc>
          <w:tcPr>
            <w:tcW w:w="992" w:type="dxa"/>
            <w:noWrap/>
          </w:tcPr>
          <w:p w14:paraId="1D1573C0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noWrap/>
          </w:tcPr>
          <w:p w14:paraId="5B0656C7" w14:textId="0E5C3E74" w:rsidR="00860D1C" w:rsidRPr="006345FB" w:rsidRDefault="00860D1C" w:rsidP="00860D1C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21915948"/>
                <w:placeholder>
                  <w:docPart w:val="3223285E8AA9465ABAD7116712B3F7CD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Content>
                <w:r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W</w:t>
                </w:r>
              </w:sdtContent>
            </w:sdt>
          </w:p>
        </w:tc>
        <w:tc>
          <w:tcPr>
            <w:tcW w:w="992" w:type="dxa"/>
            <w:noWrap/>
          </w:tcPr>
          <w:p w14:paraId="1D3BFBD1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noWrap/>
          </w:tcPr>
          <w:p w14:paraId="21384D81" w14:textId="15F5AAFE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1095318464"/>
                <w:placeholder>
                  <w:docPart w:val="E850F63F64CB40E28FBB47DF58671B5C"/>
                </w:placeholder>
                <w:comboBox>
                  <w:listItem w:value="Choose an item."/>
                  <w:listItem w:displayText="N/A" w:value="N/A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Content>
                <w:r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N/A</w:t>
                </w:r>
              </w:sdtContent>
            </w:sdt>
          </w:p>
        </w:tc>
        <w:tc>
          <w:tcPr>
            <w:tcW w:w="1134" w:type="dxa"/>
            <w:noWrap/>
          </w:tcPr>
          <w:p w14:paraId="080219C5" w14:textId="77777777" w:rsidR="00860D1C" w:rsidRPr="006345FB" w:rsidRDefault="00860D1C" w:rsidP="00860D1C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  <w:tr w:rsidR="00B80898" w:rsidRPr="006345FB" w14:paraId="735BEE75" w14:textId="77777777" w:rsidTr="00B80898">
        <w:trPr>
          <w:trHeight w:val="480"/>
        </w:trPr>
        <w:tc>
          <w:tcPr>
            <w:tcW w:w="2122" w:type="dxa"/>
          </w:tcPr>
          <w:p w14:paraId="3AF8AD8A" w14:textId="204F47A8" w:rsidR="00B80898" w:rsidRPr="00380478" w:rsidRDefault="00B80898" w:rsidP="00B80898">
            <w:pPr>
              <w:numPr>
                <w:ilvl w:val="1"/>
                <w:numId w:val="1"/>
              </w:numPr>
              <w:ind w:left="455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noWrap/>
          </w:tcPr>
          <w:p w14:paraId="71265C66" w14:textId="77777777" w:rsidR="00B80898" w:rsidRPr="006345FB" w:rsidRDefault="00B80898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559" w:type="dxa"/>
            <w:gridSpan w:val="2"/>
          </w:tcPr>
          <w:p w14:paraId="67B3AA04" w14:textId="755D88A0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3544" w:type="dxa"/>
          </w:tcPr>
          <w:p w14:paraId="728E4A1F" w14:textId="462E32BE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</w:tcPr>
          <w:p w14:paraId="57BE6BF7" w14:textId="2244D864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276" w:type="dxa"/>
          </w:tcPr>
          <w:p w14:paraId="3F40C15E" w14:textId="77777777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shd w:val="clear" w:color="auto" w:fill="auto"/>
            <w:noWrap/>
          </w:tcPr>
          <w:p w14:paraId="3246F66F" w14:textId="253EA590" w:rsidR="00B80898" w:rsidRPr="006345FB" w:rsidRDefault="00B80898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noWrap/>
          </w:tcPr>
          <w:p w14:paraId="6768DE82" w14:textId="77777777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noWrap/>
          </w:tcPr>
          <w:p w14:paraId="3D2D076E" w14:textId="119BE8CC" w:rsidR="00B80898" w:rsidRPr="006345FB" w:rsidRDefault="00B80898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noWrap/>
          </w:tcPr>
          <w:p w14:paraId="0382D783" w14:textId="77777777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noWrap/>
          </w:tcPr>
          <w:p w14:paraId="4D927A2E" w14:textId="248EB3FE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134" w:type="dxa"/>
            <w:noWrap/>
          </w:tcPr>
          <w:p w14:paraId="07661C64" w14:textId="77777777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  <w:tr w:rsidR="00B80898" w:rsidRPr="006345FB" w14:paraId="57C8EC77" w14:textId="77777777" w:rsidTr="00B80898">
        <w:trPr>
          <w:trHeight w:val="480"/>
        </w:trPr>
        <w:tc>
          <w:tcPr>
            <w:tcW w:w="2122" w:type="dxa"/>
          </w:tcPr>
          <w:p w14:paraId="28D7FF4F" w14:textId="66ED5842" w:rsidR="00B80898" w:rsidRPr="00380478" w:rsidRDefault="00B80898" w:rsidP="00B80898">
            <w:pPr>
              <w:numPr>
                <w:ilvl w:val="1"/>
                <w:numId w:val="1"/>
              </w:numPr>
              <w:ind w:left="455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noWrap/>
          </w:tcPr>
          <w:p w14:paraId="016A3678" w14:textId="77777777" w:rsidR="00B80898" w:rsidRPr="006345FB" w:rsidRDefault="00B80898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559" w:type="dxa"/>
            <w:gridSpan w:val="2"/>
          </w:tcPr>
          <w:p w14:paraId="62B858FB" w14:textId="573639C5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3544" w:type="dxa"/>
          </w:tcPr>
          <w:p w14:paraId="553A88A6" w14:textId="14965952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</w:tcPr>
          <w:p w14:paraId="41992A16" w14:textId="11D43232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276" w:type="dxa"/>
          </w:tcPr>
          <w:p w14:paraId="2BF06968" w14:textId="77777777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shd w:val="clear" w:color="auto" w:fill="auto"/>
            <w:noWrap/>
          </w:tcPr>
          <w:p w14:paraId="41088556" w14:textId="4FEEA8F2" w:rsidR="00B80898" w:rsidRPr="006345FB" w:rsidRDefault="00B80898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noWrap/>
          </w:tcPr>
          <w:p w14:paraId="7EF003D0" w14:textId="77777777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shd w:val="clear" w:color="auto" w:fill="FF9999"/>
            <w:noWrap/>
          </w:tcPr>
          <w:p w14:paraId="58CF3F04" w14:textId="7684639E" w:rsidR="00B80898" w:rsidRPr="006345FB" w:rsidRDefault="00B80898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noWrap/>
          </w:tcPr>
          <w:p w14:paraId="21B1716B" w14:textId="77777777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noWrap/>
          </w:tcPr>
          <w:p w14:paraId="2F58DE1A" w14:textId="1C7CB04E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134" w:type="dxa"/>
            <w:noWrap/>
          </w:tcPr>
          <w:p w14:paraId="7F4D692D" w14:textId="77777777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  <w:tr w:rsidR="00B80898" w:rsidRPr="006345FB" w14:paraId="6B0779E2" w14:textId="77777777" w:rsidTr="00B80898">
        <w:trPr>
          <w:trHeight w:val="480"/>
        </w:trPr>
        <w:tc>
          <w:tcPr>
            <w:tcW w:w="2122" w:type="dxa"/>
          </w:tcPr>
          <w:p w14:paraId="52247AA7" w14:textId="1A542454" w:rsidR="00B80898" w:rsidRPr="00924B02" w:rsidRDefault="00B80898" w:rsidP="00B80898">
            <w:pPr>
              <w:numPr>
                <w:ilvl w:val="1"/>
                <w:numId w:val="1"/>
              </w:numPr>
              <w:ind w:left="455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noWrap/>
          </w:tcPr>
          <w:p w14:paraId="5C82484F" w14:textId="77777777" w:rsidR="00B80898" w:rsidRPr="006345FB" w:rsidRDefault="00B80898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559" w:type="dxa"/>
            <w:gridSpan w:val="2"/>
          </w:tcPr>
          <w:p w14:paraId="0D1CF145" w14:textId="4BA88070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3544" w:type="dxa"/>
          </w:tcPr>
          <w:p w14:paraId="5512F325" w14:textId="300BB195" w:rsidR="00B80898" w:rsidRPr="004225B0" w:rsidRDefault="00B80898" w:rsidP="00B80898">
            <w:pPr>
              <w:tabs>
                <w:tab w:val="left" w:pos="3160"/>
              </w:tabs>
              <w:spacing w:line="360" w:lineRule="auto"/>
            </w:pPr>
          </w:p>
        </w:tc>
        <w:tc>
          <w:tcPr>
            <w:tcW w:w="992" w:type="dxa"/>
          </w:tcPr>
          <w:p w14:paraId="5306A935" w14:textId="66A3AC09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276" w:type="dxa"/>
          </w:tcPr>
          <w:p w14:paraId="41963D21" w14:textId="77777777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shd w:val="clear" w:color="auto" w:fill="auto"/>
            <w:noWrap/>
          </w:tcPr>
          <w:p w14:paraId="3BB403E3" w14:textId="0001F86A" w:rsidR="00B80898" w:rsidRPr="006345FB" w:rsidRDefault="00B80898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noWrap/>
          </w:tcPr>
          <w:p w14:paraId="040600B2" w14:textId="77777777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noWrap/>
          </w:tcPr>
          <w:p w14:paraId="75556F59" w14:textId="54E56935" w:rsidR="00B80898" w:rsidRPr="006345FB" w:rsidRDefault="00B80898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noWrap/>
          </w:tcPr>
          <w:p w14:paraId="699D9C7F" w14:textId="77777777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noWrap/>
          </w:tcPr>
          <w:p w14:paraId="5E899504" w14:textId="03AE6856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134" w:type="dxa"/>
            <w:noWrap/>
          </w:tcPr>
          <w:p w14:paraId="5F26B555" w14:textId="77777777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  <w:tr w:rsidR="00B80898" w:rsidRPr="006345FB" w14:paraId="784E6595" w14:textId="77777777" w:rsidTr="00B80898">
        <w:trPr>
          <w:trHeight w:val="480"/>
        </w:trPr>
        <w:tc>
          <w:tcPr>
            <w:tcW w:w="2122" w:type="dxa"/>
          </w:tcPr>
          <w:p w14:paraId="18DBC48C" w14:textId="282D1B23" w:rsidR="00B80898" w:rsidRPr="00380478" w:rsidRDefault="00B80898" w:rsidP="00B80898">
            <w:pPr>
              <w:numPr>
                <w:ilvl w:val="1"/>
                <w:numId w:val="1"/>
              </w:numPr>
              <w:ind w:left="455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noWrap/>
          </w:tcPr>
          <w:p w14:paraId="420FE2A3" w14:textId="77777777" w:rsidR="00B80898" w:rsidRPr="006345FB" w:rsidRDefault="00B80898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559" w:type="dxa"/>
            <w:gridSpan w:val="2"/>
          </w:tcPr>
          <w:p w14:paraId="76764E65" w14:textId="77777777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3544" w:type="dxa"/>
          </w:tcPr>
          <w:p w14:paraId="33AA67F6" w14:textId="0EF355BE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</w:tcPr>
          <w:p w14:paraId="2B63182B" w14:textId="545D00C5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276" w:type="dxa"/>
          </w:tcPr>
          <w:p w14:paraId="13A2EE42" w14:textId="77777777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shd w:val="clear" w:color="auto" w:fill="auto"/>
            <w:noWrap/>
          </w:tcPr>
          <w:p w14:paraId="6C9B1C23" w14:textId="2D37E51B" w:rsidR="00B80898" w:rsidRPr="006345FB" w:rsidRDefault="00B80898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noWrap/>
          </w:tcPr>
          <w:p w14:paraId="15935378" w14:textId="77777777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shd w:val="clear" w:color="auto" w:fill="FF9999"/>
            <w:noWrap/>
          </w:tcPr>
          <w:p w14:paraId="4FF5D3AC" w14:textId="5BB4413F" w:rsidR="00B80898" w:rsidRPr="006345FB" w:rsidRDefault="00B80898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992" w:type="dxa"/>
            <w:noWrap/>
          </w:tcPr>
          <w:p w14:paraId="24C6465A" w14:textId="77777777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noWrap/>
          </w:tcPr>
          <w:p w14:paraId="6585AE81" w14:textId="2902639D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1134" w:type="dxa"/>
            <w:noWrap/>
          </w:tcPr>
          <w:p w14:paraId="54847376" w14:textId="77777777" w:rsidR="00B80898" w:rsidRPr="006345FB" w:rsidRDefault="00B80898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</w:tbl>
    <w:p w14:paraId="04B80537" w14:textId="51065D30" w:rsidR="00D806E5" w:rsidRDefault="00D806E5" w:rsidP="00D806E5">
      <w:pPr>
        <w:pStyle w:val="Heading4"/>
        <w:rPr>
          <w:lang w:eastAsia="en-AU"/>
        </w:rPr>
      </w:pPr>
      <w:r>
        <w:rPr>
          <w:lang w:eastAsia="en-AU"/>
        </w:rPr>
        <w:t>Concrete properties</w:t>
      </w:r>
    </w:p>
    <w:tbl>
      <w:tblPr>
        <w:tblStyle w:val="TableGrid"/>
        <w:tblW w:w="14596" w:type="dxa"/>
        <w:tblLayout w:type="fixed"/>
        <w:tblLook w:val="04A0" w:firstRow="1" w:lastRow="0" w:firstColumn="1" w:lastColumn="0" w:noHBand="0" w:noVBand="1"/>
      </w:tblPr>
      <w:tblGrid>
        <w:gridCol w:w="2432"/>
        <w:gridCol w:w="2433"/>
        <w:gridCol w:w="1367"/>
        <w:gridCol w:w="1066"/>
        <w:gridCol w:w="68"/>
        <w:gridCol w:w="2364"/>
        <w:gridCol w:w="2433"/>
        <w:gridCol w:w="2433"/>
      </w:tblGrid>
      <w:tr w:rsidR="00D806E5" w:rsidRPr="00F958B1" w14:paraId="0F038880" w14:textId="77777777" w:rsidTr="00B80898">
        <w:trPr>
          <w:trHeight w:val="274"/>
        </w:trPr>
        <w:tc>
          <w:tcPr>
            <w:tcW w:w="14596" w:type="dxa"/>
            <w:gridSpan w:val="8"/>
            <w:shd w:val="clear" w:color="auto" w:fill="E2DA03" w:themeFill="background2" w:themeFillShade="E6"/>
            <w:vAlign w:val="center"/>
          </w:tcPr>
          <w:p w14:paraId="25CEF115" w14:textId="77777777" w:rsidR="00D806E5" w:rsidRPr="00F958B1" w:rsidRDefault="00D806E5" w:rsidP="00B80898">
            <w:r w:rsidRPr="00877613">
              <w:rPr>
                <w:b/>
                <w:bCs/>
              </w:rPr>
              <w:t>CONCRETE PROPERTIE</w:t>
            </w:r>
            <w:r w:rsidRPr="00F958B1">
              <w:t>s</w:t>
            </w:r>
          </w:p>
        </w:tc>
      </w:tr>
      <w:tr w:rsidR="00D806E5" w:rsidRPr="006E28C3" w14:paraId="1F181F33" w14:textId="77777777" w:rsidTr="00B80898">
        <w:trPr>
          <w:trHeight w:val="340"/>
        </w:trPr>
        <w:tc>
          <w:tcPr>
            <w:tcW w:w="7366" w:type="dxa"/>
            <w:gridSpan w:val="5"/>
            <w:vAlign w:val="center"/>
          </w:tcPr>
          <w:p w14:paraId="1598501F" w14:textId="77777777" w:rsidR="00D806E5" w:rsidRPr="006E28C3" w:rsidRDefault="00D806E5" w:rsidP="00B80898">
            <w:r w:rsidRPr="006E28C3">
              <w:t>Concrete mix:</w:t>
            </w:r>
            <w:r>
              <w:t xml:space="preserve"> </w:t>
            </w:r>
          </w:p>
        </w:tc>
        <w:tc>
          <w:tcPr>
            <w:tcW w:w="7230" w:type="dxa"/>
            <w:gridSpan w:val="3"/>
            <w:vAlign w:val="center"/>
          </w:tcPr>
          <w:p w14:paraId="0F4682E4" w14:textId="77777777" w:rsidR="00D806E5" w:rsidRPr="006E28C3" w:rsidRDefault="00D806E5" w:rsidP="00B80898">
            <w:r w:rsidRPr="006E28C3">
              <w:t>Supplier:</w:t>
            </w:r>
            <w:r>
              <w:t xml:space="preserve"> </w:t>
            </w:r>
          </w:p>
        </w:tc>
      </w:tr>
      <w:tr w:rsidR="00D806E5" w:rsidRPr="006E28C3" w14:paraId="245977DB" w14:textId="77777777" w:rsidTr="00B80898">
        <w:trPr>
          <w:trHeight w:val="362"/>
        </w:trPr>
        <w:tc>
          <w:tcPr>
            <w:tcW w:w="6232" w:type="dxa"/>
            <w:gridSpan w:val="3"/>
            <w:vAlign w:val="center"/>
          </w:tcPr>
          <w:p w14:paraId="7B71AE1B" w14:textId="77777777" w:rsidR="00D806E5" w:rsidRPr="006E28C3" w:rsidRDefault="00D806E5" w:rsidP="00B80898">
            <w:r w:rsidRPr="006E28C3">
              <w:t>Testing required to AS1379.</w:t>
            </w:r>
            <w:sdt>
              <w:sdtPr>
                <w:id w:val="-1633547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Pr="006E28C3">
              <w:t>YES</w:t>
            </w:r>
            <w:r>
              <w:tab/>
            </w:r>
            <w:r>
              <w:tab/>
            </w:r>
            <w:sdt>
              <w:sdtPr>
                <w:id w:val="-1999566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Pr="006E28C3">
              <w:t>NO</w:t>
            </w:r>
            <w:r>
              <w:tab/>
            </w:r>
            <w:r>
              <w:tab/>
            </w:r>
            <w:sdt>
              <w:sdtPr>
                <w:id w:val="863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Pr="006E28C3">
              <w:t>N/A</w:t>
            </w:r>
          </w:p>
        </w:tc>
        <w:tc>
          <w:tcPr>
            <w:tcW w:w="8364" w:type="dxa"/>
            <w:gridSpan w:val="5"/>
            <w:vAlign w:val="center"/>
          </w:tcPr>
          <w:p w14:paraId="5331460E" w14:textId="77777777" w:rsidR="00D806E5" w:rsidRPr="006E28C3" w:rsidRDefault="00D806E5" w:rsidP="00B80898">
            <w:r w:rsidRPr="006E28C3">
              <w:t xml:space="preserve">Concrete specification document: </w:t>
            </w:r>
          </w:p>
        </w:tc>
      </w:tr>
      <w:tr w:rsidR="00D806E5" w:rsidRPr="006E28C3" w14:paraId="7BAD3A18" w14:textId="77777777" w:rsidTr="00B80898">
        <w:trPr>
          <w:trHeight w:val="340"/>
        </w:trPr>
        <w:tc>
          <w:tcPr>
            <w:tcW w:w="4865" w:type="dxa"/>
            <w:gridSpan w:val="2"/>
            <w:tcBorders>
              <w:bottom w:val="single" w:sz="4" w:space="0" w:color="0C044C" w:themeColor="text1"/>
            </w:tcBorders>
            <w:vAlign w:val="center"/>
          </w:tcPr>
          <w:p w14:paraId="1757CE33" w14:textId="77777777" w:rsidR="00D806E5" w:rsidRPr="006E28C3" w:rsidRDefault="00D806E5" w:rsidP="00B80898">
            <w:r w:rsidRPr="006E28C3">
              <w:t>Mix Design Approved: ES</w:t>
            </w:r>
            <w:r>
              <w:tab/>
            </w:r>
            <w:sdt>
              <w:sdtPr>
                <w:id w:val="-1444839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Pr="006E28C3">
              <w:t>NO</w:t>
            </w:r>
            <w:r>
              <w:tab/>
            </w:r>
            <w:sdt>
              <w:sdtPr>
                <w:id w:val="1942643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Pr="006E28C3">
              <w:t xml:space="preserve">N/A </w:t>
            </w:r>
          </w:p>
        </w:tc>
        <w:tc>
          <w:tcPr>
            <w:tcW w:w="4865" w:type="dxa"/>
            <w:gridSpan w:val="4"/>
            <w:tcBorders>
              <w:bottom w:val="single" w:sz="4" w:space="0" w:color="0C044C" w:themeColor="text1"/>
            </w:tcBorders>
            <w:vAlign w:val="center"/>
          </w:tcPr>
          <w:p w14:paraId="1E8E3280" w14:textId="77777777" w:rsidR="00D806E5" w:rsidRPr="006E28C3" w:rsidRDefault="00D806E5" w:rsidP="00B80898">
            <w:r w:rsidRPr="006E28C3">
              <w:t xml:space="preserve">Approved By: </w:t>
            </w:r>
          </w:p>
        </w:tc>
        <w:tc>
          <w:tcPr>
            <w:tcW w:w="4866" w:type="dxa"/>
            <w:gridSpan w:val="2"/>
            <w:tcBorders>
              <w:bottom w:val="single" w:sz="4" w:space="0" w:color="0C044C" w:themeColor="text1"/>
            </w:tcBorders>
            <w:vAlign w:val="center"/>
          </w:tcPr>
          <w:p w14:paraId="50342646" w14:textId="77777777" w:rsidR="00D806E5" w:rsidRPr="006E28C3" w:rsidRDefault="00D806E5" w:rsidP="00B80898">
            <w:r w:rsidRPr="006E28C3">
              <w:t>Date:</w:t>
            </w:r>
            <w:r>
              <w:t xml:space="preserve"> </w:t>
            </w:r>
          </w:p>
        </w:tc>
      </w:tr>
      <w:tr w:rsidR="00D806E5" w:rsidRPr="006E28C3" w14:paraId="202A4FC4" w14:textId="77777777" w:rsidTr="00B80898">
        <w:trPr>
          <w:trHeight w:val="340"/>
        </w:trPr>
        <w:tc>
          <w:tcPr>
            <w:tcW w:w="243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3F9AB5C9" w14:textId="77777777" w:rsidR="00D806E5" w:rsidRPr="006E28C3" w:rsidRDefault="00D806E5" w:rsidP="00B80898">
            <w:r w:rsidRPr="006E28C3">
              <w:t>Method of Pour</w:t>
            </w:r>
            <w:r>
              <w:t>: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3CBEA8" w14:textId="77777777" w:rsidR="00D806E5" w:rsidRPr="006E28C3" w:rsidRDefault="00860D1C" w:rsidP="00B80898">
            <w:sdt>
              <w:sdtPr>
                <w:id w:val="-1580750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06E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806E5">
              <w:t xml:space="preserve"> </w:t>
            </w:r>
            <w:r w:rsidR="00D806E5" w:rsidRPr="006E28C3">
              <w:t>Line Pump</w:t>
            </w:r>
          </w:p>
        </w:tc>
        <w:tc>
          <w:tcPr>
            <w:tcW w:w="24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6AF652" w14:textId="77777777" w:rsidR="00D806E5" w:rsidRPr="006E28C3" w:rsidRDefault="00860D1C" w:rsidP="00B80898">
            <w:sdt>
              <w:sdtPr>
                <w:id w:val="-209272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06E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806E5">
              <w:t xml:space="preserve"> </w:t>
            </w:r>
            <w:r w:rsidR="00D806E5" w:rsidRPr="006E28C3">
              <w:t>Boom Pump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785F9D" w14:textId="77777777" w:rsidR="00D806E5" w:rsidRPr="006E28C3" w:rsidRDefault="00860D1C" w:rsidP="00B80898">
            <w:sdt>
              <w:sdtPr>
                <w:id w:val="20147246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06E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806E5">
              <w:t xml:space="preserve"> </w:t>
            </w:r>
            <w:r w:rsidR="00D806E5" w:rsidRPr="006E28C3">
              <w:t>Kibble</w:t>
            </w:r>
            <w:r w:rsidR="00D806E5">
              <w:t xml:space="preserve"> </w:t>
            </w:r>
            <w:r w:rsidR="00D806E5">
              <w:tab/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F8C9DF" w14:textId="77777777" w:rsidR="00D806E5" w:rsidRPr="006E28C3" w:rsidRDefault="00860D1C" w:rsidP="00B80898">
            <w:sdt>
              <w:sdtPr>
                <w:id w:val="85230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06E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806E5">
              <w:t xml:space="preserve"> </w:t>
            </w:r>
            <w:r w:rsidR="00D806E5" w:rsidRPr="006E28C3">
              <w:t>Chute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F6566EC" w14:textId="77777777" w:rsidR="00D806E5" w:rsidRPr="006E28C3" w:rsidRDefault="00860D1C" w:rsidP="00B80898">
            <w:sdt>
              <w:sdtPr>
                <w:id w:val="-421255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06E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806E5">
              <w:t xml:space="preserve"> </w:t>
            </w:r>
            <w:r w:rsidR="00D806E5" w:rsidRPr="006E28C3">
              <w:t>Tremie</w:t>
            </w:r>
          </w:p>
        </w:tc>
      </w:tr>
    </w:tbl>
    <w:p w14:paraId="2C47EAF7" w14:textId="77777777" w:rsidR="00D806E5" w:rsidRPr="00D806E5" w:rsidRDefault="00D806E5" w:rsidP="00D806E5">
      <w:pPr>
        <w:rPr>
          <w:lang w:eastAsia="en-AU"/>
        </w:rPr>
      </w:pPr>
    </w:p>
    <w:p w14:paraId="6B76D1BB" w14:textId="386CA9AA" w:rsidR="00E418A6" w:rsidRPr="002D4086" w:rsidRDefault="00E418A6" w:rsidP="00B80898">
      <w:pPr>
        <w:pStyle w:val="Heading3"/>
      </w:pPr>
      <w:r w:rsidRPr="002D4086">
        <w:t>FINAL SIGN OFF</w:t>
      </w:r>
    </w:p>
    <w:tbl>
      <w:tblPr>
        <w:tblStyle w:val="TableGrid1"/>
        <w:tblW w:w="15304" w:type="dxa"/>
        <w:tblLayout w:type="fixed"/>
        <w:tblLook w:val="04A0" w:firstRow="1" w:lastRow="0" w:firstColumn="1" w:lastColumn="0" w:noHBand="0" w:noVBand="1"/>
      </w:tblPr>
      <w:tblGrid>
        <w:gridCol w:w="1417"/>
        <w:gridCol w:w="2409"/>
        <w:gridCol w:w="2409"/>
        <w:gridCol w:w="1417"/>
        <w:gridCol w:w="1417"/>
        <w:gridCol w:w="2409"/>
        <w:gridCol w:w="2409"/>
        <w:gridCol w:w="1417"/>
      </w:tblGrid>
      <w:tr w:rsidR="00E418A6" w:rsidRPr="00200BC3" w14:paraId="4687CBD8" w14:textId="77777777" w:rsidTr="00333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1417" w:type="dxa"/>
          </w:tcPr>
          <w:p w14:paraId="4858D53D" w14:textId="77777777" w:rsidR="00E418A6" w:rsidRPr="00200BC3" w:rsidRDefault="00E418A6" w:rsidP="00333E81">
            <w:pPr>
              <w:spacing w:line="360" w:lineRule="auto"/>
              <w:rPr>
                <w:b/>
                <w:bCs/>
              </w:rPr>
            </w:pPr>
            <w:r w:rsidRPr="00200BC3">
              <w:rPr>
                <w:b/>
                <w:bCs/>
              </w:rPr>
              <w:t>PERSON</w:t>
            </w:r>
          </w:p>
        </w:tc>
        <w:tc>
          <w:tcPr>
            <w:tcW w:w="2409" w:type="dxa"/>
          </w:tcPr>
          <w:p w14:paraId="12F96AFE" w14:textId="77777777" w:rsidR="00E418A6" w:rsidRPr="00200BC3" w:rsidRDefault="00E418A6" w:rsidP="00333E81">
            <w:pPr>
              <w:spacing w:line="360" w:lineRule="auto"/>
              <w:rPr>
                <w:b/>
                <w:bCs/>
              </w:rPr>
            </w:pPr>
            <w:r w:rsidRPr="00200BC3">
              <w:rPr>
                <w:b/>
                <w:bCs/>
              </w:rPr>
              <w:t>NAME:</w:t>
            </w:r>
          </w:p>
        </w:tc>
        <w:tc>
          <w:tcPr>
            <w:tcW w:w="2409" w:type="dxa"/>
          </w:tcPr>
          <w:p w14:paraId="058A3FFC" w14:textId="77777777" w:rsidR="00E418A6" w:rsidRPr="00200BC3" w:rsidRDefault="00E418A6" w:rsidP="00333E81">
            <w:pPr>
              <w:spacing w:line="360" w:lineRule="auto"/>
              <w:rPr>
                <w:b/>
                <w:bCs/>
              </w:rPr>
            </w:pPr>
            <w:r w:rsidRPr="00200BC3">
              <w:rPr>
                <w:b/>
                <w:bCs/>
              </w:rPr>
              <w:t>SIGNATURE:</w:t>
            </w:r>
          </w:p>
        </w:tc>
        <w:tc>
          <w:tcPr>
            <w:tcW w:w="1417" w:type="dxa"/>
          </w:tcPr>
          <w:p w14:paraId="23C55262" w14:textId="77777777" w:rsidR="00E418A6" w:rsidRPr="00200BC3" w:rsidRDefault="00E418A6" w:rsidP="00333E81">
            <w:pPr>
              <w:spacing w:line="360" w:lineRule="auto"/>
              <w:rPr>
                <w:b/>
                <w:bCs/>
              </w:rPr>
            </w:pPr>
            <w:r w:rsidRPr="00200BC3">
              <w:rPr>
                <w:b/>
                <w:bCs/>
              </w:rPr>
              <w:t>DATE:</w:t>
            </w:r>
          </w:p>
        </w:tc>
        <w:tc>
          <w:tcPr>
            <w:tcW w:w="1417" w:type="dxa"/>
          </w:tcPr>
          <w:p w14:paraId="63F6370A" w14:textId="77777777" w:rsidR="00E418A6" w:rsidRPr="00200BC3" w:rsidRDefault="00E418A6" w:rsidP="00333E81">
            <w:pPr>
              <w:rPr>
                <w:b/>
                <w:bCs/>
              </w:rPr>
            </w:pPr>
            <w:r w:rsidRPr="00200BC3">
              <w:rPr>
                <w:b/>
                <w:bCs/>
              </w:rPr>
              <w:t>PERSON</w:t>
            </w:r>
          </w:p>
        </w:tc>
        <w:tc>
          <w:tcPr>
            <w:tcW w:w="2409" w:type="dxa"/>
          </w:tcPr>
          <w:p w14:paraId="77AA78BC" w14:textId="77777777" w:rsidR="00E418A6" w:rsidRPr="00200BC3" w:rsidRDefault="00E418A6" w:rsidP="00333E81">
            <w:pPr>
              <w:rPr>
                <w:b/>
                <w:bCs/>
              </w:rPr>
            </w:pPr>
            <w:r w:rsidRPr="00200BC3">
              <w:rPr>
                <w:b/>
                <w:bCs/>
              </w:rPr>
              <w:t>NAME:</w:t>
            </w:r>
          </w:p>
        </w:tc>
        <w:tc>
          <w:tcPr>
            <w:tcW w:w="2409" w:type="dxa"/>
          </w:tcPr>
          <w:p w14:paraId="61E6B909" w14:textId="77777777" w:rsidR="00E418A6" w:rsidRPr="00200BC3" w:rsidRDefault="00E418A6" w:rsidP="00333E81">
            <w:pPr>
              <w:rPr>
                <w:b/>
                <w:bCs/>
              </w:rPr>
            </w:pPr>
            <w:r w:rsidRPr="00200BC3">
              <w:rPr>
                <w:b/>
                <w:bCs/>
              </w:rPr>
              <w:t>SIGNATURE:</w:t>
            </w:r>
          </w:p>
        </w:tc>
        <w:tc>
          <w:tcPr>
            <w:tcW w:w="1417" w:type="dxa"/>
          </w:tcPr>
          <w:p w14:paraId="6B55681B" w14:textId="77777777" w:rsidR="00E418A6" w:rsidRPr="00200BC3" w:rsidRDefault="00E418A6" w:rsidP="00333E81">
            <w:pPr>
              <w:rPr>
                <w:b/>
                <w:bCs/>
              </w:rPr>
            </w:pPr>
            <w:r w:rsidRPr="00200BC3">
              <w:rPr>
                <w:b/>
                <w:bCs/>
              </w:rPr>
              <w:t>DATE:</w:t>
            </w:r>
          </w:p>
        </w:tc>
      </w:tr>
      <w:tr w:rsidR="006345FB" w:rsidRPr="006345FB" w14:paraId="566431B2" w14:textId="77777777" w:rsidTr="00333E81">
        <w:trPr>
          <w:trHeight w:val="20"/>
        </w:trPr>
        <w:tc>
          <w:tcPr>
            <w:tcW w:w="1417" w:type="dxa"/>
          </w:tcPr>
          <w:p w14:paraId="62A3F702" w14:textId="77777777" w:rsidR="00E418A6" w:rsidRPr="006345FB" w:rsidRDefault="00E418A6" w:rsidP="00333E81">
            <w:pPr>
              <w:spacing w:line="360" w:lineRule="auto"/>
            </w:pPr>
            <w:r w:rsidRPr="006345FB">
              <w:t>Appia Foreman</w:t>
            </w:r>
          </w:p>
        </w:tc>
        <w:tc>
          <w:tcPr>
            <w:tcW w:w="2409" w:type="dxa"/>
          </w:tcPr>
          <w:p w14:paraId="4747E3E3" w14:textId="77777777" w:rsidR="00E418A6" w:rsidRPr="006345FB" w:rsidRDefault="00E418A6" w:rsidP="00333E81">
            <w:pPr>
              <w:spacing w:line="360" w:lineRule="auto"/>
            </w:pPr>
            <w:r w:rsidRPr="006345FB">
              <w:fldChar w:fldCharType="begin">
                <w:ffData>
                  <w:name w:val="Text6"/>
                  <w:enabled/>
                  <w:calcOnExit w:val="0"/>
                  <w:textInput>
                    <w:default w:val="{Name}"/>
                  </w:textInput>
                </w:ffData>
              </w:fldChar>
            </w:r>
            <w:r w:rsidRPr="006345FB">
              <w:instrText xml:space="preserve"> FORMTEXT </w:instrText>
            </w:r>
            <w:r w:rsidRPr="006345FB">
              <w:fldChar w:fldCharType="separate"/>
            </w:r>
            <w:r w:rsidRPr="006345FB">
              <w:rPr>
                <w:noProof/>
              </w:rPr>
              <w:t>{Name}</w:t>
            </w:r>
            <w:r w:rsidRPr="006345FB">
              <w:fldChar w:fldCharType="end"/>
            </w:r>
          </w:p>
        </w:tc>
        <w:tc>
          <w:tcPr>
            <w:tcW w:w="2409" w:type="dxa"/>
          </w:tcPr>
          <w:p w14:paraId="2BFE6557" w14:textId="77777777" w:rsidR="00E418A6" w:rsidRPr="006345FB" w:rsidRDefault="00E418A6" w:rsidP="00333E81">
            <w:pPr>
              <w:spacing w:line="360" w:lineRule="auto"/>
            </w:pPr>
          </w:p>
        </w:tc>
        <w:tc>
          <w:tcPr>
            <w:tcW w:w="1417" w:type="dxa"/>
          </w:tcPr>
          <w:p w14:paraId="59828755" w14:textId="77777777" w:rsidR="00E418A6" w:rsidRPr="006345FB" w:rsidRDefault="00E418A6" w:rsidP="00333E81">
            <w:pPr>
              <w:spacing w:line="360" w:lineRule="auto"/>
            </w:pPr>
            <w:r w:rsidRPr="006345FB">
              <w:t xml:space="preserve">  </w:t>
            </w:r>
            <w:sdt>
              <w:sdtPr>
                <w:id w:val="2030068283"/>
                <w:placeholder>
                  <w:docPart w:val="D779355D31EB40019D15436A282D3860"/>
                </w:placeholder>
                <w:showingPlcHdr/>
                <w:date>
                  <w:dateFormat w:val="d/MM/yyyy"/>
                  <w:lid w:val="en-AU"/>
                  <w:storeMappedDataAs w:val="dateTime"/>
                  <w:calendar w:val="gregorian"/>
                </w:date>
              </w:sdtPr>
              <w:sdtEndPr/>
              <w:sdtContent>
                <w:r w:rsidRPr="006345FB">
                  <w:rPr>
                    <w:rStyle w:val="PlaceholderText"/>
                    <w:vanish/>
                    <w:color w:val="auto"/>
                  </w:rPr>
                  <w:t>Click or tap to enter a date.</w:t>
                </w:r>
              </w:sdtContent>
            </w:sdt>
          </w:p>
        </w:tc>
        <w:tc>
          <w:tcPr>
            <w:tcW w:w="1417" w:type="dxa"/>
          </w:tcPr>
          <w:p w14:paraId="7F8EA1B7" w14:textId="77777777" w:rsidR="00E418A6" w:rsidRPr="006345FB" w:rsidRDefault="00E418A6" w:rsidP="00333E81">
            <w:r w:rsidRPr="006345FB">
              <w:t>Client Rep.</w:t>
            </w:r>
          </w:p>
        </w:tc>
        <w:tc>
          <w:tcPr>
            <w:tcW w:w="2409" w:type="dxa"/>
          </w:tcPr>
          <w:p w14:paraId="1DDEE185" w14:textId="77777777" w:rsidR="00E418A6" w:rsidRPr="006345FB" w:rsidRDefault="00E418A6" w:rsidP="00333E81">
            <w:r w:rsidRPr="006345FB">
              <w:fldChar w:fldCharType="begin">
                <w:ffData>
                  <w:name w:val="Text6"/>
                  <w:enabled/>
                  <w:calcOnExit w:val="0"/>
                  <w:textInput>
                    <w:default w:val="{Name}"/>
                  </w:textInput>
                </w:ffData>
              </w:fldChar>
            </w:r>
            <w:r w:rsidRPr="006345FB">
              <w:instrText xml:space="preserve"> FORMTEXT </w:instrText>
            </w:r>
            <w:r w:rsidRPr="006345FB">
              <w:fldChar w:fldCharType="separate"/>
            </w:r>
            <w:r w:rsidRPr="006345FB">
              <w:rPr>
                <w:noProof/>
              </w:rPr>
              <w:t>{Name}</w:t>
            </w:r>
            <w:r w:rsidRPr="006345FB">
              <w:fldChar w:fldCharType="end"/>
            </w:r>
          </w:p>
        </w:tc>
        <w:tc>
          <w:tcPr>
            <w:tcW w:w="2409" w:type="dxa"/>
          </w:tcPr>
          <w:p w14:paraId="0A7E5E7F" w14:textId="77777777" w:rsidR="00E418A6" w:rsidRPr="006345FB" w:rsidRDefault="00E418A6" w:rsidP="00333E81"/>
        </w:tc>
        <w:tc>
          <w:tcPr>
            <w:tcW w:w="1417" w:type="dxa"/>
          </w:tcPr>
          <w:p w14:paraId="2CFBE3F0" w14:textId="77777777" w:rsidR="00E418A6" w:rsidRPr="006345FB" w:rsidRDefault="00E418A6" w:rsidP="00333E81">
            <w:r w:rsidRPr="006345FB">
              <w:t xml:space="preserve">  </w:t>
            </w:r>
            <w:sdt>
              <w:sdtPr>
                <w:id w:val="-820653856"/>
                <w:placeholder>
                  <w:docPart w:val="E55106AF718447F28963F3113837C4EE"/>
                </w:placeholder>
                <w:showingPlcHdr/>
                <w:date>
                  <w:dateFormat w:val="d/MM/yyyy"/>
                  <w:lid w:val="en-AU"/>
                  <w:storeMappedDataAs w:val="dateTime"/>
                  <w:calendar w:val="gregorian"/>
                </w:date>
              </w:sdtPr>
              <w:sdtEndPr/>
              <w:sdtContent>
                <w:r w:rsidRPr="006345FB">
                  <w:rPr>
                    <w:rStyle w:val="PlaceholderText"/>
                    <w:vanish/>
                    <w:color w:val="auto"/>
                  </w:rPr>
                  <w:t>Click or tap to enter a date.</w:t>
                </w:r>
              </w:sdtContent>
            </w:sdt>
          </w:p>
        </w:tc>
      </w:tr>
      <w:tr w:rsidR="001D7759" w:rsidRPr="006345FB" w14:paraId="22D22F15" w14:textId="77777777" w:rsidTr="00333E81">
        <w:trPr>
          <w:trHeight w:val="651"/>
        </w:trPr>
        <w:tc>
          <w:tcPr>
            <w:tcW w:w="1417" w:type="dxa"/>
          </w:tcPr>
          <w:p w14:paraId="5CD36CC1" w14:textId="77777777" w:rsidR="001D7759" w:rsidRPr="006345FB" w:rsidRDefault="001D7759" w:rsidP="001D7759">
            <w:pPr>
              <w:spacing w:line="360" w:lineRule="auto"/>
            </w:pPr>
            <w:r w:rsidRPr="006345FB">
              <w:t>Appia Engineer</w:t>
            </w:r>
          </w:p>
        </w:tc>
        <w:tc>
          <w:tcPr>
            <w:tcW w:w="2409" w:type="dxa"/>
          </w:tcPr>
          <w:p w14:paraId="360001F4" w14:textId="77777777" w:rsidR="001D7759" w:rsidRPr="006345FB" w:rsidRDefault="001D7759" w:rsidP="001D7759">
            <w:pPr>
              <w:spacing w:line="360" w:lineRule="auto"/>
            </w:pPr>
            <w:r w:rsidRPr="006345FB">
              <w:fldChar w:fldCharType="begin">
                <w:ffData>
                  <w:name w:val="Text6"/>
                  <w:enabled/>
                  <w:calcOnExit w:val="0"/>
                  <w:textInput>
                    <w:default w:val="{Name}"/>
                  </w:textInput>
                </w:ffData>
              </w:fldChar>
            </w:r>
            <w:r w:rsidRPr="006345FB">
              <w:instrText xml:space="preserve"> FORMTEXT </w:instrText>
            </w:r>
            <w:r w:rsidRPr="006345FB">
              <w:fldChar w:fldCharType="separate"/>
            </w:r>
            <w:r w:rsidRPr="006345FB">
              <w:rPr>
                <w:noProof/>
              </w:rPr>
              <w:t>{Name}</w:t>
            </w:r>
            <w:r w:rsidRPr="006345FB">
              <w:fldChar w:fldCharType="end"/>
            </w:r>
          </w:p>
        </w:tc>
        <w:tc>
          <w:tcPr>
            <w:tcW w:w="2409" w:type="dxa"/>
          </w:tcPr>
          <w:p w14:paraId="3957BF50" w14:textId="77777777" w:rsidR="001D7759" w:rsidRPr="006345FB" w:rsidRDefault="001D7759" w:rsidP="001D7759">
            <w:pPr>
              <w:spacing w:line="360" w:lineRule="auto"/>
            </w:pPr>
          </w:p>
        </w:tc>
        <w:tc>
          <w:tcPr>
            <w:tcW w:w="1417" w:type="dxa"/>
          </w:tcPr>
          <w:p w14:paraId="76533973" w14:textId="77777777" w:rsidR="001D7759" w:rsidRPr="006345FB" w:rsidRDefault="001D7759" w:rsidP="001D7759">
            <w:pPr>
              <w:spacing w:line="360" w:lineRule="auto"/>
            </w:pPr>
            <w:r w:rsidRPr="006345FB">
              <w:t xml:space="preserve">  </w:t>
            </w:r>
            <w:sdt>
              <w:sdtPr>
                <w:id w:val="-1746711013"/>
                <w:placeholder>
                  <w:docPart w:val="C26A3CF49C104D68A4017A3E76BD595F"/>
                </w:placeholder>
                <w:showingPlcHdr/>
                <w:date>
                  <w:dateFormat w:val="d/MM/yyyy"/>
                  <w:lid w:val="en-AU"/>
                  <w:storeMappedDataAs w:val="dateTime"/>
                  <w:calendar w:val="gregorian"/>
                </w:date>
              </w:sdtPr>
              <w:sdtEndPr/>
              <w:sdtContent>
                <w:r w:rsidRPr="006345FB">
                  <w:rPr>
                    <w:rStyle w:val="PlaceholderText"/>
                    <w:vanish/>
                    <w:color w:val="auto"/>
                  </w:rPr>
                  <w:t>Click or tap to enter a date.</w:t>
                </w:r>
              </w:sdtContent>
            </w:sdt>
          </w:p>
        </w:tc>
        <w:tc>
          <w:tcPr>
            <w:tcW w:w="1417" w:type="dxa"/>
          </w:tcPr>
          <w:p w14:paraId="71CFE55D" w14:textId="77777777" w:rsidR="001D7759" w:rsidRPr="006345FB" w:rsidRDefault="001D7759" w:rsidP="001D7759">
            <w:r w:rsidRPr="006345FB">
              <w:t>Other Party</w:t>
            </w:r>
          </w:p>
          <w:p w14:paraId="4F9F12E6" w14:textId="77777777" w:rsidR="001D7759" w:rsidRPr="006345FB" w:rsidRDefault="001D7759" w:rsidP="001D7759"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Company}"/>
                  </w:textInput>
                </w:ffData>
              </w:fldChar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instrText xml:space="preserve"> FORMTEXT </w:instrText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separate"/>
            </w:r>
            <w:r w:rsidRPr="006345FB">
              <w:rPr>
                <w:rFonts w:ascii="Calibri" w:eastAsia="Times New Roman" w:hAnsi="Calibri" w:cs="Times New Roman"/>
                <w:noProof/>
                <w:szCs w:val="18"/>
                <w:lang w:eastAsia="en-AU"/>
              </w:rPr>
              <w:t>{Company}</w:t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end"/>
            </w:r>
          </w:p>
        </w:tc>
        <w:tc>
          <w:tcPr>
            <w:tcW w:w="2409" w:type="dxa"/>
          </w:tcPr>
          <w:p w14:paraId="24A4F3F9" w14:textId="77777777" w:rsidR="001D7759" w:rsidRPr="006345FB" w:rsidRDefault="001D7759" w:rsidP="001D7759">
            <w:r w:rsidRPr="006345FB">
              <w:fldChar w:fldCharType="begin">
                <w:ffData>
                  <w:name w:val="Text6"/>
                  <w:enabled/>
                  <w:calcOnExit w:val="0"/>
                  <w:textInput>
                    <w:default w:val="{Name}"/>
                  </w:textInput>
                </w:ffData>
              </w:fldChar>
            </w:r>
            <w:r w:rsidRPr="006345FB">
              <w:instrText xml:space="preserve"> FORMTEXT </w:instrText>
            </w:r>
            <w:r w:rsidRPr="006345FB">
              <w:fldChar w:fldCharType="separate"/>
            </w:r>
            <w:r w:rsidRPr="006345FB">
              <w:rPr>
                <w:noProof/>
              </w:rPr>
              <w:t>{Name}</w:t>
            </w:r>
            <w:r w:rsidRPr="006345FB">
              <w:fldChar w:fldCharType="end"/>
            </w:r>
          </w:p>
        </w:tc>
        <w:tc>
          <w:tcPr>
            <w:tcW w:w="2409" w:type="dxa"/>
          </w:tcPr>
          <w:p w14:paraId="673058F1" w14:textId="77777777" w:rsidR="001D7759" w:rsidRPr="006345FB" w:rsidRDefault="001D7759" w:rsidP="001D7759"/>
        </w:tc>
        <w:tc>
          <w:tcPr>
            <w:tcW w:w="1417" w:type="dxa"/>
          </w:tcPr>
          <w:p w14:paraId="44D10C50" w14:textId="77777777" w:rsidR="001D7759" w:rsidRPr="006345FB" w:rsidRDefault="001D7759" w:rsidP="001D7759">
            <w:r w:rsidRPr="006345FB">
              <w:t xml:space="preserve">  </w:t>
            </w:r>
            <w:sdt>
              <w:sdtPr>
                <w:id w:val="1949892934"/>
                <w:placeholder>
                  <w:docPart w:val="4AEB4F99CBD14D65ADF0A9E5C0A0484A"/>
                </w:placeholder>
                <w:showingPlcHdr/>
                <w:date>
                  <w:dateFormat w:val="d/MM/yyyy"/>
                  <w:lid w:val="en-AU"/>
                  <w:storeMappedDataAs w:val="dateTime"/>
                  <w:calendar w:val="gregorian"/>
                </w:date>
              </w:sdtPr>
              <w:sdtEndPr/>
              <w:sdtContent>
                <w:r w:rsidRPr="006345FB">
                  <w:rPr>
                    <w:rStyle w:val="PlaceholderText"/>
                    <w:vanish/>
                    <w:color w:val="auto"/>
                  </w:rPr>
                  <w:t>Click or tap to enter a date.</w:t>
                </w:r>
              </w:sdtContent>
            </w:sdt>
          </w:p>
        </w:tc>
      </w:tr>
    </w:tbl>
    <w:p w14:paraId="7465002F" w14:textId="5B7C929D" w:rsidR="00E418A6" w:rsidRDefault="00D806E5" w:rsidP="00D806E5">
      <w:pPr>
        <w:pStyle w:val="Heading4"/>
      </w:pPr>
      <w:r>
        <w:lastRenderedPageBreak/>
        <w:t>Post pour</w:t>
      </w:r>
    </w:p>
    <w:tbl>
      <w:tblPr>
        <w:tblStyle w:val="TableGrid1"/>
        <w:tblW w:w="15304" w:type="dxa"/>
        <w:tblLayout w:type="fixed"/>
        <w:tblLook w:val="04A0" w:firstRow="1" w:lastRow="0" w:firstColumn="1" w:lastColumn="0" w:noHBand="0" w:noVBand="1"/>
      </w:tblPr>
      <w:tblGrid>
        <w:gridCol w:w="2122"/>
        <w:gridCol w:w="992"/>
        <w:gridCol w:w="8"/>
        <w:gridCol w:w="1551"/>
        <w:gridCol w:w="3544"/>
        <w:gridCol w:w="992"/>
        <w:gridCol w:w="1276"/>
        <w:gridCol w:w="567"/>
        <w:gridCol w:w="992"/>
        <w:gridCol w:w="567"/>
        <w:gridCol w:w="992"/>
        <w:gridCol w:w="567"/>
        <w:gridCol w:w="1134"/>
      </w:tblGrid>
      <w:tr w:rsidR="00D806E5" w:rsidRPr="00A4198C" w14:paraId="5948B6C5" w14:textId="77777777" w:rsidTr="00B80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  <w:tblHeader/>
        </w:trPr>
        <w:tc>
          <w:tcPr>
            <w:tcW w:w="3122" w:type="dxa"/>
            <w:gridSpan w:val="3"/>
          </w:tcPr>
          <w:p w14:paraId="4E097E19" w14:textId="77777777" w:rsidR="00D806E5" w:rsidRPr="00154DDB" w:rsidRDefault="00D806E5" w:rsidP="00B808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52356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INSPECTION DETAILS</w:t>
            </w:r>
          </w:p>
        </w:tc>
        <w:tc>
          <w:tcPr>
            <w:tcW w:w="6087" w:type="dxa"/>
            <w:gridSpan w:val="3"/>
          </w:tcPr>
          <w:p w14:paraId="5D3765F6" w14:textId="77777777" w:rsidR="00D806E5" w:rsidRPr="00A4198C" w:rsidRDefault="00D806E5" w:rsidP="00B808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52356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ACCEPTANCE DETAILS</w:t>
            </w:r>
          </w:p>
        </w:tc>
        <w:tc>
          <w:tcPr>
            <w:tcW w:w="1276" w:type="dxa"/>
            <w:tcBorders>
              <w:bottom w:val="nil"/>
            </w:tcBorders>
            <w:noWrap/>
          </w:tcPr>
          <w:p w14:paraId="314F8940" w14:textId="77777777" w:rsidR="00D806E5" w:rsidRDefault="00D806E5" w:rsidP="00B808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52356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VERIFICATION</w:t>
            </w:r>
          </w:p>
        </w:tc>
        <w:tc>
          <w:tcPr>
            <w:tcW w:w="1559" w:type="dxa"/>
            <w:gridSpan w:val="2"/>
            <w:noWrap/>
          </w:tcPr>
          <w:p w14:paraId="535131E4" w14:textId="77777777" w:rsidR="00D806E5" w:rsidRPr="00A4198C" w:rsidRDefault="00D806E5" w:rsidP="00B808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APPIA</w:t>
            </w:r>
          </w:p>
        </w:tc>
        <w:tc>
          <w:tcPr>
            <w:tcW w:w="1559" w:type="dxa"/>
            <w:gridSpan w:val="2"/>
            <w:noWrap/>
          </w:tcPr>
          <w:p w14:paraId="6CF3E944" w14:textId="77777777" w:rsidR="00D806E5" w:rsidRPr="00A4198C" w:rsidRDefault="00D806E5" w:rsidP="00B808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CLIENT</w:t>
            </w:r>
          </w:p>
        </w:tc>
        <w:tc>
          <w:tcPr>
            <w:tcW w:w="1701" w:type="dxa"/>
            <w:gridSpan w:val="2"/>
            <w:noWrap/>
          </w:tcPr>
          <w:p w14:paraId="6448D60E" w14:textId="77777777" w:rsidR="00D806E5" w:rsidRPr="00A4198C" w:rsidRDefault="00D806E5" w:rsidP="00B808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OTHER PARTY</w:t>
            </w:r>
          </w:p>
        </w:tc>
      </w:tr>
      <w:tr w:rsidR="00D806E5" w:rsidRPr="00A4198C" w14:paraId="1A600D43" w14:textId="77777777" w:rsidTr="00B80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  <w:tblHeader/>
        </w:trPr>
        <w:tc>
          <w:tcPr>
            <w:tcW w:w="2122" w:type="dxa"/>
            <w:hideMark/>
          </w:tcPr>
          <w:p w14:paraId="55987BAE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ITEM</w:t>
            </w:r>
          </w:p>
        </w:tc>
        <w:tc>
          <w:tcPr>
            <w:tcW w:w="992" w:type="dxa"/>
            <w:noWrap/>
            <w:hideMark/>
          </w:tcPr>
          <w:p w14:paraId="55CDB36D" w14:textId="77777777" w:rsidR="00D806E5" w:rsidRPr="00154DDB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154DDB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METHOD</w:t>
            </w:r>
          </w:p>
        </w:tc>
        <w:tc>
          <w:tcPr>
            <w:tcW w:w="1559" w:type="dxa"/>
            <w:gridSpan w:val="2"/>
          </w:tcPr>
          <w:p w14:paraId="4F69480B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REFERENCE</w:t>
            </w:r>
          </w:p>
        </w:tc>
        <w:tc>
          <w:tcPr>
            <w:tcW w:w="3544" w:type="dxa"/>
            <w:hideMark/>
          </w:tcPr>
          <w:p w14:paraId="14FDB9F9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CRITERIA</w:t>
            </w:r>
          </w:p>
        </w:tc>
        <w:tc>
          <w:tcPr>
            <w:tcW w:w="992" w:type="dxa"/>
          </w:tcPr>
          <w:p w14:paraId="64D42F1E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VALUE</w:t>
            </w:r>
          </w:p>
        </w:tc>
        <w:tc>
          <w:tcPr>
            <w:tcW w:w="1276" w:type="dxa"/>
            <w:tcBorders>
              <w:top w:val="nil"/>
            </w:tcBorders>
            <w:noWrap/>
            <w:hideMark/>
          </w:tcPr>
          <w:p w14:paraId="3B206B70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RESULT</w:t>
            </w:r>
          </w:p>
        </w:tc>
        <w:tc>
          <w:tcPr>
            <w:tcW w:w="567" w:type="dxa"/>
            <w:noWrap/>
            <w:hideMark/>
          </w:tcPr>
          <w:p w14:paraId="65C683D9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KEY</w:t>
            </w:r>
          </w:p>
        </w:tc>
        <w:tc>
          <w:tcPr>
            <w:tcW w:w="992" w:type="dxa"/>
            <w:noWrap/>
            <w:hideMark/>
          </w:tcPr>
          <w:p w14:paraId="0BBD05B6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SIGN OFF</w:t>
            </w:r>
          </w:p>
        </w:tc>
        <w:tc>
          <w:tcPr>
            <w:tcW w:w="567" w:type="dxa"/>
            <w:noWrap/>
            <w:hideMark/>
          </w:tcPr>
          <w:p w14:paraId="6D90BD7A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KEY</w:t>
            </w:r>
          </w:p>
        </w:tc>
        <w:tc>
          <w:tcPr>
            <w:tcW w:w="992" w:type="dxa"/>
            <w:noWrap/>
            <w:hideMark/>
          </w:tcPr>
          <w:p w14:paraId="64C1F185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SIGN OFF</w:t>
            </w:r>
          </w:p>
        </w:tc>
        <w:tc>
          <w:tcPr>
            <w:tcW w:w="567" w:type="dxa"/>
            <w:noWrap/>
            <w:hideMark/>
          </w:tcPr>
          <w:p w14:paraId="7F5B736C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KEY</w:t>
            </w:r>
          </w:p>
        </w:tc>
        <w:tc>
          <w:tcPr>
            <w:tcW w:w="1134" w:type="dxa"/>
            <w:noWrap/>
            <w:hideMark/>
          </w:tcPr>
          <w:p w14:paraId="7267FCF4" w14:textId="77777777" w:rsidR="00D806E5" w:rsidRPr="00A4198C" w:rsidRDefault="00D806E5" w:rsidP="00B80898">
            <w:pPr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</w:pPr>
            <w:r w:rsidRPr="00A4198C">
              <w:rPr>
                <w:rFonts w:ascii="Calibri" w:eastAsia="Times New Roman" w:hAnsi="Calibri" w:cs="Times New Roman"/>
                <w:b/>
                <w:bCs/>
                <w:color w:val="0C044C"/>
                <w:szCs w:val="18"/>
                <w:lang w:eastAsia="en-AU"/>
              </w:rPr>
              <w:t>SIGN OFF</w:t>
            </w:r>
          </w:p>
        </w:tc>
      </w:tr>
      <w:tr w:rsidR="00D806E5" w:rsidRPr="006345FB" w14:paraId="6CB0BED4" w14:textId="77777777" w:rsidTr="00B80898">
        <w:trPr>
          <w:trHeight w:val="480"/>
        </w:trPr>
        <w:tc>
          <w:tcPr>
            <w:tcW w:w="2122" w:type="dxa"/>
            <w:hideMark/>
          </w:tcPr>
          <w:p w14:paraId="71E9771D" w14:textId="77777777" w:rsidR="00D806E5" w:rsidRPr="00924B02" w:rsidRDefault="00D806E5" w:rsidP="00B80898">
            <w:pPr>
              <w:pStyle w:val="ListParagraph"/>
              <w:numPr>
                <w:ilvl w:val="1"/>
                <w:numId w:val="5"/>
              </w:numPr>
              <w:ind w:left="455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924B02">
              <w:rPr>
                <w:rFonts w:ascii="Calibri" w:eastAsia="Times New Roman" w:hAnsi="Calibri" w:cs="Times New Roman"/>
                <w:szCs w:val="18"/>
                <w:lang w:eastAsia="en-AU"/>
              </w:rPr>
              <w:t>Curing</w:t>
            </w:r>
          </w:p>
        </w:tc>
        <w:tc>
          <w:tcPr>
            <w:tcW w:w="992" w:type="dxa"/>
            <w:noWrap/>
            <w:hideMark/>
          </w:tcPr>
          <w:p w14:paraId="248B8115" w14:textId="77777777" w:rsidR="00D806E5" w:rsidRPr="006345FB" w:rsidRDefault="00860D1C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571583489"/>
                <w:placeholder>
                  <w:docPart w:val="0D7AE9FA78CB4FE18E39E9A81B921A61"/>
                </w:placeholder>
                <w:comboBox>
                  <w:listItem w:value="Choose an item."/>
                  <w:listItem w:displayText="V" w:value="Visual"/>
                  <w:listItem w:displayText="M" w:value="Measurement"/>
                  <w:listItem w:displayText="T" w:value="Testing"/>
                </w:comboBox>
              </w:sdtPr>
              <w:sdtEndPr/>
              <w:sdtContent>
                <w:r w:rsidR="00D806E5"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V</w:t>
                </w:r>
              </w:sdtContent>
            </w:sdt>
          </w:p>
        </w:tc>
        <w:tc>
          <w:tcPr>
            <w:tcW w:w="1559" w:type="dxa"/>
            <w:gridSpan w:val="2"/>
          </w:tcPr>
          <w:p w14:paraId="16E3CBB0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Document Number}"/>
                  </w:textInput>
                </w:ffData>
              </w:fldChar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instrText xml:space="preserve"> FORMTEXT </w:instrText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separate"/>
            </w:r>
            <w:r w:rsidRPr="006345FB">
              <w:rPr>
                <w:rFonts w:ascii="Calibri" w:eastAsia="Times New Roman" w:hAnsi="Calibri" w:cs="Times New Roman"/>
                <w:noProof/>
                <w:szCs w:val="18"/>
                <w:lang w:eastAsia="en-AU"/>
              </w:rPr>
              <w:t>{Dwg. Number}</w:t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end"/>
            </w:r>
          </w:p>
        </w:tc>
        <w:tc>
          <w:tcPr>
            <w:tcW w:w="3544" w:type="dxa"/>
          </w:tcPr>
          <w:p w14:paraId="3C09D63C" w14:textId="77777777" w:rsidR="00D806E5" w:rsidRPr="006345FB" w:rsidRDefault="00D806E5" w:rsidP="00B80898">
            <w:pPr>
              <w:spacing w:line="360" w:lineRule="auto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E28C3">
              <w:t>Curing carried out as per IFC drawings / concrete specification</w:t>
            </w:r>
          </w:p>
        </w:tc>
        <w:tc>
          <w:tcPr>
            <w:tcW w:w="992" w:type="dxa"/>
          </w:tcPr>
          <w:p w14:paraId="606C9795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Value}"/>
                  </w:textInput>
                </w:ffData>
              </w:fldChar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instrText xml:space="preserve"> FORMTEXT </w:instrText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separate"/>
            </w:r>
            <w:r w:rsidRPr="00A1082D">
              <w:rPr>
                <w:rFonts w:ascii="Calibri" w:eastAsia="Times New Roman" w:hAnsi="Calibri" w:cs="Times New Roman"/>
                <w:noProof/>
                <w:szCs w:val="18"/>
                <w:lang w:eastAsia="en-AU"/>
              </w:rPr>
              <w:t>{Value}</w:t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end"/>
            </w:r>
          </w:p>
        </w:tc>
        <w:tc>
          <w:tcPr>
            <w:tcW w:w="1276" w:type="dxa"/>
          </w:tcPr>
          <w:p w14:paraId="41001C86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shd w:val="clear" w:color="auto" w:fill="auto"/>
            <w:noWrap/>
          </w:tcPr>
          <w:p w14:paraId="3C532203" w14:textId="77777777" w:rsidR="00D806E5" w:rsidRPr="006345FB" w:rsidRDefault="00860D1C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1337151920"/>
                <w:placeholder>
                  <w:docPart w:val="518416E1432C48E5930E9F1492B7AEFC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EndPr/>
              <w:sdtContent>
                <w:r w:rsidR="00D806E5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S</w:t>
                </w:r>
              </w:sdtContent>
            </w:sdt>
          </w:p>
        </w:tc>
        <w:tc>
          <w:tcPr>
            <w:tcW w:w="992" w:type="dxa"/>
            <w:noWrap/>
          </w:tcPr>
          <w:p w14:paraId="5C4CA50E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noWrap/>
          </w:tcPr>
          <w:p w14:paraId="0364ED5F" w14:textId="77777777" w:rsidR="00D806E5" w:rsidRPr="006345FB" w:rsidRDefault="00860D1C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1676493008"/>
                <w:placeholder>
                  <w:docPart w:val="5022541963AB4B4CAF92036C009F62E7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EndPr/>
              <w:sdtContent>
                <w:r w:rsidR="00D806E5"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W</w:t>
                </w:r>
              </w:sdtContent>
            </w:sdt>
          </w:p>
        </w:tc>
        <w:tc>
          <w:tcPr>
            <w:tcW w:w="992" w:type="dxa"/>
            <w:noWrap/>
          </w:tcPr>
          <w:p w14:paraId="51F2FC79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noWrap/>
            <w:hideMark/>
          </w:tcPr>
          <w:p w14:paraId="71CC992D" w14:textId="77777777" w:rsidR="00D806E5" w:rsidRPr="006345FB" w:rsidRDefault="00860D1C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162944591"/>
                <w:placeholder>
                  <w:docPart w:val="F76B06A24B1D4D7B900FFDDA140FF0EB"/>
                </w:placeholder>
                <w:comboBox>
                  <w:listItem w:value="Choose an item."/>
                  <w:listItem w:displayText="N/A" w:value="N/A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EndPr/>
              <w:sdtContent>
                <w:r w:rsidR="00D806E5"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N/A</w:t>
                </w:r>
              </w:sdtContent>
            </w:sdt>
          </w:p>
        </w:tc>
        <w:tc>
          <w:tcPr>
            <w:tcW w:w="1134" w:type="dxa"/>
            <w:noWrap/>
          </w:tcPr>
          <w:p w14:paraId="511D50C7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  <w:tr w:rsidR="00D806E5" w:rsidRPr="006345FB" w14:paraId="4A142528" w14:textId="77777777" w:rsidTr="00B80898">
        <w:trPr>
          <w:trHeight w:val="480"/>
        </w:trPr>
        <w:tc>
          <w:tcPr>
            <w:tcW w:w="2122" w:type="dxa"/>
            <w:hideMark/>
          </w:tcPr>
          <w:p w14:paraId="5395B15E" w14:textId="77777777" w:rsidR="00D806E5" w:rsidRPr="006345FB" w:rsidRDefault="00D806E5" w:rsidP="00B80898">
            <w:pPr>
              <w:pStyle w:val="ListParagraph"/>
              <w:numPr>
                <w:ilvl w:val="1"/>
                <w:numId w:val="5"/>
              </w:numPr>
              <w:ind w:left="455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924B02">
              <w:rPr>
                <w:rFonts w:ascii="Calibri" w:eastAsia="Times New Roman" w:hAnsi="Calibri" w:cs="Times New Roman"/>
                <w:szCs w:val="18"/>
                <w:lang w:eastAsia="en-AU"/>
              </w:rPr>
              <w:t>Formwork stripped</w:t>
            </w:r>
          </w:p>
        </w:tc>
        <w:tc>
          <w:tcPr>
            <w:tcW w:w="992" w:type="dxa"/>
            <w:noWrap/>
            <w:hideMark/>
          </w:tcPr>
          <w:p w14:paraId="30C241C9" w14:textId="77777777" w:rsidR="00D806E5" w:rsidRPr="006345FB" w:rsidRDefault="00860D1C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1613470009"/>
                <w:placeholder>
                  <w:docPart w:val="D6CB103C48054B1A8FF727AF0AC8D5CA"/>
                </w:placeholder>
                <w:comboBox>
                  <w:listItem w:value="Choose an item."/>
                  <w:listItem w:displayText="V" w:value="Visual"/>
                  <w:listItem w:displayText="M" w:value="Measurement"/>
                  <w:listItem w:displayText="T" w:value="Testing"/>
                </w:comboBox>
              </w:sdtPr>
              <w:sdtEndPr/>
              <w:sdtContent>
                <w:r w:rsidR="00D806E5"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V</w:t>
                </w:r>
              </w:sdtContent>
            </w:sdt>
          </w:p>
        </w:tc>
        <w:tc>
          <w:tcPr>
            <w:tcW w:w="1559" w:type="dxa"/>
            <w:gridSpan w:val="2"/>
          </w:tcPr>
          <w:p w14:paraId="27627F4F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Document Number}"/>
                  </w:textInput>
                </w:ffData>
              </w:fldChar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instrText xml:space="preserve"> FORMTEXT </w:instrText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separate"/>
            </w:r>
            <w:r w:rsidRPr="006345FB">
              <w:rPr>
                <w:rFonts w:ascii="Calibri" w:eastAsia="Times New Roman" w:hAnsi="Calibri" w:cs="Times New Roman"/>
                <w:noProof/>
                <w:szCs w:val="18"/>
                <w:lang w:eastAsia="en-AU"/>
              </w:rPr>
              <w:t>{Dwg. Number}</w:t>
            </w:r>
            <w:r w:rsidRPr="006345FB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end"/>
            </w:r>
          </w:p>
        </w:tc>
        <w:tc>
          <w:tcPr>
            <w:tcW w:w="3544" w:type="dxa"/>
          </w:tcPr>
          <w:p w14:paraId="08BAB186" w14:textId="77777777" w:rsidR="00D806E5" w:rsidRPr="006345FB" w:rsidRDefault="00D806E5" w:rsidP="00B80898">
            <w:pPr>
              <w:spacing w:line="360" w:lineRule="auto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6E28C3">
              <w:t>Formwork stripped in accordance with specified times on IFC drawings / specifications</w:t>
            </w:r>
          </w:p>
        </w:tc>
        <w:tc>
          <w:tcPr>
            <w:tcW w:w="992" w:type="dxa"/>
          </w:tcPr>
          <w:p w14:paraId="7D392184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Value}"/>
                  </w:textInput>
                </w:ffData>
              </w:fldChar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instrText xml:space="preserve"> FORMTEXT </w:instrText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separate"/>
            </w:r>
            <w:r w:rsidRPr="00A1082D">
              <w:rPr>
                <w:rFonts w:ascii="Calibri" w:eastAsia="Times New Roman" w:hAnsi="Calibri" w:cs="Times New Roman"/>
                <w:noProof/>
                <w:szCs w:val="18"/>
                <w:lang w:eastAsia="en-AU"/>
              </w:rPr>
              <w:t>{Value}</w:t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end"/>
            </w:r>
          </w:p>
        </w:tc>
        <w:tc>
          <w:tcPr>
            <w:tcW w:w="1276" w:type="dxa"/>
          </w:tcPr>
          <w:p w14:paraId="13C7BBDE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shd w:val="clear" w:color="auto" w:fill="auto"/>
            <w:noWrap/>
          </w:tcPr>
          <w:p w14:paraId="707EF150" w14:textId="77777777" w:rsidR="00D806E5" w:rsidRPr="006345FB" w:rsidRDefault="00860D1C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1272544804"/>
                <w:placeholder>
                  <w:docPart w:val="C7C8C33ADD654E4D965CEE3B71DAC96C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EndPr/>
              <w:sdtContent>
                <w:r w:rsidR="00D806E5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S</w:t>
                </w:r>
              </w:sdtContent>
            </w:sdt>
          </w:p>
        </w:tc>
        <w:tc>
          <w:tcPr>
            <w:tcW w:w="992" w:type="dxa"/>
            <w:noWrap/>
          </w:tcPr>
          <w:p w14:paraId="50FC76B5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noWrap/>
          </w:tcPr>
          <w:p w14:paraId="0062E648" w14:textId="77777777" w:rsidR="00D806E5" w:rsidRPr="006345FB" w:rsidRDefault="00860D1C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808746658"/>
                <w:placeholder>
                  <w:docPart w:val="AD205FBEAC884943A7DE46BDD535B3C7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EndPr/>
              <w:sdtContent>
                <w:r w:rsidR="00D806E5"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W</w:t>
                </w:r>
              </w:sdtContent>
            </w:sdt>
          </w:p>
        </w:tc>
        <w:tc>
          <w:tcPr>
            <w:tcW w:w="992" w:type="dxa"/>
            <w:noWrap/>
          </w:tcPr>
          <w:p w14:paraId="6D291A8A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noWrap/>
            <w:hideMark/>
          </w:tcPr>
          <w:p w14:paraId="5CEC1DCA" w14:textId="77777777" w:rsidR="00D806E5" w:rsidRPr="006345FB" w:rsidRDefault="00860D1C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1823847731"/>
                <w:placeholder>
                  <w:docPart w:val="C3813251B2EF4FDCA99E47F7EE5CD0CB"/>
                </w:placeholder>
                <w:comboBox>
                  <w:listItem w:value="Choose an item."/>
                  <w:listItem w:displayText="N/A" w:value="N/A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EndPr/>
              <w:sdtContent>
                <w:r w:rsidR="00D806E5"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N/A</w:t>
                </w:r>
              </w:sdtContent>
            </w:sdt>
          </w:p>
        </w:tc>
        <w:tc>
          <w:tcPr>
            <w:tcW w:w="1134" w:type="dxa"/>
            <w:noWrap/>
          </w:tcPr>
          <w:p w14:paraId="693FA7C5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  <w:tr w:rsidR="00D806E5" w:rsidRPr="006345FB" w14:paraId="61BBC1FF" w14:textId="77777777" w:rsidTr="00B80898">
        <w:trPr>
          <w:trHeight w:val="480"/>
        </w:trPr>
        <w:tc>
          <w:tcPr>
            <w:tcW w:w="2122" w:type="dxa"/>
          </w:tcPr>
          <w:p w14:paraId="01E23B4A" w14:textId="77777777" w:rsidR="00D806E5" w:rsidRPr="00924B02" w:rsidRDefault="00D806E5" w:rsidP="00B80898">
            <w:pPr>
              <w:pStyle w:val="ListParagraph"/>
              <w:numPr>
                <w:ilvl w:val="1"/>
                <w:numId w:val="5"/>
              </w:numPr>
              <w:ind w:left="455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924B02">
              <w:rPr>
                <w:rFonts w:ascii="Calibri" w:eastAsia="Times New Roman" w:hAnsi="Calibri" w:cs="Times New Roman"/>
                <w:szCs w:val="18"/>
                <w:lang w:eastAsia="en-AU"/>
              </w:rPr>
              <w:t>Surface defect repair</w:t>
            </w:r>
          </w:p>
        </w:tc>
        <w:tc>
          <w:tcPr>
            <w:tcW w:w="992" w:type="dxa"/>
            <w:noWrap/>
          </w:tcPr>
          <w:p w14:paraId="5F092B7F" w14:textId="77777777" w:rsidR="00D806E5" w:rsidRPr="006345FB" w:rsidRDefault="00860D1C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736936354"/>
                <w:placeholder>
                  <w:docPart w:val="DA31B168A2CA40E8AB50D3E227023723"/>
                </w:placeholder>
                <w:comboBox>
                  <w:listItem w:value="Choose an item."/>
                  <w:listItem w:displayText="V" w:value="Visual"/>
                  <w:listItem w:displayText="M" w:value="Measurement"/>
                  <w:listItem w:displayText="T" w:value="Testing"/>
                </w:comboBox>
              </w:sdtPr>
              <w:sdtEndPr/>
              <w:sdtContent>
                <w:r w:rsidR="00D806E5"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V</w:t>
                </w:r>
              </w:sdtContent>
            </w:sdt>
          </w:p>
        </w:tc>
        <w:tc>
          <w:tcPr>
            <w:tcW w:w="1559" w:type="dxa"/>
            <w:gridSpan w:val="2"/>
          </w:tcPr>
          <w:p w14:paraId="7DD68805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3544" w:type="dxa"/>
          </w:tcPr>
          <w:p w14:paraId="2A2D1357" w14:textId="77777777" w:rsidR="00D806E5" w:rsidRPr="006E28C3" w:rsidRDefault="00D806E5" w:rsidP="00B80898">
            <w:pPr>
              <w:spacing w:line="360" w:lineRule="auto"/>
            </w:pPr>
            <w:r w:rsidRPr="006E28C3">
              <w:t>Repair grout to be higher strength than substrate concrete</w:t>
            </w:r>
          </w:p>
        </w:tc>
        <w:tc>
          <w:tcPr>
            <w:tcW w:w="992" w:type="dxa"/>
          </w:tcPr>
          <w:p w14:paraId="1E4BBD42" w14:textId="77777777" w:rsidR="00D806E5" w:rsidRPr="00A1082D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Value}"/>
                  </w:textInput>
                </w:ffData>
              </w:fldChar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instrText xml:space="preserve"> FORMTEXT </w:instrText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separate"/>
            </w:r>
            <w:r w:rsidRPr="00A1082D">
              <w:rPr>
                <w:rFonts w:ascii="Calibri" w:eastAsia="Times New Roman" w:hAnsi="Calibri" w:cs="Times New Roman"/>
                <w:noProof/>
                <w:szCs w:val="18"/>
                <w:lang w:eastAsia="en-AU"/>
              </w:rPr>
              <w:t>{Value}</w:t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end"/>
            </w:r>
          </w:p>
        </w:tc>
        <w:tc>
          <w:tcPr>
            <w:tcW w:w="1276" w:type="dxa"/>
          </w:tcPr>
          <w:p w14:paraId="5AA85FD9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shd w:val="clear" w:color="auto" w:fill="auto"/>
            <w:noWrap/>
          </w:tcPr>
          <w:p w14:paraId="0871DDA1" w14:textId="77777777" w:rsidR="00D806E5" w:rsidRPr="006345FB" w:rsidRDefault="00860D1C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32421210"/>
                <w:placeholder>
                  <w:docPart w:val="48C5953A21BB4D96A97F6A2754529AD9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EndPr/>
              <w:sdtContent>
                <w:r w:rsidR="00D806E5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S</w:t>
                </w:r>
              </w:sdtContent>
            </w:sdt>
          </w:p>
        </w:tc>
        <w:tc>
          <w:tcPr>
            <w:tcW w:w="992" w:type="dxa"/>
            <w:noWrap/>
          </w:tcPr>
          <w:p w14:paraId="13501C25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noWrap/>
          </w:tcPr>
          <w:p w14:paraId="035462D4" w14:textId="77777777" w:rsidR="00D806E5" w:rsidRPr="006345FB" w:rsidRDefault="00860D1C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355392087"/>
                <w:placeholder>
                  <w:docPart w:val="223D49D4D891475884D8A8B7BEED3E91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EndPr/>
              <w:sdtContent>
                <w:r w:rsidR="00D806E5"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W</w:t>
                </w:r>
              </w:sdtContent>
            </w:sdt>
          </w:p>
        </w:tc>
        <w:tc>
          <w:tcPr>
            <w:tcW w:w="992" w:type="dxa"/>
            <w:noWrap/>
          </w:tcPr>
          <w:p w14:paraId="57601902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noWrap/>
          </w:tcPr>
          <w:p w14:paraId="1CAC5233" w14:textId="77777777" w:rsidR="00D806E5" w:rsidRPr="006345FB" w:rsidRDefault="00860D1C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1633861146"/>
                <w:placeholder>
                  <w:docPart w:val="790A743F2F6F441E9C794808377D6DBF"/>
                </w:placeholder>
                <w:comboBox>
                  <w:listItem w:value="Choose an item."/>
                  <w:listItem w:displayText="N/A" w:value="N/A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EndPr/>
              <w:sdtContent>
                <w:r w:rsidR="00D806E5"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N/A</w:t>
                </w:r>
              </w:sdtContent>
            </w:sdt>
          </w:p>
        </w:tc>
        <w:tc>
          <w:tcPr>
            <w:tcW w:w="1134" w:type="dxa"/>
            <w:noWrap/>
          </w:tcPr>
          <w:p w14:paraId="19DA2B4C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  <w:tr w:rsidR="00D806E5" w:rsidRPr="006345FB" w14:paraId="7A115F96" w14:textId="77777777" w:rsidTr="00B80898">
        <w:trPr>
          <w:trHeight w:val="970"/>
        </w:trPr>
        <w:tc>
          <w:tcPr>
            <w:tcW w:w="2122" w:type="dxa"/>
          </w:tcPr>
          <w:p w14:paraId="7B0E4719" w14:textId="77777777" w:rsidR="00D806E5" w:rsidRPr="006345FB" w:rsidRDefault="00D806E5" w:rsidP="00B80898">
            <w:pPr>
              <w:pStyle w:val="ListParagraph"/>
              <w:numPr>
                <w:ilvl w:val="1"/>
                <w:numId w:val="5"/>
              </w:numPr>
              <w:ind w:left="455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924B02">
              <w:rPr>
                <w:rFonts w:ascii="Calibri" w:eastAsia="Times New Roman" w:hAnsi="Calibri" w:cs="Times New Roman"/>
                <w:szCs w:val="18"/>
                <w:lang w:eastAsia="en-AU"/>
              </w:rPr>
              <w:t>All areas are clean from slurry</w:t>
            </w:r>
          </w:p>
        </w:tc>
        <w:tc>
          <w:tcPr>
            <w:tcW w:w="992" w:type="dxa"/>
            <w:noWrap/>
          </w:tcPr>
          <w:p w14:paraId="6DCA86C3" w14:textId="77777777" w:rsidR="00D806E5" w:rsidRPr="006345FB" w:rsidRDefault="00860D1C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1445661664"/>
                <w:placeholder>
                  <w:docPart w:val="BC3656F6D9184BA4B1B3FAE6FEA352D3"/>
                </w:placeholder>
                <w:comboBox>
                  <w:listItem w:value="Choose an item."/>
                  <w:listItem w:displayText="V" w:value="Visual"/>
                  <w:listItem w:displayText="M" w:value="Measurement"/>
                  <w:listItem w:displayText="T" w:value="Testing"/>
                </w:comboBox>
              </w:sdtPr>
              <w:sdtEndPr/>
              <w:sdtContent>
                <w:r w:rsidR="00D806E5"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V</w:t>
                </w:r>
              </w:sdtContent>
            </w:sdt>
          </w:p>
        </w:tc>
        <w:tc>
          <w:tcPr>
            <w:tcW w:w="1559" w:type="dxa"/>
            <w:gridSpan w:val="2"/>
          </w:tcPr>
          <w:p w14:paraId="0DA0CA46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3544" w:type="dxa"/>
          </w:tcPr>
          <w:p w14:paraId="6C7C9467" w14:textId="77777777" w:rsidR="00D806E5" w:rsidRPr="006345FB" w:rsidRDefault="00D806E5" w:rsidP="00B80898">
            <w:pPr>
              <w:tabs>
                <w:tab w:val="left" w:pos="3434"/>
              </w:tabs>
              <w:spacing w:line="360" w:lineRule="auto"/>
            </w:pPr>
            <w:r w:rsidRPr="006E28C3">
              <w:t>Surfaces to be cleaned after pour if required</w:t>
            </w:r>
          </w:p>
        </w:tc>
        <w:tc>
          <w:tcPr>
            <w:tcW w:w="992" w:type="dxa"/>
          </w:tcPr>
          <w:p w14:paraId="02561D5F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Value}"/>
                  </w:textInput>
                </w:ffData>
              </w:fldChar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instrText xml:space="preserve"> FORMTEXT </w:instrText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separate"/>
            </w:r>
            <w:r w:rsidRPr="00A1082D">
              <w:rPr>
                <w:rFonts w:ascii="Calibri" w:eastAsia="Times New Roman" w:hAnsi="Calibri" w:cs="Times New Roman"/>
                <w:noProof/>
                <w:szCs w:val="18"/>
                <w:lang w:eastAsia="en-AU"/>
              </w:rPr>
              <w:t>{Value}</w:t>
            </w:r>
            <w:r w:rsidRPr="00A1082D">
              <w:rPr>
                <w:rFonts w:ascii="Calibri" w:eastAsia="Times New Roman" w:hAnsi="Calibri" w:cs="Times New Roman"/>
                <w:szCs w:val="18"/>
                <w:lang w:eastAsia="en-AU"/>
              </w:rPr>
              <w:fldChar w:fldCharType="end"/>
            </w:r>
          </w:p>
        </w:tc>
        <w:tc>
          <w:tcPr>
            <w:tcW w:w="1276" w:type="dxa"/>
          </w:tcPr>
          <w:p w14:paraId="3CB172FE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shd w:val="clear" w:color="auto" w:fill="auto"/>
            <w:noWrap/>
          </w:tcPr>
          <w:p w14:paraId="7E955DED" w14:textId="77777777" w:rsidR="00D806E5" w:rsidRPr="006345FB" w:rsidRDefault="00860D1C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-481779012"/>
                <w:placeholder>
                  <w:docPart w:val="DC75E630FB014C1A8BD146EDE2F16C45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EndPr/>
              <w:sdtContent>
                <w:r w:rsidR="00D806E5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S</w:t>
                </w:r>
              </w:sdtContent>
            </w:sdt>
          </w:p>
        </w:tc>
        <w:tc>
          <w:tcPr>
            <w:tcW w:w="992" w:type="dxa"/>
            <w:noWrap/>
          </w:tcPr>
          <w:p w14:paraId="43415445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shd w:val="clear" w:color="auto" w:fill="auto"/>
            <w:noWrap/>
          </w:tcPr>
          <w:p w14:paraId="3C4AA89E" w14:textId="77777777" w:rsidR="00D806E5" w:rsidRPr="006345FB" w:rsidRDefault="00860D1C" w:rsidP="00B80898">
            <w:pPr>
              <w:jc w:val="center"/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1676301802"/>
                <w:placeholder>
                  <w:docPart w:val="8F667363206941179358D9B269779146"/>
                </w:placeholder>
                <w:comboBox>
                  <w:listItem w:value="Choose an item.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EndPr/>
              <w:sdtContent>
                <w:r w:rsidR="00D806E5"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W</w:t>
                </w:r>
              </w:sdtContent>
            </w:sdt>
          </w:p>
        </w:tc>
        <w:tc>
          <w:tcPr>
            <w:tcW w:w="992" w:type="dxa"/>
            <w:noWrap/>
          </w:tcPr>
          <w:p w14:paraId="17338F2A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  <w:tc>
          <w:tcPr>
            <w:tcW w:w="567" w:type="dxa"/>
            <w:noWrap/>
          </w:tcPr>
          <w:p w14:paraId="300808F6" w14:textId="77777777" w:rsidR="00D806E5" w:rsidRPr="006345FB" w:rsidRDefault="00860D1C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  <w:sdt>
              <w:sdtPr>
                <w:rPr>
                  <w:rFonts w:ascii="Calibri" w:eastAsia="Times New Roman" w:hAnsi="Calibri" w:cs="Times New Roman"/>
                  <w:szCs w:val="18"/>
                  <w:lang w:eastAsia="en-AU"/>
                </w:rPr>
                <w:id w:val="985749391"/>
                <w:placeholder>
                  <w:docPart w:val="05E85F3CB0B347998A74D2C5B36D8B8D"/>
                </w:placeholder>
                <w:comboBox>
                  <w:listItem w:value="Choose an item."/>
                  <w:listItem w:displayText="N/A" w:value="N/A"/>
                  <w:listItem w:displayText="S" w:value="Surveillance"/>
                  <w:listItem w:displayText="W" w:value="Witness Point"/>
                  <w:listItem w:displayText="H" w:value="Hold Point"/>
                </w:comboBox>
              </w:sdtPr>
              <w:sdtEndPr/>
              <w:sdtContent>
                <w:r w:rsidR="00D806E5" w:rsidRPr="006345FB">
                  <w:rPr>
                    <w:rFonts w:ascii="Calibri" w:eastAsia="Times New Roman" w:hAnsi="Calibri" w:cs="Times New Roman"/>
                    <w:szCs w:val="18"/>
                    <w:lang w:eastAsia="en-AU"/>
                  </w:rPr>
                  <w:t>N/A</w:t>
                </w:r>
              </w:sdtContent>
            </w:sdt>
          </w:p>
        </w:tc>
        <w:tc>
          <w:tcPr>
            <w:tcW w:w="1134" w:type="dxa"/>
            <w:noWrap/>
          </w:tcPr>
          <w:p w14:paraId="3F4CA2E1" w14:textId="77777777" w:rsidR="00D806E5" w:rsidRPr="006345FB" w:rsidRDefault="00D806E5" w:rsidP="00B80898">
            <w:pPr>
              <w:rPr>
                <w:rFonts w:ascii="Calibri" w:eastAsia="Times New Roman" w:hAnsi="Calibri" w:cs="Times New Roman"/>
                <w:szCs w:val="18"/>
                <w:lang w:eastAsia="en-AU"/>
              </w:rPr>
            </w:pPr>
          </w:p>
        </w:tc>
      </w:tr>
    </w:tbl>
    <w:p w14:paraId="1FF67563" w14:textId="77777777" w:rsidR="00D806E5" w:rsidRDefault="00D806E5" w:rsidP="00D806E5">
      <w:pPr>
        <w:pStyle w:val="Heading4"/>
      </w:pPr>
    </w:p>
    <w:sectPr w:rsidR="00D806E5" w:rsidSect="006253AB">
      <w:headerReference w:type="default" r:id="rId9"/>
      <w:pgSz w:w="16838" w:h="11906" w:orient="landscape"/>
      <w:pgMar w:top="1276" w:right="851" w:bottom="726" w:left="851" w:header="142" w:footer="39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092A9" w14:textId="77777777" w:rsidR="00B80898" w:rsidRDefault="00B80898" w:rsidP="000009FA">
      <w:pPr>
        <w:spacing w:after="0" w:line="240" w:lineRule="auto"/>
      </w:pPr>
      <w:r>
        <w:separator/>
      </w:r>
    </w:p>
  </w:endnote>
  <w:endnote w:type="continuationSeparator" w:id="0">
    <w:p w14:paraId="0749DE21" w14:textId="77777777" w:rsidR="00B80898" w:rsidRDefault="00B80898" w:rsidP="00000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027A7" w14:textId="77777777" w:rsidR="00B80898" w:rsidRDefault="00B80898" w:rsidP="000009FA">
      <w:pPr>
        <w:spacing w:after="0" w:line="240" w:lineRule="auto"/>
      </w:pPr>
      <w:r>
        <w:separator/>
      </w:r>
    </w:p>
  </w:footnote>
  <w:footnote w:type="continuationSeparator" w:id="0">
    <w:p w14:paraId="015924BA" w14:textId="77777777" w:rsidR="00B80898" w:rsidRDefault="00B80898" w:rsidP="00000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2743A" w14:textId="77777777" w:rsidR="00B80898" w:rsidRDefault="00B80898" w:rsidP="00A571C6">
    <w:pPr>
      <w:spacing w:after="0"/>
      <w:rPr>
        <w:b/>
        <w:bCs/>
        <w:sz w:val="28"/>
        <w:szCs w:val="28"/>
      </w:rPr>
    </w:pPr>
    <w:r w:rsidRPr="00F76EA4">
      <w:rPr>
        <w:b/>
        <w:bCs/>
        <w:sz w:val="28"/>
        <w:szCs w:val="28"/>
      </w:rPr>
      <w:ptab w:relativeTo="margin" w:alignment="center" w:leader="none"/>
    </w:r>
    <w:r>
      <w:rPr>
        <w:b/>
        <w:bCs/>
        <w:sz w:val="28"/>
        <w:szCs w:val="28"/>
      </w:rPr>
      <w:t>INSPECTION AND TEST PLAN</w:t>
    </w:r>
    <w:r w:rsidRPr="00F76EA4">
      <w:rPr>
        <w:b/>
        <w:bCs/>
        <w:sz w:val="28"/>
        <w:szCs w:val="28"/>
      </w:rPr>
      <w:ptab w:relativeTo="margin" w:alignment="right" w:leader="none"/>
    </w:r>
    <w:r>
      <w:rPr>
        <w:noProof/>
      </w:rPr>
      <w:drawing>
        <wp:inline distT="0" distB="0" distL="0" distR="0" wp14:anchorId="046E61E8" wp14:editId="19AEB6B5">
          <wp:extent cx="1447800" cy="390525"/>
          <wp:effectExtent l="0" t="0" r="0" b="9525"/>
          <wp:docPr id="1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Style w:val="TableGrid"/>
      <w:tblW w:w="15304" w:type="dxa"/>
      <w:tblLook w:val="04A0" w:firstRow="1" w:lastRow="0" w:firstColumn="1" w:lastColumn="0" w:noHBand="0" w:noVBand="1"/>
    </w:tblPr>
    <w:tblGrid>
      <w:gridCol w:w="1430"/>
      <w:gridCol w:w="1327"/>
      <w:gridCol w:w="1554"/>
      <w:gridCol w:w="1095"/>
      <w:gridCol w:w="727"/>
      <w:gridCol w:w="1644"/>
      <w:gridCol w:w="865"/>
      <w:gridCol w:w="851"/>
      <w:gridCol w:w="141"/>
      <w:gridCol w:w="1701"/>
      <w:gridCol w:w="1560"/>
      <w:gridCol w:w="2409"/>
    </w:tblGrid>
    <w:tr w:rsidR="00B80898" w:rsidRPr="00F76EA4" w14:paraId="17741F01" w14:textId="77777777" w:rsidTr="00154DDB">
      <w:trPr>
        <w:trHeight w:val="218"/>
      </w:trPr>
      <w:tc>
        <w:tcPr>
          <w:tcW w:w="1430" w:type="dxa"/>
          <w:vMerge w:val="restart"/>
          <w:shd w:val="clear" w:color="auto" w:fill="FBF304" w:themeFill="background2"/>
        </w:tcPr>
        <w:p w14:paraId="617194D5" w14:textId="77777777" w:rsidR="00B80898" w:rsidRPr="00161741" w:rsidRDefault="00B80898" w:rsidP="00A571C6">
          <w:pPr>
            <w:rPr>
              <w:rFonts w:cstheme="minorHAnsi"/>
              <w:b/>
              <w:szCs w:val="18"/>
            </w:rPr>
          </w:pPr>
          <w:r w:rsidRPr="00F76EA4">
            <w:rPr>
              <w:rFonts w:cstheme="minorHAnsi"/>
              <w:b/>
              <w:szCs w:val="18"/>
            </w:rPr>
            <w:t xml:space="preserve">CONTRACT </w:t>
          </w:r>
          <w:r>
            <w:rPr>
              <w:rFonts w:cstheme="minorHAnsi"/>
              <w:b/>
              <w:szCs w:val="18"/>
            </w:rPr>
            <w:t>No</w:t>
          </w:r>
          <w:r w:rsidRPr="00F76EA4">
            <w:rPr>
              <w:rFonts w:cstheme="minorHAnsi"/>
              <w:b/>
              <w:szCs w:val="18"/>
            </w:rPr>
            <w:t>:</w:t>
          </w:r>
        </w:p>
      </w:tc>
      <w:sdt>
        <w:sdtPr>
          <w:rPr>
            <w:rFonts w:cstheme="minorHAnsi"/>
          </w:rPr>
          <w:id w:val="613250838"/>
        </w:sdtPr>
        <w:sdtEndPr/>
        <w:sdtContent>
          <w:tc>
            <w:tcPr>
              <w:tcW w:w="1327" w:type="dxa"/>
              <w:vMerge w:val="restart"/>
            </w:tcPr>
            <w:sdt>
              <w:sdtPr>
                <w:rPr>
                  <w:rFonts w:cstheme="minorHAnsi"/>
                </w:rPr>
                <w:alias w:val="Subject"/>
                <w:tag w:val=""/>
                <w:id w:val="-682903659"/>
                <w:placeholder>
                  <w:docPart w:val="7EFEEE98756D4EB998A1FE89D4458BCF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p w14:paraId="5D679F52" w14:textId="2AD2F461" w:rsidR="00B80898" w:rsidRPr="009C290D" w:rsidRDefault="00B80898" w:rsidP="00A571C6">
                  <w:pPr>
                    <w:rPr>
                      <w:rFonts w:cstheme="minorHAnsi"/>
                      <w:szCs w:val="18"/>
                    </w:rPr>
                  </w:pPr>
                  <w:r>
                    <w:rPr>
                      <w:rFonts w:cstheme="minorHAnsi"/>
                    </w:rPr>
                    <w:t>J22369</w:t>
                  </w:r>
                </w:p>
              </w:sdtContent>
            </w:sdt>
          </w:tc>
        </w:sdtContent>
      </w:sdt>
      <w:tc>
        <w:tcPr>
          <w:tcW w:w="2649" w:type="dxa"/>
          <w:gridSpan w:val="2"/>
          <w:vMerge w:val="restart"/>
          <w:shd w:val="clear" w:color="auto" w:fill="FBF304" w:themeFill="background2"/>
        </w:tcPr>
        <w:p w14:paraId="6B57F4DD" w14:textId="77777777" w:rsidR="00B80898" w:rsidRPr="00F76EA4" w:rsidRDefault="00B80898" w:rsidP="00A571C6">
          <w:pPr>
            <w:rPr>
              <w:rFonts w:cstheme="minorHAnsi"/>
              <w:b/>
              <w:szCs w:val="18"/>
            </w:rPr>
          </w:pPr>
          <w:r w:rsidRPr="00161741">
            <w:rPr>
              <w:rFonts w:cstheme="minorHAnsi"/>
              <w:b/>
              <w:szCs w:val="18"/>
            </w:rPr>
            <w:t>PROJECT:</w:t>
          </w:r>
        </w:p>
      </w:tc>
      <w:sdt>
        <w:sdtPr>
          <w:rPr>
            <w:rFonts w:cstheme="minorHAnsi"/>
          </w:rPr>
          <w:alias w:val="Title"/>
          <w:tag w:val=""/>
          <w:id w:val="969398880"/>
          <w:placeholder>
            <w:docPart w:val="39F0C4C8A87D4158A97B83D0A6A25AA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2371" w:type="dxa"/>
              <w:gridSpan w:val="2"/>
              <w:vMerge w:val="restart"/>
            </w:tcPr>
            <w:p w14:paraId="2859A797" w14:textId="0D6B773F" w:rsidR="00B80898" w:rsidRPr="00F76EA4" w:rsidRDefault="00860D1C" w:rsidP="00A571C6">
              <w:pPr>
                <w:rPr>
                  <w:rFonts w:cstheme="minorHAnsi"/>
                </w:rPr>
              </w:pPr>
              <w:r>
                <w:rPr>
                  <w:rFonts w:cstheme="minorHAnsi"/>
                </w:rPr>
                <w:t>M3 Next DC Civil works</w:t>
              </w:r>
            </w:p>
          </w:tc>
        </w:sdtContent>
      </w:sdt>
      <w:tc>
        <w:tcPr>
          <w:tcW w:w="1716" w:type="dxa"/>
          <w:gridSpan w:val="2"/>
          <w:vMerge w:val="restart"/>
          <w:shd w:val="clear" w:color="auto" w:fill="FBF304" w:themeFill="background2"/>
        </w:tcPr>
        <w:p w14:paraId="127F1583" w14:textId="77777777" w:rsidR="00B80898" w:rsidRDefault="00B80898" w:rsidP="00A571C6">
          <w:pPr>
            <w:rPr>
              <w:rFonts w:cstheme="minorHAnsi"/>
              <w:b/>
              <w:szCs w:val="18"/>
            </w:rPr>
          </w:pPr>
          <w:r>
            <w:rPr>
              <w:rFonts w:cstheme="minorHAnsi"/>
              <w:b/>
              <w:szCs w:val="18"/>
            </w:rPr>
            <w:t>SITE LOCATION:</w:t>
          </w:r>
        </w:p>
        <w:p w14:paraId="30690B46" w14:textId="77777777" w:rsidR="00B80898" w:rsidRPr="00F76EA4" w:rsidRDefault="00B80898" w:rsidP="00A571C6">
          <w:pPr>
            <w:rPr>
              <w:rFonts w:cstheme="minorHAnsi"/>
              <w:b/>
              <w:szCs w:val="18"/>
            </w:rPr>
          </w:pPr>
          <w:r w:rsidRPr="00825570">
            <w:rPr>
              <w:rFonts w:cstheme="minorHAnsi"/>
              <w:b/>
              <w:szCs w:val="18"/>
            </w:rPr>
            <w:t>(Area/Unit/Grids)</w:t>
          </w:r>
        </w:p>
      </w:tc>
      <w:sdt>
        <w:sdtPr>
          <w:rPr>
            <w:rFonts w:cstheme="minorHAnsi"/>
          </w:rPr>
          <w:alias w:val="Location"/>
          <w:tag w:val=""/>
          <w:id w:val="-31885990"/>
          <w:placeholder>
            <w:docPart w:val="19BCC9A629D54414AAA061F758ABDF0B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 w:multiLine="1"/>
        </w:sdtPr>
        <w:sdtEndPr/>
        <w:sdtContent>
          <w:tc>
            <w:tcPr>
              <w:tcW w:w="1842" w:type="dxa"/>
              <w:gridSpan w:val="2"/>
              <w:vMerge w:val="restart"/>
            </w:tcPr>
            <w:p w14:paraId="48E23740" w14:textId="77777777" w:rsidR="00B80898" w:rsidRPr="00F76EA4" w:rsidRDefault="00B80898" w:rsidP="00A571C6">
              <w:pPr>
                <w:rPr>
                  <w:rFonts w:cstheme="minorHAnsi"/>
                </w:rPr>
              </w:pPr>
              <w:r w:rsidRPr="0097186C">
                <w:rPr>
                  <w:rStyle w:val="PlaceholderText"/>
                </w:rPr>
                <w:t>[</w:t>
              </w:r>
              <w:r>
                <w:rPr>
                  <w:rStyle w:val="PlaceholderText"/>
                </w:rPr>
                <w:t>Location</w:t>
              </w:r>
              <w:r w:rsidRPr="0097186C">
                <w:rPr>
                  <w:rStyle w:val="PlaceholderText"/>
                </w:rPr>
                <w:t>]</w:t>
              </w:r>
            </w:p>
          </w:tc>
        </w:sdtContent>
      </w:sdt>
      <w:tc>
        <w:tcPr>
          <w:tcW w:w="1560" w:type="dxa"/>
        </w:tcPr>
        <w:p w14:paraId="296E5C48" w14:textId="77777777" w:rsidR="00B80898" w:rsidRDefault="00B80898" w:rsidP="00A571C6">
          <w:pPr>
            <w:rPr>
              <w:rFonts w:cstheme="minorHAnsi"/>
            </w:rPr>
          </w:pPr>
          <w:r w:rsidRPr="0080320A">
            <w:rPr>
              <w:rFonts w:ascii="Calibri" w:eastAsia="Times New Roman" w:hAnsi="Calibri" w:cs="Calibri"/>
              <w:b/>
              <w:bCs/>
              <w:color w:val="0C044C"/>
              <w:szCs w:val="18"/>
              <w:lang w:eastAsia="en-AU"/>
            </w:rPr>
            <w:t>METHOD</w:t>
          </w:r>
        </w:p>
      </w:tc>
      <w:tc>
        <w:tcPr>
          <w:tcW w:w="2409" w:type="dxa"/>
        </w:tcPr>
        <w:p w14:paraId="09D6FB52" w14:textId="77777777" w:rsidR="00B80898" w:rsidRDefault="00B80898" w:rsidP="00A571C6">
          <w:pPr>
            <w:rPr>
              <w:rFonts w:cstheme="minorHAnsi"/>
            </w:rPr>
          </w:pPr>
          <w:r w:rsidRPr="0080320A">
            <w:rPr>
              <w:rFonts w:ascii="Calibri" w:eastAsia="Times New Roman" w:hAnsi="Calibri" w:cs="Calibri"/>
              <w:b/>
              <w:bCs/>
              <w:color w:val="0C044C"/>
              <w:szCs w:val="18"/>
              <w:lang w:eastAsia="en-AU"/>
            </w:rPr>
            <w:t>VERIFICATION</w:t>
          </w:r>
        </w:p>
      </w:tc>
    </w:tr>
    <w:tr w:rsidR="00B80898" w:rsidRPr="00F76EA4" w14:paraId="1FA7B06A" w14:textId="77777777" w:rsidTr="00154DDB">
      <w:trPr>
        <w:trHeight w:val="217"/>
      </w:trPr>
      <w:tc>
        <w:tcPr>
          <w:tcW w:w="1430" w:type="dxa"/>
          <w:vMerge/>
          <w:shd w:val="clear" w:color="auto" w:fill="FBF304" w:themeFill="background2"/>
        </w:tcPr>
        <w:p w14:paraId="5CD63544" w14:textId="77777777" w:rsidR="00B80898" w:rsidRPr="00F76EA4" w:rsidRDefault="00B80898" w:rsidP="0042271F">
          <w:pPr>
            <w:rPr>
              <w:rFonts w:cstheme="minorHAnsi"/>
              <w:b/>
              <w:szCs w:val="18"/>
            </w:rPr>
          </w:pPr>
        </w:p>
      </w:tc>
      <w:tc>
        <w:tcPr>
          <w:tcW w:w="1327" w:type="dxa"/>
          <w:vMerge/>
        </w:tcPr>
        <w:p w14:paraId="20C64B9F" w14:textId="77777777" w:rsidR="00B80898" w:rsidRDefault="00B80898" w:rsidP="0042271F">
          <w:pPr>
            <w:rPr>
              <w:rFonts w:cstheme="minorHAnsi"/>
            </w:rPr>
          </w:pPr>
        </w:p>
      </w:tc>
      <w:tc>
        <w:tcPr>
          <w:tcW w:w="2649" w:type="dxa"/>
          <w:gridSpan w:val="2"/>
          <w:vMerge/>
          <w:shd w:val="clear" w:color="auto" w:fill="FBF304" w:themeFill="background2"/>
        </w:tcPr>
        <w:p w14:paraId="724FC509" w14:textId="77777777" w:rsidR="00B80898" w:rsidRPr="00161741" w:rsidRDefault="00B80898" w:rsidP="0042271F">
          <w:pPr>
            <w:rPr>
              <w:rFonts w:cstheme="minorHAnsi"/>
              <w:b/>
              <w:szCs w:val="18"/>
            </w:rPr>
          </w:pPr>
        </w:p>
      </w:tc>
      <w:tc>
        <w:tcPr>
          <w:tcW w:w="2371" w:type="dxa"/>
          <w:gridSpan w:val="2"/>
          <w:vMerge/>
        </w:tcPr>
        <w:p w14:paraId="7946E5E6" w14:textId="77777777" w:rsidR="00B80898" w:rsidRDefault="00B80898" w:rsidP="0042271F">
          <w:pPr>
            <w:rPr>
              <w:rFonts w:cstheme="minorHAnsi"/>
            </w:rPr>
          </w:pPr>
        </w:p>
      </w:tc>
      <w:tc>
        <w:tcPr>
          <w:tcW w:w="1716" w:type="dxa"/>
          <w:gridSpan w:val="2"/>
          <w:vMerge/>
          <w:shd w:val="clear" w:color="auto" w:fill="FBF304" w:themeFill="background2"/>
        </w:tcPr>
        <w:p w14:paraId="2FEE9DAB" w14:textId="77777777" w:rsidR="00B80898" w:rsidRDefault="00B80898" w:rsidP="0042271F">
          <w:pPr>
            <w:rPr>
              <w:rFonts w:cstheme="minorHAnsi"/>
              <w:b/>
              <w:szCs w:val="18"/>
            </w:rPr>
          </w:pPr>
        </w:p>
      </w:tc>
      <w:tc>
        <w:tcPr>
          <w:tcW w:w="1842" w:type="dxa"/>
          <w:gridSpan w:val="2"/>
          <w:vMerge/>
        </w:tcPr>
        <w:p w14:paraId="70237F5C" w14:textId="77777777" w:rsidR="00B80898" w:rsidRDefault="00B80898" w:rsidP="0042271F">
          <w:pPr>
            <w:rPr>
              <w:rFonts w:cstheme="minorHAnsi"/>
            </w:rPr>
          </w:pPr>
        </w:p>
      </w:tc>
      <w:tc>
        <w:tcPr>
          <w:tcW w:w="1560" w:type="dxa"/>
        </w:tcPr>
        <w:p w14:paraId="1CD9EF40" w14:textId="77777777" w:rsidR="00B80898" w:rsidRDefault="00B80898" w:rsidP="0042271F">
          <w:pPr>
            <w:rPr>
              <w:rFonts w:cstheme="minorHAnsi"/>
            </w:rPr>
          </w:pPr>
          <w:r w:rsidRPr="0080320A">
            <w:rPr>
              <w:rFonts w:ascii="Calibri" w:eastAsia="Times New Roman" w:hAnsi="Calibri" w:cs="Calibri"/>
              <w:color w:val="0C044C"/>
              <w:szCs w:val="18"/>
              <w:lang w:eastAsia="en-AU"/>
            </w:rPr>
            <w:t xml:space="preserve">V – </w:t>
          </w:r>
          <w:r>
            <w:rPr>
              <w:rFonts w:ascii="Calibri" w:eastAsia="Times New Roman" w:hAnsi="Calibri" w:cs="Calibri"/>
              <w:color w:val="0C044C"/>
              <w:szCs w:val="18"/>
              <w:lang w:eastAsia="en-AU"/>
            </w:rPr>
            <w:t>V</w:t>
          </w:r>
          <w:r w:rsidRPr="0080320A">
            <w:rPr>
              <w:rFonts w:ascii="Calibri" w:eastAsia="Times New Roman" w:hAnsi="Calibri" w:cs="Calibri"/>
              <w:color w:val="0C044C"/>
              <w:szCs w:val="18"/>
              <w:lang w:eastAsia="en-AU"/>
            </w:rPr>
            <w:t>isual</w:t>
          </w:r>
        </w:p>
      </w:tc>
      <w:tc>
        <w:tcPr>
          <w:tcW w:w="2409" w:type="dxa"/>
        </w:tcPr>
        <w:p w14:paraId="6FBC236B" w14:textId="77777777" w:rsidR="00B80898" w:rsidRDefault="00B80898" w:rsidP="0042271F">
          <w:pPr>
            <w:rPr>
              <w:rFonts w:cstheme="minorHAnsi"/>
            </w:rPr>
          </w:pPr>
          <w:r w:rsidRPr="0080320A">
            <w:rPr>
              <w:rFonts w:ascii="Calibri" w:eastAsia="Times New Roman" w:hAnsi="Calibri" w:cs="Calibri"/>
              <w:color w:val="0C044C"/>
              <w:szCs w:val="18"/>
              <w:lang w:eastAsia="en-AU"/>
            </w:rPr>
            <w:t xml:space="preserve">S – </w:t>
          </w:r>
          <w:r>
            <w:rPr>
              <w:rFonts w:ascii="Calibri" w:eastAsia="Times New Roman" w:hAnsi="Calibri" w:cs="Calibri"/>
              <w:color w:val="0C044C"/>
              <w:szCs w:val="18"/>
              <w:lang w:eastAsia="en-AU"/>
            </w:rPr>
            <w:t>S</w:t>
          </w:r>
          <w:r w:rsidRPr="0080320A">
            <w:rPr>
              <w:rFonts w:ascii="Calibri" w:eastAsia="Times New Roman" w:hAnsi="Calibri" w:cs="Calibri"/>
              <w:color w:val="0C044C"/>
              <w:szCs w:val="18"/>
              <w:lang w:eastAsia="en-AU"/>
            </w:rPr>
            <w:t>urveillance</w:t>
          </w:r>
        </w:p>
      </w:tc>
    </w:tr>
    <w:tr w:rsidR="00B80898" w:rsidRPr="00F76EA4" w14:paraId="2794C280" w14:textId="77777777" w:rsidTr="00154DDB">
      <w:trPr>
        <w:trHeight w:val="276"/>
      </w:trPr>
      <w:tc>
        <w:tcPr>
          <w:tcW w:w="1430" w:type="dxa"/>
          <w:shd w:val="clear" w:color="auto" w:fill="FBF304" w:themeFill="background2"/>
        </w:tcPr>
        <w:p w14:paraId="7F27A5C0" w14:textId="77777777" w:rsidR="00B80898" w:rsidRPr="00161741" w:rsidRDefault="00B80898" w:rsidP="003D78CF">
          <w:pPr>
            <w:rPr>
              <w:rFonts w:cstheme="minorHAnsi"/>
              <w:b/>
              <w:szCs w:val="18"/>
            </w:rPr>
          </w:pPr>
          <w:r w:rsidRPr="0080320A">
            <w:rPr>
              <w:rFonts w:ascii="Calibri" w:eastAsia="Times New Roman" w:hAnsi="Calibri" w:cs="Calibri"/>
              <w:b/>
              <w:bCs/>
              <w:color w:val="0C044C"/>
              <w:szCs w:val="18"/>
              <w:lang w:eastAsia="en-AU"/>
            </w:rPr>
            <w:t>ITP No</w:t>
          </w:r>
          <w:r w:rsidRPr="00F76EA4">
            <w:rPr>
              <w:rFonts w:cstheme="minorHAnsi"/>
              <w:b/>
              <w:szCs w:val="18"/>
            </w:rPr>
            <w:t>:</w:t>
          </w:r>
        </w:p>
      </w:tc>
      <w:tc>
        <w:tcPr>
          <w:tcW w:w="2881" w:type="dxa"/>
          <w:gridSpan w:val="2"/>
        </w:tcPr>
        <w:p w14:paraId="2F0EAF63" w14:textId="62D69976" w:rsidR="00B80898" w:rsidRPr="00161741" w:rsidRDefault="00860D1C" w:rsidP="003D78CF">
          <w:pPr>
            <w:rPr>
              <w:rFonts w:cstheme="minorHAnsi"/>
            </w:rPr>
          </w:pPr>
          <w:sdt>
            <w:sdtPr>
              <w:rPr>
                <w:rFonts w:cstheme="minorHAnsi"/>
              </w:rPr>
              <w:alias w:val="Subject"/>
              <w:tag w:val=""/>
              <w:id w:val="-982154977"/>
              <w:placeholder>
                <w:docPart w:val="F4A20A31EB83477895D43D05B425B181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B80898">
                <w:rPr>
                  <w:rFonts w:cstheme="minorHAnsi"/>
                </w:rPr>
                <w:t>J22369</w:t>
              </w:r>
            </w:sdtContent>
          </w:sdt>
          <w:r w:rsidR="00B80898">
            <w:rPr>
              <w:rFonts w:cstheme="minorHAnsi"/>
            </w:rPr>
            <w:t xml:space="preserve"> - </w:t>
          </w:r>
          <w:sdt>
            <w:sdtPr>
              <w:rPr>
                <w:rFonts w:cstheme="minorHAnsi"/>
              </w:rPr>
              <w:id w:val="-845948722"/>
              <w:placeholder>
                <w:docPart w:val="4E5B376E310F45FC9C21198B85867ED2"/>
              </w:placeholder>
              <w:comboBox>
                <w:listItem w:value="Choose an item."/>
                <w:listItem w:displayText="PR" w:value="PROJECT START/CLOSURE"/>
                <w:listItem w:displayText="SC" w:value="STRUCTURAL CONCRETE &amp; PREPOUR"/>
                <w:listItem w:displayText="AB" w:value="AS BUILT (Surveyor)"/>
                <w:listItem w:displayText="PV" w:value="PAVEMENT"/>
                <w:listItem w:displayText="BP" w:value="BOARD PIER"/>
                <w:listItem w:displayText="BB" w:value="BUILDING BENTCH "/>
                <w:listItem w:displayText="RW" w:value="Roadway"/>
              </w:comboBox>
            </w:sdtPr>
            <w:sdtEndPr/>
            <w:sdtContent>
              <w:r w:rsidR="00B80898">
                <w:rPr>
                  <w:rFonts w:cstheme="minorHAnsi"/>
                </w:rPr>
                <w:t>PR</w:t>
              </w:r>
            </w:sdtContent>
          </w:sdt>
          <w:r w:rsidR="00B80898">
            <w:rPr>
              <w:rFonts w:cstheme="minorHAnsi"/>
            </w:rPr>
            <w:t>- ITP000</w:t>
          </w:r>
          <w:r w:rsidR="00B80898">
            <w:rPr>
              <w:rFonts w:cstheme="minorHAnsi"/>
            </w:rPr>
            <w:fldChar w:fldCharType="begin"/>
          </w:r>
          <w:r w:rsidR="00B80898">
            <w:rPr>
              <w:rFonts w:cstheme="minorHAnsi"/>
            </w:rPr>
            <w:instrText xml:space="preserve"> SECTION 0 \# "ITP-####ITP0" \* Arabic  \* MERGEFORMAT </w:instrText>
          </w:r>
          <w:r w:rsidR="00B80898">
            <w:rPr>
              <w:rFonts w:cstheme="minorHAnsi"/>
            </w:rPr>
            <w:fldChar w:fldCharType="separate"/>
          </w:r>
          <w:r>
            <w:rPr>
              <w:rFonts w:cstheme="minorHAnsi"/>
            </w:rPr>
            <w:t>1</w:t>
          </w:r>
          <w:r w:rsidR="00B80898">
            <w:rPr>
              <w:rFonts w:cstheme="minorHAnsi"/>
            </w:rPr>
            <w:fldChar w:fldCharType="end"/>
          </w:r>
        </w:p>
      </w:tc>
      <w:tc>
        <w:tcPr>
          <w:tcW w:w="1822" w:type="dxa"/>
          <w:gridSpan w:val="2"/>
          <w:shd w:val="clear" w:color="auto" w:fill="FBF304" w:themeFill="background2"/>
        </w:tcPr>
        <w:p w14:paraId="616B2D86" w14:textId="77777777" w:rsidR="00B80898" w:rsidRPr="00F76EA4" w:rsidRDefault="00B80898" w:rsidP="003D78CF">
          <w:pPr>
            <w:rPr>
              <w:rFonts w:cstheme="minorHAnsi"/>
              <w:b/>
              <w:szCs w:val="18"/>
            </w:rPr>
          </w:pPr>
          <w:r w:rsidRPr="0080320A">
            <w:rPr>
              <w:rFonts w:ascii="Calibri" w:eastAsia="Times New Roman" w:hAnsi="Calibri" w:cs="Calibri"/>
              <w:b/>
              <w:bCs/>
              <w:color w:val="0C044C"/>
              <w:szCs w:val="18"/>
              <w:lang w:eastAsia="en-AU"/>
            </w:rPr>
            <w:t>ITP NAME/DETAILS</w:t>
          </w:r>
        </w:p>
      </w:tc>
      <w:tc>
        <w:tcPr>
          <w:tcW w:w="2509" w:type="dxa"/>
          <w:gridSpan w:val="2"/>
        </w:tcPr>
        <w:p w14:paraId="67BE4F3C" w14:textId="77777777" w:rsidR="00B80898" w:rsidRDefault="00B80898" w:rsidP="003D78CF">
          <w:pPr>
            <w:rPr>
              <w:rFonts w:cstheme="minorHAnsi"/>
            </w:rPr>
          </w:pPr>
        </w:p>
      </w:tc>
      <w:tc>
        <w:tcPr>
          <w:tcW w:w="992" w:type="dxa"/>
          <w:gridSpan w:val="2"/>
          <w:shd w:val="clear" w:color="auto" w:fill="FBF304" w:themeFill="background2"/>
        </w:tcPr>
        <w:p w14:paraId="0AF29DAC" w14:textId="77777777" w:rsidR="00B80898" w:rsidRPr="007E4964" w:rsidRDefault="00B80898" w:rsidP="003D78CF">
          <w:pPr>
            <w:rPr>
              <w:rFonts w:cstheme="minorHAnsi"/>
              <w:b/>
              <w:szCs w:val="18"/>
            </w:rPr>
          </w:pPr>
          <w:r w:rsidRPr="007E4964">
            <w:rPr>
              <w:rFonts w:cstheme="minorHAnsi"/>
              <w:b/>
              <w:szCs w:val="18"/>
            </w:rPr>
            <w:t>REVISION</w:t>
          </w:r>
          <w:r>
            <w:rPr>
              <w:rFonts w:cstheme="minorHAnsi"/>
              <w:b/>
              <w:szCs w:val="18"/>
            </w:rPr>
            <w:t>:</w:t>
          </w:r>
        </w:p>
      </w:tc>
      <w:sdt>
        <w:sdtPr>
          <w:rPr>
            <w:rFonts w:cstheme="minorHAnsi"/>
          </w:rPr>
          <w:id w:val="1166749001"/>
          <w:placeholder>
            <w:docPart w:val="E9993BE977454136AFA1AEAEDE58466B"/>
          </w:placeholder>
          <w:showingPlcHdr/>
        </w:sdtPr>
        <w:sdtEndPr/>
        <w:sdtContent>
          <w:tc>
            <w:tcPr>
              <w:tcW w:w="1701" w:type="dxa"/>
            </w:tcPr>
            <w:p w14:paraId="1897800A" w14:textId="77777777" w:rsidR="00B80898" w:rsidRPr="00F76EA4" w:rsidRDefault="00B80898" w:rsidP="003D78CF">
              <w:pPr>
                <w:rPr>
                  <w:rFonts w:cstheme="minorHAnsi"/>
                </w:rPr>
              </w:pPr>
              <w:r>
                <w:rPr>
                  <w:rStyle w:val="PlaceholderText"/>
                </w:rPr>
                <w:t>Revision</w:t>
              </w:r>
              <w:r w:rsidRPr="00262939">
                <w:rPr>
                  <w:rStyle w:val="PlaceholderText"/>
                </w:rPr>
                <w:t>.</w:t>
              </w:r>
            </w:p>
          </w:tc>
        </w:sdtContent>
      </w:sdt>
      <w:tc>
        <w:tcPr>
          <w:tcW w:w="1560" w:type="dxa"/>
        </w:tcPr>
        <w:p w14:paraId="0717CE16" w14:textId="77777777" w:rsidR="00B80898" w:rsidRDefault="00B80898" w:rsidP="003D78CF">
          <w:pPr>
            <w:rPr>
              <w:rFonts w:cstheme="minorHAnsi"/>
            </w:rPr>
          </w:pPr>
          <w:r w:rsidRPr="0080320A">
            <w:rPr>
              <w:rFonts w:ascii="Calibri" w:eastAsia="Times New Roman" w:hAnsi="Calibri" w:cs="Calibri"/>
              <w:color w:val="0C044C"/>
              <w:szCs w:val="18"/>
              <w:lang w:eastAsia="en-AU"/>
            </w:rPr>
            <w:t xml:space="preserve">M - </w:t>
          </w:r>
          <w:r>
            <w:rPr>
              <w:rFonts w:ascii="Calibri" w:eastAsia="Times New Roman" w:hAnsi="Calibri" w:cs="Calibri"/>
              <w:color w:val="0C044C"/>
              <w:szCs w:val="18"/>
              <w:lang w:eastAsia="en-AU"/>
            </w:rPr>
            <w:t>M</w:t>
          </w:r>
          <w:r w:rsidRPr="0080320A">
            <w:rPr>
              <w:rFonts w:ascii="Calibri" w:eastAsia="Times New Roman" w:hAnsi="Calibri" w:cs="Calibri"/>
              <w:color w:val="0C044C"/>
              <w:szCs w:val="18"/>
              <w:lang w:eastAsia="en-AU"/>
            </w:rPr>
            <w:t>easurement</w:t>
          </w:r>
        </w:p>
      </w:tc>
      <w:tc>
        <w:tcPr>
          <w:tcW w:w="2409" w:type="dxa"/>
        </w:tcPr>
        <w:p w14:paraId="3749DC4A" w14:textId="77777777" w:rsidR="00B80898" w:rsidRDefault="00B80898" w:rsidP="003D78CF">
          <w:pPr>
            <w:rPr>
              <w:rFonts w:cstheme="minorHAnsi"/>
            </w:rPr>
          </w:pPr>
          <w:r w:rsidRPr="0080320A">
            <w:rPr>
              <w:rFonts w:ascii="Calibri" w:eastAsia="Times New Roman" w:hAnsi="Calibri" w:cs="Calibri"/>
              <w:color w:val="0C044C"/>
              <w:szCs w:val="18"/>
              <w:lang w:eastAsia="en-AU"/>
            </w:rPr>
            <w:t xml:space="preserve">W – </w:t>
          </w:r>
          <w:r>
            <w:rPr>
              <w:rFonts w:ascii="Calibri" w:eastAsia="Times New Roman" w:hAnsi="Calibri" w:cs="Calibri"/>
              <w:color w:val="0C044C"/>
              <w:szCs w:val="18"/>
              <w:lang w:eastAsia="en-AU"/>
            </w:rPr>
            <w:t>W</w:t>
          </w:r>
          <w:r w:rsidRPr="0080320A">
            <w:rPr>
              <w:rFonts w:ascii="Calibri" w:eastAsia="Times New Roman" w:hAnsi="Calibri" w:cs="Calibri"/>
              <w:color w:val="0C044C"/>
              <w:szCs w:val="18"/>
              <w:lang w:eastAsia="en-AU"/>
            </w:rPr>
            <w:t>itness point (optional)</w:t>
          </w:r>
        </w:p>
      </w:tc>
    </w:tr>
    <w:tr w:rsidR="00B80898" w:rsidRPr="00F76EA4" w14:paraId="1CAE3BFC" w14:textId="77777777" w:rsidTr="00154DDB">
      <w:trPr>
        <w:trHeight w:val="276"/>
      </w:trPr>
      <w:tc>
        <w:tcPr>
          <w:tcW w:w="1430" w:type="dxa"/>
          <w:shd w:val="clear" w:color="auto" w:fill="FBF304" w:themeFill="background2"/>
        </w:tcPr>
        <w:p w14:paraId="10F66425" w14:textId="77777777" w:rsidR="00B80898" w:rsidRPr="00161741" w:rsidRDefault="00B80898" w:rsidP="0042271F">
          <w:pPr>
            <w:rPr>
              <w:rFonts w:cstheme="minorHAnsi"/>
              <w:b/>
              <w:szCs w:val="18"/>
            </w:rPr>
          </w:pPr>
          <w:r>
            <w:rPr>
              <w:rFonts w:cstheme="minorHAnsi"/>
              <w:b/>
              <w:szCs w:val="18"/>
            </w:rPr>
            <w:t xml:space="preserve">PREPARED BY </w:t>
          </w:r>
          <w:r w:rsidRPr="00161741">
            <w:rPr>
              <w:rFonts w:cstheme="minorHAnsi"/>
              <w:b/>
              <w:szCs w:val="18"/>
            </w:rPr>
            <w:t>:</w:t>
          </w:r>
        </w:p>
      </w:tc>
      <w:sdt>
        <w:sdtPr>
          <w:rPr>
            <w:rFonts w:eastAsia="Times New Roman" w:cstheme="minorHAnsi"/>
            <w:szCs w:val="18"/>
            <w:lang w:val="en-US"/>
          </w:rPr>
          <w:id w:val="-1854562300"/>
        </w:sdtPr>
        <w:sdtEndPr/>
        <w:sdtContent>
          <w:tc>
            <w:tcPr>
              <w:tcW w:w="2881" w:type="dxa"/>
              <w:gridSpan w:val="2"/>
            </w:tcPr>
            <w:sdt>
              <w:sdtPr>
                <w:rPr>
                  <w:rFonts w:eastAsia="Times New Roman" w:cstheme="minorHAnsi"/>
                  <w:szCs w:val="18"/>
                  <w:lang w:val="en-US"/>
                </w:rPr>
                <w:alias w:val="OHSEQ"/>
                <w:tag w:val=""/>
                <w:id w:val="672078461"/>
                <w:placeholder>
                  <w:docPart w:val="7CDD57D88301401ABC0EE09409BD36D0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EndPr/>
              <w:sdtContent>
                <w:p w14:paraId="576CA965" w14:textId="7638108A" w:rsidR="00B80898" w:rsidRPr="00E402E1" w:rsidRDefault="00B80898" w:rsidP="0042271F">
                  <w:r>
                    <w:rPr>
                      <w:rFonts w:eastAsia="Times New Roman" w:cstheme="minorHAnsi"/>
                      <w:szCs w:val="18"/>
                      <w:lang w:val="en-US"/>
                    </w:rPr>
                    <w:t xml:space="preserve">Michael Iudica </w:t>
                  </w:r>
                </w:p>
              </w:sdtContent>
            </w:sdt>
          </w:tc>
        </w:sdtContent>
      </w:sdt>
      <w:tc>
        <w:tcPr>
          <w:tcW w:w="1822" w:type="dxa"/>
          <w:gridSpan w:val="2"/>
          <w:shd w:val="clear" w:color="auto" w:fill="FBF304" w:themeFill="background2"/>
        </w:tcPr>
        <w:p w14:paraId="7EAB6C3E" w14:textId="77777777" w:rsidR="00B80898" w:rsidRPr="00F76EA4" w:rsidRDefault="00B80898" w:rsidP="0042271F">
          <w:pPr>
            <w:rPr>
              <w:rFonts w:cstheme="minorHAnsi"/>
              <w:b/>
              <w:szCs w:val="18"/>
            </w:rPr>
          </w:pPr>
          <w:r>
            <w:rPr>
              <w:rFonts w:cstheme="minorHAnsi"/>
              <w:b/>
              <w:szCs w:val="18"/>
            </w:rPr>
            <w:t>CHECKED BY:</w:t>
          </w:r>
        </w:p>
      </w:tc>
      <w:sdt>
        <w:sdtPr>
          <w:rPr>
            <w:rFonts w:eastAsia="Times New Roman" w:cstheme="minorHAnsi"/>
            <w:szCs w:val="18"/>
            <w:lang w:val="en-US"/>
          </w:rPr>
          <w:alias w:val="Manager"/>
          <w:tag w:val=""/>
          <w:id w:val="1927989372"/>
          <w:placeholder>
            <w:docPart w:val="CEE66D39F73141F9AE34DF9A6FAE19A6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tc>
            <w:tcPr>
              <w:tcW w:w="2509" w:type="dxa"/>
              <w:gridSpan w:val="2"/>
            </w:tcPr>
            <w:p w14:paraId="11647D96" w14:textId="57AA5300" w:rsidR="00B80898" w:rsidRPr="00F76EA4" w:rsidRDefault="00860D1C" w:rsidP="0042271F">
              <w:pPr>
                <w:rPr>
                  <w:rFonts w:cstheme="minorHAnsi"/>
                </w:rPr>
              </w:pPr>
              <w:r>
                <w:rPr>
                  <w:rFonts w:eastAsia="Times New Roman" w:cstheme="minorHAnsi"/>
                  <w:szCs w:val="18"/>
                  <w:lang w:val="en-US"/>
                </w:rPr>
                <w:t>Michael Iudica</w:t>
              </w:r>
            </w:p>
          </w:tc>
        </w:sdtContent>
      </w:sdt>
      <w:tc>
        <w:tcPr>
          <w:tcW w:w="992" w:type="dxa"/>
          <w:gridSpan w:val="2"/>
          <w:shd w:val="clear" w:color="auto" w:fill="FBF304" w:themeFill="background2"/>
        </w:tcPr>
        <w:p w14:paraId="5732AF18" w14:textId="77777777" w:rsidR="00B80898" w:rsidRPr="00F76EA4" w:rsidRDefault="00B80898" w:rsidP="0042271F">
          <w:pPr>
            <w:rPr>
              <w:rFonts w:cstheme="minorHAnsi"/>
            </w:rPr>
          </w:pPr>
          <w:r w:rsidRPr="00F76EA4">
            <w:rPr>
              <w:rFonts w:cstheme="minorHAnsi"/>
              <w:b/>
              <w:szCs w:val="18"/>
            </w:rPr>
            <w:t>DATE:</w:t>
          </w:r>
        </w:p>
      </w:tc>
      <w:sdt>
        <w:sdtPr>
          <w:rPr>
            <w:rFonts w:cstheme="minorHAnsi"/>
          </w:rPr>
          <w:alias w:val="Publish Date"/>
          <w:tag w:val=""/>
          <w:id w:val="-1671565506"/>
          <w:placeholder>
            <w:docPart w:val="E12029CCFAF14125A1DB6DA46A07278C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lid w:val="en-AU"/>
            <w:storeMappedDataAs w:val="dateTime"/>
            <w:calendar w:val="gregorian"/>
          </w:date>
        </w:sdtPr>
        <w:sdtEndPr/>
        <w:sdtContent>
          <w:tc>
            <w:tcPr>
              <w:tcW w:w="1701" w:type="dxa"/>
            </w:tcPr>
            <w:p w14:paraId="4E74101F" w14:textId="77777777" w:rsidR="00B80898" w:rsidRPr="00F76EA4" w:rsidRDefault="00B80898" w:rsidP="0042271F">
              <w:pPr>
                <w:rPr>
                  <w:rFonts w:cstheme="minorHAnsi"/>
                </w:rPr>
              </w:pPr>
              <w:r w:rsidRPr="0097186C">
                <w:rPr>
                  <w:rStyle w:val="PlaceholderText"/>
                </w:rPr>
                <w:t>[Publish Date]</w:t>
              </w:r>
            </w:p>
          </w:tc>
        </w:sdtContent>
      </w:sdt>
      <w:tc>
        <w:tcPr>
          <w:tcW w:w="1560" w:type="dxa"/>
        </w:tcPr>
        <w:p w14:paraId="559B5E63" w14:textId="77777777" w:rsidR="00B80898" w:rsidRDefault="00B80898" w:rsidP="0042271F">
          <w:pPr>
            <w:rPr>
              <w:rFonts w:cstheme="minorHAnsi"/>
            </w:rPr>
          </w:pPr>
          <w:r w:rsidRPr="0080320A">
            <w:rPr>
              <w:rFonts w:ascii="Calibri" w:eastAsia="Times New Roman" w:hAnsi="Calibri" w:cs="Calibri"/>
              <w:color w:val="0C044C"/>
              <w:szCs w:val="18"/>
              <w:lang w:eastAsia="en-AU"/>
            </w:rPr>
            <w:t xml:space="preserve">T – </w:t>
          </w:r>
          <w:r>
            <w:rPr>
              <w:rFonts w:ascii="Calibri" w:eastAsia="Times New Roman" w:hAnsi="Calibri" w:cs="Calibri"/>
              <w:color w:val="0C044C"/>
              <w:szCs w:val="18"/>
              <w:lang w:eastAsia="en-AU"/>
            </w:rPr>
            <w:t>T</w:t>
          </w:r>
          <w:r w:rsidRPr="0080320A">
            <w:rPr>
              <w:rFonts w:ascii="Calibri" w:eastAsia="Times New Roman" w:hAnsi="Calibri" w:cs="Calibri"/>
              <w:color w:val="0C044C"/>
              <w:szCs w:val="18"/>
              <w:lang w:eastAsia="en-AU"/>
            </w:rPr>
            <w:t xml:space="preserve">esting </w:t>
          </w:r>
        </w:p>
      </w:tc>
      <w:tc>
        <w:tcPr>
          <w:tcW w:w="2409" w:type="dxa"/>
        </w:tcPr>
        <w:p w14:paraId="4480CFBC" w14:textId="77777777" w:rsidR="00B80898" w:rsidRDefault="00B80898" w:rsidP="0042271F">
          <w:pPr>
            <w:rPr>
              <w:rFonts w:cstheme="minorHAnsi"/>
            </w:rPr>
          </w:pPr>
          <w:r w:rsidRPr="0080320A">
            <w:rPr>
              <w:rFonts w:ascii="Calibri" w:eastAsia="Times New Roman" w:hAnsi="Calibri" w:cs="Calibri"/>
              <w:color w:val="0C044C"/>
              <w:szCs w:val="18"/>
              <w:lang w:eastAsia="en-AU"/>
            </w:rPr>
            <w:t xml:space="preserve">H – </w:t>
          </w:r>
          <w:r>
            <w:rPr>
              <w:rFonts w:ascii="Calibri" w:eastAsia="Times New Roman" w:hAnsi="Calibri" w:cs="Calibri"/>
              <w:color w:val="0C044C"/>
              <w:szCs w:val="18"/>
              <w:lang w:eastAsia="en-AU"/>
            </w:rPr>
            <w:t>H</w:t>
          </w:r>
          <w:r w:rsidRPr="0080320A">
            <w:rPr>
              <w:rFonts w:ascii="Calibri" w:eastAsia="Times New Roman" w:hAnsi="Calibri" w:cs="Calibri"/>
              <w:color w:val="0C044C"/>
              <w:szCs w:val="18"/>
              <w:lang w:eastAsia="en-AU"/>
            </w:rPr>
            <w:t>old point (mandatory)</w:t>
          </w:r>
        </w:p>
      </w:tc>
    </w:tr>
  </w:tbl>
  <w:p w14:paraId="63400078" w14:textId="77777777" w:rsidR="00B80898" w:rsidRPr="00A571C6" w:rsidRDefault="00B80898" w:rsidP="00A57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7E2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4955F1"/>
    <w:multiLevelType w:val="multilevel"/>
    <w:tmpl w:val="C636AE92"/>
    <w:lvl w:ilvl="0">
      <w:start w:val="1"/>
      <w:numFmt w:val="decimal"/>
      <w:pStyle w:val="Heading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C5A1402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1CE30E6"/>
    <w:multiLevelType w:val="hybridMultilevel"/>
    <w:tmpl w:val="01323906"/>
    <w:lvl w:ilvl="0" w:tplc="163EBF86">
      <w:start w:val="36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52B7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3A62D3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AC8419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Q0MjQ3N7M0tQRiYyUdpeDU4uLM/DyQAmPjWgAApDq2LQAAAA=="/>
  </w:docVars>
  <w:rsids>
    <w:rsidRoot w:val="00333E81"/>
    <w:rsid w:val="000009FA"/>
    <w:rsid w:val="00026757"/>
    <w:rsid w:val="000373C8"/>
    <w:rsid w:val="0004644D"/>
    <w:rsid w:val="00057990"/>
    <w:rsid w:val="000B4405"/>
    <w:rsid w:val="000C482F"/>
    <w:rsid w:val="000C5227"/>
    <w:rsid w:val="000C7BD8"/>
    <w:rsid w:val="000D61D1"/>
    <w:rsid w:val="000E2B0A"/>
    <w:rsid w:val="000E4471"/>
    <w:rsid w:val="00100237"/>
    <w:rsid w:val="001124C9"/>
    <w:rsid w:val="0013039E"/>
    <w:rsid w:val="001529BC"/>
    <w:rsid w:val="00154DDB"/>
    <w:rsid w:val="00161741"/>
    <w:rsid w:val="00164C79"/>
    <w:rsid w:val="00184E1B"/>
    <w:rsid w:val="00191711"/>
    <w:rsid w:val="001A178D"/>
    <w:rsid w:val="001A7218"/>
    <w:rsid w:val="001B12FB"/>
    <w:rsid w:val="001B3D4B"/>
    <w:rsid w:val="001B65A9"/>
    <w:rsid w:val="001C1D47"/>
    <w:rsid w:val="001D7759"/>
    <w:rsid w:val="00200BC3"/>
    <w:rsid w:val="002053F7"/>
    <w:rsid w:val="00212DFC"/>
    <w:rsid w:val="00212E64"/>
    <w:rsid w:val="00225B2F"/>
    <w:rsid w:val="00251F64"/>
    <w:rsid w:val="00264C92"/>
    <w:rsid w:val="00266823"/>
    <w:rsid w:val="00267637"/>
    <w:rsid w:val="00272470"/>
    <w:rsid w:val="002B3724"/>
    <w:rsid w:val="002B3F51"/>
    <w:rsid w:val="002B79D2"/>
    <w:rsid w:val="002C0A07"/>
    <w:rsid w:val="002D4086"/>
    <w:rsid w:val="002F1482"/>
    <w:rsid w:val="00312542"/>
    <w:rsid w:val="0031617D"/>
    <w:rsid w:val="0032536A"/>
    <w:rsid w:val="00333703"/>
    <w:rsid w:val="00333E81"/>
    <w:rsid w:val="00343C98"/>
    <w:rsid w:val="00372C29"/>
    <w:rsid w:val="00374DA1"/>
    <w:rsid w:val="00380478"/>
    <w:rsid w:val="003A4C67"/>
    <w:rsid w:val="003A7774"/>
    <w:rsid w:val="003B0FC6"/>
    <w:rsid w:val="003C3064"/>
    <w:rsid w:val="003C47EC"/>
    <w:rsid w:val="003D78CF"/>
    <w:rsid w:val="003E0F08"/>
    <w:rsid w:val="003E5923"/>
    <w:rsid w:val="003F0EBA"/>
    <w:rsid w:val="003F5FFC"/>
    <w:rsid w:val="004225B0"/>
    <w:rsid w:val="0042271F"/>
    <w:rsid w:val="00440713"/>
    <w:rsid w:val="00441149"/>
    <w:rsid w:val="00444782"/>
    <w:rsid w:val="00473C99"/>
    <w:rsid w:val="0047645F"/>
    <w:rsid w:val="00481B29"/>
    <w:rsid w:val="0048540D"/>
    <w:rsid w:val="004A6573"/>
    <w:rsid w:val="004B5261"/>
    <w:rsid w:val="004C6273"/>
    <w:rsid w:val="004D4992"/>
    <w:rsid w:val="004E2A94"/>
    <w:rsid w:val="00515B70"/>
    <w:rsid w:val="0052356C"/>
    <w:rsid w:val="0053071A"/>
    <w:rsid w:val="00546FB9"/>
    <w:rsid w:val="005657E7"/>
    <w:rsid w:val="00572A06"/>
    <w:rsid w:val="00573D81"/>
    <w:rsid w:val="00586CA6"/>
    <w:rsid w:val="005A4D93"/>
    <w:rsid w:val="005D7391"/>
    <w:rsid w:val="00607B9E"/>
    <w:rsid w:val="00622368"/>
    <w:rsid w:val="00622DF7"/>
    <w:rsid w:val="006238E2"/>
    <w:rsid w:val="006253AB"/>
    <w:rsid w:val="006345FB"/>
    <w:rsid w:val="00640081"/>
    <w:rsid w:val="00694747"/>
    <w:rsid w:val="006A0DFD"/>
    <w:rsid w:val="006A63ED"/>
    <w:rsid w:val="006C0537"/>
    <w:rsid w:val="00722342"/>
    <w:rsid w:val="00737238"/>
    <w:rsid w:val="007528B5"/>
    <w:rsid w:val="007556D9"/>
    <w:rsid w:val="00760495"/>
    <w:rsid w:val="00763568"/>
    <w:rsid w:val="0077018D"/>
    <w:rsid w:val="00770242"/>
    <w:rsid w:val="00797E91"/>
    <w:rsid w:val="007A43A6"/>
    <w:rsid w:val="007B6C99"/>
    <w:rsid w:val="007B7449"/>
    <w:rsid w:val="007E27BA"/>
    <w:rsid w:val="007E4964"/>
    <w:rsid w:val="007E6AB2"/>
    <w:rsid w:val="008008B3"/>
    <w:rsid w:val="0080320A"/>
    <w:rsid w:val="00816FA4"/>
    <w:rsid w:val="00816FBB"/>
    <w:rsid w:val="00817DA6"/>
    <w:rsid w:val="00825570"/>
    <w:rsid w:val="00826DBE"/>
    <w:rsid w:val="00834369"/>
    <w:rsid w:val="00840D8E"/>
    <w:rsid w:val="00846E94"/>
    <w:rsid w:val="00857818"/>
    <w:rsid w:val="00860D1C"/>
    <w:rsid w:val="00877613"/>
    <w:rsid w:val="008868F8"/>
    <w:rsid w:val="008B7AD7"/>
    <w:rsid w:val="008D29EF"/>
    <w:rsid w:val="008D7CB3"/>
    <w:rsid w:val="008E4D13"/>
    <w:rsid w:val="008E5BAB"/>
    <w:rsid w:val="00911B94"/>
    <w:rsid w:val="00924B02"/>
    <w:rsid w:val="0094021F"/>
    <w:rsid w:val="009444DF"/>
    <w:rsid w:val="00957086"/>
    <w:rsid w:val="00957C66"/>
    <w:rsid w:val="009720B2"/>
    <w:rsid w:val="00974323"/>
    <w:rsid w:val="00997FB0"/>
    <w:rsid w:val="009A36BA"/>
    <w:rsid w:val="009B3BE3"/>
    <w:rsid w:val="009C290D"/>
    <w:rsid w:val="009C47BB"/>
    <w:rsid w:val="009D6D15"/>
    <w:rsid w:val="009E49D7"/>
    <w:rsid w:val="009E4FE0"/>
    <w:rsid w:val="00A27DEE"/>
    <w:rsid w:val="00A4198C"/>
    <w:rsid w:val="00A54BC3"/>
    <w:rsid w:val="00A571C6"/>
    <w:rsid w:val="00A72746"/>
    <w:rsid w:val="00A8778F"/>
    <w:rsid w:val="00A963B6"/>
    <w:rsid w:val="00AA3145"/>
    <w:rsid w:val="00AD1F41"/>
    <w:rsid w:val="00AD7BF0"/>
    <w:rsid w:val="00AE040C"/>
    <w:rsid w:val="00B1250A"/>
    <w:rsid w:val="00B13C14"/>
    <w:rsid w:val="00B4797A"/>
    <w:rsid w:val="00B62B2F"/>
    <w:rsid w:val="00B71519"/>
    <w:rsid w:val="00B72995"/>
    <w:rsid w:val="00B80898"/>
    <w:rsid w:val="00B94B86"/>
    <w:rsid w:val="00BB23AF"/>
    <w:rsid w:val="00BE7505"/>
    <w:rsid w:val="00BF1303"/>
    <w:rsid w:val="00BF6167"/>
    <w:rsid w:val="00C055F7"/>
    <w:rsid w:val="00C05FFB"/>
    <w:rsid w:val="00C07A5B"/>
    <w:rsid w:val="00C12A0B"/>
    <w:rsid w:val="00C402E8"/>
    <w:rsid w:val="00C568B4"/>
    <w:rsid w:val="00C6045A"/>
    <w:rsid w:val="00C72864"/>
    <w:rsid w:val="00C76C27"/>
    <w:rsid w:val="00C86466"/>
    <w:rsid w:val="00C907E1"/>
    <w:rsid w:val="00CB1AF1"/>
    <w:rsid w:val="00CB3822"/>
    <w:rsid w:val="00CE6BBD"/>
    <w:rsid w:val="00CE732B"/>
    <w:rsid w:val="00CF273E"/>
    <w:rsid w:val="00D048FD"/>
    <w:rsid w:val="00D11C7F"/>
    <w:rsid w:val="00D1210E"/>
    <w:rsid w:val="00D25B27"/>
    <w:rsid w:val="00D32CBB"/>
    <w:rsid w:val="00D62D14"/>
    <w:rsid w:val="00D631D3"/>
    <w:rsid w:val="00D71DD5"/>
    <w:rsid w:val="00D806E5"/>
    <w:rsid w:val="00D8356B"/>
    <w:rsid w:val="00D848F3"/>
    <w:rsid w:val="00DA429C"/>
    <w:rsid w:val="00DA711F"/>
    <w:rsid w:val="00DB3C56"/>
    <w:rsid w:val="00DB503F"/>
    <w:rsid w:val="00DC2A61"/>
    <w:rsid w:val="00DE630E"/>
    <w:rsid w:val="00DF7BD3"/>
    <w:rsid w:val="00E04470"/>
    <w:rsid w:val="00E31C4E"/>
    <w:rsid w:val="00E402E1"/>
    <w:rsid w:val="00E418A6"/>
    <w:rsid w:val="00E75EF2"/>
    <w:rsid w:val="00E962FB"/>
    <w:rsid w:val="00EB53A2"/>
    <w:rsid w:val="00EF1204"/>
    <w:rsid w:val="00F0768D"/>
    <w:rsid w:val="00F10496"/>
    <w:rsid w:val="00F163C8"/>
    <w:rsid w:val="00F23061"/>
    <w:rsid w:val="00F242A6"/>
    <w:rsid w:val="00F42579"/>
    <w:rsid w:val="00F6724D"/>
    <w:rsid w:val="00F724EB"/>
    <w:rsid w:val="00F76EA4"/>
    <w:rsid w:val="00F869A6"/>
    <w:rsid w:val="00F95DFA"/>
    <w:rsid w:val="00FB0B46"/>
    <w:rsid w:val="00FB3C17"/>
    <w:rsid w:val="00FB5218"/>
    <w:rsid w:val="00FD64AD"/>
    <w:rsid w:val="00FE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558745A"/>
  <w15:docId w15:val="{AFD717C9-B49B-4770-AC51-E2B1CEE6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10E"/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703"/>
    <w:pPr>
      <w:tabs>
        <w:tab w:val="left" w:pos="2981"/>
      </w:tabs>
      <w:spacing w:after="0" w:line="240" w:lineRule="auto"/>
      <w:outlineLvl w:val="0"/>
    </w:pPr>
    <w:rPr>
      <w:b/>
      <w:bCs/>
      <w:sz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C7BD8"/>
    <w:pPr>
      <w:outlineLvl w:val="1"/>
    </w:pPr>
    <w:rPr>
      <w:lang w:eastAsia="en-AU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24B02"/>
    <w:pPr>
      <w:numPr>
        <w:numId w:val="5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06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2A54" w:themeColor="accent1" w:themeShade="BF"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7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2A54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0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009FA"/>
  </w:style>
  <w:style w:type="paragraph" w:styleId="Footer">
    <w:name w:val="footer"/>
    <w:basedOn w:val="Normal"/>
    <w:link w:val="FooterChar"/>
    <w:uiPriority w:val="99"/>
    <w:unhideWhenUsed/>
    <w:rsid w:val="00000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9FA"/>
  </w:style>
  <w:style w:type="paragraph" w:styleId="BalloonText">
    <w:name w:val="Balloon Text"/>
    <w:basedOn w:val="Normal"/>
    <w:link w:val="BalloonTextChar"/>
    <w:uiPriority w:val="99"/>
    <w:semiHidden/>
    <w:unhideWhenUsed/>
    <w:rsid w:val="0000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9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B3C17"/>
    <w:rPr>
      <w:color w:val="808080"/>
    </w:rPr>
  </w:style>
  <w:style w:type="paragraph" w:styleId="NoSpacing">
    <w:name w:val="No Spacing"/>
    <w:uiPriority w:val="1"/>
    <w:qFormat/>
    <w:rsid w:val="0048540D"/>
    <w:pPr>
      <w:spacing w:after="0" w:line="240" w:lineRule="auto"/>
    </w:pPr>
  </w:style>
  <w:style w:type="table" w:styleId="TableGrid">
    <w:name w:val="Table Grid"/>
    <w:basedOn w:val="TableNormal"/>
    <w:uiPriority w:val="39"/>
    <w:rsid w:val="00AA3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3145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9B3BE3"/>
    <w:pPr>
      <w:spacing w:before="4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FBF304" w:themeFill="background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33703"/>
    <w:rPr>
      <w:b/>
      <w:bCs/>
      <w:sz w:val="28"/>
    </w:rPr>
  </w:style>
  <w:style w:type="character" w:styleId="Hyperlink">
    <w:name w:val="Hyperlink"/>
    <w:basedOn w:val="DefaultParagraphFont"/>
    <w:uiPriority w:val="99"/>
    <w:unhideWhenUsed/>
    <w:rsid w:val="001B65A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65A9"/>
    <w:rPr>
      <w:color w:val="954F72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7528B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2"/>
      <w:lang w:val="en-US"/>
    </w:rPr>
  </w:style>
  <w:style w:type="paragraph" w:customStyle="1" w:styleId="msonormal0">
    <w:name w:val="msonormal"/>
    <w:basedOn w:val="Normal"/>
    <w:rsid w:val="00A41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font0">
    <w:name w:val="font0"/>
    <w:basedOn w:val="Normal"/>
    <w:rsid w:val="00A4198C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C044C"/>
      <w:szCs w:val="18"/>
      <w:lang w:eastAsia="en-AU"/>
    </w:rPr>
  </w:style>
  <w:style w:type="paragraph" w:customStyle="1" w:styleId="font5">
    <w:name w:val="font5"/>
    <w:basedOn w:val="Normal"/>
    <w:rsid w:val="00A4198C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i/>
      <w:iCs/>
      <w:color w:val="0C044C"/>
      <w:szCs w:val="18"/>
      <w:lang w:eastAsia="en-AU"/>
    </w:rPr>
  </w:style>
  <w:style w:type="paragraph" w:customStyle="1" w:styleId="font6">
    <w:name w:val="font6"/>
    <w:basedOn w:val="Normal"/>
    <w:rsid w:val="00A4198C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i/>
      <w:iCs/>
      <w:color w:val="808080"/>
      <w:szCs w:val="18"/>
      <w:u w:val="single"/>
      <w:lang w:eastAsia="en-AU"/>
    </w:rPr>
  </w:style>
  <w:style w:type="paragraph" w:customStyle="1" w:styleId="xl68">
    <w:name w:val="xl68"/>
    <w:basedOn w:val="Normal"/>
    <w:rsid w:val="00A41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69">
    <w:name w:val="xl69"/>
    <w:basedOn w:val="Normal"/>
    <w:rsid w:val="00A4198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70">
    <w:name w:val="xl70"/>
    <w:basedOn w:val="Normal"/>
    <w:rsid w:val="00A4198C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71">
    <w:name w:val="xl71"/>
    <w:basedOn w:val="Normal"/>
    <w:rsid w:val="00A4198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72">
    <w:name w:val="xl72"/>
    <w:basedOn w:val="Normal"/>
    <w:rsid w:val="00A4198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73">
    <w:name w:val="xl73"/>
    <w:basedOn w:val="Normal"/>
    <w:rsid w:val="00A4198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74">
    <w:name w:val="xl74"/>
    <w:basedOn w:val="Normal"/>
    <w:rsid w:val="00A419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75">
    <w:name w:val="xl75"/>
    <w:basedOn w:val="Normal"/>
    <w:rsid w:val="00A419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76">
    <w:name w:val="xl76"/>
    <w:basedOn w:val="Normal"/>
    <w:rsid w:val="00A419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77">
    <w:name w:val="xl77"/>
    <w:basedOn w:val="Normal"/>
    <w:rsid w:val="00A4198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78">
    <w:name w:val="xl78"/>
    <w:basedOn w:val="Normal"/>
    <w:rsid w:val="00A4198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79">
    <w:name w:val="xl79"/>
    <w:basedOn w:val="Normal"/>
    <w:rsid w:val="00A4198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80">
    <w:name w:val="xl80"/>
    <w:basedOn w:val="Normal"/>
    <w:rsid w:val="00A4198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81">
    <w:name w:val="xl81"/>
    <w:basedOn w:val="Normal"/>
    <w:rsid w:val="00A4198C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82">
    <w:name w:val="xl82"/>
    <w:basedOn w:val="Normal"/>
    <w:rsid w:val="00A4198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BF304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customStyle="1" w:styleId="xl83">
    <w:name w:val="xl83"/>
    <w:basedOn w:val="Normal"/>
    <w:rsid w:val="00A4198C"/>
    <w:pPr>
      <w:pBdr>
        <w:top w:val="single" w:sz="4" w:space="0" w:color="auto"/>
        <w:bottom w:val="single" w:sz="4" w:space="0" w:color="auto"/>
      </w:pBdr>
      <w:shd w:val="clear" w:color="000000" w:fill="FBF304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customStyle="1" w:styleId="xl84">
    <w:name w:val="xl84"/>
    <w:basedOn w:val="Normal"/>
    <w:rsid w:val="00A4198C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BF304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0C7BD8"/>
    <w:rPr>
      <w:b/>
      <w:bCs/>
      <w:sz w:val="2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924B02"/>
    <w:rPr>
      <w:b/>
      <w:bCs/>
      <w:sz w:val="28"/>
      <w:lang w:eastAsia="en-AU"/>
    </w:rPr>
  </w:style>
  <w:style w:type="paragraph" w:customStyle="1" w:styleId="Heading5SS">
    <w:name w:val="Heading 5 +SS"/>
    <w:basedOn w:val="Heading5"/>
    <w:rsid w:val="0042271F"/>
    <w:pPr>
      <w:keepNext w:val="0"/>
      <w:keepLines w:val="0"/>
      <w:tabs>
        <w:tab w:val="left" w:pos="454"/>
      </w:tabs>
      <w:spacing w:before="0" w:line="240" w:lineRule="auto"/>
      <w:ind w:left="454" w:hanging="454"/>
      <w:outlineLvl w:val="9"/>
    </w:pPr>
    <w:rPr>
      <w:rFonts w:ascii="Arial" w:eastAsia="Times New Roman" w:hAnsi="Arial" w:cs="Times New Roman"/>
      <w:color w:val="auto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71F"/>
    <w:rPr>
      <w:rFonts w:asciiTheme="majorHAnsi" w:eastAsiaTheme="majorEastAsia" w:hAnsiTheme="majorHAnsi" w:cstheme="majorBidi"/>
      <w:color w:val="2F2A54" w:themeColor="accent1" w:themeShade="BF"/>
      <w:sz w:val="18"/>
    </w:rPr>
  </w:style>
  <w:style w:type="paragraph" w:customStyle="1" w:styleId="Tablebodycopy">
    <w:name w:val="Table body copy"/>
    <w:uiPriority w:val="14"/>
    <w:qFormat/>
    <w:rsid w:val="00B72995"/>
    <w:pPr>
      <w:spacing w:after="60" w:line="220" w:lineRule="atLeast"/>
      <w:ind w:left="79" w:right="79"/>
    </w:pPr>
    <w:rPr>
      <w:rFonts w:ascii="Arial" w:eastAsia="Times New Roman" w:hAnsi="Arial" w:cs="Times New Roman"/>
      <w:sz w:val="16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121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21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21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21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210E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806E5"/>
    <w:rPr>
      <w:rFonts w:asciiTheme="majorHAnsi" w:eastAsiaTheme="majorEastAsia" w:hAnsiTheme="majorHAnsi" w:cstheme="majorBidi"/>
      <w:i/>
      <w:iCs/>
      <w:color w:val="2F2A54" w:themeColor="accent1" w:themeShade="BF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APPIA%20IMS%20SYSTEM\HSEQ%20Working\3.%20OHSEQ%20Plans\10.%20Works%20Documents\AG-10-06%20-%20ITP%20-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65ECFCE732746EBBEB08F5BE51CB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E4F84-5D98-4090-A835-F1DA2E1F9470}"/>
      </w:docPartPr>
      <w:docPartBody>
        <w:p w:rsidR="00051EC8" w:rsidRDefault="000F4E8A">
          <w:pPr>
            <w:pStyle w:val="165ECFCE732746EBBEB08F5BE51CB15B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28830CA75AC74E48BE4CD22E6B261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FDC84-35C0-475B-808A-B9F39D269A13}"/>
      </w:docPartPr>
      <w:docPartBody>
        <w:p w:rsidR="00051EC8" w:rsidRDefault="000F4E8A">
          <w:pPr>
            <w:pStyle w:val="28830CA75AC74E48BE4CD22E6B26163A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85E9959998844A94A8616F3FBD20A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A76A3-F401-424E-B94A-DABEC852EE80}"/>
      </w:docPartPr>
      <w:docPartBody>
        <w:p w:rsidR="00051EC8" w:rsidRDefault="000F4E8A">
          <w:pPr>
            <w:pStyle w:val="85E9959998844A94A8616F3FBD20AC91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028C1FBB0D1A455ABBFD91DE06646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5A5DD-45B3-418A-B49D-628D77EE0998}"/>
      </w:docPartPr>
      <w:docPartBody>
        <w:p w:rsidR="00051EC8" w:rsidRDefault="000F4E8A">
          <w:pPr>
            <w:pStyle w:val="028C1FBB0D1A455ABBFD91DE06646DA8"/>
          </w:pPr>
          <w:r>
            <w:rPr>
              <w:rStyle w:val="PlaceholderText"/>
            </w:rPr>
            <w:t>Key</w:t>
          </w:r>
        </w:p>
      </w:docPartBody>
    </w:docPart>
    <w:docPart>
      <w:docPartPr>
        <w:name w:val="CB0E91038ACB4539838514A3ED97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19422-3A0D-4D10-9137-52A8DC3B0C86}"/>
      </w:docPartPr>
      <w:docPartBody>
        <w:p w:rsidR="00051EC8" w:rsidRDefault="000F4E8A">
          <w:pPr>
            <w:pStyle w:val="CB0E91038ACB4539838514A3ED975BDB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820D16BB07794D4FA660D4B7B901C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7C0E9-181C-4581-8A58-241ED6727401}"/>
      </w:docPartPr>
      <w:docPartBody>
        <w:p w:rsidR="00051EC8" w:rsidRDefault="000F4E8A">
          <w:pPr>
            <w:pStyle w:val="820D16BB07794D4FA660D4B7B901C707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831F07EB7DFE46F0AD4BC0D3535DC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8D537-7080-4F0C-9B02-77EC7B42B319}"/>
      </w:docPartPr>
      <w:docPartBody>
        <w:p w:rsidR="00051EC8" w:rsidRDefault="000F4E8A">
          <w:pPr>
            <w:pStyle w:val="831F07EB7DFE46F0AD4BC0D3535DCCC8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D86AAB4FD464497E8211025A0295A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4473D-2D79-4523-88A1-B5DD9F20B715}"/>
      </w:docPartPr>
      <w:docPartBody>
        <w:p w:rsidR="00051EC8" w:rsidRDefault="000F4E8A">
          <w:pPr>
            <w:pStyle w:val="D86AAB4FD464497E8211025A0295AF64"/>
          </w:pPr>
          <w:r>
            <w:rPr>
              <w:rStyle w:val="PlaceholderText"/>
            </w:rPr>
            <w:t>Key</w:t>
          </w:r>
        </w:p>
      </w:docPartBody>
    </w:docPart>
    <w:docPart>
      <w:docPartPr>
        <w:name w:val="5463C8C7CAD04F278C8C32A69AC1C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FA5A8-50E9-4C78-B13B-6CD69C6082F9}"/>
      </w:docPartPr>
      <w:docPartBody>
        <w:p w:rsidR="00051EC8" w:rsidRDefault="000F4E8A">
          <w:pPr>
            <w:pStyle w:val="5463C8C7CAD04F278C8C32A69AC1C688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D1CFCAF91CAE450594A134108F072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086A6-B19B-4A92-B39E-2003CD16F92D}"/>
      </w:docPartPr>
      <w:docPartBody>
        <w:p w:rsidR="00051EC8" w:rsidRDefault="000F4E8A">
          <w:pPr>
            <w:pStyle w:val="D1CFCAF91CAE450594A134108F072A96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789677737B7B4084BBC80F6BC1DAE9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C09D4-CE93-4E3E-91F6-D4FAFB2C029C}"/>
      </w:docPartPr>
      <w:docPartBody>
        <w:p w:rsidR="00051EC8" w:rsidRDefault="000F4E8A">
          <w:pPr>
            <w:pStyle w:val="789677737B7B4084BBC80F6BC1DAE929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F75B6070BD6B4032BEE6BCCC42EA3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3585E-FC48-4967-BC58-40BFE672A2CF}"/>
      </w:docPartPr>
      <w:docPartBody>
        <w:p w:rsidR="00051EC8" w:rsidRDefault="000F4E8A">
          <w:pPr>
            <w:pStyle w:val="F75B6070BD6B4032BEE6BCCC42EA31AD"/>
          </w:pPr>
          <w:r>
            <w:rPr>
              <w:rStyle w:val="PlaceholderText"/>
            </w:rPr>
            <w:t>Key</w:t>
          </w:r>
        </w:p>
      </w:docPartBody>
    </w:docPart>
    <w:docPart>
      <w:docPartPr>
        <w:name w:val="D779355D31EB40019D15436A282D3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AAC15-F8A9-4E76-9F40-60AF4CB617CA}"/>
      </w:docPartPr>
      <w:docPartBody>
        <w:p w:rsidR="00051EC8" w:rsidRDefault="000F4E8A">
          <w:pPr>
            <w:pStyle w:val="D779355D31EB40019D15436A282D3860"/>
          </w:pPr>
          <w:r w:rsidRPr="006345FB">
            <w:rPr>
              <w:rStyle w:val="PlaceholderText"/>
              <w:vanish/>
            </w:rPr>
            <w:t>Click or tap to enter a date.</w:t>
          </w:r>
        </w:p>
      </w:docPartBody>
    </w:docPart>
    <w:docPart>
      <w:docPartPr>
        <w:name w:val="E55106AF718447F28963F3113837C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580C1-1123-4D21-82FC-753AB611DFE3}"/>
      </w:docPartPr>
      <w:docPartBody>
        <w:p w:rsidR="00051EC8" w:rsidRDefault="000F4E8A">
          <w:pPr>
            <w:pStyle w:val="E55106AF718447F28963F3113837C4EE"/>
          </w:pPr>
          <w:r w:rsidRPr="006345FB">
            <w:rPr>
              <w:rStyle w:val="PlaceholderText"/>
              <w:vanish/>
            </w:rPr>
            <w:t>Click or tap to enter a date.</w:t>
          </w:r>
        </w:p>
      </w:docPartBody>
    </w:docPart>
    <w:docPart>
      <w:docPartPr>
        <w:name w:val="C26A3CF49C104D68A4017A3E76BD5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88DE1-7676-45B3-8526-28944B608D99}"/>
      </w:docPartPr>
      <w:docPartBody>
        <w:p w:rsidR="00051EC8" w:rsidRDefault="000F4E8A">
          <w:pPr>
            <w:pStyle w:val="C26A3CF49C104D68A4017A3E76BD595F"/>
          </w:pPr>
          <w:r w:rsidRPr="006345FB">
            <w:rPr>
              <w:rStyle w:val="PlaceholderText"/>
              <w:vanish/>
            </w:rPr>
            <w:t>Click or tap to enter a date.</w:t>
          </w:r>
        </w:p>
      </w:docPartBody>
    </w:docPart>
    <w:docPart>
      <w:docPartPr>
        <w:name w:val="4AEB4F99CBD14D65ADF0A9E5C0A04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B379F-0AE0-4169-BE37-406AF5BA4DA0}"/>
      </w:docPartPr>
      <w:docPartBody>
        <w:p w:rsidR="00051EC8" w:rsidRDefault="000F4E8A">
          <w:pPr>
            <w:pStyle w:val="4AEB4F99CBD14D65ADF0A9E5C0A0484A"/>
          </w:pPr>
          <w:r w:rsidRPr="006345FB">
            <w:rPr>
              <w:rStyle w:val="PlaceholderText"/>
              <w:vanish/>
            </w:rPr>
            <w:t>Click or tap to enter a date.</w:t>
          </w:r>
        </w:p>
      </w:docPartBody>
    </w:docPart>
    <w:docPart>
      <w:docPartPr>
        <w:name w:val="7EFEEE98756D4EB998A1FE89D4458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3A791-496C-435F-8384-FBCF53FF467B}"/>
      </w:docPartPr>
      <w:docPartBody>
        <w:p w:rsidR="00051EC8" w:rsidRDefault="000F4E8A">
          <w:pPr>
            <w:pStyle w:val="7EFEEE98756D4EB998A1FE89D4458BCF"/>
          </w:pPr>
          <w:r w:rsidRPr="0097186C">
            <w:rPr>
              <w:rStyle w:val="PlaceholderText"/>
            </w:rPr>
            <w:t>[Subject]</w:t>
          </w:r>
        </w:p>
      </w:docPartBody>
    </w:docPart>
    <w:docPart>
      <w:docPartPr>
        <w:name w:val="39F0C4C8A87D4158A97B83D0A6A25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79BE9-F3EF-4722-A418-C3227E94A31F}"/>
      </w:docPartPr>
      <w:docPartBody>
        <w:p w:rsidR="00051EC8" w:rsidRDefault="000F4E8A">
          <w:pPr>
            <w:pStyle w:val="39F0C4C8A87D4158A97B83D0A6A25AA5"/>
          </w:pPr>
          <w:r w:rsidRPr="0097186C">
            <w:rPr>
              <w:rStyle w:val="PlaceholderText"/>
            </w:rPr>
            <w:t>[Title]</w:t>
          </w:r>
        </w:p>
      </w:docPartBody>
    </w:docPart>
    <w:docPart>
      <w:docPartPr>
        <w:name w:val="19BCC9A629D54414AAA061F758ABD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36B4C-2CB5-4038-8A3C-AFE8632DD63C}"/>
      </w:docPartPr>
      <w:docPartBody>
        <w:p w:rsidR="00051EC8" w:rsidRDefault="000F4E8A">
          <w:pPr>
            <w:pStyle w:val="19BCC9A629D54414AAA061F758ABDF0B"/>
          </w:pPr>
          <w:r w:rsidRPr="0097186C">
            <w:rPr>
              <w:rStyle w:val="PlaceholderText"/>
            </w:rPr>
            <w:t>[</w:t>
          </w:r>
          <w:r>
            <w:rPr>
              <w:rStyle w:val="PlaceholderText"/>
            </w:rPr>
            <w:t>Location</w:t>
          </w:r>
          <w:r w:rsidRPr="0097186C">
            <w:rPr>
              <w:rStyle w:val="PlaceholderText"/>
            </w:rPr>
            <w:t>]</w:t>
          </w:r>
        </w:p>
      </w:docPartBody>
    </w:docPart>
    <w:docPart>
      <w:docPartPr>
        <w:name w:val="F4A20A31EB83477895D43D05B425B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6E364-F213-48D3-A611-A9CE4BD8284E}"/>
      </w:docPartPr>
      <w:docPartBody>
        <w:p w:rsidR="00051EC8" w:rsidRDefault="000F4E8A">
          <w:pPr>
            <w:pStyle w:val="F4A20A31EB83477895D43D05B425B181"/>
          </w:pPr>
          <w:r w:rsidRPr="0097186C">
            <w:rPr>
              <w:rStyle w:val="PlaceholderText"/>
            </w:rPr>
            <w:t>[Subject]</w:t>
          </w:r>
        </w:p>
      </w:docPartBody>
    </w:docPart>
    <w:docPart>
      <w:docPartPr>
        <w:name w:val="4E5B376E310F45FC9C21198B85867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2FAC5-ADD4-4FDD-983D-1034F3055376}"/>
      </w:docPartPr>
      <w:docPartBody>
        <w:p w:rsidR="00051EC8" w:rsidRDefault="000F4E8A">
          <w:pPr>
            <w:pStyle w:val="4E5B376E310F45FC9C21198B85867ED2"/>
          </w:pPr>
          <w:r w:rsidRPr="00DA21C9">
            <w:rPr>
              <w:rStyle w:val="PlaceholderText"/>
            </w:rPr>
            <w:t>Choose an item.</w:t>
          </w:r>
        </w:p>
      </w:docPartBody>
    </w:docPart>
    <w:docPart>
      <w:docPartPr>
        <w:name w:val="E9993BE977454136AFA1AEAEDE584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CC417-9F94-498E-86CB-28ADA7C2B304}"/>
      </w:docPartPr>
      <w:docPartBody>
        <w:p w:rsidR="00051EC8" w:rsidRDefault="000F4E8A">
          <w:pPr>
            <w:pStyle w:val="E9993BE977454136AFA1AEAEDE58466B"/>
          </w:pPr>
          <w:r>
            <w:rPr>
              <w:rStyle w:val="PlaceholderText"/>
            </w:rPr>
            <w:t>Revision</w:t>
          </w:r>
          <w:r w:rsidRPr="00262939">
            <w:rPr>
              <w:rStyle w:val="PlaceholderText"/>
            </w:rPr>
            <w:t>.</w:t>
          </w:r>
        </w:p>
      </w:docPartBody>
    </w:docPart>
    <w:docPart>
      <w:docPartPr>
        <w:name w:val="7CDD57D88301401ABC0EE09409BD3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4B0B7-139F-432A-869A-2B0146644D7F}"/>
      </w:docPartPr>
      <w:docPartBody>
        <w:p w:rsidR="00051EC8" w:rsidRDefault="000F4E8A">
          <w:pPr>
            <w:pStyle w:val="7CDD57D88301401ABC0EE09409BD36D0"/>
          </w:pPr>
          <w:r w:rsidRPr="0097186C">
            <w:rPr>
              <w:rStyle w:val="PlaceholderText"/>
            </w:rPr>
            <w:t>[</w:t>
          </w:r>
          <w:r>
            <w:rPr>
              <w:rStyle w:val="PlaceholderText"/>
            </w:rPr>
            <w:t>OHSEQ</w:t>
          </w:r>
          <w:r w:rsidRPr="0097186C">
            <w:rPr>
              <w:rStyle w:val="PlaceholderText"/>
            </w:rPr>
            <w:t>]</w:t>
          </w:r>
        </w:p>
      </w:docPartBody>
    </w:docPart>
    <w:docPart>
      <w:docPartPr>
        <w:name w:val="CEE66D39F73141F9AE34DF9A6FAE1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7E1A0-3B1D-42A8-83C1-7657D727DFC8}"/>
      </w:docPartPr>
      <w:docPartBody>
        <w:p w:rsidR="00051EC8" w:rsidRDefault="000F4E8A">
          <w:pPr>
            <w:pStyle w:val="CEE66D39F73141F9AE34DF9A6FAE19A6"/>
          </w:pPr>
          <w:r w:rsidRPr="0097186C">
            <w:rPr>
              <w:rStyle w:val="PlaceholderText"/>
            </w:rPr>
            <w:t>[Manager]</w:t>
          </w:r>
        </w:p>
      </w:docPartBody>
    </w:docPart>
    <w:docPart>
      <w:docPartPr>
        <w:name w:val="E12029CCFAF14125A1DB6DA46A072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C0303-5D36-4C88-9CA4-1DF0A5223659}"/>
      </w:docPartPr>
      <w:docPartBody>
        <w:p w:rsidR="00051EC8" w:rsidRDefault="000F4E8A">
          <w:pPr>
            <w:pStyle w:val="E12029CCFAF14125A1DB6DA46A07278C"/>
          </w:pPr>
          <w:r w:rsidRPr="0097186C">
            <w:rPr>
              <w:rStyle w:val="PlaceholderText"/>
            </w:rPr>
            <w:t>[Publish Date]</w:t>
          </w:r>
        </w:p>
      </w:docPartBody>
    </w:docPart>
    <w:docPart>
      <w:docPartPr>
        <w:name w:val="0D7AE9FA78CB4FE18E39E9A81B921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DC7E0-244B-47D5-8983-58D968EAA8E8}"/>
      </w:docPartPr>
      <w:docPartBody>
        <w:p w:rsidR="00051EC8" w:rsidRDefault="000F4E8A" w:rsidP="000F4E8A">
          <w:pPr>
            <w:pStyle w:val="0D7AE9FA78CB4FE18E39E9A81B921A61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518416E1432C48E5930E9F1492B7AE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A44A-37E8-4BF6-B816-66028B4E3D4A}"/>
      </w:docPartPr>
      <w:docPartBody>
        <w:p w:rsidR="00051EC8" w:rsidRDefault="000F4E8A" w:rsidP="000F4E8A">
          <w:pPr>
            <w:pStyle w:val="518416E1432C48E5930E9F1492B7AEFC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5022541963AB4B4CAF92036C009F6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21324-8D38-4ED9-B339-591050A47AF6}"/>
      </w:docPartPr>
      <w:docPartBody>
        <w:p w:rsidR="00051EC8" w:rsidRDefault="000F4E8A" w:rsidP="000F4E8A">
          <w:pPr>
            <w:pStyle w:val="5022541963AB4B4CAF92036C009F62E7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F76B06A24B1D4D7B900FFDDA140FF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2C97B-E374-4A35-90B9-9CEA1CF90464}"/>
      </w:docPartPr>
      <w:docPartBody>
        <w:p w:rsidR="00051EC8" w:rsidRDefault="000F4E8A" w:rsidP="000F4E8A">
          <w:pPr>
            <w:pStyle w:val="F76B06A24B1D4D7B900FFDDA140FF0EB"/>
          </w:pPr>
          <w:r>
            <w:rPr>
              <w:rStyle w:val="PlaceholderText"/>
            </w:rPr>
            <w:t>Key</w:t>
          </w:r>
        </w:p>
      </w:docPartBody>
    </w:docPart>
    <w:docPart>
      <w:docPartPr>
        <w:name w:val="D6CB103C48054B1A8FF727AF0AC8D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BBE06-BEA8-4A44-9F88-AC7D54861830}"/>
      </w:docPartPr>
      <w:docPartBody>
        <w:p w:rsidR="00051EC8" w:rsidRDefault="000F4E8A" w:rsidP="000F4E8A">
          <w:pPr>
            <w:pStyle w:val="D6CB103C48054B1A8FF727AF0AC8D5CA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C7C8C33ADD654E4D965CEE3B71DAC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5B380-FC7D-4CF1-AD60-46B7EA0AC14C}"/>
      </w:docPartPr>
      <w:docPartBody>
        <w:p w:rsidR="00051EC8" w:rsidRDefault="000F4E8A" w:rsidP="000F4E8A">
          <w:pPr>
            <w:pStyle w:val="C7C8C33ADD654E4D965CEE3B71DAC96C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AD205FBEAC884943A7DE46BDD535B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BCDA9-AB8D-4B35-BFB6-112D23841D0C}"/>
      </w:docPartPr>
      <w:docPartBody>
        <w:p w:rsidR="00051EC8" w:rsidRDefault="000F4E8A" w:rsidP="000F4E8A">
          <w:pPr>
            <w:pStyle w:val="AD205FBEAC884943A7DE46BDD535B3C7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C3813251B2EF4FDCA99E47F7EE5CD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1942D-9F45-4858-989D-910D1BBFE3F3}"/>
      </w:docPartPr>
      <w:docPartBody>
        <w:p w:rsidR="00051EC8" w:rsidRDefault="000F4E8A" w:rsidP="000F4E8A">
          <w:pPr>
            <w:pStyle w:val="C3813251B2EF4FDCA99E47F7EE5CD0CB"/>
          </w:pPr>
          <w:r>
            <w:rPr>
              <w:rStyle w:val="PlaceholderText"/>
            </w:rPr>
            <w:t>Key</w:t>
          </w:r>
        </w:p>
      </w:docPartBody>
    </w:docPart>
    <w:docPart>
      <w:docPartPr>
        <w:name w:val="DA31B168A2CA40E8AB50D3E227023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30192-2959-4DB3-8CB9-E642F6D2D3E3}"/>
      </w:docPartPr>
      <w:docPartBody>
        <w:p w:rsidR="00051EC8" w:rsidRDefault="000F4E8A" w:rsidP="000F4E8A">
          <w:pPr>
            <w:pStyle w:val="DA31B168A2CA40E8AB50D3E227023723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48C5953A21BB4D96A97F6A2754529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59282-09F3-4745-A8F7-E3F51BBECCFC}"/>
      </w:docPartPr>
      <w:docPartBody>
        <w:p w:rsidR="00051EC8" w:rsidRDefault="000F4E8A" w:rsidP="000F4E8A">
          <w:pPr>
            <w:pStyle w:val="48C5953A21BB4D96A97F6A2754529AD9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223D49D4D891475884D8A8B7BEED3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44041-593D-4805-A0D4-B2B2E6C743E1}"/>
      </w:docPartPr>
      <w:docPartBody>
        <w:p w:rsidR="00051EC8" w:rsidRDefault="000F4E8A" w:rsidP="000F4E8A">
          <w:pPr>
            <w:pStyle w:val="223D49D4D891475884D8A8B7BEED3E91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790A743F2F6F441E9C794808377D6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717F8-F126-4472-8AF5-1457A31CCCB9}"/>
      </w:docPartPr>
      <w:docPartBody>
        <w:p w:rsidR="00051EC8" w:rsidRDefault="000F4E8A" w:rsidP="000F4E8A">
          <w:pPr>
            <w:pStyle w:val="790A743F2F6F441E9C794808377D6DBF"/>
          </w:pPr>
          <w:r>
            <w:rPr>
              <w:rStyle w:val="PlaceholderText"/>
            </w:rPr>
            <w:t>Key</w:t>
          </w:r>
        </w:p>
      </w:docPartBody>
    </w:docPart>
    <w:docPart>
      <w:docPartPr>
        <w:name w:val="BC3656F6D9184BA4B1B3FAE6FEA35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F969B-776D-4781-B868-C25DC2C8F793}"/>
      </w:docPartPr>
      <w:docPartBody>
        <w:p w:rsidR="00051EC8" w:rsidRDefault="000F4E8A" w:rsidP="000F4E8A">
          <w:pPr>
            <w:pStyle w:val="BC3656F6D9184BA4B1B3FAE6FEA352D3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DC75E630FB014C1A8BD146EDE2F16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C1A86-43C7-4A10-80D7-FFDEDBEF1CBF}"/>
      </w:docPartPr>
      <w:docPartBody>
        <w:p w:rsidR="00051EC8" w:rsidRDefault="000F4E8A" w:rsidP="000F4E8A">
          <w:pPr>
            <w:pStyle w:val="DC75E630FB014C1A8BD146EDE2F16C45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8F667363206941179358D9B269779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BC120-4889-488D-9AFA-9C622DF3DC94}"/>
      </w:docPartPr>
      <w:docPartBody>
        <w:p w:rsidR="00051EC8" w:rsidRDefault="000F4E8A" w:rsidP="000F4E8A">
          <w:pPr>
            <w:pStyle w:val="8F667363206941179358D9B269779146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05E85F3CB0B347998A74D2C5B36D8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E65C1-6772-46F3-AEFF-C3D4203ED2E0}"/>
      </w:docPartPr>
      <w:docPartBody>
        <w:p w:rsidR="00051EC8" w:rsidRDefault="000F4E8A" w:rsidP="000F4E8A">
          <w:pPr>
            <w:pStyle w:val="05E85F3CB0B347998A74D2C5B36D8B8D"/>
          </w:pPr>
          <w:r>
            <w:rPr>
              <w:rStyle w:val="PlaceholderText"/>
            </w:rPr>
            <w:t>Key</w:t>
          </w:r>
        </w:p>
      </w:docPartBody>
    </w:docPart>
    <w:docPart>
      <w:docPartPr>
        <w:name w:val="3A6F9F12DFD34C99BB1F2E24BBC45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8096E-BA25-42D3-9E09-5D94FE2EE806}"/>
      </w:docPartPr>
      <w:docPartBody>
        <w:p w:rsidR="00051EC8" w:rsidRDefault="00051EC8" w:rsidP="00051EC8">
          <w:pPr>
            <w:pStyle w:val="3A6F9F12DFD34C99BB1F2E24BBC45C7C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4D3412774C2445C9B5FB6F0926455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64635-696A-4FAE-B9CD-E17E85469C7C}"/>
      </w:docPartPr>
      <w:docPartBody>
        <w:p w:rsidR="00051EC8" w:rsidRDefault="00051EC8" w:rsidP="00051EC8">
          <w:pPr>
            <w:pStyle w:val="4D3412774C2445C9B5FB6F0926455984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E2D56D0F56024396A4EADD19FAAD0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1DDCC-425E-4142-A69A-55AF8E39E52A}"/>
      </w:docPartPr>
      <w:docPartBody>
        <w:p w:rsidR="00051EC8" w:rsidRDefault="00051EC8" w:rsidP="00051EC8">
          <w:pPr>
            <w:pStyle w:val="E2D56D0F56024396A4EADD19FAAD0EF9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C7BCB63D364A4989923B34A564512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35631-534A-48C5-B3D9-4E28C39B5FDD}"/>
      </w:docPartPr>
      <w:docPartBody>
        <w:p w:rsidR="00051EC8" w:rsidRDefault="00051EC8" w:rsidP="00051EC8">
          <w:pPr>
            <w:pStyle w:val="C7BCB63D364A4989923B34A5645127CE"/>
          </w:pPr>
          <w:r>
            <w:rPr>
              <w:rStyle w:val="PlaceholderText"/>
            </w:rPr>
            <w:t>Key</w:t>
          </w:r>
        </w:p>
      </w:docPartBody>
    </w:docPart>
    <w:docPart>
      <w:docPartPr>
        <w:name w:val="82B6E86F8A7E45A98E705A21B77EF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41DC4-6F2F-4072-B4D5-3F929D953A62}"/>
      </w:docPartPr>
      <w:docPartBody>
        <w:p w:rsidR="00000000" w:rsidRDefault="00170EC8" w:rsidP="00170EC8">
          <w:pPr>
            <w:pStyle w:val="82B6E86F8A7E45A98E705A21B77EFD0C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980AA33DFC0E42678C9A531F8D687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BB37F-A3F1-443D-8548-2D7A78D9E0EF}"/>
      </w:docPartPr>
      <w:docPartBody>
        <w:p w:rsidR="00000000" w:rsidRDefault="00170EC8" w:rsidP="00170EC8">
          <w:pPr>
            <w:pStyle w:val="980AA33DFC0E42678C9A531F8D6874A1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E0B86C4FDA164F438AFF3251800E1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E38C2-826C-4857-93D5-AB3EEBC12090}"/>
      </w:docPartPr>
      <w:docPartBody>
        <w:p w:rsidR="00000000" w:rsidRDefault="00170EC8" w:rsidP="00170EC8">
          <w:pPr>
            <w:pStyle w:val="E0B86C4FDA164F438AFF3251800E13D5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B6DD0BC538AA49998E1004CD4BFD7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3A174-F511-4FFD-B3B1-3F86CD6FC305}"/>
      </w:docPartPr>
      <w:docPartBody>
        <w:p w:rsidR="00000000" w:rsidRDefault="00170EC8" w:rsidP="00170EC8">
          <w:pPr>
            <w:pStyle w:val="B6DD0BC538AA49998E1004CD4BFD7107"/>
          </w:pPr>
          <w:r>
            <w:rPr>
              <w:rStyle w:val="PlaceholderText"/>
            </w:rPr>
            <w:t>Key</w:t>
          </w:r>
        </w:p>
      </w:docPartBody>
    </w:docPart>
    <w:docPart>
      <w:docPartPr>
        <w:name w:val="FAE8E9B5F5D847EAA41E725207C03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1A10B-0994-4E2F-B4A5-D5BC37768BFB}"/>
      </w:docPartPr>
      <w:docPartBody>
        <w:p w:rsidR="00000000" w:rsidRDefault="00170EC8" w:rsidP="00170EC8">
          <w:pPr>
            <w:pStyle w:val="FAE8E9B5F5D847EAA41E725207C035B0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BD10C6117477421D92BC1CA1ACDE8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57339-AD1C-43B1-A6FE-996BBC5A63C6}"/>
      </w:docPartPr>
      <w:docPartBody>
        <w:p w:rsidR="00000000" w:rsidRDefault="00170EC8" w:rsidP="00170EC8">
          <w:pPr>
            <w:pStyle w:val="BD10C6117477421D92BC1CA1ACDE8858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075D18176D3C43529C0FAD00F174A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CDBDF-0917-4564-B177-84901D5EB1EB}"/>
      </w:docPartPr>
      <w:docPartBody>
        <w:p w:rsidR="00000000" w:rsidRDefault="00170EC8" w:rsidP="00170EC8">
          <w:pPr>
            <w:pStyle w:val="075D18176D3C43529C0FAD00F174AF72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80BDDD9C3FBB4534B95B0E59ACA05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04F34-A4A1-4B44-9D6F-A90BE30A007C}"/>
      </w:docPartPr>
      <w:docPartBody>
        <w:p w:rsidR="00000000" w:rsidRDefault="00170EC8" w:rsidP="00170EC8">
          <w:pPr>
            <w:pStyle w:val="80BDDD9C3FBB4534B95B0E59ACA05C53"/>
          </w:pPr>
          <w:r>
            <w:rPr>
              <w:rStyle w:val="PlaceholderText"/>
            </w:rPr>
            <w:t>Key</w:t>
          </w:r>
        </w:p>
      </w:docPartBody>
    </w:docPart>
    <w:docPart>
      <w:docPartPr>
        <w:name w:val="C90B38647A474523B36E8173E6C6B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D57B6-F04B-4436-93D5-86EE88D3E01B}"/>
      </w:docPartPr>
      <w:docPartBody>
        <w:p w:rsidR="00000000" w:rsidRDefault="00170EC8" w:rsidP="00170EC8">
          <w:pPr>
            <w:pStyle w:val="C90B38647A474523B36E8173E6C6BAD3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43C34CCFF6434C4CAF979AF1A1BA0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09D6F-B3E4-4CCF-9D99-D19F08607A46}"/>
      </w:docPartPr>
      <w:docPartBody>
        <w:p w:rsidR="00000000" w:rsidRDefault="00170EC8" w:rsidP="00170EC8">
          <w:pPr>
            <w:pStyle w:val="43C34CCFF6434C4CAF979AF1A1BA0010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AFBD7D37958B446AA50ABB538723D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A31A5-9C29-4B34-B19B-FA4C05704AAA}"/>
      </w:docPartPr>
      <w:docPartBody>
        <w:p w:rsidR="00000000" w:rsidRDefault="00170EC8" w:rsidP="00170EC8">
          <w:pPr>
            <w:pStyle w:val="AFBD7D37958B446AA50ABB538723DD04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2055EF1CA06B4656BF14E6D70136F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A4862-1FE2-4DB3-9EA6-A073496512DA}"/>
      </w:docPartPr>
      <w:docPartBody>
        <w:p w:rsidR="00000000" w:rsidRDefault="00170EC8" w:rsidP="00170EC8">
          <w:pPr>
            <w:pStyle w:val="2055EF1CA06B4656BF14E6D70136F849"/>
          </w:pPr>
          <w:r>
            <w:rPr>
              <w:rStyle w:val="PlaceholderText"/>
            </w:rPr>
            <w:t>Key</w:t>
          </w:r>
        </w:p>
      </w:docPartBody>
    </w:docPart>
    <w:docPart>
      <w:docPartPr>
        <w:name w:val="ABE6FC99F6E64C61920B89ED71C84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DD664-0611-4818-8CD6-614A734D8082}"/>
      </w:docPartPr>
      <w:docPartBody>
        <w:p w:rsidR="00000000" w:rsidRDefault="00170EC8" w:rsidP="00170EC8">
          <w:pPr>
            <w:pStyle w:val="ABE6FC99F6E64C61920B89ED71C84C78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E429A5E870FD4534AD1D7FD32A5EE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651D4-2082-492F-AED1-94779E5177CE}"/>
      </w:docPartPr>
      <w:docPartBody>
        <w:p w:rsidR="00000000" w:rsidRDefault="00170EC8" w:rsidP="00170EC8">
          <w:pPr>
            <w:pStyle w:val="E429A5E870FD4534AD1D7FD32A5EE01B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17A1F262085E458CAE844444E1514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A16CE-E61D-4470-8681-8E2AC95A08F6}"/>
      </w:docPartPr>
      <w:docPartBody>
        <w:p w:rsidR="00000000" w:rsidRDefault="00170EC8" w:rsidP="00170EC8">
          <w:pPr>
            <w:pStyle w:val="17A1F262085E458CAE844444E1514496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EB8BFC403F8C4D73BE39BB5B6F41A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D1004-8C46-442A-ADF2-AEDFCF1EEE5F}"/>
      </w:docPartPr>
      <w:docPartBody>
        <w:p w:rsidR="00000000" w:rsidRDefault="00170EC8" w:rsidP="00170EC8">
          <w:pPr>
            <w:pStyle w:val="EB8BFC403F8C4D73BE39BB5B6F41A836"/>
          </w:pPr>
          <w:r>
            <w:rPr>
              <w:rStyle w:val="PlaceholderText"/>
            </w:rPr>
            <w:t>Key</w:t>
          </w:r>
        </w:p>
      </w:docPartBody>
    </w:docPart>
    <w:docPart>
      <w:docPartPr>
        <w:name w:val="2EF4D97284E94616AEB35EE05F972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45A80-C502-4EAD-B737-1F067B8D73CC}"/>
      </w:docPartPr>
      <w:docPartBody>
        <w:p w:rsidR="00000000" w:rsidRDefault="00170EC8" w:rsidP="00170EC8">
          <w:pPr>
            <w:pStyle w:val="2EF4D97284E94616AEB35EE05F9727B2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E5B2D650574048A29C238FEF87620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C22D3-A95A-42C7-A8EA-0F0B388A588E}"/>
      </w:docPartPr>
      <w:docPartBody>
        <w:p w:rsidR="00000000" w:rsidRDefault="00170EC8" w:rsidP="00170EC8">
          <w:pPr>
            <w:pStyle w:val="E5B2D650574048A29C238FEF87620113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12E25126C39E430F825499BBEDC0E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E3C94-2AAB-4571-B0BA-982A99AF5AB8}"/>
      </w:docPartPr>
      <w:docPartBody>
        <w:p w:rsidR="00000000" w:rsidRDefault="00170EC8" w:rsidP="00170EC8">
          <w:pPr>
            <w:pStyle w:val="12E25126C39E430F825499BBEDC0E69E"/>
          </w:pPr>
          <w:r>
            <w:rPr>
              <w:rStyle w:val="PlaceholderText"/>
            </w:rPr>
            <w:t>Key</w:t>
          </w:r>
        </w:p>
      </w:docPartBody>
    </w:docPart>
    <w:docPart>
      <w:docPartPr>
        <w:name w:val="258B57FB249E4BBC996CCAF904F71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5754D-0A71-404F-90DD-6F4EEF9259F3}"/>
      </w:docPartPr>
      <w:docPartBody>
        <w:p w:rsidR="00000000" w:rsidRDefault="00170EC8" w:rsidP="00170EC8">
          <w:pPr>
            <w:pStyle w:val="258B57FB249E4BBC996CCAF904F71F55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3223285E8AA9465ABAD7116712B3F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EC2C1-11EC-40B3-B783-70C25CF2B61A}"/>
      </w:docPartPr>
      <w:docPartBody>
        <w:p w:rsidR="00000000" w:rsidRDefault="00170EC8" w:rsidP="00170EC8">
          <w:pPr>
            <w:pStyle w:val="3223285E8AA9465ABAD7116712B3F7CD"/>
          </w:pPr>
          <w:r w:rsidRPr="00D92A9F">
            <w:rPr>
              <w:rStyle w:val="PlaceholderText"/>
            </w:rPr>
            <w:t>Choose an item.</w:t>
          </w:r>
        </w:p>
      </w:docPartBody>
    </w:docPart>
    <w:docPart>
      <w:docPartPr>
        <w:name w:val="E850F63F64CB40E28FBB47DF58671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7497D-4D08-4002-B9A6-62FEA868B7E3}"/>
      </w:docPartPr>
      <w:docPartBody>
        <w:p w:rsidR="00000000" w:rsidRDefault="00170EC8" w:rsidP="00170EC8">
          <w:pPr>
            <w:pStyle w:val="E850F63F64CB40E28FBB47DF58671B5C"/>
          </w:pPr>
          <w:r>
            <w:rPr>
              <w:rStyle w:val="PlaceholderText"/>
            </w:rPr>
            <w:t>Key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E8A"/>
    <w:rsid w:val="00051EC8"/>
    <w:rsid w:val="000F4E8A"/>
    <w:rsid w:val="0017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0EC8"/>
    <w:rPr>
      <w:color w:val="808080"/>
    </w:rPr>
  </w:style>
  <w:style w:type="paragraph" w:customStyle="1" w:styleId="82B6E86F8A7E45A98E705A21B77EFD0C">
    <w:name w:val="82B6E86F8A7E45A98E705A21B77EFD0C"/>
    <w:rsid w:val="00170EC8"/>
  </w:style>
  <w:style w:type="paragraph" w:customStyle="1" w:styleId="980AA33DFC0E42678C9A531F8D6874A1">
    <w:name w:val="980AA33DFC0E42678C9A531F8D6874A1"/>
    <w:rsid w:val="00170EC8"/>
  </w:style>
  <w:style w:type="paragraph" w:customStyle="1" w:styleId="E0B86C4FDA164F438AFF3251800E13D5">
    <w:name w:val="E0B86C4FDA164F438AFF3251800E13D5"/>
    <w:rsid w:val="00170EC8"/>
  </w:style>
  <w:style w:type="paragraph" w:customStyle="1" w:styleId="B6DD0BC538AA49998E1004CD4BFD7107">
    <w:name w:val="B6DD0BC538AA49998E1004CD4BFD7107"/>
    <w:rsid w:val="00170EC8"/>
  </w:style>
  <w:style w:type="paragraph" w:customStyle="1" w:styleId="AF7705A426284C5C9190D7E340B2E23A">
    <w:name w:val="AF7705A426284C5C9190D7E340B2E23A"/>
    <w:rsid w:val="00170EC8"/>
  </w:style>
  <w:style w:type="paragraph" w:customStyle="1" w:styleId="FAE8E9B5F5D847EAA41E725207C035B0">
    <w:name w:val="FAE8E9B5F5D847EAA41E725207C035B0"/>
    <w:rsid w:val="00170EC8"/>
  </w:style>
  <w:style w:type="paragraph" w:customStyle="1" w:styleId="BD10C6117477421D92BC1CA1ACDE8858">
    <w:name w:val="BD10C6117477421D92BC1CA1ACDE8858"/>
    <w:rsid w:val="00170EC8"/>
  </w:style>
  <w:style w:type="paragraph" w:customStyle="1" w:styleId="075D18176D3C43529C0FAD00F174AF72">
    <w:name w:val="075D18176D3C43529C0FAD00F174AF72"/>
    <w:rsid w:val="00170EC8"/>
  </w:style>
  <w:style w:type="paragraph" w:customStyle="1" w:styleId="80BDDD9C3FBB4534B95B0E59ACA05C53">
    <w:name w:val="80BDDD9C3FBB4534B95B0E59ACA05C53"/>
    <w:rsid w:val="00170EC8"/>
  </w:style>
  <w:style w:type="paragraph" w:customStyle="1" w:styleId="C90B38647A474523B36E8173E6C6BAD3">
    <w:name w:val="C90B38647A474523B36E8173E6C6BAD3"/>
    <w:rsid w:val="00170EC8"/>
  </w:style>
  <w:style w:type="paragraph" w:customStyle="1" w:styleId="43C34CCFF6434C4CAF979AF1A1BA0010">
    <w:name w:val="43C34CCFF6434C4CAF979AF1A1BA0010"/>
    <w:rsid w:val="00170EC8"/>
  </w:style>
  <w:style w:type="paragraph" w:customStyle="1" w:styleId="AFBD7D37958B446AA50ABB538723DD04">
    <w:name w:val="AFBD7D37958B446AA50ABB538723DD04"/>
    <w:rsid w:val="00170EC8"/>
  </w:style>
  <w:style w:type="paragraph" w:customStyle="1" w:styleId="2055EF1CA06B4656BF14E6D70136F849">
    <w:name w:val="2055EF1CA06B4656BF14E6D70136F849"/>
    <w:rsid w:val="00170EC8"/>
  </w:style>
  <w:style w:type="paragraph" w:customStyle="1" w:styleId="ABE6FC99F6E64C61920B89ED71C84C78">
    <w:name w:val="ABE6FC99F6E64C61920B89ED71C84C78"/>
    <w:rsid w:val="00170EC8"/>
  </w:style>
  <w:style w:type="paragraph" w:customStyle="1" w:styleId="E429A5E870FD4534AD1D7FD32A5EE01B">
    <w:name w:val="E429A5E870FD4534AD1D7FD32A5EE01B"/>
    <w:rsid w:val="00170EC8"/>
  </w:style>
  <w:style w:type="paragraph" w:customStyle="1" w:styleId="17A1F262085E458CAE844444E1514496">
    <w:name w:val="17A1F262085E458CAE844444E1514496"/>
    <w:rsid w:val="00170EC8"/>
  </w:style>
  <w:style w:type="paragraph" w:customStyle="1" w:styleId="EB8BFC403F8C4D73BE39BB5B6F41A836">
    <w:name w:val="EB8BFC403F8C4D73BE39BB5B6F41A836"/>
    <w:rsid w:val="00170EC8"/>
  </w:style>
  <w:style w:type="paragraph" w:customStyle="1" w:styleId="FEC6FCC05BD045658EE53082D671AFAF">
    <w:name w:val="FEC6FCC05BD045658EE53082D671AFAF"/>
    <w:rsid w:val="00051EC8"/>
  </w:style>
  <w:style w:type="paragraph" w:customStyle="1" w:styleId="5385B8333FDE4B4E854223F1B10B3432">
    <w:name w:val="5385B8333FDE4B4E854223F1B10B3432"/>
    <w:rsid w:val="00051EC8"/>
  </w:style>
  <w:style w:type="paragraph" w:customStyle="1" w:styleId="3921AE58A3FA44658A7F714B060D317D">
    <w:name w:val="3921AE58A3FA44658A7F714B060D317D"/>
    <w:rsid w:val="00051EC8"/>
  </w:style>
  <w:style w:type="paragraph" w:customStyle="1" w:styleId="CCB28EDDD74A40D6A7D1052C98D02AC7">
    <w:name w:val="CCB28EDDD74A40D6A7D1052C98D02AC7"/>
    <w:rsid w:val="00051EC8"/>
  </w:style>
  <w:style w:type="paragraph" w:customStyle="1" w:styleId="6971521023DB465E940165440C299DDF">
    <w:name w:val="6971521023DB465E940165440C299DDF"/>
    <w:rsid w:val="00051EC8"/>
  </w:style>
  <w:style w:type="paragraph" w:customStyle="1" w:styleId="3A6F9F12DFD34C99BB1F2E24BBC45C7C">
    <w:name w:val="3A6F9F12DFD34C99BB1F2E24BBC45C7C"/>
    <w:rsid w:val="00051EC8"/>
  </w:style>
  <w:style w:type="paragraph" w:customStyle="1" w:styleId="4D3412774C2445C9B5FB6F0926455984">
    <w:name w:val="4D3412774C2445C9B5FB6F0926455984"/>
    <w:rsid w:val="00051EC8"/>
  </w:style>
  <w:style w:type="paragraph" w:customStyle="1" w:styleId="165ECFCE732746EBBEB08F5BE51CB15B">
    <w:name w:val="165ECFCE732746EBBEB08F5BE51CB15B"/>
  </w:style>
  <w:style w:type="paragraph" w:customStyle="1" w:styleId="28830CA75AC74E48BE4CD22E6B26163A">
    <w:name w:val="28830CA75AC74E48BE4CD22E6B26163A"/>
  </w:style>
  <w:style w:type="paragraph" w:customStyle="1" w:styleId="85E9959998844A94A8616F3FBD20AC91">
    <w:name w:val="85E9959998844A94A8616F3FBD20AC91"/>
  </w:style>
  <w:style w:type="paragraph" w:customStyle="1" w:styleId="028C1FBB0D1A455ABBFD91DE06646DA8">
    <w:name w:val="028C1FBB0D1A455ABBFD91DE06646DA8"/>
  </w:style>
  <w:style w:type="paragraph" w:customStyle="1" w:styleId="CB0E91038ACB4539838514A3ED975BDB">
    <w:name w:val="CB0E91038ACB4539838514A3ED975BDB"/>
  </w:style>
  <w:style w:type="paragraph" w:customStyle="1" w:styleId="820D16BB07794D4FA660D4B7B901C707">
    <w:name w:val="820D16BB07794D4FA660D4B7B901C707"/>
  </w:style>
  <w:style w:type="paragraph" w:customStyle="1" w:styleId="831F07EB7DFE46F0AD4BC0D3535DCCC8">
    <w:name w:val="831F07EB7DFE46F0AD4BC0D3535DCCC8"/>
  </w:style>
  <w:style w:type="paragraph" w:customStyle="1" w:styleId="D86AAB4FD464497E8211025A0295AF64">
    <w:name w:val="D86AAB4FD464497E8211025A0295AF64"/>
  </w:style>
  <w:style w:type="paragraph" w:customStyle="1" w:styleId="5463C8C7CAD04F278C8C32A69AC1C688">
    <w:name w:val="5463C8C7CAD04F278C8C32A69AC1C688"/>
  </w:style>
  <w:style w:type="paragraph" w:customStyle="1" w:styleId="D1CFCAF91CAE450594A134108F072A96">
    <w:name w:val="D1CFCAF91CAE450594A134108F072A96"/>
  </w:style>
  <w:style w:type="paragraph" w:customStyle="1" w:styleId="789677737B7B4084BBC80F6BC1DAE929">
    <w:name w:val="789677737B7B4084BBC80F6BC1DAE929"/>
  </w:style>
  <w:style w:type="paragraph" w:customStyle="1" w:styleId="F75B6070BD6B4032BEE6BCCC42EA31AD">
    <w:name w:val="F75B6070BD6B4032BEE6BCCC42EA31AD"/>
  </w:style>
  <w:style w:type="paragraph" w:customStyle="1" w:styleId="E2D56D0F56024396A4EADD19FAAD0EF9">
    <w:name w:val="E2D56D0F56024396A4EADD19FAAD0EF9"/>
    <w:rsid w:val="00051EC8"/>
  </w:style>
  <w:style w:type="paragraph" w:customStyle="1" w:styleId="C7BCB63D364A4989923B34A5645127CE">
    <w:name w:val="C7BCB63D364A4989923B34A5645127CE"/>
    <w:rsid w:val="00051EC8"/>
  </w:style>
  <w:style w:type="paragraph" w:customStyle="1" w:styleId="4B1353602AEF4696AB324CC72C2A4896">
    <w:name w:val="4B1353602AEF4696AB324CC72C2A4896"/>
    <w:rsid w:val="00051EC8"/>
  </w:style>
  <w:style w:type="paragraph" w:customStyle="1" w:styleId="BC0C875D60C849AF89352325EA4ED57F">
    <w:name w:val="BC0C875D60C849AF89352325EA4ED57F"/>
    <w:rsid w:val="00051EC8"/>
  </w:style>
  <w:style w:type="paragraph" w:customStyle="1" w:styleId="2EF4D97284E94616AEB35EE05F9727B2">
    <w:name w:val="2EF4D97284E94616AEB35EE05F9727B2"/>
    <w:rsid w:val="00170EC8"/>
  </w:style>
  <w:style w:type="paragraph" w:customStyle="1" w:styleId="E15E900AD75B42E4AE47DC61DD898AA9">
    <w:name w:val="E15E900AD75B42E4AE47DC61DD898AA9"/>
    <w:rsid w:val="00051EC8"/>
  </w:style>
  <w:style w:type="paragraph" w:customStyle="1" w:styleId="E5B2D650574048A29C238FEF87620113">
    <w:name w:val="E5B2D650574048A29C238FEF87620113"/>
    <w:rsid w:val="00170EC8"/>
  </w:style>
  <w:style w:type="paragraph" w:customStyle="1" w:styleId="12E25126C39E430F825499BBEDC0E69E">
    <w:name w:val="12E25126C39E430F825499BBEDC0E69E"/>
    <w:rsid w:val="00170EC8"/>
  </w:style>
  <w:style w:type="paragraph" w:customStyle="1" w:styleId="258B57FB249E4BBC996CCAF904F71F55">
    <w:name w:val="258B57FB249E4BBC996CCAF904F71F55"/>
    <w:rsid w:val="00170EC8"/>
  </w:style>
  <w:style w:type="paragraph" w:customStyle="1" w:styleId="3223285E8AA9465ABAD7116712B3F7CD">
    <w:name w:val="3223285E8AA9465ABAD7116712B3F7CD"/>
    <w:rsid w:val="00170EC8"/>
  </w:style>
  <w:style w:type="paragraph" w:customStyle="1" w:styleId="E850F63F64CB40E28FBB47DF58671B5C">
    <w:name w:val="E850F63F64CB40E28FBB47DF58671B5C"/>
    <w:rsid w:val="00170EC8"/>
  </w:style>
  <w:style w:type="paragraph" w:customStyle="1" w:styleId="D779355D31EB40019D15436A282D3860">
    <w:name w:val="D779355D31EB40019D15436A282D3860"/>
  </w:style>
  <w:style w:type="paragraph" w:customStyle="1" w:styleId="E55106AF718447F28963F3113837C4EE">
    <w:name w:val="E55106AF718447F28963F3113837C4EE"/>
  </w:style>
  <w:style w:type="paragraph" w:customStyle="1" w:styleId="C26A3CF49C104D68A4017A3E76BD595F">
    <w:name w:val="C26A3CF49C104D68A4017A3E76BD595F"/>
  </w:style>
  <w:style w:type="paragraph" w:customStyle="1" w:styleId="4AEB4F99CBD14D65ADF0A9E5C0A0484A">
    <w:name w:val="4AEB4F99CBD14D65ADF0A9E5C0A0484A"/>
  </w:style>
  <w:style w:type="paragraph" w:customStyle="1" w:styleId="7EFEEE98756D4EB998A1FE89D4458BCF">
    <w:name w:val="7EFEEE98756D4EB998A1FE89D4458BCF"/>
  </w:style>
  <w:style w:type="paragraph" w:customStyle="1" w:styleId="39F0C4C8A87D4158A97B83D0A6A25AA5">
    <w:name w:val="39F0C4C8A87D4158A97B83D0A6A25AA5"/>
  </w:style>
  <w:style w:type="paragraph" w:customStyle="1" w:styleId="19BCC9A629D54414AAA061F758ABDF0B">
    <w:name w:val="19BCC9A629D54414AAA061F758ABDF0B"/>
  </w:style>
  <w:style w:type="paragraph" w:customStyle="1" w:styleId="F4A20A31EB83477895D43D05B425B181">
    <w:name w:val="F4A20A31EB83477895D43D05B425B181"/>
  </w:style>
  <w:style w:type="paragraph" w:customStyle="1" w:styleId="4E5B376E310F45FC9C21198B85867ED2">
    <w:name w:val="4E5B376E310F45FC9C21198B85867ED2"/>
  </w:style>
  <w:style w:type="paragraph" w:customStyle="1" w:styleId="E9993BE977454136AFA1AEAEDE58466B">
    <w:name w:val="E9993BE977454136AFA1AEAEDE58466B"/>
  </w:style>
  <w:style w:type="paragraph" w:customStyle="1" w:styleId="7CDD57D88301401ABC0EE09409BD36D0">
    <w:name w:val="7CDD57D88301401ABC0EE09409BD36D0"/>
  </w:style>
  <w:style w:type="paragraph" w:customStyle="1" w:styleId="CEE66D39F73141F9AE34DF9A6FAE19A6">
    <w:name w:val="CEE66D39F73141F9AE34DF9A6FAE19A6"/>
  </w:style>
  <w:style w:type="paragraph" w:customStyle="1" w:styleId="E12029CCFAF14125A1DB6DA46A07278C">
    <w:name w:val="E12029CCFAF14125A1DB6DA46A07278C"/>
  </w:style>
  <w:style w:type="paragraph" w:customStyle="1" w:styleId="A36C61A005FA438A9DE10EF0D045EA4E">
    <w:name w:val="A36C61A005FA438A9DE10EF0D045EA4E"/>
    <w:rsid w:val="000F4E8A"/>
  </w:style>
  <w:style w:type="paragraph" w:customStyle="1" w:styleId="6288C4701DD54F04A82EC29AD2A782EF">
    <w:name w:val="6288C4701DD54F04A82EC29AD2A782EF"/>
    <w:rsid w:val="000F4E8A"/>
  </w:style>
  <w:style w:type="paragraph" w:customStyle="1" w:styleId="4B50900D740D4534B0F4612C6FDA6763">
    <w:name w:val="4B50900D740D4534B0F4612C6FDA6763"/>
    <w:rsid w:val="000F4E8A"/>
  </w:style>
  <w:style w:type="paragraph" w:customStyle="1" w:styleId="C11E41ADD9A14773A70FBBD51D1BE62D">
    <w:name w:val="C11E41ADD9A14773A70FBBD51D1BE62D"/>
    <w:rsid w:val="000F4E8A"/>
  </w:style>
  <w:style w:type="paragraph" w:customStyle="1" w:styleId="3FDE2D18C8BA4A1B91BCFF63A65B587F">
    <w:name w:val="3FDE2D18C8BA4A1B91BCFF63A65B587F"/>
    <w:rsid w:val="000F4E8A"/>
  </w:style>
  <w:style w:type="paragraph" w:customStyle="1" w:styleId="55E9648F905042F08DAC29C20B4779CE">
    <w:name w:val="55E9648F905042F08DAC29C20B4779CE"/>
    <w:rsid w:val="000F4E8A"/>
  </w:style>
  <w:style w:type="paragraph" w:customStyle="1" w:styleId="EA59830BBA934246847C251885EFF388">
    <w:name w:val="EA59830BBA934246847C251885EFF388"/>
    <w:rsid w:val="000F4E8A"/>
  </w:style>
  <w:style w:type="paragraph" w:customStyle="1" w:styleId="0283AFDB10BC4B5C8645C08B0BED8520">
    <w:name w:val="0283AFDB10BC4B5C8645C08B0BED8520"/>
    <w:rsid w:val="000F4E8A"/>
  </w:style>
  <w:style w:type="paragraph" w:customStyle="1" w:styleId="9BB5D03171054A9FA8F59605346BBB1E">
    <w:name w:val="9BB5D03171054A9FA8F59605346BBB1E"/>
    <w:rsid w:val="000F4E8A"/>
  </w:style>
  <w:style w:type="paragraph" w:customStyle="1" w:styleId="4F75F2ED1BA4428E8142FEDE26F18D7A">
    <w:name w:val="4F75F2ED1BA4428E8142FEDE26F18D7A"/>
    <w:rsid w:val="000F4E8A"/>
  </w:style>
  <w:style w:type="paragraph" w:customStyle="1" w:styleId="8EC6E634DAB94DF9AE1C71192BFFF8AD">
    <w:name w:val="8EC6E634DAB94DF9AE1C71192BFFF8AD"/>
    <w:rsid w:val="000F4E8A"/>
  </w:style>
  <w:style w:type="paragraph" w:customStyle="1" w:styleId="F0323E269CC7430C96FE2D208272D145">
    <w:name w:val="F0323E269CC7430C96FE2D208272D145"/>
    <w:rsid w:val="000F4E8A"/>
  </w:style>
  <w:style w:type="paragraph" w:customStyle="1" w:styleId="BDD0403039CF4B63A67B25B47865F2FB">
    <w:name w:val="BDD0403039CF4B63A67B25B47865F2FB"/>
    <w:rsid w:val="000F4E8A"/>
  </w:style>
  <w:style w:type="paragraph" w:customStyle="1" w:styleId="3896049FC88746B98298E9E37E82672F">
    <w:name w:val="3896049FC88746B98298E9E37E82672F"/>
    <w:rsid w:val="000F4E8A"/>
  </w:style>
  <w:style w:type="paragraph" w:customStyle="1" w:styleId="AE22EB3FEC864BD68976138C795ECC8A">
    <w:name w:val="AE22EB3FEC864BD68976138C795ECC8A"/>
    <w:rsid w:val="000F4E8A"/>
  </w:style>
  <w:style w:type="paragraph" w:customStyle="1" w:styleId="0D7AE9FA78CB4FE18E39E9A81B921A61">
    <w:name w:val="0D7AE9FA78CB4FE18E39E9A81B921A61"/>
    <w:rsid w:val="000F4E8A"/>
  </w:style>
  <w:style w:type="paragraph" w:customStyle="1" w:styleId="518416E1432C48E5930E9F1492B7AEFC">
    <w:name w:val="518416E1432C48E5930E9F1492B7AEFC"/>
    <w:rsid w:val="000F4E8A"/>
  </w:style>
  <w:style w:type="paragraph" w:customStyle="1" w:styleId="5022541963AB4B4CAF92036C009F62E7">
    <w:name w:val="5022541963AB4B4CAF92036C009F62E7"/>
    <w:rsid w:val="000F4E8A"/>
  </w:style>
  <w:style w:type="paragraph" w:customStyle="1" w:styleId="F76B06A24B1D4D7B900FFDDA140FF0EB">
    <w:name w:val="F76B06A24B1D4D7B900FFDDA140FF0EB"/>
    <w:rsid w:val="000F4E8A"/>
  </w:style>
  <w:style w:type="paragraph" w:customStyle="1" w:styleId="D6CB103C48054B1A8FF727AF0AC8D5CA">
    <w:name w:val="D6CB103C48054B1A8FF727AF0AC8D5CA"/>
    <w:rsid w:val="000F4E8A"/>
  </w:style>
  <w:style w:type="paragraph" w:customStyle="1" w:styleId="C7C8C33ADD654E4D965CEE3B71DAC96C">
    <w:name w:val="C7C8C33ADD654E4D965CEE3B71DAC96C"/>
    <w:rsid w:val="000F4E8A"/>
  </w:style>
  <w:style w:type="paragraph" w:customStyle="1" w:styleId="AD205FBEAC884943A7DE46BDD535B3C7">
    <w:name w:val="AD205FBEAC884943A7DE46BDD535B3C7"/>
    <w:rsid w:val="000F4E8A"/>
  </w:style>
  <w:style w:type="paragraph" w:customStyle="1" w:styleId="C3813251B2EF4FDCA99E47F7EE5CD0CB">
    <w:name w:val="C3813251B2EF4FDCA99E47F7EE5CD0CB"/>
    <w:rsid w:val="000F4E8A"/>
  </w:style>
  <w:style w:type="paragraph" w:customStyle="1" w:styleId="DA31B168A2CA40E8AB50D3E227023723">
    <w:name w:val="DA31B168A2CA40E8AB50D3E227023723"/>
    <w:rsid w:val="000F4E8A"/>
  </w:style>
  <w:style w:type="paragraph" w:customStyle="1" w:styleId="48C5953A21BB4D96A97F6A2754529AD9">
    <w:name w:val="48C5953A21BB4D96A97F6A2754529AD9"/>
    <w:rsid w:val="000F4E8A"/>
  </w:style>
  <w:style w:type="paragraph" w:customStyle="1" w:styleId="223D49D4D891475884D8A8B7BEED3E91">
    <w:name w:val="223D49D4D891475884D8A8B7BEED3E91"/>
    <w:rsid w:val="000F4E8A"/>
  </w:style>
  <w:style w:type="paragraph" w:customStyle="1" w:styleId="790A743F2F6F441E9C794808377D6DBF">
    <w:name w:val="790A743F2F6F441E9C794808377D6DBF"/>
    <w:rsid w:val="000F4E8A"/>
  </w:style>
  <w:style w:type="paragraph" w:customStyle="1" w:styleId="BC3656F6D9184BA4B1B3FAE6FEA352D3">
    <w:name w:val="BC3656F6D9184BA4B1B3FAE6FEA352D3"/>
    <w:rsid w:val="000F4E8A"/>
  </w:style>
  <w:style w:type="paragraph" w:customStyle="1" w:styleId="DC75E630FB014C1A8BD146EDE2F16C45">
    <w:name w:val="DC75E630FB014C1A8BD146EDE2F16C45"/>
    <w:rsid w:val="000F4E8A"/>
  </w:style>
  <w:style w:type="paragraph" w:customStyle="1" w:styleId="8F667363206941179358D9B269779146">
    <w:name w:val="8F667363206941179358D9B269779146"/>
    <w:rsid w:val="000F4E8A"/>
  </w:style>
  <w:style w:type="paragraph" w:customStyle="1" w:styleId="05E85F3CB0B347998A74D2C5B36D8B8D">
    <w:name w:val="05E85F3CB0B347998A74D2C5B36D8B8D"/>
    <w:rsid w:val="000F4E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0C044C"/>
      </a:dk1>
      <a:lt1>
        <a:sysClr val="window" lastClr="FFFFFF"/>
      </a:lt1>
      <a:dk2>
        <a:srgbClr val="0C044C"/>
      </a:dk2>
      <a:lt2>
        <a:srgbClr val="FBF304"/>
      </a:lt2>
      <a:accent1>
        <a:srgbClr val="403871"/>
      </a:accent1>
      <a:accent2>
        <a:srgbClr val="FBF304"/>
      </a:accent2>
      <a:accent3>
        <a:srgbClr val="0C044C"/>
      </a:accent3>
      <a:accent4>
        <a:srgbClr val="FBF36C"/>
      </a:accent4>
      <a:accent5>
        <a:srgbClr val="403871"/>
      </a:accent5>
      <a:accent6>
        <a:srgbClr val="FFC000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Michael Iudica </Abstract>
  <CompanyAddress/>
  <CompanyPhone>96 632 331 983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5979B6-7241-45EC-8902-67F14ED84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AG-10-06 - ITP - Template</Template>
  <TotalTime>10</TotalTime>
  <Pages>5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M3 Next DC Civil works</vt:lpstr>
    </vt:vector>
  </TitlesOfParts>
  <Manager>Michael Iudica</Manager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M3 Next DC Civil works</dc:title>
  <dc:subject>J22369</dc:subject>
  <dc:creator>Michael Iudica</dc:creator>
  <cp:lastModifiedBy>Michael Iudica</cp:lastModifiedBy>
  <cp:revision>2</cp:revision>
  <cp:lastPrinted>2023-01-31T21:13:00Z</cp:lastPrinted>
  <dcterms:created xsi:type="dcterms:W3CDTF">2023-01-31T21:13:00Z</dcterms:created>
  <dcterms:modified xsi:type="dcterms:W3CDTF">2023-01-31T21:13:00Z</dcterms:modified>
</cp:coreProperties>
</file>