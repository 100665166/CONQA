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DA62" w14:textId="7672F25B" w:rsidR="001B321B" w:rsidRDefault="001B321B">
      <w:pPr>
        <w:rPr>
          <w:rFonts w:ascii="Arial" w:hAnsi="Arial" w:cs="Arial"/>
          <w:lang w:val="en-AU"/>
        </w:rPr>
      </w:pPr>
    </w:p>
    <w:p w14:paraId="32C87F7A" w14:textId="50CF2CE2" w:rsidR="00FE17AD" w:rsidRDefault="00FE17AD">
      <w:pPr>
        <w:rPr>
          <w:rFonts w:ascii="Arial" w:hAnsi="Arial" w:cs="Arial"/>
          <w:lang w:val="en-AU"/>
        </w:rPr>
      </w:pPr>
    </w:p>
    <w:p w14:paraId="36F9B178" w14:textId="4C8852D9" w:rsidR="00FE17AD" w:rsidRPr="00FE17AD" w:rsidRDefault="00FE17AD" w:rsidP="00FE17AD">
      <w:pPr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  <w:r w:rsidRPr="00FE17AD">
        <w:rPr>
          <w:rFonts w:ascii="Arial" w:hAnsi="Arial" w:cs="Arial"/>
          <w:b/>
          <w:bCs/>
          <w:sz w:val="28"/>
          <w:szCs w:val="28"/>
          <w:lang w:val="en-AU"/>
        </w:rPr>
        <w:t>Inspection and test plans (ITP</w:t>
      </w:r>
      <w:r w:rsidR="00FE4ECE">
        <w:rPr>
          <w:rFonts w:ascii="Arial" w:hAnsi="Arial" w:cs="Arial"/>
          <w:b/>
          <w:bCs/>
          <w:sz w:val="28"/>
          <w:szCs w:val="28"/>
          <w:lang w:val="en-AU"/>
        </w:rPr>
        <w:t xml:space="preserve"> No.19)</w:t>
      </w:r>
    </w:p>
    <w:p w14:paraId="1214429C" w14:textId="488704FB" w:rsidR="00FE17AD" w:rsidRPr="00FE17AD" w:rsidRDefault="00FE17AD" w:rsidP="00FE17AD">
      <w:pPr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  <w:r w:rsidRPr="00FE17AD">
        <w:rPr>
          <w:rFonts w:ascii="Arial" w:hAnsi="Arial" w:cs="Arial"/>
          <w:b/>
          <w:bCs/>
          <w:sz w:val="28"/>
          <w:szCs w:val="28"/>
          <w:lang w:val="en-AU"/>
        </w:rPr>
        <w:t xml:space="preserve">Installation of </w:t>
      </w:r>
      <w:r w:rsidR="009D4B01">
        <w:rPr>
          <w:rFonts w:ascii="Arial" w:hAnsi="Arial" w:cs="Arial"/>
          <w:b/>
          <w:bCs/>
          <w:sz w:val="28"/>
          <w:szCs w:val="28"/>
          <w:lang w:val="en-AU"/>
        </w:rPr>
        <w:t>communications cabinets</w:t>
      </w:r>
    </w:p>
    <w:p w14:paraId="0E63264E" w14:textId="77777777" w:rsidR="00FE17AD" w:rsidRDefault="00FE17AD">
      <w:pPr>
        <w:rPr>
          <w:rFonts w:ascii="Arial" w:hAnsi="Arial" w:cs="Arial"/>
          <w:lang w:val="en-AU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4673"/>
        <w:gridCol w:w="4536"/>
        <w:gridCol w:w="4536"/>
      </w:tblGrid>
      <w:tr w:rsidR="00FE17AD" w14:paraId="709E3A63" w14:textId="77777777" w:rsidTr="00FE17AD">
        <w:tc>
          <w:tcPr>
            <w:tcW w:w="4673" w:type="dxa"/>
            <w:shd w:val="clear" w:color="auto" w:fill="FBE4D5" w:themeFill="accent2" w:themeFillTint="33"/>
          </w:tcPr>
          <w:p w14:paraId="6D350F89" w14:textId="6B542248" w:rsidR="00FE17AD" w:rsidRPr="00FE17AD" w:rsidRDefault="00FE17AD" w:rsidP="00FE17AD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FE17AD">
              <w:rPr>
                <w:rFonts w:cstheme="minorHAnsi"/>
                <w:b/>
                <w:bCs/>
                <w:sz w:val="22"/>
                <w:szCs w:val="22"/>
              </w:rPr>
              <w:t>Client: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27A1E026" w14:textId="085DC969" w:rsidR="00FE17AD" w:rsidRPr="00FE17AD" w:rsidRDefault="00FE17AD" w:rsidP="00FE17AD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FE17AD">
              <w:rPr>
                <w:rFonts w:cstheme="minorHAnsi"/>
                <w:b/>
                <w:bCs/>
                <w:sz w:val="22"/>
                <w:szCs w:val="22"/>
              </w:rPr>
              <w:t>Project name: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0820E282" w14:textId="61C017F2" w:rsidR="00FE17AD" w:rsidRPr="00FE17AD" w:rsidRDefault="00FE17AD" w:rsidP="00FE17AD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FE17AD">
              <w:rPr>
                <w:rFonts w:cstheme="minorHAnsi"/>
                <w:b/>
                <w:bCs/>
                <w:sz w:val="22"/>
                <w:szCs w:val="22"/>
              </w:rPr>
              <w:t>Ergo project number:</w:t>
            </w:r>
          </w:p>
        </w:tc>
      </w:tr>
      <w:tr w:rsidR="00FE17AD" w14:paraId="0D93DB91" w14:textId="77777777" w:rsidTr="00FE17AD">
        <w:tc>
          <w:tcPr>
            <w:tcW w:w="4673" w:type="dxa"/>
            <w:shd w:val="clear" w:color="auto" w:fill="FBE4D5" w:themeFill="accent2" w:themeFillTint="33"/>
          </w:tcPr>
          <w:p w14:paraId="0132EBC5" w14:textId="01069F60" w:rsidR="00FE17AD" w:rsidRPr="00FE17AD" w:rsidRDefault="00FE17AD" w:rsidP="00FE17AD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FE17AD">
              <w:rPr>
                <w:rFonts w:cstheme="minorHAnsi"/>
                <w:b/>
                <w:bCs/>
                <w:sz w:val="22"/>
                <w:szCs w:val="22"/>
              </w:rPr>
              <w:t>Area covered by this ITP: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198B852A" w14:textId="6C84ED61" w:rsidR="00FE17AD" w:rsidRPr="00FE17AD" w:rsidRDefault="00FE17AD" w:rsidP="00FE17AD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FE17AD">
              <w:rPr>
                <w:rFonts w:cstheme="minorHAnsi"/>
                <w:b/>
                <w:bCs/>
                <w:sz w:val="22"/>
                <w:szCs w:val="22"/>
              </w:rPr>
              <w:t>Drawing number and revision: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18805043" w14:textId="7C74FDC1" w:rsidR="00FE17AD" w:rsidRPr="00FE17AD" w:rsidRDefault="00FE17AD" w:rsidP="00FE17AD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FE17AD">
              <w:rPr>
                <w:rFonts w:cstheme="minorHAnsi"/>
                <w:b/>
                <w:bCs/>
                <w:sz w:val="22"/>
                <w:szCs w:val="22"/>
              </w:rPr>
              <w:t>Date:</w:t>
            </w:r>
          </w:p>
        </w:tc>
      </w:tr>
      <w:tr w:rsidR="00FE17AD" w14:paraId="28BD1D58" w14:textId="77777777" w:rsidTr="00FE17AD">
        <w:trPr>
          <w:trHeight w:val="293"/>
        </w:trPr>
        <w:tc>
          <w:tcPr>
            <w:tcW w:w="4673" w:type="dxa"/>
            <w:shd w:val="clear" w:color="auto" w:fill="FBE4D5" w:themeFill="accent2" w:themeFillTint="33"/>
          </w:tcPr>
          <w:p w14:paraId="7C5B14DD" w14:textId="6867A965" w:rsidR="00FE17AD" w:rsidRPr="00FE17AD" w:rsidRDefault="00FE17AD" w:rsidP="00FE17AD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FE17AD">
              <w:rPr>
                <w:rFonts w:cstheme="minorHAnsi"/>
                <w:b/>
                <w:bCs/>
                <w:sz w:val="22"/>
                <w:szCs w:val="22"/>
              </w:rPr>
              <w:t>Check conducted by: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4D3C59E8" w14:textId="0C334AA1" w:rsidR="00FE17AD" w:rsidRPr="00FE17AD" w:rsidRDefault="00FE17AD" w:rsidP="00FE17AD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BE4D5" w:themeFill="accent2" w:themeFillTint="33"/>
          </w:tcPr>
          <w:p w14:paraId="1F520601" w14:textId="77777777" w:rsidR="00FE17AD" w:rsidRPr="00FE17AD" w:rsidRDefault="00FE17AD" w:rsidP="00FE17AD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14:paraId="70963FA4" w14:textId="4F146ADE" w:rsidR="00FE17AD" w:rsidRDefault="00FE17AD" w:rsidP="00FE17AD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694"/>
        <w:gridCol w:w="4510"/>
        <w:gridCol w:w="786"/>
        <w:gridCol w:w="676"/>
        <w:gridCol w:w="697"/>
        <w:gridCol w:w="709"/>
        <w:gridCol w:w="2980"/>
        <w:gridCol w:w="992"/>
        <w:gridCol w:w="1701"/>
      </w:tblGrid>
      <w:tr w:rsidR="00902C85" w14:paraId="152B04CF" w14:textId="0C01B548" w:rsidTr="00131823">
        <w:trPr>
          <w:trHeight w:val="608"/>
        </w:trPr>
        <w:tc>
          <w:tcPr>
            <w:tcW w:w="694" w:type="dxa"/>
            <w:shd w:val="clear" w:color="auto" w:fill="FBE4D5" w:themeFill="accent2" w:themeFillTint="33"/>
          </w:tcPr>
          <w:p w14:paraId="5A776A84" w14:textId="5606E404" w:rsidR="00902C85" w:rsidRPr="00FE17AD" w:rsidRDefault="00902C85" w:rsidP="00902C85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 w:rsidRPr="00FE17AD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510" w:type="dxa"/>
            <w:shd w:val="clear" w:color="auto" w:fill="FBE4D5" w:themeFill="accent2" w:themeFillTint="33"/>
          </w:tcPr>
          <w:p w14:paraId="323E3999" w14:textId="1D479289" w:rsidR="00902C85" w:rsidRPr="00FE17AD" w:rsidRDefault="00902C85" w:rsidP="00902C85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 w:rsidRPr="00FE17AD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462" w:type="dxa"/>
            <w:gridSpan w:val="2"/>
            <w:shd w:val="clear" w:color="auto" w:fill="FBE4D5" w:themeFill="accent2" w:themeFillTint="33"/>
          </w:tcPr>
          <w:p w14:paraId="18346EC9" w14:textId="225786A5" w:rsidR="00902C85" w:rsidRPr="00FE17AD" w:rsidRDefault="00902C85" w:rsidP="00902C85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 w:rsidRPr="00FE17AD">
              <w:rPr>
                <w:b/>
                <w:bCs/>
                <w:sz w:val="22"/>
                <w:szCs w:val="22"/>
              </w:rPr>
              <w:t>INSPECTION</w:t>
            </w:r>
          </w:p>
        </w:tc>
        <w:tc>
          <w:tcPr>
            <w:tcW w:w="1406" w:type="dxa"/>
            <w:gridSpan w:val="2"/>
            <w:shd w:val="clear" w:color="auto" w:fill="FBE4D5" w:themeFill="accent2" w:themeFillTint="33"/>
          </w:tcPr>
          <w:p w14:paraId="2E8AE472" w14:textId="00C9D3B2" w:rsidR="00902C85" w:rsidRPr="00FE17AD" w:rsidRDefault="00902C85" w:rsidP="00902C85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 w:rsidRPr="00FE17AD">
              <w:rPr>
                <w:b/>
                <w:bCs/>
                <w:sz w:val="22"/>
                <w:szCs w:val="22"/>
              </w:rPr>
              <w:t>COMPLETED</w:t>
            </w:r>
          </w:p>
        </w:tc>
        <w:tc>
          <w:tcPr>
            <w:tcW w:w="2980" w:type="dxa"/>
            <w:shd w:val="clear" w:color="auto" w:fill="FBE4D5" w:themeFill="accent2" w:themeFillTint="33"/>
          </w:tcPr>
          <w:p w14:paraId="216AB192" w14:textId="3D37A545" w:rsidR="00902C85" w:rsidRPr="00FE17AD" w:rsidRDefault="00902C85" w:rsidP="00902C85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 w:rsidRPr="00FE17AD">
              <w:rPr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15C9A469" w14:textId="5646D580" w:rsidR="00902C85" w:rsidRPr="00FE17AD" w:rsidRDefault="00902C85" w:rsidP="00902C85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38944E84" w14:textId="7BA5AD01" w:rsidR="00902C85" w:rsidRPr="00FE17AD" w:rsidRDefault="00902C85" w:rsidP="00902C85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SIGNATURE</w:t>
            </w:r>
          </w:p>
        </w:tc>
      </w:tr>
      <w:tr w:rsidR="00902C85" w14:paraId="1D025323" w14:textId="2C95031C" w:rsidTr="00131823">
        <w:tc>
          <w:tcPr>
            <w:tcW w:w="694" w:type="dxa"/>
            <w:shd w:val="clear" w:color="auto" w:fill="FBE4D5" w:themeFill="accent2" w:themeFillTint="33"/>
          </w:tcPr>
          <w:p w14:paraId="25BC1AC8" w14:textId="1960CAD2" w:rsidR="00902C85" w:rsidRPr="00902C85" w:rsidRDefault="00902C85" w:rsidP="00FE17AD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1</w:t>
            </w:r>
          </w:p>
        </w:tc>
        <w:tc>
          <w:tcPr>
            <w:tcW w:w="4510" w:type="dxa"/>
          </w:tcPr>
          <w:p w14:paraId="3C5C3FC6" w14:textId="1745DB2B" w:rsidR="00902C85" w:rsidRPr="00902C85" w:rsidRDefault="009D4B01" w:rsidP="00FE17AD">
            <w:pPr>
              <w:rPr>
                <w:sz w:val="20"/>
                <w:szCs w:val="20"/>
              </w:rPr>
            </w:pPr>
            <w:r w:rsidRPr="009D4B01">
              <w:rPr>
                <w:sz w:val="20"/>
                <w:szCs w:val="20"/>
              </w:rPr>
              <w:t xml:space="preserve">Ensure </w:t>
            </w:r>
            <w:r>
              <w:rPr>
                <w:sz w:val="20"/>
                <w:szCs w:val="20"/>
              </w:rPr>
              <w:t>room layout, cabinets and equipment have been approved</w:t>
            </w:r>
          </w:p>
        </w:tc>
        <w:tc>
          <w:tcPr>
            <w:tcW w:w="786" w:type="dxa"/>
          </w:tcPr>
          <w:p w14:paraId="5D8604FF" w14:textId="75F7FE86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676" w:type="dxa"/>
          </w:tcPr>
          <w:p w14:paraId="3A0775F5" w14:textId="16F1873A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697" w:type="dxa"/>
          </w:tcPr>
          <w:p w14:paraId="3B3CABD2" w14:textId="60651DDA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4B45087A" w14:textId="3BDCCF72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2980" w:type="dxa"/>
          </w:tcPr>
          <w:p w14:paraId="32630D4F" w14:textId="77777777" w:rsidR="00902C85" w:rsidRDefault="00902C85" w:rsidP="00FE17AD"/>
        </w:tc>
        <w:tc>
          <w:tcPr>
            <w:tcW w:w="992" w:type="dxa"/>
          </w:tcPr>
          <w:p w14:paraId="01BD836C" w14:textId="77777777" w:rsidR="00902C85" w:rsidRDefault="00902C85" w:rsidP="00FE17AD"/>
        </w:tc>
        <w:tc>
          <w:tcPr>
            <w:tcW w:w="1701" w:type="dxa"/>
          </w:tcPr>
          <w:p w14:paraId="6BA504E3" w14:textId="77777777" w:rsidR="00902C85" w:rsidRDefault="00902C85" w:rsidP="00FE17AD"/>
        </w:tc>
      </w:tr>
      <w:tr w:rsidR="00902C85" w14:paraId="000E3A50" w14:textId="45645126" w:rsidTr="00131823">
        <w:tc>
          <w:tcPr>
            <w:tcW w:w="694" w:type="dxa"/>
            <w:shd w:val="clear" w:color="auto" w:fill="FBE4D5" w:themeFill="accent2" w:themeFillTint="33"/>
          </w:tcPr>
          <w:p w14:paraId="15AA3F0C" w14:textId="44E6EC61" w:rsidR="00902C85" w:rsidRPr="00902C85" w:rsidRDefault="009D4B01" w:rsidP="00FE17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10" w:type="dxa"/>
          </w:tcPr>
          <w:p w14:paraId="3F416A54" w14:textId="28390A4C" w:rsidR="00902C85" w:rsidRPr="00902C85" w:rsidRDefault="009D4B01" w:rsidP="00FE17AD">
            <w:pPr>
              <w:rPr>
                <w:sz w:val="20"/>
                <w:szCs w:val="20"/>
              </w:rPr>
            </w:pPr>
            <w:r w:rsidRPr="009D4B01">
              <w:rPr>
                <w:sz w:val="20"/>
                <w:szCs w:val="20"/>
              </w:rPr>
              <w:t>Confirm that cable support system has been completed as documented</w:t>
            </w:r>
          </w:p>
        </w:tc>
        <w:tc>
          <w:tcPr>
            <w:tcW w:w="786" w:type="dxa"/>
          </w:tcPr>
          <w:p w14:paraId="570F17EE" w14:textId="15E747E3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676" w:type="dxa"/>
          </w:tcPr>
          <w:p w14:paraId="4B98F07B" w14:textId="3C260693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697" w:type="dxa"/>
          </w:tcPr>
          <w:p w14:paraId="3172757F" w14:textId="1BBB0399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454E81F7" w14:textId="6134E449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2980" w:type="dxa"/>
          </w:tcPr>
          <w:p w14:paraId="6FDCAE0E" w14:textId="77777777" w:rsidR="00902C85" w:rsidRDefault="00902C85" w:rsidP="00FE17AD"/>
        </w:tc>
        <w:tc>
          <w:tcPr>
            <w:tcW w:w="992" w:type="dxa"/>
          </w:tcPr>
          <w:p w14:paraId="7D8B6E8D" w14:textId="77777777" w:rsidR="00902C85" w:rsidRDefault="00902C85" w:rsidP="00FE17AD"/>
        </w:tc>
        <w:tc>
          <w:tcPr>
            <w:tcW w:w="1701" w:type="dxa"/>
          </w:tcPr>
          <w:p w14:paraId="3489E6D0" w14:textId="77777777" w:rsidR="00902C85" w:rsidRDefault="00902C85" w:rsidP="00FE17AD"/>
        </w:tc>
      </w:tr>
      <w:tr w:rsidR="00902C85" w14:paraId="7BE59B57" w14:textId="29688265" w:rsidTr="00131823">
        <w:tc>
          <w:tcPr>
            <w:tcW w:w="694" w:type="dxa"/>
            <w:shd w:val="clear" w:color="auto" w:fill="FBE4D5" w:themeFill="accent2" w:themeFillTint="33"/>
          </w:tcPr>
          <w:p w14:paraId="67526CEC" w14:textId="2C0F8D28" w:rsidR="00902C85" w:rsidRPr="00902C85" w:rsidRDefault="009D4B01" w:rsidP="00FE17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10" w:type="dxa"/>
          </w:tcPr>
          <w:p w14:paraId="60298F85" w14:textId="04E0F765" w:rsidR="00902C85" w:rsidRPr="00902C85" w:rsidRDefault="009D4B01" w:rsidP="00FE17AD">
            <w:pPr>
              <w:rPr>
                <w:sz w:val="20"/>
                <w:szCs w:val="20"/>
              </w:rPr>
            </w:pPr>
            <w:r w:rsidRPr="009D4B01">
              <w:rPr>
                <w:sz w:val="20"/>
                <w:szCs w:val="20"/>
              </w:rPr>
              <w:t>Adhere to a single certified system throughout a new building installation</w:t>
            </w:r>
          </w:p>
        </w:tc>
        <w:tc>
          <w:tcPr>
            <w:tcW w:w="786" w:type="dxa"/>
          </w:tcPr>
          <w:p w14:paraId="1F3C9FE6" w14:textId="7C60101B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676" w:type="dxa"/>
          </w:tcPr>
          <w:p w14:paraId="3573CFD6" w14:textId="6F45C0D4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697" w:type="dxa"/>
          </w:tcPr>
          <w:p w14:paraId="44620796" w14:textId="2D271800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36F91B83" w14:textId="7AD184D3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2980" w:type="dxa"/>
          </w:tcPr>
          <w:p w14:paraId="0DA1311B" w14:textId="77777777" w:rsidR="00902C85" w:rsidRDefault="00902C85" w:rsidP="00FE17AD"/>
        </w:tc>
        <w:tc>
          <w:tcPr>
            <w:tcW w:w="992" w:type="dxa"/>
          </w:tcPr>
          <w:p w14:paraId="199D3F01" w14:textId="77777777" w:rsidR="00902C85" w:rsidRDefault="00902C85" w:rsidP="00FE17AD"/>
        </w:tc>
        <w:tc>
          <w:tcPr>
            <w:tcW w:w="1701" w:type="dxa"/>
          </w:tcPr>
          <w:p w14:paraId="295F2573" w14:textId="77777777" w:rsidR="00902C85" w:rsidRDefault="00902C85" w:rsidP="00FE17AD"/>
        </w:tc>
      </w:tr>
      <w:tr w:rsidR="00902C85" w14:paraId="4D7A7A8E" w14:textId="422C6E91" w:rsidTr="00131823">
        <w:tc>
          <w:tcPr>
            <w:tcW w:w="694" w:type="dxa"/>
            <w:shd w:val="clear" w:color="auto" w:fill="FBE4D5" w:themeFill="accent2" w:themeFillTint="33"/>
          </w:tcPr>
          <w:p w14:paraId="7F11C1C9" w14:textId="02F35F75" w:rsidR="00902C85" w:rsidRPr="00902C85" w:rsidRDefault="009D4B01" w:rsidP="00FE17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10" w:type="dxa"/>
          </w:tcPr>
          <w:p w14:paraId="67443ED8" w14:textId="49ACF817" w:rsidR="00902C85" w:rsidRPr="00902C85" w:rsidRDefault="009D4B01" w:rsidP="00FE17AD">
            <w:pPr>
              <w:rPr>
                <w:sz w:val="20"/>
                <w:szCs w:val="20"/>
              </w:rPr>
            </w:pPr>
            <w:r w:rsidRPr="009D4B01">
              <w:rPr>
                <w:sz w:val="20"/>
                <w:szCs w:val="20"/>
              </w:rPr>
              <w:t>Comply with the detailed installation specifications</w:t>
            </w:r>
          </w:p>
        </w:tc>
        <w:tc>
          <w:tcPr>
            <w:tcW w:w="786" w:type="dxa"/>
          </w:tcPr>
          <w:p w14:paraId="6C44E999" w14:textId="563EF01F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676" w:type="dxa"/>
          </w:tcPr>
          <w:p w14:paraId="402BC401" w14:textId="421E473C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697" w:type="dxa"/>
          </w:tcPr>
          <w:p w14:paraId="2DBAA1A2" w14:textId="717AAA57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6A0B248A" w14:textId="326431F6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2980" w:type="dxa"/>
          </w:tcPr>
          <w:p w14:paraId="4885BB97" w14:textId="77777777" w:rsidR="00902C85" w:rsidRDefault="00902C85" w:rsidP="00FE17AD"/>
        </w:tc>
        <w:tc>
          <w:tcPr>
            <w:tcW w:w="992" w:type="dxa"/>
          </w:tcPr>
          <w:p w14:paraId="0C8E6FB4" w14:textId="77777777" w:rsidR="00902C85" w:rsidRDefault="00902C85" w:rsidP="00FE17AD"/>
        </w:tc>
        <w:tc>
          <w:tcPr>
            <w:tcW w:w="1701" w:type="dxa"/>
          </w:tcPr>
          <w:p w14:paraId="3D9A7696" w14:textId="77777777" w:rsidR="00902C85" w:rsidRDefault="00902C85" w:rsidP="00FE17AD"/>
        </w:tc>
      </w:tr>
      <w:tr w:rsidR="00902C85" w14:paraId="5AA3B40F" w14:textId="69C41E06" w:rsidTr="00131823">
        <w:tc>
          <w:tcPr>
            <w:tcW w:w="694" w:type="dxa"/>
            <w:shd w:val="clear" w:color="auto" w:fill="FBE4D5" w:themeFill="accent2" w:themeFillTint="33"/>
          </w:tcPr>
          <w:p w14:paraId="27F77DCA" w14:textId="4E7C53A3" w:rsidR="00902C85" w:rsidRPr="00902C85" w:rsidRDefault="009D4B01" w:rsidP="00FE17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10" w:type="dxa"/>
          </w:tcPr>
          <w:p w14:paraId="5CA17171" w14:textId="6C2CD629" w:rsidR="00902C85" w:rsidRPr="00902C85" w:rsidRDefault="009D4B01" w:rsidP="00FE17AD">
            <w:pPr>
              <w:rPr>
                <w:sz w:val="20"/>
                <w:szCs w:val="20"/>
              </w:rPr>
            </w:pPr>
            <w:r w:rsidRPr="009D4B01">
              <w:rPr>
                <w:sz w:val="20"/>
                <w:szCs w:val="20"/>
              </w:rPr>
              <w:t>Network cables have been appropriately sized and selected to ensure that they will support currently installed and future equipment</w:t>
            </w:r>
          </w:p>
        </w:tc>
        <w:tc>
          <w:tcPr>
            <w:tcW w:w="786" w:type="dxa"/>
          </w:tcPr>
          <w:p w14:paraId="68563534" w14:textId="17F07B6C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676" w:type="dxa"/>
          </w:tcPr>
          <w:p w14:paraId="3889EBB2" w14:textId="149953FB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697" w:type="dxa"/>
          </w:tcPr>
          <w:p w14:paraId="6C5F29AA" w14:textId="7D10E393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1E23D7DE" w14:textId="755C5477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2980" w:type="dxa"/>
          </w:tcPr>
          <w:p w14:paraId="601D2F12" w14:textId="77777777" w:rsidR="00902C85" w:rsidRDefault="00902C85" w:rsidP="00FE17AD"/>
        </w:tc>
        <w:tc>
          <w:tcPr>
            <w:tcW w:w="992" w:type="dxa"/>
          </w:tcPr>
          <w:p w14:paraId="308E9D55" w14:textId="77777777" w:rsidR="00902C85" w:rsidRDefault="00902C85" w:rsidP="00FE17AD"/>
        </w:tc>
        <w:tc>
          <w:tcPr>
            <w:tcW w:w="1701" w:type="dxa"/>
          </w:tcPr>
          <w:p w14:paraId="23C0BB9A" w14:textId="77777777" w:rsidR="00902C85" w:rsidRDefault="00902C85" w:rsidP="00FE17AD"/>
        </w:tc>
      </w:tr>
      <w:tr w:rsidR="00902C85" w14:paraId="43109359" w14:textId="33E9BA3E" w:rsidTr="00131823">
        <w:tc>
          <w:tcPr>
            <w:tcW w:w="694" w:type="dxa"/>
            <w:shd w:val="clear" w:color="auto" w:fill="FBE4D5" w:themeFill="accent2" w:themeFillTint="33"/>
          </w:tcPr>
          <w:p w14:paraId="553F7A37" w14:textId="56EAF68A" w:rsidR="00902C85" w:rsidRPr="00902C85" w:rsidRDefault="009D4B01" w:rsidP="00FE17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10" w:type="dxa"/>
          </w:tcPr>
          <w:p w14:paraId="7F4076DA" w14:textId="6FFAD6B9" w:rsidR="00902C85" w:rsidRPr="00902C85" w:rsidRDefault="009D4B01" w:rsidP="00FE17AD">
            <w:pPr>
              <w:rPr>
                <w:sz w:val="20"/>
                <w:szCs w:val="20"/>
              </w:rPr>
            </w:pPr>
            <w:r w:rsidRPr="009D4B01">
              <w:rPr>
                <w:sz w:val="20"/>
                <w:szCs w:val="20"/>
              </w:rPr>
              <w:t>Connections have been correctly terminated and insulated to ensure perfect connectivity and protect against faults and interference</w:t>
            </w:r>
          </w:p>
        </w:tc>
        <w:tc>
          <w:tcPr>
            <w:tcW w:w="786" w:type="dxa"/>
          </w:tcPr>
          <w:p w14:paraId="5B5B33DE" w14:textId="790AB36C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676" w:type="dxa"/>
          </w:tcPr>
          <w:p w14:paraId="671C9875" w14:textId="77BF4517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697" w:type="dxa"/>
          </w:tcPr>
          <w:p w14:paraId="6307D889" w14:textId="339E0DF8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4F11A5BB" w14:textId="04232C7E" w:rsidR="00902C85" w:rsidRPr="00902C85" w:rsidRDefault="00902C85" w:rsidP="00902C85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2980" w:type="dxa"/>
          </w:tcPr>
          <w:p w14:paraId="730FDFFB" w14:textId="77777777" w:rsidR="00902C85" w:rsidRDefault="00902C85" w:rsidP="00FE17AD"/>
        </w:tc>
        <w:tc>
          <w:tcPr>
            <w:tcW w:w="992" w:type="dxa"/>
          </w:tcPr>
          <w:p w14:paraId="48AEF4A6" w14:textId="77777777" w:rsidR="00902C85" w:rsidRDefault="00902C85" w:rsidP="00FE17AD"/>
        </w:tc>
        <w:tc>
          <w:tcPr>
            <w:tcW w:w="1701" w:type="dxa"/>
          </w:tcPr>
          <w:p w14:paraId="289AB850" w14:textId="77777777" w:rsidR="00902C85" w:rsidRDefault="00902C85" w:rsidP="00FE17AD"/>
        </w:tc>
      </w:tr>
      <w:tr w:rsidR="009D4B01" w14:paraId="4F3DDF0B" w14:textId="77777777" w:rsidTr="00131823">
        <w:tc>
          <w:tcPr>
            <w:tcW w:w="694" w:type="dxa"/>
            <w:shd w:val="clear" w:color="auto" w:fill="FBE4D5" w:themeFill="accent2" w:themeFillTint="33"/>
          </w:tcPr>
          <w:p w14:paraId="425E8F4A" w14:textId="0F00F93B" w:rsidR="009D4B01" w:rsidRPr="00902C85" w:rsidRDefault="009D4B01" w:rsidP="00FE17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10" w:type="dxa"/>
          </w:tcPr>
          <w:p w14:paraId="40ABDA5B" w14:textId="492EF3E1" w:rsidR="009D4B01" w:rsidRPr="009D4B01" w:rsidRDefault="009D4B01" w:rsidP="00FE17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Sufficient spare cable has been left coiled up outside of the cabinet</w:t>
            </w:r>
          </w:p>
        </w:tc>
        <w:tc>
          <w:tcPr>
            <w:tcW w:w="786" w:type="dxa"/>
          </w:tcPr>
          <w:p w14:paraId="1BE4B20C" w14:textId="59C2F54C" w:rsidR="009D4B01" w:rsidRPr="00902C85" w:rsidRDefault="009D4B01" w:rsidP="00902C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76" w:type="dxa"/>
          </w:tcPr>
          <w:p w14:paraId="2F8F39CC" w14:textId="414683EE" w:rsidR="009D4B01" w:rsidRPr="00902C85" w:rsidRDefault="009D4B01" w:rsidP="00902C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97" w:type="dxa"/>
          </w:tcPr>
          <w:p w14:paraId="24A90CDF" w14:textId="168583DE" w:rsidR="009D4B01" w:rsidRPr="00902C85" w:rsidRDefault="009D4B01" w:rsidP="00902C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045F7E9D" w14:textId="4C30A403" w:rsidR="009D4B01" w:rsidRPr="00902C85" w:rsidRDefault="009D4B01" w:rsidP="00902C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980" w:type="dxa"/>
          </w:tcPr>
          <w:p w14:paraId="5E88F7F8" w14:textId="77777777" w:rsidR="009D4B01" w:rsidRDefault="009D4B01" w:rsidP="00FE17AD"/>
        </w:tc>
        <w:tc>
          <w:tcPr>
            <w:tcW w:w="992" w:type="dxa"/>
          </w:tcPr>
          <w:p w14:paraId="479DC201" w14:textId="77777777" w:rsidR="009D4B01" w:rsidRDefault="009D4B01" w:rsidP="00FE17AD"/>
        </w:tc>
        <w:tc>
          <w:tcPr>
            <w:tcW w:w="1701" w:type="dxa"/>
          </w:tcPr>
          <w:p w14:paraId="0A288333" w14:textId="77777777" w:rsidR="009D4B01" w:rsidRDefault="009D4B01" w:rsidP="00FE17AD"/>
        </w:tc>
      </w:tr>
      <w:tr w:rsidR="0076428B" w14:paraId="6E9F08DC" w14:textId="77777777" w:rsidTr="00131823">
        <w:tc>
          <w:tcPr>
            <w:tcW w:w="694" w:type="dxa"/>
            <w:shd w:val="clear" w:color="auto" w:fill="FBE4D5" w:themeFill="accent2" w:themeFillTint="33"/>
          </w:tcPr>
          <w:p w14:paraId="4273974B" w14:textId="6DC94047" w:rsidR="0076428B" w:rsidRPr="00902C85" w:rsidRDefault="009D4B01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510" w:type="dxa"/>
          </w:tcPr>
          <w:p w14:paraId="677FE6C5" w14:textId="17241873" w:rsidR="0076428B" w:rsidRPr="00902C85" w:rsidRDefault="009D4B01" w:rsidP="003C2AFD">
            <w:pPr>
              <w:rPr>
                <w:sz w:val="20"/>
                <w:szCs w:val="20"/>
              </w:rPr>
            </w:pPr>
            <w:r w:rsidRPr="009D4B01">
              <w:rPr>
                <w:sz w:val="20"/>
                <w:szCs w:val="20"/>
              </w:rPr>
              <w:t>Check all internal wiring as per panel wiring diagram</w:t>
            </w:r>
            <w:r>
              <w:rPr>
                <w:sz w:val="20"/>
                <w:szCs w:val="20"/>
              </w:rPr>
              <w:t>. Has all equipment including cable managers been installed as per rack layout</w:t>
            </w:r>
          </w:p>
        </w:tc>
        <w:tc>
          <w:tcPr>
            <w:tcW w:w="786" w:type="dxa"/>
          </w:tcPr>
          <w:p w14:paraId="30C4FB32" w14:textId="77777777" w:rsidR="0076428B" w:rsidRPr="00902C85" w:rsidRDefault="0076428B" w:rsidP="003C2AFD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676" w:type="dxa"/>
          </w:tcPr>
          <w:p w14:paraId="0FE568A9" w14:textId="77777777" w:rsidR="0076428B" w:rsidRPr="00902C85" w:rsidRDefault="0076428B" w:rsidP="003C2AFD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697" w:type="dxa"/>
          </w:tcPr>
          <w:p w14:paraId="6EECD769" w14:textId="77777777" w:rsidR="0076428B" w:rsidRPr="00902C85" w:rsidRDefault="0076428B" w:rsidP="003C2AFD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0F10C3F2" w14:textId="77777777" w:rsidR="0076428B" w:rsidRPr="00902C85" w:rsidRDefault="0076428B" w:rsidP="003C2AFD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2980" w:type="dxa"/>
          </w:tcPr>
          <w:p w14:paraId="1139C481" w14:textId="77777777" w:rsidR="0076428B" w:rsidRDefault="0076428B" w:rsidP="003C2AFD"/>
        </w:tc>
        <w:tc>
          <w:tcPr>
            <w:tcW w:w="992" w:type="dxa"/>
          </w:tcPr>
          <w:p w14:paraId="70343512" w14:textId="77777777" w:rsidR="0076428B" w:rsidRDefault="0076428B" w:rsidP="003C2AFD"/>
        </w:tc>
        <w:tc>
          <w:tcPr>
            <w:tcW w:w="1701" w:type="dxa"/>
          </w:tcPr>
          <w:p w14:paraId="1DE4D3D3" w14:textId="77777777" w:rsidR="0076428B" w:rsidRDefault="0076428B" w:rsidP="003C2AFD"/>
        </w:tc>
      </w:tr>
      <w:tr w:rsidR="009D4B01" w14:paraId="72A8294D" w14:textId="77777777" w:rsidTr="00131823">
        <w:tc>
          <w:tcPr>
            <w:tcW w:w="694" w:type="dxa"/>
            <w:shd w:val="clear" w:color="auto" w:fill="FBE4D5" w:themeFill="accent2" w:themeFillTint="33"/>
          </w:tcPr>
          <w:p w14:paraId="16DEDBF9" w14:textId="20FDC35A" w:rsidR="009D4B01" w:rsidRPr="00902C85" w:rsidRDefault="009D4B01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10" w:type="dxa"/>
          </w:tcPr>
          <w:p w14:paraId="7EA9AF1A" w14:textId="35027F4B" w:rsidR="009D4B01" w:rsidRPr="009D4B01" w:rsidRDefault="009D4B01" w:rsidP="003C2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dedicated power circuit been supplied for the cabinet</w:t>
            </w:r>
          </w:p>
        </w:tc>
        <w:tc>
          <w:tcPr>
            <w:tcW w:w="786" w:type="dxa"/>
          </w:tcPr>
          <w:p w14:paraId="4EAF7BDE" w14:textId="0E2D8D39" w:rsidR="009D4B01" w:rsidRPr="00902C85" w:rsidRDefault="009D4B01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76" w:type="dxa"/>
          </w:tcPr>
          <w:p w14:paraId="3D2FE491" w14:textId="27CDA13E" w:rsidR="009D4B01" w:rsidRPr="00902C85" w:rsidRDefault="009D4B01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97" w:type="dxa"/>
          </w:tcPr>
          <w:p w14:paraId="71605E3F" w14:textId="421A8559" w:rsidR="009D4B01" w:rsidRPr="00902C85" w:rsidRDefault="009D4B01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190C9358" w14:textId="0AB4DDF0" w:rsidR="009D4B01" w:rsidRPr="00902C85" w:rsidRDefault="009D4B01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980" w:type="dxa"/>
          </w:tcPr>
          <w:p w14:paraId="127D6592" w14:textId="77777777" w:rsidR="009D4B01" w:rsidRDefault="009D4B01" w:rsidP="003C2AFD"/>
        </w:tc>
        <w:tc>
          <w:tcPr>
            <w:tcW w:w="992" w:type="dxa"/>
          </w:tcPr>
          <w:p w14:paraId="6FAE5A44" w14:textId="77777777" w:rsidR="009D4B01" w:rsidRDefault="009D4B01" w:rsidP="003C2AFD"/>
        </w:tc>
        <w:tc>
          <w:tcPr>
            <w:tcW w:w="1701" w:type="dxa"/>
          </w:tcPr>
          <w:p w14:paraId="0EC9E6CE" w14:textId="77777777" w:rsidR="009D4B01" w:rsidRDefault="009D4B01" w:rsidP="003C2AFD"/>
        </w:tc>
      </w:tr>
      <w:tr w:rsidR="00317822" w14:paraId="12D3B4CB" w14:textId="77777777" w:rsidTr="00131823">
        <w:tc>
          <w:tcPr>
            <w:tcW w:w="694" w:type="dxa"/>
            <w:shd w:val="clear" w:color="auto" w:fill="FBE4D5" w:themeFill="accent2" w:themeFillTint="33"/>
          </w:tcPr>
          <w:p w14:paraId="2677E6F3" w14:textId="4019F785" w:rsidR="00317822" w:rsidRDefault="00317822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510" w:type="dxa"/>
          </w:tcPr>
          <w:p w14:paraId="60E3B33F" w14:textId="097FBE73" w:rsidR="00317822" w:rsidRDefault="00317822" w:rsidP="003C2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there a steel tray/raceway installed between each cabinet to accommodate linking patch leads</w:t>
            </w:r>
          </w:p>
        </w:tc>
        <w:tc>
          <w:tcPr>
            <w:tcW w:w="786" w:type="dxa"/>
          </w:tcPr>
          <w:p w14:paraId="1A604FDB" w14:textId="76C0B5D1" w:rsidR="00317822" w:rsidRDefault="00317822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76" w:type="dxa"/>
          </w:tcPr>
          <w:p w14:paraId="7BE44179" w14:textId="18F3D105" w:rsidR="00317822" w:rsidRDefault="00317822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97" w:type="dxa"/>
          </w:tcPr>
          <w:p w14:paraId="7EB0B2A5" w14:textId="65D57E9E" w:rsidR="00317822" w:rsidRDefault="00317822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5BC24F2A" w14:textId="7B18CBA7" w:rsidR="00317822" w:rsidRDefault="00317822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980" w:type="dxa"/>
          </w:tcPr>
          <w:p w14:paraId="4863D566" w14:textId="77777777" w:rsidR="00317822" w:rsidRDefault="00317822" w:rsidP="003C2AFD"/>
        </w:tc>
        <w:tc>
          <w:tcPr>
            <w:tcW w:w="992" w:type="dxa"/>
          </w:tcPr>
          <w:p w14:paraId="38FE8D69" w14:textId="77777777" w:rsidR="00317822" w:rsidRDefault="00317822" w:rsidP="003C2AFD"/>
        </w:tc>
        <w:tc>
          <w:tcPr>
            <w:tcW w:w="1701" w:type="dxa"/>
          </w:tcPr>
          <w:p w14:paraId="1883C971" w14:textId="77777777" w:rsidR="00317822" w:rsidRDefault="00317822" w:rsidP="003C2AFD"/>
        </w:tc>
      </w:tr>
      <w:tr w:rsidR="009D4B01" w14:paraId="57959CFF" w14:textId="77777777" w:rsidTr="00131823">
        <w:tc>
          <w:tcPr>
            <w:tcW w:w="694" w:type="dxa"/>
            <w:shd w:val="clear" w:color="auto" w:fill="FBE4D5" w:themeFill="accent2" w:themeFillTint="33"/>
          </w:tcPr>
          <w:p w14:paraId="6220E30F" w14:textId="04E59D06" w:rsidR="009D4B01" w:rsidRPr="00902C85" w:rsidRDefault="009D4B01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317822">
              <w:rPr>
                <w:sz w:val="20"/>
                <w:szCs w:val="20"/>
              </w:rPr>
              <w:t>1</w:t>
            </w:r>
          </w:p>
        </w:tc>
        <w:tc>
          <w:tcPr>
            <w:tcW w:w="4510" w:type="dxa"/>
          </w:tcPr>
          <w:p w14:paraId="22B3B1B5" w14:textId="771C0490" w:rsidR="009D4B01" w:rsidRDefault="009D4B01" w:rsidP="003C2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cabling has been tested using the Fluke data tester</w:t>
            </w:r>
          </w:p>
        </w:tc>
        <w:tc>
          <w:tcPr>
            <w:tcW w:w="786" w:type="dxa"/>
          </w:tcPr>
          <w:p w14:paraId="62B53EE0" w14:textId="0546DF6F" w:rsidR="009D4B01" w:rsidRPr="00902C85" w:rsidRDefault="009D4B01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76" w:type="dxa"/>
          </w:tcPr>
          <w:p w14:paraId="5E39F436" w14:textId="666A5105" w:rsidR="009D4B01" w:rsidRPr="00902C85" w:rsidRDefault="009D4B01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97" w:type="dxa"/>
          </w:tcPr>
          <w:p w14:paraId="705A977A" w14:textId="400249E4" w:rsidR="009D4B01" w:rsidRPr="00902C85" w:rsidRDefault="009D4B01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5E7217AF" w14:textId="0917BCF7" w:rsidR="009D4B01" w:rsidRPr="00902C85" w:rsidRDefault="009D4B01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980" w:type="dxa"/>
          </w:tcPr>
          <w:p w14:paraId="5A0371DC" w14:textId="77777777" w:rsidR="009D4B01" w:rsidRDefault="009D4B01" w:rsidP="003C2AFD"/>
        </w:tc>
        <w:tc>
          <w:tcPr>
            <w:tcW w:w="992" w:type="dxa"/>
          </w:tcPr>
          <w:p w14:paraId="5133E43B" w14:textId="77777777" w:rsidR="009D4B01" w:rsidRDefault="009D4B01" w:rsidP="003C2AFD"/>
        </w:tc>
        <w:tc>
          <w:tcPr>
            <w:tcW w:w="1701" w:type="dxa"/>
          </w:tcPr>
          <w:p w14:paraId="4EC78712" w14:textId="77777777" w:rsidR="009D4B01" w:rsidRDefault="009D4B01" w:rsidP="003C2AFD"/>
        </w:tc>
      </w:tr>
      <w:tr w:rsidR="0076428B" w14:paraId="4D08CFA9" w14:textId="77777777" w:rsidTr="00131823">
        <w:tc>
          <w:tcPr>
            <w:tcW w:w="694" w:type="dxa"/>
            <w:shd w:val="clear" w:color="auto" w:fill="FBE4D5" w:themeFill="accent2" w:themeFillTint="33"/>
          </w:tcPr>
          <w:p w14:paraId="6623DD80" w14:textId="731ACE6A" w:rsidR="0076428B" w:rsidRPr="00902C85" w:rsidRDefault="009D4B01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17822">
              <w:rPr>
                <w:sz w:val="20"/>
                <w:szCs w:val="20"/>
              </w:rPr>
              <w:t>2</w:t>
            </w:r>
          </w:p>
        </w:tc>
        <w:tc>
          <w:tcPr>
            <w:tcW w:w="4510" w:type="dxa"/>
          </w:tcPr>
          <w:p w14:paraId="08F561D4" w14:textId="4F4D3F45" w:rsidR="0076428B" w:rsidRPr="00902C85" w:rsidRDefault="009D4B01" w:rsidP="003C2AFD">
            <w:pPr>
              <w:rPr>
                <w:sz w:val="20"/>
                <w:szCs w:val="20"/>
              </w:rPr>
            </w:pPr>
            <w:r w:rsidRPr="009D4B01">
              <w:rPr>
                <w:sz w:val="20"/>
                <w:szCs w:val="20"/>
              </w:rPr>
              <w:t>Undergo certification tests prior to acceptance of work completed</w:t>
            </w:r>
          </w:p>
        </w:tc>
        <w:tc>
          <w:tcPr>
            <w:tcW w:w="786" w:type="dxa"/>
          </w:tcPr>
          <w:p w14:paraId="48B6ABD3" w14:textId="77777777" w:rsidR="0076428B" w:rsidRPr="00902C85" w:rsidRDefault="0076428B" w:rsidP="003C2AFD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676" w:type="dxa"/>
          </w:tcPr>
          <w:p w14:paraId="22EAA521" w14:textId="77777777" w:rsidR="0076428B" w:rsidRPr="00902C85" w:rsidRDefault="0076428B" w:rsidP="003C2AFD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697" w:type="dxa"/>
          </w:tcPr>
          <w:p w14:paraId="1ECDB6E9" w14:textId="77777777" w:rsidR="0076428B" w:rsidRPr="00902C85" w:rsidRDefault="0076428B" w:rsidP="003C2AFD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54EECCE7" w14:textId="77777777" w:rsidR="0076428B" w:rsidRPr="00902C85" w:rsidRDefault="0076428B" w:rsidP="003C2AFD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2980" w:type="dxa"/>
          </w:tcPr>
          <w:p w14:paraId="6837A5F6" w14:textId="77777777" w:rsidR="0076428B" w:rsidRDefault="0076428B" w:rsidP="003C2AFD"/>
        </w:tc>
        <w:tc>
          <w:tcPr>
            <w:tcW w:w="992" w:type="dxa"/>
          </w:tcPr>
          <w:p w14:paraId="39E6CBB9" w14:textId="77777777" w:rsidR="0076428B" w:rsidRDefault="0076428B" w:rsidP="003C2AFD"/>
        </w:tc>
        <w:tc>
          <w:tcPr>
            <w:tcW w:w="1701" w:type="dxa"/>
          </w:tcPr>
          <w:p w14:paraId="66224DA0" w14:textId="77777777" w:rsidR="0076428B" w:rsidRDefault="0076428B" w:rsidP="003C2AFD"/>
        </w:tc>
      </w:tr>
      <w:tr w:rsidR="0076428B" w14:paraId="16B1353D" w14:textId="77777777" w:rsidTr="00131823">
        <w:tc>
          <w:tcPr>
            <w:tcW w:w="694" w:type="dxa"/>
            <w:shd w:val="clear" w:color="auto" w:fill="FBE4D5" w:themeFill="accent2" w:themeFillTint="33"/>
          </w:tcPr>
          <w:p w14:paraId="66136CBF" w14:textId="185FC65F" w:rsidR="0076428B" w:rsidRPr="00902C85" w:rsidRDefault="009D4B01" w:rsidP="003C2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17822">
              <w:rPr>
                <w:sz w:val="20"/>
                <w:szCs w:val="20"/>
              </w:rPr>
              <w:t>3</w:t>
            </w:r>
          </w:p>
        </w:tc>
        <w:tc>
          <w:tcPr>
            <w:tcW w:w="4510" w:type="dxa"/>
          </w:tcPr>
          <w:p w14:paraId="123FB9E0" w14:textId="439155A4" w:rsidR="0076428B" w:rsidRPr="00902C85" w:rsidRDefault="009D4B01" w:rsidP="003C2AFD">
            <w:pPr>
              <w:rPr>
                <w:sz w:val="20"/>
                <w:szCs w:val="20"/>
              </w:rPr>
            </w:pPr>
            <w:r w:rsidRPr="009D4B01">
              <w:rPr>
                <w:sz w:val="20"/>
                <w:szCs w:val="20"/>
              </w:rPr>
              <w:t>Provide copies of certification tests to the Office of IT Services</w:t>
            </w:r>
          </w:p>
        </w:tc>
        <w:tc>
          <w:tcPr>
            <w:tcW w:w="786" w:type="dxa"/>
          </w:tcPr>
          <w:p w14:paraId="31CA7BBA" w14:textId="77777777" w:rsidR="0076428B" w:rsidRPr="00902C85" w:rsidRDefault="0076428B" w:rsidP="003C2AFD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676" w:type="dxa"/>
          </w:tcPr>
          <w:p w14:paraId="3FF94EA2" w14:textId="77777777" w:rsidR="0076428B" w:rsidRPr="00902C85" w:rsidRDefault="0076428B" w:rsidP="003C2AFD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697" w:type="dxa"/>
          </w:tcPr>
          <w:p w14:paraId="5A4A824E" w14:textId="77777777" w:rsidR="0076428B" w:rsidRPr="00902C85" w:rsidRDefault="0076428B" w:rsidP="003C2AFD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7775C1ED" w14:textId="77777777" w:rsidR="0076428B" w:rsidRPr="00902C85" w:rsidRDefault="0076428B" w:rsidP="003C2AFD">
            <w:pPr>
              <w:jc w:val="center"/>
              <w:rPr>
                <w:sz w:val="20"/>
                <w:szCs w:val="20"/>
              </w:rPr>
            </w:pPr>
            <w:r w:rsidRPr="00902C85">
              <w:rPr>
                <w:sz w:val="20"/>
                <w:szCs w:val="20"/>
              </w:rPr>
              <w:t>NO</w:t>
            </w:r>
          </w:p>
        </w:tc>
        <w:tc>
          <w:tcPr>
            <w:tcW w:w="2980" w:type="dxa"/>
          </w:tcPr>
          <w:p w14:paraId="7B9D87E5" w14:textId="77777777" w:rsidR="0076428B" w:rsidRDefault="0076428B" w:rsidP="003C2AFD"/>
        </w:tc>
        <w:tc>
          <w:tcPr>
            <w:tcW w:w="992" w:type="dxa"/>
          </w:tcPr>
          <w:p w14:paraId="6573647C" w14:textId="77777777" w:rsidR="0076428B" w:rsidRDefault="0076428B" w:rsidP="003C2AFD"/>
        </w:tc>
        <w:tc>
          <w:tcPr>
            <w:tcW w:w="1701" w:type="dxa"/>
          </w:tcPr>
          <w:p w14:paraId="16E2D279" w14:textId="77777777" w:rsidR="0076428B" w:rsidRDefault="0076428B" w:rsidP="003C2AFD"/>
        </w:tc>
      </w:tr>
    </w:tbl>
    <w:p w14:paraId="5D549CE4" w14:textId="1ACC0E21" w:rsidR="00FE17AD" w:rsidRDefault="00FE17AD" w:rsidP="0076428B"/>
    <w:p w14:paraId="2146B519" w14:textId="11F190E7" w:rsidR="00FE17AD" w:rsidRDefault="00131823" w:rsidP="0076428B">
      <w:r>
        <w:t>Additional comments:</w:t>
      </w:r>
    </w:p>
    <w:p w14:paraId="7B509FE4" w14:textId="705BB629" w:rsidR="00131823" w:rsidRDefault="00131823" w:rsidP="0076428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131823" w:rsidSect="00CC2557">
      <w:headerReference w:type="default" r:id="rId10"/>
      <w:footerReference w:type="default" r:id="rId11"/>
      <w:pgSz w:w="16840" w:h="11900" w:orient="landscape"/>
      <w:pgMar w:top="1440" w:right="1080" w:bottom="1440" w:left="1080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A68A" w14:textId="77777777" w:rsidR="0076145D" w:rsidRDefault="0076145D" w:rsidP="00ED5DD6">
      <w:r>
        <w:separator/>
      </w:r>
    </w:p>
  </w:endnote>
  <w:endnote w:type="continuationSeparator" w:id="0">
    <w:p w14:paraId="4369A44B" w14:textId="77777777" w:rsidR="0076145D" w:rsidRDefault="0076145D" w:rsidP="00ED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EA1E" w14:textId="5D3750C2" w:rsidR="00ED5DD6" w:rsidRDefault="007508BB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4384" behindDoc="1" locked="0" layoutInCell="1" allowOverlap="1" wp14:anchorId="7BE90F2F" wp14:editId="1CD3DF03">
          <wp:simplePos x="0" y="0"/>
          <wp:positionH relativeFrom="column">
            <wp:posOffset>-981076</wp:posOffset>
          </wp:positionH>
          <wp:positionV relativeFrom="paragraph">
            <wp:posOffset>-109855</wp:posOffset>
          </wp:positionV>
          <wp:extent cx="10944225" cy="231140"/>
          <wp:effectExtent l="0" t="0" r="9525" b="0"/>
          <wp:wrapNone/>
          <wp:docPr id="3" name="Picture 3" descr="ergo_strip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rgo_stripe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580" b="10636"/>
                  <a:stretch/>
                </pic:blipFill>
                <pic:spPr bwMode="auto">
                  <a:xfrm>
                    <a:off x="0" y="0"/>
                    <a:ext cx="10944225" cy="231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4C6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E64EB38" wp14:editId="6E4E09A4">
              <wp:simplePos x="0" y="0"/>
              <wp:positionH relativeFrom="column">
                <wp:posOffset>-482586</wp:posOffset>
              </wp:positionH>
              <wp:positionV relativeFrom="paragraph">
                <wp:posOffset>117583</wp:posOffset>
              </wp:positionV>
              <wp:extent cx="5712647" cy="45974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2647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1726B7" w14:textId="77777777" w:rsidR="00DC5A18" w:rsidRPr="00501745" w:rsidRDefault="00DC5A18" w:rsidP="00DC5A18">
                          <w:pPr>
                            <w:rPr>
                              <w:rFonts w:ascii="Arial" w:hAnsi="Arial" w:cs="Arial"/>
                              <w:color w:val="0B3C52"/>
                              <w:sz w:val="20"/>
                              <w:lang w:val="en-AU"/>
                            </w:rPr>
                          </w:pPr>
                          <w:r w:rsidRPr="00501745">
                            <w:rPr>
                              <w:rFonts w:ascii="Arial" w:hAnsi="Arial" w:cs="Arial"/>
                              <w:b/>
                              <w:color w:val="0B3C52"/>
                              <w:sz w:val="20"/>
                              <w:lang w:val="en-AU"/>
                            </w:rPr>
                            <w:t xml:space="preserve">Address | </w:t>
                          </w:r>
                          <w:r w:rsidRPr="00501745">
                            <w:rPr>
                              <w:rFonts w:ascii="Arial" w:hAnsi="Arial" w:cs="Arial"/>
                              <w:color w:val="0B3C52"/>
                              <w:sz w:val="20"/>
                              <w:lang w:val="en-AU"/>
                            </w:rPr>
                            <w:t>Unit 25, 17-21 Bowden Stree</w:t>
                          </w:r>
                          <w:r>
                            <w:rPr>
                              <w:rFonts w:ascii="Arial" w:hAnsi="Arial" w:cs="Arial"/>
                              <w:color w:val="0B3C52"/>
                              <w:sz w:val="20"/>
                              <w:lang w:val="en-AU"/>
                            </w:rPr>
                            <w:t xml:space="preserve">t, </w:t>
                          </w:r>
                          <w:r w:rsidRPr="00501745">
                            <w:rPr>
                              <w:rFonts w:ascii="Arial" w:hAnsi="Arial" w:cs="Arial"/>
                              <w:color w:val="0B3C52"/>
                              <w:sz w:val="20"/>
                              <w:lang w:val="en-AU"/>
                            </w:rPr>
                            <w:t>Alexandria, NSW 2015</w:t>
                          </w:r>
                        </w:p>
                        <w:p w14:paraId="14352123" w14:textId="2CFAC461" w:rsidR="00DC5A18" w:rsidRPr="00501745" w:rsidRDefault="00DC5A18" w:rsidP="00DC5A18">
                          <w:pPr>
                            <w:rPr>
                              <w:rFonts w:ascii="Arial" w:hAnsi="Arial" w:cs="Arial"/>
                              <w:color w:val="0B3C52"/>
                              <w:sz w:val="20"/>
                              <w:lang w:val="en-AU"/>
                            </w:rPr>
                          </w:pPr>
                          <w:r w:rsidRPr="00501745">
                            <w:rPr>
                              <w:rFonts w:ascii="Arial" w:hAnsi="Arial" w:cs="Arial"/>
                              <w:b/>
                              <w:color w:val="0B3C52"/>
                              <w:sz w:val="20"/>
                              <w:lang w:val="en-AU"/>
                            </w:rPr>
                            <w:t>Phone |</w:t>
                          </w:r>
                          <w:r w:rsidRPr="00501745">
                            <w:rPr>
                              <w:rFonts w:ascii="Arial" w:hAnsi="Arial" w:cs="Arial"/>
                              <w:color w:val="0B3C52"/>
                              <w:sz w:val="20"/>
                              <w:lang w:val="en-AU"/>
                            </w:rPr>
                            <w:t xml:space="preserve"> 02 9519 1179</w:t>
                          </w:r>
                          <w:r>
                            <w:rPr>
                              <w:rFonts w:ascii="Arial" w:hAnsi="Arial" w:cs="Arial"/>
                              <w:color w:val="0B3C52"/>
                              <w:sz w:val="20"/>
                              <w:lang w:val="en-AU"/>
                            </w:rPr>
                            <w:t xml:space="preserve"> </w:t>
                          </w:r>
                          <w:r w:rsidR="007508BB">
                            <w:rPr>
                              <w:rFonts w:ascii="Arial" w:hAnsi="Arial" w:cs="Arial"/>
                              <w:b/>
                              <w:color w:val="0B3C52"/>
                              <w:sz w:val="20"/>
                              <w:lang w:val="en-AU"/>
                            </w:rPr>
                            <w:t>ABN</w:t>
                          </w:r>
                          <w:r w:rsidRPr="00501745">
                            <w:rPr>
                              <w:rFonts w:ascii="Arial" w:hAnsi="Arial" w:cs="Arial"/>
                              <w:b/>
                              <w:color w:val="0B3C52"/>
                              <w:sz w:val="20"/>
                              <w:lang w:val="en-AU"/>
                            </w:rPr>
                            <w:t xml:space="preserve"> |</w:t>
                          </w:r>
                          <w:r w:rsidRPr="00501745">
                            <w:rPr>
                              <w:rFonts w:ascii="Arial" w:hAnsi="Arial" w:cs="Arial"/>
                              <w:color w:val="0B3C52"/>
                              <w:sz w:val="20"/>
                              <w:lang w:val="en-AU"/>
                            </w:rPr>
                            <w:t xml:space="preserve"> </w:t>
                          </w:r>
                          <w:r w:rsidR="007508BB">
                            <w:rPr>
                              <w:rFonts w:ascii="Arial" w:hAnsi="Arial" w:cs="Arial"/>
                              <w:color w:val="0B3C52"/>
                              <w:sz w:val="20"/>
                              <w:lang w:val="en-AU"/>
                            </w:rPr>
                            <w:t>48 154 689 380</w:t>
                          </w:r>
                          <w:r>
                            <w:rPr>
                              <w:rFonts w:ascii="Arial" w:hAnsi="Arial" w:cs="Arial"/>
                              <w:color w:val="0B3C52"/>
                              <w:sz w:val="20"/>
                              <w:lang w:val="en-AU"/>
                            </w:rPr>
                            <w:t xml:space="preserve">    </w:t>
                          </w:r>
                          <w:r w:rsidRPr="001F0C1D">
                            <w:rPr>
                              <w:rFonts w:ascii="Arial" w:hAnsi="Arial" w:cs="Arial"/>
                              <w:b/>
                              <w:color w:val="0B3C52"/>
                              <w:sz w:val="20"/>
                              <w:lang w:val="en-AU"/>
                            </w:rPr>
                            <w:t>Website</w:t>
                          </w:r>
                          <w:r>
                            <w:rPr>
                              <w:rFonts w:ascii="Arial" w:hAnsi="Arial" w:cs="Arial"/>
                              <w:color w:val="0B3C52"/>
                              <w:sz w:val="20"/>
                              <w:lang w:val="en-AU"/>
                            </w:rPr>
                            <w:t xml:space="preserve"> </w:t>
                          </w:r>
                          <w:r w:rsidRPr="00501745">
                            <w:rPr>
                              <w:rFonts w:ascii="Arial" w:hAnsi="Arial" w:cs="Arial"/>
                              <w:b/>
                              <w:color w:val="0B3C52"/>
                              <w:sz w:val="20"/>
                              <w:lang w:val="en-AU"/>
                            </w:rPr>
                            <w:t xml:space="preserve">| </w:t>
                          </w:r>
                          <w:hyperlink r:id="rId2" w:history="1">
                            <w:r w:rsidRPr="00501745">
                              <w:rPr>
                                <w:rStyle w:val="Hyperlink"/>
                                <w:rFonts w:ascii="Arial" w:hAnsi="Arial" w:cs="Arial"/>
                                <w:color w:val="0B3C52"/>
                                <w:sz w:val="20"/>
                                <w:lang w:val="en-AU"/>
                              </w:rPr>
                              <w:t>www.ergogroup.com.au</w:t>
                            </w:r>
                          </w:hyperlink>
                        </w:p>
                        <w:p w14:paraId="5544E97F" w14:textId="77777777" w:rsidR="00DC5A18" w:rsidRPr="00501745" w:rsidRDefault="00DC5A18" w:rsidP="00DC5A18">
                          <w:pPr>
                            <w:jc w:val="center"/>
                            <w:rPr>
                              <w:rFonts w:ascii="Arial" w:hAnsi="Arial" w:cs="Arial"/>
                              <w:color w:val="0B3C52"/>
                              <w:sz w:val="20"/>
                              <w:lang w:val="en-AU"/>
                            </w:rPr>
                          </w:pPr>
                        </w:p>
                        <w:p w14:paraId="4FBE864D" w14:textId="77777777" w:rsidR="00DC5A18" w:rsidRPr="00501745" w:rsidRDefault="00DC5A18" w:rsidP="00DC5A18">
                          <w:pPr>
                            <w:jc w:val="right"/>
                            <w:rPr>
                              <w:color w:val="0B3C52"/>
                            </w:rPr>
                          </w:pPr>
                        </w:p>
                        <w:p w14:paraId="5B3317A8" w14:textId="77777777" w:rsidR="00DC5A18" w:rsidRPr="00501745" w:rsidRDefault="00DC5A18" w:rsidP="00DC5A18">
                          <w:pPr>
                            <w:jc w:val="right"/>
                            <w:rPr>
                              <w:color w:val="0B3C5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4EB3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8pt;margin-top:9.25pt;width:449.8pt;height:36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" filled="f" stroked="f">
              <v:textbox>
                <w:txbxContent>
                  <w:p w14:paraId="751726B7" w14:textId="77777777" w:rsidR="00DC5A18" w:rsidRPr="00501745" w:rsidRDefault="00DC5A18" w:rsidP="00DC5A18">
                    <w:pPr>
                      <w:rPr>
                        <w:rFonts w:ascii="Arial" w:hAnsi="Arial" w:cs="Arial"/>
                        <w:color w:val="0B3C52"/>
                        <w:sz w:val="20"/>
                        <w:lang w:val="en-AU"/>
                      </w:rPr>
                    </w:pPr>
                    <w:r w:rsidRPr="00501745">
                      <w:rPr>
                        <w:rFonts w:ascii="Arial" w:hAnsi="Arial" w:cs="Arial"/>
                        <w:b/>
                        <w:color w:val="0B3C52"/>
                        <w:sz w:val="20"/>
                        <w:lang w:val="en-AU"/>
                      </w:rPr>
                      <w:t xml:space="preserve">Address | </w:t>
                    </w:r>
                    <w:r w:rsidRPr="00501745">
                      <w:rPr>
                        <w:rFonts w:ascii="Arial" w:hAnsi="Arial" w:cs="Arial"/>
                        <w:color w:val="0B3C52"/>
                        <w:sz w:val="20"/>
                        <w:lang w:val="en-AU"/>
                      </w:rPr>
                      <w:t>Unit 25, 17-21 Bowden Stree</w:t>
                    </w:r>
                    <w:r>
                      <w:rPr>
                        <w:rFonts w:ascii="Arial" w:hAnsi="Arial" w:cs="Arial"/>
                        <w:color w:val="0B3C52"/>
                        <w:sz w:val="20"/>
                        <w:lang w:val="en-AU"/>
                      </w:rPr>
                      <w:t xml:space="preserve">t, </w:t>
                    </w:r>
                    <w:r w:rsidRPr="00501745">
                      <w:rPr>
                        <w:rFonts w:ascii="Arial" w:hAnsi="Arial" w:cs="Arial"/>
                        <w:color w:val="0B3C52"/>
                        <w:sz w:val="20"/>
                        <w:lang w:val="en-AU"/>
                      </w:rPr>
                      <w:t>Alexandria, NSW 2015</w:t>
                    </w:r>
                  </w:p>
                  <w:p w14:paraId="14352123" w14:textId="2CFAC461" w:rsidR="00DC5A18" w:rsidRPr="00501745" w:rsidRDefault="00DC5A18" w:rsidP="00DC5A18">
                    <w:pPr>
                      <w:rPr>
                        <w:rFonts w:ascii="Arial" w:hAnsi="Arial" w:cs="Arial"/>
                        <w:color w:val="0B3C52"/>
                        <w:sz w:val="20"/>
                        <w:lang w:val="en-AU"/>
                      </w:rPr>
                    </w:pPr>
                    <w:r w:rsidRPr="00501745">
                      <w:rPr>
                        <w:rFonts w:ascii="Arial" w:hAnsi="Arial" w:cs="Arial"/>
                        <w:b/>
                        <w:color w:val="0B3C52"/>
                        <w:sz w:val="20"/>
                        <w:lang w:val="en-AU"/>
                      </w:rPr>
                      <w:t>Phone |</w:t>
                    </w:r>
                    <w:r w:rsidRPr="00501745">
                      <w:rPr>
                        <w:rFonts w:ascii="Arial" w:hAnsi="Arial" w:cs="Arial"/>
                        <w:color w:val="0B3C52"/>
                        <w:sz w:val="20"/>
                        <w:lang w:val="en-AU"/>
                      </w:rPr>
                      <w:t xml:space="preserve"> 02 9519 1179</w:t>
                    </w:r>
                    <w:r>
                      <w:rPr>
                        <w:rFonts w:ascii="Arial" w:hAnsi="Arial" w:cs="Arial"/>
                        <w:color w:val="0B3C52"/>
                        <w:sz w:val="20"/>
                        <w:lang w:val="en-AU"/>
                      </w:rPr>
                      <w:t xml:space="preserve"> </w:t>
                    </w:r>
                    <w:r w:rsidR="007508BB">
                      <w:rPr>
                        <w:rFonts w:ascii="Arial" w:hAnsi="Arial" w:cs="Arial"/>
                        <w:b/>
                        <w:color w:val="0B3C52"/>
                        <w:sz w:val="20"/>
                        <w:lang w:val="en-AU"/>
                      </w:rPr>
                      <w:t>ABN</w:t>
                    </w:r>
                    <w:r w:rsidRPr="00501745">
                      <w:rPr>
                        <w:rFonts w:ascii="Arial" w:hAnsi="Arial" w:cs="Arial"/>
                        <w:b/>
                        <w:color w:val="0B3C52"/>
                        <w:sz w:val="20"/>
                        <w:lang w:val="en-AU"/>
                      </w:rPr>
                      <w:t xml:space="preserve"> |</w:t>
                    </w:r>
                    <w:r w:rsidRPr="00501745">
                      <w:rPr>
                        <w:rFonts w:ascii="Arial" w:hAnsi="Arial" w:cs="Arial"/>
                        <w:color w:val="0B3C52"/>
                        <w:sz w:val="20"/>
                        <w:lang w:val="en-AU"/>
                      </w:rPr>
                      <w:t xml:space="preserve"> </w:t>
                    </w:r>
                    <w:r w:rsidR="007508BB">
                      <w:rPr>
                        <w:rFonts w:ascii="Arial" w:hAnsi="Arial" w:cs="Arial"/>
                        <w:color w:val="0B3C52"/>
                        <w:sz w:val="20"/>
                        <w:lang w:val="en-AU"/>
                      </w:rPr>
                      <w:t>48 154 689 380</w:t>
                    </w:r>
                    <w:r>
                      <w:rPr>
                        <w:rFonts w:ascii="Arial" w:hAnsi="Arial" w:cs="Arial"/>
                        <w:color w:val="0B3C52"/>
                        <w:sz w:val="20"/>
                        <w:lang w:val="en-AU"/>
                      </w:rPr>
                      <w:t xml:space="preserve">    </w:t>
                    </w:r>
                    <w:r w:rsidRPr="001F0C1D">
                      <w:rPr>
                        <w:rFonts w:ascii="Arial" w:hAnsi="Arial" w:cs="Arial"/>
                        <w:b/>
                        <w:color w:val="0B3C52"/>
                        <w:sz w:val="20"/>
                        <w:lang w:val="en-AU"/>
                      </w:rPr>
                      <w:t>Website</w:t>
                    </w:r>
                    <w:r>
                      <w:rPr>
                        <w:rFonts w:ascii="Arial" w:hAnsi="Arial" w:cs="Arial"/>
                        <w:color w:val="0B3C52"/>
                        <w:sz w:val="20"/>
                        <w:lang w:val="en-AU"/>
                      </w:rPr>
                      <w:t xml:space="preserve"> </w:t>
                    </w:r>
                    <w:r w:rsidRPr="00501745">
                      <w:rPr>
                        <w:rFonts w:ascii="Arial" w:hAnsi="Arial" w:cs="Arial"/>
                        <w:b/>
                        <w:color w:val="0B3C52"/>
                        <w:sz w:val="20"/>
                        <w:lang w:val="en-AU"/>
                      </w:rPr>
                      <w:t xml:space="preserve">| </w:t>
                    </w:r>
                    <w:hyperlink r:id="rId3" w:history="1">
                      <w:r w:rsidRPr="00501745">
                        <w:rPr>
                          <w:rStyle w:val="Hyperlink"/>
                          <w:rFonts w:ascii="Arial" w:hAnsi="Arial" w:cs="Arial"/>
                          <w:color w:val="0B3C52"/>
                          <w:sz w:val="20"/>
                          <w:lang w:val="en-AU"/>
                        </w:rPr>
                        <w:t>www.ergogroup.com.au</w:t>
                      </w:r>
                    </w:hyperlink>
                  </w:p>
                  <w:p w14:paraId="5544E97F" w14:textId="77777777" w:rsidR="00DC5A18" w:rsidRPr="00501745" w:rsidRDefault="00DC5A18" w:rsidP="00DC5A18">
                    <w:pPr>
                      <w:jc w:val="center"/>
                      <w:rPr>
                        <w:rFonts w:ascii="Arial" w:hAnsi="Arial" w:cs="Arial"/>
                        <w:color w:val="0B3C52"/>
                        <w:sz w:val="20"/>
                        <w:lang w:val="en-AU"/>
                      </w:rPr>
                    </w:pPr>
                  </w:p>
                  <w:p w14:paraId="4FBE864D" w14:textId="77777777" w:rsidR="00DC5A18" w:rsidRPr="00501745" w:rsidRDefault="00DC5A18" w:rsidP="00DC5A18">
                    <w:pPr>
                      <w:jc w:val="right"/>
                      <w:rPr>
                        <w:color w:val="0B3C52"/>
                      </w:rPr>
                    </w:pPr>
                  </w:p>
                  <w:p w14:paraId="5B3317A8" w14:textId="77777777" w:rsidR="00DC5A18" w:rsidRPr="00501745" w:rsidRDefault="00DC5A18" w:rsidP="00DC5A18">
                    <w:pPr>
                      <w:jc w:val="right"/>
                      <w:rPr>
                        <w:color w:val="0B3C5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6FB0F" w14:textId="77777777" w:rsidR="0076145D" w:rsidRDefault="0076145D" w:rsidP="00ED5DD6">
      <w:r>
        <w:separator/>
      </w:r>
    </w:p>
  </w:footnote>
  <w:footnote w:type="continuationSeparator" w:id="0">
    <w:p w14:paraId="394486C8" w14:textId="77777777" w:rsidR="0076145D" w:rsidRDefault="0076145D" w:rsidP="00ED5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C17FD" w14:textId="373EC997" w:rsidR="00ED5DD6" w:rsidRDefault="00FE17A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657BC437" wp14:editId="4DF44F21">
          <wp:simplePos x="0" y="0"/>
          <wp:positionH relativeFrom="column">
            <wp:posOffset>-360680</wp:posOffset>
          </wp:positionH>
          <wp:positionV relativeFrom="paragraph">
            <wp:posOffset>-614680</wp:posOffset>
          </wp:positionV>
          <wp:extent cx="2801087" cy="687070"/>
          <wp:effectExtent l="0" t="0" r="0" b="0"/>
          <wp:wrapNone/>
          <wp:docPr id="1" name="Picture 1" descr="/Users/claudiaperry/Desktop/RPC/Clients/ERGO Group/Logo/Ergo_Logo/ergo group logo_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claudiaperry/Desktop/RPC/Clients/ERGO Group/Logo/Ergo_Logo/ergo group logo_wh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1087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60090777" wp14:editId="435E316B">
          <wp:simplePos x="0" y="0"/>
          <wp:positionH relativeFrom="page">
            <wp:align>right</wp:align>
          </wp:positionH>
          <wp:positionV relativeFrom="paragraph">
            <wp:posOffset>-793115</wp:posOffset>
          </wp:positionV>
          <wp:extent cx="10682605" cy="981075"/>
          <wp:effectExtent l="0" t="0" r="4445" b="9525"/>
          <wp:wrapNone/>
          <wp:docPr id="2" name="Picture 2" descr="/Users/claudiaperry/Desktop/ban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claudiaperry/Desktop/band-01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2921"/>
                  <a:stretch/>
                </pic:blipFill>
                <pic:spPr bwMode="auto">
                  <a:xfrm rot="10800000">
                    <a:off x="0" y="0"/>
                    <a:ext cx="10692494" cy="9819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AD"/>
    <w:rsid w:val="000416AF"/>
    <w:rsid w:val="00131823"/>
    <w:rsid w:val="001567DF"/>
    <w:rsid w:val="001814D1"/>
    <w:rsid w:val="001B321B"/>
    <w:rsid w:val="001F5DE8"/>
    <w:rsid w:val="002A50CF"/>
    <w:rsid w:val="00317822"/>
    <w:rsid w:val="0039002F"/>
    <w:rsid w:val="003F29C8"/>
    <w:rsid w:val="00501745"/>
    <w:rsid w:val="00730114"/>
    <w:rsid w:val="007508BB"/>
    <w:rsid w:val="0076145D"/>
    <w:rsid w:val="0076428B"/>
    <w:rsid w:val="007E2C00"/>
    <w:rsid w:val="00834C6D"/>
    <w:rsid w:val="008A7849"/>
    <w:rsid w:val="00902C85"/>
    <w:rsid w:val="009D4B01"/>
    <w:rsid w:val="00B15C3E"/>
    <w:rsid w:val="00B904A0"/>
    <w:rsid w:val="00BB61B6"/>
    <w:rsid w:val="00BC0ED9"/>
    <w:rsid w:val="00CC2557"/>
    <w:rsid w:val="00DC5A18"/>
    <w:rsid w:val="00DC61C9"/>
    <w:rsid w:val="00E76D02"/>
    <w:rsid w:val="00E80839"/>
    <w:rsid w:val="00ED5DD6"/>
    <w:rsid w:val="00F05A5B"/>
    <w:rsid w:val="00FD1B9A"/>
    <w:rsid w:val="00FE17AD"/>
    <w:rsid w:val="00FE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32284B"/>
  <w14:defaultImageDpi w14:val="32767"/>
  <w15:chartTrackingRefBased/>
  <w15:docId w15:val="{62DA3773-A170-4B8A-AC77-51241061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5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DD6"/>
  </w:style>
  <w:style w:type="paragraph" w:styleId="Footer">
    <w:name w:val="footer"/>
    <w:basedOn w:val="Normal"/>
    <w:link w:val="FooterChar"/>
    <w:uiPriority w:val="99"/>
    <w:unhideWhenUsed/>
    <w:rsid w:val="00ED5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DD6"/>
  </w:style>
  <w:style w:type="character" w:styleId="Hyperlink">
    <w:name w:val="Hyperlink"/>
    <w:basedOn w:val="DefaultParagraphFont"/>
    <w:uiPriority w:val="99"/>
    <w:unhideWhenUsed/>
    <w:rsid w:val="00ED5D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174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E1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rgogroup.com.au" TargetMode="External"/><Relationship Id="rId2" Type="http://schemas.openxmlformats.org/officeDocument/2006/relationships/hyperlink" Target="http://www.ergogroup.com.au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oinp\Box%20Sync\My%20Box%20Files\Ergo%20Templates\Ergo_letterhea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3D1A10C1481F4090AC4769C0C550DE" ma:contentTypeVersion="16" ma:contentTypeDescription="Create a new document." ma:contentTypeScope="" ma:versionID="abf5eaffb56a4e018ee0abca17fe2b8f">
  <xsd:schema xmlns:xsd="http://www.w3.org/2001/XMLSchema" xmlns:xs="http://www.w3.org/2001/XMLSchema" xmlns:p="http://schemas.microsoft.com/office/2006/metadata/properties" xmlns:ns2="3e23935d-1ee4-463c-9381-0e3be84f7c12" xmlns:ns3="c44f8a4f-efcd-4d19-9a4b-a652ab928770" targetNamespace="http://schemas.microsoft.com/office/2006/metadata/properties" ma:root="true" ma:fieldsID="005b172623e3b8f9d902025579ea633c" ns2:_="" ns3:_="">
    <xsd:import namespace="3e23935d-1ee4-463c-9381-0e3be84f7c12"/>
    <xsd:import namespace="c44f8a4f-efcd-4d19-9a4b-a652ab928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3935d-1ee4-463c-9381-0e3be84f7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d678bcb-f984-4b2c-9e9e-0c1c0cdb7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f8a4f-efcd-4d19-9a4b-a652ab9287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f162e2b-1ae8-47c2-813e-56352f8c0a3a}" ma:internalName="TaxCatchAll" ma:showField="CatchAllData" ma:web="c44f8a4f-efcd-4d19-9a4b-a652ab9287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23935d-1ee4-463c-9381-0e3be84f7c12">
      <Terms xmlns="http://schemas.microsoft.com/office/infopath/2007/PartnerControls"/>
    </lcf76f155ced4ddcb4097134ff3c332f>
    <TaxCatchAll xmlns="c44f8a4f-efcd-4d19-9a4b-a652ab928770" xsi:nil="true"/>
  </documentManagement>
</p:properties>
</file>

<file path=customXml/itemProps1.xml><?xml version="1.0" encoding="utf-8"?>
<ds:datastoreItem xmlns:ds="http://schemas.openxmlformats.org/officeDocument/2006/customXml" ds:itemID="{A5E1189E-2623-4AED-B31D-C9E08A1052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06B17-90E2-4837-BD58-104F837E58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1ADB9D-1F9D-4E62-9BA5-04434939A5EF}"/>
</file>

<file path=customXml/itemProps4.xml><?xml version="1.0" encoding="utf-8"?>
<ds:datastoreItem xmlns:ds="http://schemas.openxmlformats.org/officeDocument/2006/customXml" ds:itemID="{5C3D2E53-47C6-4FD4-A3E8-437FEE4F23C9}">
  <ds:schemaRefs>
    <ds:schemaRef ds:uri="http://schemas.microsoft.com/office/2006/metadata/properties"/>
    <ds:schemaRef ds:uri="http://schemas.microsoft.com/office/infopath/2007/PartnerControls"/>
    <ds:schemaRef ds:uri="3e23935d-1ee4-463c-9381-0e3be84f7c12"/>
    <ds:schemaRef ds:uri="c44f8a4f-efcd-4d19-9a4b-a652ab9287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Ergo_letterhead_template</Template>
  <TotalTime>0</TotalTime>
  <Pages>2</Pages>
  <Words>297</Words>
  <Characters>1696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Aled WIlliams</dc:creator>
  <cp:keywords/>
  <dc:description/>
  <cp:lastModifiedBy>Christian Mott</cp:lastModifiedBy>
  <cp:revision>2</cp:revision>
  <dcterms:created xsi:type="dcterms:W3CDTF">2023-09-05T22:29:00Z</dcterms:created>
  <dcterms:modified xsi:type="dcterms:W3CDTF">2023-09-05T22:29:00Z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0x010100333D1A10C1481F4090AC4769C0C550DE</vt:lpwstr>
  </property>
  <property fmtid="{D5CDD505-2E9C-101B-9397-08002B2CF9AE}" pid="3" name="Order">
    <vt:r8>142600</vt:r8>
  </property>
</Properties>
</file>