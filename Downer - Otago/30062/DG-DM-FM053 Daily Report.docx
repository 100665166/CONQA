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9731"/>
      </w:tblGrid>
      <w:tr w:rsidR="00072CFA" w14:paraId="62F02C7E" w14:textId="77777777">
        <w:trPr>
          <w:trHeight w:val="22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F02C7D" w14:textId="77777777" w:rsidR="00072CFA" w:rsidRDefault="003512D9">
            <w:pPr>
              <w:pStyle w:val="FormTableHeading"/>
              <w:rPr>
                <w:rStyle w:val="InstructionalText"/>
              </w:rPr>
            </w:pPr>
            <w:r>
              <w:t>INSTRUCTIONS</w:t>
            </w:r>
          </w:p>
        </w:tc>
      </w:tr>
      <w:tr w:rsidR="00072CFA" w14:paraId="62F02C82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81" w14:textId="59BCD57C" w:rsidR="00072CFA" w:rsidRDefault="003512D9" w:rsidP="0039695E">
            <w:pPr>
              <w:pStyle w:val="FormTableBullet1"/>
            </w:pPr>
            <w:r>
              <w:rPr>
                <w:rStyle w:val="FormSystemReference"/>
                <w:b w:val="0"/>
              </w:rPr>
              <w:t>Use this form to record all relevant data from the daily diary to provide a clear, concise and searchable record of the day’s events.</w:t>
            </w:r>
          </w:p>
        </w:tc>
      </w:tr>
    </w:tbl>
    <w:p w14:paraId="62F02C83" w14:textId="77777777" w:rsidR="00072CFA" w:rsidRDefault="00072CFA">
      <w:pPr>
        <w:spacing w:before="0"/>
        <w:rPr>
          <w:rStyle w:val="InstructionalText"/>
          <w:i w:val="0"/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4"/>
        <w:gridCol w:w="6"/>
        <w:gridCol w:w="518"/>
        <w:gridCol w:w="315"/>
        <w:gridCol w:w="46"/>
        <w:gridCol w:w="15"/>
        <w:gridCol w:w="443"/>
        <w:gridCol w:w="108"/>
        <w:gridCol w:w="159"/>
        <w:gridCol w:w="42"/>
        <w:gridCol w:w="26"/>
        <w:gridCol w:w="67"/>
        <w:gridCol w:w="174"/>
        <w:gridCol w:w="92"/>
        <w:gridCol w:w="413"/>
        <w:gridCol w:w="26"/>
        <w:gridCol w:w="128"/>
        <w:gridCol w:w="194"/>
        <w:gridCol w:w="121"/>
        <w:gridCol w:w="46"/>
        <w:gridCol w:w="99"/>
        <w:gridCol w:w="178"/>
        <w:gridCol w:w="7"/>
        <w:gridCol w:w="333"/>
        <w:gridCol w:w="9"/>
        <w:gridCol w:w="142"/>
        <w:gridCol w:w="253"/>
        <w:gridCol w:w="196"/>
        <w:gridCol w:w="9"/>
        <w:gridCol w:w="144"/>
        <w:gridCol w:w="107"/>
        <w:gridCol w:w="187"/>
        <w:gridCol w:w="68"/>
        <w:gridCol w:w="31"/>
        <w:gridCol w:w="138"/>
        <w:gridCol w:w="121"/>
        <w:gridCol w:w="117"/>
        <w:gridCol w:w="103"/>
        <w:gridCol w:w="261"/>
        <w:gridCol w:w="152"/>
        <w:gridCol w:w="328"/>
        <w:gridCol w:w="26"/>
        <w:gridCol w:w="86"/>
        <w:gridCol w:w="39"/>
        <w:gridCol w:w="78"/>
        <w:gridCol w:w="236"/>
        <w:gridCol w:w="100"/>
        <w:gridCol w:w="138"/>
        <w:gridCol w:w="303"/>
        <w:gridCol w:w="240"/>
        <w:gridCol w:w="29"/>
        <w:gridCol w:w="190"/>
        <w:gridCol w:w="99"/>
        <w:gridCol w:w="53"/>
        <w:gridCol w:w="335"/>
        <w:gridCol w:w="208"/>
        <w:gridCol w:w="248"/>
        <w:gridCol w:w="637"/>
      </w:tblGrid>
      <w:tr w:rsidR="00072CFA" w14:paraId="62F02C85" w14:textId="77777777" w:rsidTr="00F25BF7">
        <w:trPr>
          <w:cantSplit/>
          <w:trHeight w:val="283"/>
        </w:trPr>
        <w:tc>
          <w:tcPr>
            <w:tcW w:w="5000" w:type="pct"/>
            <w:gridSpan w:val="58"/>
            <w:shd w:val="clear" w:color="auto" w:fill="D9D9D9"/>
            <w:vAlign w:val="center"/>
          </w:tcPr>
          <w:p w14:paraId="62F02C84" w14:textId="77777777" w:rsidR="00072CFA" w:rsidRDefault="003512D9">
            <w:pPr>
              <w:pStyle w:val="FormTableHeading"/>
            </w:pPr>
            <w:r>
              <w:t>SECTION 1 – SHIFT DETAILS</w:t>
            </w:r>
          </w:p>
        </w:tc>
      </w:tr>
      <w:tr w:rsidR="009870C2" w14:paraId="62F02C97" w14:textId="77777777" w:rsidTr="009870C2">
        <w:trPr>
          <w:cantSplit/>
          <w:trHeight w:val="225"/>
        </w:trPr>
        <w:tc>
          <w:tcPr>
            <w:tcW w:w="398" w:type="pct"/>
            <w:gridSpan w:val="2"/>
          </w:tcPr>
          <w:p w14:paraId="62F02C86" w14:textId="77777777" w:rsidR="00072CFA" w:rsidRDefault="003512D9" w:rsidP="0039695E">
            <w:pPr>
              <w:pStyle w:val="FormTableText"/>
            </w:pPr>
            <w:r>
              <w:t>Date:</w:t>
            </w:r>
          </w:p>
        </w:tc>
        <w:tc>
          <w:tcPr>
            <w:tcW w:w="457" w:type="pct"/>
            <w:gridSpan w:val="3"/>
          </w:tcPr>
          <w:p w14:paraId="62F02C87" w14:textId="40558EE4" w:rsidR="00072CFA" w:rsidRDefault="00072CFA" w:rsidP="0039695E">
            <w:pPr>
              <w:pStyle w:val="FormTableText"/>
            </w:pPr>
          </w:p>
        </w:tc>
        <w:tc>
          <w:tcPr>
            <w:tcW w:w="372" w:type="pct"/>
            <w:gridSpan w:val="4"/>
            <w:vAlign w:val="center"/>
          </w:tcPr>
          <w:p w14:paraId="62F02C88" w14:textId="77777777" w:rsidR="00072CFA" w:rsidRDefault="003512D9">
            <w:pPr>
              <w:pStyle w:val="FormTableText"/>
            </w:pPr>
            <w:r>
              <w:t>Day:</w:t>
            </w:r>
          </w:p>
        </w:tc>
        <w:sdt>
          <w:sdtPr>
            <w:rPr>
              <w:bCs/>
              <w:sz w:val="24"/>
              <w:szCs w:val="24"/>
            </w:rPr>
            <w:id w:val="134615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00" w:type="pct"/>
                <w:gridSpan w:val="5"/>
                <w:tcBorders>
                  <w:right w:val="nil"/>
                </w:tcBorders>
                <w:vAlign w:val="center"/>
              </w:tcPr>
              <w:p w14:paraId="62F02C89" w14:textId="77777777" w:rsidR="00072CFA" w:rsidRDefault="003512D9">
                <w:pPr>
                  <w:pStyle w:val="FormTableText"/>
                  <w:spacing w:before="0" w:after="0"/>
                  <w:ind w:left="-63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" w:type="pct"/>
            <w:gridSpan w:val="3"/>
            <w:tcBorders>
              <w:left w:val="nil"/>
              <w:right w:val="nil"/>
            </w:tcBorders>
            <w:vAlign w:val="center"/>
          </w:tcPr>
          <w:p w14:paraId="62F02C8A" w14:textId="77777777" w:rsidR="00072CFA" w:rsidRDefault="003512D9">
            <w:pPr>
              <w:pStyle w:val="FormTableText"/>
            </w:pPr>
            <w:r>
              <w:t>Mon</w:t>
            </w:r>
          </w:p>
        </w:tc>
        <w:sdt>
          <w:sdtPr>
            <w:rPr>
              <w:bCs/>
              <w:sz w:val="24"/>
              <w:szCs w:val="24"/>
            </w:rPr>
            <w:id w:val="1839503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9" w:type="pct"/>
                <w:gridSpan w:val="3"/>
                <w:tcBorders>
                  <w:left w:val="nil"/>
                  <w:right w:val="nil"/>
                </w:tcBorders>
                <w:vAlign w:val="center"/>
              </w:tcPr>
              <w:p w14:paraId="62F02C8B" w14:textId="77777777" w:rsidR="00072CFA" w:rsidRDefault="003512D9">
                <w:pPr>
                  <w:pStyle w:val="FormTableText"/>
                  <w:spacing w:before="0" w:after="0"/>
                  <w:ind w:left="-95" w:right="-114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13" w:type="pct"/>
            <w:gridSpan w:val="4"/>
            <w:tcBorders>
              <w:left w:val="nil"/>
              <w:right w:val="nil"/>
            </w:tcBorders>
            <w:vAlign w:val="center"/>
          </w:tcPr>
          <w:p w14:paraId="62F02C8C" w14:textId="77777777" w:rsidR="00072CFA" w:rsidRDefault="003512D9">
            <w:pPr>
              <w:pStyle w:val="FormTableText"/>
            </w:pPr>
            <w:r>
              <w:t>Tues</w:t>
            </w:r>
          </w:p>
        </w:tc>
        <w:sdt>
          <w:sdtPr>
            <w:rPr>
              <w:bCs/>
              <w:sz w:val="24"/>
              <w:szCs w:val="24"/>
            </w:rPr>
            <w:id w:val="-1844777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1" w:type="pct"/>
                <w:gridSpan w:val="3"/>
                <w:tcBorders>
                  <w:left w:val="nil"/>
                  <w:right w:val="nil"/>
                </w:tcBorders>
                <w:vAlign w:val="center"/>
              </w:tcPr>
              <w:p w14:paraId="62F02C8D" w14:textId="77777777" w:rsidR="00072CFA" w:rsidRDefault="003512D9">
                <w:pPr>
                  <w:pStyle w:val="FormTableText"/>
                  <w:spacing w:before="0" w:after="0"/>
                  <w:ind w:left="-105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" w:type="pct"/>
            <w:gridSpan w:val="5"/>
            <w:tcBorders>
              <w:left w:val="nil"/>
              <w:right w:val="nil"/>
            </w:tcBorders>
            <w:vAlign w:val="center"/>
          </w:tcPr>
          <w:p w14:paraId="62F02C8E" w14:textId="77777777" w:rsidR="00072CFA" w:rsidRDefault="003512D9">
            <w:pPr>
              <w:pStyle w:val="FormTableText"/>
            </w:pPr>
            <w:r>
              <w:t>Wed</w:t>
            </w:r>
          </w:p>
        </w:tc>
        <w:sdt>
          <w:sdtPr>
            <w:rPr>
              <w:bCs/>
              <w:sz w:val="24"/>
              <w:szCs w:val="24"/>
            </w:rPr>
            <w:id w:val="-115683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4" w:type="pct"/>
                <w:gridSpan w:val="5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2F02C8F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41" w:type="pct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F02C90" w14:textId="77777777" w:rsidR="00072CFA" w:rsidRDefault="003512D9">
            <w:pPr>
              <w:pStyle w:val="FormTableText"/>
            </w:pPr>
            <w:r>
              <w:t>Thurs</w:t>
            </w:r>
          </w:p>
        </w:tc>
        <w:sdt>
          <w:sdtPr>
            <w:rPr>
              <w:bCs/>
              <w:sz w:val="24"/>
              <w:szCs w:val="24"/>
            </w:rPr>
            <w:id w:val="1107241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2" w:type="pct"/>
                <w:gridSpan w:val="5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2F02C91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3" w:type="pct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F02C92" w14:textId="77777777" w:rsidR="00072CFA" w:rsidRDefault="003512D9">
            <w:pPr>
              <w:pStyle w:val="FormTableText"/>
            </w:pPr>
            <w:r>
              <w:t>Fri</w:t>
            </w:r>
          </w:p>
        </w:tc>
        <w:sdt>
          <w:sdtPr>
            <w:rPr>
              <w:bCs/>
              <w:sz w:val="24"/>
              <w:szCs w:val="24"/>
            </w:rPr>
            <w:id w:val="1082881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9" w:type="pct"/>
                <w:gridSpan w:val="3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2F02C93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1" w:type="pct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F02C94" w14:textId="77777777" w:rsidR="00072CFA" w:rsidRDefault="003512D9">
            <w:pPr>
              <w:pStyle w:val="FormTableText"/>
            </w:pPr>
            <w:r>
              <w:t>Sat</w:t>
            </w:r>
          </w:p>
        </w:tc>
        <w:sdt>
          <w:sdtPr>
            <w:rPr>
              <w:bCs/>
              <w:sz w:val="24"/>
              <w:szCs w:val="24"/>
            </w:rPr>
            <w:id w:val="1626122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9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2F02C95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20" w:type="pct"/>
            <w:tcBorders>
              <w:left w:val="nil"/>
              <w:bottom w:val="single" w:sz="4" w:space="0" w:color="auto"/>
            </w:tcBorders>
            <w:vAlign w:val="center"/>
          </w:tcPr>
          <w:p w14:paraId="62F02C96" w14:textId="77777777" w:rsidR="00072CFA" w:rsidRDefault="003512D9">
            <w:pPr>
              <w:pStyle w:val="FormTableText"/>
              <w:spacing w:before="0" w:after="0"/>
            </w:pPr>
            <w:r>
              <w:t>Sun</w:t>
            </w:r>
          </w:p>
        </w:tc>
      </w:tr>
      <w:tr w:rsidR="009870C2" w14:paraId="62F02CA1" w14:textId="77777777" w:rsidTr="009870C2">
        <w:trPr>
          <w:cantSplit/>
          <w:trHeight w:val="225"/>
        </w:trPr>
        <w:tc>
          <w:tcPr>
            <w:tcW w:w="855" w:type="pct"/>
            <w:gridSpan w:val="5"/>
          </w:tcPr>
          <w:p w14:paraId="62F02C98" w14:textId="25105E0B" w:rsidR="00072CFA" w:rsidRDefault="003512D9" w:rsidP="0039695E">
            <w:pPr>
              <w:pStyle w:val="FormTableText"/>
            </w:pPr>
            <w:r>
              <w:t>C</w:t>
            </w:r>
            <w:r w:rsidR="0039695E">
              <w:t>ustomer</w:t>
            </w:r>
            <w:r>
              <w:t xml:space="preserve"> Rep:</w:t>
            </w:r>
          </w:p>
        </w:tc>
        <w:tc>
          <w:tcPr>
            <w:tcW w:w="1355" w:type="pct"/>
            <w:gridSpan w:val="20"/>
          </w:tcPr>
          <w:p w14:paraId="62F02C99" w14:textId="3C56CFE3" w:rsidR="00072CFA" w:rsidRDefault="00072CFA" w:rsidP="0039695E">
            <w:pPr>
              <w:pStyle w:val="FormTableText"/>
              <w:rPr>
                <w:sz w:val="20"/>
              </w:rPr>
            </w:pPr>
          </w:p>
        </w:tc>
        <w:tc>
          <w:tcPr>
            <w:tcW w:w="594" w:type="pct"/>
            <w:gridSpan w:val="9"/>
            <w:tcBorders>
              <w:right w:val="single" w:sz="4" w:space="0" w:color="auto"/>
            </w:tcBorders>
            <w:vAlign w:val="center"/>
          </w:tcPr>
          <w:p w14:paraId="62F02C9A" w14:textId="77777777" w:rsidR="00072CFA" w:rsidRDefault="003512D9">
            <w:pPr>
              <w:pStyle w:val="FormTableText"/>
            </w:pPr>
            <w:r>
              <w:t>Shift:</w:t>
            </w:r>
          </w:p>
        </w:tc>
        <w:sdt>
          <w:sdtPr>
            <w:rPr>
              <w:bCs/>
              <w:sz w:val="24"/>
              <w:szCs w:val="24"/>
            </w:rPr>
            <w:id w:val="-101957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5" w:type="pct"/>
                <w:gridSpan w:val="4"/>
                <w:tcBorders>
                  <w:left w:val="single" w:sz="4" w:space="0" w:color="auto"/>
                  <w:right w:val="nil"/>
                </w:tcBorders>
                <w:vAlign w:val="center"/>
              </w:tcPr>
              <w:p w14:paraId="62F02C9B" w14:textId="77777777" w:rsidR="00072CFA" w:rsidRDefault="003512D9">
                <w:pPr>
                  <w:pStyle w:val="FormTableText"/>
                  <w:spacing w:before="0" w:after="0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44" w:type="pct"/>
            <w:gridSpan w:val="5"/>
            <w:tcBorders>
              <w:left w:val="nil"/>
              <w:right w:val="nil"/>
            </w:tcBorders>
            <w:vAlign w:val="center"/>
          </w:tcPr>
          <w:p w14:paraId="62F02C9C" w14:textId="77777777" w:rsidR="00072CFA" w:rsidRDefault="003512D9">
            <w:pPr>
              <w:pStyle w:val="FormTableText"/>
              <w:rPr>
                <w:sz w:val="20"/>
              </w:rPr>
            </w:pPr>
            <w:r>
              <w:t>Day</w:t>
            </w:r>
          </w:p>
        </w:tc>
        <w:sdt>
          <w:sdtPr>
            <w:rPr>
              <w:bCs/>
              <w:sz w:val="24"/>
              <w:szCs w:val="24"/>
            </w:rPr>
            <w:id w:val="134610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0" w:type="pct"/>
                <w:gridSpan w:val="5"/>
                <w:tcBorders>
                  <w:left w:val="nil"/>
                  <w:right w:val="nil"/>
                </w:tcBorders>
                <w:vAlign w:val="center"/>
              </w:tcPr>
              <w:p w14:paraId="62F02C9D" w14:textId="77777777" w:rsidR="00072CFA" w:rsidRDefault="003512D9">
                <w:pPr>
                  <w:pStyle w:val="FormTableText"/>
                  <w:spacing w:before="0" w:after="0"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638" w:type="pct"/>
            <w:gridSpan w:val="7"/>
            <w:tcBorders>
              <w:left w:val="nil"/>
              <w:right w:val="nil"/>
            </w:tcBorders>
            <w:vAlign w:val="center"/>
          </w:tcPr>
          <w:p w14:paraId="62F02C9E" w14:textId="77777777" w:rsidR="00072CFA" w:rsidRDefault="003512D9">
            <w:pPr>
              <w:pStyle w:val="FormTableText"/>
              <w:rPr>
                <w:sz w:val="20"/>
              </w:rPr>
            </w:pPr>
            <w:r>
              <w:t>Afternoon</w:t>
            </w:r>
          </w:p>
        </w:tc>
        <w:sdt>
          <w:sdtPr>
            <w:rPr>
              <w:bCs/>
              <w:sz w:val="24"/>
              <w:szCs w:val="24"/>
            </w:rPr>
            <w:id w:val="-1846849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9" w:type="pct"/>
                <w:gridSpan w:val="2"/>
                <w:tcBorders>
                  <w:left w:val="nil"/>
                  <w:right w:val="nil"/>
                </w:tcBorders>
                <w:vAlign w:val="center"/>
              </w:tcPr>
              <w:p w14:paraId="62F02C9F" w14:textId="77777777" w:rsidR="00072CFA" w:rsidRDefault="003512D9">
                <w:pPr>
                  <w:pStyle w:val="FormTableText"/>
                  <w:spacing w:before="0" w:after="0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20" w:type="pct"/>
            <w:tcBorders>
              <w:left w:val="nil"/>
            </w:tcBorders>
            <w:vAlign w:val="center"/>
          </w:tcPr>
          <w:p w14:paraId="62F02CA0" w14:textId="77777777" w:rsidR="00072CFA" w:rsidRDefault="003512D9">
            <w:pPr>
              <w:pStyle w:val="FormTableText"/>
              <w:spacing w:before="0" w:after="0"/>
              <w:rPr>
                <w:sz w:val="20"/>
              </w:rPr>
            </w:pPr>
            <w:r>
              <w:t>Night</w:t>
            </w:r>
          </w:p>
        </w:tc>
      </w:tr>
      <w:tr w:rsidR="00072CFA" w14:paraId="62F02CA3" w14:textId="77777777" w:rsidTr="00F25BF7">
        <w:trPr>
          <w:cantSplit/>
          <w:trHeight w:val="283"/>
        </w:trPr>
        <w:tc>
          <w:tcPr>
            <w:tcW w:w="5000" w:type="pct"/>
            <w:gridSpan w:val="58"/>
            <w:shd w:val="clear" w:color="auto" w:fill="D9D9D9"/>
            <w:vAlign w:val="center"/>
          </w:tcPr>
          <w:p w14:paraId="62F02CA2" w14:textId="77777777" w:rsidR="00072CFA" w:rsidRDefault="003512D9">
            <w:pPr>
              <w:pStyle w:val="FormTableHeading"/>
            </w:pPr>
            <w:r>
              <w:t xml:space="preserve">SECTION 2 – WEATHER </w:t>
            </w:r>
            <w:r>
              <w:rPr>
                <w:rStyle w:val="InstructionalText"/>
                <w:b w:val="0"/>
                <w:caps w:val="0"/>
              </w:rPr>
              <w:t>(for comparison with BOM data)</w:t>
            </w:r>
          </w:p>
        </w:tc>
      </w:tr>
      <w:tr w:rsidR="00072CFA" w14:paraId="62F02CA8" w14:textId="77777777" w:rsidTr="009870C2">
        <w:trPr>
          <w:cantSplit/>
          <w:trHeight w:val="225"/>
        </w:trPr>
        <w:tc>
          <w:tcPr>
            <w:tcW w:w="8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2CA4" w14:textId="77777777" w:rsidR="00072CFA" w:rsidRDefault="003512D9">
            <w:pPr>
              <w:pStyle w:val="FormTableText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014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2CA5" w14:textId="77777777" w:rsidR="00072CFA" w:rsidRDefault="003512D9">
            <w:pPr>
              <w:pStyle w:val="FormTableText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726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2CA6" w14:textId="77777777" w:rsidR="00072CFA" w:rsidRDefault="003512D9">
            <w:pPr>
              <w:pStyle w:val="FormTableText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405" w:type="pct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2CA7" w14:textId="77777777" w:rsidR="00072CFA" w:rsidRDefault="003512D9">
            <w:pPr>
              <w:pStyle w:val="FormTableText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9870C2" w14:paraId="62F02CB5" w14:textId="77777777" w:rsidTr="009870C2">
        <w:trPr>
          <w:cantSplit/>
          <w:trHeight w:val="225"/>
        </w:trPr>
        <w:tc>
          <w:tcPr>
            <w:tcW w:w="8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A9" w14:textId="77777777" w:rsidR="00072CFA" w:rsidRDefault="003512D9" w:rsidP="0039695E">
            <w:pPr>
              <w:pStyle w:val="FormTableText"/>
            </w:pPr>
            <w:r>
              <w:t>Normal:</w:t>
            </w:r>
          </w:p>
        </w:tc>
        <w:sdt>
          <w:sdtPr>
            <w:rPr>
              <w:bCs/>
              <w:sz w:val="24"/>
              <w:szCs w:val="24"/>
            </w:rPr>
            <w:id w:val="540710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62F02CAA" w14:textId="77777777" w:rsidR="00072CFA" w:rsidRDefault="003512D9" w:rsidP="0039695E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02CAB" w14:textId="77777777" w:rsidR="00072CFA" w:rsidRDefault="003512D9" w:rsidP="0039695E">
            <w:pPr>
              <w:pStyle w:val="FormTableText"/>
            </w:pPr>
            <w:r>
              <w:t>Yes</w:t>
            </w:r>
          </w:p>
        </w:tc>
        <w:tc>
          <w:tcPr>
            <w:tcW w:w="2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02CAC" w14:textId="26424AF7" w:rsidR="00072CFA" w:rsidRDefault="00000000" w:rsidP="0039695E">
            <w:pPr>
              <w:pStyle w:val="FormTableText"/>
              <w:spacing w:before="0" w:after="0"/>
              <w:jc w:val="center"/>
            </w:pPr>
            <w:sdt>
              <w:sdtPr>
                <w:rPr>
                  <w:bCs/>
                  <w:sz w:val="24"/>
                  <w:szCs w:val="24"/>
                </w:rPr>
                <w:id w:val="369801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12D9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02CAD" w14:textId="77777777" w:rsidR="00072CFA" w:rsidRDefault="003512D9" w:rsidP="0039695E">
            <w:pPr>
              <w:pStyle w:val="FormTableText"/>
            </w:pPr>
            <w:r>
              <w:t>No</w:t>
            </w:r>
          </w:p>
        </w:tc>
        <w:tc>
          <w:tcPr>
            <w:tcW w:w="726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AE" w14:textId="77777777" w:rsidR="00072CFA" w:rsidRDefault="003512D9" w:rsidP="0039695E">
            <w:pPr>
              <w:pStyle w:val="FormTableText"/>
            </w:pPr>
            <w:r>
              <w:t>Rain:</w:t>
            </w:r>
          </w:p>
        </w:tc>
        <w:sdt>
          <w:sdtPr>
            <w:rPr>
              <w:bCs/>
              <w:sz w:val="24"/>
              <w:szCs w:val="24"/>
            </w:rPr>
            <w:id w:val="-70579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62F02CAF" w14:textId="77777777" w:rsidR="00072CFA" w:rsidRDefault="003512D9" w:rsidP="0039695E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8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02CB0" w14:textId="77777777" w:rsidR="00072CFA" w:rsidRDefault="003512D9" w:rsidP="0039695E">
            <w:pPr>
              <w:pStyle w:val="FormTableText"/>
            </w:pPr>
            <w:r>
              <w:t>Heavy</w:t>
            </w:r>
          </w:p>
        </w:tc>
        <w:sdt>
          <w:sdtPr>
            <w:rPr>
              <w:bCs/>
              <w:sz w:val="24"/>
              <w:szCs w:val="24"/>
            </w:rPr>
            <w:id w:val="1846820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" w:type="pct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62F02CB1" w14:textId="77777777" w:rsidR="00072CFA" w:rsidRDefault="003512D9" w:rsidP="0039695E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02CB2" w14:textId="77777777" w:rsidR="00072CFA" w:rsidRDefault="003512D9" w:rsidP="0039695E">
            <w:pPr>
              <w:pStyle w:val="FormTableText"/>
            </w:pPr>
            <w:r>
              <w:t>Moderate</w:t>
            </w:r>
          </w:p>
        </w:tc>
        <w:tc>
          <w:tcPr>
            <w:tcW w:w="30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02CB3" w14:textId="7FF49AF8" w:rsidR="00072CFA" w:rsidRDefault="00000000" w:rsidP="0039695E">
            <w:pPr>
              <w:pStyle w:val="FormTableText"/>
              <w:spacing w:before="0" w:after="0"/>
              <w:jc w:val="center"/>
            </w:pPr>
            <w:sdt>
              <w:sdtPr>
                <w:rPr>
                  <w:bCs/>
                  <w:sz w:val="24"/>
                  <w:szCs w:val="24"/>
                </w:rPr>
                <w:id w:val="-2039354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12D9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02CB4" w14:textId="77777777" w:rsidR="00072CFA" w:rsidRDefault="003512D9" w:rsidP="0039695E">
            <w:pPr>
              <w:pStyle w:val="FormTableText"/>
            </w:pPr>
            <w:r>
              <w:t>Low</w:t>
            </w:r>
          </w:p>
        </w:tc>
      </w:tr>
      <w:tr w:rsidR="009870C2" w14:paraId="62F02CC2" w14:textId="77777777" w:rsidTr="009870C2">
        <w:trPr>
          <w:cantSplit/>
          <w:trHeight w:val="225"/>
        </w:trPr>
        <w:tc>
          <w:tcPr>
            <w:tcW w:w="8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B6" w14:textId="77777777" w:rsidR="00072CFA" w:rsidRDefault="003512D9" w:rsidP="0039695E">
            <w:pPr>
              <w:pStyle w:val="FormTableText"/>
            </w:pPr>
            <w:r>
              <w:t>Extreme Temp:</w:t>
            </w:r>
          </w:p>
        </w:tc>
        <w:sdt>
          <w:sdtPr>
            <w:rPr>
              <w:bCs/>
              <w:sz w:val="24"/>
              <w:szCs w:val="24"/>
            </w:rPr>
            <w:id w:val="-1748875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62F02CB7" w14:textId="77777777" w:rsidR="00072CFA" w:rsidRDefault="003512D9" w:rsidP="0039695E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02CB8" w14:textId="77777777" w:rsidR="00072CFA" w:rsidRDefault="003512D9" w:rsidP="0039695E">
            <w:pPr>
              <w:pStyle w:val="FormTableText"/>
            </w:pPr>
            <w:r>
              <w:t>Yes</w:t>
            </w:r>
          </w:p>
        </w:tc>
        <w:tc>
          <w:tcPr>
            <w:tcW w:w="2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02CB9" w14:textId="137E8F0F" w:rsidR="00072CFA" w:rsidRDefault="00000000" w:rsidP="0039695E">
            <w:pPr>
              <w:pStyle w:val="FormTableText"/>
              <w:spacing w:before="0" w:after="0"/>
              <w:jc w:val="center"/>
            </w:pPr>
            <w:sdt>
              <w:sdtPr>
                <w:rPr>
                  <w:bCs/>
                  <w:sz w:val="24"/>
                  <w:szCs w:val="24"/>
                </w:rPr>
                <w:id w:val="-542523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12D9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02CBA" w14:textId="77777777" w:rsidR="00072CFA" w:rsidRDefault="003512D9" w:rsidP="0039695E">
            <w:pPr>
              <w:pStyle w:val="FormTableText"/>
            </w:pPr>
            <w:r>
              <w:t>No</w:t>
            </w:r>
          </w:p>
        </w:tc>
        <w:tc>
          <w:tcPr>
            <w:tcW w:w="726" w:type="pct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F02CBB" w14:textId="77777777" w:rsidR="00072CFA" w:rsidRDefault="003512D9" w:rsidP="0039695E">
            <w:pPr>
              <w:pStyle w:val="FormTableText"/>
            </w:pPr>
            <w:r>
              <w:t>Rate of Work:</w:t>
            </w:r>
          </w:p>
        </w:tc>
        <w:sdt>
          <w:sdtPr>
            <w:rPr>
              <w:bCs/>
              <w:sz w:val="24"/>
              <w:szCs w:val="24"/>
            </w:rPr>
            <w:id w:val="880594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" w:type="pct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62F02CBC" w14:textId="77777777" w:rsidR="00072CFA" w:rsidRDefault="003512D9" w:rsidP="0039695E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8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02CBD" w14:textId="77777777" w:rsidR="00072CFA" w:rsidRDefault="003512D9" w:rsidP="0039695E">
            <w:pPr>
              <w:pStyle w:val="FormTableText"/>
            </w:pPr>
            <w:r>
              <w:t>No Affect</w:t>
            </w:r>
          </w:p>
        </w:tc>
        <w:sdt>
          <w:sdtPr>
            <w:rPr>
              <w:bCs/>
              <w:sz w:val="24"/>
              <w:szCs w:val="24"/>
            </w:rPr>
            <w:id w:val="865106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" w:type="pct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62F02CBE" w14:textId="77777777" w:rsidR="00072CFA" w:rsidRDefault="003512D9" w:rsidP="0039695E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02CBF" w14:textId="77777777" w:rsidR="00072CFA" w:rsidRDefault="003512D9" w:rsidP="0039695E">
            <w:pPr>
              <w:pStyle w:val="FormTableText"/>
            </w:pPr>
            <w:r>
              <w:t>Slowed</w:t>
            </w:r>
          </w:p>
        </w:tc>
        <w:sdt>
          <w:sdtPr>
            <w:rPr>
              <w:bCs/>
              <w:sz w:val="24"/>
              <w:szCs w:val="24"/>
            </w:rPr>
            <w:id w:val="729190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04" w:type="pct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62F02CC0" w14:textId="77777777" w:rsidR="00072CFA" w:rsidRDefault="003512D9" w:rsidP="0039695E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02CC1" w14:textId="77777777" w:rsidR="00072CFA" w:rsidRDefault="003512D9" w:rsidP="0039695E">
            <w:pPr>
              <w:pStyle w:val="FormTableText"/>
            </w:pPr>
            <w:r>
              <w:t>Halted</w:t>
            </w:r>
          </w:p>
        </w:tc>
      </w:tr>
      <w:tr w:rsidR="009870C2" w14:paraId="62F02CC9" w14:textId="77777777" w:rsidTr="009870C2">
        <w:trPr>
          <w:cantSplit/>
          <w:trHeight w:val="340"/>
        </w:trPr>
        <w:tc>
          <w:tcPr>
            <w:tcW w:w="8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C3" w14:textId="77777777" w:rsidR="0039695E" w:rsidRDefault="0039695E" w:rsidP="0039695E">
            <w:pPr>
              <w:pStyle w:val="FormTableText"/>
            </w:pPr>
            <w:r>
              <w:t>Extreme Winds:</w:t>
            </w:r>
          </w:p>
        </w:tc>
        <w:sdt>
          <w:sdtPr>
            <w:rPr>
              <w:bCs/>
              <w:sz w:val="24"/>
              <w:szCs w:val="24"/>
            </w:rPr>
            <w:id w:val="-290440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62F02CC4" w14:textId="77777777" w:rsidR="0039695E" w:rsidRDefault="0039695E" w:rsidP="0039695E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02CC5" w14:textId="77777777" w:rsidR="0039695E" w:rsidRDefault="0039695E" w:rsidP="0039695E">
            <w:pPr>
              <w:pStyle w:val="FormTableText"/>
            </w:pPr>
            <w:r>
              <w:t>Yes</w:t>
            </w:r>
          </w:p>
        </w:tc>
        <w:sdt>
          <w:sdtPr>
            <w:rPr>
              <w:bCs/>
              <w:sz w:val="24"/>
              <w:szCs w:val="24"/>
            </w:rPr>
            <w:id w:val="-672337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5" w:type="pct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62F02CC6" w14:textId="77777777" w:rsidR="0039695E" w:rsidRDefault="0039695E" w:rsidP="0039695E">
                <w:pPr>
                  <w:pStyle w:val="FormTableText"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02CC7" w14:textId="77777777" w:rsidR="0039695E" w:rsidRDefault="0039695E" w:rsidP="0039695E">
            <w:pPr>
              <w:pStyle w:val="FormTableText"/>
            </w:pPr>
            <w:r>
              <w:t>No</w:t>
            </w:r>
          </w:p>
        </w:tc>
        <w:tc>
          <w:tcPr>
            <w:tcW w:w="419" w:type="pct"/>
            <w:gridSpan w:val="7"/>
            <w:tcBorders>
              <w:left w:val="single" w:sz="4" w:space="0" w:color="auto"/>
              <w:right w:val="nil"/>
            </w:tcBorders>
          </w:tcPr>
          <w:p w14:paraId="5AA3E5DB" w14:textId="77777777" w:rsidR="0039695E" w:rsidRPr="0039695E" w:rsidRDefault="0039695E" w:rsidP="0039695E">
            <w:pPr>
              <w:pStyle w:val="FormTableText"/>
              <w:rPr>
                <w:rStyle w:val="PlaceholderText"/>
                <w:color w:val="auto"/>
              </w:rPr>
            </w:pPr>
            <w:r w:rsidRPr="0039695E">
              <w:rPr>
                <w:rStyle w:val="PlaceholderText"/>
                <w:color w:val="auto"/>
              </w:rPr>
              <w:t>Notes:</w:t>
            </w:r>
          </w:p>
        </w:tc>
        <w:tc>
          <w:tcPr>
            <w:tcW w:w="2713" w:type="pct"/>
            <w:gridSpan w:val="32"/>
            <w:tcBorders>
              <w:left w:val="nil"/>
              <w:right w:val="single" w:sz="4" w:space="0" w:color="auto"/>
            </w:tcBorders>
          </w:tcPr>
          <w:p w14:paraId="62F02CC8" w14:textId="4D29E0DA" w:rsidR="0039695E" w:rsidRPr="0039695E" w:rsidRDefault="0039695E" w:rsidP="0039695E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072CFA" w14:paraId="62F02CCB" w14:textId="77777777" w:rsidTr="00F25BF7">
        <w:trPr>
          <w:cantSplit/>
          <w:trHeight w:val="227"/>
        </w:trPr>
        <w:tc>
          <w:tcPr>
            <w:tcW w:w="5000" w:type="pct"/>
            <w:gridSpan w:val="58"/>
            <w:shd w:val="clear" w:color="auto" w:fill="D9D9D9"/>
            <w:vAlign w:val="center"/>
          </w:tcPr>
          <w:p w14:paraId="62F02CCA" w14:textId="77777777" w:rsidR="00072CFA" w:rsidRDefault="003512D9">
            <w:pPr>
              <w:pStyle w:val="FormTableHeading"/>
            </w:pPr>
            <w:r>
              <w:t xml:space="preserve">SECTION 3 – scope of work PROGRESS </w:t>
            </w:r>
            <w:r>
              <w:rPr>
                <w:rStyle w:val="InstructionalText"/>
                <w:b w:val="0"/>
                <w:caps w:val="0"/>
              </w:rPr>
              <w:t>(Refer to scope of work, work packs &amp; WBS &amp; include rework). Ensure all daily time capture WBS codes are detailed below.</w:t>
            </w:r>
          </w:p>
        </w:tc>
      </w:tr>
      <w:tr w:rsidR="00072CFA" w14:paraId="62F02CCF" w14:textId="77777777" w:rsidTr="009870C2">
        <w:trPr>
          <w:cantSplit/>
          <w:trHeight w:val="394"/>
        </w:trPr>
        <w:tc>
          <w:tcPr>
            <w:tcW w:w="8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CC" w14:textId="40FABCBD" w:rsidR="00072CFA" w:rsidRDefault="003512D9" w:rsidP="0039695E">
            <w:pPr>
              <w:pStyle w:val="FormTableText"/>
              <w:rPr>
                <w:b/>
              </w:rPr>
            </w:pPr>
            <w:r>
              <w:rPr>
                <w:b/>
              </w:rPr>
              <w:t>WBS/ Work Pack</w:t>
            </w:r>
            <w:r w:rsidR="0039695E">
              <w:rPr>
                <w:b/>
              </w:rPr>
              <w:t>age</w:t>
            </w:r>
            <w:r>
              <w:rPr>
                <w:b/>
              </w:rPr>
              <w:t xml:space="preserve"> No.</w:t>
            </w:r>
          </w:p>
        </w:tc>
        <w:tc>
          <w:tcPr>
            <w:tcW w:w="947" w:type="pct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F02CCD" w14:textId="4A2053DF" w:rsidR="00072CFA" w:rsidRDefault="003512D9" w:rsidP="0039695E">
            <w:pPr>
              <w:pStyle w:val="FormTableText"/>
              <w:rPr>
                <w:b/>
              </w:rPr>
            </w:pPr>
            <w:r>
              <w:rPr>
                <w:b/>
              </w:rPr>
              <w:t>Quantity/</w:t>
            </w:r>
            <w:r w:rsidR="0039695E">
              <w:rPr>
                <w:b/>
              </w:rPr>
              <w:t xml:space="preserve"> </w:t>
            </w:r>
            <w:r>
              <w:rPr>
                <w:b/>
              </w:rPr>
              <w:t>Location</w:t>
            </w:r>
          </w:p>
        </w:tc>
        <w:tc>
          <w:tcPr>
            <w:tcW w:w="3191" w:type="pct"/>
            <w:gridSpan w:val="4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F02CCE" w14:textId="553E6E06" w:rsidR="00072CFA" w:rsidRDefault="003512D9" w:rsidP="0039695E">
            <w:pPr>
              <w:pStyle w:val="FormTableText"/>
              <w:rPr>
                <w:b/>
              </w:rPr>
            </w:pPr>
            <w:r>
              <w:rPr>
                <w:b/>
              </w:rPr>
              <w:t>Description/</w:t>
            </w:r>
            <w:r w:rsidR="0039695E">
              <w:rPr>
                <w:b/>
              </w:rPr>
              <w:t xml:space="preserve"> </w:t>
            </w:r>
            <w:r>
              <w:rPr>
                <w:b/>
              </w:rPr>
              <w:t>Notes</w:t>
            </w:r>
          </w:p>
        </w:tc>
      </w:tr>
      <w:tr w:rsidR="00072CFA" w14:paraId="62F02CD4" w14:textId="77777777" w:rsidTr="009870C2">
        <w:trPr>
          <w:cantSplit/>
          <w:trHeight w:val="394"/>
        </w:trPr>
        <w:tc>
          <w:tcPr>
            <w:tcW w:w="8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D0" w14:textId="388662D1" w:rsidR="00072CFA" w:rsidRDefault="00072CFA">
            <w:pPr>
              <w:pStyle w:val="FormTableText"/>
            </w:pPr>
          </w:p>
        </w:tc>
        <w:tc>
          <w:tcPr>
            <w:tcW w:w="947" w:type="pct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62F02CD1" w14:textId="206407A7" w:rsidR="00072CFA" w:rsidRDefault="00072CFA">
            <w:pPr>
              <w:pStyle w:val="FormTableText"/>
            </w:pPr>
          </w:p>
        </w:tc>
        <w:tc>
          <w:tcPr>
            <w:tcW w:w="3191" w:type="pct"/>
            <w:gridSpan w:val="40"/>
            <w:tcBorders>
              <w:left w:val="single" w:sz="4" w:space="0" w:color="auto"/>
              <w:right w:val="single" w:sz="4" w:space="0" w:color="auto"/>
            </w:tcBorders>
          </w:tcPr>
          <w:p w14:paraId="62F02CD3" w14:textId="77777777" w:rsidR="00072CFA" w:rsidRDefault="00072CFA">
            <w:pPr>
              <w:pStyle w:val="FormTableText"/>
            </w:pPr>
          </w:p>
        </w:tc>
      </w:tr>
      <w:tr w:rsidR="00072CFA" w14:paraId="62F02CD9" w14:textId="77777777" w:rsidTr="009870C2">
        <w:trPr>
          <w:cantSplit/>
          <w:trHeight w:val="394"/>
        </w:trPr>
        <w:tc>
          <w:tcPr>
            <w:tcW w:w="8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D5" w14:textId="3BB1CB07" w:rsidR="00072CFA" w:rsidRDefault="00072CFA">
            <w:pPr>
              <w:pStyle w:val="FormTableText"/>
            </w:pPr>
          </w:p>
        </w:tc>
        <w:tc>
          <w:tcPr>
            <w:tcW w:w="947" w:type="pct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62F02CD6" w14:textId="2A5C8D9F" w:rsidR="00072CFA" w:rsidRDefault="00072CFA">
            <w:pPr>
              <w:pStyle w:val="FormTableText"/>
            </w:pPr>
          </w:p>
        </w:tc>
        <w:tc>
          <w:tcPr>
            <w:tcW w:w="3191" w:type="pct"/>
            <w:gridSpan w:val="40"/>
            <w:tcBorders>
              <w:left w:val="single" w:sz="4" w:space="0" w:color="auto"/>
              <w:right w:val="single" w:sz="4" w:space="0" w:color="auto"/>
            </w:tcBorders>
          </w:tcPr>
          <w:p w14:paraId="62F02CD8" w14:textId="77777777" w:rsidR="00072CFA" w:rsidRDefault="00072CFA">
            <w:pPr>
              <w:pStyle w:val="FormTableText"/>
            </w:pPr>
          </w:p>
        </w:tc>
      </w:tr>
      <w:tr w:rsidR="00072CFA" w14:paraId="62F02CDE" w14:textId="77777777" w:rsidTr="009870C2">
        <w:trPr>
          <w:cantSplit/>
          <w:trHeight w:val="394"/>
        </w:trPr>
        <w:tc>
          <w:tcPr>
            <w:tcW w:w="8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DA" w14:textId="7963F0A1" w:rsidR="00072CFA" w:rsidRDefault="00072CFA">
            <w:pPr>
              <w:pStyle w:val="FormTableText"/>
            </w:pPr>
          </w:p>
        </w:tc>
        <w:tc>
          <w:tcPr>
            <w:tcW w:w="947" w:type="pct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62F02CDB" w14:textId="0809C1FE" w:rsidR="00072CFA" w:rsidRDefault="00072CFA">
            <w:pPr>
              <w:pStyle w:val="FormTableText"/>
            </w:pPr>
          </w:p>
        </w:tc>
        <w:tc>
          <w:tcPr>
            <w:tcW w:w="3191" w:type="pct"/>
            <w:gridSpan w:val="40"/>
            <w:tcBorders>
              <w:left w:val="single" w:sz="4" w:space="0" w:color="auto"/>
              <w:right w:val="single" w:sz="4" w:space="0" w:color="auto"/>
            </w:tcBorders>
          </w:tcPr>
          <w:p w14:paraId="62F02CDD" w14:textId="77777777" w:rsidR="00072CFA" w:rsidRDefault="00072CFA">
            <w:pPr>
              <w:pStyle w:val="FormTableText"/>
            </w:pPr>
          </w:p>
        </w:tc>
      </w:tr>
      <w:tr w:rsidR="00072CFA" w14:paraId="62F02CE3" w14:textId="77777777" w:rsidTr="009870C2">
        <w:trPr>
          <w:cantSplit/>
          <w:trHeight w:val="394"/>
        </w:trPr>
        <w:tc>
          <w:tcPr>
            <w:tcW w:w="8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DF" w14:textId="3C0B3975" w:rsidR="00072CFA" w:rsidRDefault="00072CFA">
            <w:pPr>
              <w:pStyle w:val="FormTableText"/>
            </w:pPr>
          </w:p>
        </w:tc>
        <w:tc>
          <w:tcPr>
            <w:tcW w:w="947" w:type="pct"/>
            <w:gridSpan w:val="12"/>
            <w:tcBorders>
              <w:left w:val="single" w:sz="4" w:space="0" w:color="auto"/>
              <w:right w:val="single" w:sz="4" w:space="0" w:color="auto"/>
            </w:tcBorders>
          </w:tcPr>
          <w:p w14:paraId="62F02CE0" w14:textId="362ECA14" w:rsidR="00072CFA" w:rsidRDefault="00072CFA">
            <w:pPr>
              <w:pStyle w:val="FormTableText"/>
            </w:pPr>
          </w:p>
        </w:tc>
        <w:tc>
          <w:tcPr>
            <w:tcW w:w="3191" w:type="pct"/>
            <w:gridSpan w:val="40"/>
            <w:tcBorders>
              <w:left w:val="single" w:sz="4" w:space="0" w:color="auto"/>
              <w:right w:val="single" w:sz="4" w:space="0" w:color="auto"/>
            </w:tcBorders>
          </w:tcPr>
          <w:p w14:paraId="62F02CE2" w14:textId="77777777" w:rsidR="00072CFA" w:rsidRDefault="00072CFA">
            <w:pPr>
              <w:pStyle w:val="FormTableText"/>
            </w:pPr>
          </w:p>
        </w:tc>
      </w:tr>
      <w:tr w:rsidR="00072CFA" w14:paraId="62F02CE8" w14:textId="77777777" w:rsidTr="009870C2">
        <w:trPr>
          <w:cantSplit/>
          <w:trHeight w:val="394"/>
        </w:trPr>
        <w:tc>
          <w:tcPr>
            <w:tcW w:w="8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E4" w14:textId="1154EAC7" w:rsidR="00072CFA" w:rsidRDefault="00072CFA">
            <w:pPr>
              <w:pStyle w:val="FormTableText"/>
            </w:pPr>
          </w:p>
        </w:tc>
        <w:tc>
          <w:tcPr>
            <w:tcW w:w="947" w:type="pct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E5" w14:textId="7B4496AA" w:rsidR="00072CFA" w:rsidRDefault="00072CFA">
            <w:pPr>
              <w:pStyle w:val="FormTableText"/>
            </w:pPr>
          </w:p>
        </w:tc>
        <w:tc>
          <w:tcPr>
            <w:tcW w:w="3191" w:type="pct"/>
            <w:gridSpan w:val="4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E7" w14:textId="77777777" w:rsidR="00072CFA" w:rsidRDefault="00072CFA">
            <w:pPr>
              <w:pStyle w:val="FormTableText"/>
            </w:pPr>
          </w:p>
        </w:tc>
      </w:tr>
      <w:tr w:rsidR="00072CFA" w14:paraId="62F02CED" w14:textId="77777777" w:rsidTr="009870C2">
        <w:trPr>
          <w:cantSplit/>
          <w:trHeight w:val="394"/>
        </w:trPr>
        <w:tc>
          <w:tcPr>
            <w:tcW w:w="8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E9" w14:textId="74EF0ECB" w:rsidR="00072CFA" w:rsidRDefault="00072CFA">
            <w:pPr>
              <w:pStyle w:val="FormTableText"/>
            </w:pPr>
          </w:p>
        </w:tc>
        <w:tc>
          <w:tcPr>
            <w:tcW w:w="947" w:type="pct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EA" w14:textId="201F899D" w:rsidR="00072CFA" w:rsidRDefault="00072CFA">
            <w:pPr>
              <w:pStyle w:val="FormTableText"/>
            </w:pPr>
          </w:p>
        </w:tc>
        <w:tc>
          <w:tcPr>
            <w:tcW w:w="3191" w:type="pct"/>
            <w:gridSpan w:val="4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EC" w14:textId="77777777" w:rsidR="00072CFA" w:rsidRDefault="00072CFA">
            <w:pPr>
              <w:pStyle w:val="FormTableText"/>
            </w:pPr>
          </w:p>
        </w:tc>
      </w:tr>
      <w:tr w:rsidR="00072CFA" w14:paraId="62F02CF2" w14:textId="77777777" w:rsidTr="009870C2">
        <w:trPr>
          <w:cantSplit/>
          <w:trHeight w:val="394"/>
        </w:trPr>
        <w:tc>
          <w:tcPr>
            <w:tcW w:w="8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EE" w14:textId="5ED910B4" w:rsidR="00072CFA" w:rsidRDefault="00072CFA">
            <w:pPr>
              <w:pStyle w:val="FormTableText"/>
            </w:pPr>
          </w:p>
        </w:tc>
        <w:tc>
          <w:tcPr>
            <w:tcW w:w="947" w:type="pct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EF" w14:textId="34453A44" w:rsidR="00072CFA" w:rsidRDefault="00072CFA">
            <w:pPr>
              <w:pStyle w:val="FormTableText"/>
            </w:pPr>
          </w:p>
        </w:tc>
        <w:tc>
          <w:tcPr>
            <w:tcW w:w="3191" w:type="pct"/>
            <w:gridSpan w:val="4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F1" w14:textId="77777777" w:rsidR="00072CFA" w:rsidRDefault="00072CFA">
            <w:pPr>
              <w:pStyle w:val="FormTableText"/>
            </w:pPr>
          </w:p>
        </w:tc>
      </w:tr>
      <w:tr w:rsidR="00072CFA" w14:paraId="62F02CF7" w14:textId="77777777" w:rsidTr="009870C2">
        <w:trPr>
          <w:cantSplit/>
          <w:trHeight w:val="394"/>
        </w:trPr>
        <w:tc>
          <w:tcPr>
            <w:tcW w:w="8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F3" w14:textId="434FBD0E" w:rsidR="00072CFA" w:rsidRDefault="00072CFA">
            <w:pPr>
              <w:pStyle w:val="FormTableText"/>
            </w:pPr>
          </w:p>
        </w:tc>
        <w:tc>
          <w:tcPr>
            <w:tcW w:w="947" w:type="pct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F4" w14:textId="5E0D67B0" w:rsidR="00072CFA" w:rsidRDefault="00072CFA">
            <w:pPr>
              <w:pStyle w:val="FormTableText"/>
            </w:pPr>
          </w:p>
        </w:tc>
        <w:tc>
          <w:tcPr>
            <w:tcW w:w="3191" w:type="pct"/>
            <w:gridSpan w:val="4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F6" w14:textId="77777777" w:rsidR="00072CFA" w:rsidRDefault="00072CFA">
            <w:pPr>
              <w:pStyle w:val="FormTableText"/>
            </w:pPr>
          </w:p>
        </w:tc>
      </w:tr>
      <w:tr w:rsidR="00072CFA" w14:paraId="62F02CF9" w14:textId="77777777" w:rsidTr="00F25BF7">
        <w:trPr>
          <w:cantSplit/>
          <w:trHeight w:val="227"/>
        </w:trPr>
        <w:tc>
          <w:tcPr>
            <w:tcW w:w="5000" w:type="pct"/>
            <w:gridSpan w:val="58"/>
            <w:shd w:val="clear" w:color="auto" w:fill="D9D9D9"/>
            <w:vAlign w:val="center"/>
          </w:tcPr>
          <w:p w14:paraId="62F02CF8" w14:textId="5D3101DE" w:rsidR="00072CFA" w:rsidRDefault="003512D9">
            <w:pPr>
              <w:pStyle w:val="FormTableHeading"/>
            </w:pPr>
            <w:r>
              <w:t xml:space="preserve">SECTION 4 – OUT OF SCOPE WORK (VARIATION WORK) </w:t>
            </w:r>
            <w:r>
              <w:rPr>
                <w:rStyle w:val="InstructionalText"/>
                <w:b w:val="0"/>
                <w:caps w:val="0"/>
              </w:rPr>
              <w:t xml:space="preserve">All variations </w:t>
            </w:r>
            <w:r>
              <w:rPr>
                <w:rStyle w:val="InstructionalText"/>
                <w:b w:val="0"/>
                <w:caps w:val="0"/>
                <w:u w:val="single"/>
              </w:rPr>
              <w:t>must</w:t>
            </w:r>
            <w:r>
              <w:rPr>
                <w:rStyle w:val="InstructionalText"/>
                <w:b w:val="0"/>
                <w:caps w:val="0"/>
              </w:rPr>
              <w:t xml:space="preserve"> be followed up with a formal Record of Conversation or</w:t>
            </w:r>
            <w:r w:rsidR="0039695E">
              <w:rPr>
                <w:rStyle w:val="InstructionalText"/>
                <w:b w:val="0"/>
                <w:caps w:val="0"/>
              </w:rPr>
              <w:t xml:space="preserve"> Site </w:t>
            </w:r>
            <w:r>
              <w:rPr>
                <w:rStyle w:val="InstructionalText"/>
                <w:b w:val="0"/>
                <w:caps w:val="0"/>
              </w:rPr>
              <w:t>Instruction for project record purposes.</w:t>
            </w:r>
          </w:p>
        </w:tc>
      </w:tr>
      <w:tr w:rsidR="009870C2" w14:paraId="62F02CFF" w14:textId="77777777" w:rsidTr="009870C2">
        <w:trPr>
          <w:cantSplit/>
          <w:trHeight w:val="394"/>
        </w:trPr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FA" w14:textId="113671F2" w:rsidR="00072CFA" w:rsidRDefault="003512D9" w:rsidP="0039695E">
            <w:pPr>
              <w:pStyle w:val="FormTableText"/>
            </w:pPr>
            <w:r>
              <w:rPr>
                <w:b/>
              </w:rPr>
              <w:t>Area/ Work Pack</w:t>
            </w:r>
            <w:r w:rsidR="009870C2">
              <w:rPr>
                <w:b/>
              </w:rPr>
              <w:t>a</w:t>
            </w:r>
            <w:r w:rsidR="009870C2">
              <w:t>ge</w:t>
            </w:r>
            <w:r>
              <w:rPr>
                <w:b/>
              </w:rPr>
              <w:t xml:space="preserve"> No.</w:t>
            </w:r>
          </w:p>
        </w:tc>
        <w:tc>
          <w:tcPr>
            <w:tcW w:w="1621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FB" w14:textId="77777777" w:rsidR="00072CFA" w:rsidRDefault="003512D9" w:rsidP="0039695E">
            <w:pPr>
              <w:pStyle w:val="FormTableTex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FC" w14:textId="77777777" w:rsidR="00072CFA" w:rsidRDefault="003512D9" w:rsidP="0039695E">
            <w:pPr>
              <w:pStyle w:val="FormTableText"/>
              <w:rPr>
                <w:b/>
              </w:rPr>
            </w:pPr>
            <w:r>
              <w:rPr>
                <w:b/>
              </w:rPr>
              <w:t>Request Type</w:t>
            </w:r>
          </w:p>
        </w:tc>
        <w:tc>
          <w:tcPr>
            <w:tcW w:w="4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FD" w14:textId="77777777" w:rsidR="00072CFA" w:rsidRDefault="003512D9" w:rsidP="0039695E">
            <w:pPr>
              <w:pStyle w:val="FormTableText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8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CFE" w14:textId="77777777" w:rsidR="00072CFA" w:rsidRDefault="003512D9" w:rsidP="0039695E">
            <w:pPr>
              <w:pStyle w:val="FormTableText"/>
              <w:rPr>
                <w:b/>
              </w:rPr>
            </w:pPr>
            <w:r>
              <w:rPr>
                <w:b/>
              </w:rPr>
              <w:t>Approved By</w:t>
            </w:r>
          </w:p>
        </w:tc>
      </w:tr>
      <w:tr w:rsidR="009870C2" w14:paraId="62F02D08" w14:textId="77777777" w:rsidTr="009870C2">
        <w:trPr>
          <w:cantSplit/>
        </w:trPr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00" w14:textId="4556E502" w:rsidR="00072CFA" w:rsidRDefault="00072CFA" w:rsidP="0039695E">
            <w:pPr>
              <w:pStyle w:val="FormTableText"/>
            </w:pPr>
          </w:p>
        </w:tc>
        <w:tc>
          <w:tcPr>
            <w:tcW w:w="1621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01" w14:textId="4D116DD8" w:rsidR="00072CFA" w:rsidRDefault="00072CFA" w:rsidP="0039695E">
            <w:pPr>
              <w:pStyle w:val="FormTableText"/>
            </w:pPr>
          </w:p>
        </w:tc>
        <w:sdt>
          <w:sdtPr>
            <w:rPr>
              <w:bCs/>
              <w:sz w:val="24"/>
              <w:szCs w:val="24"/>
            </w:rPr>
            <w:id w:val="-1894953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62F02D02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2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02D03" w14:textId="77777777" w:rsidR="00072CFA" w:rsidRDefault="003512D9">
            <w:pPr>
              <w:pStyle w:val="FormTableText"/>
            </w:pPr>
            <w:r>
              <w:t>Verbal</w:t>
            </w:r>
          </w:p>
        </w:tc>
        <w:sdt>
          <w:sdtPr>
            <w:rPr>
              <w:bCs/>
              <w:sz w:val="24"/>
              <w:szCs w:val="24"/>
            </w:rPr>
            <w:id w:val="-22472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62F02D04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9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02D05" w14:textId="77777777" w:rsidR="00072CFA" w:rsidRDefault="003512D9">
            <w:pPr>
              <w:pStyle w:val="FormTableText"/>
            </w:pPr>
            <w:r>
              <w:t>Written</w:t>
            </w:r>
          </w:p>
        </w:tc>
        <w:tc>
          <w:tcPr>
            <w:tcW w:w="4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06" w14:textId="1DC6C650" w:rsidR="00072CFA" w:rsidRDefault="00072CFA" w:rsidP="0039695E">
            <w:pPr>
              <w:pStyle w:val="FormTableText"/>
            </w:pPr>
          </w:p>
        </w:tc>
        <w:tc>
          <w:tcPr>
            <w:tcW w:w="8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07" w14:textId="54C39452" w:rsidR="00072CFA" w:rsidRDefault="00072CFA" w:rsidP="0039695E">
            <w:pPr>
              <w:pStyle w:val="FormTableText"/>
            </w:pPr>
          </w:p>
        </w:tc>
      </w:tr>
      <w:tr w:rsidR="009870C2" w14:paraId="62F02D11" w14:textId="77777777" w:rsidTr="009870C2">
        <w:trPr>
          <w:cantSplit/>
        </w:trPr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09" w14:textId="5FE84119" w:rsidR="00072CFA" w:rsidRDefault="00072CFA" w:rsidP="0039695E">
            <w:pPr>
              <w:pStyle w:val="FormTableText"/>
            </w:pPr>
          </w:p>
        </w:tc>
        <w:tc>
          <w:tcPr>
            <w:tcW w:w="1621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0A" w14:textId="5F83D752" w:rsidR="00072CFA" w:rsidRDefault="00072CFA" w:rsidP="0039695E">
            <w:pPr>
              <w:pStyle w:val="FormTableText"/>
            </w:pPr>
          </w:p>
        </w:tc>
        <w:sdt>
          <w:sdtPr>
            <w:rPr>
              <w:bCs/>
              <w:sz w:val="24"/>
              <w:szCs w:val="24"/>
            </w:rPr>
            <w:id w:val="-1815946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62F02D0B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2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02D0C" w14:textId="77777777" w:rsidR="00072CFA" w:rsidRDefault="003512D9">
            <w:pPr>
              <w:pStyle w:val="FormTableText"/>
            </w:pPr>
            <w:r>
              <w:t>Verbal</w:t>
            </w:r>
          </w:p>
        </w:tc>
        <w:sdt>
          <w:sdtPr>
            <w:rPr>
              <w:bCs/>
              <w:sz w:val="24"/>
              <w:szCs w:val="24"/>
            </w:rPr>
            <w:id w:val="52406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62F02D0D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9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02D0E" w14:textId="77777777" w:rsidR="00072CFA" w:rsidRDefault="003512D9">
            <w:pPr>
              <w:pStyle w:val="FormTableText"/>
            </w:pPr>
            <w:r>
              <w:t>Written</w:t>
            </w:r>
          </w:p>
        </w:tc>
        <w:tc>
          <w:tcPr>
            <w:tcW w:w="4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0F" w14:textId="47C7F7AF" w:rsidR="00072CFA" w:rsidRDefault="00072CFA" w:rsidP="0039695E">
            <w:pPr>
              <w:pStyle w:val="FormTableText"/>
            </w:pPr>
          </w:p>
        </w:tc>
        <w:tc>
          <w:tcPr>
            <w:tcW w:w="8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10" w14:textId="7B96159C" w:rsidR="00072CFA" w:rsidRDefault="00072CFA" w:rsidP="0039695E">
            <w:pPr>
              <w:pStyle w:val="FormTableText"/>
            </w:pPr>
          </w:p>
        </w:tc>
      </w:tr>
      <w:tr w:rsidR="009870C2" w14:paraId="62F02D1A" w14:textId="77777777" w:rsidTr="009870C2">
        <w:trPr>
          <w:cantSplit/>
        </w:trPr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12" w14:textId="69C6D341" w:rsidR="00072CFA" w:rsidRDefault="00072CFA" w:rsidP="0039695E">
            <w:pPr>
              <w:pStyle w:val="FormTableText"/>
            </w:pPr>
          </w:p>
        </w:tc>
        <w:tc>
          <w:tcPr>
            <w:tcW w:w="1621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13" w14:textId="31963047" w:rsidR="00072CFA" w:rsidRDefault="00072CFA" w:rsidP="0039695E">
            <w:pPr>
              <w:pStyle w:val="FormTableText"/>
            </w:pPr>
          </w:p>
        </w:tc>
        <w:sdt>
          <w:sdtPr>
            <w:rPr>
              <w:bCs/>
              <w:sz w:val="24"/>
              <w:szCs w:val="24"/>
            </w:rPr>
            <w:id w:val="-174372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62F02D14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2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02D15" w14:textId="77777777" w:rsidR="00072CFA" w:rsidRDefault="003512D9">
            <w:pPr>
              <w:pStyle w:val="FormTableText"/>
            </w:pPr>
            <w:r>
              <w:t>Verbal</w:t>
            </w:r>
          </w:p>
        </w:tc>
        <w:sdt>
          <w:sdtPr>
            <w:rPr>
              <w:bCs/>
              <w:sz w:val="24"/>
              <w:szCs w:val="24"/>
            </w:rPr>
            <w:id w:val="643635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62F02D16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9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02D17" w14:textId="77777777" w:rsidR="00072CFA" w:rsidRDefault="003512D9">
            <w:pPr>
              <w:pStyle w:val="FormTableText"/>
            </w:pPr>
            <w:r>
              <w:t>Written</w:t>
            </w:r>
          </w:p>
        </w:tc>
        <w:tc>
          <w:tcPr>
            <w:tcW w:w="4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18" w14:textId="7DE703CB" w:rsidR="00072CFA" w:rsidRDefault="00072CFA" w:rsidP="0039695E">
            <w:pPr>
              <w:pStyle w:val="FormTableText"/>
            </w:pPr>
          </w:p>
        </w:tc>
        <w:tc>
          <w:tcPr>
            <w:tcW w:w="8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19" w14:textId="0DA13E7D" w:rsidR="00072CFA" w:rsidRDefault="00072CFA" w:rsidP="0039695E">
            <w:pPr>
              <w:pStyle w:val="FormTableText"/>
            </w:pPr>
          </w:p>
        </w:tc>
      </w:tr>
      <w:tr w:rsidR="009870C2" w14:paraId="62F02D23" w14:textId="77777777" w:rsidTr="009870C2">
        <w:trPr>
          <w:cantSplit/>
        </w:trPr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1B" w14:textId="650307B0" w:rsidR="00AB5BB6" w:rsidRPr="00AB5BB6" w:rsidRDefault="00AB5BB6" w:rsidP="00AB5BB6">
            <w:pPr>
              <w:pStyle w:val="FormTableText"/>
            </w:pPr>
          </w:p>
        </w:tc>
        <w:tc>
          <w:tcPr>
            <w:tcW w:w="1621" w:type="pct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1C" w14:textId="0ED9DE4A" w:rsidR="00072CFA" w:rsidRDefault="00072CFA" w:rsidP="0039695E">
            <w:pPr>
              <w:pStyle w:val="FormTableText"/>
            </w:pPr>
          </w:p>
        </w:tc>
        <w:sdt>
          <w:sdtPr>
            <w:rPr>
              <w:bCs/>
              <w:sz w:val="24"/>
              <w:szCs w:val="24"/>
            </w:rPr>
            <w:id w:val="-2145884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62F02D1D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2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02D1E" w14:textId="77777777" w:rsidR="00072CFA" w:rsidRDefault="003512D9">
            <w:pPr>
              <w:pStyle w:val="FormTableText"/>
            </w:pPr>
            <w:r>
              <w:t>Verbal</w:t>
            </w:r>
          </w:p>
        </w:tc>
        <w:sdt>
          <w:sdtPr>
            <w:rPr>
              <w:bCs/>
              <w:sz w:val="24"/>
              <w:szCs w:val="24"/>
            </w:rPr>
            <w:id w:val="-133022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62F02D1F" w14:textId="77777777" w:rsidR="00072CFA" w:rsidRDefault="003512D9">
                <w:pPr>
                  <w:pStyle w:val="FormTableText"/>
                  <w:spacing w:before="0" w:after="0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9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02D20" w14:textId="77777777" w:rsidR="00072CFA" w:rsidRDefault="003512D9">
            <w:pPr>
              <w:pStyle w:val="FormTableText"/>
            </w:pPr>
            <w:r>
              <w:t>Written</w:t>
            </w:r>
          </w:p>
        </w:tc>
        <w:tc>
          <w:tcPr>
            <w:tcW w:w="4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21" w14:textId="6D838AB4" w:rsidR="00072CFA" w:rsidRDefault="00072CFA" w:rsidP="0039695E">
            <w:pPr>
              <w:pStyle w:val="FormTableText"/>
            </w:pPr>
          </w:p>
        </w:tc>
        <w:tc>
          <w:tcPr>
            <w:tcW w:w="8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22" w14:textId="14A3DDE0" w:rsidR="00072CFA" w:rsidRDefault="00072CFA" w:rsidP="0039695E">
            <w:pPr>
              <w:pStyle w:val="FormTableText"/>
            </w:pPr>
          </w:p>
        </w:tc>
      </w:tr>
      <w:tr w:rsidR="00072CFA" w14:paraId="62F02D25" w14:textId="77777777" w:rsidTr="00F25BF7">
        <w:trPr>
          <w:cantSplit/>
          <w:trHeight w:val="227"/>
        </w:trPr>
        <w:tc>
          <w:tcPr>
            <w:tcW w:w="5000" w:type="pct"/>
            <w:gridSpan w:val="58"/>
            <w:shd w:val="clear" w:color="auto" w:fill="D9D9D9"/>
            <w:vAlign w:val="center"/>
          </w:tcPr>
          <w:p w14:paraId="62F02D24" w14:textId="0E2458B7" w:rsidR="00072CFA" w:rsidRDefault="003512D9" w:rsidP="009870C2">
            <w:pPr>
              <w:pStyle w:val="FormTableText"/>
              <w:keepNext/>
            </w:pPr>
            <w:r>
              <w:rPr>
                <w:b/>
              </w:rPr>
              <w:lastRenderedPageBreak/>
              <w:t>SECTION 5 – DELAYS</w:t>
            </w:r>
            <w:r>
              <w:rPr>
                <w:rStyle w:val="InstructionalText"/>
              </w:rPr>
              <w:t xml:space="preserve"> </w:t>
            </w:r>
            <w:r w:rsidR="00C90F12">
              <w:rPr>
                <w:rStyle w:val="InstructionalText"/>
              </w:rPr>
              <w:t>Reason</w:t>
            </w:r>
            <w:r>
              <w:rPr>
                <w:rStyle w:val="InstructionalText"/>
              </w:rPr>
              <w:t xml:space="preserve"> Codes - (1) Industrial Action, (2) No Access, (3) Plant/Equipment Shortage/ Breakdown, (4) Weather, (5) C</w:t>
            </w:r>
            <w:r w:rsidR="00C90F12">
              <w:rPr>
                <w:rStyle w:val="InstructionalText"/>
              </w:rPr>
              <w:t>ustomer</w:t>
            </w:r>
            <w:r>
              <w:rPr>
                <w:rStyle w:val="InstructionalText"/>
              </w:rPr>
              <w:t>, (6) Material Shortage, (7) Labour Shortage, (8) Rework, (9)</w:t>
            </w:r>
            <w:r w:rsidR="00C90F12">
              <w:rPr>
                <w:rStyle w:val="InstructionalText"/>
              </w:rPr>
              <w:t xml:space="preserve"> </w:t>
            </w:r>
            <w:r>
              <w:rPr>
                <w:rStyle w:val="InstructionalText"/>
              </w:rPr>
              <w:t>Other</w:t>
            </w:r>
          </w:p>
        </w:tc>
      </w:tr>
      <w:tr w:rsidR="009870C2" w14:paraId="62F02D2C" w14:textId="77777777" w:rsidTr="009870C2">
        <w:trPr>
          <w:cantSplit/>
          <w:trHeight w:val="394"/>
        </w:trPr>
        <w:tc>
          <w:tcPr>
            <w:tcW w:w="83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26" w14:textId="1F89FBCA" w:rsidR="00072CFA" w:rsidRDefault="003512D9" w:rsidP="009870C2">
            <w:pPr>
              <w:pStyle w:val="FormTableText"/>
              <w:keepNext/>
            </w:pPr>
            <w:r>
              <w:rPr>
                <w:b/>
              </w:rPr>
              <w:t>WBS/ Work Pack</w:t>
            </w:r>
            <w:r w:rsidR="009870C2">
              <w:rPr>
                <w:b/>
              </w:rPr>
              <w:t>a</w:t>
            </w:r>
            <w:r w:rsidR="009870C2">
              <w:t>ge</w:t>
            </w:r>
            <w:r>
              <w:rPr>
                <w:b/>
              </w:rPr>
              <w:t xml:space="preserve"> No.</w:t>
            </w:r>
          </w:p>
        </w:tc>
        <w:tc>
          <w:tcPr>
            <w:tcW w:w="42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27" w14:textId="3A1D3919" w:rsidR="00072CFA" w:rsidRDefault="003512D9" w:rsidP="009870C2">
            <w:pPr>
              <w:pStyle w:val="FormTableText"/>
              <w:keepNext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38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28" w14:textId="77777777" w:rsidR="00072CFA" w:rsidRDefault="003512D9" w:rsidP="009870C2">
            <w:pPr>
              <w:pStyle w:val="FormTableText"/>
              <w:keepNext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3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29" w14:textId="77777777" w:rsidR="00072CFA" w:rsidRDefault="003512D9" w:rsidP="009870C2">
            <w:pPr>
              <w:pStyle w:val="FormTableText"/>
              <w:keepNext/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55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2A" w14:textId="77777777" w:rsidR="00072CFA" w:rsidRDefault="003512D9" w:rsidP="009870C2">
            <w:pPr>
              <w:pStyle w:val="FormTableText"/>
              <w:keepNext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405" w:type="pct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2B" w14:textId="77777777" w:rsidR="00072CFA" w:rsidRDefault="003512D9" w:rsidP="009870C2">
            <w:pPr>
              <w:pStyle w:val="FormTableText"/>
              <w:keepNext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9870C2" w14:paraId="62F02D33" w14:textId="77777777" w:rsidTr="009870C2">
        <w:trPr>
          <w:cantSplit/>
        </w:trPr>
        <w:tc>
          <w:tcPr>
            <w:tcW w:w="83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2D" w14:textId="23917DC6" w:rsidR="00072CFA" w:rsidRDefault="00072CFA" w:rsidP="009870C2">
            <w:pPr>
              <w:pStyle w:val="FormTableText"/>
              <w:keepNext/>
            </w:pPr>
          </w:p>
        </w:tc>
        <w:tc>
          <w:tcPr>
            <w:tcW w:w="42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2E" w14:textId="4FDB1A6C" w:rsidR="00072CFA" w:rsidRDefault="00072CFA" w:rsidP="009870C2">
            <w:pPr>
              <w:pStyle w:val="FormTableText"/>
              <w:keepNext/>
            </w:pPr>
          </w:p>
        </w:tc>
        <w:tc>
          <w:tcPr>
            <w:tcW w:w="38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2F" w14:textId="70B0F605" w:rsidR="00072CFA" w:rsidRDefault="00072CFA" w:rsidP="009870C2">
            <w:pPr>
              <w:pStyle w:val="FormTableText"/>
              <w:keepNext/>
            </w:pPr>
          </w:p>
        </w:tc>
        <w:tc>
          <w:tcPr>
            <w:tcW w:w="3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0" w14:textId="05B0F4EE" w:rsidR="00072CFA" w:rsidRDefault="00072CFA" w:rsidP="009870C2">
            <w:pPr>
              <w:pStyle w:val="FormTableText"/>
              <w:keepNext/>
            </w:pPr>
          </w:p>
        </w:tc>
        <w:tc>
          <w:tcPr>
            <w:tcW w:w="55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1" w14:textId="4C94DB61" w:rsidR="00072CFA" w:rsidRDefault="00072CFA" w:rsidP="009870C2">
            <w:pPr>
              <w:pStyle w:val="FormTableText"/>
              <w:keepNext/>
            </w:pPr>
          </w:p>
        </w:tc>
        <w:tc>
          <w:tcPr>
            <w:tcW w:w="2405" w:type="pct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2" w14:textId="19DCF44D" w:rsidR="00072CFA" w:rsidRDefault="00072CFA" w:rsidP="009870C2">
            <w:pPr>
              <w:pStyle w:val="FormTableText"/>
              <w:keepNext/>
            </w:pPr>
          </w:p>
        </w:tc>
      </w:tr>
      <w:tr w:rsidR="009870C2" w14:paraId="62F02D3A" w14:textId="77777777" w:rsidTr="009870C2">
        <w:trPr>
          <w:cantSplit/>
        </w:trPr>
        <w:tc>
          <w:tcPr>
            <w:tcW w:w="83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4" w14:textId="3CD46288" w:rsidR="00072CFA" w:rsidRDefault="00072CFA" w:rsidP="009870C2">
            <w:pPr>
              <w:pStyle w:val="FormTableText"/>
              <w:keepNext/>
            </w:pPr>
          </w:p>
        </w:tc>
        <w:tc>
          <w:tcPr>
            <w:tcW w:w="42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5" w14:textId="49B8424D" w:rsidR="00072CFA" w:rsidRDefault="00072CFA" w:rsidP="009870C2">
            <w:pPr>
              <w:pStyle w:val="FormTableText"/>
              <w:keepNext/>
            </w:pPr>
          </w:p>
        </w:tc>
        <w:tc>
          <w:tcPr>
            <w:tcW w:w="38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6" w14:textId="551CB77E" w:rsidR="00072CFA" w:rsidRDefault="00072CFA" w:rsidP="009870C2">
            <w:pPr>
              <w:pStyle w:val="FormTableText"/>
              <w:keepNext/>
            </w:pPr>
          </w:p>
        </w:tc>
        <w:tc>
          <w:tcPr>
            <w:tcW w:w="3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7" w14:textId="7B8FC244" w:rsidR="00072CFA" w:rsidRDefault="00072CFA" w:rsidP="009870C2">
            <w:pPr>
              <w:pStyle w:val="FormTableText"/>
              <w:keepNext/>
            </w:pPr>
          </w:p>
        </w:tc>
        <w:tc>
          <w:tcPr>
            <w:tcW w:w="55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8" w14:textId="5EFF19DB" w:rsidR="00072CFA" w:rsidRDefault="00072CFA" w:rsidP="009870C2">
            <w:pPr>
              <w:pStyle w:val="FormTableText"/>
              <w:keepNext/>
            </w:pPr>
          </w:p>
        </w:tc>
        <w:tc>
          <w:tcPr>
            <w:tcW w:w="2405" w:type="pct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9" w14:textId="1F92D4EC" w:rsidR="00072CFA" w:rsidRDefault="00072CFA" w:rsidP="009870C2">
            <w:pPr>
              <w:pStyle w:val="FormTableText"/>
              <w:keepNext/>
            </w:pPr>
          </w:p>
        </w:tc>
      </w:tr>
      <w:tr w:rsidR="009870C2" w14:paraId="62F02D41" w14:textId="77777777" w:rsidTr="009870C2">
        <w:trPr>
          <w:cantSplit/>
        </w:trPr>
        <w:tc>
          <w:tcPr>
            <w:tcW w:w="83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B" w14:textId="6FF47B5C" w:rsidR="00072CFA" w:rsidRDefault="00072CFA" w:rsidP="009870C2">
            <w:pPr>
              <w:pStyle w:val="FormTableText"/>
              <w:keepNext/>
            </w:pPr>
          </w:p>
        </w:tc>
        <w:tc>
          <w:tcPr>
            <w:tcW w:w="42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C" w14:textId="076605AD" w:rsidR="00072CFA" w:rsidRDefault="00072CFA" w:rsidP="009870C2">
            <w:pPr>
              <w:pStyle w:val="FormTableText"/>
              <w:keepNext/>
            </w:pPr>
          </w:p>
        </w:tc>
        <w:tc>
          <w:tcPr>
            <w:tcW w:w="38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D" w14:textId="7F0895C1" w:rsidR="00072CFA" w:rsidRDefault="00072CFA" w:rsidP="009870C2">
            <w:pPr>
              <w:pStyle w:val="FormTableText"/>
              <w:keepNext/>
            </w:pPr>
          </w:p>
        </w:tc>
        <w:tc>
          <w:tcPr>
            <w:tcW w:w="3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E" w14:textId="51D54D70" w:rsidR="00072CFA" w:rsidRDefault="00072CFA" w:rsidP="009870C2">
            <w:pPr>
              <w:pStyle w:val="FormTableText"/>
              <w:keepNext/>
            </w:pPr>
          </w:p>
        </w:tc>
        <w:tc>
          <w:tcPr>
            <w:tcW w:w="55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3F" w14:textId="1358D44D" w:rsidR="00072CFA" w:rsidRDefault="00072CFA" w:rsidP="009870C2">
            <w:pPr>
              <w:pStyle w:val="FormTableText"/>
              <w:keepNext/>
            </w:pPr>
          </w:p>
        </w:tc>
        <w:tc>
          <w:tcPr>
            <w:tcW w:w="2405" w:type="pct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40" w14:textId="3AD4DE16" w:rsidR="00072CFA" w:rsidRDefault="00072CFA" w:rsidP="009870C2">
            <w:pPr>
              <w:pStyle w:val="FormTableText"/>
              <w:keepNext/>
            </w:pPr>
          </w:p>
        </w:tc>
      </w:tr>
      <w:tr w:rsidR="00072CFA" w14:paraId="62F02D43" w14:textId="77777777" w:rsidTr="00F25BF7">
        <w:trPr>
          <w:cantSplit/>
          <w:trHeight w:val="394"/>
        </w:trPr>
        <w:tc>
          <w:tcPr>
            <w:tcW w:w="5000" w:type="pct"/>
            <w:gridSpan w:val="5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2D42" w14:textId="77777777" w:rsidR="00072CFA" w:rsidRDefault="003512D9" w:rsidP="009870C2">
            <w:pPr>
              <w:pStyle w:val="FormTableText"/>
              <w:keepNext/>
            </w:pPr>
            <w:r>
              <w:rPr>
                <w:b/>
              </w:rPr>
              <w:t>Delay Notification</w:t>
            </w:r>
            <w:r>
              <w:t xml:space="preserve"> </w:t>
            </w:r>
            <w:r>
              <w:rPr>
                <w:rStyle w:val="InstructionalText"/>
              </w:rPr>
              <w:t>(Internal)</w:t>
            </w:r>
          </w:p>
        </w:tc>
      </w:tr>
      <w:tr w:rsidR="009870C2" w14:paraId="62F02D4B" w14:textId="77777777" w:rsidTr="009870C2">
        <w:trPr>
          <w:cantSplit/>
          <w:trHeight w:val="394"/>
        </w:trPr>
        <w:tc>
          <w:tcPr>
            <w:tcW w:w="83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44" w14:textId="77777777" w:rsidR="00072CFA" w:rsidRDefault="003512D9" w:rsidP="009870C2">
            <w:pPr>
              <w:pStyle w:val="FormTableText"/>
              <w:keepNext/>
            </w:pPr>
            <w:r>
              <w:t>Who was notified?</w:t>
            </w:r>
          </w:p>
        </w:tc>
        <w:tc>
          <w:tcPr>
            <w:tcW w:w="1202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45" w14:textId="1E343E69" w:rsidR="00072CFA" w:rsidRDefault="00072CFA" w:rsidP="009870C2">
            <w:pPr>
              <w:pStyle w:val="FormTableText"/>
              <w:keepNext/>
            </w:pPr>
          </w:p>
        </w:tc>
        <w:tc>
          <w:tcPr>
            <w:tcW w:w="48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46" w14:textId="77777777" w:rsidR="00072CFA" w:rsidRDefault="003512D9" w:rsidP="009870C2">
            <w:pPr>
              <w:pStyle w:val="FormTableText"/>
              <w:keepNext/>
            </w:pPr>
            <w:r>
              <w:t>Method:</w:t>
            </w:r>
          </w:p>
        </w:tc>
        <w:tc>
          <w:tcPr>
            <w:tcW w:w="2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F02D47" w14:textId="01E2682D" w:rsidR="00072CFA" w:rsidRDefault="00000000" w:rsidP="009870C2">
            <w:pPr>
              <w:pStyle w:val="FormTableText"/>
              <w:keepNext/>
              <w:spacing w:before="0" w:after="0"/>
              <w:jc w:val="center"/>
            </w:pPr>
            <w:sdt>
              <w:sdtPr>
                <w:rPr>
                  <w:bCs/>
                  <w:sz w:val="24"/>
                  <w:szCs w:val="24"/>
                </w:rPr>
                <w:id w:val="-1650984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12D9"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02D48" w14:textId="77777777" w:rsidR="00072CFA" w:rsidRDefault="003512D9" w:rsidP="009870C2">
            <w:pPr>
              <w:pStyle w:val="FormTableText"/>
              <w:keepNext/>
            </w:pPr>
            <w:r>
              <w:t>Verbal</w:t>
            </w:r>
          </w:p>
        </w:tc>
        <w:sdt>
          <w:sdtPr>
            <w:rPr>
              <w:bCs/>
              <w:sz w:val="24"/>
              <w:szCs w:val="24"/>
            </w:rPr>
            <w:id w:val="-179065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62F02D49" w14:textId="77777777" w:rsidR="00072CFA" w:rsidRDefault="003512D9" w:rsidP="009870C2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78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02D4A" w14:textId="77777777" w:rsidR="00072CFA" w:rsidRDefault="003512D9" w:rsidP="009870C2">
            <w:pPr>
              <w:pStyle w:val="FormTableText"/>
              <w:keepNext/>
            </w:pPr>
            <w:r>
              <w:t>Written (Email/ Formal Notice)</w:t>
            </w:r>
          </w:p>
        </w:tc>
      </w:tr>
      <w:tr w:rsidR="009870C2" w14:paraId="62F02D51" w14:textId="77777777" w:rsidTr="009870C2">
        <w:trPr>
          <w:cantSplit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4C" w14:textId="77777777" w:rsidR="009870C2" w:rsidRDefault="009870C2" w:rsidP="009870C2">
            <w:pPr>
              <w:pStyle w:val="FormTableText"/>
            </w:pPr>
            <w:r>
              <w:t>Time:</w:t>
            </w:r>
          </w:p>
        </w:tc>
        <w:tc>
          <w:tcPr>
            <w:tcW w:w="4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4D" w14:textId="135BB327" w:rsidR="009870C2" w:rsidRDefault="009870C2" w:rsidP="009870C2">
            <w:pPr>
              <w:pStyle w:val="FormTableText"/>
            </w:pPr>
          </w:p>
        </w:tc>
        <w:tc>
          <w:tcPr>
            <w:tcW w:w="41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4E" w14:textId="77777777" w:rsidR="009870C2" w:rsidRDefault="009870C2" w:rsidP="009870C2">
            <w:pPr>
              <w:pStyle w:val="FormTableText"/>
            </w:pPr>
            <w:r>
              <w:t>Date:</w:t>
            </w:r>
          </w:p>
        </w:tc>
        <w:sdt>
          <w:sdtPr>
            <w:id w:val="426783659"/>
            <w:date>
              <w:dateFormat w:val="d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85" w:type="pct"/>
                <w:gridSpan w:val="1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F02D4F" w14:textId="77777777" w:rsidR="009870C2" w:rsidRDefault="009870C2" w:rsidP="009870C2">
                <w:pPr>
                  <w:pStyle w:val="FormTableText"/>
                </w:pPr>
                <w:r>
                  <w:t xml:space="preserve">  </w:t>
                </w:r>
              </w:p>
            </w:tc>
          </w:sdtContent>
        </w:sdt>
        <w:tc>
          <w:tcPr>
            <w:tcW w:w="1242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3E47E" w14:textId="77777777" w:rsidR="009870C2" w:rsidRDefault="009870C2" w:rsidP="009870C2">
            <w:pPr>
              <w:pStyle w:val="FormTableText"/>
            </w:pPr>
            <w:r>
              <w:t>Document Reference No:</w:t>
            </w:r>
          </w:p>
        </w:tc>
        <w:tc>
          <w:tcPr>
            <w:tcW w:w="1725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02D50" w14:textId="1A44022B" w:rsidR="009870C2" w:rsidRDefault="009870C2" w:rsidP="009870C2">
            <w:pPr>
              <w:pStyle w:val="FormTableText"/>
            </w:pPr>
          </w:p>
        </w:tc>
      </w:tr>
      <w:tr w:rsidR="00072CFA" w14:paraId="62F02D53" w14:textId="77777777" w:rsidTr="00F25BF7">
        <w:trPr>
          <w:cantSplit/>
          <w:trHeight w:val="227"/>
        </w:trPr>
        <w:tc>
          <w:tcPr>
            <w:tcW w:w="5000" w:type="pct"/>
            <w:gridSpan w:val="58"/>
            <w:shd w:val="clear" w:color="auto" w:fill="D9D9D9"/>
            <w:vAlign w:val="center"/>
          </w:tcPr>
          <w:p w14:paraId="62F02D52" w14:textId="43A32C01" w:rsidR="00072CFA" w:rsidRDefault="003512D9">
            <w:pPr>
              <w:pStyle w:val="FormTableHeading"/>
            </w:pPr>
            <w:r>
              <w:t xml:space="preserve">SECTION 6 – SITE INSTRUCTIONS, REQUESTS OR DIRECTIVES </w:t>
            </w:r>
            <w:r>
              <w:rPr>
                <w:rStyle w:val="InstructionalText"/>
                <w:b w:val="0"/>
                <w:caps w:val="0"/>
              </w:rPr>
              <w:t xml:space="preserve">Include site instructions to subcontractors and instructions from the </w:t>
            </w:r>
            <w:r w:rsidR="009870C2">
              <w:rPr>
                <w:rStyle w:val="InstructionalText"/>
                <w:b w:val="0"/>
                <w:caps w:val="0"/>
              </w:rPr>
              <w:t>customer</w:t>
            </w:r>
            <w:r>
              <w:rPr>
                <w:rStyle w:val="InstructionalText"/>
                <w:b w:val="0"/>
                <w:caps w:val="0"/>
              </w:rPr>
              <w:t xml:space="preserve"> to </w:t>
            </w:r>
            <w:bookmarkStart w:id="0" w:name="Downer_001"/>
            <w:r>
              <w:rPr>
                <w:rStyle w:val="InstructionalText"/>
                <w:b w:val="0"/>
                <w:caps w:val="0"/>
              </w:rPr>
              <w:t>Downer</w:t>
            </w:r>
            <w:bookmarkEnd w:id="0"/>
            <w:r>
              <w:rPr>
                <w:rStyle w:val="InstructionalText"/>
                <w:b w:val="0"/>
                <w:caps w:val="0"/>
              </w:rPr>
              <w:t xml:space="preserve">. All verbal instructions </w:t>
            </w:r>
            <w:r>
              <w:rPr>
                <w:rStyle w:val="InstructionalText"/>
                <w:b w:val="0"/>
                <w:caps w:val="0"/>
                <w:u w:val="single"/>
              </w:rPr>
              <w:t>must</w:t>
            </w:r>
            <w:r>
              <w:rPr>
                <w:rStyle w:val="InstructionalText"/>
                <w:b w:val="0"/>
                <w:caps w:val="0"/>
              </w:rPr>
              <w:t xml:space="preserve"> be followed up with a formal</w:t>
            </w:r>
            <w:r w:rsidR="009870C2">
              <w:rPr>
                <w:rStyle w:val="InstructionalText"/>
                <w:b w:val="0"/>
                <w:caps w:val="0"/>
              </w:rPr>
              <w:t xml:space="preserve"> Record of Conversation or Site Instruction </w:t>
            </w:r>
            <w:r>
              <w:rPr>
                <w:rStyle w:val="InstructionalText"/>
                <w:b w:val="0"/>
                <w:caps w:val="0"/>
              </w:rPr>
              <w:t>for project record purposes.</w:t>
            </w:r>
          </w:p>
        </w:tc>
      </w:tr>
      <w:tr w:rsidR="00072CFA" w14:paraId="62F02D59" w14:textId="77777777" w:rsidTr="009870C2">
        <w:trPr>
          <w:cantSplit/>
          <w:trHeight w:val="654"/>
        </w:trPr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54" w14:textId="1F56D0FF" w:rsidR="00072CFA" w:rsidRDefault="003512D9" w:rsidP="009870C2">
            <w:pPr>
              <w:pStyle w:val="FormTableText"/>
            </w:pPr>
            <w:r>
              <w:rPr>
                <w:b/>
              </w:rPr>
              <w:t>Area/ WBS/ Work Pack</w:t>
            </w:r>
            <w:r w:rsidR="009870C2">
              <w:rPr>
                <w:b/>
              </w:rPr>
              <w:t>a</w:t>
            </w:r>
            <w:r w:rsidR="009870C2">
              <w:t>ge</w:t>
            </w:r>
            <w:r>
              <w:rPr>
                <w:b/>
              </w:rPr>
              <w:t xml:space="preserve"> No.</w:t>
            </w:r>
          </w:p>
        </w:tc>
        <w:tc>
          <w:tcPr>
            <w:tcW w:w="62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55" w14:textId="77777777" w:rsidR="00072CFA" w:rsidRDefault="003512D9" w:rsidP="009870C2">
            <w:pPr>
              <w:pStyle w:val="FormTableText"/>
              <w:rPr>
                <w:b/>
              </w:rPr>
            </w:pPr>
            <w:r>
              <w:rPr>
                <w:b/>
              </w:rPr>
              <w:t xml:space="preserve">Instruction No. </w:t>
            </w:r>
            <w:r>
              <w:rPr>
                <w:rStyle w:val="InstructionalText"/>
              </w:rPr>
              <w:t>(or N/A)</w:t>
            </w:r>
          </w:p>
        </w:tc>
        <w:tc>
          <w:tcPr>
            <w:tcW w:w="65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56" w14:textId="77777777" w:rsidR="00072CFA" w:rsidRDefault="003512D9" w:rsidP="009870C2">
            <w:pPr>
              <w:pStyle w:val="FormTableText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71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57" w14:textId="77777777" w:rsidR="00072CFA" w:rsidRDefault="003512D9" w:rsidP="009870C2">
            <w:pPr>
              <w:pStyle w:val="FormTableText"/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348" w:type="pct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58" w14:textId="77777777" w:rsidR="00072CFA" w:rsidRDefault="003512D9" w:rsidP="009870C2">
            <w:pPr>
              <w:pStyle w:val="FormTableTex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2CFA" w14:paraId="62F02D5F" w14:textId="77777777" w:rsidTr="009870C2">
        <w:trPr>
          <w:cantSplit/>
        </w:trPr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5A" w14:textId="546A8125" w:rsidR="00072CFA" w:rsidRDefault="00072CFA" w:rsidP="009870C2">
            <w:pPr>
              <w:pStyle w:val="FormTableText"/>
            </w:pPr>
          </w:p>
        </w:tc>
        <w:tc>
          <w:tcPr>
            <w:tcW w:w="62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5B" w14:textId="5E49E888" w:rsidR="00072CFA" w:rsidRDefault="00072CFA" w:rsidP="009870C2">
            <w:pPr>
              <w:pStyle w:val="FormTableText"/>
            </w:pPr>
          </w:p>
        </w:tc>
        <w:tc>
          <w:tcPr>
            <w:tcW w:w="65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5C" w14:textId="7BF41801" w:rsidR="00072CFA" w:rsidRDefault="00072CFA" w:rsidP="009870C2">
            <w:pPr>
              <w:pStyle w:val="FormTableText"/>
            </w:pPr>
          </w:p>
        </w:tc>
        <w:tc>
          <w:tcPr>
            <w:tcW w:w="71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5D" w14:textId="306A6010" w:rsidR="00072CFA" w:rsidRDefault="00072CFA" w:rsidP="009870C2">
            <w:pPr>
              <w:pStyle w:val="FormTableText"/>
            </w:pPr>
          </w:p>
        </w:tc>
        <w:tc>
          <w:tcPr>
            <w:tcW w:w="2348" w:type="pct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5E" w14:textId="75754F26" w:rsidR="00072CFA" w:rsidRDefault="00072CFA" w:rsidP="009870C2">
            <w:pPr>
              <w:pStyle w:val="FormTableText"/>
            </w:pPr>
          </w:p>
        </w:tc>
      </w:tr>
      <w:tr w:rsidR="00072CFA" w14:paraId="62F02D65" w14:textId="77777777" w:rsidTr="009870C2">
        <w:trPr>
          <w:cantSplit/>
        </w:trPr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60" w14:textId="04FC6907" w:rsidR="00072CFA" w:rsidRDefault="00072CFA" w:rsidP="009870C2">
            <w:pPr>
              <w:pStyle w:val="FormTableText"/>
            </w:pPr>
          </w:p>
        </w:tc>
        <w:tc>
          <w:tcPr>
            <w:tcW w:w="62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61" w14:textId="1BE03FCD" w:rsidR="00072CFA" w:rsidRDefault="00072CFA" w:rsidP="009870C2">
            <w:pPr>
              <w:pStyle w:val="FormTableText"/>
            </w:pPr>
          </w:p>
        </w:tc>
        <w:tc>
          <w:tcPr>
            <w:tcW w:w="65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62" w14:textId="775F3E26" w:rsidR="00072CFA" w:rsidRDefault="00072CFA" w:rsidP="009870C2">
            <w:pPr>
              <w:pStyle w:val="FormTableText"/>
            </w:pPr>
          </w:p>
        </w:tc>
        <w:tc>
          <w:tcPr>
            <w:tcW w:w="71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63" w14:textId="57A88766" w:rsidR="00072CFA" w:rsidRDefault="00072CFA" w:rsidP="009870C2">
            <w:pPr>
              <w:pStyle w:val="FormTableText"/>
            </w:pPr>
          </w:p>
        </w:tc>
        <w:tc>
          <w:tcPr>
            <w:tcW w:w="2348" w:type="pct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64" w14:textId="14E95D2F" w:rsidR="00072CFA" w:rsidRDefault="00072CFA" w:rsidP="009870C2">
            <w:pPr>
              <w:pStyle w:val="FormTableText"/>
            </w:pPr>
          </w:p>
        </w:tc>
      </w:tr>
      <w:tr w:rsidR="00072CFA" w14:paraId="62F02D6B" w14:textId="77777777" w:rsidTr="009870C2">
        <w:trPr>
          <w:cantSplit/>
        </w:trPr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66" w14:textId="0C18737D" w:rsidR="00072CFA" w:rsidRDefault="00072CFA" w:rsidP="009870C2">
            <w:pPr>
              <w:pStyle w:val="FormTableText"/>
            </w:pPr>
          </w:p>
        </w:tc>
        <w:tc>
          <w:tcPr>
            <w:tcW w:w="62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67" w14:textId="58994C7E" w:rsidR="00072CFA" w:rsidRDefault="00072CFA" w:rsidP="009870C2">
            <w:pPr>
              <w:pStyle w:val="FormTableText"/>
            </w:pPr>
          </w:p>
        </w:tc>
        <w:tc>
          <w:tcPr>
            <w:tcW w:w="65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68" w14:textId="7ECEA4E8" w:rsidR="00072CFA" w:rsidRDefault="00072CFA" w:rsidP="009870C2">
            <w:pPr>
              <w:pStyle w:val="FormTableText"/>
            </w:pPr>
          </w:p>
        </w:tc>
        <w:tc>
          <w:tcPr>
            <w:tcW w:w="71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69" w14:textId="143CE29F" w:rsidR="00072CFA" w:rsidRDefault="00072CFA" w:rsidP="009870C2">
            <w:pPr>
              <w:pStyle w:val="FormTableText"/>
            </w:pPr>
          </w:p>
        </w:tc>
        <w:tc>
          <w:tcPr>
            <w:tcW w:w="2348" w:type="pct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6A" w14:textId="6255E4F1" w:rsidR="00072CFA" w:rsidRDefault="00072CFA" w:rsidP="009870C2">
            <w:pPr>
              <w:pStyle w:val="FormTableText"/>
            </w:pPr>
          </w:p>
        </w:tc>
      </w:tr>
      <w:tr w:rsidR="00072CFA" w14:paraId="62F02D6D" w14:textId="77777777" w:rsidTr="00F25BF7">
        <w:trPr>
          <w:cantSplit/>
          <w:trHeight w:val="227"/>
        </w:trPr>
        <w:tc>
          <w:tcPr>
            <w:tcW w:w="5000" w:type="pct"/>
            <w:gridSpan w:val="58"/>
            <w:shd w:val="clear" w:color="auto" w:fill="D9D9D9"/>
            <w:vAlign w:val="center"/>
          </w:tcPr>
          <w:p w14:paraId="62F02D6C" w14:textId="77777777" w:rsidR="00072CFA" w:rsidRDefault="003512D9">
            <w:pPr>
              <w:pStyle w:val="FormTableHeading"/>
            </w:pPr>
            <w:r>
              <w:t xml:space="preserve">SECTION 7 – WORK CREW ABSENTEES </w:t>
            </w:r>
          </w:p>
        </w:tc>
      </w:tr>
      <w:tr w:rsidR="00072CFA" w14:paraId="62F02D6F" w14:textId="77777777" w:rsidTr="00F25BF7">
        <w:trPr>
          <w:cantSplit/>
          <w:trHeight w:val="394"/>
        </w:trPr>
        <w:tc>
          <w:tcPr>
            <w:tcW w:w="5000" w:type="pct"/>
            <w:gridSpan w:val="5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2D6E" w14:textId="77777777" w:rsidR="00072CFA" w:rsidRDefault="003512D9">
            <w:pPr>
              <w:pStyle w:val="FormTableText"/>
              <w:rPr>
                <w:b/>
              </w:rPr>
            </w:pPr>
            <w:r>
              <w:rPr>
                <w:b/>
              </w:rPr>
              <w:t>Names:</w:t>
            </w:r>
            <w:r>
              <w:t xml:space="preserve"> </w:t>
            </w:r>
            <w:sdt>
              <w:sdtPr>
                <w:id w:val="-2085285519"/>
                <w:text/>
              </w:sdtPr>
              <w:sdtContent>
                <w:r>
                  <w:t xml:space="preserve">  </w:t>
                </w:r>
              </w:sdtContent>
            </w:sdt>
          </w:p>
        </w:tc>
      </w:tr>
      <w:tr w:rsidR="00072CFA" w14:paraId="62F02D71" w14:textId="77777777" w:rsidTr="00F25BF7">
        <w:trPr>
          <w:cantSplit/>
          <w:trHeight w:val="227"/>
        </w:trPr>
        <w:tc>
          <w:tcPr>
            <w:tcW w:w="5000" w:type="pct"/>
            <w:gridSpan w:val="58"/>
            <w:shd w:val="clear" w:color="auto" w:fill="D9D9D9"/>
            <w:vAlign w:val="center"/>
          </w:tcPr>
          <w:p w14:paraId="62F02D70" w14:textId="77777777" w:rsidR="00072CFA" w:rsidRDefault="003512D9">
            <w:pPr>
              <w:pStyle w:val="FormTableHeading"/>
            </w:pPr>
            <w:r>
              <w:t xml:space="preserve">SECTION 8 – SUBCONTRACTORS </w:t>
            </w:r>
            <w:r>
              <w:rPr>
                <w:rStyle w:val="InstructionalText"/>
                <w:b w:val="0"/>
                <w:caps w:val="0"/>
              </w:rPr>
              <w:t>Note all subcontractors working on site for the day</w:t>
            </w:r>
          </w:p>
        </w:tc>
      </w:tr>
      <w:tr w:rsidR="00072CFA" w14:paraId="62F02D76" w14:textId="77777777" w:rsidTr="009870C2">
        <w:trPr>
          <w:cantSplit/>
          <w:trHeight w:val="225"/>
        </w:trPr>
        <w:tc>
          <w:tcPr>
            <w:tcW w:w="1143" w:type="pct"/>
            <w:gridSpan w:val="8"/>
          </w:tcPr>
          <w:p w14:paraId="62F02D72" w14:textId="77777777" w:rsidR="00072CFA" w:rsidRDefault="003512D9" w:rsidP="009870C2">
            <w:pPr>
              <w:pStyle w:val="FormTableText"/>
              <w:rPr>
                <w:b/>
              </w:rPr>
            </w:pPr>
            <w:r>
              <w:rPr>
                <w:b/>
              </w:rPr>
              <w:t>Subcontractor(s) Used</w:t>
            </w:r>
          </w:p>
        </w:tc>
        <w:tc>
          <w:tcPr>
            <w:tcW w:w="2422" w:type="pct"/>
            <w:gridSpan w:val="37"/>
          </w:tcPr>
          <w:p w14:paraId="62F02D73" w14:textId="2CF7F144" w:rsidR="00072CFA" w:rsidRDefault="003512D9" w:rsidP="009870C2">
            <w:pPr>
              <w:pStyle w:val="FormTableText"/>
              <w:rPr>
                <w:b/>
              </w:rPr>
            </w:pPr>
            <w:r>
              <w:rPr>
                <w:b/>
              </w:rPr>
              <w:t>Details/</w:t>
            </w:r>
            <w:r w:rsidR="009870C2">
              <w:rPr>
                <w:b/>
              </w:rPr>
              <w:t xml:space="preserve"> </w:t>
            </w:r>
            <w:r>
              <w:rPr>
                <w:b/>
              </w:rPr>
              <w:t>Work/</w:t>
            </w:r>
            <w:r w:rsidR="009870C2">
              <w:rPr>
                <w:b/>
              </w:rPr>
              <w:t xml:space="preserve"> </w:t>
            </w:r>
            <w:r>
              <w:rPr>
                <w:b/>
              </w:rPr>
              <w:t>Location</w:t>
            </w:r>
          </w:p>
        </w:tc>
        <w:tc>
          <w:tcPr>
            <w:tcW w:w="713" w:type="pct"/>
            <w:gridSpan w:val="9"/>
          </w:tcPr>
          <w:p w14:paraId="62F02D74" w14:textId="77777777" w:rsidR="00072CFA" w:rsidRDefault="003512D9" w:rsidP="009870C2">
            <w:pPr>
              <w:pStyle w:val="FormTableText"/>
              <w:rPr>
                <w:b/>
              </w:rPr>
            </w:pPr>
            <w:r>
              <w:rPr>
                <w:b/>
              </w:rPr>
              <w:t>No. People</w:t>
            </w:r>
          </w:p>
        </w:tc>
        <w:tc>
          <w:tcPr>
            <w:tcW w:w="722" w:type="pct"/>
            <w:gridSpan w:val="4"/>
          </w:tcPr>
          <w:p w14:paraId="62F02D75" w14:textId="77777777" w:rsidR="00072CFA" w:rsidRDefault="003512D9" w:rsidP="009870C2">
            <w:pPr>
              <w:pStyle w:val="FormTableText"/>
              <w:rPr>
                <w:b/>
              </w:rPr>
            </w:pPr>
            <w:r>
              <w:rPr>
                <w:b/>
              </w:rPr>
              <w:t>Total Hours</w:t>
            </w:r>
          </w:p>
        </w:tc>
      </w:tr>
      <w:tr w:rsidR="00072CFA" w14:paraId="62F02D7B" w14:textId="77777777" w:rsidTr="009870C2">
        <w:trPr>
          <w:cantSplit/>
        </w:trPr>
        <w:tc>
          <w:tcPr>
            <w:tcW w:w="114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77" w14:textId="50D1A6D1" w:rsidR="00072CFA" w:rsidRDefault="00072CFA" w:rsidP="009870C2">
            <w:pPr>
              <w:pStyle w:val="FormTableText"/>
            </w:pPr>
          </w:p>
        </w:tc>
        <w:tc>
          <w:tcPr>
            <w:tcW w:w="2422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F02D78" w14:textId="15A0B1CC" w:rsidR="00072CFA" w:rsidRDefault="00072CFA" w:rsidP="009870C2">
            <w:pPr>
              <w:pStyle w:val="FormTableText"/>
            </w:pPr>
          </w:p>
        </w:tc>
        <w:tc>
          <w:tcPr>
            <w:tcW w:w="713" w:type="pct"/>
            <w:gridSpan w:val="9"/>
          </w:tcPr>
          <w:p w14:paraId="62F02D79" w14:textId="69770250" w:rsidR="00072CFA" w:rsidRDefault="00072CFA" w:rsidP="009870C2">
            <w:pPr>
              <w:pStyle w:val="FormTableText"/>
            </w:pPr>
          </w:p>
        </w:tc>
        <w:tc>
          <w:tcPr>
            <w:tcW w:w="722" w:type="pct"/>
            <w:gridSpan w:val="4"/>
          </w:tcPr>
          <w:p w14:paraId="62F02D7A" w14:textId="43A9F05D" w:rsidR="00072CFA" w:rsidRDefault="00072CFA" w:rsidP="009870C2">
            <w:pPr>
              <w:pStyle w:val="FormTableText"/>
            </w:pPr>
          </w:p>
        </w:tc>
      </w:tr>
      <w:tr w:rsidR="00072CFA" w14:paraId="62F02D80" w14:textId="77777777" w:rsidTr="009870C2">
        <w:trPr>
          <w:cantSplit/>
        </w:trPr>
        <w:tc>
          <w:tcPr>
            <w:tcW w:w="114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7C" w14:textId="18CA7ACA" w:rsidR="00072CFA" w:rsidRDefault="00072CFA" w:rsidP="009870C2">
            <w:pPr>
              <w:pStyle w:val="FormTableText"/>
            </w:pPr>
          </w:p>
        </w:tc>
        <w:tc>
          <w:tcPr>
            <w:tcW w:w="2422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F02D7D" w14:textId="78E8DF46" w:rsidR="00072CFA" w:rsidRDefault="00072CFA" w:rsidP="009870C2">
            <w:pPr>
              <w:pStyle w:val="FormTableText"/>
            </w:pPr>
          </w:p>
        </w:tc>
        <w:tc>
          <w:tcPr>
            <w:tcW w:w="713" w:type="pct"/>
            <w:gridSpan w:val="9"/>
          </w:tcPr>
          <w:p w14:paraId="62F02D7E" w14:textId="1DC71121" w:rsidR="00072CFA" w:rsidRDefault="00072CFA" w:rsidP="009870C2">
            <w:pPr>
              <w:pStyle w:val="FormTableText"/>
            </w:pPr>
          </w:p>
        </w:tc>
        <w:tc>
          <w:tcPr>
            <w:tcW w:w="722" w:type="pct"/>
            <w:gridSpan w:val="4"/>
          </w:tcPr>
          <w:p w14:paraId="62F02D7F" w14:textId="15F97340" w:rsidR="00072CFA" w:rsidRDefault="00072CFA" w:rsidP="009870C2">
            <w:pPr>
              <w:pStyle w:val="FormTableText"/>
            </w:pPr>
          </w:p>
        </w:tc>
      </w:tr>
      <w:tr w:rsidR="00072CFA" w14:paraId="62F02D85" w14:textId="77777777" w:rsidTr="009870C2">
        <w:trPr>
          <w:cantSplit/>
        </w:trPr>
        <w:tc>
          <w:tcPr>
            <w:tcW w:w="114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81" w14:textId="6AF33260" w:rsidR="00072CFA" w:rsidRDefault="00072CFA" w:rsidP="009870C2">
            <w:pPr>
              <w:pStyle w:val="FormTableText"/>
            </w:pPr>
          </w:p>
        </w:tc>
        <w:tc>
          <w:tcPr>
            <w:tcW w:w="2422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F02D82" w14:textId="112C48D8" w:rsidR="00072CFA" w:rsidRDefault="00072CFA" w:rsidP="009870C2">
            <w:pPr>
              <w:pStyle w:val="FormTableText"/>
            </w:pPr>
          </w:p>
        </w:tc>
        <w:tc>
          <w:tcPr>
            <w:tcW w:w="713" w:type="pct"/>
            <w:gridSpan w:val="9"/>
          </w:tcPr>
          <w:p w14:paraId="62F02D83" w14:textId="5737C278" w:rsidR="00072CFA" w:rsidRDefault="00072CFA" w:rsidP="009870C2">
            <w:pPr>
              <w:pStyle w:val="FormTableText"/>
            </w:pPr>
          </w:p>
        </w:tc>
        <w:tc>
          <w:tcPr>
            <w:tcW w:w="722" w:type="pct"/>
            <w:gridSpan w:val="4"/>
          </w:tcPr>
          <w:p w14:paraId="62F02D84" w14:textId="2AD562B0" w:rsidR="00072CFA" w:rsidRDefault="00072CFA" w:rsidP="009870C2">
            <w:pPr>
              <w:pStyle w:val="FormTableText"/>
            </w:pPr>
          </w:p>
        </w:tc>
      </w:tr>
      <w:tr w:rsidR="00072CFA" w14:paraId="62F02D8A" w14:textId="77777777" w:rsidTr="009870C2">
        <w:trPr>
          <w:cantSplit/>
        </w:trPr>
        <w:tc>
          <w:tcPr>
            <w:tcW w:w="114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86" w14:textId="05486CE5" w:rsidR="00072CFA" w:rsidRDefault="00072CFA" w:rsidP="009870C2">
            <w:pPr>
              <w:pStyle w:val="FormTableText"/>
            </w:pPr>
          </w:p>
        </w:tc>
        <w:tc>
          <w:tcPr>
            <w:tcW w:w="2422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F02D87" w14:textId="3F8FA8B8" w:rsidR="00072CFA" w:rsidRDefault="00072CFA" w:rsidP="009870C2">
            <w:pPr>
              <w:pStyle w:val="FormTableText"/>
            </w:pPr>
          </w:p>
        </w:tc>
        <w:tc>
          <w:tcPr>
            <w:tcW w:w="713" w:type="pct"/>
            <w:gridSpan w:val="9"/>
          </w:tcPr>
          <w:p w14:paraId="62F02D88" w14:textId="545AEF00" w:rsidR="00072CFA" w:rsidRDefault="00072CFA" w:rsidP="009870C2">
            <w:pPr>
              <w:pStyle w:val="FormTableText"/>
            </w:pPr>
          </w:p>
        </w:tc>
        <w:tc>
          <w:tcPr>
            <w:tcW w:w="722" w:type="pct"/>
            <w:gridSpan w:val="4"/>
          </w:tcPr>
          <w:p w14:paraId="62F02D89" w14:textId="0EE077A7" w:rsidR="00072CFA" w:rsidRDefault="00072CFA" w:rsidP="009870C2">
            <w:pPr>
              <w:pStyle w:val="FormTableText"/>
            </w:pPr>
          </w:p>
        </w:tc>
      </w:tr>
      <w:tr w:rsidR="00072CFA" w14:paraId="62F02D8F" w14:textId="77777777" w:rsidTr="009870C2">
        <w:trPr>
          <w:cantSplit/>
        </w:trPr>
        <w:tc>
          <w:tcPr>
            <w:tcW w:w="114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8B" w14:textId="3B767C32" w:rsidR="00072CFA" w:rsidRDefault="00072CFA" w:rsidP="009870C2">
            <w:pPr>
              <w:pStyle w:val="FormTableText"/>
            </w:pPr>
          </w:p>
        </w:tc>
        <w:tc>
          <w:tcPr>
            <w:tcW w:w="2422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F02D8C" w14:textId="14FCA5EF" w:rsidR="00072CFA" w:rsidRDefault="00072CFA" w:rsidP="009870C2">
            <w:pPr>
              <w:pStyle w:val="FormTableText"/>
            </w:pPr>
          </w:p>
        </w:tc>
        <w:tc>
          <w:tcPr>
            <w:tcW w:w="713" w:type="pct"/>
            <w:gridSpan w:val="9"/>
          </w:tcPr>
          <w:p w14:paraId="62F02D8D" w14:textId="26D358A6" w:rsidR="00072CFA" w:rsidRDefault="00072CFA" w:rsidP="009870C2">
            <w:pPr>
              <w:pStyle w:val="FormTableText"/>
            </w:pPr>
          </w:p>
        </w:tc>
        <w:tc>
          <w:tcPr>
            <w:tcW w:w="722" w:type="pct"/>
            <w:gridSpan w:val="4"/>
          </w:tcPr>
          <w:p w14:paraId="62F02D8E" w14:textId="46863CB2" w:rsidR="00072CFA" w:rsidRDefault="00072CFA" w:rsidP="009870C2">
            <w:pPr>
              <w:pStyle w:val="FormTableText"/>
            </w:pPr>
          </w:p>
        </w:tc>
      </w:tr>
      <w:tr w:rsidR="00072CFA" w14:paraId="62F02D94" w14:textId="77777777" w:rsidTr="009870C2">
        <w:trPr>
          <w:cantSplit/>
        </w:trPr>
        <w:tc>
          <w:tcPr>
            <w:tcW w:w="114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90" w14:textId="3F297382" w:rsidR="00072CFA" w:rsidRDefault="00072CFA" w:rsidP="009870C2">
            <w:pPr>
              <w:pStyle w:val="FormTableText"/>
            </w:pPr>
          </w:p>
        </w:tc>
        <w:tc>
          <w:tcPr>
            <w:tcW w:w="2422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F02D91" w14:textId="050580C3" w:rsidR="00072CFA" w:rsidRDefault="00072CFA" w:rsidP="009870C2">
            <w:pPr>
              <w:pStyle w:val="FormTableText"/>
            </w:pPr>
          </w:p>
        </w:tc>
        <w:tc>
          <w:tcPr>
            <w:tcW w:w="713" w:type="pct"/>
            <w:gridSpan w:val="9"/>
            <w:tcBorders>
              <w:bottom w:val="single" w:sz="4" w:space="0" w:color="auto"/>
            </w:tcBorders>
          </w:tcPr>
          <w:p w14:paraId="62F02D92" w14:textId="21318D46" w:rsidR="00072CFA" w:rsidRDefault="00072CFA" w:rsidP="009870C2">
            <w:pPr>
              <w:pStyle w:val="FormTableText"/>
            </w:pPr>
          </w:p>
        </w:tc>
        <w:tc>
          <w:tcPr>
            <w:tcW w:w="722" w:type="pct"/>
            <w:gridSpan w:val="4"/>
            <w:tcBorders>
              <w:bottom w:val="single" w:sz="4" w:space="0" w:color="auto"/>
            </w:tcBorders>
          </w:tcPr>
          <w:p w14:paraId="62F02D93" w14:textId="4B8750BF" w:rsidR="00072CFA" w:rsidRDefault="00072CFA" w:rsidP="009870C2">
            <w:pPr>
              <w:pStyle w:val="FormTableText"/>
            </w:pPr>
          </w:p>
        </w:tc>
      </w:tr>
      <w:tr w:rsidR="00072CFA" w14:paraId="62F02D96" w14:textId="77777777" w:rsidTr="00F25BF7">
        <w:trPr>
          <w:cantSplit/>
          <w:trHeight w:val="227"/>
        </w:trPr>
        <w:tc>
          <w:tcPr>
            <w:tcW w:w="5000" w:type="pct"/>
            <w:gridSpan w:val="58"/>
            <w:shd w:val="clear" w:color="auto" w:fill="D9D9D9"/>
            <w:vAlign w:val="center"/>
          </w:tcPr>
          <w:p w14:paraId="62F02D95" w14:textId="77777777" w:rsidR="00072CFA" w:rsidRDefault="003512D9">
            <w:pPr>
              <w:pStyle w:val="FormTableHeading"/>
            </w:pPr>
            <w:r>
              <w:t xml:space="preserve">SECTION 9 – ZERO HARM INCIDENTS OR ISSUES </w:t>
            </w:r>
            <w:r>
              <w:rPr>
                <w:rStyle w:val="InstructionalText"/>
                <w:b w:val="0"/>
                <w:caps w:val="0"/>
              </w:rPr>
              <w:t>Briefly detail any incidents for the day.</w:t>
            </w:r>
          </w:p>
        </w:tc>
      </w:tr>
      <w:tr w:rsidR="00072CFA" w14:paraId="62F02D9A" w14:textId="77777777" w:rsidTr="009870C2">
        <w:trPr>
          <w:cantSplit/>
        </w:trPr>
        <w:tc>
          <w:tcPr>
            <w:tcW w:w="2515" w:type="pct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97" w14:textId="77777777" w:rsidR="00072CFA" w:rsidRDefault="003512D9" w:rsidP="009870C2">
            <w:pPr>
              <w:pStyle w:val="FormTableTex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76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98" w14:textId="77777777" w:rsidR="00072CFA" w:rsidRDefault="003512D9" w:rsidP="009870C2">
            <w:pPr>
              <w:pStyle w:val="FormTableText"/>
              <w:rPr>
                <w:b/>
              </w:rPr>
            </w:pPr>
            <w:r>
              <w:rPr>
                <w:b/>
              </w:rPr>
              <w:t>Who was notified?</w:t>
            </w:r>
          </w:p>
        </w:tc>
        <w:tc>
          <w:tcPr>
            <w:tcW w:w="90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99" w14:textId="77777777" w:rsidR="00072CFA" w:rsidRDefault="003512D9" w:rsidP="009870C2">
            <w:pPr>
              <w:pStyle w:val="FormTableText"/>
              <w:rPr>
                <w:b/>
              </w:rPr>
            </w:pPr>
            <w:r>
              <w:rPr>
                <w:b/>
              </w:rPr>
              <w:t>Time Notified?</w:t>
            </w:r>
          </w:p>
        </w:tc>
      </w:tr>
      <w:tr w:rsidR="00072CFA" w14:paraId="62F02D9E" w14:textId="77777777" w:rsidTr="009870C2">
        <w:trPr>
          <w:cantSplit/>
        </w:trPr>
        <w:tc>
          <w:tcPr>
            <w:tcW w:w="2515" w:type="pct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9B" w14:textId="0F345406" w:rsidR="00072CFA" w:rsidRDefault="00072CFA" w:rsidP="009870C2">
            <w:pPr>
              <w:pStyle w:val="FormTableText"/>
            </w:pPr>
          </w:p>
        </w:tc>
        <w:tc>
          <w:tcPr>
            <w:tcW w:w="1576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9C" w14:textId="37569239" w:rsidR="00072CFA" w:rsidRDefault="00072CFA" w:rsidP="009870C2">
            <w:pPr>
              <w:pStyle w:val="FormTableText"/>
            </w:pPr>
          </w:p>
        </w:tc>
        <w:tc>
          <w:tcPr>
            <w:tcW w:w="90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9D" w14:textId="63B87B14" w:rsidR="00072CFA" w:rsidRDefault="00072CFA" w:rsidP="009870C2">
            <w:pPr>
              <w:pStyle w:val="FormTableText"/>
            </w:pPr>
          </w:p>
        </w:tc>
      </w:tr>
      <w:tr w:rsidR="00072CFA" w14:paraId="62F02DA2" w14:textId="77777777" w:rsidTr="009870C2">
        <w:trPr>
          <w:cantSplit/>
        </w:trPr>
        <w:tc>
          <w:tcPr>
            <w:tcW w:w="2515" w:type="pct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9F" w14:textId="366DDC8E" w:rsidR="00072CFA" w:rsidRDefault="00072CFA" w:rsidP="009870C2">
            <w:pPr>
              <w:pStyle w:val="FormTableText"/>
            </w:pPr>
          </w:p>
        </w:tc>
        <w:tc>
          <w:tcPr>
            <w:tcW w:w="1576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A0" w14:textId="34B24781" w:rsidR="00072CFA" w:rsidRDefault="00072CFA" w:rsidP="009870C2">
            <w:pPr>
              <w:pStyle w:val="FormTableText"/>
            </w:pPr>
          </w:p>
        </w:tc>
        <w:tc>
          <w:tcPr>
            <w:tcW w:w="90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A1" w14:textId="65883050" w:rsidR="00072CFA" w:rsidRDefault="00072CFA" w:rsidP="009870C2">
            <w:pPr>
              <w:pStyle w:val="FormTableText"/>
            </w:pPr>
          </w:p>
        </w:tc>
      </w:tr>
    </w:tbl>
    <w:p w14:paraId="6CDED3FE" w14:textId="2A2100EF" w:rsidR="009870C2" w:rsidRPr="009870C2" w:rsidRDefault="009870C2" w:rsidP="009870C2">
      <w:pPr>
        <w:spacing w:before="0" w:after="0"/>
        <w:rPr>
          <w:sz w:val="2"/>
          <w:szCs w:val="2"/>
        </w:rPr>
      </w:pPr>
      <w:r>
        <w:rPr>
          <w:sz w:val="2"/>
          <w:szCs w:val="2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8"/>
        <w:gridCol w:w="3304"/>
        <w:gridCol w:w="1037"/>
        <w:gridCol w:w="3352"/>
      </w:tblGrid>
      <w:tr w:rsidR="00072CFA" w14:paraId="62F02DA4" w14:textId="77777777" w:rsidTr="00F25BF7">
        <w:trPr>
          <w:cantSplit/>
          <w:trHeight w:val="227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2F02DA3" w14:textId="77777777" w:rsidR="00072CFA" w:rsidRDefault="003512D9">
            <w:pPr>
              <w:pStyle w:val="FormTableHeading"/>
            </w:pPr>
            <w:r>
              <w:t>SECTION 10 – COMPLETION RECORD</w:t>
            </w:r>
          </w:p>
        </w:tc>
      </w:tr>
      <w:tr w:rsidR="009870C2" w14:paraId="62F02DA9" w14:textId="77777777" w:rsidTr="009870C2">
        <w:trPr>
          <w:cantSplit/>
          <w:trHeight w:val="454"/>
        </w:trPr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A5" w14:textId="77777777" w:rsidR="00072CFA" w:rsidRDefault="003512D9" w:rsidP="009870C2">
            <w:pPr>
              <w:pStyle w:val="FormTableText"/>
            </w:pPr>
            <w:r>
              <w:t xml:space="preserve">Completed By: </w:t>
            </w:r>
            <w:r>
              <w:rPr>
                <w:rStyle w:val="InstructionalText"/>
              </w:rPr>
              <w:t>(Name)</w:t>
            </w: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A6" w14:textId="3E4D88A6" w:rsidR="00072CFA" w:rsidRDefault="00072CFA" w:rsidP="009870C2">
            <w:pPr>
              <w:pStyle w:val="FormTableText"/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A7" w14:textId="77777777" w:rsidR="00072CFA" w:rsidRDefault="003512D9" w:rsidP="009870C2">
            <w:pPr>
              <w:pStyle w:val="FormTableText"/>
            </w:pPr>
            <w:r>
              <w:t>Signature: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A8" w14:textId="77777777" w:rsidR="00072CFA" w:rsidRDefault="00072CFA" w:rsidP="009870C2">
            <w:pPr>
              <w:pStyle w:val="FormTableText"/>
            </w:pPr>
          </w:p>
        </w:tc>
      </w:tr>
      <w:tr w:rsidR="009870C2" w14:paraId="62F02DAE" w14:textId="77777777" w:rsidTr="009870C2">
        <w:trPr>
          <w:cantSplit/>
          <w:trHeight w:val="454"/>
        </w:trPr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AA" w14:textId="77777777" w:rsidR="00072CFA" w:rsidRDefault="003512D9" w:rsidP="009870C2">
            <w:pPr>
              <w:pStyle w:val="FormTableText"/>
            </w:pPr>
            <w:r>
              <w:t xml:space="preserve">Checked By: </w:t>
            </w:r>
            <w:r>
              <w:rPr>
                <w:rStyle w:val="InstructionalText"/>
              </w:rPr>
              <w:t>(Name)</w:t>
            </w: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AB" w14:textId="0CEF29D8" w:rsidR="00072CFA" w:rsidRDefault="00072CFA" w:rsidP="009870C2">
            <w:pPr>
              <w:pStyle w:val="FormTableText"/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AC" w14:textId="77777777" w:rsidR="00072CFA" w:rsidRDefault="003512D9" w:rsidP="009870C2">
            <w:pPr>
              <w:pStyle w:val="FormTableText"/>
            </w:pPr>
            <w:r>
              <w:t>Signature: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DAD" w14:textId="77777777" w:rsidR="00072CFA" w:rsidRDefault="00072CFA" w:rsidP="009870C2">
            <w:pPr>
              <w:pStyle w:val="FormTableText"/>
            </w:pPr>
          </w:p>
        </w:tc>
      </w:tr>
    </w:tbl>
    <w:p w14:paraId="62F02DAF" w14:textId="77777777" w:rsidR="00072CFA" w:rsidRDefault="00072CFA">
      <w:pPr>
        <w:rPr>
          <w:rStyle w:val="InstructionalText"/>
          <w:i w:val="0"/>
          <w:color w:val="auto"/>
          <w:sz w:val="2"/>
          <w:szCs w:val="2"/>
        </w:rPr>
      </w:pPr>
    </w:p>
    <w:sectPr w:rsidR="00072CFA" w:rsidSect="00F25BF7">
      <w:headerReference w:type="default" r:id="rId11"/>
      <w:footerReference w:type="default" r:id="rId12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8D56" w14:textId="77777777" w:rsidR="00D8048F" w:rsidRDefault="00D8048F">
      <w:r>
        <w:separator/>
      </w:r>
    </w:p>
  </w:endnote>
  <w:endnote w:type="continuationSeparator" w:id="0">
    <w:p w14:paraId="4D58097E" w14:textId="77777777" w:rsidR="00D8048F" w:rsidRDefault="00D8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2DBB" w14:textId="7FC7A212" w:rsidR="00072CFA" w:rsidRDefault="00000000">
    <w:pPr>
      <w:pStyle w:val="FooterText"/>
    </w:pPr>
    <w:sdt>
      <w:sdtPr>
        <w:rPr>
          <w:bCs/>
        </w:rPr>
        <w:alias w:val="TDS-getDocumentCode"/>
        <w:tag w:val="TDS-getDocumentCode"/>
        <w:id w:val="-1830433728"/>
        <w:placeholder>
          <w:docPart w:val="DefaultPlaceholder_-1854013440"/>
        </w:placeholder>
        <w:dataBinding w:xpath="/ns0:properties[1]/documentManagement[1]/ns4:TDS-getDocumentCode[1]" w:storeItemID="{0F3B37DE-F33D-465D-916A-B402CAB9579E}"/>
        <w:text/>
      </w:sdtPr>
      <w:sdtContent>
        <w:r w:rsidR="003C752E">
          <w:rPr>
            <w:bCs/>
          </w:rPr>
          <w:t>DG-DM-FM053</w:t>
        </w:r>
      </w:sdtContent>
    </w:sdt>
    <w:r w:rsidR="003512D9">
      <w:rPr>
        <w:bCs/>
      </w:rPr>
      <w:tab/>
    </w:r>
    <w:r w:rsidR="003512D9">
      <w:t xml:space="preserve">Page </w:t>
    </w:r>
    <w:r w:rsidR="003512D9">
      <w:fldChar w:fldCharType="begin"/>
    </w:r>
    <w:r w:rsidR="003512D9">
      <w:instrText xml:space="preserve"> PAGE </w:instrText>
    </w:r>
    <w:r w:rsidR="003512D9">
      <w:fldChar w:fldCharType="separate"/>
    </w:r>
    <w:r w:rsidR="00467627">
      <w:rPr>
        <w:noProof/>
      </w:rPr>
      <w:t>1</w:t>
    </w:r>
    <w:r w:rsidR="003512D9">
      <w:fldChar w:fldCharType="end"/>
    </w:r>
    <w:r w:rsidR="003512D9">
      <w:t xml:space="preserve"> of </w:t>
    </w:r>
    <w:r w:rsidR="00E2419A">
      <w:rPr>
        <w:noProof/>
      </w:rPr>
      <w:fldChar w:fldCharType="begin"/>
    </w:r>
    <w:r w:rsidR="00E2419A">
      <w:rPr>
        <w:noProof/>
      </w:rPr>
      <w:instrText xml:space="preserve"> NUMPAGES </w:instrText>
    </w:r>
    <w:r w:rsidR="00E2419A">
      <w:rPr>
        <w:noProof/>
      </w:rPr>
      <w:fldChar w:fldCharType="separate"/>
    </w:r>
    <w:r w:rsidR="00467627">
      <w:rPr>
        <w:noProof/>
      </w:rPr>
      <w:t>2</w:t>
    </w:r>
    <w:r w:rsidR="00E2419A">
      <w:rPr>
        <w:noProof/>
      </w:rPr>
      <w:fldChar w:fldCharType="end"/>
    </w:r>
  </w:p>
  <w:p w14:paraId="62F02DBC" w14:textId="28A17D75" w:rsidR="00072CFA" w:rsidRDefault="003512D9">
    <w:pPr>
      <w:pStyle w:val="FooterText"/>
    </w:pPr>
    <w:r>
      <w:t>Internal Use Only</w:t>
    </w:r>
    <w:r>
      <w:tab/>
    </w:r>
    <w:r w:rsidR="003C752E">
      <w:t xml:space="preserve">Version: </w:t>
    </w:r>
    <w:sdt>
      <w:sdtPr>
        <w:alias w:val="Version nr"/>
        <w:tag w:val="Version"/>
        <w:id w:val="-817110129"/>
        <w:placeholder>
          <w:docPart w:val="DefaultPlaceholder_-1854013440"/>
        </w:placeholder>
        <w:dataBinding w:xpath="/ns0:properties[1]/documentManagement[1]/ns4:TDSDocumentVersion[1]" w:storeItemID="{0F3B37DE-F33D-465D-916A-B402CAB9579E}"/>
        <w:text/>
      </w:sdtPr>
      <w:sdtContent>
        <w:r w:rsidR="003C752E">
          <w:t>1.0</w:t>
        </w:r>
      </w:sdtContent>
    </w:sdt>
  </w:p>
  <w:p w14:paraId="62F02DBD" w14:textId="64CA2674" w:rsidR="00072CFA" w:rsidRDefault="003512D9">
    <w:pPr>
      <w:pStyle w:val="FooterText"/>
      <w:rPr>
        <w:bCs/>
      </w:rPr>
    </w:pPr>
    <w:r>
      <w:t xml:space="preserve">© </w:t>
    </w:r>
    <w:r w:rsidR="003C752E">
      <w:t>Downer. All Rights Reserved</w:t>
    </w:r>
    <w:r>
      <w:rPr>
        <w:bCs/>
      </w:rPr>
      <w:t xml:space="preserve"> </w:t>
    </w:r>
    <w:r>
      <w:rPr>
        <w:bCs/>
      </w:rPr>
      <w:tab/>
      <w:t>Warning: Printed documents are UNCONTROLLED</w:t>
    </w:r>
    <w:r>
      <w:rPr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A1C0" w14:textId="77777777" w:rsidR="00D8048F" w:rsidRDefault="00D8048F">
      <w:r>
        <w:separator/>
      </w:r>
    </w:p>
  </w:footnote>
  <w:footnote w:type="continuationSeparator" w:id="0">
    <w:p w14:paraId="4F7AEAB0" w14:textId="77777777" w:rsidR="00D8048F" w:rsidRDefault="00D80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1" w:type="pct"/>
      <w:tblLook w:val="04A0" w:firstRow="1" w:lastRow="0" w:firstColumn="1" w:lastColumn="0" w:noHBand="0" w:noVBand="1"/>
    </w:tblPr>
    <w:tblGrid>
      <w:gridCol w:w="3147"/>
      <w:gridCol w:w="6596"/>
    </w:tblGrid>
    <w:tr w:rsidR="00467627" w14:paraId="62F02DB8" w14:textId="77777777" w:rsidTr="008C5997">
      <w:tc>
        <w:tcPr>
          <w:tcW w:w="1615" w:type="pct"/>
          <w:vAlign w:val="bottom"/>
        </w:tcPr>
        <w:p w14:paraId="62F02DB4" w14:textId="4BAB1700" w:rsidR="00467627" w:rsidRDefault="00EF4143" w:rsidP="00EF4143">
          <w:pPr>
            <w:pStyle w:val="Header"/>
            <w:spacing w:before="20"/>
            <w:jc w:val="left"/>
            <w:rPr>
              <w:noProof/>
            </w:rPr>
          </w:pPr>
          <w:bookmarkStart w:id="1" w:name="Logo_001"/>
          <w:r>
            <w:rPr>
              <w:noProof/>
              <w:color w:val="999999"/>
              <w:sz w:val="24"/>
            </w:rPr>
            <w:drawing>
              <wp:inline distT="0" distB="0" distL="0" distR="0" wp14:anchorId="7D9E2C38" wp14:editId="38135CA7">
                <wp:extent cx="1585523" cy="594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OW_LOGO_TAG_RGB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09" t="10593" r="4375" b="8317"/>
                        <a:stretch/>
                      </pic:blipFill>
                      <pic:spPr bwMode="auto">
                        <a:xfrm>
                          <a:off x="0" y="0"/>
                          <a:ext cx="1585523" cy="59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bookmarkEnd w:id="1"/>
        </w:p>
      </w:tc>
      <w:tc>
        <w:tcPr>
          <w:tcW w:w="3385" w:type="pct"/>
          <w:tcBorders>
            <w:left w:val="nil"/>
            <w:bottom w:val="single" w:sz="24" w:space="0" w:color="auto"/>
          </w:tcBorders>
          <w:shd w:val="clear" w:color="auto" w:fill="auto"/>
          <w:vAlign w:val="bottom"/>
        </w:tcPr>
        <w:p w14:paraId="62F02DB7" w14:textId="6EF30020" w:rsidR="00467627" w:rsidRPr="00C60C32" w:rsidRDefault="00467627" w:rsidP="00C60C32">
          <w:pPr>
            <w:pStyle w:val="DocumentTitle"/>
          </w:pPr>
          <w:r>
            <w:t>Daily Repor</w:t>
          </w:r>
          <w:r w:rsidR="00C60C32">
            <w:t>t</w:t>
          </w:r>
        </w:p>
      </w:tc>
    </w:tr>
  </w:tbl>
  <w:p w14:paraId="62F02DB9" w14:textId="6838159D" w:rsidR="00F25BF7" w:rsidRPr="00417586" w:rsidRDefault="00417586" w:rsidP="003C6AAE">
    <w:pPr>
      <w:spacing w:before="60" w:after="60"/>
      <w:jc w:val="right"/>
      <w:rPr>
        <w:bCs/>
        <w:sz w:val="16"/>
        <w:szCs w:val="16"/>
      </w:rPr>
    </w:pPr>
    <w:r w:rsidRPr="00417586">
      <w:rPr>
        <w:bCs/>
        <w:color w:val="999999"/>
        <w:sz w:val="16"/>
        <w:szCs w:val="16"/>
      </w:rPr>
      <w:t xml:space="preserve">Folder Structure location – </w:t>
    </w:r>
    <w:bookmarkStart w:id="2" w:name="_Hlk157070305"/>
    <w:r w:rsidRPr="00417586">
      <w:rPr>
        <w:bCs/>
        <w:color w:val="999999"/>
        <w:sz w:val="16"/>
        <w:szCs w:val="16"/>
      </w:rPr>
      <w:t>DM2 - Daily Reports/ Dayworks</w:t>
    </w:r>
    <w:bookmarkEnd w:id="2"/>
  </w:p>
  <w:p w14:paraId="62F02DBA" w14:textId="77777777" w:rsidR="00072CFA" w:rsidRDefault="00072CFA">
    <w:pPr>
      <w:pStyle w:val="Header"/>
      <w:jc w:val="left"/>
      <w:rPr>
        <w:color w:val="999999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pt;height:36.75pt" o:bullet="t">
        <v:imagedata r:id="rId1" o:title="Important - Rule"/>
      </v:shape>
    </w:pict>
  </w:numPicBullet>
  <w:numPicBullet w:numPicBulletId="1">
    <w:pict>
      <v:shape id="_x0000_i1045" type="#_x0000_t75" style="width:30.75pt;height:25.5pt" o:bullet="t">
        <v:imagedata r:id="rId2" o:title="Note"/>
      </v:shape>
    </w:pict>
  </w:numPicBullet>
  <w:numPicBullet w:numPicBulletId="2">
    <w:pict>
      <v:shape id="_x0000_i1046" type="#_x0000_t75" style="width:152.25pt;height:34.5pt" o:bullet="t">
        <v:imagedata r:id="rId3" o:title="untitled"/>
      </v:shape>
    </w:pict>
  </w:numPicBullet>
  <w:abstractNum w:abstractNumId="0" w15:restartNumberingAfterBreak="0">
    <w:nsid w:val="07284AE9"/>
    <w:multiLevelType w:val="multilevel"/>
    <w:tmpl w:val="900A6B28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color w:val="auto"/>
        <w:sz w:val="22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567"/>
        </w:tabs>
        <w:ind w:left="568" w:hanging="284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851"/>
        </w:tabs>
        <w:ind w:left="852" w:hanging="284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134"/>
        </w:tabs>
        <w:ind w:left="1136" w:hanging="284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1418"/>
        </w:tabs>
        <w:ind w:left="1420" w:hanging="284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pStyle w:val="ListAlpha6"/>
      <w:lvlText w:val="%6."/>
      <w:lvlJc w:val="left"/>
      <w:pPr>
        <w:tabs>
          <w:tab w:val="num" w:pos="1701"/>
        </w:tabs>
        <w:ind w:left="1701" w:hanging="281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none"/>
      <w:lvlText w:val=""/>
      <w:lvlJc w:val="left"/>
      <w:pPr>
        <w:tabs>
          <w:tab w:val="num" w:pos="4823"/>
        </w:tabs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7"/>
        </w:tabs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391"/>
        </w:tabs>
        <w:ind w:left="2556" w:hanging="284"/>
      </w:pPr>
      <w:rPr>
        <w:rFonts w:hint="default"/>
      </w:rPr>
    </w:lvl>
  </w:abstractNum>
  <w:abstractNum w:abstractNumId="1" w15:restartNumberingAfterBreak="0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995FE6"/>
    <w:multiLevelType w:val="singleLevel"/>
    <w:tmpl w:val="EA1CC474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  <w:sz w:val="28"/>
      </w:rPr>
    </w:lvl>
  </w:abstractNum>
  <w:abstractNum w:abstractNumId="4" w15:restartNumberingAfterBreak="0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1603881861">
    <w:abstractNumId w:val="10"/>
  </w:num>
  <w:num w:numId="2" w16cid:durableId="1836142845">
    <w:abstractNumId w:val="6"/>
  </w:num>
  <w:num w:numId="3" w16cid:durableId="1263340969">
    <w:abstractNumId w:val="2"/>
  </w:num>
  <w:num w:numId="4" w16cid:durableId="1543250480">
    <w:abstractNumId w:val="5"/>
  </w:num>
  <w:num w:numId="5" w16cid:durableId="861094874">
    <w:abstractNumId w:val="7"/>
  </w:num>
  <w:num w:numId="6" w16cid:durableId="1542591579">
    <w:abstractNumId w:val="8"/>
  </w:num>
  <w:num w:numId="7" w16cid:durableId="273638571">
    <w:abstractNumId w:val="11"/>
  </w:num>
  <w:num w:numId="8" w16cid:durableId="214783583">
    <w:abstractNumId w:val="4"/>
  </w:num>
  <w:num w:numId="9" w16cid:durableId="1531341068">
    <w:abstractNumId w:val="1"/>
  </w:num>
  <w:num w:numId="10" w16cid:durableId="1167793739">
    <w:abstractNumId w:val="0"/>
  </w:num>
  <w:num w:numId="11" w16cid:durableId="112067550">
    <w:abstractNumId w:val="9"/>
  </w:num>
  <w:num w:numId="12" w16cid:durableId="145163150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FA"/>
    <w:rsid w:val="00072CFA"/>
    <w:rsid w:val="003512D9"/>
    <w:rsid w:val="0039695E"/>
    <w:rsid w:val="003B2234"/>
    <w:rsid w:val="003C6AAE"/>
    <w:rsid w:val="003C752E"/>
    <w:rsid w:val="00417586"/>
    <w:rsid w:val="00467627"/>
    <w:rsid w:val="004D30E3"/>
    <w:rsid w:val="009870C2"/>
    <w:rsid w:val="00992584"/>
    <w:rsid w:val="00A02A08"/>
    <w:rsid w:val="00A4336A"/>
    <w:rsid w:val="00AB5BB6"/>
    <w:rsid w:val="00C60C32"/>
    <w:rsid w:val="00C90F12"/>
    <w:rsid w:val="00CE3EB2"/>
    <w:rsid w:val="00D71CD2"/>
    <w:rsid w:val="00D8048F"/>
    <w:rsid w:val="00E2419A"/>
    <w:rsid w:val="00EF4143"/>
    <w:rsid w:val="00F2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97a07,black"/>
    </o:shapedefaults>
    <o:shapelayout v:ext="edit">
      <o:idmap v:ext="edit" data="2"/>
    </o:shapelayout>
  </w:shapeDefaults>
  <w:decimalSymbol w:val="."/>
  <w:listSeparator w:val=","/>
  <w14:docId w14:val="62F02C7D"/>
  <w15:docId w15:val="{D9EAD19F-839E-4305-8EB4-D1F3C035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30E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4D30E3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4D30E3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4D30E3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4D30E3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4D30E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D30E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4D30E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4D30E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4D30E3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0E3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4D30E3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4D30E3"/>
    <w:rPr>
      <w:rFonts w:ascii="Arial" w:hAnsi="Arial"/>
      <w:b/>
      <w:i/>
      <w:sz w:val="18"/>
    </w:rPr>
  </w:style>
  <w:style w:type="paragraph" w:styleId="Header">
    <w:name w:val="header"/>
    <w:link w:val="HeaderChar"/>
    <w:rsid w:val="004D30E3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4D30E3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4D30E3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4D30E3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4D30E3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4D30E3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D30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D30E3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D30E3"/>
    <w:rPr>
      <w:b/>
      <w:bCs/>
    </w:rPr>
  </w:style>
  <w:style w:type="paragraph" w:styleId="TOCHeading">
    <w:name w:val="TOC Heading"/>
    <w:basedOn w:val="Heading1"/>
    <w:next w:val="Normal"/>
    <w:uiPriority w:val="39"/>
    <w:rsid w:val="004D30E3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D30E3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30E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4D30E3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4D30E3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4D30E3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4D30E3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4D30E3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4D30E3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4D30E3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4D30E3"/>
    <w:rPr>
      <w:rFonts w:ascii="Arial" w:hAnsi="Arial" w:cs="Arial"/>
    </w:rPr>
  </w:style>
  <w:style w:type="character" w:customStyle="1" w:styleId="CommentTextChar">
    <w:name w:val="Comment Text Char"/>
    <w:link w:val="CommentText"/>
    <w:uiPriority w:val="99"/>
    <w:semiHidden/>
    <w:rsid w:val="004D30E3"/>
    <w:rPr>
      <w:rFonts w:ascii="Arial" w:hAnsi="Arial" w:cs="Arial"/>
    </w:rPr>
  </w:style>
  <w:style w:type="paragraph" w:customStyle="1" w:styleId="NormalNumbered">
    <w:name w:val="Normal Numbered"/>
    <w:basedOn w:val="Normal"/>
    <w:link w:val="NormalNumberedChar"/>
    <w:qFormat/>
    <w:rsid w:val="004D30E3"/>
    <w:pPr>
      <w:numPr>
        <w:numId w:val="5"/>
      </w:numPr>
    </w:pPr>
  </w:style>
  <w:style w:type="character" w:customStyle="1" w:styleId="Heading1Char">
    <w:name w:val="Heading 1 Char"/>
    <w:link w:val="Heading1"/>
    <w:rsid w:val="004D30E3"/>
    <w:rPr>
      <w:rFonts w:ascii="Arial" w:hAnsi="Arial" w:cs="Arial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4D30E3"/>
    <w:rPr>
      <w:rFonts w:ascii="Arial" w:hAnsi="Arial" w:cs="Arial"/>
      <w:szCs w:val="22"/>
    </w:rPr>
  </w:style>
  <w:style w:type="paragraph" w:customStyle="1" w:styleId="Bullet2">
    <w:name w:val="Bullet 2"/>
    <w:basedOn w:val="Bullet1"/>
    <w:link w:val="Bullet2Char"/>
    <w:rsid w:val="004D30E3"/>
    <w:pPr>
      <w:numPr>
        <w:numId w:val="0"/>
      </w:numPr>
    </w:pPr>
  </w:style>
  <w:style w:type="character" w:customStyle="1" w:styleId="Bullet2Char">
    <w:name w:val="Bullet 2 Char"/>
    <w:link w:val="Bullet2"/>
    <w:rsid w:val="004D30E3"/>
    <w:rPr>
      <w:rFonts w:ascii="Arial" w:hAnsi="Arial" w:cs="Arial"/>
    </w:rPr>
  </w:style>
  <w:style w:type="paragraph" w:styleId="NormalWeb">
    <w:name w:val="Normal (Web)"/>
    <w:basedOn w:val="Normal"/>
    <w:rsid w:val="004D30E3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4D30E3"/>
    <w:rPr>
      <w:rFonts w:ascii="Arial" w:hAnsi="Arial" w:cs="Arial"/>
      <w:b/>
      <w:sz w:val="24"/>
      <w:szCs w:val="22"/>
    </w:rPr>
  </w:style>
  <w:style w:type="character" w:customStyle="1" w:styleId="Heading3Char">
    <w:name w:val="Heading 3 Char"/>
    <w:link w:val="Heading3"/>
    <w:rsid w:val="004D30E3"/>
    <w:rPr>
      <w:rFonts w:ascii="Arial" w:hAnsi="Arial" w:cs="Arial"/>
      <w:b/>
      <w:bCs/>
      <w:szCs w:val="26"/>
    </w:rPr>
  </w:style>
  <w:style w:type="character" w:customStyle="1" w:styleId="Heading4Char">
    <w:name w:val="Heading 4 Char"/>
    <w:link w:val="Heading4"/>
    <w:rsid w:val="004D30E3"/>
    <w:rPr>
      <w:rFonts w:ascii="Arial" w:hAnsi="Arial" w:cs="Arial"/>
      <w:b/>
      <w:bCs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4D30E3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4D30E3"/>
    <w:rPr>
      <w:rFonts w:ascii="Arial" w:hAnsi="Arial" w:cs="Arial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4D30E3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4D30E3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4D30E3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4D30E3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4D30E3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4D30E3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4D30E3"/>
    <w:pPr>
      <w:ind w:left="720"/>
      <w:contextualSpacing/>
    </w:pPr>
  </w:style>
  <w:style w:type="character" w:styleId="PlaceholderText">
    <w:name w:val="Placeholder Text"/>
    <w:uiPriority w:val="99"/>
    <w:semiHidden/>
    <w:rsid w:val="004D30E3"/>
    <w:rPr>
      <w:color w:val="808080"/>
    </w:rPr>
  </w:style>
  <w:style w:type="paragraph" w:customStyle="1" w:styleId="FormTableText">
    <w:name w:val="Form Table Text"/>
    <w:basedOn w:val="Normal"/>
    <w:qFormat/>
    <w:rsid w:val="004D30E3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4D30E3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D30E3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4D30E3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4D30E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4D30E3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HeaderStyle">
    <w:name w:val="Header Style"/>
    <w:basedOn w:val="Normal"/>
    <w:link w:val="HeaderStyleChar1"/>
    <w:pPr>
      <w:numPr>
        <w:ilvl w:val="1"/>
      </w:numPr>
      <w:spacing w:before="0" w:after="0"/>
      <w:jc w:val="right"/>
      <w:outlineLvl w:val="1"/>
    </w:pPr>
    <w:rPr>
      <w:b/>
      <w:bCs/>
      <w:iCs/>
      <w:sz w:val="32"/>
      <w:szCs w:val="32"/>
    </w:rPr>
  </w:style>
  <w:style w:type="paragraph" w:customStyle="1" w:styleId="Header2">
    <w:name w:val="Header 2"/>
    <w:basedOn w:val="HeaderStyle"/>
    <w:link w:val="Header2Char"/>
    <w:rPr>
      <w:b w:val="0"/>
      <w:sz w:val="16"/>
    </w:rPr>
  </w:style>
  <w:style w:type="character" w:customStyle="1" w:styleId="HeaderStyleChar1">
    <w:name w:val="Header Style Char1"/>
    <w:link w:val="HeaderStyle"/>
    <w:rPr>
      <w:rFonts w:ascii="Arial" w:hAnsi="Arial"/>
      <w:b/>
      <w:bCs/>
      <w:iCs/>
      <w:sz w:val="32"/>
      <w:szCs w:val="32"/>
    </w:rPr>
  </w:style>
  <w:style w:type="character" w:customStyle="1" w:styleId="Header2Char">
    <w:name w:val="Header 2 Char"/>
    <w:link w:val="Header2"/>
    <w:rPr>
      <w:rFonts w:ascii="Arial" w:hAnsi="Arial"/>
      <w:bCs/>
      <w:iCs/>
      <w:sz w:val="16"/>
      <w:szCs w:val="32"/>
    </w:rPr>
  </w:style>
  <w:style w:type="paragraph" w:customStyle="1" w:styleId="FormImportantNote">
    <w:name w:val="Form Important Note"/>
    <w:basedOn w:val="ImportantNote"/>
    <w:qFormat/>
    <w:rsid w:val="004D30E3"/>
    <w:rPr>
      <w:sz w:val="18"/>
    </w:rPr>
  </w:style>
  <w:style w:type="paragraph" w:customStyle="1" w:styleId="FormNote">
    <w:name w:val="Form Note"/>
    <w:basedOn w:val="Note"/>
    <w:qFormat/>
    <w:rsid w:val="004D30E3"/>
    <w:rPr>
      <w:sz w:val="18"/>
      <w:szCs w:val="18"/>
    </w:rPr>
  </w:style>
  <w:style w:type="paragraph" w:customStyle="1" w:styleId="ImportantNote">
    <w:name w:val="Important Note"/>
    <w:basedOn w:val="Normal"/>
    <w:rsid w:val="004D30E3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4D30E3"/>
    <w:pPr>
      <w:numPr>
        <w:numId w:val="9"/>
      </w:numPr>
      <w:spacing w:after="120"/>
      <w:ind w:left="459" w:hanging="499"/>
    </w:pPr>
  </w:style>
  <w:style w:type="paragraph" w:styleId="Title">
    <w:name w:val="Title"/>
    <w:basedOn w:val="Normal"/>
    <w:next w:val="Normal"/>
    <w:link w:val="TitleChar"/>
    <w:uiPriority w:val="10"/>
    <w:unhideWhenUsed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8"/>
      <w:sz w:val="52"/>
      <w:szCs w:val="52"/>
      <w:lang w:val="x-none"/>
    </w:rPr>
  </w:style>
  <w:style w:type="character" w:customStyle="1" w:styleId="TitleChar">
    <w:name w:val="Title Char"/>
    <w:link w:val="Title"/>
    <w:uiPriority w:val="10"/>
    <w:rPr>
      <w:rFonts w:ascii="Arial" w:hAnsi="Arial"/>
      <w:color w:val="17365D"/>
      <w:spacing w:val="5"/>
      <w:kern w:val="28"/>
      <w:sz w:val="52"/>
      <w:szCs w:val="52"/>
      <w:lang w:val="x-none"/>
    </w:rPr>
  </w:style>
  <w:style w:type="table" w:customStyle="1" w:styleId="TableGrid1">
    <w:name w:val="Table Grid1"/>
    <w:basedOn w:val="TableNormal"/>
    <w:next w:val="TableGrid"/>
    <w:uiPriority w:val="59"/>
    <w:pPr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lpha0">
    <w:name w:val="List Alpha"/>
    <w:basedOn w:val="BodyText"/>
    <w:uiPriority w:val="1"/>
    <w:qFormat/>
    <w:pPr>
      <w:numPr>
        <w:numId w:val="10"/>
      </w:numPr>
      <w:tabs>
        <w:tab w:val="clear" w:pos="284"/>
      </w:tabs>
      <w:spacing w:before="180" w:after="0" w:line="240" w:lineRule="atLeast"/>
      <w:ind w:left="360" w:hanging="360"/>
      <w:contextualSpacing/>
    </w:pPr>
    <w:rPr>
      <w:rFonts w:asciiTheme="minorHAnsi" w:hAnsiTheme="minorHAnsi"/>
      <w:sz w:val="22"/>
    </w:rPr>
  </w:style>
  <w:style w:type="numbering" w:customStyle="1" w:styleId="ListAlpha">
    <w:name w:val="List_Alpha"/>
    <w:uiPriority w:val="99"/>
    <w:pPr>
      <w:numPr>
        <w:numId w:val="10"/>
      </w:numPr>
    </w:pPr>
  </w:style>
  <w:style w:type="paragraph" w:customStyle="1" w:styleId="ListAlpha2">
    <w:name w:val="List Alpha 2"/>
    <w:basedOn w:val="ListAlpha0"/>
    <w:uiPriority w:val="19"/>
    <w:pPr>
      <w:numPr>
        <w:ilvl w:val="1"/>
      </w:numPr>
      <w:tabs>
        <w:tab w:val="clear" w:pos="567"/>
      </w:tabs>
      <w:spacing w:before="0"/>
      <w:ind w:left="1080" w:hanging="360"/>
    </w:pPr>
  </w:style>
  <w:style w:type="paragraph" w:customStyle="1" w:styleId="ListAlpha3">
    <w:name w:val="List Alpha 3"/>
    <w:basedOn w:val="ListAlpha2"/>
    <w:uiPriority w:val="19"/>
    <w:pPr>
      <w:numPr>
        <w:ilvl w:val="2"/>
      </w:numPr>
      <w:tabs>
        <w:tab w:val="clear" w:pos="851"/>
      </w:tabs>
      <w:ind w:left="1800" w:hanging="360"/>
    </w:pPr>
  </w:style>
  <w:style w:type="paragraph" w:customStyle="1" w:styleId="ListAlpha4">
    <w:name w:val="List Alpha 4"/>
    <w:basedOn w:val="ListAlpha3"/>
    <w:uiPriority w:val="19"/>
    <w:pPr>
      <w:numPr>
        <w:ilvl w:val="3"/>
      </w:numPr>
      <w:tabs>
        <w:tab w:val="clear" w:pos="1134"/>
      </w:tabs>
      <w:ind w:left="2520" w:hanging="360"/>
    </w:pPr>
  </w:style>
  <w:style w:type="paragraph" w:customStyle="1" w:styleId="ListAlpha6">
    <w:name w:val="List Alpha 6"/>
    <w:basedOn w:val="ListAlpha4"/>
    <w:uiPriority w:val="19"/>
    <w:pPr>
      <w:numPr>
        <w:ilvl w:val="5"/>
      </w:numPr>
      <w:tabs>
        <w:tab w:val="clear" w:pos="1701"/>
      </w:tabs>
      <w:ind w:left="3960" w:hanging="360"/>
    </w:pPr>
  </w:style>
  <w:style w:type="paragraph" w:customStyle="1" w:styleId="ListAlpha5">
    <w:name w:val="List Alpha 5"/>
    <w:basedOn w:val="ListAlpha6"/>
    <w:uiPriority w:val="19"/>
    <w:pPr>
      <w:numPr>
        <w:ilvl w:val="4"/>
      </w:numPr>
      <w:tabs>
        <w:tab w:val="clear" w:pos="1418"/>
      </w:tabs>
      <w:ind w:left="3240" w:hanging="360"/>
    </w:pPr>
  </w:style>
  <w:style w:type="paragraph" w:styleId="BodyText">
    <w:name w:val="Body Text"/>
    <w:basedOn w:val="Normal"/>
    <w:link w:val="BodyTextChar"/>
  </w:style>
  <w:style w:type="character" w:customStyle="1" w:styleId="BodyTextChar">
    <w:name w:val="Body Text Char"/>
    <w:link w:val="BodyText"/>
    <w:rPr>
      <w:rFonts w:ascii="Arial" w:hAnsi="Arial"/>
      <w:szCs w:val="24"/>
    </w:rPr>
  </w:style>
  <w:style w:type="paragraph" w:customStyle="1" w:styleId="FormRule">
    <w:name w:val="Form Rule"/>
    <w:basedOn w:val="ImportantNote"/>
    <w:qFormat/>
    <w:rsid w:val="004D30E3"/>
    <w:pPr>
      <w:numPr>
        <w:numId w:val="11"/>
      </w:numPr>
      <w:spacing w:before="120" w:after="120"/>
      <w:ind w:left="708" w:hanging="782"/>
    </w:pPr>
    <w:rPr>
      <w:sz w:val="18"/>
      <w:szCs w:val="18"/>
    </w:rPr>
  </w:style>
  <w:style w:type="paragraph" w:customStyle="1" w:styleId="BulletLevel1">
    <w:name w:val="Bullet Level 1"/>
    <w:basedOn w:val="BodyText"/>
    <w:next w:val="BodyText"/>
    <w:pPr>
      <w:numPr>
        <w:numId w:val="12"/>
      </w:numPr>
      <w:tabs>
        <w:tab w:val="clear" w:pos="1080"/>
      </w:tabs>
      <w:spacing w:before="0" w:after="60"/>
      <w:ind w:left="680" w:hanging="360"/>
    </w:pPr>
    <w:rPr>
      <w:sz w:val="24"/>
      <w:szCs w:val="20"/>
    </w:rPr>
  </w:style>
  <w:style w:type="paragraph" w:customStyle="1" w:styleId="HeaderText">
    <w:name w:val="Header Text"/>
    <w:basedOn w:val="HeaderStyle"/>
    <w:qFormat/>
    <w:pPr>
      <w:tabs>
        <w:tab w:val="right" w:pos="6712"/>
      </w:tabs>
      <w:ind w:right="-11"/>
    </w:pPr>
    <w:rPr>
      <w:b w:val="0"/>
      <w:sz w:val="16"/>
    </w:rPr>
  </w:style>
  <w:style w:type="character" w:customStyle="1" w:styleId="HeaderChar">
    <w:name w:val="Header Char"/>
    <w:link w:val="Header"/>
    <w:rPr>
      <w:rFonts w:ascii="Century Gothic" w:hAnsi="Century Gothic"/>
      <w:b/>
      <w:sz w:val="32"/>
      <w:szCs w:val="24"/>
    </w:rPr>
  </w:style>
  <w:style w:type="character" w:styleId="PageNumber">
    <w:name w:val="page number"/>
    <w:unhideWhenUsed/>
    <w:rsid w:val="004D30E3"/>
  </w:style>
  <w:style w:type="character" w:styleId="UnresolvedMention">
    <w:name w:val="Unresolved Mention"/>
    <w:basedOn w:val="DefaultParagraphFont"/>
    <w:uiPriority w:val="99"/>
    <w:semiHidden/>
    <w:unhideWhenUsed/>
    <w:rsid w:val="004D3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.lunt\OneDrive%20-%20Downer\Documents\Links\LatestTemplates_TDS\DG-QA-TP008%20Form%20-%20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8872A-3D29-4541-867D-88BE80973A6D}"/>
      </w:docPartPr>
      <w:docPartBody>
        <w:p w:rsidR="00FC062A" w:rsidRDefault="00C34E77">
          <w:r w:rsidRPr="00F83FE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77"/>
    <w:rsid w:val="00BB25DD"/>
    <w:rsid w:val="00C34E77"/>
    <w:rsid w:val="00FC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34E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rm" ma:contentTypeID="0x010100E9D887AEE1550C4C8CE4B06B0AD9D73A06006ECB25D3BA02DD4586040A50AD784DE7" ma:contentTypeVersion="8" ma:contentTypeDescription="Create a new document." ma:contentTypeScope="" ma:versionID="42869a131ecaf9a13ea81a78383cfcc4">
  <xsd:schema xmlns:xsd="http://www.w3.org/2001/XMLSchema" xmlns:xs="http://www.w3.org/2001/XMLSchema" xmlns:p="http://schemas.microsoft.com/office/2006/metadata/properties" xmlns:ns2="da286747-df83-4e67-b388-ff74a4dc0731" xmlns:ns3="6463f5d9-7bad-49cc-87ae-b374ab42d6ba" xmlns:ns4="80dae266-0160-49dc-b660-9234ad855aa9" targetNamespace="http://schemas.microsoft.com/office/2006/metadata/properties" ma:root="true" ma:fieldsID="9f56253afedaf2b966b9cc7615bdde3c" ns2:_="" ns3:_="" ns4:_="">
    <xsd:import namespace="da286747-df83-4e67-b388-ff74a4dc0731"/>
    <xsd:import namespace="6463f5d9-7bad-49cc-87ae-b374ab42d6ba"/>
    <xsd:import namespace="80dae266-0160-49dc-b660-9234ad855aa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DSFunctionalName" minOccurs="0"/>
                <xsd:element ref="ns3:TDSFunctionalCode" minOccurs="0"/>
                <xsd:element ref="ns3:TDSHomePCFID" minOccurs="0"/>
                <xsd:element ref="ns2:TaxCatchAll" minOccurs="0"/>
                <xsd:element ref="ns2:TaxCatchAllLabel" minOccurs="0"/>
                <xsd:element ref="ns3:TDSJurisdiction" minOccurs="0"/>
                <xsd:element ref="ns3:TDSCapitalWorks_SAMSpecific" minOccurs="0"/>
                <xsd:element ref="ns3:TDSDocumentOwner" minOccurs="0"/>
                <xsd:element ref="ns3:TDSCoOwner" minOccurs="0"/>
                <xsd:element ref="ns3:TDSSecurityLevel" minOccurs="0"/>
                <xsd:element ref="ns3:TDSLastReviewedDate" minOccurs="0"/>
                <xsd:element ref="ns3:TDSReviewFrequency"/>
                <xsd:element ref="ns3:TDSBusinessUnit" minOccurs="0"/>
                <xsd:element ref="ns3:TDSHomeBU" minOccurs="0"/>
                <xsd:element ref="ns3:TDSApplicableBUs" minOccurs="0"/>
                <xsd:element ref="ns2:TDSFlowchart" minOccurs="0"/>
                <xsd:element ref="ns3:TDSByFunction" minOccurs="0"/>
                <xsd:element ref="ns3:TDSByFunctionOrder" minOccurs="0"/>
                <xsd:element ref="ns3:TDSCat1" minOccurs="0"/>
                <xsd:element ref="ns3:TDSCat2" minOccurs="0"/>
                <xsd:element ref="ns3:TDSCat3" minOccurs="0"/>
                <xsd:element ref="ns3:TDSCat4" minOccurs="0"/>
                <xsd:element ref="ns3:TDSCat5" minOccurs="0"/>
                <xsd:element ref="ns3:TDSDocumentVersion" minOccurs="0"/>
                <xsd:element ref="ns3:TDSChangeNotes" minOccurs="0"/>
                <xsd:element ref="ns3:TDSApprovalRequested" minOccurs="0"/>
                <xsd:element ref="ns3:TDSApprovedBy" minOccurs="0"/>
                <xsd:element ref="ns3:TDSApprovedDate" minOccurs="0"/>
                <xsd:element ref="ns3:TDSApprovalComments" minOccurs="0"/>
                <xsd:element ref="ns3:TDSApprovalLink" minOccurs="0"/>
                <xsd:element ref="ns3:TDSConvertToPDF" minOccurs="0"/>
                <xsd:element ref="ns3:TDSComplianceGuideName" minOccurs="0"/>
                <xsd:element ref="ns3:TDSDeviation" minOccurs="0"/>
                <xsd:element ref="ns3:TDSArchiveDate" minOccurs="0"/>
                <xsd:element ref="ns3:TDSArchiveComment" minOccurs="0"/>
                <xsd:element ref="ns3:TDSPublishedDocumentID" minOccurs="0"/>
                <xsd:element ref="ns3:TDSOriginalDocumentID" minOccurs="0"/>
                <xsd:element ref="ns3:TDSSourceLibrary" minOccurs="0"/>
                <xsd:element ref="ns3:TDS-getDocumentCode" minOccurs="0"/>
                <xsd:element ref="ns3:TDSLevel1Code" minOccurs="0"/>
                <xsd:element ref="ns3:TDSLevel1Name" minOccurs="0"/>
                <xsd:element ref="ns3:TDSLevel1PCFCode_x0020_" minOccurs="0"/>
                <xsd:element ref="ns3:TDSLevel2Code" minOccurs="0"/>
                <xsd:element ref="ns3:TDSLevel2Name" minOccurs="0"/>
                <xsd:element ref="ns3:TDSLevel2PCFCode_x0020_" minOccurs="0"/>
                <xsd:element ref="ns3:TDSLevel3Code" minOccurs="0"/>
                <xsd:element ref="ns3:TDSLevel3Name" minOccurs="0"/>
                <xsd:element ref="ns3:TDSLevel3PCFCode_x0020_" minOccurs="0"/>
                <xsd:element ref="ns3:TDSContributors" minOccurs="0"/>
                <xsd:element ref="ns3:TDSMandatory" minOccurs="0"/>
                <xsd:element ref="ns3:TDSCapabilityCode" minOccurs="0"/>
                <xsd:element ref="ns3:TDSCapabilityName" minOccurs="0"/>
                <xsd:element ref="ns3:TDSOriginalDocumentIDText" minOccurs="0"/>
                <xsd:element ref="ns3:TDSKeywords" minOccurs="0"/>
                <xsd:element ref="ns3:TDSFunctionTypeChoice" minOccurs="0"/>
                <xsd:element ref="ns3:TDSDocumentLastUpdated" minOccurs="0"/>
                <xsd:element ref="ns3:TDSChangeType" minOccurs="0"/>
                <xsd:element ref="ns3:TDSOFSCClauses" minOccurs="0"/>
                <xsd:element ref="ns3:TDSONSRClauses" minOccurs="0"/>
                <xsd:element ref="ns3:TDSPublishedDocumentVersion" minOccurs="0"/>
                <xsd:element ref="ns3:TDSFeedbackItems" minOccurs="0"/>
                <xsd:element ref="ns3:TDSPublishedSharePointVersion" minOccurs="0"/>
                <xsd:element ref="ns3:TDSApplicabilityCode" minOccurs="0"/>
                <xsd:element ref="ns3:TDSISO14001Clauses" minOccurs="0"/>
                <xsd:element ref="ns3:TDSISO27001Clauses" minOccurs="0"/>
                <xsd:element ref="ns3:TDSISO45001Clauses" minOccurs="0"/>
                <xsd:element ref="ns3:TDSISO55001Clauses" minOccurs="0"/>
                <xsd:element ref="ns3:TDSISO90001Clauses" minOccurs="0"/>
                <xsd:element ref="ns2:TDSOtherProcessArea" minOccurs="0"/>
                <xsd:element ref="ns2:TDSSystem" minOccurs="0"/>
                <xsd:element ref="ns3:TDSPostedOnNoticeBoards" minOccurs="0"/>
                <xsd:element ref="ns3:TDSBoardApprovalRequired" minOccurs="0"/>
                <xsd:element ref="ns3:TDSExternalDirectory" minOccurs="0"/>
                <xsd:element ref="ns3:TDSChangeDriver" minOccurs="0"/>
                <xsd:element ref="ns3:TDSNextReviewDate" minOccurs="0"/>
                <xsd:element ref="ns3:TDSDocumentCodeNumber" minOccurs="0"/>
                <xsd:element ref="ns3:TDSDeviationDocument" minOccurs="0"/>
                <xsd:element ref="ns3:TDSDocumentApprover2" minOccurs="0"/>
                <xsd:element ref="ns3:TDSDocumentApprover3" minOccurs="0"/>
                <xsd:element ref="ns3:TDSSubProcessArea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2:SharedWithUsers" minOccurs="0"/>
                <xsd:element ref="ns2:SharedWithDetail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86747-df83-4e67-b388-ff74a4dc07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4" nillable="true" ma:displayName="Taxonomy Catch All Column" ma:hidden="true" ma:list="{ac4a3f4e-97ea-4793-9bde-bc5e09328cab}" ma:internalName="TaxCatchAll" ma:showField="CatchAllData" ma:web="da286747-df83-4e67-b388-ff74a4dc07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ac4a3f4e-97ea-4793-9bde-bc5e09328cab}" ma:internalName="TaxCatchAllLabel" ma:readOnly="true" ma:showField="CatchAllDataLabel" ma:web="da286747-df83-4e67-b388-ff74a4dc07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DSFlowchart" ma:index="26" nillable="true" ma:displayName="Flowchart" ma:internalName="TDSFlowchart">
      <xsd:simpleType>
        <xsd:restriction base="dms:Text"/>
      </xsd:simpleType>
    </xsd:element>
    <xsd:element name="TDSOtherProcessArea" ma:index="80" nillable="true" ma:displayName="Other Process Area" ma:list="{eaf25962-e41b-4009-9da2-4cecd6459532}" ma:internalName="TDSOtherProcessArea" ma:showField="Title">
      <xsd:simpleType>
        <xsd:restriction base="dms:Lookup"/>
      </xsd:simpleType>
    </xsd:element>
    <xsd:element name="TDSSystem" ma:index="81" nillable="true" ma:displayName="System" ma:indexed="true" ma:list="{eaf25962-e41b-4009-9da2-4cecd6459532}" ma:internalName="TDSSystem" ma:showField="Title">
      <xsd:simpleType>
        <xsd:restriction base="dms:Lookup"/>
      </xsd:simpleType>
    </xsd:element>
    <xsd:element name="SharedWithUsers" ma:index="9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3f5d9-7bad-49cc-87ae-b374ab42d6ba" elementFormDefault="qualified">
    <xsd:import namespace="http://schemas.microsoft.com/office/2006/documentManagement/types"/>
    <xsd:import namespace="http://schemas.microsoft.com/office/infopath/2007/PartnerControls"/>
    <xsd:element name="TDSFunctionalName" ma:index="11" nillable="true" ma:displayName="Process Area" ma:indexed="true" ma:internalName="TDSFunctionalName">
      <xsd:simpleType>
        <xsd:restriction base="dms:Text">
          <xsd:maxLength value="255"/>
        </xsd:restriction>
      </xsd:simpleType>
    </xsd:element>
    <xsd:element name="TDSFunctionalCode" ma:index="12" nillable="true" ma:displayName="Process Area Code" ma:internalName="TDSFunctionalCode">
      <xsd:simpleType>
        <xsd:restriction base="dms:Text">
          <xsd:maxLength value="255"/>
        </xsd:restriction>
      </xsd:simpleType>
    </xsd:element>
    <xsd:element name="TDSHomePCFID" ma:index="13" nillable="true" ma:displayName="Home PCF ID" ma:internalName="TDSHomePCFID" ma:percentage="FALSE">
      <xsd:simpleType>
        <xsd:restriction base="dms:Number"/>
      </xsd:simpleType>
    </xsd:element>
    <xsd:element name="TDSJurisdiction" ma:index="16" nillable="true" ma:displayName="Jurisdiction" ma:internalName="TDSJurisdiction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U"/>
                    <xsd:enumeration value="NZ"/>
                  </xsd:restriction>
                </xsd:simpleType>
              </xsd:element>
            </xsd:sequence>
          </xsd:extension>
        </xsd:complexContent>
      </xsd:complexType>
    </xsd:element>
    <xsd:element name="TDSCapitalWorks_SAMSpecific" ma:index="17" nillable="true" ma:displayName="Capital Works / SAM Specific" ma:internalName="TDSCapitalWorks_SAMSpecific">
      <xsd:simpleType>
        <xsd:restriction base="dms:Choice">
          <xsd:enumeration value="CW"/>
          <xsd:enumeration value="SAM"/>
        </xsd:restriction>
      </xsd:simpleType>
    </xsd:element>
    <xsd:element name="TDSDocumentOwner" ma:index="18" nillable="true" ma:displayName="Document Owner" ma:internalName="TDSDocument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DSCoOwner" ma:index="19" nillable="true" ma:displayName="Co Owner" ma:SharePointGroup="0" ma:internalName="TDSCoOwn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DSSecurityLevel" ma:index="20" nillable="true" ma:displayName="Security Level" ma:internalName="TDSSecurityLevel" ma:readOnly="false">
      <xsd:simpleType>
        <xsd:restriction base="dms:Choice">
          <xsd:enumeration value="Internal Use Only"/>
          <xsd:enumeration value="External Use Only"/>
          <xsd:enumeration value="Internal and External Use"/>
        </xsd:restriction>
      </xsd:simpleType>
    </xsd:element>
    <xsd:element name="TDSLastReviewedDate" ma:index="21" nillable="true" ma:displayName="Last Reviewed Date" ma:default="[today]" ma:format="DateOnly" ma:internalName="TDSLastReviewedDate">
      <xsd:simpleType>
        <xsd:restriction base="dms:DateTime"/>
      </xsd:simpleType>
    </xsd:element>
    <xsd:element name="TDSReviewFrequency" ma:index="22" ma:displayName="Review Frequency" ma:format="Dropdown" ma:internalName="TDSReviewFrequency" ma:readOnly="false">
      <xsd:simpleType>
        <xsd:restriction base="dms:Choice">
          <xsd:enumeration value="Annually"/>
          <xsd:enumeration value="Two Yearly"/>
          <xsd:enumeration value="Three Yearly"/>
        </xsd:restriction>
      </xsd:simpleType>
    </xsd:element>
    <xsd:element name="TDSBusinessUnit" ma:index="23" nillable="true" ma:displayName="Business Unit" ma:indexed="true" ma:internalName="TDSBusinessUnit">
      <xsd:simpleType>
        <xsd:restriction base="dms:Text"/>
      </xsd:simpleType>
    </xsd:element>
    <xsd:element name="TDSHomeBU" ma:index="24" nillable="true" ma:displayName="Home BU" ma:internalName="TDSHomeBU">
      <xsd:simpleType>
        <xsd:restriction base="dms:Text"/>
      </xsd:simpleType>
    </xsd:element>
    <xsd:element name="TDSApplicableBUs" ma:index="25" nillable="true" ma:displayName="Applicable BUs" ma:indexed="true" ma:internalName="TDSApplicableBUs">
      <xsd:simpleType>
        <xsd:restriction base="dms:Text"/>
      </xsd:simpleType>
    </xsd:element>
    <xsd:element name="TDSByFunction" ma:index="27" nillable="true" ma:displayName="By Function" ma:internalName="TDSByFunction">
      <xsd:simpleType>
        <xsd:restriction base="dms:Text"/>
      </xsd:simpleType>
    </xsd:element>
    <xsd:element name="TDSByFunctionOrder" ma:index="28" nillable="true" ma:displayName="Document Type Order" ma:indexed="true" ma:internalName="TDSByFunctionOrder" ma:percentage="FALSE">
      <xsd:simpleType>
        <xsd:restriction base="dms:Number"/>
      </xsd:simpleType>
    </xsd:element>
    <xsd:element name="TDSCat1" ma:index="29" nillable="true" ma:displayName="Cat 1" ma:format="Dropdown" ma:internalName="TDSCat1">
      <xsd:simpleType>
        <xsd:restriction base="dms:Choice">
          <xsd:enumeration value="Mandatory – Must be completed"/>
          <xsd:enumeration value="Required – But DGL may omit"/>
          <xsd:enumeration value="Not Required – But DGL may request"/>
        </xsd:restriction>
      </xsd:simpleType>
    </xsd:element>
    <xsd:element name="TDSCat2" ma:index="30" nillable="true" ma:displayName="Cat 2" ma:format="Dropdown" ma:internalName="TDSCat2">
      <xsd:simpleType>
        <xsd:restriction base="dms:Choice">
          <xsd:enumeration value="Mandatory – Must be completed"/>
          <xsd:enumeration value="Required – But DGL may omit"/>
          <xsd:enumeration value="Not Required – But DGL may request"/>
        </xsd:restriction>
      </xsd:simpleType>
    </xsd:element>
    <xsd:element name="TDSCat3" ma:index="31" nillable="true" ma:displayName="Cat 3" ma:format="Dropdown" ma:internalName="TDSCat3">
      <xsd:simpleType>
        <xsd:restriction base="dms:Choice">
          <xsd:enumeration value="Mandatory – Must be completed"/>
          <xsd:enumeration value="Required – But DGL may omit"/>
          <xsd:enumeration value="Not Required – But DGL may request"/>
        </xsd:restriction>
      </xsd:simpleType>
    </xsd:element>
    <xsd:element name="TDSCat4" ma:index="32" nillable="true" ma:displayName="Cat 4" ma:format="Dropdown" ma:internalName="TDSCat4">
      <xsd:simpleType>
        <xsd:restriction base="dms:Choice">
          <xsd:enumeration value="Mandatory – Must be completed"/>
          <xsd:enumeration value="Required – But DGL may omit"/>
          <xsd:enumeration value="Not Required – But DGL may request"/>
        </xsd:restriction>
      </xsd:simpleType>
    </xsd:element>
    <xsd:element name="TDSCat5" ma:index="33" nillable="true" ma:displayName="Cat 5" ma:format="Dropdown" ma:internalName="TDSCat5">
      <xsd:simpleType>
        <xsd:restriction base="dms:Choice">
          <xsd:enumeration value="Mandatory – Must be completed"/>
          <xsd:enumeration value="Required – But DGL may omit"/>
          <xsd:enumeration value="Not Required – But DGL may request"/>
        </xsd:restriction>
      </xsd:simpleType>
    </xsd:element>
    <xsd:element name="TDSDocumentVersion" ma:index="34" nillable="true" ma:displayName="Document Version" ma:indexed="true" ma:internalName="TDSDocumentVersion">
      <xsd:simpleType>
        <xsd:restriction base="dms:Text">
          <xsd:maxLength value="255"/>
        </xsd:restriction>
      </xsd:simpleType>
    </xsd:element>
    <xsd:element name="TDSChangeNotes" ma:index="35" nillable="true" ma:displayName="Change Notes" ma:internalName="TDSChangeNotes">
      <xsd:simpleType>
        <xsd:restriction base="dms:Note"/>
      </xsd:simpleType>
    </xsd:element>
    <xsd:element name="TDSApprovalRequested" ma:index="36" nillable="true" ma:displayName="Approval Requested" ma:default="0" ma:internalName="TDSApprovalRequested">
      <xsd:simpleType>
        <xsd:restriction base="dms:Boolean"/>
      </xsd:simpleType>
    </xsd:element>
    <xsd:element name="TDSApprovedBy" ma:index="37" nillable="true" ma:displayName="Approved By" ma:internalName="TDS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DSApprovedDate" ma:index="38" nillable="true" ma:displayName="Approved Date" ma:internalName="TDSApprovedDate">
      <xsd:simpleType>
        <xsd:restriction base="dms:DateTime"/>
      </xsd:simpleType>
    </xsd:element>
    <xsd:element name="TDSApprovalComments" ma:index="39" nillable="true" ma:displayName="Approval Comments" ma:internalName="TDSApprovalComments">
      <xsd:simpleType>
        <xsd:restriction base="dms:Note">
          <xsd:maxLength value="255"/>
        </xsd:restriction>
      </xsd:simpleType>
    </xsd:element>
    <xsd:element name="TDSApprovalLink" ma:index="40" nillable="true" ma:displayName="Approval Link" ma:internalName="TDSApprovalLink">
      <xsd:simpleType>
        <xsd:restriction base="dms:Note">
          <xsd:maxLength value="255"/>
        </xsd:restriction>
      </xsd:simpleType>
    </xsd:element>
    <xsd:element name="TDSConvertToPDF" ma:index="41" nillable="true" ma:displayName="Convert to PDF" ma:default="0" ma:internalName="TDSConvertToPDF">
      <xsd:simpleType>
        <xsd:restriction base="dms:Boolean"/>
      </xsd:simpleType>
    </xsd:element>
    <xsd:element name="TDSComplianceGuideName" ma:index="42" nillable="true" ma:displayName="Compliance Guide Name" ma:internalName="TDSComplianceGuideNam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DSDeviation" ma:index="43" nillable="true" ma:displayName="Deviation" ma:default="0" ma:internalName="TDSDeviation">
      <xsd:simpleType>
        <xsd:restriction base="dms:Boolean"/>
      </xsd:simpleType>
    </xsd:element>
    <xsd:element name="TDSArchiveDate" ma:index="44" nillable="true" ma:displayName="Archive Date" ma:internalName="TDSArchiveDate">
      <xsd:simpleType>
        <xsd:restriction base="dms:DateTime"/>
      </xsd:simpleType>
    </xsd:element>
    <xsd:element name="TDSArchiveComment" ma:index="45" nillable="true" ma:displayName="Archive Comment" ma:internalName="TDSArchiveComment">
      <xsd:simpleType>
        <xsd:restriction base="dms:Note">
          <xsd:maxLength value="255"/>
        </xsd:restriction>
      </xsd:simpleType>
    </xsd:element>
    <xsd:element name="TDSPublishedDocumentID" ma:index="46" nillable="true" ma:displayName="Published Document ID" ma:internalName="TDSPublishedDocument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DSOriginalDocumentID" ma:index="47" nillable="true" ma:displayName="Original Document ID" ma:internalName="TDSOriginalDocument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DSSourceLibrary" ma:index="48" nillable="true" ma:displayName="Source Library" ma:internalName="TDSSourceLibrary">
      <xsd:simpleType>
        <xsd:restriction base="dms:Text"/>
      </xsd:simpleType>
    </xsd:element>
    <xsd:element name="TDS-getDocumentCode" ma:index="50" nillable="true" ma:displayName="TDS-getDocumentCode" ma:indexed="true" ma:internalName="TDS_x002d_getDocumentCode" ma:readOnly="false">
      <xsd:simpleType>
        <xsd:restriction base="dms:Text"/>
      </xsd:simpleType>
    </xsd:element>
    <xsd:element name="TDSLevel1Code" ma:index="51" nillable="true" ma:displayName="Level 1 Code" ma:format="Dropdown" ma:indexed="true" ma:internalName="TDSLevel1Code" ma:percentage="FALSE">
      <xsd:simpleType>
        <xsd:restriction base="dms:Number"/>
      </xsd:simpleType>
    </xsd:element>
    <xsd:element name="TDSLevel1Name" ma:index="52" nillable="true" ma:displayName="Level 1 Name" ma:internalName="TDSLevel1Name">
      <xsd:simpleType>
        <xsd:restriction base="dms:Text">
          <xsd:maxLength value="255"/>
        </xsd:restriction>
      </xsd:simpleType>
    </xsd:element>
    <xsd:element name="TDSLevel1PCFCode_x0020_" ma:index="53" nillable="true" ma:displayName="Level 1 PCF Code " ma:format="Dropdown" ma:internalName="TDSLevel1PCFCode_x0020_" ma:percentage="FALSE">
      <xsd:simpleType>
        <xsd:restriction base="dms:Number"/>
      </xsd:simpleType>
    </xsd:element>
    <xsd:element name="TDSLevel2Code" ma:index="54" nillable="true" ma:displayName="Level 2 Code" ma:format="Dropdown" ma:internalName="TDSLevel2Code" ma:percentage="FALSE">
      <xsd:simpleType>
        <xsd:restriction base="dms:Number"/>
      </xsd:simpleType>
    </xsd:element>
    <xsd:element name="TDSLevel2Name" ma:index="55" nillable="true" ma:displayName="Level 2 Name" ma:internalName="TDSLevel2Name">
      <xsd:simpleType>
        <xsd:restriction base="dms:Text"/>
      </xsd:simpleType>
    </xsd:element>
    <xsd:element name="TDSLevel2PCFCode_x0020_" ma:index="56" nillable="true" ma:displayName="Level 2 PCF Code " ma:format="Dropdown" ma:internalName="TDSLevel2PCFCode_x0020_" ma:percentage="FALSE">
      <xsd:simpleType>
        <xsd:restriction base="dms:Number"/>
      </xsd:simpleType>
    </xsd:element>
    <xsd:element name="TDSLevel3Code" ma:index="57" nillable="true" ma:displayName="Level 3 Code" ma:internalName="TDSLevel3Code">
      <xsd:simpleType>
        <xsd:restriction base="dms:Number"/>
      </xsd:simpleType>
    </xsd:element>
    <xsd:element name="TDSLevel3Name" ma:index="58" nillable="true" ma:displayName="Level 3 Name" ma:internalName="TDSLevel3Name">
      <xsd:simpleType>
        <xsd:restriction base="dms:Text"/>
      </xsd:simpleType>
    </xsd:element>
    <xsd:element name="TDSLevel3PCFCode_x0020_" ma:index="59" nillable="true" ma:displayName="Level 3 PCF Code " ma:internalName="TDSLevel3PCFCode_x0020_">
      <xsd:simpleType>
        <xsd:restriction base="dms:Number"/>
      </xsd:simpleType>
    </xsd:element>
    <xsd:element name="TDSContributors" ma:index="60" nillable="true" ma:displayName="Contributors" ma:SharePointGroup="0" ma:internalName="TDSContribut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DSMandatory" ma:index="61" nillable="true" ma:displayName="Mandatory" ma:default="0" ma:indexed="true" ma:internalName="TDSMandatory">
      <xsd:simpleType>
        <xsd:restriction base="dms:Boolean"/>
      </xsd:simpleType>
    </xsd:element>
    <xsd:element name="TDSCapabilityCode" ma:index="62" nillable="true" ma:displayName="Capability Code" ma:internalName="TDSCapabilityCode">
      <xsd:simpleType>
        <xsd:restriction base="dms:Text"/>
      </xsd:simpleType>
    </xsd:element>
    <xsd:element name="TDSCapabilityName" ma:index="63" nillable="true" ma:displayName="Capability Name" ma:internalName="TDSCapabilityName">
      <xsd:simpleType>
        <xsd:restriction base="dms:Text"/>
      </xsd:simpleType>
    </xsd:element>
    <xsd:element name="TDSOriginalDocumentIDText" ma:index="64" nillable="true" ma:displayName="Original Document ID Text" ma:internalName="TDSOriginalDocumentIDText">
      <xsd:simpleType>
        <xsd:restriction base="dms:Text"/>
      </xsd:simpleType>
    </xsd:element>
    <xsd:element name="TDSKeywords" ma:index="65" nillable="true" ma:displayName="Keywords" ma:internalName="TDSKeywords">
      <xsd:simpleType>
        <xsd:restriction base="dms:Note"/>
      </xsd:simpleType>
    </xsd:element>
    <xsd:element name="TDSFunctionTypeChoice" ma:index="66" nillable="true" ma:displayName="Applicability Type" ma:format="Dropdown" ma:indexed="true" ma:internalName="TDSFunctionTypeChoice">
      <xsd:simpleType>
        <xsd:restriction base="dms:Choice">
          <xsd:enumeration value="Group Process Area"/>
          <xsd:enumeration value="BU Process Area"/>
          <xsd:enumeration value="BU Capability"/>
        </xsd:restriction>
      </xsd:simpleType>
    </xsd:element>
    <xsd:element name="TDSDocumentLastUpdated" ma:index="67" nillable="true" ma:displayName="Document Last Updated" ma:internalName="TDSDocumentLastUpdated">
      <xsd:simpleType>
        <xsd:restriction base="dms:DateTime"/>
      </xsd:simpleType>
    </xsd:element>
    <xsd:element name="TDSChangeType" ma:index="68" nillable="true" ma:displayName="Change Type" ma:default="New" ma:format="Dropdown" ma:internalName="TDSChangeType">
      <xsd:simpleType>
        <xsd:restriction base="dms:Choice">
          <xsd:enumeration value="New"/>
          <xsd:enumeration value="Major"/>
          <xsd:enumeration value="Minor"/>
          <xsd:enumeration value="Metadata only"/>
          <xsd:enumeration value="Document Review – No Change"/>
          <xsd:enumeration value="Archive"/>
        </xsd:restriction>
      </xsd:simpleType>
    </xsd:element>
    <xsd:element name="TDSOFSCClauses" ma:index="69" nillable="true" ma:displayName="OFSC Clauses" ma:internalName="TDSOFSCClauses">
      <xsd:simpleType>
        <xsd:restriction base="dms:Text"/>
      </xsd:simpleType>
    </xsd:element>
    <xsd:element name="TDSONSRClauses" ma:index="70" nillable="true" ma:displayName="ONRSR Clauses" ma:internalName="TDSONSRClauses">
      <xsd:simpleType>
        <xsd:restriction base="dms:Text"/>
      </xsd:simpleType>
    </xsd:element>
    <xsd:element name="TDSPublishedDocumentVersion" ma:index="71" nillable="true" ma:displayName="Published Document Version" ma:indexed="true" ma:internalName="TDSPublishedDocumentVersion">
      <xsd:simpleType>
        <xsd:restriction base="dms:Text">
          <xsd:maxLength value="255"/>
        </xsd:restriction>
      </xsd:simpleType>
    </xsd:element>
    <xsd:element name="TDSFeedbackItems" ma:index="72" nillable="true" ma:displayName="Feedback Items" ma:internalName="TDSFeedbackItems">
      <xsd:simpleType>
        <xsd:restriction base="dms:Text"/>
      </xsd:simpleType>
    </xsd:element>
    <xsd:element name="TDSPublishedSharePointVersion" ma:index="73" nillable="true" ma:displayName="Published SharePoint Version" ma:indexed="true" ma:internalName="TDSPublishedSharePointVersion">
      <xsd:simpleType>
        <xsd:restriction base="dms:Text">
          <xsd:maxLength value="255"/>
        </xsd:restriction>
      </xsd:simpleType>
    </xsd:element>
    <xsd:element name="TDSApplicabilityCode" ma:index="74" nillable="true" ma:displayName="Applicability Code" ma:internalName="TDSApplicabilityCode">
      <xsd:simpleType>
        <xsd:restriction base="dms:Text"/>
      </xsd:simpleType>
    </xsd:element>
    <xsd:element name="TDSISO14001Clauses" ma:index="75" nillable="true" ma:displayName="ISO 14001 Clauses" ma:internalName="TDSISO14001Clauses">
      <xsd:simpleType>
        <xsd:restriction base="dms:Text"/>
      </xsd:simpleType>
    </xsd:element>
    <xsd:element name="TDSISO27001Clauses" ma:index="76" nillable="true" ma:displayName="ISO 27001 Clauses" ma:internalName="TDSISO27001Clauses">
      <xsd:simpleType>
        <xsd:restriction base="dms:Text"/>
      </xsd:simpleType>
    </xsd:element>
    <xsd:element name="TDSISO45001Clauses" ma:index="77" nillable="true" ma:displayName="ISO 45001 Clauses" ma:internalName="TDSISO45001Clauses">
      <xsd:simpleType>
        <xsd:restriction base="dms:Text"/>
      </xsd:simpleType>
    </xsd:element>
    <xsd:element name="TDSISO55001Clauses" ma:index="78" nillable="true" ma:displayName="ISO 55001 Clauses" ma:internalName="TDSISO55001Clauses">
      <xsd:simpleType>
        <xsd:restriction base="dms:Text"/>
      </xsd:simpleType>
    </xsd:element>
    <xsd:element name="TDSISO90001Clauses" ma:index="79" nillable="true" ma:displayName="ISO 9001 Clauses" ma:internalName="TDSISO90001Clauses">
      <xsd:simpleType>
        <xsd:restriction base="dms:Text"/>
      </xsd:simpleType>
    </xsd:element>
    <xsd:element name="TDSPostedOnNoticeBoards" ma:index="82" nillable="true" ma:displayName="Posted on Notice Boards" ma:default="0" ma:internalName="TDSPostedOnNoticeBoards">
      <xsd:simpleType>
        <xsd:restriction base="dms:Boolean"/>
      </xsd:simpleType>
    </xsd:element>
    <xsd:element name="TDSBoardApprovalRequired" ma:index="83" nillable="true" ma:displayName="Board Approval Required" ma:default="0" ma:internalName="TDSBoardApprovalRequired">
      <xsd:simpleType>
        <xsd:restriction base="dms:Boolean"/>
      </xsd:simpleType>
    </xsd:element>
    <xsd:element name="TDSExternalDirectory" ma:index="84" nillable="true" ma:displayName="External Directory" ma:internalName="TDSExternalDirectory">
      <xsd:simpleType>
        <xsd:restriction base="dms:Note"/>
      </xsd:simpleType>
    </xsd:element>
    <xsd:element name="TDSChangeDriver" ma:index="85" nillable="true" ma:displayName="Change Driver" ma:internalName="TDSChangeDrive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iance with Standards"/>
                    <xsd:enumeration value="Document Review"/>
                    <xsd:enumeration value="Errors and Typos"/>
                    <xsd:enumeration value="Feedback and Review"/>
                    <xsd:enumeration value="Improvements"/>
                    <xsd:enumeration value="Legal Compliance"/>
                    <xsd:enumeration value="Redundant/Superseded"/>
                    <xsd:enumeration value="Technology Changes"/>
                    <xsd:enumeration value="Metadata Only"/>
                  </xsd:restriction>
                </xsd:simpleType>
              </xsd:element>
            </xsd:sequence>
          </xsd:extension>
        </xsd:complexContent>
      </xsd:complexType>
    </xsd:element>
    <xsd:element name="TDSNextReviewDate" ma:index="86" nillable="true" ma:displayName="Next Review Date" ma:format="DateOnly" ma:internalName="TDSNextReviewDate">
      <xsd:simpleType>
        <xsd:restriction base="dms:DateTime"/>
      </xsd:simpleType>
    </xsd:element>
    <xsd:element name="TDSDocumentCodeNumber" ma:index="87" nillable="true" ma:displayName="Document Code Number" ma:internalName="TDSDocumentCodeNumber">
      <xsd:simpleType>
        <xsd:restriction base="dms:Text"/>
      </xsd:simpleType>
    </xsd:element>
    <xsd:element name="TDSDeviationDocument" ma:index="88" nillable="true" ma:displayName="Deviation Document" ma:internalName="TDSDeviationDocumen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DSDocumentApprover2" ma:index="89" nillable="true" ma:displayName="Document Approver 2" ma:internalName="TDSDocumentApprover2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DSDocumentApprover3" ma:index="90" nillable="true" ma:displayName="Document Approver 3" ma:internalName="TDSDocumentApprover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DSSubProcessArea" ma:index="91" nillable="true" ma:displayName="Sub Process Area" ma:indexed="true" ma:internalName="TDSSubProcessArea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ae266-0160-49dc-b660-9234ad855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9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9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Document Type 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286747-df83-4e67-b388-ff74a4dc0731">GIMSLIB-1981798757-56</_dlc_DocId>
    <_dlc_DocIdUrl xmlns="da286747-df83-4e67-b388-ff74a4dc0731">
      <Url>https://downergroup.sharepoint.com/sites/TheDownerStandard/_layouts/15/DocIdRedir.aspx?ID=GIMSLIB-1981798757-56</Url>
      <Description>GIMSLIB-1981798757-56</Description>
    </_dlc_DocIdUrl>
    <TDSFunctionalName xmlns="6463f5d9-7bad-49cc-87ae-b374ab42d6ba">Delivery Management</TDSFunctionalName>
    <TDSApplicableBUs xmlns="6463f5d9-7bad-49cc-87ae-b374ab42d6ba" xsi:nil="true"/>
    <TDSCat4 xmlns="6463f5d9-7bad-49cc-87ae-b374ab42d6ba">Not Required – But DGL may request</TDSCat4>
    <TDSChangeNotes xmlns="6463f5d9-7bad-49cc-87ae-b374ab42d6ba" xsi:nil="true"/>
    <TDSLevel1Name xmlns="6463f5d9-7bad-49cc-87ae-b374ab42d6ba">Delivery Management</TDSLevel1Name>
    <TDSCapabilityName xmlns="6463f5d9-7bad-49cc-87ae-b374ab42d6ba" xsi:nil="true"/>
    <TDSExternalDirectory xmlns="6463f5d9-7bad-49cc-87ae-b374ab42d6ba" xsi:nil="true"/>
    <TDSCat5 xmlns="6463f5d9-7bad-49cc-87ae-b374ab42d6ba">Not Required – But DGL may request</TDSCat5>
    <TDSApprovedDate xmlns="6463f5d9-7bad-49cc-87ae-b374ab42d6ba">2024-01-31T03:44:31+00:00</TDSApprovedDate>
    <TDSDocumentCodeNumber xmlns="6463f5d9-7bad-49cc-87ae-b374ab42d6ba">053</TDSDocumentCodeNumber>
    <TDSLevel3Name xmlns="6463f5d9-7bad-49cc-87ae-b374ab42d6ba" xsi:nil="true"/>
    <TDSContributors xmlns="6463f5d9-7bad-49cc-87ae-b374ab42d6ba">
      <UserInfo>
        <DisplayName/>
        <AccountId xsi:nil="true"/>
        <AccountType/>
      </UserInfo>
    </TDSContributors>
    <TDSChangeType xmlns="6463f5d9-7bad-49cc-87ae-b374ab42d6ba" xsi:nil="true"/>
    <TDSLevel2Name xmlns="6463f5d9-7bad-49cc-87ae-b374ab42d6ba" xsi:nil="true"/>
    <TDSDocumentLastUpdated xmlns="6463f5d9-7bad-49cc-87ae-b374ab42d6ba">2024-01-31T03:44:31+00:00</TDSDocumentLastUpdated>
    <TDSLevel3Code xmlns="6463f5d9-7bad-49cc-87ae-b374ab42d6ba" xsi:nil="true"/>
    <TDSDocumentApprover3 xmlns="6463f5d9-7bad-49cc-87ae-b374ab42d6ba">
      <UserInfo>
        <DisplayName/>
        <AccountId xsi:nil="true"/>
        <AccountType/>
      </UserInfo>
    </TDSDocumentApprover3>
    <TDSLevel2Code xmlns="6463f5d9-7bad-49cc-87ae-b374ab42d6ba" xsi:nil="true"/>
    <TDSSystem xmlns="da286747-df83-4e67-b388-ff74a4dc0731" xsi:nil="true"/>
    <TDSCapitalWorks_SAMSpecific xmlns="6463f5d9-7bad-49cc-87ae-b374ab42d6ba" xsi:nil="true"/>
    <TDSHomeBU xmlns="6463f5d9-7bad-49cc-87ae-b374ab42d6ba" xsi:nil="true"/>
    <TDSLevel1Code xmlns="6463f5d9-7bad-49cc-87ae-b374ab42d6ba">30190000</TDSLevel1Code>
    <TDSISO90001Clauses xmlns="6463f5d9-7bad-49cc-87ae-b374ab42d6ba" xsi:nil="true"/>
    <TDSSubProcessArea xmlns="6463f5d9-7bad-49cc-87ae-b374ab42d6ba" xsi:nil="true"/>
    <TDSApprovalRequested xmlns="6463f5d9-7bad-49cc-87ae-b374ab42d6ba">false</TDSApprovalRequested>
    <TDSApprovalLink xmlns="6463f5d9-7bad-49cc-87ae-b374ab42d6ba" xsi:nil="true"/>
    <TDSNextReviewDate xmlns="6463f5d9-7bad-49cc-87ae-b374ab42d6ba">2027-01-31T13:00:00+00:00</TDSNextReviewDate>
    <TDSDocumentOwner xmlns="6463f5d9-7bad-49cc-87ae-b374ab42d6ba">
      <UserInfo>
        <DisplayName>Paul Taylor</DisplayName>
        <AccountId>29</AccountId>
        <AccountType/>
      </UserInfo>
    </TDSDocumentOwner>
    <TDSApprovedBy xmlns="6463f5d9-7bad-49cc-87ae-b374ab42d6ba">
      <UserInfo>
        <DisplayName>Paul Taylor</DisplayName>
        <AccountId>29</AccountId>
        <AccountType/>
      </UserInfo>
    </TDSApprovedBy>
    <TDSOriginalDocumentIDText xmlns="6463f5d9-7bad-49cc-87ae-b374ab42d6ba">GIMSLIB-1262886076-87</TDSOriginalDocumentIDText>
    <TDSOFSCClauses xmlns="6463f5d9-7bad-49cc-87ae-b374ab42d6ba" xsi:nil="true"/>
    <TDSDocumentApprover2 xmlns="6463f5d9-7bad-49cc-87ae-b374ab42d6ba">
      <UserInfo>
        <DisplayName/>
        <AccountId xsi:nil="true"/>
        <AccountType/>
      </UserInfo>
    </TDSDocumentApprover2>
    <TDSSecurityLevel xmlns="6463f5d9-7bad-49cc-87ae-b374ab42d6ba">Internal Use Only</TDSSecurityLevel>
    <TDSOriginalDocumentID xmlns="6463f5d9-7bad-49cc-87ae-b374ab42d6ba">
      <Url>https://downergroup.sharepoint.com/sites/TheDownerStandard/_layouts/15/DocIdRedir.aspx?ID=GIMSLIB-1262886076-87,GIMSLIB-1262886076-87</Url>
      <Description>https://downergroup.sharepoint.com/sites/TheDownerStandard/_layouts/15/DocIdRedir.aspx?ID=GIMSLIB-1262886076-87,GIMSLIB-1262886076-87</Description>
    </TDSOriginalDocumentID>
    <TDSISO27001Clauses xmlns="6463f5d9-7bad-49cc-87ae-b374ab42d6ba" xsi:nil="true"/>
    <TDSPostedOnNoticeBoards xmlns="6463f5d9-7bad-49cc-87ae-b374ab42d6ba">false</TDSPostedOnNoticeBoards>
    <TDSApprovalComments xmlns="6463f5d9-7bad-49cc-87ae-b374ab42d6ba" xsi:nil="true"/>
    <TDSComplianceGuideName xmlns="6463f5d9-7bad-49cc-87ae-b374ab42d6ba">
      <Url xsi:nil="true"/>
      <Description xsi:nil="true"/>
    </TDSComplianceGuideName>
    <TDSMandatory xmlns="6463f5d9-7bad-49cc-87ae-b374ab42d6ba">false</TDSMandatory>
    <TDSCapabilityCode xmlns="6463f5d9-7bad-49cc-87ae-b374ab42d6ba" xsi:nil="true"/>
    <TDSPublishedDocumentID xmlns="6463f5d9-7bad-49cc-87ae-b374ab42d6ba">
      <Url>https://downergroup.sharepoint.com/sites/TheDownerStandard/_layouts/15/DocIdRedir.aspx?ID=GIMSLIB-1981798757-56,GIMSLIB-1981798757-56</Url>
      <Description>https://downergroup.sharepoint.com/sites/TheDownerStandard/_layouts/15/DocIdRedir.aspx?ID=GIMSLIB-1981798757-56,GIMSLIB-1981798757-56</Description>
    </TDSPublishedDocumentID>
    <TDSConvertToPDF xmlns="6463f5d9-7bad-49cc-87ae-b374ab42d6ba">false</TDSConvertToPDF>
    <TDSSourceLibrary xmlns="6463f5d9-7bad-49cc-87ae-b374ab42d6ba" xsi:nil="true"/>
    <TDSLevel3PCFCode_x0020_ xmlns="6463f5d9-7bad-49cc-87ae-b374ab42d6ba" xsi:nil="true"/>
    <TDSChangeDriver xmlns="6463f5d9-7bad-49cc-87ae-b374ab42d6ba" xsi:nil="true"/>
    <TDSHomePCFID xmlns="6463f5d9-7bad-49cc-87ae-b374ab42d6ba" xsi:nil="true"/>
    <TaxCatchAll xmlns="da286747-df83-4e67-b388-ff74a4dc0731" xsi:nil="true"/>
    <TDSJurisdiction xmlns="6463f5d9-7bad-49cc-87ae-b374ab42d6ba">
      <Value>AU</Value>
      <Value>NZ</Value>
    </TDSJurisdiction>
    <TDSBusinessUnit xmlns="6463f5d9-7bad-49cc-87ae-b374ab42d6ba" xsi:nil="true"/>
    <TDSArchiveDate xmlns="6463f5d9-7bad-49cc-87ae-b374ab42d6ba" xsi:nil="true"/>
    <TDSLevel2PCFCode_x0020_ xmlns="6463f5d9-7bad-49cc-87ae-b374ab42d6ba" xsi:nil="true"/>
    <TDSONSRClauses xmlns="6463f5d9-7bad-49cc-87ae-b374ab42d6ba" xsi:nil="true"/>
    <TDSPublishedDocumentVersion xmlns="6463f5d9-7bad-49cc-87ae-b374ab42d6ba">1.1</TDSPublishedDocumentVersion>
    <TDSByFunctionOrder xmlns="6463f5d9-7bad-49cc-87ae-b374ab42d6ba">6</TDSByFunctionOrder>
    <TDSArchiveComment xmlns="6463f5d9-7bad-49cc-87ae-b374ab42d6ba" xsi:nil="true"/>
    <TDSLevel1PCFCode_x0020_ xmlns="6463f5d9-7bad-49cc-87ae-b374ab42d6ba">30000010</TDSLevel1PCFCode_x0020_>
    <TDSISO14001Clauses xmlns="6463f5d9-7bad-49cc-87ae-b374ab42d6ba" xsi:nil="true"/>
    <TDSISO55001Clauses xmlns="6463f5d9-7bad-49cc-87ae-b374ab42d6ba" xsi:nil="true"/>
    <TDSOtherProcessArea xmlns="da286747-df83-4e67-b388-ff74a4dc0731" xsi:nil="true"/>
    <TDSDeviationDocument xmlns="6463f5d9-7bad-49cc-87ae-b374ab42d6ba">
      <Url xsi:nil="true"/>
      <Description xsi:nil="true"/>
    </TDSDeviationDocument>
    <TDSReviewFrequency xmlns="6463f5d9-7bad-49cc-87ae-b374ab42d6ba">Three Yearly</TDSReviewFrequency>
    <TDS-getDocumentCode xmlns="6463f5d9-7bad-49cc-87ae-b374ab42d6ba">DG-DM-FM053</TDS-getDocumentCode>
    <TDSPublishedSharePointVersion xmlns="6463f5d9-7bad-49cc-87ae-b374ab42d6ba">9.0</TDSPublishedSharePointVersion>
    <TDSISO45001Clauses xmlns="6463f5d9-7bad-49cc-87ae-b374ab42d6ba" xsi:nil="true"/>
    <TDSCoOwner xmlns="6463f5d9-7bad-49cc-87ae-b374ab42d6ba">
      <UserInfo>
        <DisplayName/>
        <AccountId xsi:nil="true"/>
        <AccountType/>
      </UserInfo>
    </TDSCoOwner>
    <TDSFunctionTypeChoice xmlns="6463f5d9-7bad-49cc-87ae-b374ab42d6ba">Group Process Area</TDSFunctionTypeChoice>
    <TDSBoardApprovalRequired xmlns="6463f5d9-7bad-49cc-87ae-b374ab42d6ba">false</TDSBoardApprovalRequired>
    <TDSByFunction xmlns="6463f5d9-7bad-49cc-87ae-b374ab42d6ba" xsi:nil="true"/>
    <TDSCat1 xmlns="6463f5d9-7bad-49cc-87ae-b374ab42d6ba">Not Required – But DGL may request</TDSCat1>
    <TDSFunctionalCode xmlns="6463f5d9-7bad-49cc-87ae-b374ab42d6ba">DM</TDSFunctionalCode>
    <TDSCat2 xmlns="6463f5d9-7bad-49cc-87ae-b374ab42d6ba">Not Required – But DGL may request</TDSCat2>
    <TDSDeviation xmlns="6463f5d9-7bad-49cc-87ae-b374ab42d6ba">false</TDSDeviation>
    <TDSKeywords xmlns="6463f5d9-7bad-49cc-87ae-b374ab42d6ba">DGDMFM053 DGDM DMFM053 FM053 DG DM recording record subcontractor sub-contractor subbie subby suby subie contractor subcontract sub-contract management manage commercial commerc comercial commercal scope work SOW statement</TDSKeywords>
    <TDSLastReviewedDate xmlns="6463f5d9-7bad-49cc-87ae-b374ab42d6ba">2024-01-31T03:44:31+00:00</TDSLastReviewedDate>
    <TDSCat3 xmlns="6463f5d9-7bad-49cc-87ae-b374ab42d6ba">Not Required – But DGL may request</TDSCat3>
    <TDSDocumentVersion xmlns="6463f5d9-7bad-49cc-87ae-b374ab42d6ba">1.1</TDSDocumentVersion>
    <TDSFeedbackItems xmlns="6463f5d9-7bad-49cc-87ae-b374ab42d6ba" xsi:nil="true"/>
    <TDSApplicabilityCode xmlns="6463f5d9-7bad-49cc-87ae-b374ab42d6ba">DG</TDSApplicabilityCode>
    <TDSFlowchart xmlns="da286747-df83-4e67-b388-ff74a4dc0731" xsi:nil="true"/>
  </documentManagement>
</p:properties>
</file>

<file path=customXml/itemProps1.xml><?xml version="1.0" encoding="utf-8"?>
<ds:datastoreItem xmlns:ds="http://schemas.openxmlformats.org/officeDocument/2006/customXml" ds:itemID="{2483B2F5-C0B0-4E15-B8F5-9C272EFA47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1A26E6-F497-4BA2-8A94-D6FF0400B78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488576C-6590-4A6B-9C7B-B46A26C46DF0}"/>
</file>

<file path=customXml/itemProps4.xml><?xml version="1.0" encoding="utf-8"?>
<ds:datastoreItem xmlns:ds="http://schemas.openxmlformats.org/officeDocument/2006/customXml" ds:itemID="{0F3B37DE-F33D-465D-916A-B402CAB9579E}">
  <ds:schemaRefs>
    <ds:schemaRef ds:uri="http://schemas.microsoft.com/office/2006/metadata/properties"/>
    <ds:schemaRef ds:uri="http://schemas.microsoft.com/office/infopath/2007/PartnerControls"/>
    <ds:schemaRef ds:uri="da286747-df83-4e67-b388-ff74a4dc0731"/>
    <ds:schemaRef ds:uri="6463f5d9-7bad-49cc-87ae-b374ab42d6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DG-QA-TP008 Form - Portrait.dotx</Template>
  <TotalTime>33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DG-DM-FM053 Daily Report</vt:lpstr>
    </vt:vector>
  </TitlesOfParts>
  <Company>Downer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DG-DM-FM053 Daily Report</dc:title>
  <dc:creator>Adam.Teakle</dc:creator>
  <cp:lastModifiedBy>Adam Teakle</cp:lastModifiedBy>
  <cp:revision>20</cp:revision>
  <cp:lastPrinted>2015-04-19T23:53:00Z</cp:lastPrinted>
  <dcterms:created xsi:type="dcterms:W3CDTF">2017-06-12T05:19:00Z</dcterms:created>
  <dcterms:modified xsi:type="dcterms:W3CDTF">2024-01-25T00:18:00Z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DS-Cat 1">
    <vt:lpwstr>Optional - Not mandatory, however the Bid Board can request it be completed</vt:lpwstr>
  </property>
  <property fmtid="{D5CDD505-2E9C-101B-9397-08002B2CF9AE}" pid="3" name="TDS-Cat 2">
    <vt:lpwstr>Optional - Not mandatory, however the Bid Board can request it be completed</vt:lpwstr>
  </property>
  <property fmtid="{D5CDD505-2E9C-101B-9397-08002B2CF9AE}" pid="4" name="TDS-Cat 3">
    <vt:lpwstr>Optional - Not mandatory, however the Bid Board can request it be completed</vt:lpwstr>
  </property>
  <property fmtid="{D5CDD505-2E9C-101B-9397-08002B2CF9AE}" pid="5" name="TDS-Cat 4">
    <vt:lpwstr>Optional - Not mandatory, however the Bid Board can request it be completed</vt:lpwstr>
  </property>
  <property fmtid="{D5CDD505-2E9C-101B-9397-08002B2CF9AE}" pid="6" name="TDS-Cat 5">
    <vt:lpwstr>Optional - Not mandatory, however the Bid Board can request it be completed</vt:lpwstr>
  </property>
  <property fmtid="{D5CDD505-2E9C-101B-9397-08002B2CF9AE}" pid="7" name="TDS-By Function">
    <vt:lpwstr>19 Delivery Management</vt:lpwstr>
  </property>
  <property fmtid="{D5CDD505-2E9C-101B-9397-08002B2CF9AE}" pid="8" name="TDS-Category">
    <vt:lpwstr>;#Cat 1;#Cat 2;#Cat 3;#Cat 4;#Cat 5;#</vt:lpwstr>
  </property>
  <property fmtid="{D5CDD505-2E9C-101B-9397-08002B2CF9AE}" pid="9" name="TDS-Security">
    <vt:lpwstr>Internal Use Only</vt:lpwstr>
  </property>
  <property fmtid="{D5CDD505-2E9C-101B-9397-08002B2CF9AE}" pid="10" name="TDS-Document Owner">
    <vt:lpwstr>29;#Paul Taylor</vt:lpwstr>
  </property>
  <property fmtid="{D5CDD505-2E9C-101B-9397-08002B2CF9AE}" pid="11" name="TDS-Document List">
    <vt:lpwstr>Y</vt:lpwstr>
  </property>
  <property fmtid="{D5CDD505-2E9C-101B-9397-08002B2CF9AE}" pid="12" name="TDS-L0">
    <vt:lpwstr>11 Delivery Management</vt:lpwstr>
  </property>
  <property fmtid="{D5CDD505-2E9C-101B-9397-08002B2CF9AE}" pid="13" name="TDS-Document Type">
    <vt:lpwstr>Form</vt:lpwstr>
  </property>
  <property fmtid="{D5CDD505-2E9C-101B-9397-08002B2CF9AE}" pid="14" name="TDS-L1">
    <vt:lpwstr>11.09 Execute, Monitor &amp; Control</vt:lpwstr>
  </property>
  <property fmtid="{D5CDD505-2E9C-101B-9397-08002B2CF9AE}" pid="15" name="TDS-L2">
    <vt:lpwstr>11.09.05 Change and Performance</vt:lpwstr>
  </property>
  <property fmtid="{D5CDD505-2E9C-101B-9397-08002B2CF9AE}" pid="16" name="TDS-L3">
    <vt:lpwstr>11.09.03.05 Delivery Management</vt:lpwstr>
  </property>
  <property fmtid="{D5CDD505-2E9C-101B-9397-08002B2CF9AE}" pid="17" name="TDS-getDocumentCode">
    <vt:lpwstr>DG-DM-FM053</vt:lpwstr>
  </property>
  <property fmtid="{D5CDD505-2E9C-101B-9397-08002B2CF9AE}" pid="18" name="TDS-BU NZ">
    <vt:lpwstr>;#NZ Corp;#NZ Building Projects;#NZ Infra. Projects;#NZ Transportation;#NZ Facilities, Services, Utilities (FSU);#</vt:lpwstr>
  </property>
  <property fmtid="{D5CDD505-2E9C-101B-9397-08002B2CF9AE}" pid="19" name="TDS-BU AU">
    <vt:lpwstr>;#AU Asset Services;#AU Defence;#AU Infra. Projects;#AU Major Projects;#AU Mineral Technologies;#AU Road Services;#AU Rollingstock Services;#AU Utilities;#</vt:lpwstr>
  </property>
  <property fmtid="{D5CDD505-2E9C-101B-9397-08002B2CF9AE}" pid="20" name="TDS-BU SPO">
    <vt:lpwstr>;#SPO Defence &amp; Critical Infra.;#SPO Gov &amp; Citizen Services;#SPO Hosp. &amp; Industries;#SPO Asset &amp; Development Services;#SPO Health &amp; Educ.;#SPO Laundries;#</vt:lpwstr>
  </property>
  <property fmtid="{D5CDD505-2E9C-101B-9397-08002B2CF9AE}" pid="21" name="TDS-BU Applicable To">
    <vt:lpwstr>All</vt:lpwstr>
  </property>
  <property fmtid="{D5CDD505-2E9C-101B-9397-08002B2CF9AE}" pid="22" name="Flowchart">
    <vt:lpwstr>, </vt:lpwstr>
  </property>
  <property fmtid="{D5CDD505-2E9C-101B-9397-08002B2CF9AE}" pid="23" name="TDS-Geography">
    <vt:lpwstr>All</vt:lpwstr>
  </property>
  <property fmtid="{D5CDD505-2E9C-101B-9397-08002B2CF9AE}" pid="24" name="Trigger">
    <vt:lpwstr>A</vt:lpwstr>
  </property>
  <property fmtid="{D5CDD505-2E9C-101B-9397-08002B2CF9AE}" pid="25" name="TDS BUs ID">
    <vt:lpwstr>51;16;15;17;19;21;20;22;45;35;37;46</vt:lpwstr>
  </property>
  <property fmtid="{D5CDD505-2E9C-101B-9397-08002B2CF9AE}" pid="26" name="TDS BUs Filter">
    <vt:lpwstr>;#AU CO (Corp);#AU DS (Defence);#AU FAS (Facilities and Asset Serv);#AU IP (Infra Proj);#AU MT (Mineral Tech);#AU RS (Road Serv);#AU RTS (Rail and Transit Sys);#AU UT (Utilities);#NZ CO (Corp);#NZ FS (Facilities);#NZ TR (Transport);#NZ UT (Utilities);#</vt:lpwstr>
  </property>
  <property fmtid="{D5CDD505-2E9C-101B-9397-08002B2CF9AE}" pid="27" name="TaxKeyword">
    <vt:lpwstr/>
  </property>
  <property fmtid="{D5CDD505-2E9C-101B-9397-08002B2CF9AE}" pid="28" name="Category 3">
    <vt:lpwstr>Optional - Not mandatory, however the Bid Board can request it be completed</vt:lpwstr>
  </property>
  <property fmtid="{D5CDD505-2E9C-101B-9397-08002B2CF9AE}" pid="29" name="_dlc_policyId">
    <vt:lpwstr>0x0101001DA08BC817E73847B886FAC5760E1AE80100A4E93DF014018F4497843F17BAEC8852|1613683481</vt:lpwstr>
  </property>
  <property fmtid="{D5CDD505-2E9C-101B-9397-08002B2CF9AE}" pid="30" name="qfcv">
    <vt:lpwstr>-</vt:lpwstr>
  </property>
  <property fmtid="{D5CDD505-2E9C-101B-9397-08002B2CF9AE}" pid="31" name="Keyword">
    <vt:lpwstr>daily recording, subcontractor management, commercial, scope management</vt:lpwstr>
  </property>
  <property fmtid="{D5CDD505-2E9C-101B-9397-08002B2CF9AE}" pid="32" name="ZH Stage Subcategory">
    <vt:lpwstr/>
  </property>
  <property fmtid="{D5CDD505-2E9C-101B-9397-08002B2CF9AE}" pid="33" name="Market Sector">
    <vt:lpwstr>9;#All Market Sectors</vt:lpwstr>
  </property>
  <property fmtid="{D5CDD505-2E9C-101B-9397-08002B2CF9AE}" pid="34" name="Category 4">
    <vt:lpwstr>Optional - Not mandatory, however the Bid Board can request it be completed</vt:lpwstr>
  </property>
  <property fmtid="{D5CDD505-2E9C-101B-9397-08002B2CF9AE}" pid="35" name="Level1">
    <vt:lpwstr>Execute, Monitor and Control</vt:lpwstr>
  </property>
  <property fmtid="{D5CDD505-2E9C-101B-9397-08002B2CF9AE}" pid="36" name="Review Date">
    <vt:filetime>2012-05-21T00:00:00Z</vt:filetime>
  </property>
  <property fmtid="{D5CDD505-2E9C-101B-9397-08002B2CF9AE}" pid="37" name="ZH Stage Category">
    <vt:lpwstr/>
  </property>
  <property fmtid="{D5CDD505-2E9C-101B-9397-08002B2CF9AE}" pid="38" name="Visibility">
    <vt:lpwstr>DAIMS</vt:lpwstr>
  </property>
  <property fmtid="{D5CDD505-2E9C-101B-9397-08002B2CF9AE}" pid="39" name="WorkflowChangePath">
    <vt:lpwstr>31f63b20-2c8b-4faa-adb4-78bba7a4c354,2;68b639e3-1b07-4574-a208-31a5f123d246,2;</vt:lpwstr>
  </property>
  <property fmtid="{D5CDD505-2E9C-101B-9397-08002B2CF9AE}" pid="40" name="Document Type">
    <vt:lpwstr>Form</vt:lpwstr>
  </property>
  <property fmtid="{D5CDD505-2E9C-101B-9397-08002B2CF9AE}" pid="41" name="Category 5">
    <vt:lpwstr>Optional - Not mandatory, however the Bid Board can request it be completed</vt:lpwstr>
  </property>
  <property fmtid="{D5CDD505-2E9C-101B-9397-08002B2CF9AE}" pid="42" name="ZH Project Stage">
    <vt:lpwstr/>
  </property>
  <property fmtid="{D5CDD505-2E9C-101B-9397-08002B2CF9AE}" pid="43" name="IMS Category">
    <vt:lpwstr/>
  </property>
  <property fmtid="{D5CDD505-2E9C-101B-9397-08002B2CF9AE}" pid="44" name="Level2">
    <vt:lpwstr>Change and Performance</vt:lpwstr>
  </property>
  <property fmtid="{D5CDD505-2E9C-101B-9397-08002B2CF9AE}" pid="45" name="PM Phase">
    <vt:lpwstr>;#Execution;#Planning;#Start Up;#</vt:lpwstr>
  </property>
  <property fmtid="{D5CDD505-2E9C-101B-9397-08002B2CF9AE}" pid="46" name="ovmp">
    <vt:lpwstr>-</vt:lpwstr>
  </property>
  <property fmtid="{D5CDD505-2E9C-101B-9397-08002B2CF9AE}" pid="47" name="RESPONSE_SENDER_NAME">
    <vt:lpwstr>sAAA4E8dREqJqIpS0Ge7yCHMeDWFQ3TtFsfMsfs1XU7xne0=</vt:lpwstr>
  </property>
  <property fmtid="{D5CDD505-2E9C-101B-9397-08002B2CF9AE}" pid="48" name="Document Summary">
    <vt:lpwstr/>
  </property>
  <property fmtid="{D5CDD505-2E9C-101B-9397-08002B2CF9AE}" pid="49" name="gy6n">
    <vt:lpwstr>-</vt:lpwstr>
  </property>
  <property fmtid="{D5CDD505-2E9C-101B-9397-08002B2CF9AE}" pid="50" name="DIOBMActivity">
    <vt:lpwstr/>
  </property>
  <property fmtid="{D5CDD505-2E9C-101B-9397-08002B2CF9AE}" pid="51" name="By Function">
    <vt:lpwstr>Learnings, Knowledge &amp; Collaboration</vt:lpwstr>
  </property>
  <property fmtid="{D5CDD505-2E9C-101B-9397-08002B2CF9AE}" pid="52" name="dtee">
    <vt:filetime>2015-06-17T14:00:00Z</vt:filetime>
  </property>
  <property fmtid="{D5CDD505-2E9C-101B-9397-08002B2CF9AE}" pid="53" name="Organisation  1">
    <vt:lpwstr>DI: Downer Infrastructure</vt:lpwstr>
  </property>
  <property fmtid="{D5CDD505-2E9C-101B-9397-08002B2CF9AE}" pid="54" name="Level3">
    <vt:lpwstr>Project Controls</vt:lpwstr>
  </property>
  <property fmtid="{D5CDD505-2E9C-101B-9397-08002B2CF9AE}" pid="55" name="ze9g">
    <vt:lpwstr>142;#Paul Taylor</vt:lpwstr>
  </property>
  <property fmtid="{D5CDD505-2E9C-101B-9397-08002B2CF9AE}" pid="56" name="TaxCatchAll">
    <vt:lpwstr/>
  </property>
  <property fmtid="{D5CDD505-2E9C-101B-9397-08002B2CF9AE}" pid="57" name="Category 1">
    <vt:lpwstr>Optional - Not mandatory, however the Bid Board can request it be completed</vt:lpwstr>
  </property>
  <property fmtid="{D5CDD505-2E9C-101B-9397-08002B2CF9AE}" pid="58" name="OBMCategory">
    <vt:lpwstr/>
  </property>
  <property fmtid="{D5CDD505-2E9C-101B-9397-08002B2CF9AE}" pid="59" name="Document Class">
    <vt:lpwstr>Template</vt:lpwstr>
  </property>
  <property fmtid="{D5CDD505-2E9C-101B-9397-08002B2CF9AE}" pid="60" name="Function">
    <vt:lpwstr>13</vt:lpwstr>
  </property>
  <property fmtid="{D5CDD505-2E9C-101B-9397-08002B2CF9AE}" pid="61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62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63" name="Element">
    <vt:lpwstr>2</vt:lpwstr>
  </property>
  <property fmtid="{D5CDD505-2E9C-101B-9397-08002B2CF9AE}" pid="64" name="Service Line">
    <vt:lpwstr>14;#All Service Lines</vt:lpwstr>
  </property>
  <property fmtid="{D5CDD505-2E9C-101B-9397-08002B2CF9AE}" pid="65" name="OBMPhase">
    <vt:lpwstr/>
  </property>
  <property fmtid="{D5CDD505-2E9C-101B-9397-08002B2CF9AE}" pid="66" name="snwa">
    <vt:lpwstr>-</vt:lpwstr>
  </property>
  <property fmtid="{D5CDD505-2E9C-101B-9397-08002B2CF9AE}" pid="67" name="Sub Element">
    <vt:lpwstr>Final</vt:lpwstr>
  </property>
  <property fmtid="{D5CDD505-2E9C-101B-9397-08002B2CF9AE}" pid="68" name="ManagementPlan">
    <vt:bool>false</vt:bool>
  </property>
  <property fmtid="{D5CDD505-2E9C-101B-9397-08002B2CF9AE}" pid="69" name="_dlc_DocIdItemGuid">
    <vt:lpwstr>a3a7c286-16b6-407f-a8cd-556c45c16512</vt:lpwstr>
  </property>
  <property fmtid="{D5CDD505-2E9C-101B-9397-08002B2CF9AE}" pid="70" name="Category 2">
    <vt:lpwstr>Optional - Not mandatory, however the Bid Board can request it be completed</vt:lpwstr>
  </property>
  <property fmtid="{D5CDD505-2E9C-101B-9397-08002B2CF9AE}" pid="71" name="EMAIL_OWNER_ADDRESS">
    <vt:lpwstr>MBAA+r0MSfdD8Z4MHHKmgXZRkiYelqiqfmZLvKQBIwwbd8ssSX/d6HuBseaIXqsrN50X5A1Du54sC7Q=</vt:lpwstr>
  </property>
  <property fmtid="{D5CDD505-2E9C-101B-9397-08002B2CF9AE}" pid="72" name="_NewReviewCycle">
    <vt:lpwstr/>
  </property>
  <property fmtid="{D5CDD505-2E9C-101B-9397-08002B2CF9AE}" pid="73" name="PM Category">
    <vt:lpwstr>;#1;#2;#3;#4;#5;#Commercial;#Project Controls;#</vt:lpwstr>
  </property>
  <property fmtid="{D5CDD505-2E9C-101B-9397-08002B2CF9AE}" pid="74" name="MAIL_MSG_ID2">
    <vt:lpwstr>O96LTxM3jJb8Z7SZFFUN2i3/dZdSarHDHh/Oun96CceNcNXWuMzJVTMQdAL_x000d_
n7oT6Wwc7ElT5kCJsQPgr+Fq+Fg=</vt:lpwstr>
  </property>
  <property fmtid="{D5CDD505-2E9C-101B-9397-08002B2CF9AE}" pid="75" name="Stream">
    <vt:lpwstr>5;#DA: Downer Australia</vt:lpwstr>
  </property>
  <property fmtid="{D5CDD505-2E9C-101B-9397-08002B2CF9AE}" pid="76" name="gcc08ae524954108ab3bcc174ffa3f80">
    <vt:lpwstr/>
  </property>
  <property fmtid="{D5CDD505-2E9C-101B-9397-08002B2CF9AE}" pid="77" name="bjm5">
    <vt:lpwstr/>
  </property>
  <property fmtid="{D5CDD505-2E9C-101B-9397-08002B2CF9AE}" pid="78" name="Order">
    <vt:r8>248900</vt:r8>
  </property>
  <property fmtid="{D5CDD505-2E9C-101B-9397-08002B2CF9AE}" pid="79" name="PM Activity New">
    <vt:lpwstr>;#Commercial;#Commercial Management;#Daily Recording;#Project Administration;#Project Management Planning;#</vt:lpwstr>
  </property>
  <property fmtid="{D5CDD505-2E9C-101B-9397-08002B2CF9AE}" pid="80" name="FunctionOrder">
    <vt:lpwstr>4</vt:lpwstr>
  </property>
  <property fmtid="{D5CDD505-2E9C-101B-9397-08002B2CF9AE}" pid="81" name="ContentTypeId">
    <vt:lpwstr>0x010100E9D887AEE1550C4C8CE4B06B0AD9D73A06006ECB25D3BA02DD4586040A50AD784DE7</vt:lpwstr>
  </property>
  <property fmtid="{D5CDD505-2E9C-101B-9397-08002B2CF9AE}" pid="82" name="u33c">
    <vt:lpwstr>11/01/16 Minor Change; 30/09/15 Minor Change;</vt:lpwstr>
  </property>
  <property fmtid="{D5CDD505-2E9C-101B-9397-08002B2CF9AE}" pid="83" name="TDS-DocumentTypeOrderBy">
    <vt:lpwstr>1.06053 Form</vt:lpwstr>
  </property>
  <property fmtid="{D5CDD505-2E9C-101B-9397-08002B2CF9AE}" pid="84" name="ComplianceAssetId">
    <vt:lpwstr/>
  </property>
  <property fmtid="{D5CDD505-2E9C-101B-9397-08002B2CF9AE}" pid="85" name="xd_Signature">
    <vt:bool>false</vt:bool>
  </property>
  <property fmtid="{D5CDD505-2E9C-101B-9397-08002B2CF9AE}" pid="86" name="DLCPolicyLabelValue">
    <vt:lpwstr>19.0</vt:lpwstr>
  </property>
  <property fmtid="{D5CDD505-2E9C-101B-9397-08002B2CF9AE}" pid="87" name="TriggerFlowInfo">
    <vt:lpwstr/>
  </property>
  <property fmtid="{D5CDD505-2E9C-101B-9397-08002B2CF9AE}" pid="88" name="TDS L11">
    <vt:lpwstr>234</vt:lpwstr>
  </property>
  <property fmtid="{D5CDD505-2E9C-101B-9397-08002B2CF9AE}" pid="89" name="TDS BUs">
    <vt:lpwstr>12;#</vt:lpwstr>
  </property>
  <property fmtid="{D5CDD505-2E9C-101B-9397-08002B2CF9AE}" pid="90" name="xd_ProgID">
    <vt:lpwstr/>
  </property>
  <property fmtid="{D5CDD505-2E9C-101B-9397-08002B2CF9AE}" pid="91" name="TDS-Keywords">
    <vt:lpwstr>DGDMFM053 DGDM DMFM053 FM053 DG DM recording record subcontractor sub-contractor subbie subby suby subie contractor subcontract sub-contract management manage commercial commerc comercial commercal scope work SOW statement</vt:lpwstr>
  </property>
  <property fmtid="{D5CDD505-2E9C-101B-9397-08002B2CF9AE}" pid="92" name="TemplateUrl">
    <vt:lpwstr/>
  </property>
  <property fmtid="{D5CDD505-2E9C-101B-9397-08002B2CF9AE}" pid="93" name="_ExtendedDescription">
    <vt:lpwstr/>
  </property>
  <property fmtid="{D5CDD505-2E9C-101B-9397-08002B2CF9AE}" pid="94" name="DLCPolicyLabelClientValue">
    <vt:lpwstr>{_UIVersionString}</vt:lpwstr>
  </property>
  <property fmtid="{D5CDD505-2E9C-101B-9397-08002B2CF9AE}" pid="95" name="TDS L2">
    <vt:lpwstr>332</vt:lpwstr>
  </property>
  <property fmtid="{D5CDD505-2E9C-101B-9397-08002B2CF9AE}" pid="96" name="DocumentTypeText">
    <vt:lpwstr>Form</vt:lpwstr>
  </property>
</Properties>
</file>