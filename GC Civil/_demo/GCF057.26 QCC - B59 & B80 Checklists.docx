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2830"/>
        <w:gridCol w:w="1297"/>
        <w:gridCol w:w="550"/>
        <w:gridCol w:w="17"/>
        <w:gridCol w:w="567"/>
        <w:gridCol w:w="567"/>
        <w:gridCol w:w="125"/>
        <w:gridCol w:w="850"/>
        <w:gridCol w:w="568"/>
        <w:gridCol w:w="1980"/>
      </w:tblGrid>
      <w:tr w:rsidR="006A6797" w:rsidRPr="002B00C1" w14:paraId="11443AC9" w14:textId="77777777" w:rsidTr="001813EC">
        <w:trPr>
          <w:trHeight w:val="617"/>
          <w:jc w:val="center"/>
        </w:trPr>
        <w:tc>
          <w:tcPr>
            <w:tcW w:w="10627" w:type="dxa"/>
            <w:gridSpan w:val="11"/>
            <w:vAlign w:val="center"/>
          </w:tcPr>
          <w:p w14:paraId="0A950096" w14:textId="0B91A936" w:rsidR="006A6797" w:rsidRPr="002B00C1" w:rsidRDefault="00C46972" w:rsidP="0023155F">
            <w:pPr>
              <w:ind w:right="2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Pile p</w:t>
            </w:r>
            <w:r w:rsidR="006A6797"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re-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6A6797"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our Checklist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B59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6A6797" w:rsidRPr="002B00C1" w14:paraId="7FD490BF" w14:textId="77777777" w:rsidTr="001813EC">
        <w:trPr>
          <w:trHeight w:val="617"/>
          <w:jc w:val="center"/>
        </w:trPr>
        <w:tc>
          <w:tcPr>
            <w:tcW w:w="1276" w:type="dxa"/>
            <w:vAlign w:val="center"/>
          </w:tcPr>
          <w:p w14:paraId="018FDEA8" w14:textId="3F33B2BC" w:rsidR="006A6797" w:rsidRPr="002B00C1" w:rsidRDefault="00E55318" w:rsidP="00864BB1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No.s</w:t>
            </w:r>
            <w:proofErr w:type="spellEnd"/>
            <w:proofErr w:type="gramEnd"/>
            <w:r w:rsidRPr="002B00C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127" w:type="dxa"/>
            <w:gridSpan w:val="2"/>
            <w:vAlign w:val="center"/>
          </w:tcPr>
          <w:p w14:paraId="075D77E6" w14:textId="77777777" w:rsidR="006A6797" w:rsidRPr="002B00C1" w:rsidRDefault="006A6797" w:rsidP="00864B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6" w:type="dxa"/>
            <w:gridSpan w:val="5"/>
            <w:vAlign w:val="center"/>
          </w:tcPr>
          <w:p w14:paraId="27CD741F" w14:textId="555AA6BF" w:rsidR="006A6797" w:rsidRPr="002B00C1" w:rsidRDefault="00E55318" w:rsidP="00864BB1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iling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Date:</w:t>
            </w:r>
          </w:p>
        </w:tc>
        <w:tc>
          <w:tcPr>
            <w:tcW w:w="3398" w:type="dxa"/>
            <w:gridSpan w:val="3"/>
            <w:vAlign w:val="center"/>
          </w:tcPr>
          <w:p w14:paraId="0FEC85C5" w14:textId="77777777" w:rsidR="006A6797" w:rsidRPr="002B00C1" w:rsidRDefault="006A6797" w:rsidP="00864B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7A60616A" w14:textId="77777777" w:rsidTr="001813EC">
        <w:trPr>
          <w:trHeight w:val="617"/>
          <w:jc w:val="center"/>
        </w:trPr>
        <w:tc>
          <w:tcPr>
            <w:tcW w:w="1276" w:type="dxa"/>
            <w:vAlign w:val="center"/>
          </w:tcPr>
          <w:p w14:paraId="18C1DE19" w14:textId="0F89C37D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4127" w:type="dxa"/>
            <w:gridSpan w:val="2"/>
            <w:vAlign w:val="center"/>
          </w:tcPr>
          <w:p w14:paraId="607213C3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6" w:type="dxa"/>
            <w:gridSpan w:val="5"/>
            <w:vAlign w:val="center"/>
          </w:tcPr>
          <w:p w14:paraId="136CFFE7" w14:textId="5A45977E" w:rsidR="00F1342D" w:rsidRPr="002B00C1" w:rsidRDefault="00E55318" w:rsidP="00F134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ITP No.:</w:t>
            </w:r>
          </w:p>
        </w:tc>
        <w:tc>
          <w:tcPr>
            <w:tcW w:w="3398" w:type="dxa"/>
            <w:gridSpan w:val="3"/>
            <w:vAlign w:val="center"/>
          </w:tcPr>
          <w:p w14:paraId="57A1EF26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09C50D68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7092B5DB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567" w:type="dxa"/>
            <w:gridSpan w:val="2"/>
            <w:vAlign w:val="center"/>
          </w:tcPr>
          <w:p w14:paraId="475793F6" w14:textId="77777777" w:rsidR="00F1342D" w:rsidRPr="00864BB1" w:rsidRDefault="00F1342D" w:rsidP="00F1342D">
            <w:pPr>
              <w:rPr>
                <w:rFonts w:ascii="Arial" w:hAnsi="Arial" w:cs="Arial"/>
              </w:rPr>
            </w:pPr>
            <w:r w:rsidRPr="00864BB1">
              <w:rPr>
                <w:rFonts w:ascii="Arial" w:hAnsi="Arial" w:cs="Arial"/>
              </w:rPr>
              <w:t>Yes</w:t>
            </w:r>
          </w:p>
        </w:tc>
        <w:tc>
          <w:tcPr>
            <w:tcW w:w="567" w:type="dxa"/>
            <w:vAlign w:val="center"/>
          </w:tcPr>
          <w:p w14:paraId="05D41285" w14:textId="77777777" w:rsidR="00F1342D" w:rsidRPr="00864BB1" w:rsidRDefault="00F1342D" w:rsidP="00F1342D">
            <w:pPr>
              <w:rPr>
                <w:rFonts w:ascii="Arial" w:hAnsi="Arial" w:cs="Arial"/>
              </w:rPr>
            </w:pPr>
            <w:r w:rsidRPr="00864BB1">
              <w:rPr>
                <w:rFonts w:ascii="Arial" w:hAnsi="Arial" w:cs="Arial"/>
              </w:rPr>
              <w:t>No</w:t>
            </w:r>
          </w:p>
        </w:tc>
        <w:tc>
          <w:tcPr>
            <w:tcW w:w="567" w:type="dxa"/>
            <w:vAlign w:val="center"/>
          </w:tcPr>
          <w:p w14:paraId="33D73D1A" w14:textId="77777777" w:rsidR="00F1342D" w:rsidRPr="00864BB1" w:rsidRDefault="00F1342D" w:rsidP="00F1342D">
            <w:pPr>
              <w:rPr>
                <w:rFonts w:ascii="Arial" w:hAnsi="Arial" w:cs="Arial"/>
              </w:rPr>
            </w:pPr>
            <w:r w:rsidRPr="00864BB1">
              <w:rPr>
                <w:rFonts w:ascii="Arial" w:hAnsi="Arial" w:cs="Arial"/>
              </w:rPr>
              <w:t>NA</w:t>
            </w:r>
          </w:p>
        </w:tc>
        <w:tc>
          <w:tcPr>
            <w:tcW w:w="1543" w:type="dxa"/>
            <w:gridSpan w:val="3"/>
            <w:vAlign w:val="center"/>
          </w:tcPr>
          <w:p w14:paraId="634FDE8B" w14:textId="107EEF53" w:rsidR="00F1342D" w:rsidRPr="00F1342D" w:rsidRDefault="00F1342D" w:rsidP="00F1342D">
            <w:pPr>
              <w:rPr>
                <w:rFonts w:ascii="Arial" w:hAnsi="Arial" w:cs="Arial"/>
              </w:rPr>
            </w:pPr>
            <w:r w:rsidRPr="00F1342D">
              <w:rPr>
                <w:rFonts w:ascii="Arial" w:hAnsi="Arial" w:cs="Arial"/>
              </w:rPr>
              <w:t>Remarks / Comments</w:t>
            </w:r>
          </w:p>
        </w:tc>
        <w:tc>
          <w:tcPr>
            <w:tcW w:w="1980" w:type="dxa"/>
            <w:vAlign w:val="center"/>
          </w:tcPr>
          <w:p w14:paraId="0A195B02" w14:textId="0D210526" w:rsidR="00F1342D" w:rsidRPr="00F1342D" w:rsidRDefault="00F1342D" w:rsidP="00F1342D">
            <w:pPr>
              <w:rPr>
                <w:rFonts w:ascii="Arial" w:hAnsi="Arial" w:cs="Arial"/>
              </w:rPr>
            </w:pPr>
            <w:r w:rsidRPr="00F1342D">
              <w:rPr>
                <w:rFonts w:ascii="Arial" w:hAnsi="Arial" w:cs="Arial"/>
              </w:rPr>
              <w:t>Sign off:</w:t>
            </w:r>
          </w:p>
        </w:tc>
      </w:tr>
      <w:tr w:rsidR="00F1342D" w:rsidRPr="002B00C1" w14:paraId="7CFC43AB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4CD3D768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Set out is complete and in accordance with design</w:t>
            </w:r>
          </w:p>
        </w:tc>
        <w:tc>
          <w:tcPr>
            <w:tcW w:w="567" w:type="dxa"/>
            <w:gridSpan w:val="2"/>
            <w:vAlign w:val="center"/>
          </w:tcPr>
          <w:p w14:paraId="75FB803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4C72396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51147F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07C7ED1C" w14:textId="7CF9EC9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BE00A6A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69AE6595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74BCFC0A" w14:textId="35783374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 is drilled to design toe level</w:t>
            </w:r>
            <w:r>
              <w:rPr>
                <w:rFonts w:ascii="Arial" w:hAnsi="Arial" w:cs="Arial"/>
                <w:sz w:val="22"/>
                <w:szCs w:val="22"/>
              </w:rPr>
              <w:t xml:space="preserve"> / depth</w:t>
            </w:r>
          </w:p>
        </w:tc>
        <w:tc>
          <w:tcPr>
            <w:tcW w:w="567" w:type="dxa"/>
            <w:gridSpan w:val="2"/>
            <w:vAlign w:val="center"/>
          </w:tcPr>
          <w:p w14:paraId="111E14D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4A11D2F8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28D758A6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451056E4" w14:textId="1AF644EF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EE2464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32443662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627BFEE3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 is drilled within pile installation tolerances</w:t>
            </w:r>
          </w:p>
        </w:tc>
        <w:tc>
          <w:tcPr>
            <w:tcW w:w="567" w:type="dxa"/>
            <w:gridSpan w:val="2"/>
            <w:vAlign w:val="center"/>
          </w:tcPr>
          <w:p w14:paraId="49EE2AA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0E7EB0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6C2FCCD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0082D6D2" w14:textId="74BF43D6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677F023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721A84A2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7DE719A6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 inclination is within specified limit (&lt;1%)</w:t>
            </w:r>
          </w:p>
        </w:tc>
        <w:tc>
          <w:tcPr>
            <w:tcW w:w="567" w:type="dxa"/>
            <w:gridSpan w:val="2"/>
            <w:vAlign w:val="center"/>
          </w:tcPr>
          <w:p w14:paraId="25D00385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3823D5DD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1D0633D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2A38FE3D" w14:textId="689A5FBA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77E449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7D84AF47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7E5F3FFF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Design socket length achieved</w:t>
            </w:r>
          </w:p>
        </w:tc>
        <w:tc>
          <w:tcPr>
            <w:tcW w:w="567" w:type="dxa"/>
            <w:gridSpan w:val="2"/>
            <w:vAlign w:val="center"/>
          </w:tcPr>
          <w:p w14:paraId="2727114D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20CF6D9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0AC4A0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30B2505D" w14:textId="05574D7F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3C1D13B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7A8ADFA7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645129B2" w14:textId="72F27691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Hole is inspected by </w:t>
            </w:r>
            <w:r>
              <w:rPr>
                <w:rFonts w:ascii="Arial" w:hAnsi="Arial" w:cs="Arial"/>
                <w:sz w:val="22"/>
                <w:szCs w:val="22"/>
              </w:rPr>
              <w:t>Geotech/Engineer/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Surveliiance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Office 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14:paraId="18B979BE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1E802CF7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3649C963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47BFA3A5" w14:textId="0144BC56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DF5D220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316F6859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3CB2F531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 hole is stable or temporary casing is installed</w:t>
            </w:r>
          </w:p>
        </w:tc>
        <w:tc>
          <w:tcPr>
            <w:tcW w:w="567" w:type="dxa"/>
            <w:gridSpan w:val="2"/>
            <w:vAlign w:val="center"/>
          </w:tcPr>
          <w:p w14:paraId="3875257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012AA60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C2F96E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574E9D1C" w14:textId="44F9CF63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DEE138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2E05C9C2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1A02FD92" w14:textId="425373C8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Pile hole is cleaned prior to placing </w:t>
            </w:r>
            <w:r>
              <w:rPr>
                <w:rFonts w:ascii="Arial" w:hAnsi="Arial" w:cs="Arial"/>
                <w:sz w:val="22"/>
                <w:szCs w:val="22"/>
              </w:rPr>
              <w:t>post/</w:t>
            </w:r>
            <w:r w:rsidRPr="002B00C1">
              <w:rPr>
                <w:rFonts w:ascii="Arial" w:hAnsi="Arial" w:cs="Arial"/>
                <w:sz w:val="22"/>
                <w:szCs w:val="22"/>
              </w:rPr>
              <w:t>reinforcement cage</w:t>
            </w:r>
          </w:p>
        </w:tc>
        <w:tc>
          <w:tcPr>
            <w:tcW w:w="567" w:type="dxa"/>
            <w:gridSpan w:val="2"/>
            <w:vAlign w:val="center"/>
          </w:tcPr>
          <w:p w14:paraId="7FC67857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7C03AB8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33D9032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275A1123" w14:textId="3E95DFE2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55020C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0B32415F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2F19E70D" w14:textId="2E2B9711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Post / </w:t>
            </w:r>
            <w:r w:rsidRPr="002B00C1">
              <w:rPr>
                <w:rFonts w:ascii="Arial" w:hAnsi="Arial" w:cs="Arial"/>
                <w:sz w:val="22"/>
                <w:szCs w:val="22"/>
              </w:rPr>
              <w:t>Reo cage is checked as per design</w:t>
            </w:r>
          </w:p>
        </w:tc>
        <w:tc>
          <w:tcPr>
            <w:tcW w:w="567" w:type="dxa"/>
            <w:gridSpan w:val="2"/>
            <w:vAlign w:val="center"/>
          </w:tcPr>
          <w:p w14:paraId="0FC1B3D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151C2774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74224E66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5CEC0AF5" w14:textId="16BABB05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66D53B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25512391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59B70B46" w14:textId="693A39C0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Correct reinforcement cage </w:t>
            </w:r>
            <w:r>
              <w:rPr>
                <w:rFonts w:ascii="Arial" w:hAnsi="Arial" w:cs="Arial"/>
                <w:sz w:val="22"/>
                <w:szCs w:val="22"/>
              </w:rPr>
              <w:t xml:space="preserve">/post </w:t>
            </w:r>
            <w:r w:rsidRPr="002B00C1">
              <w:rPr>
                <w:rFonts w:ascii="Arial" w:hAnsi="Arial" w:cs="Arial"/>
                <w:sz w:val="22"/>
                <w:szCs w:val="22"/>
              </w:rPr>
              <w:t>is installed</w:t>
            </w:r>
          </w:p>
        </w:tc>
        <w:tc>
          <w:tcPr>
            <w:tcW w:w="567" w:type="dxa"/>
            <w:gridSpan w:val="2"/>
            <w:vAlign w:val="center"/>
          </w:tcPr>
          <w:p w14:paraId="5E38651A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348B8D22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68B22066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3A8F1317" w14:textId="14A56119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DDC3E5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092CE6C0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34CE4AD7" w14:textId="20D99DA4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Adequate spacers used to ensure minimum concrete cover is achieved</w:t>
            </w:r>
            <w:r>
              <w:rPr>
                <w:rFonts w:ascii="Arial" w:hAnsi="Arial" w:cs="Arial"/>
                <w:sz w:val="22"/>
                <w:szCs w:val="22"/>
              </w:rPr>
              <w:t xml:space="preserve"> (reo cages only)</w:t>
            </w:r>
          </w:p>
        </w:tc>
        <w:tc>
          <w:tcPr>
            <w:tcW w:w="567" w:type="dxa"/>
            <w:gridSpan w:val="2"/>
            <w:vAlign w:val="center"/>
          </w:tcPr>
          <w:p w14:paraId="6919F9C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24909280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951035A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13FA7F25" w14:textId="278AAAFD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BEC740E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38CDF779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1A9D06EE" w14:textId="3FF4D9D9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Top RL of the reinforcement cage </w:t>
            </w:r>
            <w:r>
              <w:rPr>
                <w:rFonts w:ascii="Arial" w:hAnsi="Arial" w:cs="Arial"/>
                <w:sz w:val="22"/>
                <w:szCs w:val="22"/>
              </w:rPr>
              <w:t xml:space="preserve">/post </w:t>
            </w:r>
            <w:r w:rsidRPr="002B00C1">
              <w:rPr>
                <w:rFonts w:ascii="Arial" w:hAnsi="Arial" w:cs="Arial"/>
                <w:sz w:val="22"/>
                <w:szCs w:val="22"/>
              </w:rPr>
              <w:t>matches the design</w:t>
            </w:r>
          </w:p>
        </w:tc>
        <w:tc>
          <w:tcPr>
            <w:tcW w:w="567" w:type="dxa"/>
            <w:gridSpan w:val="2"/>
            <w:vAlign w:val="center"/>
          </w:tcPr>
          <w:p w14:paraId="151F8E43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76A163D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28806EEC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53DD3213" w14:textId="0DCE7A83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7D6DC4A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25DF3F3A" w14:textId="77777777" w:rsidTr="001813EC">
        <w:trPr>
          <w:trHeight w:val="617"/>
          <w:jc w:val="center"/>
        </w:trPr>
        <w:tc>
          <w:tcPr>
            <w:tcW w:w="5403" w:type="dxa"/>
            <w:gridSpan w:val="3"/>
            <w:vAlign w:val="center"/>
          </w:tcPr>
          <w:p w14:paraId="509BA8B5" w14:textId="36C57B51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Concrete is </w:t>
            </w:r>
            <w:r w:rsidR="00E55318">
              <w:rPr>
                <w:rFonts w:ascii="Arial" w:hAnsi="Arial" w:cs="Arial"/>
                <w:sz w:val="22"/>
                <w:szCs w:val="22"/>
              </w:rPr>
              <w:t xml:space="preserve">to be </w:t>
            </w:r>
            <w:r w:rsidRPr="002B00C1">
              <w:rPr>
                <w:rFonts w:ascii="Arial" w:hAnsi="Arial" w:cs="Arial"/>
                <w:sz w:val="22"/>
                <w:szCs w:val="22"/>
              </w:rPr>
              <w:t>placed within 2 hours of release of Hold Point</w:t>
            </w:r>
          </w:p>
        </w:tc>
        <w:tc>
          <w:tcPr>
            <w:tcW w:w="567" w:type="dxa"/>
            <w:gridSpan w:val="2"/>
            <w:vAlign w:val="center"/>
          </w:tcPr>
          <w:p w14:paraId="7EA41A17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7889EB99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7" w:type="dxa"/>
            <w:vAlign w:val="center"/>
          </w:tcPr>
          <w:p w14:paraId="5E20478A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43" w:type="dxa"/>
            <w:gridSpan w:val="3"/>
            <w:vAlign w:val="center"/>
          </w:tcPr>
          <w:p w14:paraId="176555D2" w14:textId="453EBBD2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59A2737" w14:textId="77777777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42D" w:rsidRPr="002B00C1" w14:paraId="2DEF3302" w14:textId="77777777" w:rsidTr="001813EC">
        <w:trPr>
          <w:trHeight w:val="950"/>
          <w:jc w:val="center"/>
        </w:trPr>
        <w:tc>
          <w:tcPr>
            <w:tcW w:w="10627" w:type="dxa"/>
            <w:gridSpan w:val="11"/>
            <w:vAlign w:val="center"/>
          </w:tcPr>
          <w:p w14:paraId="00894A2C" w14:textId="388066B1" w:rsidR="00F1342D" w:rsidRPr="002B00C1" w:rsidRDefault="00F1342D" w:rsidP="00F1342D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GC Civil confirms that pile hole excavation is complete and verifies that the plan position, size and alignment of the casing and the pile hole conforms to the specified tolerance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and other requirements of the design documentation drawings and th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specification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B00C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1342D" w:rsidRPr="002B00C1" w14:paraId="33D6B1FD" w14:textId="77777777" w:rsidTr="001813EC">
        <w:trPr>
          <w:jc w:val="center"/>
        </w:trPr>
        <w:tc>
          <w:tcPr>
            <w:tcW w:w="4106" w:type="dxa"/>
            <w:gridSpan w:val="2"/>
          </w:tcPr>
          <w:p w14:paraId="4C848FF8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Approval to Pour – GC Civil</w:t>
            </w:r>
          </w:p>
          <w:p w14:paraId="149403F0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Name:</w:t>
            </w:r>
          </w:p>
          <w:p w14:paraId="0D67BA19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7" w:type="dxa"/>
            <w:gridSpan w:val="2"/>
          </w:tcPr>
          <w:p w14:paraId="5F5B157D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2126" w:type="dxa"/>
            <w:gridSpan w:val="5"/>
          </w:tcPr>
          <w:p w14:paraId="44545665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Signed:</w:t>
            </w:r>
          </w:p>
        </w:tc>
        <w:tc>
          <w:tcPr>
            <w:tcW w:w="2548" w:type="dxa"/>
            <w:gridSpan w:val="2"/>
          </w:tcPr>
          <w:p w14:paraId="2DBFD838" w14:textId="43C0375A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F1342D" w:rsidRPr="002B00C1" w14:paraId="7E97E0E4" w14:textId="77777777" w:rsidTr="001813EC">
        <w:trPr>
          <w:jc w:val="center"/>
        </w:trPr>
        <w:tc>
          <w:tcPr>
            <w:tcW w:w="4106" w:type="dxa"/>
            <w:gridSpan w:val="2"/>
          </w:tcPr>
          <w:p w14:paraId="4E7701FD" w14:textId="6ED47165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Approval to Pour – Client </w:t>
            </w:r>
            <w:r w:rsidRPr="00864BB1">
              <w:rPr>
                <w:rFonts w:ascii="Arial" w:hAnsi="Arial" w:cs="Arial"/>
                <w:sz w:val="22"/>
                <w:szCs w:val="22"/>
              </w:rPr>
              <w:t>(if required)</w:t>
            </w:r>
          </w:p>
          <w:p w14:paraId="469420E6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Name:</w:t>
            </w:r>
          </w:p>
          <w:p w14:paraId="3BBEF72A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7" w:type="dxa"/>
            <w:gridSpan w:val="2"/>
          </w:tcPr>
          <w:p w14:paraId="281CD768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2126" w:type="dxa"/>
            <w:gridSpan w:val="5"/>
          </w:tcPr>
          <w:p w14:paraId="75807FC1" w14:textId="7777777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Signed:</w:t>
            </w:r>
          </w:p>
        </w:tc>
        <w:tc>
          <w:tcPr>
            <w:tcW w:w="2548" w:type="dxa"/>
            <w:gridSpan w:val="2"/>
          </w:tcPr>
          <w:p w14:paraId="0FD7CCA5" w14:textId="5B360DE7" w:rsidR="00F1342D" w:rsidRPr="002B00C1" w:rsidRDefault="00F1342D" w:rsidP="00F134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64D29B2C" w14:textId="77777777" w:rsidR="00F1342D" w:rsidRPr="002B00C1" w:rsidRDefault="00F1342D" w:rsidP="00F1342D">
            <w:pPr>
              <w:tabs>
                <w:tab w:val="left" w:pos="566"/>
              </w:tabs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1E7CC2E6" w14:textId="77777777" w:rsidR="006A6797" w:rsidRPr="002B00C1" w:rsidRDefault="006A6797">
      <w:pPr>
        <w:rPr>
          <w:rFonts w:ascii="Arial" w:hAnsi="Arial" w:cs="Arial"/>
        </w:rPr>
      </w:pPr>
      <w:r w:rsidRPr="002B00C1">
        <w:rPr>
          <w:rFonts w:ascii="Arial" w:hAnsi="Arial" w:cs="Arial"/>
        </w:rPr>
        <w:br w:type="page"/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49"/>
        <w:gridCol w:w="1102"/>
        <w:gridCol w:w="992"/>
        <w:gridCol w:w="584"/>
        <w:gridCol w:w="550"/>
        <w:gridCol w:w="993"/>
        <w:gridCol w:w="283"/>
        <w:gridCol w:w="850"/>
        <w:gridCol w:w="2127"/>
      </w:tblGrid>
      <w:tr w:rsidR="00F1342D" w:rsidRPr="002B00C1" w14:paraId="25F8976E" w14:textId="77777777" w:rsidTr="00484739">
        <w:trPr>
          <w:trHeight w:val="481"/>
          <w:jc w:val="center"/>
        </w:trPr>
        <w:tc>
          <w:tcPr>
            <w:tcW w:w="10485" w:type="dxa"/>
            <w:gridSpan w:val="10"/>
            <w:vAlign w:val="center"/>
          </w:tcPr>
          <w:p w14:paraId="3324CDD1" w14:textId="4CDA3214" w:rsidR="00F1342D" w:rsidRPr="002B00C1" w:rsidRDefault="00C46972" w:rsidP="00F134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Concreting </w:t>
            </w: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Checklist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80)</w:t>
            </w:r>
          </w:p>
        </w:tc>
      </w:tr>
      <w:tr w:rsidR="00E55318" w:rsidRPr="002B00C1" w14:paraId="07A9E91D" w14:textId="77777777" w:rsidTr="00484739">
        <w:trPr>
          <w:trHeight w:val="481"/>
          <w:jc w:val="center"/>
        </w:trPr>
        <w:tc>
          <w:tcPr>
            <w:tcW w:w="1555" w:type="dxa"/>
            <w:vAlign w:val="center"/>
          </w:tcPr>
          <w:p w14:paraId="4CD61BE5" w14:textId="621D4FF3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Pile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No.s</w:t>
            </w:r>
            <w:proofErr w:type="spellEnd"/>
            <w:proofErr w:type="gramEnd"/>
            <w:r w:rsidRPr="002B00C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127" w:type="dxa"/>
            <w:gridSpan w:val="4"/>
            <w:vAlign w:val="center"/>
          </w:tcPr>
          <w:p w14:paraId="4CF8FE3A" w14:textId="77777777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6" w:type="dxa"/>
            <w:gridSpan w:val="3"/>
            <w:vAlign w:val="center"/>
          </w:tcPr>
          <w:p w14:paraId="073DCF57" w14:textId="377F8906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our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Date:</w:t>
            </w:r>
          </w:p>
        </w:tc>
        <w:tc>
          <w:tcPr>
            <w:tcW w:w="2977" w:type="dxa"/>
            <w:gridSpan w:val="2"/>
            <w:vAlign w:val="center"/>
          </w:tcPr>
          <w:p w14:paraId="6947EF08" w14:textId="77777777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318" w:rsidRPr="002B00C1" w14:paraId="22B10823" w14:textId="77777777" w:rsidTr="00484739">
        <w:trPr>
          <w:trHeight w:val="481"/>
          <w:jc w:val="center"/>
        </w:trPr>
        <w:tc>
          <w:tcPr>
            <w:tcW w:w="1555" w:type="dxa"/>
            <w:vAlign w:val="center"/>
          </w:tcPr>
          <w:p w14:paraId="1C60C3E5" w14:textId="657D0A8A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4127" w:type="dxa"/>
            <w:gridSpan w:val="4"/>
            <w:vAlign w:val="center"/>
          </w:tcPr>
          <w:p w14:paraId="4747F12C" w14:textId="77777777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6" w:type="dxa"/>
            <w:gridSpan w:val="3"/>
            <w:vAlign w:val="center"/>
          </w:tcPr>
          <w:p w14:paraId="2DFBFBAE" w14:textId="68CD6689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ITP No.:</w:t>
            </w:r>
          </w:p>
        </w:tc>
        <w:tc>
          <w:tcPr>
            <w:tcW w:w="2977" w:type="dxa"/>
            <w:gridSpan w:val="2"/>
            <w:vAlign w:val="center"/>
          </w:tcPr>
          <w:p w14:paraId="36F2FBC2" w14:textId="77777777" w:rsidR="00E55318" w:rsidRPr="002B00C1" w:rsidRDefault="00E55318" w:rsidP="00E553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797" w:rsidRPr="002B00C1" w14:paraId="423996CC" w14:textId="77777777" w:rsidTr="002B00C1">
        <w:tblPrEx>
          <w:jc w:val="left"/>
        </w:tblPrEx>
        <w:tc>
          <w:tcPr>
            <w:tcW w:w="3004" w:type="dxa"/>
            <w:gridSpan w:val="2"/>
            <w:vAlign w:val="center"/>
          </w:tcPr>
          <w:p w14:paraId="04A4B8C5" w14:textId="77777777" w:rsidR="006A6797" w:rsidRPr="002B00C1" w:rsidRDefault="006A6797" w:rsidP="00CA4827">
            <w:pPr>
              <w:tabs>
                <w:tab w:val="left" w:pos="610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B00C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221" w:type="dxa"/>
            <w:gridSpan w:val="5"/>
            <w:vAlign w:val="center"/>
          </w:tcPr>
          <w:p w14:paraId="3E511863" w14:textId="77777777" w:rsidR="006A6797" w:rsidRPr="002B00C1" w:rsidRDefault="006A6797" w:rsidP="00CA4827">
            <w:pPr>
              <w:tabs>
                <w:tab w:val="left" w:pos="610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B00C1">
              <w:rPr>
                <w:rFonts w:ascii="Arial" w:hAnsi="Arial" w:cs="Arial"/>
                <w:b/>
                <w:bCs/>
              </w:rPr>
              <w:t>Checklist</w:t>
            </w:r>
          </w:p>
        </w:tc>
        <w:tc>
          <w:tcPr>
            <w:tcW w:w="3260" w:type="dxa"/>
            <w:gridSpan w:val="3"/>
            <w:vAlign w:val="center"/>
          </w:tcPr>
          <w:p w14:paraId="482157FE" w14:textId="77777777" w:rsidR="006A6797" w:rsidRPr="002B00C1" w:rsidRDefault="006A6797" w:rsidP="00CA4827">
            <w:pPr>
              <w:tabs>
                <w:tab w:val="left" w:pos="610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B00C1">
              <w:rPr>
                <w:rFonts w:ascii="Arial" w:hAnsi="Arial" w:cs="Arial"/>
                <w:b/>
                <w:bCs/>
              </w:rPr>
              <w:t>Remarks / Comments</w:t>
            </w:r>
          </w:p>
        </w:tc>
      </w:tr>
      <w:tr w:rsidR="00E55318" w:rsidRPr="002B00C1" w14:paraId="6402F741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23BB0B60" w14:textId="46DBE26A" w:rsidR="00E55318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E55318">
              <w:rPr>
                <w:rFonts w:ascii="Arial" w:hAnsi="Arial" w:cs="Arial"/>
              </w:rPr>
              <w:t>B80 Bridgeworks Concrete Grey Card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221" w:type="dxa"/>
            <w:gridSpan w:val="5"/>
            <w:vAlign w:val="center"/>
          </w:tcPr>
          <w:p w14:paraId="59B0307A" w14:textId="674DF0EC" w:rsidR="00E55318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  <w:r w:rsidRPr="00E55318">
              <w:rPr>
                <w:rFonts w:ascii="Arial" w:hAnsi="Arial" w:cs="Arial"/>
              </w:rPr>
              <w:t xml:space="preserve"> at least half the personnel involved in the pour</w:t>
            </w:r>
            <w:r>
              <w:rPr>
                <w:rFonts w:ascii="Arial" w:hAnsi="Arial" w:cs="Arial"/>
              </w:rPr>
              <w:t xml:space="preserve"> have a Grey Card?  </w:t>
            </w:r>
            <w:r w:rsidRPr="002B00C1">
              <w:rPr>
                <w:rFonts w:ascii="Arial" w:hAnsi="Arial" w:cs="Arial"/>
              </w:rPr>
              <w:t xml:space="preserve">Yes: </w:t>
            </w: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2B00C1">
              <w:rPr>
                <w:rFonts w:ascii="Arial" w:hAnsi="Arial" w:cs="Arial"/>
              </w:rPr>
              <w:t xml:space="preserve">No: </w:t>
            </w: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</w:p>
        </w:tc>
        <w:tc>
          <w:tcPr>
            <w:tcW w:w="3260" w:type="dxa"/>
            <w:gridSpan w:val="3"/>
            <w:vAlign w:val="center"/>
          </w:tcPr>
          <w:p w14:paraId="5740978E" w14:textId="77777777" w:rsidR="00E55318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7F592AC5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365ADCB0" w14:textId="7C89E900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Proposed date &amp; time for concrete placement</w:t>
            </w:r>
            <w:r w:rsidR="00E55318">
              <w:rPr>
                <w:rFonts w:ascii="Arial" w:hAnsi="Arial" w:cs="Arial"/>
              </w:rPr>
              <w:t>:</w:t>
            </w:r>
          </w:p>
        </w:tc>
        <w:tc>
          <w:tcPr>
            <w:tcW w:w="4221" w:type="dxa"/>
            <w:gridSpan w:val="5"/>
            <w:vAlign w:val="center"/>
          </w:tcPr>
          <w:p w14:paraId="56D117D7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Date: ……/………/…</w:t>
            </w:r>
            <w:proofErr w:type="gramStart"/>
            <w:r w:rsidRPr="002B00C1">
              <w:rPr>
                <w:rFonts w:ascii="Arial" w:hAnsi="Arial" w:cs="Arial"/>
              </w:rPr>
              <w:t>…..</w:t>
            </w:r>
            <w:proofErr w:type="gramEnd"/>
          </w:p>
          <w:p w14:paraId="2E8C6D0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Time: ……………………</w:t>
            </w:r>
          </w:p>
        </w:tc>
        <w:tc>
          <w:tcPr>
            <w:tcW w:w="3260" w:type="dxa"/>
            <w:gridSpan w:val="3"/>
            <w:vAlign w:val="center"/>
          </w:tcPr>
          <w:p w14:paraId="5C3F317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0A6FC863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1ACABC88" w14:textId="51BCA5CD" w:rsidR="006A6797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forecast checked:</w:t>
            </w:r>
          </w:p>
        </w:tc>
        <w:tc>
          <w:tcPr>
            <w:tcW w:w="2094" w:type="dxa"/>
            <w:gridSpan w:val="2"/>
            <w:vAlign w:val="center"/>
          </w:tcPr>
          <w:p w14:paraId="6EAF75B6" w14:textId="7A7A5BAA" w:rsidR="006A6797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/ Overcast / Showers / Rain</w:t>
            </w:r>
          </w:p>
        </w:tc>
        <w:tc>
          <w:tcPr>
            <w:tcW w:w="2127" w:type="dxa"/>
            <w:gridSpan w:val="3"/>
            <w:vAlign w:val="center"/>
          </w:tcPr>
          <w:p w14:paraId="5C43ABD2" w14:textId="4F725789" w:rsidR="006A6797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  <w:r w:rsidR="006A6797" w:rsidRPr="002B00C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  <w:r>
              <w:rPr>
                <w:rFonts w:ascii="Tahoma" w:hAnsi="Tahoma" w:cs="Tahoma"/>
              </w:rPr>
              <w:t>℃</w:t>
            </w:r>
          </w:p>
        </w:tc>
        <w:tc>
          <w:tcPr>
            <w:tcW w:w="3260" w:type="dxa"/>
            <w:gridSpan w:val="3"/>
            <w:vAlign w:val="center"/>
          </w:tcPr>
          <w:p w14:paraId="2B2375ED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058BCE3A" w14:textId="77777777" w:rsidTr="00E55318">
        <w:tblPrEx>
          <w:jc w:val="left"/>
        </w:tblPrEx>
        <w:trPr>
          <w:trHeight w:val="283"/>
        </w:trPr>
        <w:tc>
          <w:tcPr>
            <w:tcW w:w="3004" w:type="dxa"/>
            <w:gridSpan w:val="2"/>
            <w:vMerge w:val="restart"/>
            <w:vAlign w:val="center"/>
          </w:tcPr>
          <w:p w14:paraId="7D6735C8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Concrete mix design approved:</w:t>
            </w:r>
          </w:p>
        </w:tc>
        <w:tc>
          <w:tcPr>
            <w:tcW w:w="2094" w:type="dxa"/>
            <w:gridSpan w:val="2"/>
            <w:vAlign w:val="center"/>
          </w:tcPr>
          <w:p w14:paraId="61B47AEA" w14:textId="77777777" w:rsidR="00E55318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 xml:space="preserve">HP No: </w:t>
            </w:r>
          </w:p>
          <w:p w14:paraId="7B874638" w14:textId="3BC24713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…………</w:t>
            </w:r>
            <w:r w:rsidR="00E55318">
              <w:rPr>
                <w:rFonts w:ascii="Arial" w:hAnsi="Arial" w:cs="Arial"/>
              </w:rPr>
              <w:t>……….</w:t>
            </w:r>
          </w:p>
        </w:tc>
        <w:tc>
          <w:tcPr>
            <w:tcW w:w="2127" w:type="dxa"/>
            <w:gridSpan w:val="3"/>
            <w:vAlign w:val="center"/>
          </w:tcPr>
          <w:p w14:paraId="0F9DC942" w14:textId="3FC4796B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  <w:highlight w:val="yellow"/>
              </w:rPr>
            </w:pPr>
            <w:r w:rsidRPr="002B00C1">
              <w:rPr>
                <w:rFonts w:ascii="Arial" w:hAnsi="Arial" w:cs="Arial"/>
              </w:rPr>
              <w:t>Mix ID: ………………</w:t>
            </w:r>
            <w:r w:rsidR="00E55318">
              <w:rPr>
                <w:rFonts w:ascii="Arial" w:hAnsi="Arial" w:cs="Arial"/>
              </w:rPr>
              <w:t>…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333EA6A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0A6387AD" w14:textId="77777777" w:rsidTr="00E55318">
        <w:tblPrEx>
          <w:jc w:val="left"/>
        </w:tblPrEx>
        <w:trPr>
          <w:trHeight w:val="429"/>
        </w:trPr>
        <w:tc>
          <w:tcPr>
            <w:tcW w:w="3004" w:type="dxa"/>
            <w:gridSpan w:val="2"/>
            <w:vMerge/>
            <w:vAlign w:val="center"/>
          </w:tcPr>
          <w:p w14:paraId="5F73491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  <w:tc>
          <w:tcPr>
            <w:tcW w:w="4221" w:type="dxa"/>
            <w:gridSpan w:val="5"/>
            <w:vAlign w:val="center"/>
          </w:tcPr>
          <w:p w14:paraId="64C78571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Grade: ……MPa   Slump: …………mm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55571F9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73FADB3F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2758A495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Formwork category and approval of formwork design:</w:t>
            </w:r>
          </w:p>
        </w:tc>
        <w:tc>
          <w:tcPr>
            <w:tcW w:w="4221" w:type="dxa"/>
            <w:gridSpan w:val="5"/>
            <w:vAlign w:val="center"/>
          </w:tcPr>
          <w:p w14:paraId="0EAEAC78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 xml:space="preserve">Category: </w:t>
            </w: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 xml:space="preserve">A </w:t>
            </w: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 xml:space="preserve">B </w:t>
            </w: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 xml:space="preserve">C </w:t>
            </w:r>
          </w:p>
          <w:p w14:paraId="5E1B1DE1" w14:textId="4CA695D6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 xml:space="preserve">HP No: </w:t>
            </w:r>
          </w:p>
        </w:tc>
        <w:tc>
          <w:tcPr>
            <w:tcW w:w="3260" w:type="dxa"/>
            <w:gridSpan w:val="3"/>
            <w:vAlign w:val="center"/>
          </w:tcPr>
          <w:p w14:paraId="515639F9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0991A1C5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79B9FF43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Total concrete volume (approx.):</w:t>
            </w:r>
          </w:p>
        </w:tc>
        <w:tc>
          <w:tcPr>
            <w:tcW w:w="4221" w:type="dxa"/>
            <w:gridSpan w:val="5"/>
            <w:vAlign w:val="center"/>
          </w:tcPr>
          <w:p w14:paraId="6F82A573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………………. m</w:t>
            </w:r>
            <w:r w:rsidRPr="002B00C1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260" w:type="dxa"/>
            <w:gridSpan w:val="3"/>
            <w:vAlign w:val="center"/>
          </w:tcPr>
          <w:p w14:paraId="02120D37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3CBC7F8F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32F7AB2E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Concrete placement rate:</w:t>
            </w:r>
          </w:p>
        </w:tc>
        <w:tc>
          <w:tcPr>
            <w:tcW w:w="4221" w:type="dxa"/>
            <w:gridSpan w:val="5"/>
            <w:vAlign w:val="center"/>
          </w:tcPr>
          <w:p w14:paraId="626EDF69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……………….m</w:t>
            </w:r>
            <w:r w:rsidRPr="002B00C1">
              <w:rPr>
                <w:rFonts w:ascii="Arial" w:hAnsi="Arial" w:cs="Arial"/>
                <w:vertAlign w:val="superscript"/>
              </w:rPr>
              <w:t>3</w:t>
            </w:r>
            <w:r w:rsidRPr="002B00C1">
              <w:rPr>
                <w:rFonts w:ascii="Arial" w:hAnsi="Arial" w:cs="Arial"/>
              </w:rPr>
              <w:t xml:space="preserve"> / Hr</w:t>
            </w:r>
          </w:p>
        </w:tc>
        <w:tc>
          <w:tcPr>
            <w:tcW w:w="3260" w:type="dxa"/>
            <w:gridSpan w:val="3"/>
            <w:vAlign w:val="center"/>
          </w:tcPr>
          <w:p w14:paraId="527DBCB0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668B4D6E" w14:textId="77777777" w:rsidTr="00E55318">
        <w:tblPrEx>
          <w:jc w:val="left"/>
        </w:tblPrEx>
        <w:tc>
          <w:tcPr>
            <w:tcW w:w="3004" w:type="dxa"/>
            <w:gridSpan w:val="2"/>
            <w:vAlign w:val="center"/>
          </w:tcPr>
          <w:p w14:paraId="26765FB3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Concrete placement method:</w:t>
            </w:r>
          </w:p>
        </w:tc>
        <w:tc>
          <w:tcPr>
            <w:tcW w:w="4221" w:type="dxa"/>
            <w:gridSpan w:val="5"/>
            <w:vAlign w:val="center"/>
          </w:tcPr>
          <w:p w14:paraId="26422C32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Agi from chute</w:t>
            </w:r>
          </w:p>
          <w:p w14:paraId="53A64FA8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Concrete Pump</w:t>
            </w:r>
          </w:p>
          <w:p w14:paraId="2E4AC38A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Agi with Kibble</w:t>
            </w:r>
          </w:p>
          <w:p w14:paraId="053C4101" w14:textId="592BCB2B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="00E55318">
              <w:rPr>
                <w:rFonts w:ascii="Arial" w:hAnsi="Arial" w:cs="Arial"/>
              </w:rPr>
              <w:t>Hopper &amp; Chute</w:t>
            </w:r>
          </w:p>
          <w:p w14:paraId="1BCEDF2E" w14:textId="60F59429" w:rsidR="00E55318" w:rsidRPr="002B00C1" w:rsidRDefault="00E55318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proofErr w:type="spellStart"/>
            <w:r>
              <w:rPr>
                <w:rFonts w:ascii="Arial" w:hAnsi="Arial" w:cs="Arial"/>
              </w:rPr>
              <w:t>Tremmie</w:t>
            </w:r>
            <w:proofErr w:type="spellEnd"/>
          </w:p>
          <w:p w14:paraId="73967BDB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Other (Specify) ……………….</w:t>
            </w:r>
          </w:p>
        </w:tc>
        <w:tc>
          <w:tcPr>
            <w:tcW w:w="3260" w:type="dxa"/>
            <w:gridSpan w:val="3"/>
            <w:vAlign w:val="center"/>
          </w:tcPr>
          <w:p w14:paraId="6F1A7F1C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4D523FF4" w14:textId="77777777" w:rsidTr="00E55318">
        <w:tblPrEx>
          <w:jc w:val="left"/>
        </w:tblPrEx>
        <w:trPr>
          <w:trHeight w:val="190"/>
        </w:trPr>
        <w:tc>
          <w:tcPr>
            <w:tcW w:w="3004" w:type="dxa"/>
            <w:gridSpan w:val="2"/>
            <w:vMerge w:val="restart"/>
            <w:vAlign w:val="center"/>
          </w:tcPr>
          <w:p w14:paraId="20661AE0" w14:textId="4D318C9A" w:rsidR="006A6797" w:rsidRPr="00864BB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Compaction method and equipment intended for the concrete placement</w:t>
            </w:r>
            <w:r w:rsidR="00E55318">
              <w:rPr>
                <w:rFonts w:ascii="Arial" w:hAnsi="Arial" w:cs="Arial"/>
              </w:rPr>
              <w:t>:</w:t>
            </w:r>
          </w:p>
        </w:tc>
        <w:tc>
          <w:tcPr>
            <w:tcW w:w="4221" w:type="dxa"/>
            <w:gridSpan w:val="5"/>
            <w:vAlign w:val="center"/>
          </w:tcPr>
          <w:p w14:paraId="0821C52A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Internal Vibrator</w:t>
            </w:r>
          </w:p>
          <w:p w14:paraId="1295A22B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External Vibrator</w:t>
            </w:r>
          </w:p>
          <w:p w14:paraId="117B1128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Form Vibrator</w:t>
            </w:r>
          </w:p>
          <w:p w14:paraId="394DF496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Other (Specify) ……………….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7EACFC26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606877CA" w14:textId="77777777" w:rsidTr="00E55318">
        <w:tblPrEx>
          <w:jc w:val="left"/>
        </w:tblPrEx>
        <w:trPr>
          <w:trHeight w:val="133"/>
        </w:trPr>
        <w:tc>
          <w:tcPr>
            <w:tcW w:w="3004" w:type="dxa"/>
            <w:gridSpan w:val="2"/>
            <w:vMerge/>
            <w:vAlign w:val="center"/>
          </w:tcPr>
          <w:p w14:paraId="676C611C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  <w:tc>
          <w:tcPr>
            <w:tcW w:w="4221" w:type="dxa"/>
            <w:gridSpan w:val="5"/>
            <w:vAlign w:val="center"/>
          </w:tcPr>
          <w:p w14:paraId="10E690CE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No. Vibrator to be used: ……………….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784DEC20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091E5934" w14:textId="77777777" w:rsidTr="00E55318">
        <w:tblPrEx>
          <w:jc w:val="left"/>
        </w:tblPrEx>
        <w:trPr>
          <w:trHeight w:val="188"/>
        </w:trPr>
        <w:tc>
          <w:tcPr>
            <w:tcW w:w="3004" w:type="dxa"/>
            <w:gridSpan w:val="2"/>
            <w:vMerge/>
            <w:vAlign w:val="center"/>
          </w:tcPr>
          <w:p w14:paraId="22C87D71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  <w:tc>
          <w:tcPr>
            <w:tcW w:w="4221" w:type="dxa"/>
            <w:gridSpan w:val="5"/>
            <w:vAlign w:val="center"/>
          </w:tcPr>
          <w:p w14:paraId="728CE13D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>No. Vibrator on standby: ……………….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21A9C604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6A6797" w:rsidRPr="002B00C1" w14:paraId="27F21E04" w14:textId="77777777" w:rsidTr="00E55318">
        <w:tblPrEx>
          <w:jc w:val="left"/>
        </w:tblPrEx>
        <w:trPr>
          <w:trHeight w:val="188"/>
        </w:trPr>
        <w:tc>
          <w:tcPr>
            <w:tcW w:w="3004" w:type="dxa"/>
            <w:gridSpan w:val="2"/>
            <w:vAlign w:val="center"/>
          </w:tcPr>
          <w:p w14:paraId="6C50D9E2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</w:rPr>
              <w:t xml:space="preserve">All these works have been inspected and in process of </w:t>
            </w:r>
            <w:proofErr w:type="gramStart"/>
            <w:r w:rsidRPr="002B00C1">
              <w:rPr>
                <w:rFonts w:ascii="Arial" w:hAnsi="Arial" w:cs="Arial"/>
              </w:rPr>
              <w:t>being in compliance</w:t>
            </w:r>
            <w:proofErr w:type="gramEnd"/>
            <w:r w:rsidRPr="002B00C1">
              <w:rPr>
                <w:rFonts w:ascii="Arial" w:hAnsi="Arial" w:cs="Arial"/>
              </w:rPr>
              <w:t xml:space="preserve"> to drawings, specification and relevant standards:</w:t>
            </w:r>
          </w:p>
        </w:tc>
        <w:tc>
          <w:tcPr>
            <w:tcW w:w="4221" w:type="dxa"/>
            <w:gridSpan w:val="5"/>
            <w:vAlign w:val="center"/>
          </w:tcPr>
          <w:p w14:paraId="74C3A391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Formwork / Surface preparation</w:t>
            </w:r>
          </w:p>
          <w:p w14:paraId="1066E43F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Reinforcement</w:t>
            </w:r>
          </w:p>
          <w:p w14:paraId="2D0E2B4E" w14:textId="382C9B11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proofErr w:type="spellStart"/>
            <w:r w:rsidRPr="002B00C1">
              <w:rPr>
                <w:rFonts w:ascii="Arial" w:hAnsi="Arial" w:cs="Arial"/>
              </w:rPr>
              <w:t>Embedments</w:t>
            </w:r>
            <w:proofErr w:type="spellEnd"/>
          </w:p>
          <w:p w14:paraId="13A021FC" w14:textId="70AFEFF5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Height pins</w:t>
            </w:r>
            <w:r w:rsidR="00864BB1">
              <w:rPr>
                <w:rFonts w:ascii="Arial" w:hAnsi="Arial" w:cs="Arial"/>
              </w:rPr>
              <w:t xml:space="preserve"> /</w:t>
            </w:r>
            <w:r w:rsidR="00F1342D">
              <w:rPr>
                <w:rFonts w:ascii="Arial" w:hAnsi="Arial" w:cs="Arial"/>
              </w:rPr>
              <w:t xml:space="preserve"> </w:t>
            </w:r>
            <w:r w:rsidR="00864BB1">
              <w:rPr>
                <w:rFonts w:ascii="Arial" w:hAnsi="Arial" w:cs="Arial"/>
              </w:rPr>
              <w:t>marks</w:t>
            </w:r>
          </w:p>
          <w:p w14:paraId="01448170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  <w:r w:rsidRPr="002B00C1">
              <w:rPr>
                <w:rFonts w:ascii="Arial" w:hAnsi="Arial" w:cs="Arial"/>
                <w:sz w:val="32"/>
                <w:szCs w:val="32"/>
              </w:rPr>
              <w:sym w:font="Wingdings 2" w:char="F0A3"/>
            </w:r>
            <w:r w:rsidRPr="002B00C1">
              <w:rPr>
                <w:rFonts w:ascii="Arial" w:hAnsi="Arial" w:cs="Arial"/>
              </w:rPr>
              <w:t>Other (Specify) ……………….</w:t>
            </w:r>
          </w:p>
        </w:tc>
        <w:tc>
          <w:tcPr>
            <w:tcW w:w="3260" w:type="dxa"/>
            <w:gridSpan w:val="3"/>
            <w:vAlign w:val="center"/>
          </w:tcPr>
          <w:p w14:paraId="3C2664B4" w14:textId="77777777" w:rsidR="006A6797" w:rsidRPr="002B00C1" w:rsidRDefault="006A6797" w:rsidP="00E55318">
            <w:pPr>
              <w:tabs>
                <w:tab w:val="left" w:pos="6103"/>
              </w:tabs>
              <w:rPr>
                <w:rFonts w:ascii="Arial" w:hAnsi="Arial" w:cs="Arial"/>
              </w:rPr>
            </w:pPr>
          </w:p>
        </w:tc>
      </w:tr>
      <w:tr w:rsidR="00F1342D" w:rsidRPr="002B00C1" w14:paraId="5756AEDD" w14:textId="77777777" w:rsidTr="00E55318">
        <w:trPr>
          <w:trHeight w:val="611"/>
          <w:jc w:val="center"/>
        </w:trPr>
        <w:tc>
          <w:tcPr>
            <w:tcW w:w="10485" w:type="dxa"/>
            <w:gridSpan w:val="10"/>
            <w:vAlign w:val="center"/>
          </w:tcPr>
          <w:p w14:paraId="30B6292F" w14:textId="597E104E" w:rsidR="00F1342D" w:rsidRPr="002B00C1" w:rsidRDefault="00F1342D" w:rsidP="00484739">
            <w:pPr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 xml:space="preserve">GC Civil confirms that </w:t>
            </w:r>
            <w:r w:rsidRPr="00F1342D">
              <w:rPr>
                <w:rFonts w:ascii="Arial" w:hAnsi="Arial" w:cs="Arial"/>
                <w:sz w:val="22"/>
                <w:szCs w:val="22"/>
              </w:rPr>
              <w:t>that the works have been checked prior to concret</w:t>
            </w:r>
            <w:r>
              <w:rPr>
                <w:rFonts w:ascii="Arial" w:hAnsi="Arial" w:cs="Arial"/>
                <w:sz w:val="22"/>
                <w:szCs w:val="22"/>
              </w:rPr>
              <w:t>ing and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conforms to the</w:t>
            </w:r>
            <w:r w:rsidR="00E553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B00C1">
              <w:rPr>
                <w:rFonts w:ascii="Arial" w:hAnsi="Arial" w:cs="Arial"/>
                <w:sz w:val="22"/>
                <w:szCs w:val="22"/>
              </w:rPr>
              <w:t>requirements of the design documentation drawings and th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B00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2B00C1">
              <w:rPr>
                <w:rFonts w:ascii="Arial" w:hAnsi="Arial" w:cs="Arial"/>
                <w:sz w:val="22"/>
                <w:szCs w:val="22"/>
              </w:rPr>
              <w:t>specification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B00C1">
              <w:rPr>
                <w:rFonts w:ascii="Arial" w:hAnsi="Arial" w:cs="Arial"/>
                <w:sz w:val="22"/>
                <w:szCs w:val="22"/>
              </w:rPr>
              <w:t>.</w:t>
            </w:r>
            <w:r w:rsidRPr="00F1342D">
              <w:rPr>
                <w:rFonts w:ascii="Arial" w:hAnsi="Arial" w:cs="Arial"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1342D" w:rsidRPr="002B00C1" w14:paraId="62431A5C" w14:textId="77777777" w:rsidTr="00484739">
        <w:trPr>
          <w:jc w:val="center"/>
        </w:trPr>
        <w:tc>
          <w:tcPr>
            <w:tcW w:w="4106" w:type="dxa"/>
            <w:gridSpan w:val="3"/>
          </w:tcPr>
          <w:p w14:paraId="337F365E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Approval to Pour – GC Civil</w:t>
            </w:r>
          </w:p>
          <w:p w14:paraId="32558512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Name:</w:t>
            </w:r>
          </w:p>
          <w:p w14:paraId="15DEE3FA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22DC9888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2126" w:type="dxa"/>
            <w:gridSpan w:val="3"/>
          </w:tcPr>
          <w:p w14:paraId="03D4616B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Signed:</w:t>
            </w:r>
          </w:p>
        </w:tc>
        <w:tc>
          <w:tcPr>
            <w:tcW w:w="2127" w:type="dxa"/>
          </w:tcPr>
          <w:p w14:paraId="05A9E858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F1342D" w:rsidRPr="002B00C1" w14:paraId="1C0B2CA5" w14:textId="77777777" w:rsidTr="00484739">
        <w:trPr>
          <w:jc w:val="center"/>
        </w:trPr>
        <w:tc>
          <w:tcPr>
            <w:tcW w:w="4106" w:type="dxa"/>
            <w:gridSpan w:val="3"/>
          </w:tcPr>
          <w:p w14:paraId="43572393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Approval to Pour – Client </w:t>
            </w:r>
            <w:r w:rsidRPr="00864BB1">
              <w:rPr>
                <w:rFonts w:ascii="Arial" w:hAnsi="Arial" w:cs="Arial"/>
                <w:sz w:val="22"/>
                <w:szCs w:val="22"/>
              </w:rPr>
              <w:t>(if required)</w:t>
            </w:r>
          </w:p>
          <w:p w14:paraId="00FC8451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Name:</w:t>
            </w:r>
          </w:p>
          <w:p w14:paraId="726CB698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4FA5D4A3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2126" w:type="dxa"/>
            <w:gridSpan w:val="3"/>
          </w:tcPr>
          <w:p w14:paraId="27DB5A7E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Signed:</w:t>
            </w:r>
          </w:p>
        </w:tc>
        <w:tc>
          <w:tcPr>
            <w:tcW w:w="2127" w:type="dxa"/>
          </w:tcPr>
          <w:p w14:paraId="252B4F1E" w14:textId="77777777" w:rsidR="00F1342D" w:rsidRPr="002B00C1" w:rsidRDefault="00F1342D" w:rsidP="004847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00C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09870659" w14:textId="77777777" w:rsidR="00F1342D" w:rsidRPr="002B00C1" w:rsidRDefault="00F1342D" w:rsidP="00484739">
            <w:pPr>
              <w:tabs>
                <w:tab w:val="left" w:pos="566"/>
              </w:tabs>
              <w:rPr>
                <w:rFonts w:ascii="Arial" w:hAnsi="Arial" w:cs="Arial"/>
                <w:sz w:val="22"/>
                <w:szCs w:val="22"/>
              </w:rPr>
            </w:pPr>
            <w:r w:rsidRPr="002B00C1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222F9F12" w14:textId="77777777" w:rsidR="000A0E57" w:rsidRPr="002B00C1" w:rsidRDefault="000A0E57" w:rsidP="00F1342D">
      <w:pPr>
        <w:tabs>
          <w:tab w:val="left" w:pos="6103"/>
        </w:tabs>
        <w:rPr>
          <w:rFonts w:ascii="Arial" w:hAnsi="Arial" w:cs="Arial"/>
        </w:rPr>
      </w:pPr>
    </w:p>
    <w:sectPr w:rsidR="000A0E57" w:rsidRPr="002B00C1" w:rsidSect="009204CC">
      <w:headerReference w:type="default" r:id="rId10"/>
      <w:pgSz w:w="11906" w:h="16838"/>
      <w:pgMar w:top="851" w:right="709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EB21" w14:textId="77777777" w:rsidR="008A2E6F" w:rsidRDefault="008A2E6F" w:rsidP="009204CC">
      <w:pPr>
        <w:spacing w:after="0" w:line="240" w:lineRule="auto"/>
      </w:pPr>
      <w:r>
        <w:separator/>
      </w:r>
    </w:p>
  </w:endnote>
  <w:endnote w:type="continuationSeparator" w:id="0">
    <w:p w14:paraId="0DD50032" w14:textId="77777777" w:rsidR="008A2E6F" w:rsidRDefault="008A2E6F" w:rsidP="0092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1F90" w14:textId="77777777" w:rsidR="008A2E6F" w:rsidRDefault="008A2E6F" w:rsidP="009204CC">
      <w:pPr>
        <w:spacing w:after="0" w:line="240" w:lineRule="auto"/>
      </w:pPr>
      <w:r>
        <w:separator/>
      </w:r>
    </w:p>
  </w:footnote>
  <w:footnote w:type="continuationSeparator" w:id="0">
    <w:p w14:paraId="09761D11" w14:textId="77777777" w:rsidR="008A2E6F" w:rsidRDefault="008A2E6F" w:rsidP="0092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496"/>
      <w:gridCol w:w="3497"/>
      <w:gridCol w:w="3497"/>
    </w:tblGrid>
    <w:tr w:rsidR="009204CC" w:rsidRPr="00F13484" w14:paraId="0CA9D312" w14:textId="77777777" w:rsidTr="00F321BA">
      <w:trPr>
        <w:trHeight w:val="477"/>
      </w:trPr>
      <w:tc>
        <w:tcPr>
          <w:tcW w:w="3496" w:type="dxa"/>
          <w:vMerge w:val="restart"/>
          <w:shd w:val="clear" w:color="auto" w:fill="auto"/>
          <w:vAlign w:val="center"/>
        </w:tcPr>
        <w:p w14:paraId="317A3900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"/>
              <w:szCs w:val="2"/>
            </w:rPr>
          </w:pPr>
          <w:bookmarkStart w:id="0" w:name="_Hlk75511262"/>
          <w:r w:rsidRPr="00F13484">
            <w:rPr>
              <w:rFonts w:ascii="Arial" w:eastAsia="Times New Roman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0F50DFE1" wp14:editId="2CA986CB">
                <wp:simplePos x="0" y="0"/>
                <wp:positionH relativeFrom="column">
                  <wp:posOffset>3175</wp:posOffset>
                </wp:positionH>
                <wp:positionV relativeFrom="paragraph">
                  <wp:posOffset>49530</wp:posOffset>
                </wp:positionV>
                <wp:extent cx="1929130" cy="487680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97" w:type="dxa"/>
          <w:vMerge w:val="restart"/>
          <w:shd w:val="clear" w:color="auto" w:fill="auto"/>
          <w:vAlign w:val="center"/>
        </w:tcPr>
        <w:p w14:paraId="38E98313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DOCUMENT NAME:</w:t>
          </w:r>
        </w:p>
        <w:p w14:paraId="71565414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6"/>
              <w:szCs w:val="6"/>
            </w:rPr>
          </w:pPr>
        </w:p>
        <w:p w14:paraId="17E47DDA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6"/>
              <w:szCs w:val="6"/>
            </w:rPr>
          </w:pPr>
        </w:p>
        <w:p w14:paraId="33BCCDF7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>QUALITY CONTROL CHECKLIST</w:t>
          </w:r>
        </w:p>
      </w:tc>
      <w:tc>
        <w:tcPr>
          <w:tcW w:w="3497" w:type="dxa"/>
          <w:shd w:val="clear" w:color="auto" w:fill="auto"/>
          <w:vAlign w:val="center"/>
        </w:tcPr>
        <w:p w14:paraId="6D36584A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CONNECTING DOCUMENTS:</w:t>
          </w:r>
        </w:p>
        <w:p w14:paraId="58E60DBC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F13484">
            <w:rPr>
              <w:rFonts w:ascii="Arial" w:eastAsia="Times New Roman" w:hAnsi="Arial" w:cs="Arial"/>
              <w:b/>
              <w:sz w:val="18"/>
              <w:szCs w:val="18"/>
            </w:rPr>
            <w:t>-</w:t>
          </w:r>
        </w:p>
      </w:tc>
    </w:tr>
    <w:tr w:rsidR="009204CC" w:rsidRPr="00F13484" w14:paraId="45F0E143" w14:textId="77777777" w:rsidTr="00F321BA">
      <w:trPr>
        <w:trHeight w:val="478"/>
      </w:trPr>
      <w:tc>
        <w:tcPr>
          <w:tcW w:w="3496" w:type="dxa"/>
          <w:vMerge/>
          <w:shd w:val="clear" w:color="auto" w:fill="auto"/>
          <w:vAlign w:val="center"/>
        </w:tcPr>
        <w:p w14:paraId="6A1310FC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0"/>
              <w:szCs w:val="20"/>
            </w:rPr>
          </w:pPr>
        </w:p>
      </w:tc>
      <w:tc>
        <w:tcPr>
          <w:tcW w:w="3497" w:type="dxa"/>
          <w:vMerge/>
          <w:shd w:val="clear" w:color="auto" w:fill="auto"/>
          <w:vAlign w:val="center"/>
        </w:tcPr>
        <w:p w14:paraId="787F7D44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</w:rPr>
          </w:pPr>
        </w:p>
      </w:tc>
      <w:tc>
        <w:tcPr>
          <w:tcW w:w="3497" w:type="dxa"/>
          <w:shd w:val="clear" w:color="auto" w:fill="auto"/>
          <w:vAlign w:val="center"/>
        </w:tcPr>
        <w:p w14:paraId="4DF5A538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REVISION:</w:t>
          </w:r>
        </w:p>
        <w:p w14:paraId="63D03793" w14:textId="77777777" w:rsidR="009204CC" w:rsidRPr="00F13484" w:rsidRDefault="002D1BD1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0.00</w:t>
          </w:r>
        </w:p>
      </w:tc>
    </w:tr>
    <w:tr w:rsidR="009204CC" w:rsidRPr="00F13484" w14:paraId="2C359E8B" w14:textId="77777777" w:rsidTr="00F321BA">
      <w:trPr>
        <w:trHeight w:val="477"/>
      </w:trPr>
      <w:tc>
        <w:tcPr>
          <w:tcW w:w="3496" w:type="dxa"/>
          <w:vMerge/>
          <w:shd w:val="clear" w:color="auto" w:fill="auto"/>
          <w:vAlign w:val="center"/>
        </w:tcPr>
        <w:p w14:paraId="44FE9F88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</w:p>
      </w:tc>
      <w:tc>
        <w:tcPr>
          <w:tcW w:w="3497" w:type="dxa"/>
          <w:shd w:val="clear" w:color="auto" w:fill="auto"/>
          <w:vAlign w:val="center"/>
        </w:tcPr>
        <w:p w14:paraId="773AF63A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DOCUMENT No.</w:t>
          </w:r>
        </w:p>
        <w:p w14:paraId="2C04F666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F13484">
            <w:rPr>
              <w:rFonts w:ascii="Arial" w:eastAsia="Times New Roman" w:hAnsi="Arial" w:cs="Arial"/>
              <w:sz w:val="20"/>
              <w:szCs w:val="20"/>
            </w:rPr>
            <w:t>GCF0</w:t>
          </w:r>
          <w:r>
            <w:rPr>
              <w:rFonts w:ascii="Arial" w:eastAsia="Times New Roman" w:hAnsi="Arial" w:cs="Arial"/>
              <w:sz w:val="20"/>
              <w:szCs w:val="20"/>
            </w:rPr>
            <w:t>57</w:t>
          </w:r>
          <w:r w:rsidR="006A6797">
            <w:rPr>
              <w:rFonts w:ascii="Arial" w:eastAsia="Times New Roman" w:hAnsi="Arial" w:cs="Arial"/>
              <w:sz w:val="20"/>
              <w:szCs w:val="20"/>
            </w:rPr>
            <w:t>.24</w:t>
          </w:r>
        </w:p>
      </w:tc>
      <w:tc>
        <w:tcPr>
          <w:tcW w:w="3497" w:type="dxa"/>
          <w:shd w:val="clear" w:color="auto" w:fill="auto"/>
          <w:vAlign w:val="center"/>
        </w:tcPr>
        <w:p w14:paraId="556D6D1D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REVIEW DATE:</w:t>
          </w:r>
        </w:p>
        <w:p w14:paraId="61FFC501" w14:textId="77777777" w:rsidR="009204CC" w:rsidRPr="00F13484" w:rsidRDefault="009204CC" w:rsidP="009204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20"/>
              <w:szCs w:val="20"/>
            </w:rPr>
            <w:t>23/06/2021</w:t>
          </w:r>
        </w:p>
      </w:tc>
    </w:tr>
    <w:tr w:rsidR="009204CC" w:rsidRPr="00F13484" w14:paraId="759575B5" w14:textId="77777777" w:rsidTr="00F321BA">
      <w:trPr>
        <w:trHeight w:val="477"/>
      </w:trPr>
      <w:tc>
        <w:tcPr>
          <w:tcW w:w="10490" w:type="dxa"/>
          <w:gridSpan w:val="3"/>
          <w:shd w:val="clear" w:color="auto" w:fill="auto"/>
          <w:vAlign w:val="center"/>
        </w:tcPr>
        <w:p w14:paraId="200FF28B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PROJECT:</w:t>
          </w:r>
        </w:p>
        <w:p w14:paraId="1ED8933E" w14:textId="1EA22D0D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</w:p>
      </w:tc>
    </w:tr>
    <w:bookmarkEnd w:id="0"/>
  </w:tbl>
  <w:p w14:paraId="01D185D6" w14:textId="77777777" w:rsidR="009204CC" w:rsidRDefault="00920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437A6"/>
    <w:multiLevelType w:val="hybridMultilevel"/>
    <w:tmpl w:val="198ED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B1"/>
    <w:rsid w:val="00010FB9"/>
    <w:rsid w:val="000A0E57"/>
    <w:rsid w:val="001813EC"/>
    <w:rsid w:val="0023155F"/>
    <w:rsid w:val="002B00C1"/>
    <w:rsid w:val="002D1BD1"/>
    <w:rsid w:val="00303FF3"/>
    <w:rsid w:val="00330CBD"/>
    <w:rsid w:val="003B7A3F"/>
    <w:rsid w:val="004060A9"/>
    <w:rsid w:val="006A6797"/>
    <w:rsid w:val="00864BB1"/>
    <w:rsid w:val="008A2E6F"/>
    <w:rsid w:val="009204CC"/>
    <w:rsid w:val="00A830E9"/>
    <w:rsid w:val="00C46972"/>
    <w:rsid w:val="00C83AE7"/>
    <w:rsid w:val="00E55318"/>
    <w:rsid w:val="00EC1D84"/>
    <w:rsid w:val="00F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5D33"/>
  <w15:chartTrackingRefBased/>
  <w15:docId w15:val="{D2FC8158-D33E-4F5B-9ABE-5AC47406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CC"/>
  </w:style>
  <w:style w:type="paragraph" w:styleId="Footer">
    <w:name w:val="footer"/>
    <w:basedOn w:val="Normal"/>
    <w:link w:val="FooterChar"/>
    <w:uiPriority w:val="99"/>
    <w:unhideWhenUsed/>
    <w:rsid w:val="0092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CC"/>
  </w:style>
  <w:style w:type="table" w:styleId="TableGrid">
    <w:name w:val="Table Grid"/>
    <w:basedOn w:val="TableNormal"/>
    <w:uiPriority w:val="39"/>
    <w:rsid w:val="009204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4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.GC\Desktop\GCF057.24%20QCC%20-%20Concrete%20Pour%20Checklist%20%2342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622DEFFC2BE46AC19BF5A60BD7E47" ma:contentTypeVersion="17" ma:contentTypeDescription="Create a new document." ma:contentTypeScope="" ma:versionID="e8e06f66054cf63ea3cf254dc023661f">
  <xsd:schema xmlns:xsd="http://www.w3.org/2001/XMLSchema" xmlns:xs="http://www.w3.org/2001/XMLSchema" xmlns:p="http://schemas.microsoft.com/office/2006/metadata/properties" xmlns:ns2="08532cf3-b646-426c-b6aa-2c81f788ff40" xmlns:ns3="cb5cf63e-1476-4359-a5c5-ba2a595d6532" targetNamespace="http://schemas.microsoft.com/office/2006/metadata/properties" ma:root="true" ma:fieldsID="b04b86501b201273590102952717bf38" ns2:_="" ns3:_="">
    <xsd:import namespace="08532cf3-b646-426c-b6aa-2c81f788ff40"/>
    <xsd:import namespace="cb5cf63e-1476-4359-a5c5-ba2a595d6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Categor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2cf3-b646-426c-b6aa-2c81f788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ategory" ma:index="12" nillable="true" ma:displayName="Category" ma:format="Dropdown" ma:internalName="Category">
      <xsd:simpleType>
        <xsd:restriction base="dms:Choice">
          <xsd:enumeration value="Administration"/>
          <xsd:enumeration value="Construction"/>
          <xsd:enumeration value="Project Management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d5c39-948c-45ec-bec1-0e1818b9e0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cf63e-1476-4359-a5c5-ba2a595d6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9c9bab-2dc6-431e-9191-6920f48fc25a}" ma:internalName="TaxCatchAll" ma:showField="CatchAllData" ma:web="cb5cf63e-1476-4359-a5c5-ba2a595d6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532cf3-b646-426c-b6aa-2c81f788ff40" xsi:nil="true"/>
    <TaxCatchAll xmlns="cb5cf63e-1476-4359-a5c5-ba2a595d6532" xsi:nil="true"/>
    <lcf76f155ced4ddcb4097134ff3c332f xmlns="08532cf3-b646-426c-b6aa-2c81f788ff4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1A6EA-64F3-450B-BD7A-507B8E73E7D1}"/>
</file>

<file path=customXml/itemProps2.xml><?xml version="1.0" encoding="utf-8"?>
<ds:datastoreItem xmlns:ds="http://schemas.openxmlformats.org/officeDocument/2006/customXml" ds:itemID="{4CB05037-F371-467B-8D31-88B9C88524B9}">
  <ds:schemaRefs>
    <ds:schemaRef ds:uri="http://schemas.microsoft.com/office/2006/metadata/properties"/>
    <ds:schemaRef ds:uri="http://schemas.microsoft.com/office/infopath/2007/PartnerControls"/>
    <ds:schemaRef ds:uri="08532cf3-b646-426c-b6aa-2c81f788ff40"/>
  </ds:schemaRefs>
</ds:datastoreItem>
</file>

<file path=customXml/itemProps3.xml><?xml version="1.0" encoding="utf-8"?>
<ds:datastoreItem xmlns:ds="http://schemas.openxmlformats.org/officeDocument/2006/customXml" ds:itemID="{C492C4E4-B04D-4381-9592-65B86E83A4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GCF057.24 QCC - Concrete Pour Checklist #428</Template>
  <TotalTime>64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GC Civil Projects</cp:lastModifiedBy>
  <cp:revision>6</cp:revision>
  <dcterms:created xsi:type="dcterms:W3CDTF">2021-07-20T03:02:00Z</dcterms:created>
  <dcterms:modified xsi:type="dcterms:W3CDTF">2022-02-24T21:31:00Z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0x010100587622DEFFC2BE46AC19BF5A60BD7E47</vt:lpwstr>
  </property>
</Properties>
</file>