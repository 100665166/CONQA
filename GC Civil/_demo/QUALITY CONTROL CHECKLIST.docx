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1"/>
        <w:tblW w:w="16018" w:type="dxa"/>
        <w:tblInd w:w="-5" w:type="dxa"/>
        <w:tblLook w:val="04A0" w:firstRow="1" w:lastRow="0" w:firstColumn="1" w:lastColumn="0" w:noHBand="0" w:noVBand="1"/>
      </w:tblPr>
      <w:tblGrid>
        <w:gridCol w:w="1579"/>
        <w:gridCol w:w="1701"/>
        <w:gridCol w:w="709"/>
        <w:gridCol w:w="1559"/>
        <w:gridCol w:w="2835"/>
        <w:gridCol w:w="2586"/>
        <w:gridCol w:w="963"/>
        <w:gridCol w:w="473"/>
        <w:gridCol w:w="1376"/>
        <w:gridCol w:w="2237"/>
      </w:tblGrid>
      <w:tr w:rsidR="00B635BC" w:rsidRPr="00B635BC" w14:paraId="46CD7F1A" w14:textId="77777777" w:rsidTr="004326F2">
        <w:trPr>
          <w:trHeight w:val="381"/>
        </w:trPr>
        <w:tc>
          <w:tcPr>
            <w:tcW w:w="8383" w:type="dxa"/>
            <w:gridSpan w:val="5"/>
          </w:tcPr>
          <w:p w14:paraId="5B305C04" w14:textId="77777777" w:rsidR="00B635BC" w:rsidRPr="00B635BC" w:rsidRDefault="00B635BC" w:rsidP="00B635BC">
            <w:pPr>
              <w:rPr>
                <w:rFonts w:ascii="Arial" w:eastAsia="Times New Roman" w:hAnsi="Arial" w:cs="Arial"/>
                <w:sz w:val="12"/>
                <w:szCs w:val="12"/>
              </w:rPr>
            </w:pPr>
            <w:r w:rsidRPr="00B635BC">
              <w:rPr>
                <w:rFonts w:ascii="Arial" w:eastAsia="Times New Roman" w:hAnsi="Arial" w:cs="Arial"/>
                <w:sz w:val="12"/>
                <w:szCs w:val="12"/>
              </w:rPr>
              <w:t>QUALITY CONTROL CHECKLIST (QCC) NAME:</w:t>
            </w:r>
          </w:p>
          <w:p w14:paraId="6946FAB7" w14:textId="77777777" w:rsidR="00B635BC" w:rsidRPr="00B635BC" w:rsidRDefault="00B635BC" w:rsidP="00B635BC">
            <w:pPr>
              <w:rPr>
                <w:rFonts w:ascii="Arial" w:eastAsia="Times New Roman" w:hAnsi="Arial" w:cs="Arial"/>
                <w:sz w:val="6"/>
                <w:szCs w:val="6"/>
              </w:rPr>
            </w:pPr>
          </w:p>
          <w:p w14:paraId="630D2295" w14:textId="77777777" w:rsidR="00B635BC" w:rsidRPr="00B635BC" w:rsidRDefault="00B635BC" w:rsidP="00B635BC">
            <w:pPr>
              <w:jc w:val="center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B635BC">
              <w:rPr>
                <w:rFonts w:ascii="Arial" w:eastAsia="Times New Roman" w:hAnsi="Arial" w:cs="Arial"/>
                <w:b/>
                <w:sz w:val="24"/>
                <w:szCs w:val="24"/>
              </w:rPr>
              <w:t>EXCAVATION / PILE DRILLING</w:t>
            </w:r>
          </w:p>
        </w:tc>
        <w:tc>
          <w:tcPr>
            <w:tcW w:w="3549" w:type="dxa"/>
            <w:gridSpan w:val="2"/>
          </w:tcPr>
          <w:p w14:paraId="09F4A1BF" w14:textId="77777777" w:rsidR="00B635BC" w:rsidRPr="00B635BC" w:rsidRDefault="00B635BC" w:rsidP="00B635BC">
            <w:pPr>
              <w:rPr>
                <w:rFonts w:ascii="Arial" w:eastAsia="Times New Roman" w:hAnsi="Arial" w:cs="Times New Roman"/>
                <w:sz w:val="16"/>
                <w:szCs w:val="16"/>
              </w:rPr>
            </w:pPr>
            <w:r w:rsidRPr="00B635BC">
              <w:rPr>
                <w:rFonts w:ascii="Arial" w:eastAsia="Times New Roman" w:hAnsi="Arial" w:cs="Times New Roman"/>
                <w:sz w:val="16"/>
                <w:szCs w:val="16"/>
              </w:rPr>
              <w:t>ITP Item No.</w:t>
            </w:r>
          </w:p>
          <w:p w14:paraId="08EDDA48" w14:textId="77777777" w:rsidR="00B635BC" w:rsidRPr="00B635BC" w:rsidRDefault="00B635BC" w:rsidP="00B635BC">
            <w:pPr>
              <w:jc w:val="center"/>
              <w:rPr>
                <w:rFonts w:ascii="Arial" w:eastAsia="Times New Roman" w:hAnsi="Arial" w:cs="Times New Roman"/>
                <w:b/>
                <w:bCs/>
                <w:sz w:val="18"/>
                <w:szCs w:val="18"/>
              </w:rPr>
            </w:pPr>
            <w:r w:rsidRPr="00B635BC">
              <w:rPr>
                <w:rFonts w:ascii="Arial" w:eastAsia="Times New Roman" w:hAnsi="Arial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4086" w:type="dxa"/>
            <w:gridSpan w:val="3"/>
          </w:tcPr>
          <w:p w14:paraId="27DBB0FC" w14:textId="77777777" w:rsidR="00B635BC" w:rsidRPr="00B635BC" w:rsidRDefault="00B635BC" w:rsidP="00B635BC">
            <w:pPr>
              <w:rPr>
                <w:rFonts w:ascii="Arial" w:eastAsia="Times New Roman" w:hAnsi="Arial" w:cs="Arial"/>
                <w:sz w:val="12"/>
                <w:szCs w:val="12"/>
              </w:rPr>
            </w:pPr>
            <w:r w:rsidRPr="00B635BC">
              <w:rPr>
                <w:rFonts w:ascii="Arial" w:eastAsia="Times New Roman" w:hAnsi="Arial" w:cs="Arial"/>
                <w:sz w:val="12"/>
                <w:szCs w:val="12"/>
              </w:rPr>
              <w:t>QUALITY CONTROL CHECKLIST (QCC) No.:</w:t>
            </w:r>
          </w:p>
          <w:p w14:paraId="32216932" w14:textId="77777777" w:rsidR="00B635BC" w:rsidRPr="00B635BC" w:rsidRDefault="00B635BC" w:rsidP="00B635BC">
            <w:pPr>
              <w:jc w:val="center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B635BC">
              <w:rPr>
                <w:rFonts w:ascii="Arial" w:eastAsia="Times New Roman" w:hAnsi="Arial" w:cs="Arial"/>
                <w:b/>
                <w:sz w:val="24"/>
                <w:szCs w:val="24"/>
              </w:rPr>
              <w:t>GCC#</w:t>
            </w:r>
            <w:r w:rsidR="00207CEA">
              <w:rPr>
                <w:rFonts w:ascii="Arial" w:eastAsia="Times New Roman" w:hAnsi="Arial" w:cs="Arial"/>
                <w:b/>
                <w:sz w:val="24"/>
                <w:szCs w:val="24"/>
              </w:rPr>
              <w:t>XXX</w:t>
            </w:r>
            <w:r w:rsidRPr="00B635B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- QCC.00</w:t>
            </w:r>
            <w:r w:rsidR="00207CEA">
              <w:rPr>
                <w:rFonts w:ascii="Arial" w:eastAsia="Times New Roman" w:hAnsi="Arial" w:cs="Arial"/>
                <w:b/>
                <w:sz w:val="24"/>
                <w:szCs w:val="24"/>
              </w:rPr>
              <w:t>X</w:t>
            </w:r>
          </w:p>
        </w:tc>
      </w:tr>
      <w:tr w:rsidR="00B635BC" w:rsidRPr="00B635BC" w14:paraId="75C8BD5D" w14:textId="77777777" w:rsidTr="004326F2">
        <w:trPr>
          <w:trHeight w:val="381"/>
        </w:trPr>
        <w:tc>
          <w:tcPr>
            <w:tcW w:w="1579" w:type="dxa"/>
          </w:tcPr>
          <w:p w14:paraId="5491DD6A" w14:textId="77777777" w:rsidR="00B635BC" w:rsidRPr="00B635BC" w:rsidRDefault="00B635BC" w:rsidP="00B635BC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B635BC">
              <w:rPr>
                <w:rFonts w:ascii="Arial" w:eastAsia="Times New Roman" w:hAnsi="Arial" w:cs="Times New Roman"/>
                <w:sz w:val="20"/>
                <w:szCs w:val="20"/>
              </w:rPr>
              <w:t>Date</w:t>
            </w:r>
          </w:p>
        </w:tc>
        <w:tc>
          <w:tcPr>
            <w:tcW w:w="1701" w:type="dxa"/>
          </w:tcPr>
          <w:p w14:paraId="7AE80498" w14:textId="77777777" w:rsidR="00B635BC" w:rsidRPr="00B635BC" w:rsidRDefault="00B635BC" w:rsidP="00B635BC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32053A4C" w14:textId="77777777" w:rsidR="00B635BC" w:rsidRPr="00B635BC" w:rsidRDefault="00B635BC" w:rsidP="00B635BC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B635BC">
              <w:rPr>
                <w:rFonts w:ascii="Arial" w:eastAsia="Times New Roman" w:hAnsi="Arial" w:cs="Times New Roman"/>
                <w:sz w:val="20"/>
                <w:szCs w:val="20"/>
              </w:rPr>
              <w:t>Day</w:t>
            </w:r>
          </w:p>
        </w:tc>
        <w:tc>
          <w:tcPr>
            <w:tcW w:w="4394" w:type="dxa"/>
            <w:gridSpan w:val="2"/>
          </w:tcPr>
          <w:p w14:paraId="0D9A51D9" w14:textId="77777777" w:rsidR="00B635BC" w:rsidRPr="00B635BC" w:rsidRDefault="00B635BC" w:rsidP="00B635BC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B635BC">
              <w:rPr>
                <w:rFonts w:ascii="Arial" w:eastAsia="Times New Roman" w:hAnsi="Arial" w:cs="Times New Roman"/>
                <w:sz w:val="20"/>
                <w:szCs w:val="20"/>
              </w:rPr>
              <w:t>Mon / Tue / Wed / Thur / Fri / Sat / Sun</w:t>
            </w:r>
          </w:p>
        </w:tc>
        <w:tc>
          <w:tcPr>
            <w:tcW w:w="2586" w:type="dxa"/>
          </w:tcPr>
          <w:p w14:paraId="7442BC4F" w14:textId="77777777" w:rsidR="00B635BC" w:rsidRPr="00B635BC" w:rsidRDefault="00B635BC" w:rsidP="00B635BC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B635BC">
              <w:rPr>
                <w:rFonts w:ascii="Arial" w:eastAsia="Times New Roman" w:hAnsi="Arial" w:cs="Times New Roman"/>
                <w:sz w:val="20"/>
                <w:szCs w:val="20"/>
              </w:rPr>
              <w:t>Specified Tolerances</w:t>
            </w:r>
          </w:p>
        </w:tc>
        <w:tc>
          <w:tcPr>
            <w:tcW w:w="1436" w:type="dxa"/>
            <w:gridSpan w:val="2"/>
          </w:tcPr>
          <w:p w14:paraId="3F3F11AB" w14:textId="77777777" w:rsidR="00B635BC" w:rsidRPr="00B635BC" w:rsidRDefault="00B635BC" w:rsidP="00B635BC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376" w:type="dxa"/>
          </w:tcPr>
          <w:p w14:paraId="7195A768" w14:textId="77777777" w:rsidR="00B635BC" w:rsidRPr="00B635BC" w:rsidRDefault="00B635BC" w:rsidP="00B635BC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B635BC">
              <w:rPr>
                <w:rFonts w:ascii="Arial" w:eastAsia="Times New Roman" w:hAnsi="Arial" w:cs="Times New Roman"/>
                <w:sz w:val="20"/>
                <w:szCs w:val="20"/>
              </w:rPr>
              <w:t>Client</w:t>
            </w:r>
          </w:p>
        </w:tc>
        <w:tc>
          <w:tcPr>
            <w:tcW w:w="2237" w:type="dxa"/>
          </w:tcPr>
          <w:p w14:paraId="15443C44" w14:textId="77777777" w:rsidR="00B635BC" w:rsidRPr="00B635BC" w:rsidRDefault="00B635BC" w:rsidP="00B635BC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</w:tr>
      <w:tr w:rsidR="00B635BC" w:rsidRPr="00B635BC" w14:paraId="096D98A9" w14:textId="77777777" w:rsidTr="004326F2">
        <w:trPr>
          <w:trHeight w:val="370"/>
        </w:trPr>
        <w:tc>
          <w:tcPr>
            <w:tcW w:w="1579" w:type="dxa"/>
          </w:tcPr>
          <w:p w14:paraId="31158F9F" w14:textId="77777777" w:rsidR="00B635BC" w:rsidRPr="00B635BC" w:rsidRDefault="00B635BC" w:rsidP="00B635BC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B635BC">
              <w:rPr>
                <w:rFonts w:ascii="Arial" w:eastAsia="Times New Roman" w:hAnsi="Arial" w:cs="Times New Roman"/>
                <w:sz w:val="20"/>
                <w:szCs w:val="20"/>
              </w:rPr>
              <w:t>Weather</w:t>
            </w:r>
          </w:p>
        </w:tc>
        <w:tc>
          <w:tcPr>
            <w:tcW w:w="1701" w:type="dxa"/>
          </w:tcPr>
          <w:p w14:paraId="2333A3E6" w14:textId="77777777" w:rsidR="00B635BC" w:rsidRPr="00B635BC" w:rsidRDefault="00B635BC" w:rsidP="00B635BC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F237FEE" w14:textId="77777777" w:rsidR="00B635BC" w:rsidRPr="00B635BC" w:rsidRDefault="00B635BC" w:rsidP="00B635BC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B635BC">
              <w:rPr>
                <w:rFonts w:ascii="Arial" w:eastAsia="Times New Roman" w:hAnsi="Arial" w:cs="Times New Roman"/>
                <w:sz w:val="20"/>
                <w:szCs w:val="20"/>
              </w:rPr>
              <w:t>Concrete Strength /Agg /Slump</w:t>
            </w:r>
          </w:p>
        </w:tc>
        <w:tc>
          <w:tcPr>
            <w:tcW w:w="2835" w:type="dxa"/>
          </w:tcPr>
          <w:p w14:paraId="5FEF8AFA" w14:textId="77777777" w:rsidR="00B635BC" w:rsidRPr="00B635BC" w:rsidRDefault="00B635BC" w:rsidP="00B635BC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2586" w:type="dxa"/>
          </w:tcPr>
          <w:p w14:paraId="03B37789" w14:textId="77777777" w:rsidR="00B635BC" w:rsidRPr="00B635BC" w:rsidRDefault="00B635BC" w:rsidP="00B635BC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B635BC">
              <w:rPr>
                <w:rFonts w:ascii="Arial" w:eastAsia="Times New Roman" w:hAnsi="Arial" w:cs="Times New Roman"/>
                <w:sz w:val="20"/>
                <w:szCs w:val="20"/>
              </w:rPr>
              <w:t>Position</w:t>
            </w:r>
          </w:p>
        </w:tc>
        <w:tc>
          <w:tcPr>
            <w:tcW w:w="1436" w:type="dxa"/>
            <w:gridSpan w:val="2"/>
          </w:tcPr>
          <w:p w14:paraId="16FD66AA" w14:textId="77777777" w:rsidR="00B635BC" w:rsidRPr="00B635BC" w:rsidRDefault="00B635BC" w:rsidP="00B635BC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376" w:type="dxa"/>
          </w:tcPr>
          <w:p w14:paraId="12583B76" w14:textId="77777777" w:rsidR="00B635BC" w:rsidRPr="00B635BC" w:rsidRDefault="00B635BC" w:rsidP="00B635BC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B635BC">
              <w:rPr>
                <w:rFonts w:ascii="Arial" w:eastAsia="Times New Roman" w:hAnsi="Arial" w:cs="Times New Roman"/>
                <w:sz w:val="20"/>
                <w:szCs w:val="20"/>
              </w:rPr>
              <w:t>Job Name</w:t>
            </w:r>
          </w:p>
        </w:tc>
        <w:tc>
          <w:tcPr>
            <w:tcW w:w="2237" w:type="dxa"/>
          </w:tcPr>
          <w:p w14:paraId="5DEDDE14" w14:textId="77777777" w:rsidR="00B635BC" w:rsidRPr="00B635BC" w:rsidRDefault="00B635BC" w:rsidP="00B635BC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</w:tr>
      <w:tr w:rsidR="00B635BC" w:rsidRPr="00B635BC" w14:paraId="5D3DCAF9" w14:textId="77777777" w:rsidTr="004326F2">
        <w:trPr>
          <w:trHeight w:val="289"/>
        </w:trPr>
        <w:tc>
          <w:tcPr>
            <w:tcW w:w="1579" w:type="dxa"/>
          </w:tcPr>
          <w:p w14:paraId="4C863461" w14:textId="77777777" w:rsidR="00B635BC" w:rsidRPr="00B635BC" w:rsidRDefault="00B635BC" w:rsidP="00B635BC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B635BC">
              <w:rPr>
                <w:rFonts w:ascii="Arial" w:eastAsia="Times New Roman" w:hAnsi="Arial" w:cs="Times New Roman"/>
                <w:sz w:val="20"/>
                <w:szCs w:val="20"/>
              </w:rPr>
              <w:t>Machine Type</w:t>
            </w:r>
          </w:p>
        </w:tc>
        <w:tc>
          <w:tcPr>
            <w:tcW w:w="1701" w:type="dxa"/>
          </w:tcPr>
          <w:p w14:paraId="539454CA" w14:textId="77777777" w:rsidR="00B635BC" w:rsidRPr="00B635BC" w:rsidRDefault="00B635BC" w:rsidP="00B635BC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C85A444" w14:textId="77777777" w:rsidR="00B635BC" w:rsidRPr="00B635BC" w:rsidRDefault="00B635BC" w:rsidP="00B635BC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B635BC">
              <w:rPr>
                <w:rFonts w:ascii="Arial" w:eastAsia="Times New Roman" w:hAnsi="Arial" w:cs="Times New Roman"/>
                <w:sz w:val="20"/>
                <w:szCs w:val="20"/>
              </w:rPr>
              <w:t>Reo Cover</w:t>
            </w:r>
          </w:p>
        </w:tc>
        <w:tc>
          <w:tcPr>
            <w:tcW w:w="2835" w:type="dxa"/>
          </w:tcPr>
          <w:p w14:paraId="2DFBD192" w14:textId="77777777" w:rsidR="00B635BC" w:rsidRPr="00B635BC" w:rsidRDefault="00B635BC" w:rsidP="00B635BC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2586" w:type="dxa"/>
          </w:tcPr>
          <w:p w14:paraId="30A39419" w14:textId="77777777" w:rsidR="00B635BC" w:rsidRPr="00B635BC" w:rsidRDefault="00B635BC" w:rsidP="00B635BC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B635BC">
              <w:rPr>
                <w:rFonts w:ascii="Arial" w:eastAsia="Times New Roman" w:hAnsi="Arial" w:cs="Times New Roman"/>
                <w:sz w:val="20"/>
                <w:szCs w:val="20"/>
              </w:rPr>
              <w:t>Rake</w:t>
            </w:r>
          </w:p>
        </w:tc>
        <w:tc>
          <w:tcPr>
            <w:tcW w:w="1436" w:type="dxa"/>
            <w:gridSpan w:val="2"/>
          </w:tcPr>
          <w:p w14:paraId="0E75568E" w14:textId="77777777" w:rsidR="00B635BC" w:rsidRPr="00B635BC" w:rsidRDefault="00B635BC" w:rsidP="00B635BC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376" w:type="dxa"/>
          </w:tcPr>
          <w:p w14:paraId="46864666" w14:textId="77777777" w:rsidR="00B635BC" w:rsidRPr="00B635BC" w:rsidRDefault="00B635BC" w:rsidP="00B635BC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B635BC">
              <w:rPr>
                <w:rFonts w:ascii="Arial" w:eastAsia="Times New Roman" w:hAnsi="Arial" w:cs="Times New Roman"/>
                <w:sz w:val="20"/>
                <w:szCs w:val="20"/>
              </w:rPr>
              <w:t>Job No.</w:t>
            </w:r>
          </w:p>
        </w:tc>
        <w:tc>
          <w:tcPr>
            <w:tcW w:w="2237" w:type="dxa"/>
          </w:tcPr>
          <w:p w14:paraId="28479577" w14:textId="77777777" w:rsidR="00B635BC" w:rsidRPr="00B635BC" w:rsidRDefault="00B635BC" w:rsidP="00B635BC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</w:tr>
    </w:tbl>
    <w:tbl>
      <w:tblPr>
        <w:tblStyle w:val="TableGrid2"/>
        <w:tblpPr w:leftFromText="180" w:rightFromText="180" w:vertAnchor="text" w:horzAnchor="page" w:tblpXSpec="center" w:tblpY="96"/>
        <w:tblW w:w="16013" w:type="dxa"/>
        <w:tblLook w:val="04A0" w:firstRow="1" w:lastRow="0" w:firstColumn="1" w:lastColumn="0" w:noHBand="0" w:noVBand="1"/>
      </w:tblPr>
      <w:tblGrid>
        <w:gridCol w:w="1555"/>
        <w:gridCol w:w="1082"/>
        <w:gridCol w:w="1083"/>
        <w:gridCol w:w="1082"/>
        <w:gridCol w:w="1083"/>
        <w:gridCol w:w="807"/>
        <w:gridCol w:w="808"/>
        <w:gridCol w:w="884"/>
        <w:gridCol w:w="973"/>
        <w:gridCol w:w="1842"/>
        <w:gridCol w:w="1843"/>
        <w:gridCol w:w="1559"/>
        <w:gridCol w:w="1412"/>
      </w:tblGrid>
      <w:tr w:rsidR="004326F2" w:rsidRPr="004326F2" w14:paraId="62BB4D23" w14:textId="77777777" w:rsidTr="00207CEA">
        <w:trPr>
          <w:trHeight w:val="266"/>
        </w:trPr>
        <w:tc>
          <w:tcPr>
            <w:tcW w:w="1555" w:type="dxa"/>
          </w:tcPr>
          <w:p w14:paraId="26A09D02" w14:textId="77777777" w:rsidR="004326F2" w:rsidRPr="004326F2" w:rsidRDefault="004326F2" w:rsidP="004326F2">
            <w:pPr>
              <w:jc w:val="center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4326F2">
              <w:rPr>
                <w:rFonts w:ascii="Arial" w:eastAsia="Times New Roman" w:hAnsi="Arial" w:cs="Times New Roman"/>
                <w:sz w:val="20"/>
                <w:szCs w:val="20"/>
              </w:rPr>
              <w:t>Design Info</w:t>
            </w:r>
          </w:p>
        </w:tc>
        <w:tc>
          <w:tcPr>
            <w:tcW w:w="4330" w:type="dxa"/>
            <w:gridSpan w:val="4"/>
          </w:tcPr>
          <w:p w14:paraId="7AB41470" w14:textId="77777777" w:rsidR="004326F2" w:rsidRPr="004326F2" w:rsidRDefault="004326F2" w:rsidP="004326F2">
            <w:pPr>
              <w:jc w:val="center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4326F2">
              <w:rPr>
                <w:rFonts w:ascii="Arial" w:eastAsia="Times New Roman" w:hAnsi="Arial" w:cs="Times New Roman"/>
                <w:sz w:val="20"/>
                <w:szCs w:val="20"/>
              </w:rPr>
              <w:t>Pile Information</w:t>
            </w:r>
          </w:p>
        </w:tc>
        <w:tc>
          <w:tcPr>
            <w:tcW w:w="1615" w:type="dxa"/>
            <w:gridSpan w:val="2"/>
          </w:tcPr>
          <w:p w14:paraId="69810E29" w14:textId="77777777" w:rsidR="004326F2" w:rsidRPr="004326F2" w:rsidRDefault="004326F2" w:rsidP="004326F2">
            <w:pPr>
              <w:jc w:val="center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4326F2">
              <w:rPr>
                <w:rFonts w:ascii="Arial" w:eastAsia="Times New Roman" w:hAnsi="Arial" w:cs="Times New Roman"/>
                <w:sz w:val="20"/>
                <w:szCs w:val="20"/>
              </w:rPr>
              <w:t>Pile RLs</w:t>
            </w:r>
          </w:p>
        </w:tc>
        <w:tc>
          <w:tcPr>
            <w:tcW w:w="884" w:type="dxa"/>
            <w:vMerge w:val="restart"/>
          </w:tcPr>
          <w:p w14:paraId="1709364E" w14:textId="77777777" w:rsidR="004326F2" w:rsidRPr="004326F2" w:rsidRDefault="004326F2" w:rsidP="004326F2">
            <w:pPr>
              <w:jc w:val="center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4326F2">
              <w:rPr>
                <w:rFonts w:ascii="Arial" w:eastAsia="Times New Roman" w:hAnsi="Arial" w:cs="Times New Roman"/>
                <w:sz w:val="20"/>
                <w:szCs w:val="20"/>
              </w:rPr>
              <w:t>Ground RL</w:t>
            </w:r>
          </w:p>
        </w:tc>
        <w:tc>
          <w:tcPr>
            <w:tcW w:w="973" w:type="dxa"/>
            <w:vMerge w:val="restart"/>
          </w:tcPr>
          <w:p w14:paraId="57750808" w14:textId="77777777" w:rsidR="004326F2" w:rsidRPr="004326F2" w:rsidRDefault="004326F2" w:rsidP="004326F2">
            <w:pPr>
              <w:jc w:val="center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4326F2">
              <w:rPr>
                <w:rFonts w:ascii="Arial" w:eastAsia="Times New Roman" w:hAnsi="Arial" w:cs="Times New Roman"/>
                <w:sz w:val="20"/>
                <w:szCs w:val="20"/>
              </w:rPr>
              <w:t>Base Clean</w:t>
            </w:r>
          </w:p>
        </w:tc>
        <w:tc>
          <w:tcPr>
            <w:tcW w:w="1842" w:type="dxa"/>
            <w:vMerge w:val="restart"/>
          </w:tcPr>
          <w:p w14:paraId="3FC1EF80" w14:textId="77777777" w:rsidR="004326F2" w:rsidRPr="004326F2" w:rsidRDefault="004326F2" w:rsidP="004326F2">
            <w:pPr>
              <w:jc w:val="center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4326F2">
              <w:rPr>
                <w:rFonts w:ascii="Arial" w:eastAsia="Times New Roman" w:hAnsi="Arial" w:cs="Times New Roman"/>
                <w:sz w:val="20"/>
                <w:szCs w:val="20"/>
              </w:rPr>
              <w:t>Founding Material at base of hole</w:t>
            </w:r>
          </w:p>
        </w:tc>
        <w:tc>
          <w:tcPr>
            <w:tcW w:w="1843" w:type="dxa"/>
            <w:vMerge w:val="restart"/>
          </w:tcPr>
          <w:p w14:paraId="0E0DDE1D" w14:textId="77777777" w:rsidR="004326F2" w:rsidRPr="004326F2" w:rsidRDefault="004326F2" w:rsidP="004326F2">
            <w:pPr>
              <w:jc w:val="center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4326F2">
              <w:rPr>
                <w:rFonts w:ascii="Arial" w:eastAsia="Times New Roman" w:hAnsi="Arial" w:cs="Times New Roman"/>
                <w:sz w:val="20"/>
                <w:szCs w:val="20"/>
              </w:rPr>
              <w:t>Cover to reo / post checked &amp; within tolerance</w:t>
            </w:r>
          </w:p>
        </w:tc>
        <w:tc>
          <w:tcPr>
            <w:tcW w:w="2971" w:type="dxa"/>
            <w:gridSpan w:val="2"/>
          </w:tcPr>
          <w:p w14:paraId="450EC57E" w14:textId="77777777" w:rsidR="004326F2" w:rsidRPr="004326F2" w:rsidRDefault="004326F2" w:rsidP="004326F2">
            <w:pPr>
              <w:jc w:val="center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4326F2">
              <w:rPr>
                <w:rFonts w:ascii="Arial" w:eastAsia="Times New Roman" w:hAnsi="Arial" w:cs="Times New Roman"/>
                <w:sz w:val="20"/>
                <w:szCs w:val="20"/>
              </w:rPr>
              <w:t>Post Information</w:t>
            </w:r>
          </w:p>
        </w:tc>
      </w:tr>
      <w:tr w:rsidR="004326F2" w:rsidRPr="004326F2" w14:paraId="153C0F36" w14:textId="77777777" w:rsidTr="00207CEA">
        <w:trPr>
          <w:trHeight w:val="314"/>
        </w:trPr>
        <w:tc>
          <w:tcPr>
            <w:tcW w:w="1555" w:type="dxa"/>
            <w:vMerge w:val="restart"/>
          </w:tcPr>
          <w:p w14:paraId="468B13CD" w14:textId="77777777" w:rsidR="004326F2" w:rsidRPr="004326F2" w:rsidRDefault="004326F2" w:rsidP="004326F2">
            <w:pPr>
              <w:jc w:val="center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4326F2">
              <w:rPr>
                <w:rFonts w:ascii="Arial" w:eastAsia="Times New Roman" w:hAnsi="Arial" w:cs="Times New Roman"/>
                <w:sz w:val="20"/>
                <w:szCs w:val="20"/>
              </w:rPr>
              <w:t>Pile No.</w:t>
            </w:r>
          </w:p>
        </w:tc>
        <w:tc>
          <w:tcPr>
            <w:tcW w:w="1082" w:type="dxa"/>
            <w:vMerge w:val="restart"/>
          </w:tcPr>
          <w:p w14:paraId="60838260" w14:textId="77777777" w:rsidR="004326F2" w:rsidRPr="004326F2" w:rsidRDefault="004326F2" w:rsidP="004326F2">
            <w:pPr>
              <w:jc w:val="center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4326F2">
              <w:rPr>
                <w:rFonts w:ascii="Arial" w:eastAsia="Times New Roman" w:hAnsi="Arial" w:cs="Times New Roman"/>
                <w:sz w:val="20"/>
                <w:szCs w:val="20"/>
              </w:rPr>
              <w:t>Pile Diam.</w:t>
            </w:r>
          </w:p>
        </w:tc>
        <w:tc>
          <w:tcPr>
            <w:tcW w:w="1083" w:type="dxa"/>
            <w:vMerge w:val="restart"/>
          </w:tcPr>
          <w:p w14:paraId="302D9416" w14:textId="77777777" w:rsidR="004326F2" w:rsidRPr="004326F2" w:rsidRDefault="004326F2" w:rsidP="004326F2">
            <w:pPr>
              <w:jc w:val="center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4326F2">
              <w:rPr>
                <w:rFonts w:ascii="Arial" w:eastAsia="Times New Roman" w:hAnsi="Arial" w:cs="Times New Roman"/>
                <w:sz w:val="20"/>
                <w:szCs w:val="20"/>
              </w:rPr>
              <w:t>Drilled Depth</w:t>
            </w:r>
          </w:p>
        </w:tc>
        <w:tc>
          <w:tcPr>
            <w:tcW w:w="1082" w:type="dxa"/>
            <w:vMerge w:val="restart"/>
          </w:tcPr>
          <w:p w14:paraId="5F96E974" w14:textId="77777777" w:rsidR="004326F2" w:rsidRPr="004326F2" w:rsidRDefault="004326F2" w:rsidP="004326F2">
            <w:pPr>
              <w:jc w:val="center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4326F2">
              <w:rPr>
                <w:rFonts w:ascii="Arial" w:eastAsia="Times New Roman" w:hAnsi="Arial" w:cs="Times New Roman"/>
                <w:sz w:val="20"/>
                <w:szCs w:val="20"/>
              </w:rPr>
              <w:t>Rock Socket L</w:t>
            </w:r>
          </w:p>
        </w:tc>
        <w:tc>
          <w:tcPr>
            <w:tcW w:w="1083" w:type="dxa"/>
          </w:tcPr>
          <w:p w14:paraId="3B8702B3" w14:textId="77777777" w:rsidR="004326F2" w:rsidRPr="004326F2" w:rsidRDefault="004326F2" w:rsidP="004326F2">
            <w:pPr>
              <w:jc w:val="center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4326F2">
              <w:rPr>
                <w:rFonts w:ascii="Arial" w:eastAsia="Times New Roman" w:hAnsi="Arial" w:cs="Times New Roman"/>
                <w:sz w:val="20"/>
                <w:szCs w:val="20"/>
              </w:rPr>
              <w:t>Concrete</w:t>
            </w:r>
          </w:p>
        </w:tc>
        <w:tc>
          <w:tcPr>
            <w:tcW w:w="807" w:type="dxa"/>
            <w:vMerge w:val="restart"/>
          </w:tcPr>
          <w:p w14:paraId="457F54A9" w14:textId="77777777" w:rsidR="004326F2" w:rsidRPr="004326F2" w:rsidRDefault="004326F2" w:rsidP="004326F2">
            <w:pPr>
              <w:jc w:val="center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4326F2">
              <w:rPr>
                <w:rFonts w:ascii="Arial" w:eastAsia="Times New Roman" w:hAnsi="Arial" w:cs="Times New Roman"/>
                <w:sz w:val="20"/>
                <w:szCs w:val="20"/>
              </w:rPr>
              <w:t>Toe</w:t>
            </w:r>
          </w:p>
        </w:tc>
        <w:tc>
          <w:tcPr>
            <w:tcW w:w="808" w:type="dxa"/>
            <w:vMerge w:val="restart"/>
          </w:tcPr>
          <w:p w14:paraId="40DFA3BF" w14:textId="77777777" w:rsidR="004326F2" w:rsidRPr="004326F2" w:rsidRDefault="004326F2" w:rsidP="004326F2">
            <w:pPr>
              <w:jc w:val="center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4326F2">
              <w:rPr>
                <w:rFonts w:ascii="Arial" w:eastAsia="Times New Roman" w:hAnsi="Arial" w:cs="Times New Roman"/>
                <w:sz w:val="20"/>
                <w:szCs w:val="20"/>
              </w:rPr>
              <w:t>Cut Off</w:t>
            </w:r>
          </w:p>
        </w:tc>
        <w:tc>
          <w:tcPr>
            <w:tcW w:w="884" w:type="dxa"/>
            <w:vMerge/>
          </w:tcPr>
          <w:p w14:paraId="5E99B3BF" w14:textId="77777777" w:rsidR="004326F2" w:rsidRPr="004326F2" w:rsidRDefault="004326F2" w:rsidP="004326F2">
            <w:pPr>
              <w:jc w:val="center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973" w:type="dxa"/>
            <w:vMerge/>
          </w:tcPr>
          <w:p w14:paraId="49918CAA" w14:textId="77777777" w:rsidR="004326F2" w:rsidRPr="004326F2" w:rsidRDefault="004326F2" w:rsidP="004326F2">
            <w:pPr>
              <w:jc w:val="center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842" w:type="dxa"/>
            <w:vMerge/>
          </w:tcPr>
          <w:p w14:paraId="6FCE2D45" w14:textId="77777777" w:rsidR="004326F2" w:rsidRPr="004326F2" w:rsidRDefault="004326F2" w:rsidP="004326F2">
            <w:pPr>
              <w:jc w:val="center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14:paraId="53ABB643" w14:textId="77777777" w:rsidR="004326F2" w:rsidRPr="004326F2" w:rsidRDefault="004326F2" w:rsidP="004326F2">
            <w:pPr>
              <w:jc w:val="center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559" w:type="dxa"/>
            <w:vMerge w:val="restart"/>
          </w:tcPr>
          <w:p w14:paraId="7D7C0E77" w14:textId="77777777" w:rsidR="004326F2" w:rsidRPr="004326F2" w:rsidRDefault="004326F2" w:rsidP="004326F2">
            <w:pPr>
              <w:jc w:val="center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4326F2">
              <w:rPr>
                <w:rFonts w:ascii="Arial" w:eastAsia="Times New Roman" w:hAnsi="Arial" w:cs="Times New Roman"/>
                <w:sz w:val="20"/>
                <w:szCs w:val="20"/>
              </w:rPr>
              <w:t>Position Correct / within tolerance</w:t>
            </w:r>
          </w:p>
        </w:tc>
        <w:tc>
          <w:tcPr>
            <w:tcW w:w="1412" w:type="dxa"/>
            <w:vMerge w:val="restart"/>
          </w:tcPr>
          <w:p w14:paraId="1B43DB2D" w14:textId="77777777" w:rsidR="004326F2" w:rsidRPr="004326F2" w:rsidRDefault="004326F2" w:rsidP="004326F2">
            <w:pPr>
              <w:jc w:val="center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4326F2">
              <w:rPr>
                <w:rFonts w:ascii="Arial" w:eastAsia="Times New Roman" w:hAnsi="Arial" w:cs="Times New Roman"/>
                <w:sz w:val="20"/>
                <w:szCs w:val="20"/>
              </w:rPr>
              <w:t>Verticality within tolerance</w:t>
            </w:r>
          </w:p>
        </w:tc>
      </w:tr>
      <w:tr w:rsidR="004326F2" w:rsidRPr="004326F2" w14:paraId="3217202F" w14:textId="77777777" w:rsidTr="00207CEA">
        <w:trPr>
          <w:trHeight w:val="313"/>
        </w:trPr>
        <w:tc>
          <w:tcPr>
            <w:tcW w:w="1555" w:type="dxa"/>
            <w:vMerge/>
          </w:tcPr>
          <w:p w14:paraId="3C20577F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082" w:type="dxa"/>
            <w:vMerge/>
          </w:tcPr>
          <w:p w14:paraId="3FC9648D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083" w:type="dxa"/>
            <w:vMerge/>
          </w:tcPr>
          <w:p w14:paraId="2C233EA7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082" w:type="dxa"/>
            <w:vMerge/>
          </w:tcPr>
          <w:p w14:paraId="5F2766CE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14:paraId="059FDA63" w14:textId="77777777" w:rsidR="004326F2" w:rsidRPr="004326F2" w:rsidRDefault="004326F2" w:rsidP="004326F2">
            <w:pPr>
              <w:jc w:val="center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4326F2">
              <w:rPr>
                <w:rFonts w:ascii="Arial" w:eastAsia="Times New Roman" w:hAnsi="Arial" w:cs="Times New Roman"/>
                <w:sz w:val="20"/>
                <w:szCs w:val="20"/>
              </w:rPr>
              <w:t>Volume</w:t>
            </w:r>
          </w:p>
        </w:tc>
        <w:tc>
          <w:tcPr>
            <w:tcW w:w="807" w:type="dxa"/>
            <w:vMerge/>
          </w:tcPr>
          <w:p w14:paraId="6089AA81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808" w:type="dxa"/>
            <w:vMerge/>
          </w:tcPr>
          <w:p w14:paraId="1C5F0CF4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884" w:type="dxa"/>
            <w:vMerge/>
          </w:tcPr>
          <w:p w14:paraId="0580AA4F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973" w:type="dxa"/>
            <w:vMerge/>
          </w:tcPr>
          <w:p w14:paraId="34125EFC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842" w:type="dxa"/>
            <w:vMerge/>
          </w:tcPr>
          <w:p w14:paraId="3FD2AB8F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14:paraId="100C67C4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14:paraId="46F58360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412" w:type="dxa"/>
            <w:vMerge/>
          </w:tcPr>
          <w:p w14:paraId="53BDC40E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</w:tr>
      <w:tr w:rsidR="004326F2" w:rsidRPr="004326F2" w14:paraId="7C1FF370" w14:textId="77777777" w:rsidTr="00207CEA">
        <w:trPr>
          <w:trHeight w:val="313"/>
        </w:trPr>
        <w:tc>
          <w:tcPr>
            <w:tcW w:w="1555" w:type="dxa"/>
          </w:tcPr>
          <w:p w14:paraId="3C3A6F69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082" w:type="dxa"/>
          </w:tcPr>
          <w:p w14:paraId="28D0DBCC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14:paraId="6F8CF3FA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082" w:type="dxa"/>
          </w:tcPr>
          <w:p w14:paraId="0D78B9FB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14:paraId="6B8384E8" w14:textId="77777777" w:rsidR="004326F2" w:rsidRPr="004326F2" w:rsidRDefault="004326F2" w:rsidP="004326F2">
            <w:pPr>
              <w:jc w:val="center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807" w:type="dxa"/>
          </w:tcPr>
          <w:p w14:paraId="2F8EB75C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808" w:type="dxa"/>
          </w:tcPr>
          <w:p w14:paraId="111D20A9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884" w:type="dxa"/>
          </w:tcPr>
          <w:p w14:paraId="257ABDE0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973" w:type="dxa"/>
          </w:tcPr>
          <w:p w14:paraId="70D302FA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842" w:type="dxa"/>
          </w:tcPr>
          <w:p w14:paraId="6A263165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641E434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8DC8A0A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412" w:type="dxa"/>
          </w:tcPr>
          <w:p w14:paraId="7FA871BA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</w:tr>
      <w:tr w:rsidR="004326F2" w:rsidRPr="004326F2" w14:paraId="5482BDFD" w14:textId="77777777" w:rsidTr="00207CEA">
        <w:trPr>
          <w:trHeight w:val="313"/>
        </w:trPr>
        <w:tc>
          <w:tcPr>
            <w:tcW w:w="1555" w:type="dxa"/>
          </w:tcPr>
          <w:p w14:paraId="70CB0E17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082" w:type="dxa"/>
          </w:tcPr>
          <w:p w14:paraId="38E872AE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14:paraId="48844D75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082" w:type="dxa"/>
          </w:tcPr>
          <w:p w14:paraId="169C6FF3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14:paraId="0A7F8D14" w14:textId="77777777" w:rsidR="004326F2" w:rsidRPr="004326F2" w:rsidRDefault="004326F2" w:rsidP="004326F2">
            <w:pPr>
              <w:jc w:val="center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807" w:type="dxa"/>
          </w:tcPr>
          <w:p w14:paraId="5A53FCE6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808" w:type="dxa"/>
          </w:tcPr>
          <w:p w14:paraId="6319EC14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884" w:type="dxa"/>
          </w:tcPr>
          <w:p w14:paraId="7482A403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973" w:type="dxa"/>
          </w:tcPr>
          <w:p w14:paraId="52DB04BE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842" w:type="dxa"/>
          </w:tcPr>
          <w:p w14:paraId="3751DE64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ACD7559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71BBB10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412" w:type="dxa"/>
          </w:tcPr>
          <w:p w14:paraId="1DE42596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</w:tr>
      <w:tr w:rsidR="004326F2" w:rsidRPr="004326F2" w14:paraId="598768B3" w14:textId="77777777" w:rsidTr="00207CEA">
        <w:trPr>
          <w:trHeight w:val="313"/>
        </w:trPr>
        <w:tc>
          <w:tcPr>
            <w:tcW w:w="1555" w:type="dxa"/>
          </w:tcPr>
          <w:p w14:paraId="36BF6C3A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082" w:type="dxa"/>
          </w:tcPr>
          <w:p w14:paraId="68A7B453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14:paraId="04BDCA65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082" w:type="dxa"/>
          </w:tcPr>
          <w:p w14:paraId="000A29EF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14:paraId="20F773DE" w14:textId="77777777" w:rsidR="004326F2" w:rsidRPr="004326F2" w:rsidRDefault="004326F2" w:rsidP="004326F2">
            <w:pPr>
              <w:jc w:val="center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807" w:type="dxa"/>
          </w:tcPr>
          <w:p w14:paraId="5024CE69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808" w:type="dxa"/>
          </w:tcPr>
          <w:p w14:paraId="2F0F738D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884" w:type="dxa"/>
          </w:tcPr>
          <w:p w14:paraId="7ED0C727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973" w:type="dxa"/>
          </w:tcPr>
          <w:p w14:paraId="2A7528B1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842" w:type="dxa"/>
          </w:tcPr>
          <w:p w14:paraId="6BA6DC26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14:paraId="7B589370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01D36C9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412" w:type="dxa"/>
          </w:tcPr>
          <w:p w14:paraId="4BCB83AD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</w:tr>
      <w:tr w:rsidR="004326F2" w:rsidRPr="004326F2" w14:paraId="0BE380D5" w14:textId="77777777" w:rsidTr="00207CEA">
        <w:trPr>
          <w:trHeight w:val="313"/>
        </w:trPr>
        <w:tc>
          <w:tcPr>
            <w:tcW w:w="1555" w:type="dxa"/>
          </w:tcPr>
          <w:p w14:paraId="3AC88799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082" w:type="dxa"/>
          </w:tcPr>
          <w:p w14:paraId="3A06D9FD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14:paraId="33E59DD8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082" w:type="dxa"/>
          </w:tcPr>
          <w:p w14:paraId="0AE546A2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14:paraId="18D35C31" w14:textId="77777777" w:rsidR="004326F2" w:rsidRPr="004326F2" w:rsidRDefault="004326F2" w:rsidP="004326F2">
            <w:pPr>
              <w:jc w:val="center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807" w:type="dxa"/>
          </w:tcPr>
          <w:p w14:paraId="7F848522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808" w:type="dxa"/>
          </w:tcPr>
          <w:p w14:paraId="19F4788B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884" w:type="dxa"/>
          </w:tcPr>
          <w:p w14:paraId="52C12477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973" w:type="dxa"/>
          </w:tcPr>
          <w:p w14:paraId="56A0DD5E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842" w:type="dxa"/>
          </w:tcPr>
          <w:p w14:paraId="74594DD1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10B2FA2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14:paraId="452F121F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412" w:type="dxa"/>
          </w:tcPr>
          <w:p w14:paraId="39D718E9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</w:tr>
      <w:tr w:rsidR="004326F2" w:rsidRPr="004326F2" w14:paraId="05A11260" w14:textId="77777777" w:rsidTr="00207CEA">
        <w:trPr>
          <w:trHeight w:val="313"/>
        </w:trPr>
        <w:tc>
          <w:tcPr>
            <w:tcW w:w="1555" w:type="dxa"/>
          </w:tcPr>
          <w:p w14:paraId="31D22B38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082" w:type="dxa"/>
          </w:tcPr>
          <w:p w14:paraId="66D0D3E4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14:paraId="745DB5C8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082" w:type="dxa"/>
          </w:tcPr>
          <w:p w14:paraId="4A139F55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14:paraId="6DD46C73" w14:textId="77777777" w:rsidR="004326F2" w:rsidRPr="004326F2" w:rsidRDefault="004326F2" w:rsidP="004326F2">
            <w:pPr>
              <w:jc w:val="center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807" w:type="dxa"/>
          </w:tcPr>
          <w:p w14:paraId="09515930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808" w:type="dxa"/>
          </w:tcPr>
          <w:p w14:paraId="10D73F03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884" w:type="dxa"/>
          </w:tcPr>
          <w:p w14:paraId="2C990EE3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973" w:type="dxa"/>
          </w:tcPr>
          <w:p w14:paraId="06DCE82B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842" w:type="dxa"/>
          </w:tcPr>
          <w:p w14:paraId="63C37AF5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D50F1D4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55A3048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412" w:type="dxa"/>
          </w:tcPr>
          <w:p w14:paraId="6FFADA99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</w:tr>
      <w:tr w:rsidR="004326F2" w:rsidRPr="004326F2" w14:paraId="3FB21710" w14:textId="77777777" w:rsidTr="00207CEA">
        <w:trPr>
          <w:trHeight w:val="313"/>
        </w:trPr>
        <w:tc>
          <w:tcPr>
            <w:tcW w:w="1555" w:type="dxa"/>
          </w:tcPr>
          <w:p w14:paraId="0F4AAAD8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082" w:type="dxa"/>
          </w:tcPr>
          <w:p w14:paraId="3E88DC43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14:paraId="2376CE3C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082" w:type="dxa"/>
          </w:tcPr>
          <w:p w14:paraId="1FD289BF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14:paraId="6AFB35D5" w14:textId="77777777" w:rsidR="004326F2" w:rsidRPr="004326F2" w:rsidRDefault="004326F2" w:rsidP="004326F2">
            <w:pPr>
              <w:jc w:val="center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807" w:type="dxa"/>
          </w:tcPr>
          <w:p w14:paraId="424D173A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808" w:type="dxa"/>
          </w:tcPr>
          <w:p w14:paraId="2280E6D0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884" w:type="dxa"/>
          </w:tcPr>
          <w:p w14:paraId="46236BC4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973" w:type="dxa"/>
          </w:tcPr>
          <w:p w14:paraId="57EA0C81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842" w:type="dxa"/>
          </w:tcPr>
          <w:p w14:paraId="48EE8395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13AD95A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14:paraId="49B10C97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412" w:type="dxa"/>
          </w:tcPr>
          <w:p w14:paraId="283CCDDB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</w:tr>
      <w:tr w:rsidR="004326F2" w:rsidRPr="004326F2" w14:paraId="4EF4B1EC" w14:textId="77777777" w:rsidTr="00207CEA">
        <w:trPr>
          <w:trHeight w:val="313"/>
        </w:trPr>
        <w:tc>
          <w:tcPr>
            <w:tcW w:w="1555" w:type="dxa"/>
          </w:tcPr>
          <w:p w14:paraId="2E2B85BF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082" w:type="dxa"/>
          </w:tcPr>
          <w:p w14:paraId="56B6CE6C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14:paraId="3E19DD80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082" w:type="dxa"/>
          </w:tcPr>
          <w:p w14:paraId="0153504B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14:paraId="743C0A16" w14:textId="77777777" w:rsidR="004326F2" w:rsidRPr="004326F2" w:rsidRDefault="004326F2" w:rsidP="004326F2">
            <w:pPr>
              <w:jc w:val="center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807" w:type="dxa"/>
          </w:tcPr>
          <w:p w14:paraId="3E5BDAB7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808" w:type="dxa"/>
          </w:tcPr>
          <w:p w14:paraId="64E27313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884" w:type="dxa"/>
          </w:tcPr>
          <w:p w14:paraId="5E657C83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973" w:type="dxa"/>
          </w:tcPr>
          <w:p w14:paraId="76669AE8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842" w:type="dxa"/>
          </w:tcPr>
          <w:p w14:paraId="5951B702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EE6A3F7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12D0535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412" w:type="dxa"/>
          </w:tcPr>
          <w:p w14:paraId="172DB13A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</w:tr>
      <w:tr w:rsidR="004326F2" w:rsidRPr="004326F2" w14:paraId="52D8B91A" w14:textId="77777777" w:rsidTr="00207CEA">
        <w:trPr>
          <w:trHeight w:val="313"/>
        </w:trPr>
        <w:tc>
          <w:tcPr>
            <w:tcW w:w="1555" w:type="dxa"/>
          </w:tcPr>
          <w:p w14:paraId="1C5A78E3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082" w:type="dxa"/>
          </w:tcPr>
          <w:p w14:paraId="55DC613F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14:paraId="028BA45A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082" w:type="dxa"/>
          </w:tcPr>
          <w:p w14:paraId="422CCAD7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14:paraId="4B6E7226" w14:textId="77777777" w:rsidR="004326F2" w:rsidRPr="004326F2" w:rsidRDefault="004326F2" w:rsidP="004326F2">
            <w:pPr>
              <w:jc w:val="center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807" w:type="dxa"/>
          </w:tcPr>
          <w:p w14:paraId="671DF6B1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808" w:type="dxa"/>
          </w:tcPr>
          <w:p w14:paraId="038DCACF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884" w:type="dxa"/>
          </w:tcPr>
          <w:p w14:paraId="71AA06E4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973" w:type="dxa"/>
          </w:tcPr>
          <w:p w14:paraId="22D752AA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842" w:type="dxa"/>
          </w:tcPr>
          <w:p w14:paraId="398B04B9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540F331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14:paraId="47BE6B4D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412" w:type="dxa"/>
          </w:tcPr>
          <w:p w14:paraId="6F275444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</w:tr>
      <w:tr w:rsidR="004326F2" w:rsidRPr="004326F2" w14:paraId="684B8CB3" w14:textId="77777777" w:rsidTr="00207CEA">
        <w:trPr>
          <w:trHeight w:val="313"/>
        </w:trPr>
        <w:tc>
          <w:tcPr>
            <w:tcW w:w="1555" w:type="dxa"/>
          </w:tcPr>
          <w:p w14:paraId="5F41F2C9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082" w:type="dxa"/>
          </w:tcPr>
          <w:p w14:paraId="000BE8C8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14:paraId="63EDF960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082" w:type="dxa"/>
          </w:tcPr>
          <w:p w14:paraId="3B84C4F9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14:paraId="6F85578D" w14:textId="77777777" w:rsidR="004326F2" w:rsidRPr="004326F2" w:rsidRDefault="004326F2" w:rsidP="004326F2">
            <w:pPr>
              <w:jc w:val="center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807" w:type="dxa"/>
          </w:tcPr>
          <w:p w14:paraId="697CA6EB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808" w:type="dxa"/>
          </w:tcPr>
          <w:p w14:paraId="6E1C7862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884" w:type="dxa"/>
          </w:tcPr>
          <w:p w14:paraId="554340D6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973" w:type="dxa"/>
          </w:tcPr>
          <w:p w14:paraId="101B27B0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842" w:type="dxa"/>
          </w:tcPr>
          <w:p w14:paraId="7CCE4B86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14:paraId="1134438D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D10330B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412" w:type="dxa"/>
          </w:tcPr>
          <w:p w14:paraId="1182F707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</w:tr>
      <w:tr w:rsidR="004326F2" w:rsidRPr="004326F2" w14:paraId="70E563FE" w14:textId="77777777" w:rsidTr="00207CEA">
        <w:trPr>
          <w:trHeight w:val="313"/>
        </w:trPr>
        <w:tc>
          <w:tcPr>
            <w:tcW w:w="1555" w:type="dxa"/>
          </w:tcPr>
          <w:p w14:paraId="3561A1F8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082" w:type="dxa"/>
          </w:tcPr>
          <w:p w14:paraId="7D8F72FE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14:paraId="033B7A8E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082" w:type="dxa"/>
          </w:tcPr>
          <w:p w14:paraId="1BD94BDE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14:paraId="7A40328D" w14:textId="77777777" w:rsidR="004326F2" w:rsidRPr="004326F2" w:rsidRDefault="004326F2" w:rsidP="004326F2">
            <w:pPr>
              <w:jc w:val="center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807" w:type="dxa"/>
          </w:tcPr>
          <w:p w14:paraId="0BE05731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808" w:type="dxa"/>
          </w:tcPr>
          <w:p w14:paraId="387DB1F7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884" w:type="dxa"/>
          </w:tcPr>
          <w:p w14:paraId="49212F4A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973" w:type="dxa"/>
          </w:tcPr>
          <w:p w14:paraId="19200C91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842" w:type="dxa"/>
          </w:tcPr>
          <w:p w14:paraId="7D8ED29D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14:paraId="6B32DD39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95DCE38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412" w:type="dxa"/>
          </w:tcPr>
          <w:p w14:paraId="3EBCED38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</w:tr>
      <w:tr w:rsidR="004326F2" w:rsidRPr="004326F2" w14:paraId="0834EFA8" w14:textId="77777777" w:rsidTr="00207CEA">
        <w:trPr>
          <w:trHeight w:val="313"/>
        </w:trPr>
        <w:tc>
          <w:tcPr>
            <w:tcW w:w="1555" w:type="dxa"/>
          </w:tcPr>
          <w:p w14:paraId="2B3A01A2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082" w:type="dxa"/>
          </w:tcPr>
          <w:p w14:paraId="6B5D6F27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14:paraId="7A7E1A0F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082" w:type="dxa"/>
          </w:tcPr>
          <w:p w14:paraId="52BAAB0F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14:paraId="5E4130CB" w14:textId="77777777" w:rsidR="004326F2" w:rsidRPr="004326F2" w:rsidRDefault="004326F2" w:rsidP="004326F2">
            <w:pPr>
              <w:jc w:val="center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807" w:type="dxa"/>
          </w:tcPr>
          <w:p w14:paraId="05F9CD7E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808" w:type="dxa"/>
          </w:tcPr>
          <w:p w14:paraId="5B4D03E8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884" w:type="dxa"/>
          </w:tcPr>
          <w:p w14:paraId="349BD0C5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973" w:type="dxa"/>
          </w:tcPr>
          <w:p w14:paraId="58A4E836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842" w:type="dxa"/>
          </w:tcPr>
          <w:p w14:paraId="496D46DE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0449808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289152A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412" w:type="dxa"/>
          </w:tcPr>
          <w:p w14:paraId="3FFDD72F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</w:tr>
      <w:tr w:rsidR="004326F2" w:rsidRPr="004326F2" w14:paraId="032EE9F1" w14:textId="77777777" w:rsidTr="00207CEA">
        <w:trPr>
          <w:trHeight w:val="313"/>
        </w:trPr>
        <w:tc>
          <w:tcPr>
            <w:tcW w:w="1555" w:type="dxa"/>
          </w:tcPr>
          <w:p w14:paraId="71DAC1BE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082" w:type="dxa"/>
          </w:tcPr>
          <w:p w14:paraId="70477B53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14:paraId="01530F2D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082" w:type="dxa"/>
          </w:tcPr>
          <w:p w14:paraId="6A79D3BD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14:paraId="5EBCE1CF" w14:textId="77777777" w:rsidR="004326F2" w:rsidRPr="004326F2" w:rsidRDefault="004326F2" w:rsidP="004326F2">
            <w:pPr>
              <w:jc w:val="center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807" w:type="dxa"/>
          </w:tcPr>
          <w:p w14:paraId="0F2FB9F0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808" w:type="dxa"/>
          </w:tcPr>
          <w:p w14:paraId="34FCE9B4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884" w:type="dxa"/>
          </w:tcPr>
          <w:p w14:paraId="659E7D19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973" w:type="dxa"/>
          </w:tcPr>
          <w:p w14:paraId="0C3218B4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842" w:type="dxa"/>
          </w:tcPr>
          <w:p w14:paraId="78EA6517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33509EE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4CAE2ED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412" w:type="dxa"/>
          </w:tcPr>
          <w:p w14:paraId="6670746A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</w:tr>
      <w:tr w:rsidR="004326F2" w:rsidRPr="004326F2" w14:paraId="24145099" w14:textId="77777777" w:rsidTr="00207CEA">
        <w:trPr>
          <w:trHeight w:val="313"/>
        </w:trPr>
        <w:tc>
          <w:tcPr>
            <w:tcW w:w="1555" w:type="dxa"/>
          </w:tcPr>
          <w:p w14:paraId="39D17773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082" w:type="dxa"/>
          </w:tcPr>
          <w:p w14:paraId="33E059C3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14:paraId="40E0564C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082" w:type="dxa"/>
          </w:tcPr>
          <w:p w14:paraId="795B6DE2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14:paraId="439373DB" w14:textId="77777777" w:rsidR="004326F2" w:rsidRPr="004326F2" w:rsidRDefault="004326F2" w:rsidP="004326F2">
            <w:pPr>
              <w:jc w:val="center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807" w:type="dxa"/>
          </w:tcPr>
          <w:p w14:paraId="0AD08309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808" w:type="dxa"/>
          </w:tcPr>
          <w:p w14:paraId="7C3FA803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884" w:type="dxa"/>
          </w:tcPr>
          <w:p w14:paraId="311D80B0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973" w:type="dxa"/>
          </w:tcPr>
          <w:p w14:paraId="53DEB4AE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842" w:type="dxa"/>
          </w:tcPr>
          <w:p w14:paraId="21C661C3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2A1348E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D6A06B4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412" w:type="dxa"/>
          </w:tcPr>
          <w:p w14:paraId="378FD612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</w:tr>
      <w:tr w:rsidR="004326F2" w:rsidRPr="004326F2" w14:paraId="53076ADB" w14:textId="77777777" w:rsidTr="00207CEA">
        <w:trPr>
          <w:trHeight w:val="313"/>
        </w:trPr>
        <w:tc>
          <w:tcPr>
            <w:tcW w:w="1555" w:type="dxa"/>
          </w:tcPr>
          <w:p w14:paraId="3A64D22D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082" w:type="dxa"/>
          </w:tcPr>
          <w:p w14:paraId="48DFE4F5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14:paraId="505F7853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082" w:type="dxa"/>
          </w:tcPr>
          <w:p w14:paraId="7997E283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14:paraId="52D9BE0A" w14:textId="77777777" w:rsidR="004326F2" w:rsidRPr="004326F2" w:rsidRDefault="004326F2" w:rsidP="004326F2">
            <w:pPr>
              <w:jc w:val="center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807" w:type="dxa"/>
          </w:tcPr>
          <w:p w14:paraId="065C689E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808" w:type="dxa"/>
          </w:tcPr>
          <w:p w14:paraId="222626DA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884" w:type="dxa"/>
          </w:tcPr>
          <w:p w14:paraId="2CAD4E8A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973" w:type="dxa"/>
          </w:tcPr>
          <w:p w14:paraId="0FAAD9B4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842" w:type="dxa"/>
          </w:tcPr>
          <w:p w14:paraId="286E9281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4F7169C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62B3DE9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412" w:type="dxa"/>
          </w:tcPr>
          <w:p w14:paraId="43F2C1F3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</w:tr>
      <w:tr w:rsidR="004326F2" w:rsidRPr="004326F2" w14:paraId="729E1D44" w14:textId="77777777" w:rsidTr="00207CEA">
        <w:trPr>
          <w:trHeight w:val="313"/>
        </w:trPr>
        <w:tc>
          <w:tcPr>
            <w:tcW w:w="1555" w:type="dxa"/>
          </w:tcPr>
          <w:p w14:paraId="5E9B3CC2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082" w:type="dxa"/>
          </w:tcPr>
          <w:p w14:paraId="0476B938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14:paraId="59AC4B8B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082" w:type="dxa"/>
          </w:tcPr>
          <w:p w14:paraId="41DB0829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14:paraId="0AD4DF9E" w14:textId="77777777" w:rsidR="004326F2" w:rsidRPr="004326F2" w:rsidRDefault="004326F2" w:rsidP="004326F2">
            <w:pPr>
              <w:jc w:val="center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807" w:type="dxa"/>
          </w:tcPr>
          <w:p w14:paraId="23937842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808" w:type="dxa"/>
          </w:tcPr>
          <w:p w14:paraId="6B7936DE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884" w:type="dxa"/>
          </w:tcPr>
          <w:p w14:paraId="243ADA03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973" w:type="dxa"/>
          </w:tcPr>
          <w:p w14:paraId="00CA6635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842" w:type="dxa"/>
          </w:tcPr>
          <w:p w14:paraId="6FBFACCF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7556BD3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3164EF4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412" w:type="dxa"/>
          </w:tcPr>
          <w:p w14:paraId="59DF9D30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</w:tr>
      <w:tr w:rsidR="004326F2" w:rsidRPr="004326F2" w14:paraId="10F1DC75" w14:textId="77777777" w:rsidTr="00207CEA">
        <w:trPr>
          <w:trHeight w:val="313"/>
        </w:trPr>
        <w:tc>
          <w:tcPr>
            <w:tcW w:w="1555" w:type="dxa"/>
          </w:tcPr>
          <w:p w14:paraId="36D5A9F2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082" w:type="dxa"/>
          </w:tcPr>
          <w:p w14:paraId="3DE586A6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14:paraId="296B7110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082" w:type="dxa"/>
          </w:tcPr>
          <w:p w14:paraId="19DD35BA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14:paraId="5662DBEA" w14:textId="77777777" w:rsidR="004326F2" w:rsidRPr="004326F2" w:rsidRDefault="004326F2" w:rsidP="004326F2">
            <w:pPr>
              <w:jc w:val="center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807" w:type="dxa"/>
          </w:tcPr>
          <w:p w14:paraId="299B7474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808" w:type="dxa"/>
          </w:tcPr>
          <w:p w14:paraId="4BCF54D1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884" w:type="dxa"/>
          </w:tcPr>
          <w:p w14:paraId="6BF5A51F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973" w:type="dxa"/>
          </w:tcPr>
          <w:p w14:paraId="49CC963D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842" w:type="dxa"/>
          </w:tcPr>
          <w:p w14:paraId="48AC854A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14:paraId="1D824DA3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14:paraId="2AE93351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412" w:type="dxa"/>
          </w:tcPr>
          <w:p w14:paraId="4F6280BE" w14:textId="77777777" w:rsidR="004326F2" w:rsidRPr="004326F2" w:rsidRDefault="004326F2" w:rsidP="004326F2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</w:tr>
    </w:tbl>
    <w:p w14:paraId="29A32968" w14:textId="77777777" w:rsidR="00DD0B22" w:rsidRPr="009204CC" w:rsidRDefault="00DD0B22">
      <w:pPr>
        <w:rPr>
          <w:rFonts w:ascii="Arial" w:hAnsi="Arial" w:cs="Arial"/>
        </w:rPr>
      </w:pPr>
    </w:p>
    <w:sectPr w:rsidR="00DD0B22" w:rsidRPr="009204CC" w:rsidSect="001A3B9A">
      <w:headerReference w:type="default" r:id="rId9"/>
      <w:pgSz w:w="16838" w:h="11906" w:orient="landscape"/>
      <w:pgMar w:top="851" w:right="851" w:bottom="709" w:left="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2F22B1" w14:textId="77777777" w:rsidR="009E2140" w:rsidRDefault="009E2140" w:rsidP="009204CC">
      <w:pPr>
        <w:spacing w:after="0" w:line="240" w:lineRule="auto"/>
      </w:pPr>
      <w:r>
        <w:separator/>
      </w:r>
    </w:p>
  </w:endnote>
  <w:endnote w:type="continuationSeparator" w:id="0">
    <w:p w14:paraId="618AD671" w14:textId="77777777" w:rsidR="009E2140" w:rsidRDefault="009E2140" w:rsidP="00920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F21BDE" w14:textId="77777777" w:rsidR="009E2140" w:rsidRDefault="009E2140" w:rsidP="009204CC">
      <w:pPr>
        <w:spacing w:after="0" w:line="240" w:lineRule="auto"/>
      </w:pPr>
      <w:r>
        <w:separator/>
      </w:r>
    </w:p>
  </w:footnote>
  <w:footnote w:type="continuationSeparator" w:id="0">
    <w:p w14:paraId="466DEBA0" w14:textId="77777777" w:rsidR="009E2140" w:rsidRDefault="009E2140" w:rsidP="009204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6018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5292"/>
      <w:gridCol w:w="5292"/>
      <w:gridCol w:w="5434"/>
    </w:tblGrid>
    <w:tr w:rsidR="009204CC" w:rsidRPr="00F13484" w14:paraId="2DA90DFF" w14:textId="77777777" w:rsidTr="004326F2">
      <w:trPr>
        <w:trHeight w:val="477"/>
      </w:trPr>
      <w:tc>
        <w:tcPr>
          <w:tcW w:w="5292" w:type="dxa"/>
          <w:vMerge w:val="restart"/>
          <w:shd w:val="clear" w:color="auto" w:fill="auto"/>
          <w:vAlign w:val="center"/>
        </w:tcPr>
        <w:p w14:paraId="20CA8957" w14:textId="77777777" w:rsidR="009204CC" w:rsidRPr="00F13484" w:rsidRDefault="009204CC" w:rsidP="009204CC">
          <w:pPr>
            <w:spacing w:after="0" w:line="240" w:lineRule="auto"/>
            <w:jc w:val="center"/>
            <w:rPr>
              <w:rFonts w:ascii="Arial" w:eastAsia="Times New Roman" w:hAnsi="Arial" w:cs="Arial"/>
              <w:sz w:val="2"/>
              <w:szCs w:val="2"/>
            </w:rPr>
          </w:pPr>
          <w:bookmarkStart w:id="0" w:name="_Hlk75511262"/>
          <w:r w:rsidRPr="00F13484">
            <w:rPr>
              <w:rFonts w:ascii="Arial" w:eastAsia="Times New Roman" w:hAnsi="Arial" w:cs="Arial"/>
              <w:noProof/>
              <w:sz w:val="24"/>
              <w:szCs w:val="24"/>
            </w:rPr>
            <w:drawing>
              <wp:anchor distT="0" distB="0" distL="114300" distR="114300" simplePos="0" relativeHeight="251659264" behindDoc="0" locked="0" layoutInCell="1" allowOverlap="1" wp14:anchorId="43387FCE" wp14:editId="698BD8D3">
                <wp:simplePos x="0" y="0"/>
                <wp:positionH relativeFrom="column">
                  <wp:posOffset>3175</wp:posOffset>
                </wp:positionH>
                <wp:positionV relativeFrom="paragraph">
                  <wp:posOffset>49530</wp:posOffset>
                </wp:positionV>
                <wp:extent cx="1929130" cy="487680"/>
                <wp:effectExtent l="0" t="0" r="0" b="762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913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292" w:type="dxa"/>
          <w:vMerge w:val="restart"/>
          <w:shd w:val="clear" w:color="auto" w:fill="auto"/>
          <w:vAlign w:val="center"/>
        </w:tcPr>
        <w:p w14:paraId="150382E9" w14:textId="77777777" w:rsidR="009204CC" w:rsidRPr="00F13484" w:rsidRDefault="009204CC" w:rsidP="009204CC">
          <w:pPr>
            <w:spacing w:after="0" w:line="240" w:lineRule="auto"/>
            <w:rPr>
              <w:rFonts w:ascii="Arial" w:eastAsia="Times New Roman" w:hAnsi="Arial" w:cs="Arial"/>
              <w:sz w:val="12"/>
              <w:szCs w:val="12"/>
            </w:rPr>
          </w:pPr>
          <w:r w:rsidRPr="00F13484">
            <w:rPr>
              <w:rFonts w:ascii="Arial" w:eastAsia="Times New Roman" w:hAnsi="Arial" w:cs="Arial"/>
              <w:sz w:val="12"/>
              <w:szCs w:val="12"/>
            </w:rPr>
            <w:t>DOCUMENT NAME:</w:t>
          </w:r>
        </w:p>
        <w:p w14:paraId="42C1CFE1" w14:textId="77777777" w:rsidR="009204CC" w:rsidRPr="00F13484" w:rsidRDefault="009204CC" w:rsidP="009204CC">
          <w:pPr>
            <w:spacing w:after="0" w:line="240" w:lineRule="auto"/>
            <w:rPr>
              <w:rFonts w:ascii="Arial" w:eastAsia="Times New Roman" w:hAnsi="Arial" w:cs="Arial"/>
              <w:sz w:val="6"/>
              <w:szCs w:val="6"/>
            </w:rPr>
          </w:pPr>
        </w:p>
        <w:p w14:paraId="2050BD29" w14:textId="77777777" w:rsidR="009204CC" w:rsidRPr="00F13484" w:rsidRDefault="009204CC" w:rsidP="009204CC">
          <w:pPr>
            <w:spacing w:after="0" w:line="240" w:lineRule="auto"/>
            <w:rPr>
              <w:rFonts w:ascii="Arial" w:eastAsia="Times New Roman" w:hAnsi="Arial" w:cs="Arial"/>
              <w:sz w:val="6"/>
              <w:szCs w:val="6"/>
            </w:rPr>
          </w:pPr>
        </w:p>
        <w:p w14:paraId="5475A03D" w14:textId="77777777" w:rsidR="009204CC" w:rsidRPr="00F13484" w:rsidRDefault="009204CC" w:rsidP="009204CC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z w:val="28"/>
              <w:szCs w:val="28"/>
            </w:rPr>
          </w:pPr>
          <w:r>
            <w:rPr>
              <w:rFonts w:ascii="Arial" w:eastAsia="Times New Roman" w:hAnsi="Arial" w:cs="Arial"/>
              <w:b/>
              <w:sz w:val="28"/>
              <w:szCs w:val="28"/>
            </w:rPr>
            <w:t>QUALITY CONTROL CHECKLIST</w:t>
          </w:r>
        </w:p>
      </w:tc>
      <w:tc>
        <w:tcPr>
          <w:tcW w:w="5434" w:type="dxa"/>
          <w:shd w:val="clear" w:color="auto" w:fill="auto"/>
          <w:vAlign w:val="center"/>
        </w:tcPr>
        <w:p w14:paraId="3F9135E7" w14:textId="77777777" w:rsidR="009204CC" w:rsidRPr="00F13484" w:rsidRDefault="009204CC" w:rsidP="009204CC">
          <w:pPr>
            <w:spacing w:after="0" w:line="240" w:lineRule="auto"/>
            <w:rPr>
              <w:rFonts w:ascii="Arial" w:eastAsia="Times New Roman" w:hAnsi="Arial" w:cs="Arial"/>
              <w:sz w:val="12"/>
              <w:szCs w:val="12"/>
            </w:rPr>
          </w:pPr>
          <w:r w:rsidRPr="00F13484">
            <w:rPr>
              <w:rFonts w:ascii="Arial" w:eastAsia="Times New Roman" w:hAnsi="Arial" w:cs="Arial"/>
              <w:sz w:val="12"/>
              <w:szCs w:val="12"/>
            </w:rPr>
            <w:t>CONNECTING DOCUMENTS:</w:t>
          </w:r>
        </w:p>
        <w:p w14:paraId="40CDAE6B" w14:textId="77777777" w:rsidR="009204CC" w:rsidRPr="00F13484" w:rsidRDefault="009204CC" w:rsidP="009204CC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z w:val="18"/>
              <w:szCs w:val="18"/>
            </w:rPr>
          </w:pPr>
          <w:r w:rsidRPr="00F13484">
            <w:rPr>
              <w:rFonts w:ascii="Arial" w:eastAsia="Times New Roman" w:hAnsi="Arial" w:cs="Arial"/>
              <w:b/>
              <w:sz w:val="18"/>
              <w:szCs w:val="18"/>
            </w:rPr>
            <w:t>-</w:t>
          </w:r>
        </w:p>
      </w:tc>
    </w:tr>
    <w:tr w:rsidR="009204CC" w:rsidRPr="00F13484" w14:paraId="61A4FDBF" w14:textId="77777777" w:rsidTr="004326F2">
      <w:trPr>
        <w:trHeight w:val="478"/>
      </w:trPr>
      <w:tc>
        <w:tcPr>
          <w:tcW w:w="5292" w:type="dxa"/>
          <w:vMerge/>
          <w:shd w:val="clear" w:color="auto" w:fill="auto"/>
          <w:vAlign w:val="center"/>
        </w:tcPr>
        <w:p w14:paraId="498AC248" w14:textId="77777777" w:rsidR="009204CC" w:rsidRPr="00F13484" w:rsidRDefault="009204CC" w:rsidP="009204CC">
          <w:pPr>
            <w:spacing w:after="0" w:line="240" w:lineRule="auto"/>
            <w:jc w:val="center"/>
            <w:rPr>
              <w:rFonts w:ascii="Arial" w:eastAsia="Times New Roman" w:hAnsi="Arial" w:cs="Arial"/>
              <w:noProof/>
              <w:sz w:val="20"/>
              <w:szCs w:val="20"/>
            </w:rPr>
          </w:pPr>
        </w:p>
      </w:tc>
      <w:tc>
        <w:tcPr>
          <w:tcW w:w="5292" w:type="dxa"/>
          <w:vMerge/>
          <w:shd w:val="clear" w:color="auto" w:fill="auto"/>
          <w:vAlign w:val="center"/>
        </w:tcPr>
        <w:p w14:paraId="6B4C2B68" w14:textId="77777777" w:rsidR="009204CC" w:rsidRPr="00F13484" w:rsidRDefault="009204CC" w:rsidP="009204CC">
          <w:pPr>
            <w:spacing w:after="0" w:line="240" w:lineRule="auto"/>
            <w:rPr>
              <w:rFonts w:ascii="Arial" w:eastAsia="Times New Roman" w:hAnsi="Arial" w:cs="Arial"/>
              <w:sz w:val="14"/>
              <w:szCs w:val="14"/>
            </w:rPr>
          </w:pPr>
        </w:p>
      </w:tc>
      <w:tc>
        <w:tcPr>
          <w:tcW w:w="5434" w:type="dxa"/>
          <w:shd w:val="clear" w:color="auto" w:fill="auto"/>
          <w:vAlign w:val="center"/>
        </w:tcPr>
        <w:p w14:paraId="642A1A28" w14:textId="77777777" w:rsidR="009204CC" w:rsidRPr="00F13484" w:rsidRDefault="009204CC" w:rsidP="009204CC">
          <w:pPr>
            <w:spacing w:after="0" w:line="240" w:lineRule="auto"/>
            <w:rPr>
              <w:rFonts w:ascii="Arial" w:eastAsia="Times New Roman" w:hAnsi="Arial" w:cs="Arial"/>
              <w:sz w:val="12"/>
              <w:szCs w:val="12"/>
            </w:rPr>
          </w:pPr>
          <w:r w:rsidRPr="00F13484">
            <w:rPr>
              <w:rFonts w:ascii="Arial" w:eastAsia="Times New Roman" w:hAnsi="Arial" w:cs="Arial"/>
              <w:sz w:val="12"/>
              <w:szCs w:val="12"/>
            </w:rPr>
            <w:t>REVISION:</w:t>
          </w:r>
        </w:p>
        <w:p w14:paraId="3E3A6798" w14:textId="77777777" w:rsidR="009204CC" w:rsidRPr="00F13484" w:rsidRDefault="00180E65" w:rsidP="009204CC">
          <w:pPr>
            <w:spacing w:after="0" w:line="240" w:lineRule="auto"/>
            <w:jc w:val="center"/>
            <w:rPr>
              <w:rFonts w:ascii="Arial" w:eastAsia="Times New Roman" w:hAnsi="Arial" w:cs="Arial"/>
              <w:sz w:val="20"/>
              <w:szCs w:val="20"/>
            </w:rPr>
          </w:pPr>
          <w:r>
            <w:rPr>
              <w:rFonts w:ascii="Arial" w:eastAsia="Times New Roman" w:hAnsi="Arial" w:cs="Arial"/>
              <w:sz w:val="20"/>
              <w:szCs w:val="20"/>
            </w:rPr>
            <w:t>1.00</w:t>
          </w:r>
        </w:p>
      </w:tc>
    </w:tr>
    <w:tr w:rsidR="009204CC" w:rsidRPr="00F13484" w14:paraId="320D0836" w14:textId="77777777" w:rsidTr="004326F2">
      <w:trPr>
        <w:trHeight w:val="477"/>
      </w:trPr>
      <w:tc>
        <w:tcPr>
          <w:tcW w:w="5292" w:type="dxa"/>
          <w:vMerge/>
          <w:shd w:val="clear" w:color="auto" w:fill="auto"/>
          <w:vAlign w:val="center"/>
        </w:tcPr>
        <w:p w14:paraId="11A765D3" w14:textId="77777777" w:rsidR="009204CC" w:rsidRPr="00F13484" w:rsidRDefault="009204CC" w:rsidP="009204CC">
          <w:pPr>
            <w:spacing w:after="0" w:line="240" w:lineRule="auto"/>
            <w:jc w:val="center"/>
            <w:rPr>
              <w:rFonts w:ascii="Arial" w:eastAsia="Times New Roman" w:hAnsi="Arial" w:cs="Arial"/>
              <w:sz w:val="12"/>
              <w:szCs w:val="12"/>
            </w:rPr>
          </w:pPr>
        </w:p>
      </w:tc>
      <w:tc>
        <w:tcPr>
          <w:tcW w:w="5292" w:type="dxa"/>
          <w:shd w:val="clear" w:color="auto" w:fill="auto"/>
          <w:vAlign w:val="center"/>
        </w:tcPr>
        <w:p w14:paraId="5DFA1688" w14:textId="77777777" w:rsidR="009204CC" w:rsidRPr="00F13484" w:rsidRDefault="009204CC" w:rsidP="009204CC">
          <w:pPr>
            <w:spacing w:after="0" w:line="240" w:lineRule="auto"/>
            <w:rPr>
              <w:rFonts w:ascii="Arial" w:eastAsia="Times New Roman" w:hAnsi="Arial" w:cs="Arial"/>
              <w:sz w:val="12"/>
              <w:szCs w:val="12"/>
            </w:rPr>
          </w:pPr>
          <w:r w:rsidRPr="00F13484">
            <w:rPr>
              <w:rFonts w:ascii="Arial" w:eastAsia="Times New Roman" w:hAnsi="Arial" w:cs="Arial"/>
              <w:sz w:val="12"/>
              <w:szCs w:val="12"/>
            </w:rPr>
            <w:t>DOCUMENT No.</w:t>
          </w:r>
        </w:p>
        <w:p w14:paraId="5E3F592A" w14:textId="77777777" w:rsidR="009204CC" w:rsidRPr="00F13484" w:rsidRDefault="009204CC" w:rsidP="009204CC">
          <w:pPr>
            <w:spacing w:after="0" w:line="240" w:lineRule="auto"/>
            <w:jc w:val="center"/>
            <w:rPr>
              <w:rFonts w:ascii="Arial" w:eastAsia="Times New Roman" w:hAnsi="Arial" w:cs="Arial"/>
              <w:sz w:val="20"/>
              <w:szCs w:val="20"/>
            </w:rPr>
          </w:pPr>
          <w:r w:rsidRPr="00F13484">
            <w:rPr>
              <w:rFonts w:ascii="Arial" w:eastAsia="Times New Roman" w:hAnsi="Arial" w:cs="Arial"/>
              <w:sz w:val="20"/>
              <w:szCs w:val="20"/>
            </w:rPr>
            <w:t>GCF0</w:t>
          </w:r>
          <w:r>
            <w:rPr>
              <w:rFonts w:ascii="Arial" w:eastAsia="Times New Roman" w:hAnsi="Arial" w:cs="Arial"/>
              <w:sz w:val="20"/>
              <w:szCs w:val="20"/>
            </w:rPr>
            <w:t>57</w:t>
          </w:r>
          <w:r w:rsidR="001A3B9A">
            <w:rPr>
              <w:rFonts w:ascii="Arial" w:eastAsia="Times New Roman" w:hAnsi="Arial" w:cs="Arial"/>
              <w:sz w:val="20"/>
              <w:szCs w:val="20"/>
            </w:rPr>
            <w:t>.23</w:t>
          </w:r>
        </w:p>
      </w:tc>
      <w:tc>
        <w:tcPr>
          <w:tcW w:w="5434" w:type="dxa"/>
          <w:shd w:val="clear" w:color="auto" w:fill="auto"/>
          <w:vAlign w:val="center"/>
        </w:tcPr>
        <w:p w14:paraId="3F4C8077" w14:textId="77777777" w:rsidR="009204CC" w:rsidRPr="00F13484" w:rsidRDefault="009204CC" w:rsidP="009204CC">
          <w:pPr>
            <w:spacing w:after="0" w:line="240" w:lineRule="auto"/>
            <w:rPr>
              <w:rFonts w:ascii="Arial" w:eastAsia="Times New Roman" w:hAnsi="Arial" w:cs="Arial"/>
              <w:sz w:val="12"/>
              <w:szCs w:val="12"/>
            </w:rPr>
          </w:pPr>
          <w:r w:rsidRPr="00F13484">
            <w:rPr>
              <w:rFonts w:ascii="Arial" w:eastAsia="Times New Roman" w:hAnsi="Arial" w:cs="Arial"/>
              <w:sz w:val="12"/>
              <w:szCs w:val="12"/>
            </w:rPr>
            <w:t>REVIEW DATE:</w:t>
          </w:r>
        </w:p>
        <w:p w14:paraId="74E937C2" w14:textId="77777777" w:rsidR="009204CC" w:rsidRPr="00F13484" w:rsidRDefault="00180E65" w:rsidP="009204CC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Arial" w:eastAsia="Times New Roman" w:hAnsi="Arial" w:cs="Arial"/>
              <w:sz w:val="12"/>
              <w:szCs w:val="12"/>
            </w:rPr>
          </w:pPr>
          <w:r>
            <w:rPr>
              <w:rFonts w:ascii="Arial" w:eastAsia="Times New Roman" w:hAnsi="Arial" w:cs="Arial"/>
              <w:sz w:val="20"/>
              <w:szCs w:val="20"/>
            </w:rPr>
            <w:t>25/06/2021</w:t>
          </w:r>
        </w:p>
      </w:tc>
    </w:tr>
    <w:tr w:rsidR="009204CC" w:rsidRPr="00F13484" w14:paraId="5D5264FA" w14:textId="77777777" w:rsidTr="004326F2">
      <w:trPr>
        <w:trHeight w:val="477"/>
      </w:trPr>
      <w:tc>
        <w:tcPr>
          <w:tcW w:w="16018" w:type="dxa"/>
          <w:gridSpan w:val="3"/>
          <w:shd w:val="clear" w:color="auto" w:fill="auto"/>
          <w:vAlign w:val="center"/>
        </w:tcPr>
        <w:p w14:paraId="3900C779" w14:textId="77777777" w:rsidR="009204CC" w:rsidRPr="00F13484" w:rsidRDefault="009204CC" w:rsidP="009204CC">
          <w:pPr>
            <w:spacing w:after="0" w:line="240" w:lineRule="auto"/>
            <w:rPr>
              <w:rFonts w:ascii="Arial" w:eastAsia="Times New Roman" w:hAnsi="Arial" w:cs="Arial"/>
              <w:sz w:val="12"/>
              <w:szCs w:val="12"/>
            </w:rPr>
          </w:pPr>
          <w:r w:rsidRPr="00F13484">
            <w:rPr>
              <w:rFonts w:ascii="Arial" w:eastAsia="Times New Roman" w:hAnsi="Arial" w:cs="Arial"/>
              <w:sz w:val="12"/>
              <w:szCs w:val="12"/>
            </w:rPr>
            <w:t>PROJECT:</w:t>
          </w:r>
        </w:p>
        <w:p w14:paraId="6DF14E36" w14:textId="77777777" w:rsidR="009204CC" w:rsidRPr="00F13484" w:rsidRDefault="009204CC" w:rsidP="009204CC">
          <w:pPr>
            <w:spacing w:after="0" w:line="240" w:lineRule="auto"/>
            <w:jc w:val="center"/>
            <w:rPr>
              <w:rFonts w:ascii="Arial" w:eastAsia="Times New Roman" w:hAnsi="Arial" w:cs="Arial"/>
              <w:sz w:val="12"/>
              <w:szCs w:val="12"/>
            </w:rPr>
          </w:pPr>
          <w:r w:rsidRPr="00F13484">
            <w:rPr>
              <w:rFonts w:ascii="Arial" w:eastAsia="Times New Roman" w:hAnsi="Arial" w:cs="Arial"/>
              <w:sz w:val="20"/>
              <w:szCs w:val="20"/>
            </w:rPr>
            <w:t>#XXX – Client, Project Description @ Location</w:t>
          </w:r>
        </w:p>
      </w:tc>
    </w:tr>
    <w:bookmarkEnd w:id="0"/>
  </w:tbl>
  <w:p w14:paraId="3CF8B24C" w14:textId="77777777" w:rsidR="009204CC" w:rsidRDefault="009204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140"/>
    <w:rsid w:val="000A0E57"/>
    <w:rsid w:val="00180E65"/>
    <w:rsid w:val="001A3B9A"/>
    <w:rsid w:val="00207CEA"/>
    <w:rsid w:val="002D1BD1"/>
    <w:rsid w:val="002F3AD1"/>
    <w:rsid w:val="004326F2"/>
    <w:rsid w:val="009204CC"/>
    <w:rsid w:val="00963FFF"/>
    <w:rsid w:val="009E2140"/>
    <w:rsid w:val="00AB5E7F"/>
    <w:rsid w:val="00B635BC"/>
    <w:rsid w:val="00D157A9"/>
    <w:rsid w:val="00DD0B22"/>
    <w:rsid w:val="00EC1D84"/>
    <w:rsid w:val="00F5785D"/>
    <w:rsid w:val="00F6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7208DC"/>
  <w15:chartTrackingRefBased/>
  <w15:docId w15:val="{14CB2073-7625-4916-A186-AAB4306DC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04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4CC"/>
  </w:style>
  <w:style w:type="paragraph" w:styleId="Footer">
    <w:name w:val="footer"/>
    <w:basedOn w:val="Normal"/>
    <w:link w:val="FooterChar"/>
    <w:uiPriority w:val="99"/>
    <w:unhideWhenUsed/>
    <w:rsid w:val="009204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4CC"/>
  </w:style>
  <w:style w:type="table" w:styleId="TableGrid">
    <w:name w:val="Table Grid"/>
    <w:basedOn w:val="TableNormal"/>
    <w:rsid w:val="009204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204CC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table" w:customStyle="1" w:styleId="TableGrid1">
    <w:name w:val="Table Grid1"/>
    <w:basedOn w:val="TableNormal"/>
    <w:next w:val="TableGrid"/>
    <w:rsid w:val="00B63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rsid w:val="00432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liam\Desktop\CONQA\_Git\CONQA\GC%20Civil\_demo\GCF057.23%20QCC%20-%20Excavation,%20Pile%20Drill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08532cf3-b646-426c-b6aa-2c81f788ff4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7622DEFFC2BE46AC19BF5A60BD7E47" ma:contentTypeVersion="5" ma:contentTypeDescription="Create a new document." ma:contentTypeScope="" ma:versionID="1d67d866d7ea722f910546c73af5aa7e">
  <xsd:schema xmlns:xsd="http://www.w3.org/2001/XMLSchema" xmlns:xs="http://www.w3.org/2001/XMLSchema" xmlns:p="http://schemas.microsoft.com/office/2006/metadata/properties" xmlns:ns2="08532cf3-b646-426c-b6aa-2c81f788ff40" targetNamespace="http://schemas.microsoft.com/office/2006/metadata/properties" ma:root="true" ma:fieldsID="9dc11a37074fb759c12726f1a9e709d3" ns2:_="">
    <xsd:import namespace="08532cf3-b646-426c-b6aa-2c81f788ff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532cf3-b646-426c-b6aa-2c81f788ff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ategory" ma:index="12" nillable="true" ma:displayName="Category" ma:format="Dropdown" ma:internalName="Category">
      <xsd:simpleType>
        <xsd:restriction base="dms:Choice">
          <xsd:enumeration value="Administration"/>
          <xsd:enumeration value="Construction"/>
          <xsd:enumeration value="Project Managemen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B05037-F371-467B-8D31-88B9C88524B9}">
  <ds:schemaRefs>
    <ds:schemaRef ds:uri="http://schemas.microsoft.com/office/2006/metadata/properties"/>
    <ds:schemaRef ds:uri="http://schemas.microsoft.com/office/infopath/2007/PartnerControls"/>
    <ds:schemaRef ds:uri="08532cf3-b646-426c-b6aa-2c81f788ff40"/>
  </ds:schemaRefs>
</ds:datastoreItem>
</file>

<file path=customXml/itemProps2.xml><?xml version="1.0" encoding="utf-8"?>
<ds:datastoreItem xmlns:ds="http://schemas.openxmlformats.org/officeDocument/2006/customXml" ds:itemID="{8FBF98C0-86D1-45DE-A43F-0F58BD46CC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532cf3-b646-426c-b6aa-2c81f788ff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92C4E4-B04D-4381-9592-65B86E83A41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GCF057.23 QCC - Excavation, Pile Drilling.dotx</Template>
  <TotalTime>0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Tat</dc:creator>
  <cp:keywords/>
  <dc:description/>
  <cp:lastModifiedBy>William Tat</cp:lastModifiedBy>
  <cp:revision>1</cp:revision>
  <dcterms:created xsi:type="dcterms:W3CDTF">2024-05-12T17:09:00Z</dcterms:created>
  <dcterms:modified xsi:type="dcterms:W3CDTF">2024-05-12T17:09:00Z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0x010100587622DEFFC2BE46AC19BF5A60BD7E47</vt:lpwstr>
  </property>
</Properties>
</file>