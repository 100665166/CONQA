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96" w:rsidRPr="00E42C96" w:rsidRDefault="00E00CE2" w:rsidP="00E00CE2">
      <w:pPr>
        <w:rPr>
          <w:b/>
        </w:rPr>
      </w:pPr>
      <w:r>
        <w:rPr>
          <w:b/>
        </w:rPr>
        <w:t xml:space="preserve">FORM:  </w:t>
      </w:r>
      <w:r w:rsidR="00E42C96" w:rsidRPr="00E42C96">
        <w:rPr>
          <w:b/>
        </w:rPr>
        <w:t>WITNESS POINT NOTIFICATION</w:t>
      </w:r>
    </w:p>
    <w:p w:rsidR="00E42C96" w:rsidRDefault="00E42C96" w:rsidP="00E42C96"/>
    <w:p w:rsidR="00E42C96" w:rsidRDefault="00E42C96" w:rsidP="00E42C96">
      <w:pPr>
        <w:rPr>
          <w:b/>
          <w:sz w:val="20"/>
        </w:rPr>
      </w:pPr>
      <w:r w:rsidRPr="00E42C96">
        <w:rPr>
          <w:b/>
          <w:sz w:val="20"/>
        </w:rPr>
        <w:t>REPORT REFERENCE NO.</w:t>
      </w:r>
      <w:r w:rsidRPr="00E42C96">
        <w:rPr>
          <w:b/>
          <w:sz w:val="20"/>
        </w:rPr>
        <w:tab/>
      </w:r>
      <w:r w:rsidRPr="00E42C96">
        <w:rPr>
          <w:b/>
          <w:sz w:val="20"/>
        </w:rPr>
        <w:tab/>
        <w:t>WP</w:t>
      </w:r>
    </w:p>
    <w:p w:rsidR="00E42C96" w:rsidRPr="00E42C96" w:rsidRDefault="00E42C96" w:rsidP="00E42C96">
      <w:pPr>
        <w:rPr>
          <w:b/>
          <w:sz w:val="20"/>
        </w:rPr>
      </w:pPr>
    </w:p>
    <w:tbl>
      <w:tblPr>
        <w:tblW w:w="9788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788"/>
      </w:tblGrid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Process</w:t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 xml:space="preserve">ITP Reference </w:t>
            </w:r>
            <w:r w:rsidRPr="00E42C96">
              <w:rPr>
                <w:rFonts w:cs="Arial"/>
                <w:sz w:val="20"/>
              </w:rPr>
              <w:tab/>
              <w:t>-No.</w:t>
            </w:r>
            <w:r w:rsidRPr="00E42C96">
              <w:rPr>
                <w:rFonts w:cs="Arial"/>
                <w:sz w:val="20"/>
              </w:rPr>
              <w:tab/>
              <w:t>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Name</w:t>
            </w:r>
            <w:r w:rsidRPr="00E42C96">
              <w:rPr>
                <w:rFonts w:cs="Arial"/>
                <w:sz w:val="20"/>
              </w:rPr>
              <w:tab/>
              <w:t>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Drawing Reference</w:t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Location</w:t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Spec Ref</w:t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:</w:t>
            </w:r>
          </w:p>
        </w:tc>
      </w:tr>
      <w:tr w:rsidR="00E42C96" w:rsidRPr="00E42C96" w:rsidTr="00E42C96"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96" w:rsidRPr="00E42C96" w:rsidRDefault="00E42C96">
            <w:pPr>
              <w:rPr>
                <w:rFonts w:cs="Arial"/>
                <w:sz w:val="20"/>
                <w:lang w:val="en-US"/>
              </w:rPr>
            </w:pPr>
            <w:r w:rsidRPr="00E42C96">
              <w:rPr>
                <w:rFonts w:cs="Arial"/>
                <w:sz w:val="20"/>
              </w:rPr>
              <w:t>The following evidence of compliance is submitted to the Superintendent's Representative/Quality Assurance Representative for evidence as Witnessed.</w:t>
            </w:r>
          </w:p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Details: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Project Supervisor  or   Project QA Manager</w:t>
            </w:r>
          </w:p>
          <w:p w:rsidR="00E42C96" w:rsidRPr="00E42C96" w:rsidRDefault="00E42C96">
            <w:pPr>
              <w:rPr>
                <w:rFonts w:cs="Arial"/>
                <w:sz w:val="20"/>
              </w:rPr>
            </w:pPr>
          </w:p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Signature:</w:t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Date:</w:t>
            </w:r>
          </w:p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>Comments:</w:t>
            </w: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400"/>
        </w:trPr>
        <w:tc>
          <w:tcPr>
            <w:tcW w:w="9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  <w:tr w:rsidR="00E42C96" w:rsidRPr="00E42C96" w:rsidTr="00E42C96">
        <w:trPr>
          <w:trHeight w:val="560"/>
        </w:trPr>
        <w:tc>
          <w:tcPr>
            <w:tcW w:w="9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96" w:rsidRPr="00E42C96" w:rsidRDefault="00E42C96">
            <w:pPr>
              <w:rPr>
                <w:rFonts w:cs="Arial"/>
                <w:sz w:val="20"/>
              </w:rPr>
            </w:pPr>
          </w:p>
          <w:p w:rsidR="00E42C96" w:rsidRPr="00E42C96" w:rsidRDefault="00E42C96">
            <w:pPr>
              <w:rPr>
                <w:rFonts w:cs="Arial"/>
                <w:b/>
                <w:sz w:val="20"/>
                <w:lang w:val="en-US"/>
              </w:rPr>
            </w:pPr>
            <w:r w:rsidRPr="00E42C96">
              <w:rPr>
                <w:rFonts w:cs="Arial"/>
                <w:b/>
                <w:sz w:val="20"/>
              </w:rPr>
              <w:t>Witnessed by Client Representative</w:t>
            </w:r>
          </w:p>
          <w:p w:rsidR="00E42C96" w:rsidRPr="00E42C96" w:rsidRDefault="00E42C96">
            <w:pPr>
              <w:rPr>
                <w:rFonts w:cs="Arial"/>
                <w:sz w:val="20"/>
              </w:rPr>
            </w:pPr>
          </w:p>
          <w:p w:rsidR="00E42C96" w:rsidRPr="00E42C96" w:rsidRDefault="00E42C96">
            <w:pPr>
              <w:rPr>
                <w:rFonts w:cs="Arial"/>
                <w:sz w:val="20"/>
              </w:rPr>
            </w:pP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Signature:</w:t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</w:r>
            <w:r w:rsidRPr="00E42C96">
              <w:rPr>
                <w:rFonts w:cs="Arial"/>
                <w:sz w:val="20"/>
              </w:rPr>
              <w:tab/>
              <w:t>Date:</w:t>
            </w:r>
          </w:p>
          <w:p w:rsidR="00E42C96" w:rsidRPr="00E42C96" w:rsidRDefault="00E42C96">
            <w:pPr>
              <w:rPr>
                <w:rFonts w:cs="Arial"/>
                <w:sz w:val="20"/>
              </w:rPr>
            </w:pPr>
          </w:p>
        </w:tc>
      </w:tr>
    </w:tbl>
    <w:p w:rsidR="00F83A90" w:rsidRPr="00F905F4" w:rsidRDefault="00F83A90" w:rsidP="00F905F4"/>
    <w:sectPr w:rsidR="00F83A90" w:rsidRPr="00F905F4" w:rsidSect="00576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8" w:right="1134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F46" w:rsidRDefault="00A84F46">
      <w:r>
        <w:separator/>
      </w:r>
    </w:p>
  </w:endnote>
  <w:endnote w:type="continuationSeparator" w:id="0">
    <w:p w:rsidR="00A84F46" w:rsidRDefault="00A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5D" w:rsidRDefault="00364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2FB" w:rsidRPr="00576DB7" w:rsidRDefault="004A3CC5" w:rsidP="00781AA5">
    <w:pPr>
      <w:pStyle w:val="Footer"/>
      <w:pBdr>
        <w:top w:val="single" w:sz="12" w:space="1" w:color="004684"/>
      </w:pBdr>
      <w:tabs>
        <w:tab w:val="clear" w:pos="4320"/>
        <w:tab w:val="clear" w:pos="8640"/>
        <w:tab w:val="right" w:pos="9638"/>
      </w:tabs>
      <w:rPr>
        <w:b/>
        <w:snapToGrid w:val="0"/>
        <w:color w:val="808080"/>
        <w:sz w:val="18"/>
        <w:szCs w:val="18"/>
      </w:rPr>
    </w:pPr>
    <w:r>
      <w:rPr>
        <w:b/>
        <w:noProof/>
        <w:color w:val="80808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247015</wp:posOffset>
              </wp:positionV>
              <wp:extent cx="5760720" cy="0"/>
              <wp:effectExtent l="0" t="0" r="1905" b="6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E921B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5pt" to="453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" o:allowincell="f" stroked="f"/>
          </w:pict>
        </mc:Fallback>
      </mc:AlternateContent>
    </w:r>
    <w:r w:rsidR="0036435D">
      <w:fldChar w:fldCharType="begin"/>
    </w:r>
    <w:r w:rsidR="0036435D">
      <w:instrText xml:space="preserve"> FILENAME   \* MERGEFORMAT </w:instrText>
    </w:r>
    <w:r w:rsidR="0036435D">
      <w:fldChar w:fldCharType="separate"/>
    </w:r>
    <w:r w:rsidR="008D42FB">
      <w:rPr>
        <w:b/>
        <w:noProof/>
        <w:color w:val="808080"/>
        <w:sz w:val="18"/>
        <w:szCs w:val="18"/>
      </w:rPr>
      <w:t>IM-FOR-1411-003 Witness Point Notification</w:t>
    </w:r>
    <w:r w:rsidR="0036435D">
      <w:rPr>
        <w:b/>
        <w:noProof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ab/>
      <w:t xml:space="preserve">Page </w:t>
    </w:r>
    <w:r w:rsidR="00FE627E" w:rsidRPr="00576DB7">
      <w:rPr>
        <w:b/>
        <w:snapToGrid w:val="0"/>
        <w:color w:val="808080"/>
        <w:sz w:val="18"/>
        <w:szCs w:val="18"/>
      </w:rPr>
      <w:fldChar w:fldCharType="begin"/>
    </w:r>
    <w:r w:rsidR="00576DB7" w:rsidRPr="00576DB7">
      <w:rPr>
        <w:b/>
        <w:snapToGrid w:val="0"/>
        <w:color w:val="808080"/>
        <w:sz w:val="18"/>
        <w:szCs w:val="18"/>
      </w:rPr>
      <w:instrText xml:space="preserve"> PAGE   \* MERGEFORMAT </w:instrText>
    </w:r>
    <w:r w:rsidR="00FE627E" w:rsidRPr="00576DB7">
      <w:rPr>
        <w:b/>
        <w:snapToGrid w:val="0"/>
        <w:color w:val="808080"/>
        <w:sz w:val="18"/>
        <w:szCs w:val="18"/>
      </w:rPr>
      <w:fldChar w:fldCharType="separate"/>
    </w:r>
    <w:r w:rsidR="0036435D">
      <w:rPr>
        <w:b/>
        <w:noProof/>
        <w:snapToGrid w:val="0"/>
        <w:color w:val="808080"/>
        <w:sz w:val="18"/>
        <w:szCs w:val="18"/>
      </w:rPr>
      <w:t>1</w:t>
    </w:r>
    <w:r w:rsidR="00FE627E" w:rsidRPr="00576DB7">
      <w:rPr>
        <w:b/>
        <w:snapToGrid w:val="0"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 xml:space="preserve"> of </w:t>
    </w:r>
    <w:r w:rsidR="00FE627E" w:rsidRPr="00576DB7">
      <w:rPr>
        <w:b/>
        <w:snapToGrid w:val="0"/>
        <w:color w:val="808080"/>
        <w:sz w:val="18"/>
        <w:szCs w:val="18"/>
      </w:rPr>
      <w:fldChar w:fldCharType="begin"/>
    </w:r>
    <w:r w:rsidR="00D76706" w:rsidRPr="00576DB7">
      <w:rPr>
        <w:b/>
        <w:snapToGrid w:val="0"/>
        <w:color w:val="808080"/>
        <w:sz w:val="18"/>
        <w:szCs w:val="18"/>
      </w:rPr>
      <w:instrText xml:space="preserve"> NUMPAGES </w:instrText>
    </w:r>
    <w:r w:rsidR="00FE627E" w:rsidRPr="00576DB7">
      <w:rPr>
        <w:b/>
        <w:snapToGrid w:val="0"/>
        <w:color w:val="808080"/>
        <w:sz w:val="18"/>
        <w:szCs w:val="18"/>
      </w:rPr>
      <w:fldChar w:fldCharType="separate"/>
    </w:r>
    <w:r w:rsidR="0036435D">
      <w:rPr>
        <w:b/>
        <w:noProof/>
        <w:snapToGrid w:val="0"/>
        <w:color w:val="808080"/>
        <w:sz w:val="18"/>
        <w:szCs w:val="18"/>
      </w:rPr>
      <w:t>1</w:t>
    </w:r>
    <w:r w:rsidR="00FE627E" w:rsidRPr="00576DB7">
      <w:rPr>
        <w:b/>
        <w:snapToGrid w:val="0"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5D" w:rsidRDefault="00364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F46" w:rsidRDefault="00A84F46">
      <w:r>
        <w:separator/>
      </w:r>
    </w:p>
  </w:footnote>
  <w:footnote w:type="continuationSeparator" w:id="0">
    <w:p w:rsidR="00A84F46" w:rsidRDefault="00A8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5D" w:rsidRDefault="00364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0D0030" w:rsidP="003B3743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4819"/>
        <w:tab w:val="right" w:pos="9639"/>
      </w:tabs>
      <w:ind w:left="142"/>
      <w:jc w:val="left"/>
      <w:rPr>
        <w:rFonts w:ascii="Arial" w:hAnsi="Arial"/>
        <w:color w:val="808080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-95060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76DB7">
      <w:rPr>
        <w:rFonts w:ascii="Arial" w:hAnsi="Arial"/>
        <w:color w:val="808080"/>
      </w:rPr>
      <w:tab/>
    </w:r>
    <w:r w:rsidR="001436DC" w:rsidRPr="00E00CE2">
      <w:rPr>
        <w:rFonts w:ascii="Arial" w:hAnsi="Arial"/>
      </w:rPr>
      <w:t>Integrated</w:t>
    </w:r>
    <w:r w:rsidR="00F905F4" w:rsidRPr="00E00CE2">
      <w:rPr>
        <w:rFonts w:ascii="Arial" w:hAnsi="Arial"/>
      </w:rPr>
      <w:t xml:space="preserve"> Management System</w:t>
    </w:r>
    <w:r w:rsidR="00576DB7" w:rsidRPr="00E00CE2">
      <w:rPr>
        <w:rFonts w:ascii="Arial" w:hAnsi="Arial"/>
      </w:rPr>
      <w:tab/>
    </w:r>
    <w:r w:rsidR="00576DB7" w:rsidRPr="00E00CE2">
      <w:rPr>
        <w:rFonts w:ascii="Arial" w:hAnsi="Arial"/>
        <w:sz w:val="24"/>
        <w:szCs w:val="24"/>
      </w:rPr>
      <w:t>IM-</w:t>
    </w:r>
    <w:r w:rsidR="00E42C96" w:rsidRPr="00E00CE2">
      <w:rPr>
        <w:rFonts w:ascii="Arial" w:hAnsi="Arial"/>
        <w:sz w:val="24"/>
        <w:szCs w:val="24"/>
      </w:rPr>
      <w:t>FOR-1411-003</w:t>
    </w:r>
  </w:p>
  <w:p w:rsidR="00D76706" w:rsidRPr="0036435D" w:rsidRDefault="00D76706">
    <w:pPr>
      <w:pStyle w:val="Header"/>
      <w:jc w:val="right"/>
      <w:rPr>
        <w:b/>
        <w:sz w:val="20"/>
      </w:rPr>
    </w:pPr>
    <w:r w:rsidRPr="0036435D">
      <w:rPr>
        <w:b/>
        <w:sz w:val="20"/>
      </w:rPr>
      <w:t xml:space="preserve">Revision Number: </w:t>
    </w:r>
    <w:r w:rsidR="00FA4EF9" w:rsidRPr="0036435D">
      <w:rPr>
        <w:b/>
        <w:sz w:val="20"/>
      </w:rPr>
      <w:t>04</w:t>
    </w:r>
  </w:p>
  <w:p w:rsidR="00D76706" w:rsidRPr="0036435D" w:rsidRDefault="00591FF1">
    <w:pPr>
      <w:pStyle w:val="Header"/>
      <w:jc w:val="right"/>
      <w:rPr>
        <w:b/>
        <w:sz w:val="20"/>
      </w:rPr>
    </w:pPr>
    <w:bookmarkStart w:id="0" w:name="_GoBack"/>
    <w:bookmarkEnd w:id="0"/>
    <w:r w:rsidRPr="0036435D">
      <w:rPr>
        <w:b/>
        <w:sz w:val="20"/>
      </w:rPr>
      <w:t xml:space="preserve">Date Reviewed: </w:t>
    </w:r>
    <w:r w:rsidR="00DF027A" w:rsidRPr="0036435D">
      <w:rPr>
        <w:b/>
        <w:sz w:val="20"/>
      </w:rPr>
      <w:t>2</w:t>
    </w:r>
    <w:r w:rsidR="00FA4EF9" w:rsidRPr="0036435D">
      <w:rPr>
        <w:b/>
        <w:sz w:val="20"/>
      </w:rPr>
      <w:t>2 August 2017</w:t>
    </w:r>
  </w:p>
  <w:p w:rsidR="00D76706" w:rsidRPr="00576DB7" w:rsidRDefault="00D76706">
    <w:pPr>
      <w:pStyle w:val="Header"/>
      <w:jc w:val="right"/>
      <w:rPr>
        <w:b/>
        <w:color w:val="80808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5D" w:rsidRDefault="00364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B2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5461D"/>
    <w:multiLevelType w:val="multilevel"/>
    <w:tmpl w:val="4CA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90"/>
    <w:multiLevelType w:val="hybridMultilevel"/>
    <w:tmpl w:val="04DA6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2D2C27"/>
    <w:multiLevelType w:val="hybridMultilevel"/>
    <w:tmpl w:val="F992DA06"/>
    <w:lvl w:ilvl="0" w:tplc="EB0E18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70A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70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A619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1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5F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D5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D25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46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1D1A19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3143F4"/>
    <w:multiLevelType w:val="multilevel"/>
    <w:tmpl w:val="1D4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072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0C0F8B"/>
    <w:multiLevelType w:val="singleLevel"/>
    <w:tmpl w:val="EBB047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31ED16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820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5A35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D115D2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2" w15:restartNumberingAfterBreak="0">
    <w:nsid w:val="3D1F0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663DA5"/>
    <w:multiLevelType w:val="hybridMultilevel"/>
    <w:tmpl w:val="9C3630BC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B0E18D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136893"/>
    <w:multiLevelType w:val="hybridMultilevel"/>
    <w:tmpl w:val="4CA01BC4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0912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C7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A7188E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8" w15:restartNumberingAfterBreak="0">
    <w:nsid w:val="44E00230"/>
    <w:multiLevelType w:val="multilevel"/>
    <w:tmpl w:val="04D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D5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4242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0C0DFF"/>
    <w:multiLevelType w:val="singleLevel"/>
    <w:tmpl w:val="E4FC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8E351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6C58A2"/>
    <w:multiLevelType w:val="multilevel"/>
    <w:tmpl w:val="E71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1B35FD"/>
    <w:multiLevelType w:val="hybridMultilevel"/>
    <w:tmpl w:val="E71EE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B32F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9829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99E1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FD588B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E974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D8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F8271F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41"/>
  </w:num>
  <w:num w:numId="4">
    <w:abstractNumId w:val="25"/>
  </w:num>
  <w:num w:numId="5">
    <w:abstractNumId w:val="8"/>
  </w:num>
  <w:num w:numId="6">
    <w:abstractNumId w:val="7"/>
  </w:num>
  <w:num w:numId="7">
    <w:abstractNumId w:val="13"/>
  </w:num>
  <w:num w:numId="8">
    <w:abstractNumId w:val="20"/>
  </w:num>
  <w:num w:numId="9">
    <w:abstractNumId w:val="22"/>
  </w:num>
  <w:num w:numId="10">
    <w:abstractNumId w:val="38"/>
  </w:num>
  <w:num w:numId="11">
    <w:abstractNumId w:val="33"/>
  </w:num>
  <w:num w:numId="12">
    <w:abstractNumId w:val="29"/>
  </w:num>
  <w:num w:numId="13">
    <w:abstractNumId w:val="19"/>
  </w:num>
  <w:num w:numId="14">
    <w:abstractNumId w:val="9"/>
  </w:num>
  <w:num w:numId="15">
    <w:abstractNumId w:val="32"/>
  </w:num>
  <w:num w:numId="16">
    <w:abstractNumId w:val="5"/>
  </w:num>
  <w:num w:numId="17">
    <w:abstractNumId w:val="36"/>
  </w:num>
  <w:num w:numId="18">
    <w:abstractNumId w:val="1"/>
  </w:num>
  <w:num w:numId="19">
    <w:abstractNumId w:val="0"/>
  </w:num>
  <w:num w:numId="20">
    <w:abstractNumId w:val="11"/>
  </w:num>
  <w:num w:numId="21">
    <w:abstractNumId w:val="18"/>
  </w:num>
  <w:num w:numId="22">
    <w:abstractNumId w:val="37"/>
  </w:num>
  <w:num w:numId="23">
    <w:abstractNumId w:val="17"/>
  </w:num>
  <w:num w:numId="24">
    <w:abstractNumId w:val="30"/>
  </w:num>
  <w:num w:numId="25">
    <w:abstractNumId w:val="40"/>
  </w:num>
  <w:num w:numId="26">
    <w:abstractNumId w:val="16"/>
  </w:num>
  <w:num w:numId="27">
    <w:abstractNumId w:val="12"/>
  </w:num>
  <w:num w:numId="28">
    <w:abstractNumId w:val="31"/>
  </w:num>
  <w:num w:numId="29">
    <w:abstractNumId w:val="21"/>
  </w:num>
  <w:num w:numId="30">
    <w:abstractNumId w:val="27"/>
  </w:num>
  <w:num w:numId="31">
    <w:abstractNumId w:val="14"/>
  </w:num>
  <w:num w:numId="32">
    <w:abstractNumId w:val="42"/>
  </w:num>
  <w:num w:numId="33">
    <w:abstractNumId w:val="6"/>
  </w:num>
  <w:num w:numId="34">
    <w:abstractNumId w:val="39"/>
  </w:num>
  <w:num w:numId="35">
    <w:abstractNumId w:val="23"/>
  </w:num>
  <w:num w:numId="36">
    <w:abstractNumId w:val="3"/>
  </w:num>
  <w:num w:numId="37">
    <w:abstractNumId w:val="28"/>
  </w:num>
  <w:num w:numId="38">
    <w:abstractNumId w:val="35"/>
  </w:num>
  <w:num w:numId="39">
    <w:abstractNumId w:val="34"/>
  </w:num>
  <w:num w:numId="40">
    <w:abstractNumId w:val="15"/>
  </w:num>
  <w:num w:numId="41">
    <w:abstractNumId w:val="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1" fillcolor="white" stroke="f">
      <v:fill color="white" opacity=".5"/>
      <v:stroke on="f"/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C"/>
    <w:rsid w:val="00027637"/>
    <w:rsid w:val="000D0030"/>
    <w:rsid w:val="001436DC"/>
    <w:rsid w:val="00154935"/>
    <w:rsid w:val="0017151B"/>
    <w:rsid w:val="001D6BED"/>
    <w:rsid w:val="00250055"/>
    <w:rsid w:val="00254324"/>
    <w:rsid w:val="0027553D"/>
    <w:rsid w:val="00290D61"/>
    <w:rsid w:val="00297E9D"/>
    <w:rsid w:val="002D27A0"/>
    <w:rsid w:val="002E1AD0"/>
    <w:rsid w:val="00300584"/>
    <w:rsid w:val="00324D1B"/>
    <w:rsid w:val="0036435D"/>
    <w:rsid w:val="003726D5"/>
    <w:rsid w:val="003B3743"/>
    <w:rsid w:val="003D403A"/>
    <w:rsid w:val="004A3CC5"/>
    <w:rsid w:val="0056250D"/>
    <w:rsid w:val="00576DB7"/>
    <w:rsid w:val="00591FF1"/>
    <w:rsid w:val="006B6820"/>
    <w:rsid w:val="00781AA5"/>
    <w:rsid w:val="007961A8"/>
    <w:rsid w:val="007A5314"/>
    <w:rsid w:val="007A564D"/>
    <w:rsid w:val="007D3891"/>
    <w:rsid w:val="008C3102"/>
    <w:rsid w:val="008D42FB"/>
    <w:rsid w:val="00902F19"/>
    <w:rsid w:val="009769DC"/>
    <w:rsid w:val="00997429"/>
    <w:rsid w:val="009A6D20"/>
    <w:rsid w:val="009D0340"/>
    <w:rsid w:val="009E3538"/>
    <w:rsid w:val="009F7C89"/>
    <w:rsid w:val="00A34AD3"/>
    <w:rsid w:val="00A61E84"/>
    <w:rsid w:val="00A81A13"/>
    <w:rsid w:val="00A84F46"/>
    <w:rsid w:val="00A94121"/>
    <w:rsid w:val="00B06685"/>
    <w:rsid w:val="00BF413D"/>
    <w:rsid w:val="00C37418"/>
    <w:rsid w:val="00C86638"/>
    <w:rsid w:val="00D76706"/>
    <w:rsid w:val="00DA1CFF"/>
    <w:rsid w:val="00DF027A"/>
    <w:rsid w:val="00DF10F7"/>
    <w:rsid w:val="00E00CE2"/>
    <w:rsid w:val="00E42C96"/>
    <w:rsid w:val="00ED3B5D"/>
    <w:rsid w:val="00F34FEC"/>
    <w:rsid w:val="00F83A90"/>
    <w:rsid w:val="00F905F4"/>
    <w:rsid w:val="00FA4EF9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5:docId w15:val="{65192E40-FA82-4F34-8FC7-C197F4B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2880"/>
        <w:tab w:val="left" w:pos="7920"/>
      </w:tabs>
      <w:jc w:val="center"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NormalWeb">
    <w:name w:val="Normal (Web)"/>
    <w:basedOn w:val="Normal"/>
    <w:rsid w:val="00F34FEC"/>
    <w:pPr>
      <w:spacing w:before="100" w:beforeAutospacing="1" w:after="100" w:afterAutospacing="1"/>
    </w:pPr>
    <w:rPr>
      <w:rFonts w:cs="Arial"/>
      <w:sz w:val="20"/>
      <w:lang w:eastAsia="en-AU"/>
    </w:rPr>
  </w:style>
  <w:style w:type="paragraph" w:styleId="BalloonText">
    <w:name w:val="Balloon Text"/>
    <w:basedOn w:val="Normal"/>
    <w:semiHidden/>
    <w:rsid w:val="003D4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RM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HRM MANUAL</Template>
  <TotalTime>2</TotalTime>
  <Pages>1</Pages>
  <Words>57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Daracon Group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Belinda Lindgren</dc:creator>
  <cp:lastModifiedBy>Renee Tisdell</cp:lastModifiedBy>
  <cp:revision>6</cp:revision>
  <cp:lastPrinted>2011-06-28T03:27:00Z</cp:lastPrinted>
  <dcterms:created xsi:type="dcterms:W3CDTF">2017-08-21T23:07:00Z</dcterms:created>
  <dcterms:modified xsi:type="dcterms:W3CDTF">2017-10-18T04:15:00Z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CS_PRD001703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http://dms.daracongroup.local:16200/cs/idcplg</vt:lpwstr>
  </property>
  <property fmtid="{D5CDD505-2E9C-101B-9397-08002B2CF9AE}" pid="5" name="DISdUser">
    <vt:lpwstr>robf</vt:lpwstr>
  </property>
  <property fmtid="{D5CDD505-2E9C-101B-9397-08002B2CF9AE}" pid="6" name="DISdID">
    <vt:lpwstr>28484</vt:lpwstr>
  </property>
  <property fmtid="{D5CDD505-2E9C-101B-9397-08002B2CF9AE}" pid="7" name="DISidcName">
    <vt:lpwstr>CS_TEST_16200</vt:lpwstr>
  </property>
  <property fmtid="{D5CDD505-2E9C-101B-9397-08002B2CF9AE}" pid="8" name="DISTaskPaneUrl">
    <vt:lpwstr>http://dms.daracongroup.local:16200/cs/idcplg?IdcService=DESKTOP_DOC_INFO&amp;dDocName=CS_PRD001703&amp;dID=28484&amp;ClientControlled=DocMan,taskpane&amp;coreContentOnly=1</vt:lpwstr>
  </property>
</Properties>
</file>