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69D" w:rsidRDefault="001B76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4961"/>
        <w:gridCol w:w="1276"/>
        <w:gridCol w:w="3544"/>
      </w:tblGrid>
      <w:tr w:rsidR="0078213B" w:rsidTr="0078213B">
        <w:trPr>
          <w:cantSplit/>
          <w:trHeight w:val="300"/>
        </w:trPr>
        <w:tc>
          <w:tcPr>
            <w:tcW w:w="4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213B" w:rsidRDefault="0078213B" w:rsidP="00E0554F">
            <w:pPr>
              <w:pStyle w:val="Header"/>
              <w:rPr>
                <w:sz w:val="20"/>
              </w:rPr>
            </w:pPr>
            <w:r>
              <w:rPr>
                <w:sz w:val="20"/>
              </w:rPr>
              <w:t xml:space="preserve">ITP Name: </w:t>
            </w:r>
            <w:r w:rsidR="00E0554F" w:rsidRPr="00E0554F">
              <w:rPr>
                <w:color w:val="FF0000"/>
                <w:sz w:val="20"/>
              </w:rPr>
              <w:t>&lt;ITP NAME&gt;</w:t>
            </w:r>
          </w:p>
        </w:tc>
        <w:tc>
          <w:tcPr>
            <w:tcW w:w="496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pct12" w:color="auto" w:fill="FFFFFF"/>
            <w:vAlign w:val="center"/>
          </w:tcPr>
          <w:p w:rsidR="0078213B" w:rsidRPr="006839E6" w:rsidRDefault="0078213B" w:rsidP="00E0554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i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Spec: </w:t>
            </w:r>
            <w:r w:rsidR="00E0554F" w:rsidRPr="00E0554F">
              <w:rPr>
                <w:rFonts w:cs="Arial"/>
                <w:b/>
                <w:color w:val="FF0000"/>
                <w:sz w:val="20"/>
              </w:rPr>
              <w:t>&lt;SPEC NAME and Revision&gt;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8213B" w:rsidRDefault="0078213B" w:rsidP="0078213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Doc. No.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pct12" w:color="auto" w:fill="FFFFFF"/>
            <w:vAlign w:val="center"/>
          </w:tcPr>
          <w:p w:rsidR="0078213B" w:rsidRPr="0078213B" w:rsidRDefault="00E0554F" w:rsidP="0078213B">
            <w:pPr>
              <w:pStyle w:val="BodyText"/>
              <w:jc w:val="center"/>
              <w:rPr>
                <w:color w:val="0000FF"/>
                <w:sz w:val="20"/>
              </w:rPr>
            </w:pPr>
            <w:r w:rsidRPr="00E0554F">
              <w:rPr>
                <w:color w:val="FF0000"/>
                <w:sz w:val="20"/>
              </w:rPr>
              <w:t>&lt;</w:t>
            </w:r>
            <w:proofErr w:type="spellStart"/>
            <w:r w:rsidRPr="00E0554F">
              <w:rPr>
                <w:color w:val="FF0000"/>
                <w:sz w:val="20"/>
              </w:rPr>
              <w:t>JobNumber</w:t>
            </w:r>
            <w:proofErr w:type="spellEnd"/>
            <w:r w:rsidRPr="00E0554F">
              <w:rPr>
                <w:color w:val="FF0000"/>
                <w:sz w:val="20"/>
              </w:rPr>
              <w:t>&gt;-</w:t>
            </w:r>
            <w:r w:rsidRPr="003C4FDD">
              <w:rPr>
                <w:sz w:val="20"/>
              </w:rPr>
              <w:t>ITP</w:t>
            </w:r>
            <w:r>
              <w:rPr>
                <w:color w:val="0000FF"/>
                <w:sz w:val="20"/>
              </w:rPr>
              <w:t>-</w:t>
            </w:r>
            <w:r w:rsidRPr="00E0554F">
              <w:rPr>
                <w:color w:val="FF0000"/>
                <w:sz w:val="20"/>
              </w:rPr>
              <w:t>001</w:t>
            </w:r>
            <w:r w:rsidR="0078213B" w:rsidRPr="0078213B">
              <w:rPr>
                <w:color w:val="0000FF"/>
                <w:sz w:val="20"/>
              </w:rPr>
              <w:t xml:space="preserve"> </w:t>
            </w:r>
          </w:p>
        </w:tc>
      </w:tr>
      <w:tr w:rsidR="0078213B" w:rsidTr="0078213B">
        <w:trPr>
          <w:cantSplit/>
          <w:trHeight w:val="300"/>
        </w:trPr>
        <w:tc>
          <w:tcPr>
            <w:tcW w:w="4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213B" w:rsidRPr="001B769D" w:rsidRDefault="0078213B" w:rsidP="0078213B">
            <w:pPr>
              <w:pStyle w:val="Header"/>
              <w:rPr>
                <w:sz w:val="20"/>
              </w:rPr>
            </w:pPr>
            <w:r w:rsidRPr="001B769D">
              <w:rPr>
                <w:sz w:val="20"/>
              </w:rPr>
              <w:t xml:space="preserve">ITP </w:t>
            </w:r>
            <w:r>
              <w:rPr>
                <w:sz w:val="20"/>
              </w:rPr>
              <w:t xml:space="preserve">Version </w:t>
            </w:r>
            <w:r w:rsidRPr="00E0554F">
              <w:rPr>
                <w:color w:val="FF0000"/>
                <w:sz w:val="20"/>
              </w:rPr>
              <w:t>: 01</w:t>
            </w:r>
          </w:p>
        </w:tc>
        <w:tc>
          <w:tcPr>
            <w:tcW w:w="496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2" w:color="auto" w:fill="FFFFFF"/>
          </w:tcPr>
          <w:p w:rsidR="0078213B" w:rsidRPr="001B769D" w:rsidRDefault="0078213B" w:rsidP="00F938E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213B" w:rsidRPr="001B769D" w:rsidRDefault="0078213B" w:rsidP="0078213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</w:p>
        </w:tc>
        <w:tc>
          <w:tcPr>
            <w:tcW w:w="354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2" w:color="auto" w:fill="FFFFFF"/>
          </w:tcPr>
          <w:p w:rsidR="0078213B" w:rsidRPr="001B769D" w:rsidRDefault="0078213B" w:rsidP="00F938E9">
            <w:pPr>
              <w:pStyle w:val="BodyText"/>
              <w:jc w:val="center"/>
              <w:rPr>
                <w:sz w:val="20"/>
              </w:rPr>
            </w:pPr>
          </w:p>
        </w:tc>
      </w:tr>
    </w:tbl>
    <w:p w:rsidR="00F938E9" w:rsidRDefault="00F938E9" w:rsidP="00F938E9">
      <w:pPr>
        <w:rPr>
          <w:sz w:val="10"/>
        </w:rPr>
      </w:pPr>
    </w:p>
    <w:tbl>
      <w:tblPr>
        <w:tblW w:w="14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10"/>
        <w:gridCol w:w="921"/>
        <w:gridCol w:w="922"/>
        <w:gridCol w:w="3544"/>
        <w:gridCol w:w="708"/>
        <w:gridCol w:w="709"/>
        <w:gridCol w:w="709"/>
        <w:gridCol w:w="2268"/>
        <w:gridCol w:w="1843"/>
      </w:tblGrid>
      <w:tr w:rsidR="001B769D" w:rsidTr="00E0554F">
        <w:trPr>
          <w:cantSplit/>
          <w:trHeight w:hRule="exact" w:val="407"/>
          <w:tblHeader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B769D" w:rsidRPr="0078213B" w:rsidRDefault="001B769D" w:rsidP="001B769D">
            <w:pPr>
              <w:pStyle w:val="Heading4"/>
              <w:spacing w:before="60"/>
              <w:jc w:val="center"/>
              <w:rPr>
                <w:b w:val="0"/>
                <w:sz w:val="24"/>
                <w:szCs w:val="24"/>
              </w:rPr>
            </w:pPr>
            <w:r w:rsidRPr="0078213B">
              <w:rPr>
                <w:b w:val="0"/>
                <w:sz w:val="24"/>
                <w:szCs w:val="24"/>
              </w:rPr>
              <w:t>Lot Number: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1B769D" w:rsidRPr="0078213B" w:rsidRDefault="00E0554F" w:rsidP="0078213B">
            <w:pPr>
              <w:pStyle w:val="Heading4"/>
              <w:spacing w:before="60"/>
              <w:jc w:val="left"/>
              <w:rPr>
                <w:b w:val="0"/>
                <w:color w:val="0000FF"/>
                <w:sz w:val="24"/>
                <w:szCs w:val="24"/>
              </w:rPr>
            </w:pPr>
            <w:r w:rsidRPr="00E0554F">
              <w:rPr>
                <w:b w:val="0"/>
                <w:color w:val="FF0000"/>
                <w:sz w:val="24"/>
                <w:szCs w:val="24"/>
              </w:rPr>
              <w:t>&lt;Job Number&gt;</w:t>
            </w:r>
            <w:r w:rsidR="0078213B" w:rsidRPr="00E0554F">
              <w:rPr>
                <w:b w:val="0"/>
                <w:color w:val="FF0000"/>
                <w:sz w:val="24"/>
                <w:szCs w:val="24"/>
              </w:rPr>
              <w:t>-</w:t>
            </w:r>
            <w:r w:rsidR="00B12C92">
              <w:rPr>
                <w:b w:val="0"/>
                <w:color w:val="FF0000"/>
                <w:sz w:val="24"/>
                <w:szCs w:val="24"/>
              </w:rPr>
              <w:t>001</w:t>
            </w:r>
            <w:r w:rsidR="0078213B" w:rsidRPr="00B12C92">
              <w:rPr>
                <w:b w:val="0"/>
                <w:color w:val="FF0000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769D" w:rsidRPr="0078213B" w:rsidRDefault="001B769D" w:rsidP="0078213B">
            <w:pPr>
              <w:pStyle w:val="Heading4"/>
              <w:jc w:val="center"/>
              <w:rPr>
                <w:b w:val="0"/>
                <w:sz w:val="18"/>
                <w:szCs w:val="18"/>
              </w:rPr>
            </w:pPr>
            <w:r w:rsidRPr="0078213B">
              <w:rPr>
                <w:b w:val="0"/>
                <w:sz w:val="18"/>
                <w:szCs w:val="18"/>
              </w:rPr>
              <w:t>Site Name</w:t>
            </w:r>
            <w:r w:rsidR="0078213B">
              <w:rPr>
                <w:b w:val="0"/>
                <w:sz w:val="18"/>
                <w:szCs w:val="18"/>
              </w:rPr>
              <w:t>: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769D" w:rsidRPr="00E0554F" w:rsidRDefault="00E0554F" w:rsidP="0078213B">
            <w:pPr>
              <w:pStyle w:val="Heading4"/>
              <w:spacing w:before="60"/>
              <w:jc w:val="center"/>
              <w:rPr>
                <w:b w:val="0"/>
                <w:color w:val="FF0000"/>
                <w:sz w:val="18"/>
                <w:szCs w:val="18"/>
              </w:rPr>
            </w:pPr>
            <w:r w:rsidRPr="00E0554F">
              <w:rPr>
                <w:rFonts w:cs="Arial"/>
                <w:b w:val="0"/>
                <w:color w:val="FF0000"/>
                <w:sz w:val="20"/>
              </w:rPr>
              <w:t>&lt;Site Name&gt;</w:t>
            </w:r>
          </w:p>
        </w:tc>
      </w:tr>
      <w:tr w:rsidR="00F938E9" w:rsidTr="00E0554F">
        <w:trPr>
          <w:cantSplit/>
          <w:trHeight w:hRule="exact" w:val="300"/>
          <w:tblHeader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pStyle w:val="Heading4"/>
              <w:spacing w:before="60"/>
              <w:jc w:val="center"/>
              <w:rPr>
                <w:b w:val="0"/>
                <w:sz w:val="18"/>
                <w:szCs w:val="18"/>
              </w:rPr>
            </w:pPr>
            <w:r w:rsidRPr="0078213B">
              <w:rPr>
                <w:b w:val="0"/>
                <w:sz w:val="18"/>
                <w:szCs w:val="18"/>
              </w:rPr>
              <w:t>ITEM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pStyle w:val="Heading4"/>
              <w:spacing w:before="60"/>
              <w:jc w:val="center"/>
              <w:rPr>
                <w:b w:val="0"/>
                <w:sz w:val="18"/>
                <w:szCs w:val="18"/>
              </w:rPr>
            </w:pPr>
            <w:r w:rsidRPr="0078213B">
              <w:rPr>
                <w:b w:val="0"/>
                <w:sz w:val="18"/>
                <w:szCs w:val="18"/>
              </w:rPr>
              <w:t>ACTIVITY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pStyle w:val="Heading4"/>
              <w:spacing w:before="60"/>
              <w:jc w:val="center"/>
              <w:rPr>
                <w:b w:val="0"/>
                <w:sz w:val="18"/>
                <w:szCs w:val="18"/>
              </w:rPr>
            </w:pPr>
            <w:r w:rsidRPr="0078213B">
              <w:rPr>
                <w:b w:val="0"/>
                <w:sz w:val="18"/>
                <w:szCs w:val="18"/>
              </w:rPr>
              <w:t>REFERENCE</w:t>
            </w:r>
          </w:p>
          <w:p w:rsidR="00F938E9" w:rsidRPr="0078213B" w:rsidRDefault="00F938E9" w:rsidP="00F938E9">
            <w:pPr>
              <w:pStyle w:val="Heading6"/>
              <w:rPr>
                <w:b w:val="0"/>
                <w:sz w:val="18"/>
                <w:szCs w:val="18"/>
              </w:rPr>
            </w:pPr>
            <w:r w:rsidRPr="0078213B">
              <w:rPr>
                <w:b w:val="0"/>
                <w:sz w:val="18"/>
                <w:szCs w:val="18"/>
              </w:rPr>
              <w:t xml:space="preserve">     Spec     Method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pStyle w:val="Heading4"/>
              <w:spacing w:before="60"/>
              <w:jc w:val="center"/>
              <w:rPr>
                <w:b w:val="0"/>
                <w:sz w:val="18"/>
                <w:szCs w:val="18"/>
              </w:rPr>
            </w:pPr>
            <w:r w:rsidRPr="0078213B">
              <w:rPr>
                <w:b w:val="0"/>
                <w:sz w:val="18"/>
                <w:szCs w:val="18"/>
              </w:rPr>
              <w:t>ACCEPTANCE CRITERIA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pStyle w:val="Heading4"/>
              <w:jc w:val="center"/>
              <w:rPr>
                <w:b w:val="0"/>
                <w:sz w:val="18"/>
                <w:szCs w:val="18"/>
              </w:rPr>
            </w:pPr>
            <w:r w:rsidRPr="0078213B">
              <w:rPr>
                <w:b w:val="0"/>
                <w:sz w:val="18"/>
                <w:szCs w:val="18"/>
              </w:rPr>
              <w:t>ACCEPTANCE BY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pStyle w:val="Heading4"/>
              <w:spacing w:before="60"/>
              <w:jc w:val="center"/>
              <w:rPr>
                <w:b w:val="0"/>
                <w:sz w:val="18"/>
                <w:szCs w:val="18"/>
              </w:rPr>
            </w:pPr>
            <w:r w:rsidRPr="0078213B">
              <w:rPr>
                <w:b w:val="0"/>
                <w:sz w:val="18"/>
                <w:szCs w:val="18"/>
              </w:rPr>
              <w:t>RECORDS / COMMENTS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pStyle w:val="Heading4"/>
              <w:spacing w:before="60"/>
              <w:jc w:val="center"/>
              <w:rPr>
                <w:b w:val="0"/>
                <w:sz w:val="18"/>
                <w:szCs w:val="18"/>
              </w:rPr>
            </w:pPr>
            <w:r w:rsidRPr="0078213B">
              <w:rPr>
                <w:b w:val="0"/>
                <w:sz w:val="18"/>
                <w:szCs w:val="18"/>
              </w:rPr>
              <w:t>SIGN / DATE COMPLETED</w:t>
            </w:r>
          </w:p>
        </w:tc>
      </w:tr>
      <w:tr w:rsidR="00F938E9" w:rsidTr="00E0554F">
        <w:trPr>
          <w:cantSplit/>
          <w:trHeight w:val="153"/>
          <w:tblHeader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rPr>
                <w:sz w:val="16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rPr>
                <w:sz w:val="16"/>
              </w:rPr>
            </w:pP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jc w:val="center"/>
              <w:rPr>
                <w:sz w:val="16"/>
              </w:rPr>
            </w:pPr>
            <w:r w:rsidRPr="0078213B">
              <w:rPr>
                <w:sz w:val="16"/>
              </w:rPr>
              <w:t>SPEC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jc w:val="center"/>
              <w:rPr>
                <w:sz w:val="16"/>
              </w:rPr>
            </w:pPr>
            <w:r w:rsidRPr="0078213B">
              <w:rPr>
                <w:sz w:val="16"/>
              </w:rPr>
              <w:t>METHOD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rPr>
                <w:sz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spacing w:before="120"/>
              <w:jc w:val="center"/>
              <w:rPr>
                <w:sz w:val="16"/>
              </w:rPr>
            </w:pPr>
            <w:r w:rsidRPr="0078213B">
              <w:rPr>
                <w:sz w:val="16"/>
              </w:rPr>
              <w:t>DG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spacing w:before="120"/>
              <w:jc w:val="center"/>
              <w:rPr>
                <w:sz w:val="16"/>
              </w:rPr>
            </w:pPr>
            <w:r w:rsidRPr="0078213B">
              <w:rPr>
                <w:sz w:val="16"/>
              </w:rPr>
              <w:t>Client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spacing w:before="120"/>
              <w:jc w:val="center"/>
              <w:rPr>
                <w:sz w:val="16"/>
              </w:rPr>
            </w:pPr>
            <w:r w:rsidRPr="0078213B">
              <w:rPr>
                <w:sz w:val="16"/>
              </w:rPr>
              <w:t>Other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rPr>
                <w:sz w:val="16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rPr>
                <w:sz w:val="16"/>
              </w:rPr>
            </w:pPr>
          </w:p>
        </w:tc>
      </w:tr>
      <w:tr w:rsidR="00F938E9" w:rsidTr="00E0554F">
        <w:trPr>
          <w:cantSplit/>
          <w:trHeight w:hRule="exact" w:val="381"/>
          <w:tblHeader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rPr>
                <w:sz w:val="1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jc w:val="center"/>
              <w:rPr>
                <w:sz w:val="20"/>
              </w:rPr>
            </w:pPr>
            <w:r w:rsidRPr="0078213B">
              <w:rPr>
                <w:sz w:val="20"/>
              </w:rPr>
              <w:t>In work sequence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jc w:val="center"/>
              <w:rPr>
                <w:sz w:val="16"/>
                <w:szCs w:val="16"/>
              </w:rPr>
            </w:pPr>
            <w:r w:rsidRPr="0078213B">
              <w:rPr>
                <w:sz w:val="16"/>
                <w:szCs w:val="16"/>
              </w:rPr>
              <w:t>Specification, standard or regulation</w:t>
            </w: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rPr>
                <w:sz w:val="1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jc w:val="center"/>
              <w:rPr>
                <w:sz w:val="16"/>
                <w:szCs w:val="16"/>
              </w:rPr>
            </w:pPr>
            <w:r w:rsidRPr="0078213B">
              <w:rPr>
                <w:sz w:val="16"/>
                <w:szCs w:val="16"/>
              </w:rPr>
              <w:t>See key on final page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jc w:val="center"/>
              <w:rPr>
                <w:sz w:val="16"/>
                <w:szCs w:val="16"/>
              </w:rPr>
            </w:pPr>
            <w:r w:rsidRPr="0078213B">
              <w:rPr>
                <w:sz w:val="16"/>
                <w:szCs w:val="16"/>
              </w:rPr>
              <w:t>Identify relevant records - Add notes to assist.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38E9" w:rsidRPr="0078213B" w:rsidRDefault="00F938E9" w:rsidP="00F938E9">
            <w:pPr>
              <w:jc w:val="center"/>
              <w:rPr>
                <w:sz w:val="16"/>
                <w:szCs w:val="16"/>
              </w:rPr>
            </w:pPr>
            <w:r w:rsidRPr="0078213B">
              <w:rPr>
                <w:sz w:val="16"/>
                <w:szCs w:val="16"/>
              </w:rPr>
              <w:t>Responsible person as nominated</w:t>
            </w:r>
          </w:p>
        </w:tc>
      </w:tr>
      <w:tr w:rsidR="00F938E9" w:rsidRPr="009B249E" w:rsidTr="00E0554F">
        <w:trPr>
          <w:cantSplit/>
          <w:trHeight w:val="274"/>
        </w:trPr>
        <w:tc>
          <w:tcPr>
            <w:tcW w:w="14851" w:type="dxa"/>
            <w:gridSpan w:val="10"/>
            <w:tcBorders>
              <w:top w:val="single" w:sz="12" w:space="0" w:color="auto"/>
            </w:tcBorders>
          </w:tcPr>
          <w:p w:rsidR="00F938E9" w:rsidRPr="00710086" w:rsidRDefault="00F938E9" w:rsidP="00710086">
            <w:pPr>
              <w:rPr>
                <w:b/>
                <w:sz w:val="20"/>
              </w:rPr>
            </w:pPr>
            <w:r w:rsidRPr="00710086">
              <w:rPr>
                <w:b/>
                <w:sz w:val="20"/>
              </w:rPr>
              <w:t>Preliminaries</w:t>
            </w:r>
          </w:p>
        </w:tc>
      </w:tr>
      <w:tr w:rsidR="009C167A" w:rsidRPr="009B249E" w:rsidTr="00E0554F">
        <w:trPr>
          <w:cantSplit/>
          <w:trHeight w:val="400"/>
        </w:trPr>
        <w:tc>
          <w:tcPr>
            <w:tcW w:w="817" w:type="dxa"/>
          </w:tcPr>
          <w:p w:rsidR="009C167A" w:rsidRPr="009B249E" w:rsidRDefault="009C167A" w:rsidP="00E0554F">
            <w:pPr>
              <w:numPr>
                <w:ilvl w:val="0"/>
                <w:numId w:val="2"/>
              </w:num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9C167A" w:rsidRPr="009B249E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:rsidR="009C167A" w:rsidRPr="009B249E" w:rsidRDefault="009C167A" w:rsidP="00C12F60">
            <w:pPr>
              <w:tabs>
                <w:tab w:val="left" w:pos="-3936"/>
                <w:tab w:val="left" w:pos="-3652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:rsidR="009C167A" w:rsidRPr="009B249E" w:rsidRDefault="009C167A" w:rsidP="00A34829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9C167A" w:rsidRPr="009B249E" w:rsidRDefault="009C167A" w:rsidP="00C12F60">
            <w:pPr>
              <w:pStyle w:val="Heading4"/>
              <w:spacing w:before="100" w:beforeAutospacing="1"/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9C167A" w:rsidRPr="009B249E" w:rsidRDefault="009C167A" w:rsidP="00C12F60">
            <w:pPr>
              <w:pStyle w:val="Heading4"/>
              <w:spacing w:before="100" w:beforeAutospacing="1"/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9C167A" w:rsidRPr="009B249E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9C167A" w:rsidRPr="009B249E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C167A" w:rsidRPr="009B249E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  <w:tr w:rsidR="009C167A" w:rsidRPr="009B249E" w:rsidTr="00E0554F">
        <w:trPr>
          <w:cantSplit/>
          <w:trHeight w:val="400"/>
        </w:trPr>
        <w:tc>
          <w:tcPr>
            <w:tcW w:w="817" w:type="dxa"/>
            <w:tcBorders>
              <w:bottom w:val="single" w:sz="4" w:space="0" w:color="auto"/>
            </w:tcBorders>
          </w:tcPr>
          <w:p w:rsidR="009C167A" w:rsidRDefault="009C167A" w:rsidP="00E0554F">
            <w:pPr>
              <w:numPr>
                <w:ilvl w:val="0"/>
                <w:numId w:val="2"/>
              </w:num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9C167A" w:rsidRDefault="009C167A" w:rsidP="00C12F60">
            <w:pPr>
              <w:tabs>
                <w:tab w:val="left" w:pos="-3936"/>
                <w:tab w:val="left" w:pos="-3652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C167A" w:rsidRDefault="009C167A" w:rsidP="00C12F60">
            <w:pPr>
              <w:pStyle w:val="Heading4"/>
              <w:spacing w:before="100" w:beforeAutospacing="1"/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C167A" w:rsidRPr="009B249E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C167A" w:rsidRPr="009B249E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167A" w:rsidRPr="009B249E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  <w:tr w:rsidR="009C167A" w:rsidRPr="009B249E" w:rsidTr="00E0554F">
        <w:trPr>
          <w:cantSplit/>
          <w:trHeight w:val="400"/>
        </w:trPr>
        <w:tc>
          <w:tcPr>
            <w:tcW w:w="817" w:type="dxa"/>
            <w:shd w:val="clear" w:color="auto" w:fill="auto"/>
          </w:tcPr>
          <w:p w:rsidR="009C167A" w:rsidRPr="009C167A" w:rsidRDefault="009C167A" w:rsidP="00E0554F">
            <w:pPr>
              <w:numPr>
                <w:ilvl w:val="0"/>
                <w:numId w:val="2"/>
              </w:num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:rsidR="009C167A" w:rsidRPr="009C167A" w:rsidRDefault="009C167A" w:rsidP="00C12F60">
            <w:pPr>
              <w:tabs>
                <w:tab w:val="left" w:pos="-3936"/>
                <w:tab w:val="left" w:pos="-3652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</w:tcPr>
          <w:p w:rsidR="009C167A" w:rsidRPr="009C167A" w:rsidRDefault="009C167A" w:rsidP="00A34829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9C167A" w:rsidRPr="009C167A" w:rsidRDefault="009C167A" w:rsidP="00C12F60">
            <w:pPr>
              <w:pStyle w:val="Heading4"/>
              <w:spacing w:before="100" w:beforeAutospacing="1"/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  <w:tr w:rsidR="009C167A" w:rsidRPr="009B249E" w:rsidTr="00E0554F">
        <w:trPr>
          <w:cantSplit/>
          <w:trHeight w:val="400"/>
        </w:trPr>
        <w:tc>
          <w:tcPr>
            <w:tcW w:w="817" w:type="dxa"/>
            <w:shd w:val="clear" w:color="auto" w:fill="auto"/>
          </w:tcPr>
          <w:p w:rsidR="009C167A" w:rsidRPr="009C167A" w:rsidRDefault="009C167A" w:rsidP="00E0554F">
            <w:pPr>
              <w:numPr>
                <w:ilvl w:val="0"/>
                <w:numId w:val="2"/>
              </w:num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:rsidR="009C167A" w:rsidRPr="009C167A" w:rsidRDefault="009C167A" w:rsidP="00C12F60">
            <w:pPr>
              <w:tabs>
                <w:tab w:val="left" w:pos="-3936"/>
                <w:tab w:val="left" w:pos="-3652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9C167A" w:rsidRDefault="009C167A" w:rsidP="00C12F60">
            <w:pPr>
              <w:pStyle w:val="Heading4"/>
              <w:spacing w:before="100" w:beforeAutospacing="1"/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  <w:tr w:rsidR="009C167A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Default="009C167A" w:rsidP="00E0554F">
            <w:pPr>
              <w:numPr>
                <w:ilvl w:val="0"/>
                <w:numId w:val="2"/>
              </w:num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A35A46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A35A46" w:rsidRDefault="009C167A" w:rsidP="00C12F60">
            <w:pPr>
              <w:spacing w:before="100" w:before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A35A46" w:rsidRDefault="009C167A" w:rsidP="00C12F60">
            <w:pPr>
              <w:spacing w:before="100" w:before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A35A46" w:rsidRDefault="009C167A" w:rsidP="00C12F60">
            <w:pPr>
              <w:spacing w:before="100" w:before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A35A46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  <w:tr w:rsidR="009C167A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E0554F">
            <w:pPr>
              <w:numPr>
                <w:ilvl w:val="0"/>
                <w:numId w:val="2"/>
              </w:num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  <w:tr w:rsidR="009C167A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E0554F">
            <w:pPr>
              <w:numPr>
                <w:ilvl w:val="0"/>
                <w:numId w:val="2"/>
              </w:num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  <w:tr w:rsidR="00FC0C38" w:rsidTr="00E0554F">
        <w:trPr>
          <w:cantSplit/>
          <w:trHeight w:val="161"/>
        </w:trPr>
        <w:tc>
          <w:tcPr>
            <w:tcW w:w="148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C38" w:rsidRDefault="00E0554F" w:rsidP="00710086">
            <w:pPr>
              <w:rPr>
                <w:sz w:val="16"/>
              </w:rPr>
            </w:pPr>
            <w:r w:rsidRPr="00E0554F">
              <w:rPr>
                <w:b/>
                <w:sz w:val="20"/>
              </w:rPr>
              <w:t xml:space="preserve">Material Conformance </w:t>
            </w:r>
          </w:p>
        </w:tc>
      </w:tr>
      <w:tr w:rsidR="009C167A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E0554F">
            <w:pPr>
              <w:numPr>
                <w:ilvl w:val="0"/>
                <w:numId w:val="2"/>
              </w:num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 w:line="163" w:lineRule="exact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 w:line="163" w:lineRule="exact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FA6EEE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Default="009C167A" w:rsidP="00C12F60">
            <w:pPr>
              <w:spacing w:before="100" w:beforeAutospacing="1"/>
              <w:rPr>
                <w:sz w:val="16"/>
              </w:rPr>
            </w:pPr>
          </w:p>
        </w:tc>
      </w:tr>
      <w:tr w:rsidR="009C167A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E0554F">
            <w:pPr>
              <w:numPr>
                <w:ilvl w:val="0"/>
                <w:numId w:val="2"/>
              </w:num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pStyle w:val="Heading7"/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b w:val="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 w:line="163" w:lineRule="exact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Default="009C167A" w:rsidP="00C12F60">
            <w:pPr>
              <w:spacing w:before="100" w:beforeAutospacing="1"/>
              <w:rPr>
                <w:sz w:val="16"/>
              </w:rPr>
            </w:pPr>
          </w:p>
        </w:tc>
      </w:tr>
      <w:tr w:rsidR="009C167A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E0554F">
            <w:pPr>
              <w:numPr>
                <w:ilvl w:val="0"/>
                <w:numId w:val="2"/>
              </w:num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pStyle w:val="Heading7"/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b w:val="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Default="009C167A" w:rsidP="00C12F60">
            <w:pPr>
              <w:spacing w:before="100" w:beforeAutospacing="1"/>
              <w:rPr>
                <w:sz w:val="16"/>
              </w:rPr>
            </w:pPr>
          </w:p>
        </w:tc>
      </w:tr>
      <w:tr w:rsidR="009C167A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E0554F">
            <w:pPr>
              <w:numPr>
                <w:ilvl w:val="0"/>
                <w:numId w:val="2"/>
              </w:num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pStyle w:val="Heading7"/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b w:val="0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Default="009C167A" w:rsidP="00C12F60">
            <w:pPr>
              <w:spacing w:before="100" w:beforeAutospacing="1"/>
              <w:rPr>
                <w:sz w:val="16"/>
              </w:rPr>
            </w:pPr>
          </w:p>
        </w:tc>
      </w:tr>
      <w:tr w:rsidR="00FC0C38" w:rsidTr="00E0554F">
        <w:trPr>
          <w:cantSplit/>
          <w:trHeight w:val="215"/>
        </w:trPr>
        <w:tc>
          <w:tcPr>
            <w:tcW w:w="148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C38" w:rsidRDefault="003C4FDD" w:rsidP="002B0842">
            <w:pPr>
              <w:rPr>
                <w:sz w:val="16"/>
              </w:rPr>
            </w:pPr>
            <w:r>
              <w:rPr>
                <w:b/>
                <w:sz w:val="20"/>
              </w:rPr>
              <w:t>Placing o</w:t>
            </w:r>
            <w:r w:rsidR="00FC0C38" w:rsidRPr="00591C94">
              <w:rPr>
                <w:b/>
                <w:sz w:val="20"/>
              </w:rPr>
              <w:t>f Concrete</w:t>
            </w:r>
          </w:p>
        </w:tc>
      </w:tr>
      <w:tr w:rsidR="009C167A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9C167A" w:rsidRPr="009C167A" w:rsidRDefault="009C167A" w:rsidP="00E0554F">
            <w:pPr>
              <w:numPr>
                <w:ilvl w:val="0"/>
                <w:numId w:val="2"/>
              </w:num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9C167A" w:rsidRPr="009C167A" w:rsidRDefault="009C167A" w:rsidP="00F22499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F2CDC" w:rsidRPr="009C167A" w:rsidRDefault="007F2CDC" w:rsidP="00F22499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9C167A" w:rsidRP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  <w:tr w:rsidR="009C167A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E0554F">
            <w:pPr>
              <w:numPr>
                <w:ilvl w:val="0"/>
                <w:numId w:val="2"/>
              </w:num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C167A" w:rsidRDefault="007F2CDC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ind w:firstLine="720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  <w:tr w:rsidR="009C167A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E0554F">
            <w:pPr>
              <w:numPr>
                <w:ilvl w:val="0"/>
                <w:numId w:val="2"/>
              </w:num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  <w:tr w:rsidR="007F2CDC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C167A" w:rsidRDefault="007F2CDC" w:rsidP="00E0554F">
            <w:pPr>
              <w:numPr>
                <w:ilvl w:val="0"/>
                <w:numId w:val="2"/>
              </w:num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C167A" w:rsidRDefault="007F2CDC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C167A" w:rsidRDefault="007F2CDC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C167A" w:rsidRDefault="007F2CDC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7F2CDC" w:rsidRDefault="007F2CDC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C167A" w:rsidRDefault="007F2CDC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C167A" w:rsidRDefault="007F2CDC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C167A" w:rsidRDefault="007F2CDC" w:rsidP="004F1E0A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C167A" w:rsidRDefault="007F2CDC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  <w:tr w:rsidR="009C167A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E0554F">
            <w:pPr>
              <w:numPr>
                <w:ilvl w:val="0"/>
                <w:numId w:val="2"/>
              </w:num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4F1E0A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  <w:tr w:rsidR="00FC0C38" w:rsidTr="00E0554F">
        <w:trPr>
          <w:cantSplit/>
          <w:trHeight w:val="291"/>
        </w:trPr>
        <w:tc>
          <w:tcPr>
            <w:tcW w:w="148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C38" w:rsidRPr="009C167A" w:rsidRDefault="00FC0C38" w:rsidP="002B0842">
            <w:pPr>
              <w:rPr>
                <w:sz w:val="18"/>
                <w:szCs w:val="18"/>
              </w:rPr>
            </w:pPr>
            <w:r w:rsidRPr="00892205">
              <w:rPr>
                <w:b/>
                <w:sz w:val="20"/>
              </w:rPr>
              <w:t>Curing and Protection</w:t>
            </w:r>
          </w:p>
        </w:tc>
      </w:tr>
      <w:tr w:rsidR="009C167A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E0554F">
            <w:pPr>
              <w:numPr>
                <w:ilvl w:val="0"/>
                <w:numId w:val="2"/>
              </w:num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  <w:tr w:rsidR="009C167A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E0554F">
            <w:pPr>
              <w:numPr>
                <w:ilvl w:val="0"/>
                <w:numId w:val="2"/>
              </w:num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C167A" w:rsidRDefault="007F2CDC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  <w:tr w:rsidR="009C167A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E0554F">
            <w:pPr>
              <w:numPr>
                <w:ilvl w:val="0"/>
                <w:numId w:val="2"/>
              </w:num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C167A" w:rsidRDefault="007F2CDC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67A" w:rsidRPr="009C167A" w:rsidRDefault="009C167A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  <w:tr w:rsidR="007F2CDC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E0554F" w:rsidRDefault="007F2CDC" w:rsidP="00E0554F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B249E" w:rsidRDefault="007F2CDC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  <w:r w:rsidRPr="009B249E">
              <w:rPr>
                <w:sz w:val="18"/>
                <w:szCs w:val="18"/>
              </w:rPr>
              <w:t>Non-conformances (NCR’s)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B249E" w:rsidRDefault="007F2CDC" w:rsidP="00C12F60">
            <w:pPr>
              <w:tabs>
                <w:tab w:val="left" w:pos="-3936"/>
                <w:tab w:val="left" w:pos="-365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B249E" w:rsidRDefault="007F2CDC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  <w:r w:rsidRPr="009B249E">
              <w:rPr>
                <w:sz w:val="18"/>
                <w:szCs w:val="18"/>
              </w:rPr>
              <w:t>NCR’s raised for every nonconforming product or proces</w:t>
            </w:r>
            <w:r>
              <w:rPr>
                <w:sz w:val="18"/>
                <w:szCs w:val="18"/>
              </w:rPr>
              <w:t>s and recorded in NCR Register.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B249E" w:rsidRDefault="007F2CDC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  <w:r w:rsidRPr="009B249E">
              <w:rPr>
                <w:sz w:val="18"/>
                <w:szCs w:val="18"/>
              </w:rPr>
              <w:t>PQ</w:t>
            </w:r>
            <w:r w:rsidRPr="009B249E">
              <w:rPr>
                <w:sz w:val="18"/>
                <w:szCs w:val="18"/>
              </w:rPr>
              <w:br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B249E" w:rsidRDefault="007F2CDC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  <w:r w:rsidRPr="009B249E">
              <w:rPr>
                <w:sz w:val="18"/>
                <w:szCs w:val="18"/>
              </w:rPr>
              <w:br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B249E" w:rsidRDefault="007F2CDC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B249E" w:rsidRDefault="007F2CDC" w:rsidP="00C12F60">
            <w:pPr>
              <w:spacing w:before="100" w:beforeAutospacing="1"/>
              <w:rPr>
                <w:sz w:val="18"/>
                <w:szCs w:val="18"/>
              </w:rPr>
            </w:pPr>
            <w:r w:rsidRPr="009B249E">
              <w:rPr>
                <w:sz w:val="18"/>
                <w:szCs w:val="18"/>
              </w:rPr>
              <w:t>Signature</w:t>
            </w:r>
            <w:r w:rsidRPr="009B249E">
              <w:rPr>
                <w:sz w:val="18"/>
                <w:szCs w:val="18"/>
              </w:rPr>
              <w:br/>
              <w:t xml:space="preserve">NCR Register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C167A" w:rsidRDefault="007F2CDC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  <w:tr w:rsidR="007F2CDC" w:rsidTr="00E0554F">
        <w:trPr>
          <w:cantSplit/>
          <w:trHeight w:val="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C167A" w:rsidRDefault="007F2CDC" w:rsidP="00E0554F">
            <w:pPr>
              <w:numPr>
                <w:ilvl w:val="0"/>
                <w:numId w:val="2"/>
              </w:num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B249E" w:rsidRDefault="007F2CDC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ITP Complete / Lot </w:t>
            </w:r>
            <w:r w:rsidRPr="009B249E">
              <w:rPr>
                <w:sz w:val="18"/>
                <w:szCs w:val="18"/>
              </w:rPr>
              <w:t>Close</w:t>
            </w:r>
            <w:r>
              <w:rPr>
                <w:sz w:val="18"/>
                <w:szCs w:val="18"/>
              </w:rPr>
              <w:t>d-O</w:t>
            </w:r>
            <w:r w:rsidRPr="009B249E">
              <w:rPr>
                <w:sz w:val="18"/>
                <w:szCs w:val="18"/>
              </w:rPr>
              <w:t>ut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B249E" w:rsidRDefault="007F2CDC" w:rsidP="00C12F60">
            <w:pPr>
              <w:tabs>
                <w:tab w:val="left" w:pos="-3936"/>
                <w:tab w:val="left" w:pos="-365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B249E" w:rsidRDefault="007F2CDC" w:rsidP="00C12F60">
            <w:pPr>
              <w:tabs>
                <w:tab w:val="left" w:pos="0"/>
                <w:tab w:val="left" w:pos="327"/>
                <w:tab w:val="left" w:pos="546"/>
                <w:tab w:val="left" w:pos="1092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00" w:beforeAutospacing="1"/>
              <w:rPr>
                <w:sz w:val="18"/>
                <w:szCs w:val="18"/>
              </w:rPr>
            </w:pPr>
            <w:r w:rsidRPr="009B249E">
              <w:rPr>
                <w:sz w:val="18"/>
                <w:szCs w:val="18"/>
              </w:rPr>
              <w:t>All verifying records are submitted to the Superintendent</w:t>
            </w:r>
            <w:r>
              <w:rPr>
                <w:sz w:val="18"/>
                <w:szCs w:val="18"/>
              </w:rPr>
              <w:t xml:space="preserve"> and all NCR’s are closed out.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B249E" w:rsidRDefault="007F2CDC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  <w:r w:rsidRPr="009B249E">
              <w:rPr>
                <w:sz w:val="18"/>
                <w:szCs w:val="18"/>
              </w:rPr>
              <w:t>PQ</w:t>
            </w:r>
            <w:r w:rsidRPr="009B249E">
              <w:rPr>
                <w:sz w:val="18"/>
                <w:szCs w:val="18"/>
              </w:rPr>
              <w:br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B249E" w:rsidRDefault="007F2CDC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B249E" w:rsidRDefault="007F2CDC" w:rsidP="00C12F60">
            <w:pPr>
              <w:spacing w:before="100" w:beforeAutospacing="1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B249E" w:rsidRDefault="007F2CDC" w:rsidP="00C12F60">
            <w:pPr>
              <w:spacing w:before="100" w:before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 off and keep copy in QA files</w:t>
            </w:r>
            <w:r w:rsidRPr="009B249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2CDC" w:rsidRPr="009C167A" w:rsidRDefault="007F2CDC" w:rsidP="00C12F60">
            <w:pPr>
              <w:spacing w:before="100" w:beforeAutospacing="1"/>
              <w:rPr>
                <w:sz w:val="18"/>
                <w:szCs w:val="18"/>
              </w:rPr>
            </w:pPr>
          </w:p>
        </w:tc>
      </w:tr>
    </w:tbl>
    <w:p w:rsidR="00816E4A" w:rsidRPr="00816E4A" w:rsidRDefault="00816E4A" w:rsidP="00816E4A">
      <w:pPr>
        <w:rPr>
          <w:sz w:val="12"/>
        </w:rPr>
      </w:pPr>
    </w:p>
    <w:tbl>
      <w:tblPr>
        <w:tblW w:w="0" w:type="auto"/>
        <w:tblInd w:w="6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1701"/>
        <w:gridCol w:w="284"/>
        <w:gridCol w:w="1134"/>
        <w:gridCol w:w="2267"/>
      </w:tblGrid>
      <w:tr w:rsidR="007F2CDC">
        <w:trPr>
          <w:cantSplit/>
        </w:trPr>
        <w:tc>
          <w:tcPr>
            <w:tcW w:w="1276" w:type="dxa"/>
            <w:vMerge w:val="restart"/>
          </w:tcPr>
          <w:p w:rsidR="007F2CDC" w:rsidRDefault="007F2CDC" w:rsidP="00492BAE">
            <w:pPr>
              <w:pStyle w:val="Heading6"/>
            </w:pPr>
            <w:r>
              <w:t>KEY</w:t>
            </w:r>
          </w:p>
        </w:tc>
        <w:tc>
          <w:tcPr>
            <w:tcW w:w="1134" w:type="dxa"/>
          </w:tcPr>
          <w:p w:rsidR="007F2CDC" w:rsidRPr="009B249E" w:rsidRDefault="007F2CDC" w:rsidP="003E7B4C">
            <w:pPr>
              <w:tabs>
                <w:tab w:val="left" w:pos="6379"/>
              </w:tabs>
              <w:jc w:val="center"/>
              <w:rPr>
                <w:sz w:val="14"/>
                <w:szCs w:val="14"/>
              </w:rPr>
            </w:pPr>
            <w:r w:rsidRPr="009B249E">
              <w:rPr>
                <w:sz w:val="14"/>
                <w:szCs w:val="14"/>
              </w:rPr>
              <w:t>H</w:t>
            </w:r>
            <w:r>
              <w:rPr>
                <w:sz w:val="14"/>
                <w:szCs w:val="14"/>
              </w:rPr>
              <w:t>P</w:t>
            </w:r>
          </w:p>
        </w:tc>
        <w:tc>
          <w:tcPr>
            <w:tcW w:w="1701" w:type="dxa"/>
            <w:tcBorders>
              <w:right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rPr>
                <w:sz w:val="14"/>
                <w:szCs w:val="14"/>
              </w:rPr>
            </w:pPr>
            <w:r w:rsidRPr="009B249E">
              <w:rPr>
                <w:sz w:val="14"/>
                <w:szCs w:val="14"/>
              </w:rPr>
              <w:t>Hold point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jc w:val="center"/>
              <w:rPr>
                <w:sz w:val="14"/>
                <w:szCs w:val="14"/>
              </w:rPr>
            </w:pPr>
            <w:r w:rsidRPr="009B249E">
              <w:rPr>
                <w:sz w:val="14"/>
                <w:szCs w:val="14"/>
              </w:rPr>
              <w:t>PQ</w:t>
            </w:r>
          </w:p>
        </w:tc>
        <w:tc>
          <w:tcPr>
            <w:tcW w:w="2267" w:type="dxa"/>
          </w:tcPr>
          <w:p w:rsidR="007F2CDC" w:rsidRPr="009B249E" w:rsidRDefault="007F2CDC" w:rsidP="003E7B4C">
            <w:pPr>
              <w:tabs>
                <w:tab w:val="left" w:pos="6379"/>
              </w:tabs>
              <w:rPr>
                <w:sz w:val="14"/>
                <w:szCs w:val="14"/>
              </w:rPr>
            </w:pPr>
            <w:r w:rsidRPr="009B249E">
              <w:rPr>
                <w:sz w:val="14"/>
                <w:szCs w:val="14"/>
              </w:rPr>
              <w:t>Project QA</w:t>
            </w:r>
            <w:r>
              <w:rPr>
                <w:sz w:val="14"/>
                <w:szCs w:val="14"/>
              </w:rPr>
              <w:t>/</w:t>
            </w:r>
            <w:r w:rsidRPr="009B249E">
              <w:rPr>
                <w:sz w:val="14"/>
                <w:szCs w:val="14"/>
              </w:rPr>
              <w:t>Manager</w:t>
            </w:r>
          </w:p>
        </w:tc>
      </w:tr>
      <w:tr w:rsidR="007F2CDC">
        <w:trPr>
          <w:cantSplit/>
        </w:trPr>
        <w:tc>
          <w:tcPr>
            <w:tcW w:w="1276" w:type="dxa"/>
            <w:vMerge/>
            <w:tcBorders>
              <w:bottom w:val="nil"/>
            </w:tcBorders>
          </w:tcPr>
          <w:p w:rsidR="007F2CDC" w:rsidRDefault="007F2CDC" w:rsidP="00492BAE">
            <w:pPr>
              <w:tabs>
                <w:tab w:val="left" w:pos="6379"/>
              </w:tabs>
              <w:jc w:val="center"/>
              <w:rPr>
                <w:sz w:val="14"/>
              </w:rPr>
            </w:pPr>
          </w:p>
        </w:tc>
        <w:tc>
          <w:tcPr>
            <w:tcW w:w="1134" w:type="dxa"/>
          </w:tcPr>
          <w:p w:rsidR="007F2CDC" w:rsidRPr="009B249E" w:rsidRDefault="007F2CDC" w:rsidP="003E7B4C">
            <w:pPr>
              <w:tabs>
                <w:tab w:val="left" w:pos="6379"/>
              </w:tabs>
              <w:jc w:val="center"/>
              <w:rPr>
                <w:sz w:val="14"/>
                <w:szCs w:val="14"/>
              </w:rPr>
            </w:pPr>
            <w:r w:rsidRPr="009B249E">
              <w:rPr>
                <w:sz w:val="14"/>
                <w:szCs w:val="14"/>
              </w:rPr>
              <w:t>W</w:t>
            </w:r>
            <w:r>
              <w:rPr>
                <w:sz w:val="14"/>
                <w:szCs w:val="14"/>
              </w:rPr>
              <w:t>P</w:t>
            </w:r>
          </w:p>
        </w:tc>
        <w:tc>
          <w:tcPr>
            <w:tcW w:w="1701" w:type="dxa"/>
            <w:tcBorders>
              <w:right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rPr>
                <w:sz w:val="14"/>
                <w:szCs w:val="14"/>
              </w:rPr>
            </w:pPr>
            <w:r w:rsidRPr="009B249E">
              <w:rPr>
                <w:sz w:val="14"/>
                <w:szCs w:val="14"/>
              </w:rPr>
              <w:t>Witness point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jc w:val="center"/>
              <w:rPr>
                <w:sz w:val="14"/>
                <w:szCs w:val="14"/>
              </w:rPr>
            </w:pPr>
            <w:r w:rsidRPr="009B249E">
              <w:rPr>
                <w:sz w:val="14"/>
                <w:szCs w:val="14"/>
              </w:rPr>
              <w:t>SS</w:t>
            </w:r>
          </w:p>
        </w:tc>
        <w:tc>
          <w:tcPr>
            <w:tcW w:w="2267" w:type="dxa"/>
          </w:tcPr>
          <w:p w:rsidR="007F2CDC" w:rsidRPr="009B249E" w:rsidRDefault="007F2CDC" w:rsidP="003E7B4C">
            <w:pPr>
              <w:tabs>
                <w:tab w:val="left" w:pos="6379"/>
              </w:tabs>
              <w:rPr>
                <w:sz w:val="14"/>
                <w:szCs w:val="14"/>
              </w:rPr>
            </w:pPr>
            <w:r w:rsidRPr="009B249E">
              <w:rPr>
                <w:sz w:val="14"/>
                <w:szCs w:val="14"/>
              </w:rPr>
              <w:t>Site Supervisor</w:t>
            </w:r>
          </w:p>
        </w:tc>
      </w:tr>
      <w:tr w:rsidR="007F2CDC">
        <w:tc>
          <w:tcPr>
            <w:tcW w:w="1276" w:type="dxa"/>
            <w:tcBorders>
              <w:left w:val="nil"/>
              <w:bottom w:val="nil"/>
            </w:tcBorders>
          </w:tcPr>
          <w:p w:rsidR="007F2CDC" w:rsidRDefault="007F2CDC" w:rsidP="00492BAE">
            <w:pPr>
              <w:tabs>
                <w:tab w:val="left" w:pos="6379"/>
              </w:tabs>
              <w:jc w:val="center"/>
              <w:rPr>
                <w:sz w:val="14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jc w:val="center"/>
              <w:rPr>
                <w:sz w:val="14"/>
                <w:szCs w:val="14"/>
              </w:rPr>
            </w:pPr>
            <w:r w:rsidRPr="009B249E">
              <w:rPr>
                <w:sz w:val="14"/>
                <w:szCs w:val="14"/>
              </w:rPr>
              <w:t>S</w:t>
            </w:r>
          </w:p>
        </w:tc>
        <w:tc>
          <w:tcPr>
            <w:tcW w:w="1701" w:type="dxa"/>
            <w:tcBorders>
              <w:right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rPr>
                <w:sz w:val="14"/>
                <w:szCs w:val="14"/>
              </w:rPr>
            </w:pPr>
            <w:r w:rsidRPr="009B249E">
              <w:rPr>
                <w:sz w:val="14"/>
                <w:szCs w:val="14"/>
              </w:rPr>
              <w:t>Surveillance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GT</w:t>
            </w:r>
          </w:p>
        </w:tc>
        <w:tc>
          <w:tcPr>
            <w:tcW w:w="2267" w:type="dxa"/>
          </w:tcPr>
          <w:p w:rsidR="007F2CDC" w:rsidRPr="009B249E" w:rsidRDefault="007F2CDC" w:rsidP="003E7B4C">
            <w:pPr>
              <w:tabs>
                <w:tab w:val="left" w:pos="6379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Geotech</w:t>
            </w:r>
          </w:p>
        </w:tc>
      </w:tr>
      <w:tr w:rsidR="007F2CDC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:rsidR="007F2CDC" w:rsidRDefault="007F2CDC" w:rsidP="00492BAE">
            <w:pPr>
              <w:tabs>
                <w:tab w:val="left" w:pos="6379"/>
              </w:tabs>
              <w:jc w:val="center"/>
              <w:rPr>
                <w:sz w:val="14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jc w:val="center"/>
              <w:rPr>
                <w:sz w:val="14"/>
                <w:szCs w:val="14"/>
              </w:rPr>
            </w:pPr>
            <w:r w:rsidRPr="009B249E">
              <w:rPr>
                <w:sz w:val="14"/>
                <w:szCs w:val="14"/>
              </w:rPr>
              <w:t>T</w:t>
            </w:r>
          </w:p>
        </w:tc>
        <w:tc>
          <w:tcPr>
            <w:tcW w:w="1701" w:type="dxa"/>
            <w:tcBorders>
              <w:right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rPr>
                <w:sz w:val="14"/>
                <w:szCs w:val="14"/>
              </w:rPr>
            </w:pPr>
            <w:r w:rsidRPr="009B249E">
              <w:rPr>
                <w:sz w:val="14"/>
                <w:szCs w:val="14"/>
              </w:rPr>
              <w:t>Test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DS</w:t>
            </w:r>
          </w:p>
        </w:tc>
        <w:tc>
          <w:tcPr>
            <w:tcW w:w="2267" w:type="dxa"/>
          </w:tcPr>
          <w:p w:rsidR="007F2CDC" w:rsidRPr="009B249E" w:rsidRDefault="007F2CDC" w:rsidP="003E7B4C">
            <w:pPr>
              <w:tabs>
                <w:tab w:val="left" w:pos="6379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Daracon Survey</w:t>
            </w:r>
          </w:p>
        </w:tc>
      </w:tr>
      <w:tr w:rsidR="007F2CDC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:rsidR="007F2CDC" w:rsidRDefault="007F2CDC" w:rsidP="00492BAE">
            <w:pPr>
              <w:tabs>
                <w:tab w:val="left" w:pos="6379"/>
              </w:tabs>
              <w:jc w:val="center"/>
              <w:rPr>
                <w:sz w:val="14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jc w:val="center"/>
              <w:rPr>
                <w:sz w:val="14"/>
                <w:szCs w:val="14"/>
              </w:rPr>
            </w:pPr>
            <w:r w:rsidRPr="009B249E">
              <w:rPr>
                <w:sz w:val="14"/>
                <w:szCs w:val="14"/>
              </w:rPr>
              <w:t>A/R</w:t>
            </w:r>
          </w:p>
        </w:tc>
        <w:tc>
          <w:tcPr>
            <w:tcW w:w="1701" w:type="dxa"/>
            <w:tcBorders>
              <w:right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rPr>
                <w:sz w:val="14"/>
                <w:szCs w:val="14"/>
              </w:rPr>
            </w:pPr>
            <w:r w:rsidRPr="009B249E">
              <w:rPr>
                <w:sz w:val="14"/>
                <w:szCs w:val="14"/>
              </w:rPr>
              <w:t>Approval and release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7F2CDC" w:rsidRPr="009B249E" w:rsidRDefault="007F2CDC" w:rsidP="003E7B4C">
            <w:pPr>
              <w:tabs>
                <w:tab w:val="left" w:pos="6379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RMS</w:t>
            </w:r>
          </w:p>
        </w:tc>
        <w:tc>
          <w:tcPr>
            <w:tcW w:w="2267" w:type="dxa"/>
          </w:tcPr>
          <w:p w:rsidR="007F2CDC" w:rsidRPr="009B249E" w:rsidRDefault="007F2CDC" w:rsidP="003E7B4C">
            <w:pPr>
              <w:tabs>
                <w:tab w:val="left" w:pos="6379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Roads &amp; Maritime Services</w:t>
            </w:r>
          </w:p>
        </w:tc>
      </w:tr>
    </w:tbl>
    <w:p w:rsidR="00BD577A" w:rsidRDefault="00BD577A" w:rsidP="00816E4A">
      <w:pPr>
        <w:rPr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5953"/>
        <w:gridCol w:w="3686"/>
      </w:tblGrid>
      <w:tr w:rsidR="00D3169A" w:rsidTr="00E0554F">
        <w:trPr>
          <w:cantSplit/>
          <w:trHeight w:val="40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69A" w:rsidRPr="00DE4F1D" w:rsidRDefault="00D3169A" w:rsidP="00E0554F">
            <w:pPr>
              <w:pStyle w:val="Footer"/>
              <w:rPr>
                <w:sz w:val="18"/>
              </w:rPr>
            </w:pPr>
            <w:r w:rsidRPr="00DE4F1D">
              <w:rPr>
                <w:sz w:val="18"/>
              </w:rPr>
              <w:t xml:space="preserve">Prepared by: </w:t>
            </w:r>
            <w:r w:rsidR="00E0554F" w:rsidRPr="00E0554F">
              <w:rPr>
                <w:color w:val="FF0000"/>
                <w:sz w:val="18"/>
              </w:rPr>
              <w:t>XXXX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69A" w:rsidRPr="00DE4F1D" w:rsidRDefault="00D3169A" w:rsidP="00E0554F">
            <w:pPr>
              <w:pStyle w:val="Footer"/>
              <w:rPr>
                <w:sz w:val="18"/>
              </w:rPr>
            </w:pPr>
            <w:proofErr w:type="spellStart"/>
            <w:r w:rsidRPr="00DE4F1D">
              <w:rPr>
                <w:sz w:val="18"/>
              </w:rPr>
              <w:t>Authorised</w:t>
            </w:r>
            <w:proofErr w:type="spellEnd"/>
            <w:r w:rsidRPr="00DE4F1D">
              <w:rPr>
                <w:sz w:val="18"/>
              </w:rPr>
              <w:t xml:space="preserve"> for use: </w:t>
            </w:r>
            <w:r w:rsidR="00E0554F">
              <w:rPr>
                <w:sz w:val="18"/>
              </w:rPr>
              <w:t xml:space="preserve"> </w:t>
            </w:r>
            <w:r w:rsidR="00E0554F" w:rsidRPr="00E0554F">
              <w:rPr>
                <w:color w:val="FF0000"/>
                <w:sz w:val="18"/>
              </w:rPr>
              <w:t>XXXX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69A" w:rsidRPr="00DE4F1D" w:rsidRDefault="00FC6DD1" w:rsidP="00E0554F">
            <w:pPr>
              <w:pStyle w:val="Footer"/>
              <w:rPr>
                <w:sz w:val="18"/>
              </w:rPr>
            </w:pPr>
            <w:r>
              <w:rPr>
                <w:sz w:val="18"/>
              </w:rPr>
              <w:t xml:space="preserve">Date: </w:t>
            </w:r>
            <w:r w:rsidR="00E0554F" w:rsidRPr="00E0554F">
              <w:rPr>
                <w:color w:val="FF0000"/>
                <w:sz w:val="18"/>
              </w:rPr>
              <w:t>XXXX</w:t>
            </w:r>
          </w:p>
        </w:tc>
      </w:tr>
    </w:tbl>
    <w:p w:rsidR="00274750" w:rsidRDefault="00274750" w:rsidP="007F2CDC"/>
    <w:p w:rsidR="00274750" w:rsidRPr="00274750" w:rsidRDefault="00274750" w:rsidP="00274750"/>
    <w:p w:rsidR="00274750" w:rsidRPr="00274750" w:rsidRDefault="00274750" w:rsidP="00274750"/>
    <w:p w:rsidR="00274750" w:rsidRDefault="00274750" w:rsidP="00274750"/>
    <w:p w:rsidR="00610CB2" w:rsidRPr="00274750" w:rsidRDefault="00610CB2" w:rsidP="00274750">
      <w:pPr>
        <w:jc w:val="center"/>
      </w:pPr>
    </w:p>
    <w:sectPr w:rsidR="00610CB2" w:rsidRPr="00274750" w:rsidSect="00816E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1134" w:bottom="1276" w:left="1134" w:header="70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13B" w:rsidRDefault="0078213B">
      <w:r>
        <w:separator/>
      </w:r>
    </w:p>
  </w:endnote>
  <w:endnote w:type="continuationSeparator" w:id="0">
    <w:p w:rsidR="0078213B" w:rsidRDefault="0078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3CC" w:rsidRDefault="00DC5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D0F" w:rsidRPr="00255D0F" w:rsidRDefault="00255D0F" w:rsidP="00255D0F">
    <w:pPr>
      <w:pStyle w:val="Footer"/>
      <w:pBdr>
        <w:top w:val="single" w:sz="12" w:space="1" w:color="004884"/>
      </w:pBdr>
      <w:tabs>
        <w:tab w:val="clear" w:pos="8640"/>
        <w:tab w:val="right" w:pos="14570"/>
      </w:tabs>
      <w:rPr>
        <w:b/>
        <w:sz w:val="18"/>
        <w:szCs w:val="18"/>
      </w:rPr>
    </w:pPr>
    <w:r w:rsidRPr="00255D0F">
      <w:rPr>
        <w:b/>
        <w:sz w:val="18"/>
        <w:szCs w:val="18"/>
      </w:rPr>
      <w:fldChar w:fldCharType="begin"/>
    </w:r>
    <w:r w:rsidRPr="00255D0F">
      <w:rPr>
        <w:b/>
        <w:sz w:val="18"/>
        <w:szCs w:val="18"/>
      </w:rPr>
      <w:instrText xml:space="preserve"> FILENAME   \* MERGEFORMAT </w:instrText>
    </w:r>
    <w:r w:rsidRPr="00255D0F">
      <w:rPr>
        <w:b/>
        <w:sz w:val="18"/>
        <w:szCs w:val="18"/>
      </w:rPr>
      <w:fldChar w:fldCharType="separate"/>
    </w:r>
    <w:r w:rsidR="00636DDD">
      <w:rPr>
        <w:b/>
        <w:noProof/>
        <w:sz w:val="18"/>
        <w:szCs w:val="18"/>
      </w:rPr>
      <w:t>IM-FOR-1410-004 Inspection and Test Plan</w:t>
    </w:r>
    <w:r w:rsidRPr="00255D0F">
      <w:rPr>
        <w:b/>
        <w:sz w:val="18"/>
        <w:szCs w:val="18"/>
      </w:rPr>
      <w:fldChar w:fldCharType="end"/>
    </w:r>
    <w:sdt>
      <w:sdtPr>
        <w:rPr>
          <w:b/>
          <w:sz w:val="18"/>
          <w:szCs w:val="18"/>
        </w:rPr>
        <w:id w:val="-200365668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b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b/>
                <w:sz w:val="18"/>
                <w:szCs w:val="18"/>
              </w:rPr>
              <w:tab/>
            </w:r>
            <w:r w:rsidR="00636DDD">
              <w:rPr>
                <w:b/>
                <w:sz w:val="18"/>
                <w:szCs w:val="18"/>
              </w:rPr>
              <w:tab/>
            </w:r>
            <w:bookmarkStart w:id="0" w:name="_GoBack"/>
            <w:bookmarkEnd w:id="0"/>
            <w:r w:rsidRPr="00255D0F">
              <w:rPr>
                <w:b/>
                <w:sz w:val="18"/>
                <w:szCs w:val="18"/>
              </w:rPr>
              <w:t xml:space="preserve">Page </w:t>
            </w:r>
            <w:r w:rsidRPr="00255D0F">
              <w:rPr>
                <w:b/>
                <w:bCs/>
                <w:sz w:val="18"/>
                <w:szCs w:val="18"/>
              </w:rPr>
              <w:fldChar w:fldCharType="begin"/>
            </w:r>
            <w:r w:rsidRPr="00255D0F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255D0F">
              <w:rPr>
                <w:b/>
                <w:bCs/>
                <w:sz w:val="18"/>
                <w:szCs w:val="18"/>
              </w:rPr>
              <w:fldChar w:fldCharType="separate"/>
            </w:r>
            <w:r w:rsidR="00636DDD">
              <w:rPr>
                <w:b/>
                <w:bCs/>
                <w:noProof/>
                <w:sz w:val="18"/>
                <w:szCs w:val="18"/>
              </w:rPr>
              <w:t>1</w:t>
            </w:r>
            <w:r w:rsidRPr="00255D0F">
              <w:rPr>
                <w:b/>
                <w:bCs/>
                <w:sz w:val="18"/>
                <w:szCs w:val="18"/>
              </w:rPr>
              <w:fldChar w:fldCharType="end"/>
            </w:r>
            <w:r w:rsidRPr="00255D0F">
              <w:rPr>
                <w:b/>
                <w:sz w:val="18"/>
                <w:szCs w:val="18"/>
              </w:rPr>
              <w:t xml:space="preserve"> of </w:t>
            </w:r>
            <w:r w:rsidRPr="00255D0F">
              <w:rPr>
                <w:b/>
                <w:bCs/>
                <w:sz w:val="18"/>
                <w:szCs w:val="18"/>
              </w:rPr>
              <w:fldChar w:fldCharType="begin"/>
            </w:r>
            <w:r w:rsidRPr="00255D0F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255D0F">
              <w:rPr>
                <w:b/>
                <w:bCs/>
                <w:sz w:val="18"/>
                <w:szCs w:val="18"/>
              </w:rPr>
              <w:fldChar w:fldCharType="separate"/>
            </w:r>
            <w:r w:rsidR="00636DDD">
              <w:rPr>
                <w:b/>
                <w:bCs/>
                <w:noProof/>
                <w:sz w:val="18"/>
                <w:szCs w:val="18"/>
              </w:rPr>
              <w:t>2</w:t>
            </w:r>
            <w:r w:rsidRPr="00255D0F">
              <w:rPr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:rsidR="0078213B" w:rsidRPr="00FB4DB8" w:rsidRDefault="0078213B" w:rsidP="00FB4DB8">
    <w:pPr>
      <w:pStyle w:val="Footer"/>
      <w:tabs>
        <w:tab w:val="clear" w:pos="8640"/>
        <w:tab w:val="right" w:pos="8505"/>
      </w:tabs>
      <w:rPr>
        <w:sz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3CC" w:rsidRDefault="00DC5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13B" w:rsidRDefault="0078213B">
      <w:r>
        <w:separator/>
      </w:r>
    </w:p>
  </w:footnote>
  <w:footnote w:type="continuationSeparator" w:id="0">
    <w:p w:rsidR="0078213B" w:rsidRDefault="0078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3CC" w:rsidRDefault="00DC53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16A" w:rsidRPr="003C4FDD" w:rsidRDefault="0087316A" w:rsidP="0087316A">
    <w:pPr>
      <w:pStyle w:val="Heading2"/>
      <w:pBdr>
        <w:bottom w:val="single" w:sz="12" w:space="1" w:color="004684"/>
      </w:pBdr>
      <w:tabs>
        <w:tab w:val="clear" w:pos="2880"/>
        <w:tab w:val="clear" w:pos="7920"/>
        <w:tab w:val="left" w:pos="-2250"/>
        <w:tab w:val="center" w:pos="7655"/>
        <w:tab w:val="right" w:pos="14570"/>
      </w:tabs>
      <w:spacing w:before="120"/>
      <w:ind w:left="142"/>
      <w:rPr>
        <w:rFonts w:ascii="Arial" w:hAnsi="Arial"/>
        <w:sz w:val="28"/>
      </w:rPr>
    </w:pPr>
    <w:r>
      <w:rPr>
        <w:noProof/>
        <w:lang w:val="en-AU" w:eastAsia="en-AU"/>
      </w:rPr>
      <w:drawing>
        <wp:anchor distT="0" distB="0" distL="114300" distR="114300" simplePos="0" relativeHeight="251656192" behindDoc="0" locked="0" layoutInCell="1" allowOverlap="1" wp14:anchorId="712531F9" wp14:editId="3AFB0C94">
          <wp:simplePos x="0" y="0"/>
          <wp:positionH relativeFrom="column">
            <wp:posOffset>0</wp:posOffset>
          </wp:positionH>
          <wp:positionV relativeFrom="paragraph">
            <wp:posOffset>-16881</wp:posOffset>
          </wp:positionV>
          <wp:extent cx="1257300" cy="342900"/>
          <wp:effectExtent l="0" t="0" r="0" b="0"/>
          <wp:wrapNone/>
          <wp:docPr id="10" name="Picture 10" descr="DARACON LOGO with 5mm ed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ARACON LOGO with 5mm ed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/>
        <w:color w:val="808080"/>
      </w:rPr>
      <w:tab/>
    </w:r>
    <w:r w:rsidRPr="00255D0F">
      <w:rPr>
        <w:rFonts w:ascii="Arial" w:hAnsi="Arial"/>
      </w:rPr>
      <w:t>Integrated Management System</w:t>
    </w:r>
    <w:r>
      <w:rPr>
        <w:rFonts w:ascii="Arial" w:hAnsi="Arial"/>
        <w:color w:val="808080"/>
      </w:rPr>
      <w:tab/>
    </w:r>
    <w:r w:rsidRPr="003C4FDD">
      <w:rPr>
        <w:rFonts w:ascii="Arial" w:hAnsi="Arial"/>
        <w:sz w:val="24"/>
        <w:szCs w:val="24"/>
      </w:rPr>
      <w:t>IM-</w:t>
    </w:r>
    <w:r w:rsidR="00DC53CC">
      <w:rPr>
        <w:rFonts w:ascii="Arial" w:hAnsi="Arial"/>
        <w:sz w:val="24"/>
        <w:szCs w:val="24"/>
      </w:rPr>
      <w:t>FOR</w:t>
    </w:r>
    <w:r w:rsidRPr="003C4FDD">
      <w:rPr>
        <w:rFonts w:ascii="Arial" w:hAnsi="Arial"/>
        <w:sz w:val="24"/>
        <w:szCs w:val="24"/>
      </w:rPr>
      <w:t>-1410-00</w:t>
    </w:r>
    <w:r w:rsidR="00DC53CC">
      <w:rPr>
        <w:rFonts w:ascii="Arial" w:hAnsi="Arial"/>
        <w:sz w:val="24"/>
        <w:szCs w:val="24"/>
      </w:rPr>
      <w:t>4</w:t>
    </w:r>
  </w:p>
  <w:p w:rsidR="0087316A" w:rsidRPr="003C4FDD" w:rsidRDefault="0087316A" w:rsidP="0087316A">
    <w:pPr>
      <w:pStyle w:val="Header"/>
      <w:jc w:val="right"/>
      <w:rPr>
        <w:b/>
        <w:sz w:val="20"/>
      </w:rPr>
    </w:pPr>
    <w:r w:rsidRPr="003C4FDD">
      <w:rPr>
        <w:b/>
        <w:sz w:val="20"/>
      </w:rPr>
      <w:t xml:space="preserve">Revision Number: </w:t>
    </w:r>
    <w:r w:rsidR="00DC53CC">
      <w:rPr>
        <w:b/>
        <w:sz w:val="20"/>
      </w:rPr>
      <w:t>01</w:t>
    </w:r>
  </w:p>
  <w:p w:rsidR="0087316A" w:rsidRPr="003C4FDD" w:rsidRDefault="0087316A" w:rsidP="0087316A">
    <w:pPr>
      <w:pStyle w:val="Header"/>
      <w:jc w:val="right"/>
      <w:rPr>
        <w:b/>
        <w:sz w:val="20"/>
      </w:rPr>
    </w:pPr>
    <w:r w:rsidRPr="003C4FDD">
      <w:rPr>
        <w:b/>
        <w:sz w:val="20"/>
      </w:rPr>
      <w:t>Date Reviewed: 08 August 2017</w:t>
    </w:r>
  </w:p>
  <w:p w:rsidR="0087316A" w:rsidRPr="0087316A" w:rsidRDefault="00636DDD" w:rsidP="0087316A">
    <w:pPr>
      <w:spacing w:after="120"/>
      <w:rPr>
        <w:b/>
        <w:sz w:val="24"/>
        <w:szCs w:val="24"/>
      </w:rPr>
    </w:pPr>
    <w:r>
      <w:rPr>
        <w:b/>
        <w:sz w:val="24"/>
        <w:szCs w:val="24"/>
      </w:rPr>
      <w:t>FORM:  INSPECTION AND TEST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3CC" w:rsidRDefault="00DC5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B646E"/>
    <w:multiLevelType w:val="hybridMultilevel"/>
    <w:tmpl w:val="353E07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93E1C"/>
    <w:multiLevelType w:val="hybridMultilevel"/>
    <w:tmpl w:val="0BA2BA4C"/>
    <w:lvl w:ilvl="0" w:tplc="2CF4F650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1" fillcolor="white" stroke="f">
      <v:fill color="white" opacity=".5"/>
      <v:stroke on="f"/>
      <o:colormru v:ext="edit" colors="blue,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04"/>
    <w:rsid w:val="000026E2"/>
    <w:rsid w:val="00052D57"/>
    <w:rsid w:val="0005722F"/>
    <w:rsid w:val="000717FB"/>
    <w:rsid w:val="00071E8A"/>
    <w:rsid w:val="0008461F"/>
    <w:rsid w:val="00096F43"/>
    <w:rsid w:val="000B5E40"/>
    <w:rsid w:val="000F3F48"/>
    <w:rsid w:val="000F40A1"/>
    <w:rsid w:val="001048DD"/>
    <w:rsid w:val="001062C8"/>
    <w:rsid w:val="00115880"/>
    <w:rsid w:val="0012078D"/>
    <w:rsid w:val="00161C3A"/>
    <w:rsid w:val="00180F34"/>
    <w:rsid w:val="001850BA"/>
    <w:rsid w:val="00195D8D"/>
    <w:rsid w:val="001A1664"/>
    <w:rsid w:val="001A2238"/>
    <w:rsid w:val="001A76C6"/>
    <w:rsid w:val="001B769D"/>
    <w:rsid w:val="001C51B8"/>
    <w:rsid w:val="001F30FC"/>
    <w:rsid w:val="00202421"/>
    <w:rsid w:val="00215D46"/>
    <w:rsid w:val="00230FA5"/>
    <w:rsid w:val="00233215"/>
    <w:rsid w:val="00241B02"/>
    <w:rsid w:val="00242261"/>
    <w:rsid w:val="002427C7"/>
    <w:rsid w:val="00255D0F"/>
    <w:rsid w:val="0027352B"/>
    <w:rsid w:val="00274750"/>
    <w:rsid w:val="00286E50"/>
    <w:rsid w:val="00291547"/>
    <w:rsid w:val="002A3A4D"/>
    <w:rsid w:val="002B0842"/>
    <w:rsid w:val="002B3966"/>
    <w:rsid w:val="002B5DFB"/>
    <w:rsid w:val="002C60AF"/>
    <w:rsid w:val="002D36E3"/>
    <w:rsid w:val="002D4E1F"/>
    <w:rsid w:val="002F3F7B"/>
    <w:rsid w:val="003052B0"/>
    <w:rsid w:val="0031519A"/>
    <w:rsid w:val="0031716D"/>
    <w:rsid w:val="00321BFC"/>
    <w:rsid w:val="003350D2"/>
    <w:rsid w:val="003474D0"/>
    <w:rsid w:val="00361BEA"/>
    <w:rsid w:val="003651CF"/>
    <w:rsid w:val="003745FB"/>
    <w:rsid w:val="00380249"/>
    <w:rsid w:val="003C4FDD"/>
    <w:rsid w:val="003C4FEF"/>
    <w:rsid w:val="003D3761"/>
    <w:rsid w:val="003E7B4C"/>
    <w:rsid w:val="003F0069"/>
    <w:rsid w:val="004255E5"/>
    <w:rsid w:val="004364D2"/>
    <w:rsid w:val="00440984"/>
    <w:rsid w:val="00441551"/>
    <w:rsid w:val="004576D7"/>
    <w:rsid w:val="004806E0"/>
    <w:rsid w:val="00492BAE"/>
    <w:rsid w:val="004A288E"/>
    <w:rsid w:val="004A28AC"/>
    <w:rsid w:val="004A47CA"/>
    <w:rsid w:val="004A5C1D"/>
    <w:rsid w:val="004A6485"/>
    <w:rsid w:val="004B0976"/>
    <w:rsid w:val="004B51DF"/>
    <w:rsid w:val="004B6EC8"/>
    <w:rsid w:val="004C2695"/>
    <w:rsid w:val="004D6BE7"/>
    <w:rsid w:val="004E6221"/>
    <w:rsid w:val="004F1E0A"/>
    <w:rsid w:val="00545CA4"/>
    <w:rsid w:val="005700D6"/>
    <w:rsid w:val="005724A9"/>
    <w:rsid w:val="00590915"/>
    <w:rsid w:val="005A1A73"/>
    <w:rsid w:val="005C5DD0"/>
    <w:rsid w:val="005E04A0"/>
    <w:rsid w:val="005F7F8C"/>
    <w:rsid w:val="006073B0"/>
    <w:rsid w:val="00610524"/>
    <w:rsid w:val="00610CB2"/>
    <w:rsid w:val="00621D14"/>
    <w:rsid w:val="00621EB2"/>
    <w:rsid w:val="00636DDD"/>
    <w:rsid w:val="00640770"/>
    <w:rsid w:val="0065004A"/>
    <w:rsid w:val="00662662"/>
    <w:rsid w:val="00663CF2"/>
    <w:rsid w:val="0067256B"/>
    <w:rsid w:val="00676F57"/>
    <w:rsid w:val="00682D96"/>
    <w:rsid w:val="00683085"/>
    <w:rsid w:val="00683667"/>
    <w:rsid w:val="006839E6"/>
    <w:rsid w:val="006A122F"/>
    <w:rsid w:val="006A7DC0"/>
    <w:rsid w:val="006B1297"/>
    <w:rsid w:val="006B4360"/>
    <w:rsid w:val="006B7F59"/>
    <w:rsid w:val="006C6B5E"/>
    <w:rsid w:val="006D1C5B"/>
    <w:rsid w:val="006D1EE5"/>
    <w:rsid w:val="006E7537"/>
    <w:rsid w:val="006F4A17"/>
    <w:rsid w:val="00710086"/>
    <w:rsid w:val="007322D2"/>
    <w:rsid w:val="0074499F"/>
    <w:rsid w:val="00746C9A"/>
    <w:rsid w:val="00752B8B"/>
    <w:rsid w:val="00770820"/>
    <w:rsid w:val="0078070A"/>
    <w:rsid w:val="0078213B"/>
    <w:rsid w:val="007915E2"/>
    <w:rsid w:val="00794679"/>
    <w:rsid w:val="007A4985"/>
    <w:rsid w:val="007B5320"/>
    <w:rsid w:val="007B5754"/>
    <w:rsid w:val="007C32B5"/>
    <w:rsid w:val="007C341B"/>
    <w:rsid w:val="007E16D3"/>
    <w:rsid w:val="007E399C"/>
    <w:rsid w:val="007E4AB4"/>
    <w:rsid w:val="007E6ADF"/>
    <w:rsid w:val="007E7DAC"/>
    <w:rsid w:val="007F2CDC"/>
    <w:rsid w:val="008019E1"/>
    <w:rsid w:val="00804E4E"/>
    <w:rsid w:val="0081188A"/>
    <w:rsid w:val="00814F9E"/>
    <w:rsid w:val="00816E4A"/>
    <w:rsid w:val="00821374"/>
    <w:rsid w:val="008274FE"/>
    <w:rsid w:val="00835331"/>
    <w:rsid w:val="00861A42"/>
    <w:rsid w:val="00863B50"/>
    <w:rsid w:val="00872A81"/>
    <w:rsid w:val="0087316A"/>
    <w:rsid w:val="008758D3"/>
    <w:rsid w:val="00892205"/>
    <w:rsid w:val="008928CF"/>
    <w:rsid w:val="008973E9"/>
    <w:rsid w:val="008A53F4"/>
    <w:rsid w:val="008B37D1"/>
    <w:rsid w:val="008C58FF"/>
    <w:rsid w:val="008D135F"/>
    <w:rsid w:val="00911B73"/>
    <w:rsid w:val="00930BE3"/>
    <w:rsid w:val="0093553B"/>
    <w:rsid w:val="00940C9E"/>
    <w:rsid w:val="00943EA1"/>
    <w:rsid w:val="00947161"/>
    <w:rsid w:val="009672A3"/>
    <w:rsid w:val="009940B1"/>
    <w:rsid w:val="009A1378"/>
    <w:rsid w:val="009B07D2"/>
    <w:rsid w:val="009B63EE"/>
    <w:rsid w:val="009C167A"/>
    <w:rsid w:val="009C620E"/>
    <w:rsid w:val="009E6409"/>
    <w:rsid w:val="009F2AAC"/>
    <w:rsid w:val="009F5913"/>
    <w:rsid w:val="00A03085"/>
    <w:rsid w:val="00A34829"/>
    <w:rsid w:val="00A45A72"/>
    <w:rsid w:val="00A728DE"/>
    <w:rsid w:val="00A767BA"/>
    <w:rsid w:val="00A77564"/>
    <w:rsid w:val="00A96232"/>
    <w:rsid w:val="00AB293F"/>
    <w:rsid w:val="00AB2E34"/>
    <w:rsid w:val="00AC4B1A"/>
    <w:rsid w:val="00AC4CE4"/>
    <w:rsid w:val="00AE29D7"/>
    <w:rsid w:val="00AF3876"/>
    <w:rsid w:val="00AF6A11"/>
    <w:rsid w:val="00B01714"/>
    <w:rsid w:val="00B05496"/>
    <w:rsid w:val="00B12C92"/>
    <w:rsid w:val="00B22E89"/>
    <w:rsid w:val="00B234D3"/>
    <w:rsid w:val="00B43472"/>
    <w:rsid w:val="00B52D86"/>
    <w:rsid w:val="00B54A57"/>
    <w:rsid w:val="00B645E4"/>
    <w:rsid w:val="00B719BB"/>
    <w:rsid w:val="00B756DD"/>
    <w:rsid w:val="00B804C1"/>
    <w:rsid w:val="00B84444"/>
    <w:rsid w:val="00B87853"/>
    <w:rsid w:val="00BA109B"/>
    <w:rsid w:val="00BA5C7F"/>
    <w:rsid w:val="00BA6576"/>
    <w:rsid w:val="00BC4804"/>
    <w:rsid w:val="00BD42CD"/>
    <w:rsid w:val="00BD577A"/>
    <w:rsid w:val="00BE13D7"/>
    <w:rsid w:val="00BE2AE8"/>
    <w:rsid w:val="00BE739D"/>
    <w:rsid w:val="00BF486D"/>
    <w:rsid w:val="00C050F2"/>
    <w:rsid w:val="00C12F60"/>
    <w:rsid w:val="00C17157"/>
    <w:rsid w:val="00C313CB"/>
    <w:rsid w:val="00C470FC"/>
    <w:rsid w:val="00C511E2"/>
    <w:rsid w:val="00C67104"/>
    <w:rsid w:val="00C724B9"/>
    <w:rsid w:val="00C7350C"/>
    <w:rsid w:val="00C84FA7"/>
    <w:rsid w:val="00C9207D"/>
    <w:rsid w:val="00C9557B"/>
    <w:rsid w:val="00CA27BC"/>
    <w:rsid w:val="00CA51C2"/>
    <w:rsid w:val="00CC204F"/>
    <w:rsid w:val="00CC4505"/>
    <w:rsid w:val="00CE03D0"/>
    <w:rsid w:val="00CE1185"/>
    <w:rsid w:val="00CF5BEE"/>
    <w:rsid w:val="00D00786"/>
    <w:rsid w:val="00D03A74"/>
    <w:rsid w:val="00D22C52"/>
    <w:rsid w:val="00D3169A"/>
    <w:rsid w:val="00D37912"/>
    <w:rsid w:val="00D449EC"/>
    <w:rsid w:val="00D83F32"/>
    <w:rsid w:val="00D91E89"/>
    <w:rsid w:val="00D93B1B"/>
    <w:rsid w:val="00D96E8F"/>
    <w:rsid w:val="00DA5E03"/>
    <w:rsid w:val="00DA76A5"/>
    <w:rsid w:val="00DC35C9"/>
    <w:rsid w:val="00DC53CC"/>
    <w:rsid w:val="00DD46A0"/>
    <w:rsid w:val="00E00B93"/>
    <w:rsid w:val="00E03238"/>
    <w:rsid w:val="00E0554F"/>
    <w:rsid w:val="00E15A6F"/>
    <w:rsid w:val="00E23877"/>
    <w:rsid w:val="00E27717"/>
    <w:rsid w:val="00E50B3F"/>
    <w:rsid w:val="00E51125"/>
    <w:rsid w:val="00E96D05"/>
    <w:rsid w:val="00E970A0"/>
    <w:rsid w:val="00EA63F6"/>
    <w:rsid w:val="00EB587E"/>
    <w:rsid w:val="00EC0D13"/>
    <w:rsid w:val="00EC5B87"/>
    <w:rsid w:val="00ED221C"/>
    <w:rsid w:val="00EE111A"/>
    <w:rsid w:val="00EF0195"/>
    <w:rsid w:val="00F052DD"/>
    <w:rsid w:val="00F153BE"/>
    <w:rsid w:val="00F22499"/>
    <w:rsid w:val="00F2301C"/>
    <w:rsid w:val="00F2686E"/>
    <w:rsid w:val="00F300A5"/>
    <w:rsid w:val="00F3144D"/>
    <w:rsid w:val="00F42C5D"/>
    <w:rsid w:val="00F43F11"/>
    <w:rsid w:val="00F6095B"/>
    <w:rsid w:val="00F90B74"/>
    <w:rsid w:val="00F92C54"/>
    <w:rsid w:val="00F938E9"/>
    <w:rsid w:val="00FA6EEE"/>
    <w:rsid w:val="00FB4DB8"/>
    <w:rsid w:val="00FC0C38"/>
    <w:rsid w:val="00FC6BAD"/>
    <w:rsid w:val="00FC6DD1"/>
    <w:rsid w:val="00FD05D8"/>
    <w:rsid w:val="00FD6EC4"/>
    <w:rsid w:val="00FE314C"/>
    <w:rsid w:val="00FE3D7D"/>
    <w:rsid w:val="00FF37CF"/>
    <w:rsid w:val="00F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 fillcolor="white" stroke="f">
      <v:fill color="white" opacity=".5"/>
      <v:stroke on="f"/>
      <o:colormru v:ext="edit" colors="blue,#00c"/>
    </o:shapedefaults>
    <o:shapelayout v:ext="edit">
      <o:idmap v:ext="edit" data="1"/>
    </o:shapelayout>
  </w:shapeDefaults>
  <w:decimalSymbol w:val="."/>
  <w:listSeparator w:val=","/>
  <w14:docId w14:val="74329A44"/>
  <w15:docId w15:val="{A3A28F62-74C4-4CC0-86B0-FB838D29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6E4A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outlineLvl w:val="0"/>
    </w:pPr>
    <w:rPr>
      <w:b/>
      <w:color w:val="808080"/>
      <w:sz w:val="48"/>
    </w:rPr>
  </w:style>
  <w:style w:type="paragraph" w:styleId="Heading2">
    <w:name w:val="heading 2"/>
    <w:basedOn w:val="Normal"/>
    <w:next w:val="Normal"/>
    <w:qFormat/>
    <w:rsid w:val="00E0554F"/>
    <w:pPr>
      <w:keepNext/>
      <w:tabs>
        <w:tab w:val="left" w:pos="2880"/>
        <w:tab w:val="left" w:pos="7920"/>
      </w:tabs>
      <w:outlineLvl w:val="1"/>
    </w:pPr>
    <w:rPr>
      <w:rFonts w:asciiTheme="minorHAnsi" w:hAnsiTheme="minorHAnsi"/>
      <w:b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pPr>
      <w:keepNext/>
      <w:spacing w:before="120"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-270"/>
        <w:tab w:val="left" w:pos="-180"/>
        <w:tab w:val="left" w:pos="7020"/>
        <w:tab w:val="left" w:pos="7560"/>
        <w:tab w:val="left" w:pos="7920"/>
        <w:tab w:val="left" w:pos="9000"/>
      </w:tabs>
      <w:ind w:left="3420" w:hanging="3420"/>
      <w:jc w:val="both"/>
    </w:pPr>
    <w:rPr>
      <w:b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both"/>
    </w:pPr>
  </w:style>
  <w:style w:type="paragraph" w:styleId="BodyText2">
    <w:name w:val="Body Text 2"/>
    <w:basedOn w:val="Normal"/>
  </w:style>
  <w:style w:type="paragraph" w:styleId="BodyText3">
    <w:name w:val="Body Text 3"/>
    <w:basedOn w:val="Normal"/>
    <w:pPr>
      <w:jc w:val="both"/>
    </w:pPr>
  </w:style>
  <w:style w:type="paragraph" w:styleId="Subtitle">
    <w:name w:val="Subtitle"/>
    <w:basedOn w:val="Normal"/>
    <w:qFormat/>
    <w:pPr>
      <w:shd w:val="solid" w:color="FFFFFF" w:fill="FFFFFF"/>
      <w:jc w:val="center"/>
    </w:pPr>
    <w:rPr>
      <w:b/>
    </w:rPr>
  </w:style>
  <w:style w:type="table" w:styleId="TableGrid">
    <w:name w:val="Table Grid"/>
    <w:basedOn w:val="TableNormal"/>
    <w:rsid w:val="00A77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640770"/>
    <w:rPr>
      <w:sz w:val="16"/>
      <w:szCs w:val="16"/>
    </w:rPr>
  </w:style>
  <w:style w:type="paragraph" w:styleId="CommentText">
    <w:name w:val="annotation text"/>
    <w:basedOn w:val="Normal"/>
    <w:semiHidden/>
    <w:rsid w:val="00640770"/>
    <w:rPr>
      <w:sz w:val="20"/>
    </w:rPr>
  </w:style>
  <w:style w:type="paragraph" w:styleId="CommentSubject">
    <w:name w:val="annotation subject"/>
    <w:basedOn w:val="CommentText"/>
    <w:next w:val="CommentText"/>
    <w:semiHidden/>
    <w:rsid w:val="00640770"/>
    <w:rPr>
      <w:b/>
      <w:bCs/>
    </w:rPr>
  </w:style>
  <w:style w:type="paragraph" w:styleId="BalloonText">
    <w:name w:val="Balloon Text"/>
    <w:basedOn w:val="Normal"/>
    <w:semiHidden/>
    <w:rsid w:val="0064077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F938E9"/>
    <w:rPr>
      <w:rFonts w:ascii="Arial" w:hAnsi="Arial"/>
      <w:b/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F938E9"/>
    <w:rPr>
      <w:rFonts w:ascii="Arial" w:hAnsi="Arial"/>
      <w:b/>
      <w:sz w:val="22"/>
      <w:u w:val="single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F938E9"/>
    <w:rPr>
      <w:rFonts w:ascii="Arial" w:hAnsi="Arial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F938E9"/>
    <w:rPr>
      <w:rFonts w:ascii="Arial" w:hAnsi="Arial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5D0F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ickiq\Application%20Data\Microsoft\Templates\F-Blank%20Lan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F-Blank Land</Template>
  <TotalTime>7</TotalTime>
  <Pages>2</Pages>
  <Words>186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 - Concrete general</vt:lpstr>
    </vt:vector>
  </TitlesOfParts>
  <Company>Daracon Group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- Concrete general</dc:title>
  <dc:creator>Bob Murphy</dc:creator>
  <cp:lastModifiedBy>Renee Tisdell</cp:lastModifiedBy>
  <cp:revision>7</cp:revision>
  <cp:lastPrinted>2017-01-24T00:32:00Z</cp:lastPrinted>
  <dcterms:created xsi:type="dcterms:W3CDTF">2017-09-08T03:36:00Z</dcterms:created>
  <dcterms:modified xsi:type="dcterms:W3CDTF">2017-11-28T03:43:00Z</dcterms:modified>
</cp:coreProperties>
</file>