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136DDE60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1A40E6">
        <w:rPr>
          <w:b/>
          <w:bCs/>
          <w:sz w:val="40"/>
          <w:szCs w:val="40"/>
        </w:rPr>
        <w:t>Tactiles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506EFA3" w:rsidR="005C244C" w:rsidRPr="00B6118F" w:rsidRDefault="00871A2B" w:rsidP="006E50F4">
            <w:pPr>
              <w:pStyle w:val="SymalBodycopylvl1"/>
              <w:spacing w:before="60" w:after="0"/>
              <w:jc w:val="center"/>
            </w:pPr>
            <w:r>
              <w:t>14/10/22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4B2EFADE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</w:t>
            </w:r>
            <w:r w:rsidR="001A40E6">
              <w:rPr>
                <w:sz w:val="16"/>
                <w:szCs w:val="16"/>
              </w:rPr>
              <w:t>0</w:t>
            </w:r>
            <w:r w:rsidR="00D34D64">
              <w:rPr>
                <w:sz w:val="16"/>
                <w:szCs w:val="16"/>
              </w:rPr>
              <w:t>9</w:t>
            </w:r>
            <w:r w:rsidRPr="0029108F">
              <w:rPr>
                <w:sz w:val="16"/>
                <w:szCs w:val="16"/>
              </w:rPr>
              <w:t xml:space="preserve"> - </w:t>
            </w:r>
            <w:r w:rsidR="001A40E6">
              <w:rPr>
                <w:sz w:val="16"/>
                <w:szCs w:val="16"/>
              </w:rPr>
              <w:t>TACTILES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DE9ECEA" w:rsidR="005C244C" w:rsidRPr="009976EF" w:rsidRDefault="00443E37" w:rsidP="00B27F39">
            <w:pPr>
              <w:pStyle w:val="SymalBodycopylvl1"/>
              <w:spacing w:before="60" w:after="0"/>
            </w:pPr>
            <w:r>
              <w:t>1</w:t>
            </w:r>
            <w:r w:rsidR="005C4CA7">
              <w:t>4</w:t>
            </w:r>
            <w:r>
              <w:t>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62B40753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EB63C8">
              <w:rPr>
                <w:b/>
                <w:bCs/>
                <w:color w:val="FFFFFF" w:themeColor="background1"/>
                <w:sz w:val="20"/>
              </w:rPr>
              <w:t>Preliminar</w:t>
            </w:r>
            <w:r w:rsidR="00726E1C">
              <w:rPr>
                <w:b/>
                <w:bCs/>
                <w:color w:val="FFFFFF" w:themeColor="background1"/>
                <w:sz w:val="20"/>
              </w:rPr>
              <w:t>ies</w:t>
            </w:r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6C46A584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 w:rsidR="009629E9"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 w:rsidR="009629E9"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4616BFB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6F211448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245AE513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DA4910" w:rsidRPr="003C1E57" w14:paraId="696ADDF2" w14:textId="77777777" w:rsidTr="007C34C6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C4D3804" w14:textId="3C4DBFB0" w:rsidR="00DA4910" w:rsidRPr="003C1E57" w:rsidRDefault="00DA4910" w:rsidP="00DA491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Pre-Construction Activities</w:t>
            </w:r>
          </w:p>
        </w:tc>
      </w:tr>
      <w:tr w:rsidR="00DA4910" w:rsidRPr="00A508F1" w14:paraId="4260FDB3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1401B6E6" w14:textId="2035FEAC" w:rsidR="00DA4910" w:rsidRDefault="00DA4910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0D25911" w14:textId="2876AA7D" w:rsidR="00DA4910" w:rsidRPr="005812CB" w:rsidRDefault="00DA4910" w:rsidP="00DA49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Survey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</w:rPr>
              <w:t>Set-Out</w:t>
            </w:r>
            <w:proofErr w:type="gramEnd"/>
          </w:p>
        </w:tc>
        <w:tc>
          <w:tcPr>
            <w:tcW w:w="487" w:type="pct"/>
            <w:shd w:val="clear" w:color="auto" w:fill="auto"/>
            <w:vAlign w:val="center"/>
          </w:tcPr>
          <w:p w14:paraId="40AFADE7" w14:textId="2F18C806" w:rsidR="00DA4910" w:rsidRPr="005812CB" w:rsidRDefault="00DA4910" w:rsidP="00DA4910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EAF50C2" w14:textId="30D08AAC" w:rsidR="00DA4910" w:rsidRPr="00B6306C" w:rsidRDefault="00465849" w:rsidP="00DA49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tactiles</w:t>
            </w:r>
            <w:r w:rsidR="006D1A89">
              <w:rPr>
                <w:b/>
                <w:bCs/>
                <w:sz w:val="16"/>
                <w:szCs w:val="16"/>
              </w:rPr>
              <w:t>/pavers</w:t>
            </w:r>
            <w:r>
              <w:rPr>
                <w:b/>
                <w:bCs/>
                <w:sz w:val="16"/>
                <w:szCs w:val="16"/>
              </w:rPr>
              <w:t xml:space="preserve"> been </w:t>
            </w:r>
            <w:proofErr w:type="gramStart"/>
            <w:r>
              <w:rPr>
                <w:b/>
                <w:bCs/>
                <w:sz w:val="16"/>
                <w:szCs w:val="16"/>
              </w:rPr>
              <w:t>set-out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as per current drawings?</w:t>
            </w:r>
          </w:p>
          <w:p w14:paraId="16B9F427" w14:textId="77777777" w:rsidR="00DA4910" w:rsidRPr="00A42645" w:rsidRDefault="00DA4910" w:rsidP="00DA491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D82F31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E975F63" w14:textId="190B2FD5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0334B14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AD4309A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9598B57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B436B23" w14:textId="77777777" w:rsidR="00DA4910" w:rsidRPr="005812CB" w:rsidRDefault="00DA4910" w:rsidP="00DA491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471F216" w14:textId="77777777" w:rsidR="00DA4910" w:rsidRPr="00A508F1" w:rsidRDefault="00DA4910" w:rsidP="00DA4910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A508F1" w14:paraId="5C9CB6F6" w14:textId="77777777" w:rsidTr="007C34C6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7945C5D1" w14:textId="55DD4018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4C2DDD0" w14:textId="3440C9CF" w:rsidR="009B7BB2" w:rsidRDefault="009B7BB2" w:rsidP="009B7BB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Considerations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2C423D8" w14:textId="0797F575" w:rsidR="009B7BB2" w:rsidRPr="000D7B4F" w:rsidRDefault="003058EA" w:rsidP="009B7BB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</w:t>
            </w:r>
            <w:r w:rsidR="00E37991" w:rsidRPr="006341F4">
              <w:rPr>
                <w:rFonts w:asciiTheme="majorHAnsi" w:hAnsiTheme="majorHAnsi" w:cstheme="majorHAnsi"/>
                <w:szCs w:val="16"/>
              </w:rPr>
              <w:t>00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5CBECDC" w14:textId="77777777" w:rsidR="00724A7E" w:rsidRPr="00B6306C" w:rsidRDefault="00724A7E" w:rsidP="00724A7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concrete slab free of any deposits or rubbish, projections/voids?</w:t>
            </w:r>
          </w:p>
          <w:p w14:paraId="799FE08B" w14:textId="74CC16A9" w:rsidR="009B7BB2" w:rsidRDefault="009B7BB2" w:rsidP="009B7BB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57634DA" w14:textId="548E387F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2D64884" w14:textId="6F1A3793" w:rsidR="009B7BB2" w:rsidRDefault="009B7BB2" w:rsidP="009B7BB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A8C812" w14:textId="5BD301A1" w:rsidR="009B7BB2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3102565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7758C6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6958FE7" w14:textId="77777777" w:rsidR="009B7BB2" w:rsidRPr="005812CB" w:rsidRDefault="009B7BB2" w:rsidP="009B7BB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2BE6105" w14:textId="77777777" w:rsidR="009B7BB2" w:rsidRPr="00A508F1" w:rsidRDefault="009B7BB2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6D149D" w:rsidRPr="00A508F1" w14:paraId="2CDE2AAE" w14:textId="77777777" w:rsidTr="006D149D">
        <w:trPr>
          <w:trHeight w:val="293"/>
        </w:trPr>
        <w:tc>
          <w:tcPr>
            <w:tcW w:w="5000" w:type="pct"/>
            <w:gridSpan w:val="11"/>
            <w:shd w:val="clear" w:color="auto" w:fill="auto"/>
            <w:vAlign w:val="center"/>
          </w:tcPr>
          <w:p w14:paraId="50F36F06" w14:textId="77777777" w:rsidR="006D149D" w:rsidRPr="00DF49C7" w:rsidRDefault="006D149D" w:rsidP="009B7BB2">
            <w:pPr>
              <w:pStyle w:val="Tabletext"/>
              <w:rPr>
                <w:rFonts w:asciiTheme="majorHAnsi" w:hAnsiTheme="majorHAnsi" w:cstheme="majorHAnsi"/>
                <w:b/>
                <w:bCs w:val="0"/>
                <w:szCs w:val="16"/>
              </w:rPr>
            </w:pPr>
            <w:r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>Does the area include ston</w:t>
            </w:r>
            <w:r w:rsidR="006858A3"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>e TGSI’s?</w:t>
            </w:r>
          </w:p>
          <w:p w14:paraId="68C9F897" w14:textId="77777777" w:rsidR="006858A3" w:rsidRDefault="006858A3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If yes, proceed to Section 3.0</w:t>
            </w:r>
          </w:p>
          <w:p w14:paraId="71E57FA1" w14:textId="77777777" w:rsidR="006858A3" w:rsidRPr="00DF49C7" w:rsidRDefault="006858A3" w:rsidP="009B7BB2">
            <w:pPr>
              <w:pStyle w:val="Tabletext"/>
              <w:rPr>
                <w:rFonts w:asciiTheme="majorHAnsi" w:hAnsiTheme="majorHAnsi" w:cstheme="majorHAnsi"/>
                <w:b/>
                <w:bCs w:val="0"/>
                <w:szCs w:val="16"/>
              </w:rPr>
            </w:pPr>
            <w:r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 xml:space="preserve">Does the area include </w:t>
            </w:r>
            <w:r w:rsidR="00DF49C7"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>regular tactiles?</w:t>
            </w:r>
          </w:p>
          <w:p w14:paraId="4941854B" w14:textId="77777777" w:rsidR="00DF49C7" w:rsidRDefault="00DF49C7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If yes, proceed to Section 4.0</w:t>
            </w:r>
          </w:p>
          <w:p w14:paraId="1F25F8B8" w14:textId="77777777" w:rsidR="00DF49C7" w:rsidRPr="00DF49C7" w:rsidRDefault="00DF49C7" w:rsidP="009B7BB2">
            <w:pPr>
              <w:pStyle w:val="Tabletext"/>
              <w:rPr>
                <w:rFonts w:asciiTheme="majorHAnsi" w:hAnsiTheme="majorHAnsi" w:cstheme="majorHAnsi"/>
                <w:b/>
                <w:bCs w:val="0"/>
                <w:szCs w:val="16"/>
              </w:rPr>
            </w:pPr>
            <w:r w:rsidRPr="00DF49C7">
              <w:rPr>
                <w:rFonts w:asciiTheme="majorHAnsi" w:hAnsiTheme="majorHAnsi" w:cstheme="majorHAnsi"/>
                <w:b/>
                <w:bCs w:val="0"/>
                <w:szCs w:val="16"/>
              </w:rPr>
              <w:t>Does the area include both types of tactiles?</w:t>
            </w:r>
          </w:p>
          <w:p w14:paraId="3D1DFAF1" w14:textId="77777777" w:rsidR="00DF49C7" w:rsidRDefault="00DF49C7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If yes, fill out both Section 3.0 &amp; Section 4.0</w:t>
            </w:r>
          </w:p>
          <w:p w14:paraId="7BEB2778" w14:textId="77777777" w:rsidR="006C6E38" w:rsidRDefault="006C6E38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  <w:p w14:paraId="307252C5" w14:textId="0AB925C8" w:rsidR="00A76BFE" w:rsidRPr="00A508F1" w:rsidRDefault="00A76BFE" w:rsidP="009B7BB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B7BB2" w:rsidRPr="003C1E57" w14:paraId="1D1C900B" w14:textId="77777777" w:rsidTr="00BC5DFC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34F7AFB5" w14:textId="22B4FB65" w:rsidR="009B7BB2" w:rsidRPr="003C1E57" w:rsidRDefault="009B7BB2" w:rsidP="009B7BB2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3.0 </w:t>
            </w:r>
            <w:r w:rsidR="00724A7E">
              <w:rPr>
                <w:b/>
                <w:bCs/>
                <w:color w:val="FFFFFF" w:themeColor="background1"/>
                <w:sz w:val="20"/>
              </w:rPr>
              <w:t>S</w:t>
            </w:r>
            <w:r w:rsidR="004247FD">
              <w:rPr>
                <w:b/>
                <w:bCs/>
                <w:color w:val="FFFFFF" w:themeColor="background1"/>
                <w:sz w:val="20"/>
              </w:rPr>
              <w:t>tone TGSI’s (pavers)</w:t>
            </w:r>
          </w:p>
        </w:tc>
      </w:tr>
      <w:tr w:rsidR="00595BD0" w:rsidRPr="00A508F1" w14:paraId="662085FB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8A580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20446" w14:textId="77777777" w:rsidR="00595BD0" w:rsidRPr="00C033B8" w:rsidRDefault="00595BD0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Bedding Mortar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AFD66" w14:textId="77777777" w:rsidR="00595BD0" w:rsidRPr="005812CB" w:rsidRDefault="00595BD0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0821 (Mortar)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7F137" w14:textId="77777777" w:rsidR="00595BD0" w:rsidRPr="00B6306C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mortar been placed using type/method described in specification?</w:t>
            </w:r>
          </w:p>
          <w:p w14:paraId="386DCFE7" w14:textId="77777777" w:rsidR="00595BD0" w:rsidRPr="00C033B8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DB3BF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596A1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07C14" w14:textId="77777777" w:rsidR="00595BD0" w:rsidRPr="00C033B8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4B9B8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5B95D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4DF74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2D4798" w14:textId="77777777" w:rsidR="00595BD0" w:rsidRPr="00A508F1" w:rsidRDefault="00595BD0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595BD0" w:rsidRPr="00A508F1" w14:paraId="396DEB6D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0E061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C95D1" w14:textId="5646B589" w:rsidR="00595BD0" w:rsidRDefault="00595BD0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Directional / Horizontal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C760C" w14:textId="712DFB32" w:rsidR="00595BD0" w:rsidRPr="006341F4" w:rsidRDefault="006C6E38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 xml:space="preserve">TAS-A-AUD-6007-0426 </w:t>
            </w:r>
            <w:r>
              <w:rPr>
                <w:rFonts w:asciiTheme="majorHAnsi" w:hAnsiTheme="majorHAnsi" w:cstheme="majorHAnsi"/>
                <w:szCs w:val="16"/>
              </w:rPr>
              <w:t>–</w:t>
            </w:r>
            <w:r w:rsidRPr="000D7B4F">
              <w:rPr>
                <w:rFonts w:asciiTheme="majorHAnsi" w:hAnsiTheme="majorHAnsi" w:cstheme="majorHAnsi"/>
                <w:szCs w:val="16"/>
              </w:rPr>
              <w:t xml:space="preserve"> LANDSCAPE</w:t>
            </w:r>
            <w:r>
              <w:rPr>
                <w:rFonts w:asciiTheme="majorHAnsi" w:hAnsiTheme="majorHAnsi" w:cstheme="majorHAnsi"/>
                <w:szCs w:val="16"/>
              </w:rPr>
              <w:t xml:space="preserve"> (IFC)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9A59D" w14:textId="00E05E9B" w:rsidR="00595BD0" w:rsidRPr="00B6306C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Does the section require directional or horizontal</w:t>
            </w:r>
            <w:r w:rsidR="00D542E2">
              <w:rPr>
                <w:b/>
                <w:bCs/>
                <w:sz w:val="16"/>
                <w:szCs w:val="16"/>
              </w:rPr>
              <w:t xml:space="preserve"> TGSI’s, or both?</w:t>
            </w:r>
          </w:p>
          <w:p w14:paraId="54237085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07B26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16308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0F80E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91C3C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CF9E5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BA6B3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6F911" w14:textId="77777777" w:rsidR="00595BD0" w:rsidRPr="00A508F1" w:rsidRDefault="00595BD0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595BD0" w:rsidRPr="00A508F1" w14:paraId="584B4FE4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D7DF4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05CCCF" w14:textId="77777777" w:rsidR="00595BD0" w:rsidRPr="00C033B8" w:rsidRDefault="00595BD0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Laying Pavers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F12DE" w14:textId="77777777" w:rsidR="00595BD0" w:rsidRPr="005812CB" w:rsidRDefault="00595BD0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0774 (Paving – 3.3)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3972E" w14:textId="77777777" w:rsidR="00595BD0" w:rsidRPr="00B6306C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pavers been laid as described in specification, considering specified tolerances?</w:t>
            </w:r>
          </w:p>
          <w:p w14:paraId="125B92F6" w14:textId="77777777" w:rsidR="00595BD0" w:rsidRPr="00C033B8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19346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BCF34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8D183" w14:textId="77777777" w:rsidR="00595BD0" w:rsidRPr="00C033B8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A5D56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78ADE" w14:textId="77777777" w:rsidR="00595BD0" w:rsidRDefault="00FF68FE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IR/</w:t>
            </w:r>
          </w:p>
          <w:p w14:paraId="689BA8C5" w14:textId="325DDA09" w:rsidR="00FF68FE" w:rsidRPr="005812CB" w:rsidRDefault="00FF68FE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CYP(W)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896C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F2D7BE" w14:textId="77777777" w:rsidR="00595BD0" w:rsidRPr="00A508F1" w:rsidRDefault="00595BD0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595BD0" w:rsidRPr="00A508F1" w14:paraId="150EA19E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4BCB0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78421" w14:textId="77777777" w:rsidR="00595BD0" w:rsidRDefault="00595BD0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Sealed Joints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4B7CF" w14:textId="77777777" w:rsidR="00595BD0" w:rsidRPr="006341F4" w:rsidRDefault="00595BD0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>
              <w:rPr>
                <w:rFonts w:asciiTheme="majorHAnsi" w:hAnsiTheme="majorHAnsi" w:cstheme="majorHAnsi"/>
                <w:szCs w:val="16"/>
              </w:rPr>
              <w:t xml:space="preserve"> – Section 0774 (Paving – 3.9)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C6787" w14:textId="77777777" w:rsidR="00595BD0" w:rsidRPr="00B6306C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joints been sealed as described in specification?</w:t>
            </w:r>
          </w:p>
          <w:p w14:paraId="294C6C07" w14:textId="77777777" w:rsidR="00595BD0" w:rsidRDefault="00595BD0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9150B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9324B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B4547" w14:textId="77777777" w:rsidR="00595BD0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DB36C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90F2D" w14:textId="558250BA" w:rsidR="00595BD0" w:rsidRPr="005812CB" w:rsidRDefault="00FF68FE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27FC1F" w14:textId="77777777" w:rsidR="00595BD0" w:rsidRPr="005812CB" w:rsidRDefault="00595BD0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03C1B" w14:textId="77777777" w:rsidR="00595BD0" w:rsidRPr="00A508F1" w:rsidRDefault="00595BD0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6C6E38" w:rsidRPr="003C1E57" w14:paraId="6BB1E4C0" w14:textId="77777777" w:rsidTr="00BC5DFC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5ED9FC53" w14:textId="0C862F22" w:rsidR="006C6E38" w:rsidRPr="003C1E57" w:rsidRDefault="006C6E38" w:rsidP="00BC5DFC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4.0 Regular Tactiles</w:t>
            </w:r>
          </w:p>
        </w:tc>
      </w:tr>
      <w:tr w:rsidR="006C6E38" w:rsidRPr="00A508F1" w14:paraId="269435EF" w14:textId="77777777" w:rsidTr="00BC5DFC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18978" w14:textId="28F51B29" w:rsidR="006C6E38" w:rsidRDefault="006C6E38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393D7" w14:textId="09A55D04" w:rsidR="006C6E38" w:rsidRPr="00C033B8" w:rsidRDefault="006D1A89" w:rsidP="00BC5DFC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Tactile Installation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B7161" w14:textId="0286B51B" w:rsidR="006C6E38" w:rsidRPr="005812CB" w:rsidRDefault="006C6E38" w:rsidP="00BC5DFC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</w:t>
            </w:r>
            <w:r>
              <w:rPr>
                <w:rFonts w:asciiTheme="majorHAnsi" w:hAnsiTheme="majorHAnsi" w:cstheme="majorHAnsi"/>
                <w:szCs w:val="16"/>
              </w:rPr>
              <w:t>0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95AA6" w14:textId="41E3E8F7" w:rsidR="006C6E38" w:rsidRPr="00B6306C" w:rsidRDefault="006D1A89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 tactiles been installed in accordance with manufacturer specifications?</w:t>
            </w:r>
          </w:p>
          <w:p w14:paraId="54C765EC" w14:textId="77777777" w:rsidR="006C6E38" w:rsidRPr="00C033B8" w:rsidRDefault="006C6E38" w:rsidP="00BC5D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C033B8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E03DA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67200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503F7F" w14:textId="77777777" w:rsidR="006C6E38" w:rsidRPr="00C033B8" w:rsidRDefault="006C6E38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0B3BD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B50960" w14:textId="77777777" w:rsidR="00FF68FE" w:rsidRDefault="00FF68FE" w:rsidP="00FF68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IR/</w:t>
            </w:r>
          </w:p>
          <w:p w14:paraId="3C1C5A3D" w14:textId="09357DF9" w:rsidR="006C6E38" w:rsidRPr="005812CB" w:rsidRDefault="00FF68FE" w:rsidP="00FF68F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CYP(W)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EA450" w14:textId="77777777" w:rsidR="006C6E38" w:rsidRPr="005812CB" w:rsidRDefault="006C6E38" w:rsidP="00BC5DF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255D8" w14:textId="77777777" w:rsidR="006C6E38" w:rsidRPr="00A508F1" w:rsidRDefault="006C6E38" w:rsidP="00BC5DFC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0E0671D3" w14:textId="0BAA4696" w:rsidR="003B30F4" w:rsidRPr="00A76BFE" w:rsidRDefault="006C6E38" w:rsidP="00B27F39">
      <w:pPr>
        <w:pStyle w:val="SymalBodycopylvl1"/>
        <w:spacing w:before="60" w:after="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3.Stone TGSI’s (pavers)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5CA5" w14:textId="77777777" w:rsidR="001B1607" w:rsidRDefault="001B1607" w:rsidP="007617B0">
      <w:pPr>
        <w:spacing w:after="0"/>
      </w:pPr>
      <w:r>
        <w:separator/>
      </w:r>
    </w:p>
  </w:endnote>
  <w:endnote w:type="continuationSeparator" w:id="0">
    <w:p w14:paraId="09364C2B" w14:textId="77777777" w:rsidR="001B1607" w:rsidRDefault="001B1607" w:rsidP="007617B0">
      <w:pPr>
        <w:spacing w:after="0"/>
      </w:pPr>
      <w:r>
        <w:continuationSeparator/>
      </w:r>
    </w:p>
  </w:endnote>
  <w:endnote w:type="continuationNotice" w:id="1">
    <w:p w14:paraId="4E604C55" w14:textId="77777777" w:rsidR="001B1607" w:rsidRDefault="001B160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CCA05BC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D340C6" w:rsidRPr="00AD0710">
            <w:rPr>
              <w:szCs w:val="16"/>
            </w:rPr>
            <w:t>/</w:t>
          </w:r>
          <w:r w:rsidR="009976EF">
            <w:rPr>
              <w:szCs w:val="16"/>
            </w:rPr>
            <w:t>0</w:t>
          </w:r>
          <w:r w:rsidR="00257F7B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C078" w14:textId="77777777" w:rsidR="001B1607" w:rsidRDefault="001B1607" w:rsidP="007617B0">
      <w:pPr>
        <w:spacing w:after="0"/>
      </w:pPr>
      <w:r>
        <w:separator/>
      </w:r>
    </w:p>
  </w:footnote>
  <w:footnote w:type="continuationSeparator" w:id="0">
    <w:p w14:paraId="73499D37" w14:textId="77777777" w:rsidR="001B1607" w:rsidRDefault="001B1607" w:rsidP="007617B0">
      <w:pPr>
        <w:spacing w:after="0"/>
      </w:pPr>
      <w:r>
        <w:continuationSeparator/>
      </w:r>
    </w:p>
  </w:footnote>
  <w:footnote w:type="continuationNotice" w:id="1">
    <w:p w14:paraId="163C6FDC" w14:textId="77777777" w:rsidR="001B1607" w:rsidRDefault="001B160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5330"/>
    <w:rsid w:val="00046F51"/>
    <w:rsid w:val="000628FA"/>
    <w:rsid w:val="000650E9"/>
    <w:rsid w:val="00067952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210"/>
    <w:rsid w:val="000D4A7C"/>
    <w:rsid w:val="000D54BF"/>
    <w:rsid w:val="000D6DC3"/>
    <w:rsid w:val="000D7B4F"/>
    <w:rsid w:val="000E5EFF"/>
    <w:rsid w:val="000F15B9"/>
    <w:rsid w:val="000F2E1F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811DA"/>
    <w:rsid w:val="0018362E"/>
    <w:rsid w:val="00184562"/>
    <w:rsid w:val="00191157"/>
    <w:rsid w:val="00191711"/>
    <w:rsid w:val="001925E8"/>
    <w:rsid w:val="00195C7E"/>
    <w:rsid w:val="001978FD"/>
    <w:rsid w:val="001A40E6"/>
    <w:rsid w:val="001A7888"/>
    <w:rsid w:val="001B06FE"/>
    <w:rsid w:val="001B1607"/>
    <w:rsid w:val="001B1649"/>
    <w:rsid w:val="001B1AB3"/>
    <w:rsid w:val="001B4060"/>
    <w:rsid w:val="001C167A"/>
    <w:rsid w:val="001C2875"/>
    <w:rsid w:val="001C40D9"/>
    <w:rsid w:val="001D0CF0"/>
    <w:rsid w:val="001D6AD5"/>
    <w:rsid w:val="001E02D6"/>
    <w:rsid w:val="001E260A"/>
    <w:rsid w:val="001E5797"/>
    <w:rsid w:val="001E5EB5"/>
    <w:rsid w:val="001F3ABC"/>
    <w:rsid w:val="001F4330"/>
    <w:rsid w:val="001F5EAE"/>
    <w:rsid w:val="0020352B"/>
    <w:rsid w:val="00207423"/>
    <w:rsid w:val="002129DE"/>
    <w:rsid w:val="00213887"/>
    <w:rsid w:val="00214D7E"/>
    <w:rsid w:val="00220EF6"/>
    <w:rsid w:val="0022227C"/>
    <w:rsid w:val="00223A95"/>
    <w:rsid w:val="00227E3C"/>
    <w:rsid w:val="00230B11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6E10"/>
    <w:rsid w:val="00280FAE"/>
    <w:rsid w:val="00281140"/>
    <w:rsid w:val="00282680"/>
    <w:rsid w:val="0028562B"/>
    <w:rsid w:val="002909E7"/>
    <w:rsid w:val="00290DBD"/>
    <w:rsid w:val="0029108F"/>
    <w:rsid w:val="002A1BC4"/>
    <w:rsid w:val="002B33D2"/>
    <w:rsid w:val="002B7C52"/>
    <w:rsid w:val="002C020C"/>
    <w:rsid w:val="002C3E58"/>
    <w:rsid w:val="002C40D8"/>
    <w:rsid w:val="002C4C28"/>
    <w:rsid w:val="002C66D8"/>
    <w:rsid w:val="002D08B8"/>
    <w:rsid w:val="002D142A"/>
    <w:rsid w:val="002D1DF0"/>
    <w:rsid w:val="002E08A0"/>
    <w:rsid w:val="002E1EBA"/>
    <w:rsid w:val="002E46E4"/>
    <w:rsid w:val="002E7F90"/>
    <w:rsid w:val="002F4074"/>
    <w:rsid w:val="002F7E9F"/>
    <w:rsid w:val="00301828"/>
    <w:rsid w:val="003058EA"/>
    <w:rsid w:val="00305A59"/>
    <w:rsid w:val="003141E2"/>
    <w:rsid w:val="0031420F"/>
    <w:rsid w:val="00317156"/>
    <w:rsid w:val="00317891"/>
    <w:rsid w:val="00337228"/>
    <w:rsid w:val="0033732E"/>
    <w:rsid w:val="00340833"/>
    <w:rsid w:val="00345D7B"/>
    <w:rsid w:val="00346FF0"/>
    <w:rsid w:val="00351D72"/>
    <w:rsid w:val="00352510"/>
    <w:rsid w:val="0035600A"/>
    <w:rsid w:val="00361C48"/>
    <w:rsid w:val="003733EB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2DE7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06B00"/>
    <w:rsid w:val="004110DC"/>
    <w:rsid w:val="004121D0"/>
    <w:rsid w:val="00412F25"/>
    <w:rsid w:val="00414B29"/>
    <w:rsid w:val="00422652"/>
    <w:rsid w:val="004247FD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849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29BC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76F"/>
    <w:rsid w:val="004F7DCE"/>
    <w:rsid w:val="005009B9"/>
    <w:rsid w:val="0050180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043"/>
    <w:rsid w:val="00567B07"/>
    <w:rsid w:val="0057088F"/>
    <w:rsid w:val="0057414C"/>
    <w:rsid w:val="00581148"/>
    <w:rsid w:val="005812CB"/>
    <w:rsid w:val="0058363C"/>
    <w:rsid w:val="005851B9"/>
    <w:rsid w:val="00587F35"/>
    <w:rsid w:val="005922F0"/>
    <w:rsid w:val="005942B3"/>
    <w:rsid w:val="0059509B"/>
    <w:rsid w:val="00595BD0"/>
    <w:rsid w:val="005A2DB2"/>
    <w:rsid w:val="005A545C"/>
    <w:rsid w:val="005A730C"/>
    <w:rsid w:val="005B7315"/>
    <w:rsid w:val="005C244C"/>
    <w:rsid w:val="005C4CA7"/>
    <w:rsid w:val="005C77D5"/>
    <w:rsid w:val="005D66A6"/>
    <w:rsid w:val="005D7F6B"/>
    <w:rsid w:val="005E1C0B"/>
    <w:rsid w:val="005E1E7C"/>
    <w:rsid w:val="005E1EEB"/>
    <w:rsid w:val="005E4A71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858A3"/>
    <w:rsid w:val="00695CB9"/>
    <w:rsid w:val="00697598"/>
    <w:rsid w:val="006A5933"/>
    <w:rsid w:val="006A6351"/>
    <w:rsid w:val="006B7AF5"/>
    <w:rsid w:val="006B7EE7"/>
    <w:rsid w:val="006C1CE9"/>
    <w:rsid w:val="006C6E38"/>
    <w:rsid w:val="006C7B4A"/>
    <w:rsid w:val="006D149D"/>
    <w:rsid w:val="006D1A89"/>
    <w:rsid w:val="006D5AF1"/>
    <w:rsid w:val="006D701B"/>
    <w:rsid w:val="006E024F"/>
    <w:rsid w:val="006E29C0"/>
    <w:rsid w:val="006E433E"/>
    <w:rsid w:val="006E50F4"/>
    <w:rsid w:val="006E5A0F"/>
    <w:rsid w:val="006E6451"/>
    <w:rsid w:val="006F2187"/>
    <w:rsid w:val="006F6C26"/>
    <w:rsid w:val="00700686"/>
    <w:rsid w:val="007020DA"/>
    <w:rsid w:val="00706B2D"/>
    <w:rsid w:val="007101DE"/>
    <w:rsid w:val="00713840"/>
    <w:rsid w:val="0071393C"/>
    <w:rsid w:val="00724A7E"/>
    <w:rsid w:val="00725E55"/>
    <w:rsid w:val="00726E1C"/>
    <w:rsid w:val="007332CD"/>
    <w:rsid w:val="007351D2"/>
    <w:rsid w:val="00735605"/>
    <w:rsid w:val="00741190"/>
    <w:rsid w:val="00746E3A"/>
    <w:rsid w:val="007502EC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827BD"/>
    <w:rsid w:val="00791F49"/>
    <w:rsid w:val="00794493"/>
    <w:rsid w:val="00797266"/>
    <w:rsid w:val="007A182C"/>
    <w:rsid w:val="007A3D8B"/>
    <w:rsid w:val="007A673C"/>
    <w:rsid w:val="007B4621"/>
    <w:rsid w:val="007B51B3"/>
    <w:rsid w:val="007B6598"/>
    <w:rsid w:val="007C033B"/>
    <w:rsid w:val="007C1826"/>
    <w:rsid w:val="007C18AE"/>
    <w:rsid w:val="007C542C"/>
    <w:rsid w:val="007D1801"/>
    <w:rsid w:val="007D2294"/>
    <w:rsid w:val="007D24E8"/>
    <w:rsid w:val="007D2726"/>
    <w:rsid w:val="007E30AF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2771B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711B0"/>
    <w:rsid w:val="00871A2B"/>
    <w:rsid w:val="00876D84"/>
    <w:rsid w:val="00890709"/>
    <w:rsid w:val="00891F2F"/>
    <w:rsid w:val="00892EDB"/>
    <w:rsid w:val="008969A1"/>
    <w:rsid w:val="008971AC"/>
    <w:rsid w:val="008A040D"/>
    <w:rsid w:val="008A26C4"/>
    <w:rsid w:val="008A5400"/>
    <w:rsid w:val="008A6FA5"/>
    <w:rsid w:val="008B3132"/>
    <w:rsid w:val="008B3A4E"/>
    <w:rsid w:val="008B44D5"/>
    <w:rsid w:val="008C2D8A"/>
    <w:rsid w:val="008C587E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2F9E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7707"/>
    <w:rsid w:val="00947D2E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29E9"/>
    <w:rsid w:val="00967143"/>
    <w:rsid w:val="00973B46"/>
    <w:rsid w:val="00975022"/>
    <w:rsid w:val="00976232"/>
    <w:rsid w:val="00976256"/>
    <w:rsid w:val="0097797F"/>
    <w:rsid w:val="00991956"/>
    <w:rsid w:val="009922C3"/>
    <w:rsid w:val="0099260C"/>
    <w:rsid w:val="009939FA"/>
    <w:rsid w:val="0099656E"/>
    <w:rsid w:val="009976EF"/>
    <w:rsid w:val="00997E2B"/>
    <w:rsid w:val="00997ED4"/>
    <w:rsid w:val="009A0E56"/>
    <w:rsid w:val="009A1BF1"/>
    <w:rsid w:val="009A2F10"/>
    <w:rsid w:val="009A3D1A"/>
    <w:rsid w:val="009A4487"/>
    <w:rsid w:val="009A7E2F"/>
    <w:rsid w:val="009B08F6"/>
    <w:rsid w:val="009B0F20"/>
    <w:rsid w:val="009B6FD8"/>
    <w:rsid w:val="009B7B58"/>
    <w:rsid w:val="009B7BB2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17054"/>
    <w:rsid w:val="00A230A9"/>
    <w:rsid w:val="00A263D2"/>
    <w:rsid w:val="00A265F2"/>
    <w:rsid w:val="00A26954"/>
    <w:rsid w:val="00A3252B"/>
    <w:rsid w:val="00A33716"/>
    <w:rsid w:val="00A37F27"/>
    <w:rsid w:val="00A41887"/>
    <w:rsid w:val="00A42645"/>
    <w:rsid w:val="00A4264E"/>
    <w:rsid w:val="00A508F1"/>
    <w:rsid w:val="00A51E64"/>
    <w:rsid w:val="00A55A8E"/>
    <w:rsid w:val="00A62A1A"/>
    <w:rsid w:val="00A6455D"/>
    <w:rsid w:val="00A64F70"/>
    <w:rsid w:val="00A65C9F"/>
    <w:rsid w:val="00A67217"/>
    <w:rsid w:val="00A71811"/>
    <w:rsid w:val="00A7458C"/>
    <w:rsid w:val="00A74763"/>
    <w:rsid w:val="00A75F6D"/>
    <w:rsid w:val="00A76AD2"/>
    <w:rsid w:val="00A76BFE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0CCB"/>
    <w:rsid w:val="00AB1CA0"/>
    <w:rsid w:val="00AB2FD2"/>
    <w:rsid w:val="00AC0E98"/>
    <w:rsid w:val="00AC5039"/>
    <w:rsid w:val="00AD0E45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5E0"/>
    <w:rsid w:val="00BA0FF7"/>
    <w:rsid w:val="00BA15E0"/>
    <w:rsid w:val="00BB3A03"/>
    <w:rsid w:val="00BB4E37"/>
    <w:rsid w:val="00BB508E"/>
    <w:rsid w:val="00BB5159"/>
    <w:rsid w:val="00BC276E"/>
    <w:rsid w:val="00BC4920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BF4191"/>
    <w:rsid w:val="00C0210A"/>
    <w:rsid w:val="00C0328A"/>
    <w:rsid w:val="00C033B8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626"/>
    <w:rsid w:val="00C35E2A"/>
    <w:rsid w:val="00C40179"/>
    <w:rsid w:val="00C4566C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6539"/>
    <w:rsid w:val="00C86A51"/>
    <w:rsid w:val="00C910F0"/>
    <w:rsid w:val="00C9411A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B7CCC"/>
    <w:rsid w:val="00CC61F8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76FE"/>
    <w:rsid w:val="00D20314"/>
    <w:rsid w:val="00D20879"/>
    <w:rsid w:val="00D2101B"/>
    <w:rsid w:val="00D21DB7"/>
    <w:rsid w:val="00D258F8"/>
    <w:rsid w:val="00D340C6"/>
    <w:rsid w:val="00D34D64"/>
    <w:rsid w:val="00D3691D"/>
    <w:rsid w:val="00D44CD7"/>
    <w:rsid w:val="00D542E2"/>
    <w:rsid w:val="00D60E1B"/>
    <w:rsid w:val="00D6177A"/>
    <w:rsid w:val="00D640F0"/>
    <w:rsid w:val="00D65915"/>
    <w:rsid w:val="00D65FB7"/>
    <w:rsid w:val="00D66D53"/>
    <w:rsid w:val="00D67B67"/>
    <w:rsid w:val="00D705C8"/>
    <w:rsid w:val="00D71344"/>
    <w:rsid w:val="00D71732"/>
    <w:rsid w:val="00D73579"/>
    <w:rsid w:val="00D77AC2"/>
    <w:rsid w:val="00D81159"/>
    <w:rsid w:val="00D83E1A"/>
    <w:rsid w:val="00D91A8F"/>
    <w:rsid w:val="00DA2F1B"/>
    <w:rsid w:val="00DA4910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4855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49C7"/>
    <w:rsid w:val="00DF783B"/>
    <w:rsid w:val="00E00F9E"/>
    <w:rsid w:val="00E02F93"/>
    <w:rsid w:val="00E078D4"/>
    <w:rsid w:val="00E106BE"/>
    <w:rsid w:val="00E106CA"/>
    <w:rsid w:val="00E119F6"/>
    <w:rsid w:val="00E123B5"/>
    <w:rsid w:val="00E21139"/>
    <w:rsid w:val="00E31A35"/>
    <w:rsid w:val="00E34823"/>
    <w:rsid w:val="00E34C2A"/>
    <w:rsid w:val="00E36C70"/>
    <w:rsid w:val="00E37991"/>
    <w:rsid w:val="00E42DEF"/>
    <w:rsid w:val="00E5118B"/>
    <w:rsid w:val="00E52B4F"/>
    <w:rsid w:val="00E53AF6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E6F4B"/>
    <w:rsid w:val="00EF0267"/>
    <w:rsid w:val="00EF507A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CE1"/>
    <w:rsid w:val="00F61FB8"/>
    <w:rsid w:val="00F63AB4"/>
    <w:rsid w:val="00F67E9F"/>
    <w:rsid w:val="00F71032"/>
    <w:rsid w:val="00F71084"/>
    <w:rsid w:val="00F71F5B"/>
    <w:rsid w:val="00F72B96"/>
    <w:rsid w:val="00F74CAB"/>
    <w:rsid w:val="00F74F5F"/>
    <w:rsid w:val="00F8045A"/>
    <w:rsid w:val="00F90A08"/>
    <w:rsid w:val="00F92D53"/>
    <w:rsid w:val="00FA1CAD"/>
    <w:rsid w:val="00FA34C9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7F4B"/>
    <w:rsid w:val="00FE0BF1"/>
    <w:rsid w:val="00FE0DB7"/>
    <w:rsid w:val="00FE1A9D"/>
    <w:rsid w:val="00FE3562"/>
    <w:rsid w:val="00FE3E04"/>
    <w:rsid w:val="00FE7A7B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UX7PN3QV6WVR-444327919-738252</_dlc_DocId>
    <_dlc_DocIdUrl xmlns="c3186035-6365-4e39-8c78-219fa40dd4cd">
      <Url>https://johnholland.sharepoint.com/sites/p/v/mmts/_layouts/15/DocIdRedir.aspx?ID=UX7PN3QV6WVR-444327919-738252</Url>
      <Description>UX7PN3QV6WVR-444327919-738252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root>
  <Title/>
  <Subtitle/>
  <Date/>
</root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450C0-87CF-4D02-9AD4-5B8CEF30D1FA}">
  <ds:schemaRefs>
    <ds:schemaRef ds:uri="http://schemas.openxmlformats.org/package/2006/metadata/core-properties"/>
    <ds:schemaRef ds:uri="8d8624c6-e5ac-4fe1-9352-ed08f32c9a9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c3186035-6365-4e39-8c78-219fa40dd4cd"/>
    <ds:schemaRef ds:uri="http://schemas.microsoft.com/sharepoint/v3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A3A8DAF9-394C-4AF8-950C-837C648E74A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C6AB60C-36BF-4559-94F4-BB206E97F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607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243</cp:revision>
  <cp:lastPrinted>2022-10-03T03:23:00Z</cp:lastPrinted>
  <dcterms:created xsi:type="dcterms:W3CDTF">2022-09-29T10:02:00Z</dcterms:created>
  <dcterms:modified xsi:type="dcterms:W3CDTF">2022-11-24T02:38:00Z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_dlc_DocIdItemGuid">
    <vt:lpwstr>c585c3ed-d4d3-42f0-b9f4-8120b825f0c4</vt:lpwstr>
  </property>
  <property fmtid="{D5CDD505-2E9C-101B-9397-08002B2CF9AE}" pid="4" name="MediaServiceImageTags">
    <vt:lpwstr/>
  </property>
</Properties>
</file>