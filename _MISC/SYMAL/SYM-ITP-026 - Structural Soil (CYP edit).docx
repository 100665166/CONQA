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3A886365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2C020C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2C020C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E26721">
        <w:rPr>
          <w:b/>
          <w:bCs/>
          <w:sz w:val="40"/>
          <w:szCs w:val="40"/>
        </w:rPr>
        <w:t>Structural Soil</w:t>
      </w:r>
      <w:r w:rsidR="00465924">
        <w:rPr>
          <w:b/>
          <w:bCs/>
          <w:sz w:val="40"/>
          <w:szCs w:val="40"/>
        </w:rPr>
        <w:t xml:space="preserve"> </w:t>
      </w:r>
    </w:p>
    <w:tbl>
      <w:tblPr>
        <w:tblStyle w:val="TableGridLight"/>
        <w:tblW w:w="15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131"/>
        <w:gridCol w:w="1560"/>
        <w:gridCol w:w="1701"/>
        <w:gridCol w:w="1417"/>
        <w:gridCol w:w="709"/>
        <w:gridCol w:w="709"/>
        <w:gridCol w:w="855"/>
        <w:gridCol w:w="1559"/>
        <w:gridCol w:w="3220"/>
      </w:tblGrid>
      <w:tr w:rsidR="005C244C" w14:paraId="7F905F15" w14:textId="77777777" w:rsidTr="007E30AF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C0E5F17" w14:textId="7E06E52F" w:rsidR="005C244C" w:rsidRDefault="00EA0774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7D24E8">
              <w:rPr>
                <w:b/>
                <w:bCs/>
              </w:rPr>
              <w:t>71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AAE9CA5" w14:textId="50C5E4E9" w:rsidR="005C244C" w:rsidRPr="00B27F39" w:rsidRDefault="00FC1AC4" w:rsidP="00AD403E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2FE07298" w:rsidR="005C244C" w:rsidRPr="00B6118F" w:rsidRDefault="00383176" w:rsidP="006E50F4">
            <w:pPr>
              <w:pStyle w:val="SymalBodycopylvl1"/>
              <w:spacing w:before="60" w:after="0"/>
              <w:jc w:val="center"/>
            </w:pPr>
            <w:r>
              <w:t>19</w:t>
            </w:r>
            <w:r w:rsidR="00871A2B">
              <w:t>/1</w:t>
            </w:r>
            <w:r>
              <w:t>1</w:t>
            </w:r>
            <w:r w:rsidR="00871A2B">
              <w:t>/22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2A6BAB1E" w14:textId="486A444A" w:rsidR="005C244C" w:rsidRPr="00B27F39" w:rsidRDefault="00383176" w:rsidP="00B27F39">
            <w:pPr>
              <w:pStyle w:val="SymalBodycopylvl1"/>
              <w:spacing w:before="60" w:after="0"/>
            </w:pPr>
            <w:r>
              <w:t>Maher Moharam</w:t>
            </w:r>
          </w:p>
        </w:tc>
      </w:tr>
      <w:tr w:rsidR="00B27F39" w14:paraId="5C362654" w14:textId="77777777" w:rsidTr="007E30AF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52E0350" w14:textId="75BC947C" w:rsidR="005C244C" w:rsidRPr="009113FF" w:rsidRDefault="0029108F" w:rsidP="00B27F39">
            <w:pPr>
              <w:pStyle w:val="SymalBodycopylvl1"/>
              <w:spacing w:before="60" w:after="0"/>
            </w:pPr>
            <w:r w:rsidRPr="0029108F">
              <w:rPr>
                <w:sz w:val="16"/>
                <w:szCs w:val="16"/>
              </w:rPr>
              <w:t>SYM-ITP-0</w:t>
            </w:r>
            <w:r w:rsidR="00711D3A">
              <w:rPr>
                <w:sz w:val="16"/>
                <w:szCs w:val="16"/>
              </w:rPr>
              <w:t>2</w:t>
            </w:r>
            <w:r w:rsidR="00E53D2F">
              <w:rPr>
                <w:sz w:val="16"/>
                <w:szCs w:val="16"/>
              </w:rPr>
              <w:t>6</w:t>
            </w:r>
            <w:r w:rsidRPr="0029108F">
              <w:rPr>
                <w:sz w:val="16"/>
                <w:szCs w:val="16"/>
              </w:rPr>
              <w:t xml:space="preserve"> </w:t>
            </w:r>
            <w:r w:rsidR="00001E6C">
              <w:rPr>
                <w:sz w:val="16"/>
                <w:szCs w:val="16"/>
              </w:rPr>
              <w:t>–</w:t>
            </w:r>
            <w:r w:rsidRPr="0029108F">
              <w:rPr>
                <w:sz w:val="16"/>
                <w:szCs w:val="16"/>
              </w:rPr>
              <w:t xml:space="preserve"> </w:t>
            </w:r>
            <w:r w:rsidR="00001E6C">
              <w:rPr>
                <w:sz w:val="16"/>
                <w:szCs w:val="16"/>
              </w:rPr>
              <w:t>Structural Soil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60C29D4A" w:rsidR="005C244C" w:rsidRPr="009976EF" w:rsidRDefault="00383176" w:rsidP="00B27F39">
            <w:pPr>
              <w:pStyle w:val="SymalBodycopylvl1"/>
              <w:spacing w:before="60" w:after="0"/>
            </w:pPr>
            <w:r>
              <w:t>19</w:t>
            </w:r>
            <w:r w:rsidR="00443E37">
              <w:t>/</w:t>
            </w:r>
            <w:r>
              <w:t>11</w:t>
            </w:r>
            <w:r w:rsidR="00443E37">
              <w:t>/2022</w:t>
            </w:r>
          </w:p>
        </w:tc>
        <w:tc>
          <w:tcPr>
            <w:tcW w:w="283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7E30AF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24B401C1" w:rsidR="005C244C" w:rsidRPr="00AF0B93" w:rsidRDefault="005C244C" w:rsidP="00B27F39">
            <w:pPr>
              <w:pStyle w:val="SymalBodycopylvl1"/>
              <w:spacing w:before="60" w:after="0"/>
            </w:pPr>
          </w:p>
        </w:tc>
        <w:tc>
          <w:tcPr>
            <w:tcW w:w="6096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100999BC" w:rsidR="005C244C" w:rsidRPr="00AF0B93" w:rsidRDefault="005C244C" w:rsidP="00B27F39">
            <w:pPr>
              <w:pStyle w:val="SymalBodycopylvl1"/>
              <w:spacing w:before="60" w:after="0"/>
            </w:pPr>
          </w:p>
        </w:tc>
      </w:tr>
    </w:tbl>
    <w:p w14:paraId="47F8DFB1" w14:textId="55E2FCA6" w:rsidR="00B27F39" w:rsidRDefault="00B27F39" w:rsidP="00AF0B93">
      <w:pPr>
        <w:pStyle w:val="SymalBodycopylvl1"/>
        <w:tabs>
          <w:tab w:val="left" w:pos="9720"/>
        </w:tabs>
        <w:spacing w:before="120" w:after="120"/>
      </w:pPr>
      <w:r w:rsidRPr="00B27F39">
        <w:t>Attach Dockets, Certificates and QA Documents to ITP</w:t>
      </w:r>
      <w:r w:rsidR="00AF0B93">
        <w:tab/>
      </w:r>
    </w:p>
    <w:tbl>
      <w:tblPr>
        <w:tblW w:w="508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20"/>
        <w:gridCol w:w="1875"/>
        <w:gridCol w:w="1441"/>
        <w:gridCol w:w="4179"/>
        <w:gridCol w:w="1009"/>
        <w:gridCol w:w="864"/>
        <w:gridCol w:w="719"/>
        <w:gridCol w:w="725"/>
        <w:gridCol w:w="867"/>
        <w:gridCol w:w="719"/>
        <w:gridCol w:w="1681"/>
      </w:tblGrid>
      <w:tr w:rsidR="004D39F9" w:rsidRPr="00741190" w14:paraId="050DAE6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1D712BA5" w:rsidR="00741190" w:rsidRPr="00741190" w:rsidRDefault="00B35F2F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B35F2F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63759A">
        <w:trPr>
          <w:trHeight w:val="220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63759A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03A022B9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9506F5">
              <w:rPr>
                <w:b/>
                <w:bCs/>
                <w:color w:val="FFFFFF" w:themeColor="background1"/>
                <w:sz w:val="20"/>
              </w:rPr>
              <w:t xml:space="preserve">Excavation and </w:t>
            </w:r>
            <w:proofErr w:type="spellStart"/>
            <w:r w:rsidR="009506F5">
              <w:rPr>
                <w:b/>
                <w:bCs/>
                <w:color w:val="FFFFFF" w:themeColor="background1"/>
                <w:sz w:val="20"/>
              </w:rPr>
              <w:t>Setouts</w:t>
            </w:r>
            <w:proofErr w:type="spellEnd"/>
          </w:p>
        </w:tc>
      </w:tr>
      <w:tr w:rsidR="00E969B9" w:rsidRPr="00741190" w14:paraId="2B5E585F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5D7D1494" w14:textId="4931F8FE" w:rsidR="00E969B9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28B642F" w14:textId="7294C2A8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Conformity with Drawings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88F208F" w14:textId="04485307" w:rsidR="00E969B9" w:rsidRPr="005812CB" w:rsidRDefault="000D7B4F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>TAS-A-AUD-6007-0426 - LANDSCAPE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0DB4B7B" w14:textId="53C33BA6" w:rsidR="00E969B9" w:rsidRPr="00B6306C" w:rsidRDefault="00FC1FCC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6306C">
              <w:rPr>
                <w:b/>
                <w:bCs/>
                <w:sz w:val="16"/>
                <w:szCs w:val="16"/>
              </w:rPr>
              <w:t>Are the drawings, complete</w:t>
            </w:r>
            <w:r w:rsidR="005812CB" w:rsidRPr="00B6306C">
              <w:rPr>
                <w:b/>
                <w:bCs/>
                <w:sz w:val="16"/>
                <w:szCs w:val="16"/>
              </w:rPr>
              <w:t xml:space="preserve"> &amp; current?</w:t>
            </w:r>
            <w:r w:rsidR="00E969B9" w:rsidRPr="00B6306C">
              <w:rPr>
                <w:b/>
                <w:bCs/>
                <w:sz w:val="16"/>
                <w:szCs w:val="16"/>
              </w:rPr>
              <w:t xml:space="preserve"> </w:t>
            </w:r>
          </w:p>
          <w:p w14:paraId="05E104B7" w14:textId="07FE42E4" w:rsidR="00E969B9" w:rsidRPr="00A42645" w:rsidRDefault="00A42645" w:rsidP="00E969B9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47E9023" w14:textId="3C5A1ACD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6C5646" w14:textId="6EDC5C56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53680D1" w14:textId="686522AF" w:rsidR="00E969B9" w:rsidRPr="005812CB" w:rsidRDefault="00791F4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E969B9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6F88D0C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847C4E5" w14:textId="09A231AA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4598697" w14:textId="1FA7087C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98D435F" w14:textId="4A4DC38F" w:rsidR="00E969B9" w:rsidRPr="00A508F1" w:rsidRDefault="00E969B9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876D84" w:rsidRPr="00741190" w14:paraId="32F0F21D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6A3EB3C8" w14:textId="6A36080E" w:rsidR="00876D84" w:rsidRDefault="00876D84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283EF61" w14:textId="7AC49DD9" w:rsidR="00876D84" w:rsidRPr="005812CB" w:rsidRDefault="00025850" w:rsidP="00E969B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Sample </w:t>
            </w:r>
            <w:r w:rsidR="00876D84">
              <w:rPr>
                <w:rFonts w:asciiTheme="majorHAnsi" w:hAnsiTheme="majorHAnsi" w:cstheme="majorHAnsi"/>
                <w:sz w:val="16"/>
                <w:szCs w:val="16"/>
              </w:rPr>
              <w:t>S</w:t>
            </w:r>
            <w:r w:rsidR="00601229">
              <w:rPr>
                <w:rFonts w:asciiTheme="majorHAnsi" w:hAnsiTheme="majorHAnsi" w:cstheme="majorHAnsi"/>
                <w:sz w:val="16"/>
                <w:szCs w:val="16"/>
              </w:rPr>
              <w:t xml:space="preserve">ubmission &amp; </w:t>
            </w:r>
            <w:r w:rsidR="00ED1230">
              <w:rPr>
                <w:rFonts w:asciiTheme="majorHAnsi" w:hAnsiTheme="majorHAnsi" w:cstheme="majorHAnsi"/>
                <w:sz w:val="16"/>
                <w:szCs w:val="16"/>
              </w:rPr>
              <w:t xml:space="preserve">Approval 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A83090C" w14:textId="393A6BCF" w:rsidR="00876D84" w:rsidRPr="000D7B4F" w:rsidRDefault="006341F4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C936EB">
              <w:rPr>
                <w:rFonts w:asciiTheme="majorHAnsi" w:hAnsiTheme="majorHAnsi" w:cstheme="majorHAnsi"/>
                <w:szCs w:val="16"/>
              </w:rPr>
              <w:t xml:space="preserve"> – Section 0171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7EB472DB" w14:textId="4512907C" w:rsidR="00876D84" w:rsidRDefault="00335940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</w:t>
            </w:r>
            <w:r w:rsidR="00184562">
              <w:rPr>
                <w:b/>
                <w:bCs/>
                <w:sz w:val="16"/>
                <w:szCs w:val="16"/>
              </w:rPr>
              <w:t xml:space="preserve"> all relevant samples been provided to CYP and approved?</w:t>
            </w:r>
          </w:p>
          <w:p w14:paraId="2FFEDCAA" w14:textId="6BA736F7" w:rsidR="006E5A0F" w:rsidRPr="00B6306C" w:rsidRDefault="006E5A0F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F64454A" w14:textId="6CCF0139" w:rsidR="00876D84" w:rsidRPr="005812CB" w:rsidRDefault="003C1FD5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4C3186D" w14:textId="357B017F" w:rsidR="00876D84" w:rsidRPr="005812CB" w:rsidRDefault="001B740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B8CE0B1" w14:textId="6891E740" w:rsidR="00876D84" w:rsidRDefault="003C1FD5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1694D100" w14:textId="77777777" w:rsidR="00876D84" w:rsidRPr="005812CB" w:rsidRDefault="00876D84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622B9A6" w14:textId="491FC936" w:rsidR="00876D84" w:rsidRPr="005812CB" w:rsidRDefault="00F8633E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D390E8A" w14:textId="65E389E0" w:rsidR="00876D84" w:rsidRDefault="00876D84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0EF99EC" w14:textId="05B6BC2E" w:rsidR="00876D84" w:rsidRPr="00A508F1" w:rsidRDefault="007F071A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>Test results to be provided at least 5 working days prior to bulk deliveries</w:t>
            </w:r>
          </w:p>
        </w:tc>
      </w:tr>
      <w:tr w:rsidR="00BC6254" w14:paraId="56978BB5" w14:textId="77777777" w:rsidTr="00BC6254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63DB1B" w14:textId="586966F6" w:rsidR="00BC6254" w:rsidRPr="00BC6254" w:rsidRDefault="00BC625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C6254">
              <w:rPr>
                <w:b/>
                <w:bCs/>
                <w:sz w:val="16"/>
                <w:szCs w:val="16"/>
              </w:rPr>
              <w:t>1.</w:t>
            </w:r>
            <w:r w:rsidR="002F5E5A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99923" w14:textId="77777777" w:rsidR="00BC6254" w:rsidRPr="00BC6254" w:rsidRDefault="00BC625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BC6254">
              <w:rPr>
                <w:rFonts w:asciiTheme="majorHAnsi" w:hAnsiTheme="majorHAnsi" w:cstheme="majorHAnsi"/>
                <w:sz w:val="16"/>
                <w:szCs w:val="16"/>
              </w:rPr>
              <w:t xml:space="preserve">Site Preparation and Excavation Sequence 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4B725" w14:textId="77777777" w:rsidR="00BC6254" w:rsidRPr="00BC6254" w:rsidRDefault="00BC6254" w:rsidP="00BC6254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BC6254">
              <w:rPr>
                <w:rFonts w:asciiTheme="majorHAnsi" w:hAnsiTheme="majorHAnsi" w:cstheme="majorHAnsi"/>
                <w:szCs w:val="16"/>
              </w:rPr>
              <w:t>Civil Drawings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82E1B5" w14:textId="33A6CB19" w:rsidR="00BC6254" w:rsidRPr="00BC6254" w:rsidRDefault="00BC625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C6254">
              <w:rPr>
                <w:b/>
                <w:bCs/>
                <w:sz w:val="16"/>
                <w:szCs w:val="16"/>
              </w:rPr>
              <w:t xml:space="preserve">prepare the excavation for the </w:t>
            </w:r>
            <w:r w:rsidR="00D30CE8">
              <w:rPr>
                <w:b/>
                <w:bCs/>
                <w:sz w:val="16"/>
                <w:szCs w:val="16"/>
              </w:rPr>
              <w:t>Structural Soil</w:t>
            </w:r>
            <w:r w:rsidR="00776139">
              <w:rPr>
                <w:b/>
                <w:bCs/>
                <w:sz w:val="16"/>
                <w:szCs w:val="16"/>
              </w:rPr>
              <w:t xml:space="preserve"> (Setout)</w:t>
            </w:r>
            <w:r w:rsidR="00E860AE">
              <w:rPr>
                <w:b/>
                <w:bCs/>
                <w:sz w:val="16"/>
                <w:szCs w:val="16"/>
              </w:rPr>
              <w:t xml:space="preserve"> as per latest IFC drawings specified </w:t>
            </w:r>
            <w:proofErr w:type="spellStart"/>
            <w:r w:rsidR="00E860AE">
              <w:rPr>
                <w:b/>
                <w:bCs/>
                <w:sz w:val="16"/>
                <w:szCs w:val="16"/>
              </w:rPr>
              <w:t>ddimensions</w:t>
            </w:r>
            <w:proofErr w:type="spellEnd"/>
          </w:p>
          <w:p w14:paraId="3BF5D0DC" w14:textId="4EA5460F" w:rsidR="00BC6254" w:rsidRPr="00BC6254" w:rsidRDefault="00BC6254" w:rsidP="00BC625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C6254">
              <w:rPr>
                <w:b/>
                <w:bCs/>
                <w:sz w:val="16"/>
                <w:szCs w:val="16"/>
              </w:rPr>
              <w:t xml:space="preserve">Yes   </w:t>
            </w:r>
            <w:r w:rsidRPr="00BC6254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BC6254">
              <w:rPr>
                <w:b/>
                <w:bCs/>
                <w:sz w:val="16"/>
                <w:szCs w:val="16"/>
              </w:rPr>
              <w:t xml:space="preserve">    No   </w:t>
            </w:r>
            <w:r w:rsidRPr="00BC6254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BC6254">
              <w:rPr>
                <w:b/>
                <w:bCs/>
                <w:sz w:val="16"/>
                <w:szCs w:val="16"/>
              </w:rPr>
              <w:t xml:space="preserve">     N/A   </w:t>
            </w:r>
            <w:r w:rsidRPr="00BC6254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5A5D90" w14:textId="77777777" w:rsidR="00BC6254" w:rsidRPr="00BC6254" w:rsidRDefault="00BC625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C6254">
              <w:rPr>
                <w:sz w:val="16"/>
                <w:szCs w:val="16"/>
              </w:rPr>
              <w:t>Prior to the Start of Activity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44EC2" w14:textId="77777777" w:rsidR="00BC6254" w:rsidRPr="00BC6254" w:rsidRDefault="00BC625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BC6254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0E1C1A" w14:textId="77777777" w:rsidR="00BC6254" w:rsidRPr="00BC6254" w:rsidRDefault="00BC625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BC6254">
              <w:rPr>
                <w:b/>
                <w:bCs/>
                <w:sz w:val="16"/>
                <w:szCs w:val="16"/>
              </w:rPr>
              <w:t>SS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58F10E" w14:textId="77777777" w:rsidR="00BC6254" w:rsidRPr="00BC6254" w:rsidRDefault="00BC625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4773C" w14:textId="235F5909" w:rsidR="00BC6254" w:rsidRPr="00BC6254" w:rsidRDefault="007A3C8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FF07C6" w14:textId="77777777" w:rsidR="00BC6254" w:rsidRPr="00BC6254" w:rsidRDefault="00BC625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9FBA4" w14:textId="77777777" w:rsidR="00BC6254" w:rsidRPr="00BC6254" w:rsidRDefault="00BC6254" w:rsidP="00BC6254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BC6254">
              <w:rPr>
                <w:rFonts w:asciiTheme="majorHAnsi" w:hAnsiTheme="majorHAnsi" w:cstheme="majorHAnsi"/>
                <w:szCs w:val="16"/>
              </w:rPr>
              <w:t>Attach manufacturer Installation manual</w:t>
            </w:r>
          </w:p>
        </w:tc>
      </w:tr>
      <w:tr w:rsidR="00C34087" w14:paraId="7D0E1D30" w14:textId="77777777" w:rsidTr="00C34087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2335E4" w14:textId="3388467A" w:rsidR="00C34087" w:rsidRPr="00C34087" w:rsidRDefault="00C3408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34087">
              <w:rPr>
                <w:b/>
                <w:bCs/>
                <w:sz w:val="16"/>
                <w:szCs w:val="16"/>
              </w:rPr>
              <w:t>1.</w:t>
            </w:r>
            <w:r w:rsidR="002F5E5A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D75003" w14:textId="77777777" w:rsidR="00C34087" w:rsidRPr="00C34087" w:rsidRDefault="00C34087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C34087">
              <w:rPr>
                <w:rFonts w:asciiTheme="majorHAnsi" w:hAnsiTheme="majorHAnsi" w:cstheme="majorHAnsi"/>
                <w:sz w:val="16"/>
                <w:szCs w:val="16"/>
              </w:rPr>
              <w:t>Excavation Permit &amp;</w:t>
            </w:r>
          </w:p>
          <w:p w14:paraId="0D2530F3" w14:textId="77777777" w:rsidR="00C34087" w:rsidRPr="00C34087" w:rsidRDefault="00C34087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C34087">
              <w:rPr>
                <w:rFonts w:asciiTheme="majorHAnsi" w:hAnsiTheme="majorHAnsi" w:cstheme="majorHAnsi"/>
                <w:sz w:val="16"/>
                <w:szCs w:val="16"/>
              </w:rPr>
              <w:t>Penetration Permit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D3940C" w14:textId="77777777" w:rsidR="00C34087" w:rsidRPr="00C34087" w:rsidRDefault="00C34087" w:rsidP="00C34087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C34087">
              <w:rPr>
                <w:rFonts w:asciiTheme="majorHAnsi" w:hAnsiTheme="majorHAnsi" w:cstheme="majorHAnsi"/>
                <w:szCs w:val="16"/>
              </w:rPr>
              <w:t>SMP</w:t>
            </w:r>
          </w:p>
          <w:p w14:paraId="5DE36BEC" w14:textId="77777777" w:rsidR="00C34087" w:rsidRPr="00C34087" w:rsidRDefault="00C34087" w:rsidP="00C34087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C34087">
              <w:rPr>
                <w:rFonts w:asciiTheme="majorHAnsi" w:hAnsiTheme="majorHAnsi" w:cstheme="majorHAnsi"/>
                <w:szCs w:val="16"/>
              </w:rPr>
              <w:t>VR 602.03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B01539" w14:textId="20CA4B56" w:rsidR="00C34087" w:rsidRPr="00C34087" w:rsidRDefault="00C3408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34087">
              <w:rPr>
                <w:b/>
                <w:bCs/>
                <w:sz w:val="16"/>
                <w:szCs w:val="16"/>
              </w:rPr>
              <w:t>Were all identified underground services marked and potholed to confirm location and depth</w:t>
            </w:r>
            <w:r w:rsidR="00E860AE">
              <w:rPr>
                <w:b/>
                <w:bCs/>
                <w:sz w:val="16"/>
                <w:szCs w:val="16"/>
              </w:rPr>
              <w:t>.</w:t>
            </w:r>
          </w:p>
          <w:p w14:paraId="162B1968" w14:textId="77777777" w:rsidR="00C34087" w:rsidRPr="00C34087" w:rsidRDefault="00C34087" w:rsidP="00C3408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34087">
              <w:rPr>
                <w:b/>
                <w:bCs/>
                <w:sz w:val="16"/>
                <w:szCs w:val="16"/>
              </w:rPr>
              <w:t xml:space="preserve">Yes   </w:t>
            </w:r>
            <w:r w:rsidRPr="00C34087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C34087">
              <w:rPr>
                <w:b/>
                <w:bCs/>
                <w:sz w:val="16"/>
                <w:szCs w:val="16"/>
              </w:rPr>
              <w:t xml:space="preserve">    No   </w:t>
            </w:r>
            <w:r w:rsidRPr="00C34087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C34087">
              <w:rPr>
                <w:b/>
                <w:bCs/>
                <w:sz w:val="16"/>
                <w:szCs w:val="16"/>
              </w:rPr>
              <w:t xml:space="preserve">     N/A   </w:t>
            </w:r>
            <w:r w:rsidRPr="00C34087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</w:p>
          <w:p w14:paraId="0E7A5B43" w14:textId="77777777" w:rsidR="00C34087" w:rsidRPr="00C34087" w:rsidRDefault="00C3408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34087">
              <w:rPr>
                <w:b/>
                <w:bCs/>
                <w:sz w:val="16"/>
                <w:szCs w:val="16"/>
              </w:rPr>
              <w:t xml:space="preserve">Relevant permits have been signed and approved. </w:t>
            </w:r>
          </w:p>
          <w:p w14:paraId="3E4629D2" w14:textId="0198ED12" w:rsidR="00C34087" w:rsidRPr="00C34087" w:rsidRDefault="00C34087" w:rsidP="001D16E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34087">
              <w:rPr>
                <w:b/>
                <w:bCs/>
                <w:sz w:val="16"/>
                <w:szCs w:val="16"/>
              </w:rPr>
              <w:t xml:space="preserve">Yes   </w:t>
            </w:r>
            <w:r w:rsidRPr="00C34087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C34087">
              <w:rPr>
                <w:b/>
                <w:bCs/>
                <w:sz w:val="16"/>
                <w:szCs w:val="16"/>
              </w:rPr>
              <w:t xml:space="preserve">    No   </w:t>
            </w:r>
            <w:r w:rsidRPr="00C34087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C34087">
              <w:rPr>
                <w:b/>
                <w:bCs/>
                <w:sz w:val="16"/>
                <w:szCs w:val="16"/>
              </w:rPr>
              <w:t xml:space="preserve">     N/A   </w:t>
            </w:r>
            <w:r w:rsidRPr="00C34087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BF3BED" w14:textId="77777777" w:rsidR="00C34087" w:rsidRPr="00C34087" w:rsidRDefault="00C340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34087">
              <w:rPr>
                <w:sz w:val="16"/>
                <w:szCs w:val="16"/>
              </w:rPr>
              <w:t>Prior to the Start of Activity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6AB662" w14:textId="77777777" w:rsidR="00C34087" w:rsidRPr="00C34087" w:rsidRDefault="00C3408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C34087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E3ABCA" w14:textId="77777777" w:rsidR="00C34087" w:rsidRPr="00C34087" w:rsidRDefault="00C3408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C34087">
              <w:rPr>
                <w:b/>
                <w:bCs/>
                <w:sz w:val="16"/>
                <w:szCs w:val="16"/>
              </w:rPr>
              <w:t>SE/PE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422439" w14:textId="77777777" w:rsidR="00C34087" w:rsidRPr="00C34087" w:rsidRDefault="00C3408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746F41" w14:textId="34F54E34" w:rsidR="00C34087" w:rsidRPr="00C34087" w:rsidRDefault="00E860A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CF491" w14:textId="77777777" w:rsidR="00C34087" w:rsidRPr="00C34087" w:rsidRDefault="00C3408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9F445A" w14:textId="77777777" w:rsidR="00C34087" w:rsidRPr="00C34087" w:rsidRDefault="00C34087" w:rsidP="00C34087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B3215F" w14:paraId="2B7E1D39" w14:textId="77777777" w:rsidTr="00B3215F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A86D76" w14:textId="5F0D12B9" w:rsidR="00B3215F" w:rsidRPr="00B3215F" w:rsidRDefault="00B3215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3215F">
              <w:rPr>
                <w:b/>
                <w:bCs/>
                <w:sz w:val="16"/>
                <w:szCs w:val="16"/>
              </w:rPr>
              <w:t>1.</w:t>
            </w:r>
            <w:r w:rsidR="002F5E5A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7C1DF7" w14:textId="77777777" w:rsidR="00B3215F" w:rsidRPr="00B3215F" w:rsidRDefault="00B3215F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B3215F">
              <w:rPr>
                <w:rFonts w:asciiTheme="majorHAnsi" w:hAnsiTheme="majorHAnsi" w:cstheme="majorHAnsi"/>
                <w:sz w:val="16"/>
                <w:szCs w:val="16"/>
              </w:rPr>
              <w:t>Set Out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634E4" w14:textId="4910B268" w:rsidR="00B3215F" w:rsidRPr="00B3215F" w:rsidRDefault="00B3215F" w:rsidP="00B3215F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>Landscape</w:t>
            </w:r>
            <w:r w:rsidRPr="00B3215F">
              <w:rPr>
                <w:rFonts w:asciiTheme="majorHAnsi" w:hAnsiTheme="majorHAnsi" w:cstheme="majorHAnsi"/>
                <w:szCs w:val="16"/>
              </w:rPr>
              <w:t xml:space="preserve"> drawings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7F674" w14:textId="77777777" w:rsidR="00B3215F" w:rsidRPr="00B3215F" w:rsidRDefault="00B3215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3215F">
              <w:rPr>
                <w:b/>
                <w:bCs/>
                <w:sz w:val="16"/>
                <w:szCs w:val="16"/>
              </w:rPr>
              <w:t>Is the work area clearly pegged out for line and level?</w:t>
            </w:r>
          </w:p>
          <w:p w14:paraId="2436A200" w14:textId="77777777" w:rsidR="00B3215F" w:rsidRPr="00B3215F" w:rsidRDefault="00B3215F" w:rsidP="00B3215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3215F">
              <w:rPr>
                <w:b/>
                <w:bCs/>
                <w:sz w:val="16"/>
                <w:szCs w:val="16"/>
              </w:rPr>
              <w:t xml:space="preserve">Yes   </w:t>
            </w:r>
            <w:r w:rsidRPr="00B3215F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B3215F">
              <w:rPr>
                <w:b/>
                <w:bCs/>
                <w:sz w:val="16"/>
                <w:szCs w:val="16"/>
              </w:rPr>
              <w:t xml:space="preserve">    No   </w:t>
            </w:r>
            <w:r w:rsidRPr="00B3215F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B3215F">
              <w:rPr>
                <w:b/>
                <w:bCs/>
                <w:sz w:val="16"/>
                <w:szCs w:val="16"/>
              </w:rPr>
              <w:t xml:space="preserve">     N/A   </w:t>
            </w:r>
            <w:r w:rsidRPr="00B3215F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</w:p>
          <w:p w14:paraId="4250DB33" w14:textId="77777777" w:rsidR="00B3215F" w:rsidRPr="00B3215F" w:rsidRDefault="00B3215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32F6062D" w14:textId="77777777" w:rsidR="00B3215F" w:rsidRPr="00B3215F" w:rsidRDefault="00B3215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3215F">
              <w:rPr>
                <w:b/>
                <w:bCs/>
                <w:sz w:val="16"/>
                <w:szCs w:val="16"/>
              </w:rPr>
              <w:t>Zone_______________</w:t>
            </w:r>
          </w:p>
          <w:p w14:paraId="2357AD3D" w14:textId="77777777" w:rsidR="00B3215F" w:rsidRPr="00B3215F" w:rsidRDefault="00B3215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759DBC2C" w14:textId="77777777" w:rsidR="00B3215F" w:rsidRPr="00B3215F" w:rsidRDefault="00B3215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3215F">
              <w:rPr>
                <w:b/>
                <w:bCs/>
                <w:sz w:val="16"/>
                <w:szCs w:val="16"/>
              </w:rPr>
              <w:lastRenderedPageBreak/>
              <w:t>Stage______________</w:t>
            </w:r>
          </w:p>
          <w:p w14:paraId="3F48DAF9" w14:textId="77777777" w:rsidR="00B3215F" w:rsidRPr="00B3215F" w:rsidRDefault="00B3215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054704" w14:textId="77777777" w:rsidR="00B3215F" w:rsidRPr="00B3215F" w:rsidRDefault="00B3215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3215F">
              <w:rPr>
                <w:sz w:val="16"/>
                <w:szCs w:val="16"/>
              </w:rPr>
              <w:lastRenderedPageBreak/>
              <w:t>Prior to the Start of Activity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24603" w14:textId="77777777" w:rsidR="00B3215F" w:rsidRPr="00B3215F" w:rsidRDefault="00B3215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B3215F"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4A799" w14:textId="77777777" w:rsidR="00B3215F" w:rsidRPr="00B3215F" w:rsidRDefault="00B3215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B3215F">
              <w:rPr>
                <w:b/>
                <w:bCs/>
                <w:sz w:val="16"/>
                <w:szCs w:val="16"/>
              </w:rPr>
              <w:t>ss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E6F81" w14:textId="77777777" w:rsidR="00B3215F" w:rsidRPr="00B3215F" w:rsidRDefault="00B3215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84FF2" w14:textId="77777777" w:rsidR="00B3215F" w:rsidRPr="00B3215F" w:rsidRDefault="00B3215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4FFDEF" w14:textId="77777777" w:rsidR="00B3215F" w:rsidRPr="00B3215F" w:rsidRDefault="00B3215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D9FF4" w14:textId="77777777" w:rsidR="00B3215F" w:rsidRPr="00B3215F" w:rsidRDefault="00B3215F" w:rsidP="00B3215F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FB7B04" w:rsidRPr="003C1E57" w14:paraId="3B46AE2B" w14:textId="77777777" w:rsidTr="0063759A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088040E8" w14:textId="1A3A6D05" w:rsidR="00FB7B04" w:rsidRPr="003C1E57" w:rsidRDefault="00B3215F" w:rsidP="007D613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</w:t>
            </w:r>
            <w:r w:rsidR="00FB7B04">
              <w:rPr>
                <w:b/>
                <w:bCs/>
                <w:color w:val="FFFFFF" w:themeColor="background1"/>
                <w:sz w:val="20"/>
              </w:rPr>
              <w:t>.0</w:t>
            </w:r>
            <w:r w:rsidR="00FB7B04" w:rsidRPr="003C1E57">
              <w:rPr>
                <w:b/>
                <w:bCs/>
                <w:color w:val="FFFFFF" w:themeColor="background1"/>
                <w:sz w:val="20"/>
              </w:rPr>
              <w:t xml:space="preserve"> </w:t>
            </w:r>
            <w:r w:rsidR="00FB7B04">
              <w:rPr>
                <w:b/>
                <w:bCs/>
                <w:color w:val="FFFFFF" w:themeColor="background1"/>
                <w:sz w:val="20"/>
              </w:rPr>
              <w:t>Construction Activities</w:t>
            </w:r>
          </w:p>
        </w:tc>
      </w:tr>
      <w:tr w:rsidR="00C26E1C" w14:paraId="792AC014" w14:textId="77777777" w:rsidTr="0063759A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13E6C" w14:textId="6A9F6A7C" w:rsidR="00C26E1C" w:rsidRDefault="002F5E5A" w:rsidP="00C32FF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4682F" w14:textId="7C9D6D9E" w:rsidR="00C26E1C" w:rsidRDefault="001D16E4" w:rsidP="00C32FFE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AG Pipes installation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D45BC" w14:textId="059B9232" w:rsidR="00C26E1C" w:rsidRPr="000D7B4F" w:rsidRDefault="00776139" w:rsidP="00C32FFE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>TAS-A-AUD-6007-0426 - LANDSCAPE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CDA84" w14:textId="0FAC369E" w:rsidR="008676C7" w:rsidRPr="008676C7" w:rsidRDefault="008676C7" w:rsidP="008676C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676C7">
              <w:rPr>
                <w:b/>
                <w:bCs/>
                <w:sz w:val="16"/>
                <w:szCs w:val="16"/>
              </w:rPr>
              <w:t xml:space="preserve">Are all pipes extended for the </w:t>
            </w:r>
            <w:r>
              <w:rPr>
                <w:b/>
                <w:bCs/>
                <w:sz w:val="16"/>
                <w:szCs w:val="16"/>
              </w:rPr>
              <w:t xml:space="preserve">structural Soil </w:t>
            </w:r>
            <w:r w:rsidRPr="008676C7">
              <w:rPr>
                <w:b/>
                <w:bCs/>
                <w:sz w:val="16"/>
                <w:szCs w:val="16"/>
              </w:rPr>
              <w:t>install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</w:p>
          <w:p w14:paraId="7991E0EF" w14:textId="5B47C089" w:rsidR="00C26E1C" w:rsidRPr="00DE1494" w:rsidRDefault="008676C7" w:rsidP="008676C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676C7">
              <w:rPr>
                <w:b/>
                <w:bCs/>
                <w:sz w:val="16"/>
                <w:szCs w:val="16"/>
              </w:rPr>
              <w:t xml:space="preserve">Yes   </w:t>
            </w:r>
            <w:r w:rsidRPr="008676C7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676C7">
              <w:rPr>
                <w:b/>
                <w:bCs/>
                <w:sz w:val="16"/>
                <w:szCs w:val="16"/>
              </w:rPr>
              <w:t xml:space="preserve">    No   </w:t>
            </w:r>
            <w:r w:rsidRPr="008676C7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676C7">
              <w:rPr>
                <w:b/>
                <w:bCs/>
                <w:sz w:val="16"/>
                <w:szCs w:val="16"/>
              </w:rPr>
              <w:t xml:space="preserve">     N/A   </w:t>
            </w:r>
            <w:r w:rsidRPr="008676C7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F33DF" w14:textId="1453FE6B" w:rsidR="00C26E1C" w:rsidRPr="005812CB" w:rsidRDefault="00A957AD" w:rsidP="00C32FF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A957AD">
              <w:rPr>
                <w:sz w:val="16"/>
                <w:szCs w:val="16"/>
              </w:rPr>
              <w:t xml:space="preserve">Prior </w:t>
            </w:r>
            <w:proofErr w:type="gramStart"/>
            <w:r w:rsidRPr="00A957AD">
              <w:rPr>
                <w:sz w:val="16"/>
                <w:szCs w:val="16"/>
              </w:rPr>
              <w:t xml:space="preserve">to </w:t>
            </w:r>
            <w:r>
              <w:rPr>
                <w:sz w:val="16"/>
                <w:szCs w:val="16"/>
              </w:rPr>
              <w:t xml:space="preserve"> next</w:t>
            </w:r>
            <w:proofErr w:type="gramEnd"/>
            <w:r w:rsidRPr="00A957AD">
              <w:rPr>
                <w:sz w:val="16"/>
                <w:szCs w:val="16"/>
              </w:rPr>
              <w:t xml:space="preserve"> Activity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25E661" w14:textId="26C28D54" w:rsidR="00C26E1C" w:rsidRDefault="00DC372B" w:rsidP="00C32FF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03CE2A" w14:textId="2FA14660" w:rsidR="00C26E1C" w:rsidRDefault="00DC372B" w:rsidP="00C32FF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DC372B">
              <w:rPr>
                <w:b/>
                <w:bCs/>
                <w:sz w:val="16"/>
                <w:szCs w:val="16"/>
              </w:rPr>
              <w:t>SE/PE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8DA34" w14:textId="77777777" w:rsidR="00C26E1C" w:rsidRPr="005812CB" w:rsidRDefault="00C26E1C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B6284" w14:textId="77777777" w:rsidR="00D61373" w:rsidRDefault="00D61373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IR/</w:t>
            </w:r>
          </w:p>
          <w:p w14:paraId="1DA7E408" w14:textId="35FA18EF" w:rsidR="00C26E1C" w:rsidRDefault="00D61373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CYP(W)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3CEC3" w14:textId="78153842" w:rsidR="00C26E1C" w:rsidRDefault="00C26E1C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7FF018" w14:textId="7349CE92" w:rsidR="00C26E1C" w:rsidRDefault="00C26E1C" w:rsidP="007D613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4E393F" w14:paraId="6D08B934" w14:textId="77777777" w:rsidTr="0063759A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2E918" w14:textId="7E8B28FF" w:rsidR="004E393F" w:rsidRDefault="002F5E5A" w:rsidP="00C32FF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252379" w14:textId="73DBFB82" w:rsidR="004E393F" w:rsidRDefault="001D16E4" w:rsidP="00C32FFE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Granular layer Installation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EA60E" w14:textId="3C443340" w:rsidR="004E393F" w:rsidRPr="000D7B4F" w:rsidRDefault="00776139" w:rsidP="00C32FFE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>TAS-A-AUD-6007-0426 - LANDSCAPE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184C7" w14:textId="77777777" w:rsidR="004E393F" w:rsidRDefault="007E5134" w:rsidP="008676C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Granular layer installed as per drawings</w:t>
            </w:r>
          </w:p>
          <w:p w14:paraId="4EC563C4" w14:textId="23FF9D10" w:rsidR="007E5134" w:rsidRPr="008676C7" w:rsidRDefault="007E5134" w:rsidP="008676C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676C7">
              <w:rPr>
                <w:b/>
                <w:bCs/>
                <w:sz w:val="16"/>
                <w:szCs w:val="16"/>
              </w:rPr>
              <w:t xml:space="preserve">Yes   </w:t>
            </w:r>
            <w:r w:rsidRPr="008676C7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676C7">
              <w:rPr>
                <w:b/>
                <w:bCs/>
                <w:sz w:val="16"/>
                <w:szCs w:val="16"/>
              </w:rPr>
              <w:t xml:space="preserve">    No   </w:t>
            </w:r>
            <w:r w:rsidRPr="008676C7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676C7">
              <w:rPr>
                <w:b/>
                <w:bCs/>
                <w:sz w:val="16"/>
                <w:szCs w:val="16"/>
              </w:rPr>
              <w:t xml:space="preserve">     N/A   </w:t>
            </w:r>
            <w:r w:rsidRPr="008676C7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139A3" w14:textId="6CFABD3F" w:rsidR="004E393F" w:rsidRPr="005812CB" w:rsidRDefault="00A957AD" w:rsidP="00C32FF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A957AD">
              <w:rPr>
                <w:sz w:val="16"/>
                <w:szCs w:val="16"/>
              </w:rPr>
              <w:t xml:space="preserve">Prior </w:t>
            </w:r>
            <w:proofErr w:type="gramStart"/>
            <w:r w:rsidRPr="00A957AD">
              <w:rPr>
                <w:sz w:val="16"/>
                <w:szCs w:val="16"/>
              </w:rPr>
              <w:t xml:space="preserve">to </w:t>
            </w:r>
            <w:r>
              <w:rPr>
                <w:sz w:val="16"/>
                <w:szCs w:val="16"/>
              </w:rPr>
              <w:t xml:space="preserve"> next</w:t>
            </w:r>
            <w:proofErr w:type="gramEnd"/>
            <w:r w:rsidRPr="00A957AD">
              <w:rPr>
                <w:sz w:val="16"/>
                <w:szCs w:val="16"/>
              </w:rPr>
              <w:t xml:space="preserve"> Activity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5CD71E" w14:textId="10B4907B" w:rsidR="004E393F" w:rsidRDefault="00DC372B" w:rsidP="00C32FF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55685" w14:textId="007D50A8" w:rsidR="004E393F" w:rsidRDefault="00DC372B" w:rsidP="00C32FF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DC372B">
              <w:rPr>
                <w:b/>
                <w:bCs/>
                <w:sz w:val="16"/>
                <w:szCs w:val="16"/>
              </w:rPr>
              <w:t>SE/PE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4DDC5" w14:textId="77777777" w:rsidR="004E393F" w:rsidRPr="005812CB" w:rsidRDefault="004E393F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CE4DB" w14:textId="77777777" w:rsidR="00D61373" w:rsidRDefault="00D61373" w:rsidP="00D6137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IR/</w:t>
            </w:r>
          </w:p>
          <w:p w14:paraId="757CA3E8" w14:textId="77F486D0" w:rsidR="004E393F" w:rsidRDefault="00D61373" w:rsidP="00D6137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CYP(W)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A8F736" w14:textId="77777777" w:rsidR="004E393F" w:rsidRDefault="004E393F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0BD3D" w14:textId="77777777" w:rsidR="004E393F" w:rsidRDefault="004E393F" w:rsidP="007D613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7E5134" w14:paraId="7031F54B" w14:textId="77777777" w:rsidTr="0063759A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1429F" w14:textId="1313761A" w:rsidR="007E5134" w:rsidRDefault="002F5E5A" w:rsidP="00C32FF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599BD" w14:textId="191647FE" w:rsidR="007E5134" w:rsidRDefault="001D16E4" w:rsidP="00C32FFE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Structural Soil Installation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17C88B" w14:textId="1F6EE2BD" w:rsidR="007E5134" w:rsidRPr="000D7B4F" w:rsidRDefault="00776139" w:rsidP="00C32FFE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>TAS-A-AUD-6007-0426 - LANDSCAPE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7DAB1" w14:textId="2A6DC8C5" w:rsidR="007E5134" w:rsidRDefault="007E5134" w:rsidP="008676C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Structural Soil </w:t>
            </w:r>
            <w:r w:rsidR="00776139">
              <w:rPr>
                <w:b/>
                <w:bCs/>
                <w:sz w:val="16"/>
                <w:szCs w:val="16"/>
              </w:rPr>
              <w:t xml:space="preserve">fill completed as per specified levels and quantities. </w:t>
            </w:r>
          </w:p>
          <w:p w14:paraId="6D755103" w14:textId="003C2DE4" w:rsidR="00776139" w:rsidRDefault="00776139" w:rsidP="008676C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676C7">
              <w:rPr>
                <w:b/>
                <w:bCs/>
                <w:sz w:val="16"/>
                <w:szCs w:val="16"/>
              </w:rPr>
              <w:t xml:space="preserve">Yes   </w:t>
            </w:r>
            <w:r w:rsidRPr="008676C7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676C7">
              <w:rPr>
                <w:b/>
                <w:bCs/>
                <w:sz w:val="16"/>
                <w:szCs w:val="16"/>
              </w:rPr>
              <w:t xml:space="preserve">    No   </w:t>
            </w:r>
            <w:r w:rsidRPr="008676C7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676C7">
              <w:rPr>
                <w:b/>
                <w:bCs/>
                <w:sz w:val="16"/>
                <w:szCs w:val="16"/>
              </w:rPr>
              <w:t xml:space="preserve">     N/A   </w:t>
            </w:r>
            <w:r w:rsidRPr="008676C7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B1DC19" w14:textId="647C679D" w:rsidR="007E5134" w:rsidRPr="005812CB" w:rsidRDefault="00A957AD" w:rsidP="00C32FF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A957AD">
              <w:rPr>
                <w:sz w:val="16"/>
                <w:szCs w:val="16"/>
              </w:rPr>
              <w:t xml:space="preserve">Prior </w:t>
            </w:r>
            <w:proofErr w:type="gramStart"/>
            <w:r w:rsidRPr="00A957AD">
              <w:rPr>
                <w:sz w:val="16"/>
                <w:szCs w:val="16"/>
              </w:rPr>
              <w:t xml:space="preserve">to </w:t>
            </w:r>
            <w:r>
              <w:rPr>
                <w:sz w:val="16"/>
                <w:szCs w:val="16"/>
              </w:rPr>
              <w:t xml:space="preserve"> next</w:t>
            </w:r>
            <w:proofErr w:type="gramEnd"/>
            <w:r w:rsidRPr="00A957AD">
              <w:rPr>
                <w:sz w:val="16"/>
                <w:szCs w:val="16"/>
              </w:rPr>
              <w:t xml:space="preserve"> Activity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5763C" w14:textId="7A1784AA" w:rsidR="007E5134" w:rsidRDefault="00DC372B" w:rsidP="00C32FF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A5BCC0" w14:textId="058EB856" w:rsidR="007E5134" w:rsidRDefault="00DC372B" w:rsidP="00C32FF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DC372B">
              <w:rPr>
                <w:b/>
                <w:bCs/>
                <w:sz w:val="16"/>
                <w:szCs w:val="16"/>
              </w:rPr>
              <w:t>SE/PE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47139A" w14:textId="77777777" w:rsidR="007E5134" w:rsidRPr="005812CB" w:rsidRDefault="007E5134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4D0EC" w14:textId="77777777" w:rsidR="00D61373" w:rsidRDefault="00D61373" w:rsidP="00D6137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IR/</w:t>
            </w:r>
          </w:p>
          <w:p w14:paraId="51C7CC8B" w14:textId="372FD536" w:rsidR="007E5134" w:rsidRDefault="00D61373" w:rsidP="00D6137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CYP(W)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EC2EA" w14:textId="77777777" w:rsidR="007E5134" w:rsidRDefault="007E5134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883B7" w14:textId="77777777" w:rsidR="007E5134" w:rsidRDefault="007E5134" w:rsidP="007D613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</w:tbl>
    <w:p w14:paraId="0E0671D3" w14:textId="77777777" w:rsidR="003B30F4" w:rsidRDefault="003B30F4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2C020C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8BF906B" w:rsidR="00EA0774" w:rsidRPr="005056E3" w:rsidRDefault="00031D18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7E30AF">
        <w:rPr>
          <w:rFonts w:ascii="Arial" w:hAnsi="Arial" w:cs="Arial"/>
          <w:sz w:val="18"/>
          <w:szCs w:val="18"/>
        </w:rPr>
        <w:t>Superintendent</w:t>
      </w:r>
      <w:r w:rsidR="00EA0774">
        <w:rPr>
          <w:rFonts w:ascii="Arial" w:hAnsi="Arial" w:cs="Arial"/>
          <w:sz w:val="18"/>
          <w:szCs w:val="18"/>
        </w:rPr>
        <w:t xml:space="preserve"> </w:t>
      </w:r>
    </w:p>
    <w:p w14:paraId="2064BA8D" w14:textId="63D3EECA" w:rsidR="00A9655D" w:rsidRPr="003B30F4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>Inspection Point</w:t>
      </w:r>
      <w:r w:rsidR="002C020C">
        <w:rPr>
          <w:rFonts w:ascii="Arial" w:hAnsi="Arial" w:cs="Arial"/>
          <w:sz w:val="18"/>
          <w:szCs w:val="18"/>
        </w:rPr>
        <w:t>.</w:t>
      </w:r>
    </w:p>
    <w:sectPr w:rsidR="00A9655D" w:rsidRPr="003B30F4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35298" w14:textId="77777777" w:rsidR="008656A7" w:rsidRDefault="008656A7" w:rsidP="007617B0">
      <w:pPr>
        <w:spacing w:after="0"/>
      </w:pPr>
      <w:r>
        <w:separator/>
      </w:r>
    </w:p>
  </w:endnote>
  <w:endnote w:type="continuationSeparator" w:id="0">
    <w:p w14:paraId="1AFE3CE9" w14:textId="77777777" w:rsidR="008656A7" w:rsidRDefault="008656A7" w:rsidP="007617B0">
      <w:pPr>
        <w:spacing w:after="0"/>
      </w:pPr>
      <w:r>
        <w:continuationSeparator/>
      </w:r>
    </w:p>
  </w:endnote>
  <w:endnote w:type="continuationNotice" w:id="1">
    <w:p w14:paraId="3755DAEE" w14:textId="77777777" w:rsidR="008656A7" w:rsidRDefault="008656A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59740DCE" w:rsidR="00D340C6" w:rsidRPr="00AD0710" w:rsidRDefault="00AC0E98" w:rsidP="00453327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Issue date </w:t>
          </w:r>
          <w:r w:rsidR="00BF4294">
            <w:rPr>
              <w:szCs w:val="16"/>
            </w:rPr>
            <w:t>14/10</w:t>
          </w:r>
          <w:r w:rsidR="00D340C6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25ED7255" w:rsidR="00D340C6" w:rsidRPr="00AD0710" w:rsidRDefault="00AC0E9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031D18" w:rsidRPr="00AD0710">
            <w:rPr>
              <w:szCs w:val="16"/>
            </w:rPr>
            <w:t xml:space="preserve"> Issue date </w:t>
          </w:r>
          <w:r w:rsidR="00871A2B">
            <w:rPr>
              <w:szCs w:val="16"/>
            </w:rPr>
            <w:t>14/10</w:t>
          </w:r>
          <w:r w:rsidR="00031D18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A4871" w14:textId="77777777" w:rsidR="008656A7" w:rsidRDefault="008656A7" w:rsidP="007617B0">
      <w:pPr>
        <w:spacing w:after="0"/>
      </w:pPr>
      <w:r>
        <w:separator/>
      </w:r>
    </w:p>
  </w:footnote>
  <w:footnote w:type="continuationSeparator" w:id="0">
    <w:p w14:paraId="362CEA01" w14:textId="77777777" w:rsidR="008656A7" w:rsidRDefault="008656A7" w:rsidP="007617B0">
      <w:pPr>
        <w:spacing w:after="0"/>
      </w:pPr>
      <w:r>
        <w:continuationSeparator/>
      </w:r>
    </w:p>
  </w:footnote>
  <w:footnote w:type="continuationNotice" w:id="1">
    <w:p w14:paraId="22D68D75" w14:textId="77777777" w:rsidR="008656A7" w:rsidRDefault="008656A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-94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-94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74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63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9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5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7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437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9CC5BFC"/>
    <w:multiLevelType w:val="hybridMultilevel"/>
    <w:tmpl w:val="A8925672"/>
    <w:lvl w:ilvl="0" w:tplc="09FED3CA">
      <w:start w:val="6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114D61"/>
    <w:multiLevelType w:val="hybridMultilevel"/>
    <w:tmpl w:val="B388D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7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95E6204"/>
    <w:multiLevelType w:val="hybridMultilevel"/>
    <w:tmpl w:val="F16C8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5FF54A5"/>
    <w:multiLevelType w:val="hybridMultilevel"/>
    <w:tmpl w:val="A85A101C"/>
    <w:lvl w:ilvl="0" w:tplc="3D44D9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6" w:hanging="360"/>
      </w:pPr>
    </w:lvl>
    <w:lvl w:ilvl="2" w:tplc="0C09001B" w:tentative="1">
      <w:start w:val="1"/>
      <w:numFmt w:val="lowerRoman"/>
      <w:lvlText w:val="%3."/>
      <w:lvlJc w:val="right"/>
      <w:pPr>
        <w:ind w:left="2256" w:hanging="180"/>
      </w:pPr>
    </w:lvl>
    <w:lvl w:ilvl="3" w:tplc="0C09000F" w:tentative="1">
      <w:start w:val="1"/>
      <w:numFmt w:val="decimal"/>
      <w:lvlText w:val="%4."/>
      <w:lvlJc w:val="left"/>
      <w:pPr>
        <w:ind w:left="2976" w:hanging="360"/>
      </w:pPr>
    </w:lvl>
    <w:lvl w:ilvl="4" w:tplc="0C090019" w:tentative="1">
      <w:start w:val="1"/>
      <w:numFmt w:val="lowerLetter"/>
      <w:lvlText w:val="%5."/>
      <w:lvlJc w:val="left"/>
      <w:pPr>
        <w:ind w:left="3696" w:hanging="360"/>
      </w:pPr>
    </w:lvl>
    <w:lvl w:ilvl="5" w:tplc="0C09001B" w:tentative="1">
      <w:start w:val="1"/>
      <w:numFmt w:val="lowerRoman"/>
      <w:lvlText w:val="%6."/>
      <w:lvlJc w:val="right"/>
      <w:pPr>
        <w:ind w:left="4416" w:hanging="180"/>
      </w:pPr>
    </w:lvl>
    <w:lvl w:ilvl="6" w:tplc="0C09000F" w:tentative="1">
      <w:start w:val="1"/>
      <w:numFmt w:val="decimal"/>
      <w:lvlText w:val="%7."/>
      <w:lvlJc w:val="left"/>
      <w:pPr>
        <w:ind w:left="5136" w:hanging="360"/>
      </w:pPr>
    </w:lvl>
    <w:lvl w:ilvl="7" w:tplc="0C090019" w:tentative="1">
      <w:start w:val="1"/>
      <w:numFmt w:val="lowerLetter"/>
      <w:lvlText w:val="%8."/>
      <w:lvlJc w:val="left"/>
      <w:pPr>
        <w:ind w:left="5856" w:hanging="360"/>
      </w:pPr>
    </w:lvl>
    <w:lvl w:ilvl="8" w:tplc="0C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5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8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1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2" w15:restartNumberingAfterBreak="0">
    <w:nsid w:val="7B1C3299"/>
    <w:multiLevelType w:val="hybridMultilevel"/>
    <w:tmpl w:val="9236B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3122B"/>
    <w:multiLevelType w:val="multilevel"/>
    <w:tmpl w:val="38B6FA6E"/>
    <w:numStyleLink w:val="CivLegal"/>
  </w:abstractNum>
  <w:abstractNum w:abstractNumId="24" w15:restartNumberingAfterBreak="0">
    <w:nsid w:val="7EF26BDF"/>
    <w:multiLevelType w:val="hybridMultilevel"/>
    <w:tmpl w:val="543CE700"/>
    <w:lvl w:ilvl="0" w:tplc="E58AA5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3080">
    <w:abstractNumId w:val="16"/>
  </w:num>
  <w:num w:numId="2" w16cid:durableId="135882040">
    <w:abstractNumId w:val="11"/>
  </w:num>
  <w:num w:numId="3" w16cid:durableId="1351375560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387805285">
    <w:abstractNumId w:val="3"/>
  </w:num>
  <w:num w:numId="5" w16cid:durableId="1867717215">
    <w:abstractNumId w:val="17"/>
  </w:num>
  <w:num w:numId="6" w16cid:durableId="1180579981">
    <w:abstractNumId w:val="4"/>
  </w:num>
  <w:num w:numId="7" w16cid:durableId="645285879">
    <w:abstractNumId w:val="6"/>
  </w:num>
  <w:num w:numId="8" w16cid:durableId="1462960153">
    <w:abstractNumId w:val="1"/>
  </w:num>
  <w:num w:numId="9" w16cid:durableId="1328441059">
    <w:abstractNumId w:val="7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093949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5249432">
    <w:abstractNumId w:val="13"/>
  </w:num>
  <w:num w:numId="12" w16cid:durableId="7069520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10651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60078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79010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95937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3819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277464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81923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32570576">
    <w:abstractNumId w:val="0"/>
  </w:num>
  <w:num w:numId="21" w16cid:durableId="629242949">
    <w:abstractNumId w:val="9"/>
  </w:num>
  <w:num w:numId="22" w16cid:durableId="1192188324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309333882">
    <w:abstractNumId w:val="19"/>
  </w:num>
  <w:num w:numId="24" w16cid:durableId="497041853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9238342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01366578">
    <w:abstractNumId w:val="17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629825039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646006533">
    <w:abstractNumId w:val="18"/>
  </w:num>
  <w:num w:numId="29" w16cid:durableId="62022295">
    <w:abstractNumId w:val="8"/>
  </w:num>
  <w:num w:numId="30" w16cid:durableId="1311402096">
    <w:abstractNumId w:val="7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303466466">
    <w:abstractNumId w:val="21"/>
  </w:num>
  <w:num w:numId="32" w16cid:durableId="1567703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08598176">
    <w:abstractNumId w:val="10"/>
  </w:num>
  <w:num w:numId="34" w16cid:durableId="1042553057">
    <w:abstractNumId w:val="15"/>
  </w:num>
  <w:num w:numId="35" w16cid:durableId="1511094562">
    <w:abstractNumId w:val="24"/>
  </w:num>
  <w:num w:numId="36" w16cid:durableId="1627546516">
    <w:abstractNumId w:val="2"/>
  </w:num>
  <w:num w:numId="37" w16cid:durableId="1836847167">
    <w:abstractNumId w:val="5"/>
  </w:num>
  <w:num w:numId="38" w16cid:durableId="1551259558">
    <w:abstractNumId w:val="12"/>
  </w:num>
  <w:num w:numId="39" w16cid:durableId="283006404">
    <w:abstractNumId w:val="14"/>
  </w:num>
  <w:num w:numId="40" w16cid:durableId="1664822461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tjQ3MzA1N7M0MzJV0lEKTi0uzszPAykwqwUAYukGbCwAAAA="/>
  </w:docVars>
  <w:rsids>
    <w:rsidRoot w:val="00EA0774"/>
    <w:rsid w:val="00001E6C"/>
    <w:rsid w:val="00004845"/>
    <w:rsid w:val="00006F9A"/>
    <w:rsid w:val="000125AB"/>
    <w:rsid w:val="00012FBA"/>
    <w:rsid w:val="00013E57"/>
    <w:rsid w:val="000158DC"/>
    <w:rsid w:val="00020D51"/>
    <w:rsid w:val="00021F49"/>
    <w:rsid w:val="00025850"/>
    <w:rsid w:val="00031D18"/>
    <w:rsid w:val="0003431C"/>
    <w:rsid w:val="00035C95"/>
    <w:rsid w:val="0004110C"/>
    <w:rsid w:val="00042A87"/>
    <w:rsid w:val="0004421D"/>
    <w:rsid w:val="00046F51"/>
    <w:rsid w:val="000628FA"/>
    <w:rsid w:val="000650E9"/>
    <w:rsid w:val="000730D0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A6DE8"/>
    <w:rsid w:val="000B30A8"/>
    <w:rsid w:val="000B37A1"/>
    <w:rsid w:val="000B4F94"/>
    <w:rsid w:val="000B6205"/>
    <w:rsid w:val="000B695B"/>
    <w:rsid w:val="000C28DA"/>
    <w:rsid w:val="000D0E97"/>
    <w:rsid w:val="000D19DD"/>
    <w:rsid w:val="000D1B5C"/>
    <w:rsid w:val="000D2C8F"/>
    <w:rsid w:val="000D4210"/>
    <w:rsid w:val="000D4A7C"/>
    <w:rsid w:val="000D54BF"/>
    <w:rsid w:val="000D6DC3"/>
    <w:rsid w:val="000D7B4F"/>
    <w:rsid w:val="000E31AD"/>
    <w:rsid w:val="000E5EFF"/>
    <w:rsid w:val="000F15B9"/>
    <w:rsid w:val="000F6E06"/>
    <w:rsid w:val="00112853"/>
    <w:rsid w:val="00113DB3"/>
    <w:rsid w:val="001153A9"/>
    <w:rsid w:val="001160BA"/>
    <w:rsid w:val="0012153B"/>
    <w:rsid w:val="0012160E"/>
    <w:rsid w:val="00123A2C"/>
    <w:rsid w:val="00130D54"/>
    <w:rsid w:val="0013222C"/>
    <w:rsid w:val="001326D6"/>
    <w:rsid w:val="001329E3"/>
    <w:rsid w:val="0013432E"/>
    <w:rsid w:val="0013631B"/>
    <w:rsid w:val="00136359"/>
    <w:rsid w:val="001444A1"/>
    <w:rsid w:val="00145C21"/>
    <w:rsid w:val="00150E01"/>
    <w:rsid w:val="00152695"/>
    <w:rsid w:val="00152A1E"/>
    <w:rsid w:val="00164930"/>
    <w:rsid w:val="00164D07"/>
    <w:rsid w:val="00165CBD"/>
    <w:rsid w:val="001811DA"/>
    <w:rsid w:val="0018362E"/>
    <w:rsid w:val="00184562"/>
    <w:rsid w:val="00191157"/>
    <w:rsid w:val="00191711"/>
    <w:rsid w:val="001925E8"/>
    <w:rsid w:val="00195C7E"/>
    <w:rsid w:val="001978FD"/>
    <w:rsid w:val="001A7888"/>
    <w:rsid w:val="001B06FE"/>
    <w:rsid w:val="001B4060"/>
    <w:rsid w:val="001B7409"/>
    <w:rsid w:val="001C2875"/>
    <w:rsid w:val="001D0CF0"/>
    <w:rsid w:val="001D16E4"/>
    <w:rsid w:val="001D6AD5"/>
    <w:rsid w:val="001E02D6"/>
    <w:rsid w:val="001E260A"/>
    <w:rsid w:val="001E5797"/>
    <w:rsid w:val="001E5EB5"/>
    <w:rsid w:val="001F0FEF"/>
    <w:rsid w:val="001F3ABC"/>
    <w:rsid w:val="001F4330"/>
    <w:rsid w:val="001F5EAE"/>
    <w:rsid w:val="0020352B"/>
    <w:rsid w:val="002129DE"/>
    <w:rsid w:val="00213887"/>
    <w:rsid w:val="00214D7E"/>
    <w:rsid w:val="0022227C"/>
    <w:rsid w:val="00227E3C"/>
    <w:rsid w:val="00233F6C"/>
    <w:rsid w:val="0024535F"/>
    <w:rsid w:val="0024627B"/>
    <w:rsid w:val="00252AED"/>
    <w:rsid w:val="00254B48"/>
    <w:rsid w:val="0025506A"/>
    <w:rsid w:val="002554CB"/>
    <w:rsid w:val="00257F7B"/>
    <w:rsid w:val="002608E7"/>
    <w:rsid w:val="0026195F"/>
    <w:rsid w:val="00264F3C"/>
    <w:rsid w:val="0027512C"/>
    <w:rsid w:val="00276E10"/>
    <w:rsid w:val="00280FAE"/>
    <w:rsid w:val="00281140"/>
    <w:rsid w:val="00282680"/>
    <w:rsid w:val="0028562B"/>
    <w:rsid w:val="002909E7"/>
    <w:rsid w:val="00290DBD"/>
    <w:rsid w:val="0029108F"/>
    <w:rsid w:val="002B33D2"/>
    <w:rsid w:val="002B7C52"/>
    <w:rsid w:val="002C020C"/>
    <w:rsid w:val="002C2CE2"/>
    <w:rsid w:val="002C3E58"/>
    <w:rsid w:val="002C40D8"/>
    <w:rsid w:val="002C4C28"/>
    <w:rsid w:val="002D08B8"/>
    <w:rsid w:val="002D142A"/>
    <w:rsid w:val="002D1DF0"/>
    <w:rsid w:val="002E08A0"/>
    <w:rsid w:val="002E1EBA"/>
    <w:rsid w:val="002E46E4"/>
    <w:rsid w:val="002F4074"/>
    <w:rsid w:val="002F5E5A"/>
    <w:rsid w:val="002F7E9F"/>
    <w:rsid w:val="00301828"/>
    <w:rsid w:val="00305A59"/>
    <w:rsid w:val="003141E2"/>
    <w:rsid w:val="0031420F"/>
    <w:rsid w:val="00317156"/>
    <w:rsid w:val="00317891"/>
    <w:rsid w:val="00327C50"/>
    <w:rsid w:val="00335940"/>
    <w:rsid w:val="00337228"/>
    <w:rsid w:val="0033732E"/>
    <w:rsid w:val="00340833"/>
    <w:rsid w:val="00345D7B"/>
    <w:rsid w:val="00346FF0"/>
    <w:rsid w:val="00351D72"/>
    <w:rsid w:val="00352510"/>
    <w:rsid w:val="0035600A"/>
    <w:rsid w:val="0035636A"/>
    <w:rsid w:val="00361C48"/>
    <w:rsid w:val="003733EB"/>
    <w:rsid w:val="00377007"/>
    <w:rsid w:val="00383176"/>
    <w:rsid w:val="00384573"/>
    <w:rsid w:val="003868C5"/>
    <w:rsid w:val="00386D74"/>
    <w:rsid w:val="0039441E"/>
    <w:rsid w:val="00395F0F"/>
    <w:rsid w:val="003A1A4C"/>
    <w:rsid w:val="003A2DF5"/>
    <w:rsid w:val="003B1DA5"/>
    <w:rsid w:val="003B30F4"/>
    <w:rsid w:val="003B361E"/>
    <w:rsid w:val="003B3B14"/>
    <w:rsid w:val="003C1E57"/>
    <w:rsid w:val="003C1FD5"/>
    <w:rsid w:val="003C2BA2"/>
    <w:rsid w:val="003C6F6D"/>
    <w:rsid w:val="003D0E4B"/>
    <w:rsid w:val="003D7204"/>
    <w:rsid w:val="003E111A"/>
    <w:rsid w:val="003E2E17"/>
    <w:rsid w:val="003E4005"/>
    <w:rsid w:val="003F1AC6"/>
    <w:rsid w:val="003F22E3"/>
    <w:rsid w:val="003F396E"/>
    <w:rsid w:val="00405524"/>
    <w:rsid w:val="00406B00"/>
    <w:rsid w:val="004110DC"/>
    <w:rsid w:val="004121D0"/>
    <w:rsid w:val="00412F25"/>
    <w:rsid w:val="00414B29"/>
    <w:rsid w:val="00422652"/>
    <w:rsid w:val="00426CA1"/>
    <w:rsid w:val="004310D2"/>
    <w:rsid w:val="00434660"/>
    <w:rsid w:val="00436624"/>
    <w:rsid w:val="00440208"/>
    <w:rsid w:val="00441CA3"/>
    <w:rsid w:val="00443E37"/>
    <w:rsid w:val="0044465E"/>
    <w:rsid w:val="004446C0"/>
    <w:rsid w:val="00451260"/>
    <w:rsid w:val="00453327"/>
    <w:rsid w:val="00460ED2"/>
    <w:rsid w:val="00463A06"/>
    <w:rsid w:val="00463EF2"/>
    <w:rsid w:val="00465924"/>
    <w:rsid w:val="00465C9A"/>
    <w:rsid w:val="004661B2"/>
    <w:rsid w:val="0047229A"/>
    <w:rsid w:val="00475BB5"/>
    <w:rsid w:val="0047722B"/>
    <w:rsid w:val="00481DBA"/>
    <w:rsid w:val="00482E78"/>
    <w:rsid w:val="00484408"/>
    <w:rsid w:val="00484A6F"/>
    <w:rsid w:val="00487215"/>
    <w:rsid w:val="004908DD"/>
    <w:rsid w:val="00491589"/>
    <w:rsid w:val="00492A2D"/>
    <w:rsid w:val="004A0E5D"/>
    <w:rsid w:val="004A20FE"/>
    <w:rsid w:val="004A405A"/>
    <w:rsid w:val="004A4EDE"/>
    <w:rsid w:val="004A7E34"/>
    <w:rsid w:val="004B1AD9"/>
    <w:rsid w:val="004B5A31"/>
    <w:rsid w:val="004B6C8C"/>
    <w:rsid w:val="004B7DF8"/>
    <w:rsid w:val="004C0D19"/>
    <w:rsid w:val="004C14A8"/>
    <w:rsid w:val="004C766D"/>
    <w:rsid w:val="004D1370"/>
    <w:rsid w:val="004D1AFB"/>
    <w:rsid w:val="004D1FC0"/>
    <w:rsid w:val="004D39F9"/>
    <w:rsid w:val="004E1444"/>
    <w:rsid w:val="004E23FF"/>
    <w:rsid w:val="004E2F4A"/>
    <w:rsid w:val="004E393F"/>
    <w:rsid w:val="004F0428"/>
    <w:rsid w:val="004F1599"/>
    <w:rsid w:val="004F4C75"/>
    <w:rsid w:val="004F776F"/>
    <w:rsid w:val="004F7DCE"/>
    <w:rsid w:val="005009B9"/>
    <w:rsid w:val="0050180D"/>
    <w:rsid w:val="005019ED"/>
    <w:rsid w:val="0050215F"/>
    <w:rsid w:val="005056E3"/>
    <w:rsid w:val="00505D2E"/>
    <w:rsid w:val="00513362"/>
    <w:rsid w:val="0052741B"/>
    <w:rsid w:val="00527AFB"/>
    <w:rsid w:val="00531D34"/>
    <w:rsid w:val="00534122"/>
    <w:rsid w:val="005358D1"/>
    <w:rsid w:val="005371C9"/>
    <w:rsid w:val="00537E2F"/>
    <w:rsid w:val="00537E86"/>
    <w:rsid w:val="00541D39"/>
    <w:rsid w:val="00544906"/>
    <w:rsid w:val="00545BA5"/>
    <w:rsid w:val="005462B0"/>
    <w:rsid w:val="00552FA3"/>
    <w:rsid w:val="00564CAC"/>
    <w:rsid w:val="00567B07"/>
    <w:rsid w:val="0057088F"/>
    <w:rsid w:val="0057414C"/>
    <w:rsid w:val="00581148"/>
    <w:rsid w:val="005812CB"/>
    <w:rsid w:val="0058363C"/>
    <w:rsid w:val="005851B9"/>
    <w:rsid w:val="00587F35"/>
    <w:rsid w:val="005942B3"/>
    <w:rsid w:val="0059509B"/>
    <w:rsid w:val="005A2DB2"/>
    <w:rsid w:val="005A545C"/>
    <w:rsid w:val="005A730C"/>
    <w:rsid w:val="005B7315"/>
    <w:rsid w:val="005C244C"/>
    <w:rsid w:val="005C4CA7"/>
    <w:rsid w:val="005C77D5"/>
    <w:rsid w:val="005D7F6B"/>
    <w:rsid w:val="005E1C0B"/>
    <w:rsid w:val="005E1E7C"/>
    <w:rsid w:val="005E1EEB"/>
    <w:rsid w:val="005E7C7F"/>
    <w:rsid w:val="005F20A8"/>
    <w:rsid w:val="005F39F2"/>
    <w:rsid w:val="00600C58"/>
    <w:rsid w:val="00600E4F"/>
    <w:rsid w:val="00601229"/>
    <w:rsid w:val="00607B0C"/>
    <w:rsid w:val="00610C6D"/>
    <w:rsid w:val="00612627"/>
    <w:rsid w:val="00613248"/>
    <w:rsid w:val="00623713"/>
    <w:rsid w:val="006239C8"/>
    <w:rsid w:val="00624ADE"/>
    <w:rsid w:val="00626F76"/>
    <w:rsid w:val="0062751F"/>
    <w:rsid w:val="006341F4"/>
    <w:rsid w:val="00635B53"/>
    <w:rsid w:val="0063759A"/>
    <w:rsid w:val="00640BAA"/>
    <w:rsid w:val="00644773"/>
    <w:rsid w:val="0065381A"/>
    <w:rsid w:val="00653EE2"/>
    <w:rsid w:val="00657AFA"/>
    <w:rsid w:val="00660491"/>
    <w:rsid w:val="00661D93"/>
    <w:rsid w:val="006660B9"/>
    <w:rsid w:val="00671642"/>
    <w:rsid w:val="00684AC4"/>
    <w:rsid w:val="00695CB9"/>
    <w:rsid w:val="006967A3"/>
    <w:rsid w:val="00697598"/>
    <w:rsid w:val="006A5933"/>
    <w:rsid w:val="006A6351"/>
    <w:rsid w:val="006B05C9"/>
    <w:rsid w:val="006B7AF5"/>
    <w:rsid w:val="006B7EE7"/>
    <w:rsid w:val="006C1CE9"/>
    <w:rsid w:val="006C46F9"/>
    <w:rsid w:val="006C7B4A"/>
    <w:rsid w:val="006D5AF1"/>
    <w:rsid w:val="006E024F"/>
    <w:rsid w:val="006E29C0"/>
    <w:rsid w:val="006E50F4"/>
    <w:rsid w:val="006E5A0F"/>
    <w:rsid w:val="006E6451"/>
    <w:rsid w:val="006F2187"/>
    <w:rsid w:val="006F6C26"/>
    <w:rsid w:val="007020DA"/>
    <w:rsid w:val="00706B2D"/>
    <w:rsid w:val="007101DE"/>
    <w:rsid w:val="00711D3A"/>
    <w:rsid w:val="00713840"/>
    <w:rsid w:val="0071393C"/>
    <w:rsid w:val="00726E1C"/>
    <w:rsid w:val="007332CD"/>
    <w:rsid w:val="007351D2"/>
    <w:rsid w:val="00735605"/>
    <w:rsid w:val="00735CA2"/>
    <w:rsid w:val="00741190"/>
    <w:rsid w:val="007502EC"/>
    <w:rsid w:val="00751584"/>
    <w:rsid w:val="007531BF"/>
    <w:rsid w:val="00753AB2"/>
    <w:rsid w:val="00753B1F"/>
    <w:rsid w:val="00754121"/>
    <w:rsid w:val="00754283"/>
    <w:rsid w:val="007617B0"/>
    <w:rsid w:val="007617D8"/>
    <w:rsid w:val="00770D7E"/>
    <w:rsid w:val="0077197C"/>
    <w:rsid w:val="00773D79"/>
    <w:rsid w:val="00776139"/>
    <w:rsid w:val="007827BD"/>
    <w:rsid w:val="00791F49"/>
    <w:rsid w:val="00794493"/>
    <w:rsid w:val="00797266"/>
    <w:rsid w:val="007A3C89"/>
    <w:rsid w:val="007A3D8B"/>
    <w:rsid w:val="007B4621"/>
    <w:rsid w:val="007B51B3"/>
    <w:rsid w:val="007B6598"/>
    <w:rsid w:val="007C033B"/>
    <w:rsid w:val="007C1826"/>
    <w:rsid w:val="007C18AE"/>
    <w:rsid w:val="007D1801"/>
    <w:rsid w:val="007D2294"/>
    <w:rsid w:val="007D24E8"/>
    <w:rsid w:val="007D2726"/>
    <w:rsid w:val="007E30AF"/>
    <w:rsid w:val="007E5134"/>
    <w:rsid w:val="007F06B8"/>
    <w:rsid w:val="007F071A"/>
    <w:rsid w:val="007F21F6"/>
    <w:rsid w:val="007F383E"/>
    <w:rsid w:val="007F409D"/>
    <w:rsid w:val="007F5D0E"/>
    <w:rsid w:val="007F7B79"/>
    <w:rsid w:val="008042D6"/>
    <w:rsid w:val="00804B35"/>
    <w:rsid w:val="00804CDE"/>
    <w:rsid w:val="00807516"/>
    <w:rsid w:val="00812D80"/>
    <w:rsid w:val="00815CB5"/>
    <w:rsid w:val="00826421"/>
    <w:rsid w:val="0082642E"/>
    <w:rsid w:val="00836163"/>
    <w:rsid w:val="008449B9"/>
    <w:rsid w:val="008460EF"/>
    <w:rsid w:val="00846784"/>
    <w:rsid w:val="00846D58"/>
    <w:rsid w:val="00847B71"/>
    <w:rsid w:val="00852A26"/>
    <w:rsid w:val="00854579"/>
    <w:rsid w:val="00857276"/>
    <w:rsid w:val="00857D3C"/>
    <w:rsid w:val="008656A7"/>
    <w:rsid w:val="008658C5"/>
    <w:rsid w:val="008676C7"/>
    <w:rsid w:val="008711B0"/>
    <w:rsid w:val="00871A2B"/>
    <w:rsid w:val="00876D84"/>
    <w:rsid w:val="00891F2F"/>
    <w:rsid w:val="00892EDB"/>
    <w:rsid w:val="008969A1"/>
    <w:rsid w:val="008971AC"/>
    <w:rsid w:val="008A26C4"/>
    <w:rsid w:val="008A5400"/>
    <w:rsid w:val="008A6FA5"/>
    <w:rsid w:val="008B3132"/>
    <w:rsid w:val="008B3A4E"/>
    <w:rsid w:val="008B44D5"/>
    <w:rsid w:val="008C2D8A"/>
    <w:rsid w:val="008C72DE"/>
    <w:rsid w:val="008D0815"/>
    <w:rsid w:val="008D2992"/>
    <w:rsid w:val="008D7258"/>
    <w:rsid w:val="008D7738"/>
    <w:rsid w:val="008F09DD"/>
    <w:rsid w:val="008F52D6"/>
    <w:rsid w:val="008F658D"/>
    <w:rsid w:val="00902D75"/>
    <w:rsid w:val="009035F2"/>
    <w:rsid w:val="00903633"/>
    <w:rsid w:val="00905271"/>
    <w:rsid w:val="009113FF"/>
    <w:rsid w:val="009122A5"/>
    <w:rsid w:val="00914783"/>
    <w:rsid w:val="0092310D"/>
    <w:rsid w:val="00924517"/>
    <w:rsid w:val="00927815"/>
    <w:rsid w:val="009317A5"/>
    <w:rsid w:val="00934D59"/>
    <w:rsid w:val="0094509C"/>
    <w:rsid w:val="00947707"/>
    <w:rsid w:val="00947D2E"/>
    <w:rsid w:val="009506F5"/>
    <w:rsid w:val="0095272B"/>
    <w:rsid w:val="00952909"/>
    <w:rsid w:val="0095617A"/>
    <w:rsid w:val="00956461"/>
    <w:rsid w:val="0095774A"/>
    <w:rsid w:val="00957810"/>
    <w:rsid w:val="00960484"/>
    <w:rsid w:val="009612AB"/>
    <w:rsid w:val="0096243E"/>
    <w:rsid w:val="00967143"/>
    <w:rsid w:val="00973B46"/>
    <w:rsid w:val="00975022"/>
    <w:rsid w:val="00976232"/>
    <w:rsid w:val="00976256"/>
    <w:rsid w:val="0097797F"/>
    <w:rsid w:val="00991956"/>
    <w:rsid w:val="009922C3"/>
    <w:rsid w:val="0099656E"/>
    <w:rsid w:val="009976EF"/>
    <w:rsid w:val="00997E2B"/>
    <w:rsid w:val="00997ED4"/>
    <w:rsid w:val="009A0E56"/>
    <w:rsid w:val="009A1BF1"/>
    <w:rsid w:val="009A29C1"/>
    <w:rsid w:val="009A2F10"/>
    <w:rsid w:val="009A3D1A"/>
    <w:rsid w:val="009A4487"/>
    <w:rsid w:val="009B08F6"/>
    <w:rsid w:val="009B0F20"/>
    <w:rsid w:val="009B6FD8"/>
    <w:rsid w:val="009B7B58"/>
    <w:rsid w:val="009B7C00"/>
    <w:rsid w:val="009C100B"/>
    <w:rsid w:val="009C4E96"/>
    <w:rsid w:val="009C632F"/>
    <w:rsid w:val="009C6905"/>
    <w:rsid w:val="009C6D48"/>
    <w:rsid w:val="009D2A75"/>
    <w:rsid w:val="009D585E"/>
    <w:rsid w:val="009D67E4"/>
    <w:rsid w:val="009E54C2"/>
    <w:rsid w:val="009E61A6"/>
    <w:rsid w:val="009F421D"/>
    <w:rsid w:val="00A037F8"/>
    <w:rsid w:val="00A04F46"/>
    <w:rsid w:val="00A17054"/>
    <w:rsid w:val="00A230A9"/>
    <w:rsid w:val="00A263D2"/>
    <w:rsid w:val="00A265F2"/>
    <w:rsid w:val="00A3252B"/>
    <w:rsid w:val="00A37F27"/>
    <w:rsid w:val="00A41887"/>
    <w:rsid w:val="00A42645"/>
    <w:rsid w:val="00A4264E"/>
    <w:rsid w:val="00A508F1"/>
    <w:rsid w:val="00A51E64"/>
    <w:rsid w:val="00A55A8E"/>
    <w:rsid w:val="00A62A1A"/>
    <w:rsid w:val="00A64F70"/>
    <w:rsid w:val="00A65C9F"/>
    <w:rsid w:val="00A67217"/>
    <w:rsid w:val="00A71811"/>
    <w:rsid w:val="00A7458C"/>
    <w:rsid w:val="00A74763"/>
    <w:rsid w:val="00A75F6D"/>
    <w:rsid w:val="00A76AD2"/>
    <w:rsid w:val="00A82F0E"/>
    <w:rsid w:val="00A85D35"/>
    <w:rsid w:val="00A93158"/>
    <w:rsid w:val="00A939A2"/>
    <w:rsid w:val="00A957AD"/>
    <w:rsid w:val="00A95C96"/>
    <w:rsid w:val="00A9655D"/>
    <w:rsid w:val="00A9669B"/>
    <w:rsid w:val="00AA52D9"/>
    <w:rsid w:val="00AA785F"/>
    <w:rsid w:val="00AB1CA0"/>
    <w:rsid w:val="00AB2FD2"/>
    <w:rsid w:val="00AC0E98"/>
    <w:rsid w:val="00AC5039"/>
    <w:rsid w:val="00AD0E45"/>
    <w:rsid w:val="00AD3B44"/>
    <w:rsid w:val="00AD403E"/>
    <w:rsid w:val="00AD4192"/>
    <w:rsid w:val="00AD4512"/>
    <w:rsid w:val="00AD4DCF"/>
    <w:rsid w:val="00AE0057"/>
    <w:rsid w:val="00AE0464"/>
    <w:rsid w:val="00AE0627"/>
    <w:rsid w:val="00AE2947"/>
    <w:rsid w:val="00AE3E5D"/>
    <w:rsid w:val="00AF0B93"/>
    <w:rsid w:val="00AF0F69"/>
    <w:rsid w:val="00AF198A"/>
    <w:rsid w:val="00AF1ECC"/>
    <w:rsid w:val="00AF55B5"/>
    <w:rsid w:val="00B00A3E"/>
    <w:rsid w:val="00B03F34"/>
    <w:rsid w:val="00B04CA9"/>
    <w:rsid w:val="00B052DD"/>
    <w:rsid w:val="00B157FD"/>
    <w:rsid w:val="00B1720B"/>
    <w:rsid w:val="00B20900"/>
    <w:rsid w:val="00B216A5"/>
    <w:rsid w:val="00B272DB"/>
    <w:rsid w:val="00B27F39"/>
    <w:rsid w:val="00B3215F"/>
    <w:rsid w:val="00B324A8"/>
    <w:rsid w:val="00B35F2F"/>
    <w:rsid w:val="00B37391"/>
    <w:rsid w:val="00B409C1"/>
    <w:rsid w:val="00B4783D"/>
    <w:rsid w:val="00B53353"/>
    <w:rsid w:val="00B6118F"/>
    <w:rsid w:val="00B623C4"/>
    <w:rsid w:val="00B6306C"/>
    <w:rsid w:val="00B63B83"/>
    <w:rsid w:val="00B72C8F"/>
    <w:rsid w:val="00B74CF2"/>
    <w:rsid w:val="00B75177"/>
    <w:rsid w:val="00B8060D"/>
    <w:rsid w:val="00B83F95"/>
    <w:rsid w:val="00B8480C"/>
    <w:rsid w:val="00B8549A"/>
    <w:rsid w:val="00B85690"/>
    <w:rsid w:val="00B85AEC"/>
    <w:rsid w:val="00B864E4"/>
    <w:rsid w:val="00B950F8"/>
    <w:rsid w:val="00B96A59"/>
    <w:rsid w:val="00B96C42"/>
    <w:rsid w:val="00BA0363"/>
    <w:rsid w:val="00BA0FF7"/>
    <w:rsid w:val="00BA15E0"/>
    <w:rsid w:val="00BB3A03"/>
    <w:rsid w:val="00BB4E37"/>
    <w:rsid w:val="00BB508E"/>
    <w:rsid w:val="00BB5159"/>
    <w:rsid w:val="00BB5F68"/>
    <w:rsid w:val="00BC276E"/>
    <w:rsid w:val="00BC4920"/>
    <w:rsid w:val="00BC6254"/>
    <w:rsid w:val="00BC66ED"/>
    <w:rsid w:val="00BC6BA6"/>
    <w:rsid w:val="00BD00A2"/>
    <w:rsid w:val="00BD2FB4"/>
    <w:rsid w:val="00BD6AFB"/>
    <w:rsid w:val="00BE010F"/>
    <w:rsid w:val="00BE22A5"/>
    <w:rsid w:val="00BE3698"/>
    <w:rsid w:val="00BE62B0"/>
    <w:rsid w:val="00BE7AC7"/>
    <w:rsid w:val="00BF4294"/>
    <w:rsid w:val="00C0210A"/>
    <w:rsid w:val="00C0328A"/>
    <w:rsid w:val="00C10D9F"/>
    <w:rsid w:val="00C14D23"/>
    <w:rsid w:val="00C1631D"/>
    <w:rsid w:val="00C168F8"/>
    <w:rsid w:val="00C16AE3"/>
    <w:rsid w:val="00C16F2F"/>
    <w:rsid w:val="00C17BFF"/>
    <w:rsid w:val="00C25154"/>
    <w:rsid w:val="00C26E1C"/>
    <w:rsid w:val="00C300E3"/>
    <w:rsid w:val="00C32082"/>
    <w:rsid w:val="00C32626"/>
    <w:rsid w:val="00C32FFE"/>
    <w:rsid w:val="00C34087"/>
    <w:rsid w:val="00C35E2A"/>
    <w:rsid w:val="00C40179"/>
    <w:rsid w:val="00C5331B"/>
    <w:rsid w:val="00C54893"/>
    <w:rsid w:val="00C5707D"/>
    <w:rsid w:val="00C60631"/>
    <w:rsid w:val="00C613EF"/>
    <w:rsid w:val="00C6169C"/>
    <w:rsid w:val="00C62A26"/>
    <w:rsid w:val="00C6471E"/>
    <w:rsid w:val="00C648FE"/>
    <w:rsid w:val="00C64D7F"/>
    <w:rsid w:val="00C64D89"/>
    <w:rsid w:val="00C64EE5"/>
    <w:rsid w:val="00C7104F"/>
    <w:rsid w:val="00C745E7"/>
    <w:rsid w:val="00C76539"/>
    <w:rsid w:val="00C86A51"/>
    <w:rsid w:val="00C910F0"/>
    <w:rsid w:val="00C936EB"/>
    <w:rsid w:val="00C9411A"/>
    <w:rsid w:val="00CA0225"/>
    <w:rsid w:val="00CA0897"/>
    <w:rsid w:val="00CA14F8"/>
    <w:rsid w:val="00CA2371"/>
    <w:rsid w:val="00CA29FD"/>
    <w:rsid w:val="00CA47C1"/>
    <w:rsid w:val="00CB1CF1"/>
    <w:rsid w:val="00CB5C8B"/>
    <w:rsid w:val="00CB7182"/>
    <w:rsid w:val="00CC61F8"/>
    <w:rsid w:val="00CD65FC"/>
    <w:rsid w:val="00CE09EE"/>
    <w:rsid w:val="00CE7217"/>
    <w:rsid w:val="00CE72C7"/>
    <w:rsid w:val="00CF1D59"/>
    <w:rsid w:val="00D012A3"/>
    <w:rsid w:val="00D044E2"/>
    <w:rsid w:val="00D12376"/>
    <w:rsid w:val="00D12AE6"/>
    <w:rsid w:val="00D156BC"/>
    <w:rsid w:val="00D167CE"/>
    <w:rsid w:val="00D176FE"/>
    <w:rsid w:val="00D20314"/>
    <w:rsid w:val="00D20879"/>
    <w:rsid w:val="00D2101B"/>
    <w:rsid w:val="00D21DB7"/>
    <w:rsid w:val="00D30CE8"/>
    <w:rsid w:val="00D340C6"/>
    <w:rsid w:val="00D3691D"/>
    <w:rsid w:val="00D37C2E"/>
    <w:rsid w:val="00D44CD7"/>
    <w:rsid w:val="00D51852"/>
    <w:rsid w:val="00D60E1B"/>
    <w:rsid w:val="00D61373"/>
    <w:rsid w:val="00D6177A"/>
    <w:rsid w:val="00D640F0"/>
    <w:rsid w:val="00D65915"/>
    <w:rsid w:val="00D65FB7"/>
    <w:rsid w:val="00D66D53"/>
    <w:rsid w:val="00D67B67"/>
    <w:rsid w:val="00D705C8"/>
    <w:rsid w:val="00D71732"/>
    <w:rsid w:val="00D73579"/>
    <w:rsid w:val="00D77AC2"/>
    <w:rsid w:val="00D81159"/>
    <w:rsid w:val="00D83E1A"/>
    <w:rsid w:val="00D91A8F"/>
    <w:rsid w:val="00DA2F1B"/>
    <w:rsid w:val="00DA696F"/>
    <w:rsid w:val="00DB03AF"/>
    <w:rsid w:val="00DB2E8D"/>
    <w:rsid w:val="00DB678F"/>
    <w:rsid w:val="00DB6BD6"/>
    <w:rsid w:val="00DB7890"/>
    <w:rsid w:val="00DC03D8"/>
    <w:rsid w:val="00DC0FBE"/>
    <w:rsid w:val="00DC33F4"/>
    <w:rsid w:val="00DC372B"/>
    <w:rsid w:val="00DC4011"/>
    <w:rsid w:val="00DC56BC"/>
    <w:rsid w:val="00DC6889"/>
    <w:rsid w:val="00DC6E08"/>
    <w:rsid w:val="00DD13BE"/>
    <w:rsid w:val="00DD345D"/>
    <w:rsid w:val="00DD4E84"/>
    <w:rsid w:val="00DD5BA4"/>
    <w:rsid w:val="00DE1494"/>
    <w:rsid w:val="00DE21F2"/>
    <w:rsid w:val="00DF21FA"/>
    <w:rsid w:val="00DF783B"/>
    <w:rsid w:val="00E00F9E"/>
    <w:rsid w:val="00E01BDA"/>
    <w:rsid w:val="00E02F93"/>
    <w:rsid w:val="00E078D4"/>
    <w:rsid w:val="00E106BE"/>
    <w:rsid w:val="00E106CA"/>
    <w:rsid w:val="00E119F6"/>
    <w:rsid w:val="00E123B5"/>
    <w:rsid w:val="00E21139"/>
    <w:rsid w:val="00E26721"/>
    <w:rsid w:val="00E31A35"/>
    <w:rsid w:val="00E34823"/>
    <w:rsid w:val="00E34C2A"/>
    <w:rsid w:val="00E36C70"/>
    <w:rsid w:val="00E42DEF"/>
    <w:rsid w:val="00E5118B"/>
    <w:rsid w:val="00E52B4F"/>
    <w:rsid w:val="00E53D2F"/>
    <w:rsid w:val="00E5519D"/>
    <w:rsid w:val="00E57CDF"/>
    <w:rsid w:val="00E62D51"/>
    <w:rsid w:val="00E634AB"/>
    <w:rsid w:val="00E6382E"/>
    <w:rsid w:val="00E67801"/>
    <w:rsid w:val="00E75CA8"/>
    <w:rsid w:val="00E770D4"/>
    <w:rsid w:val="00E81208"/>
    <w:rsid w:val="00E83298"/>
    <w:rsid w:val="00E83487"/>
    <w:rsid w:val="00E85AF9"/>
    <w:rsid w:val="00E860AE"/>
    <w:rsid w:val="00E86D4E"/>
    <w:rsid w:val="00E87EFD"/>
    <w:rsid w:val="00E9273C"/>
    <w:rsid w:val="00E969B9"/>
    <w:rsid w:val="00E97394"/>
    <w:rsid w:val="00EA0774"/>
    <w:rsid w:val="00EB133B"/>
    <w:rsid w:val="00EB232B"/>
    <w:rsid w:val="00EB240D"/>
    <w:rsid w:val="00EB63C8"/>
    <w:rsid w:val="00EC0602"/>
    <w:rsid w:val="00ED07F6"/>
    <w:rsid w:val="00ED1230"/>
    <w:rsid w:val="00ED28AC"/>
    <w:rsid w:val="00EE2F54"/>
    <w:rsid w:val="00EE5319"/>
    <w:rsid w:val="00EF0267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0B1B"/>
    <w:rsid w:val="00F3483A"/>
    <w:rsid w:val="00F3522A"/>
    <w:rsid w:val="00F3524C"/>
    <w:rsid w:val="00F42B0A"/>
    <w:rsid w:val="00F47D83"/>
    <w:rsid w:val="00F52793"/>
    <w:rsid w:val="00F53864"/>
    <w:rsid w:val="00F54238"/>
    <w:rsid w:val="00F55BD8"/>
    <w:rsid w:val="00F561DA"/>
    <w:rsid w:val="00F568CC"/>
    <w:rsid w:val="00F57852"/>
    <w:rsid w:val="00F61BDD"/>
    <w:rsid w:val="00F61FB8"/>
    <w:rsid w:val="00F63AB4"/>
    <w:rsid w:val="00F67E9F"/>
    <w:rsid w:val="00F71032"/>
    <w:rsid w:val="00F71084"/>
    <w:rsid w:val="00F71F5B"/>
    <w:rsid w:val="00F72B96"/>
    <w:rsid w:val="00F72CF8"/>
    <w:rsid w:val="00F74CAB"/>
    <w:rsid w:val="00F74F5F"/>
    <w:rsid w:val="00F8633E"/>
    <w:rsid w:val="00F90A08"/>
    <w:rsid w:val="00F92D53"/>
    <w:rsid w:val="00FA1CAD"/>
    <w:rsid w:val="00FA38AF"/>
    <w:rsid w:val="00FB1C3B"/>
    <w:rsid w:val="00FB57C8"/>
    <w:rsid w:val="00FB7B04"/>
    <w:rsid w:val="00FC1AC4"/>
    <w:rsid w:val="00FC1FCC"/>
    <w:rsid w:val="00FC7567"/>
    <w:rsid w:val="00FD0603"/>
    <w:rsid w:val="00FD0BFE"/>
    <w:rsid w:val="00FD6521"/>
    <w:rsid w:val="00FD7F4B"/>
    <w:rsid w:val="00FE0BF1"/>
    <w:rsid w:val="00FE0DB7"/>
    <w:rsid w:val="00FE1A9D"/>
    <w:rsid w:val="00FE3562"/>
    <w:rsid w:val="00FE3E04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8" ma:contentTypeDescription="Create a new document." ma:contentTypeScope="" ma:versionID="e2c14a1ad41eff85b82cd3782286fec9">
  <xsd:schema xmlns:xsd="http://www.w3.org/2001/XMLSchema" xmlns:xs="http://www.w3.org/2001/XMLSchema" xmlns:p="http://schemas.microsoft.com/office/2006/metadata/properties" xmlns:ns2="c5d64337-b628-40fc-bfb6-cc621c9eec44" xmlns:ns3="f1c579e8-2723-4339-835b-a777720b6070" targetNamespace="http://schemas.microsoft.com/office/2006/metadata/properties" ma:root="true" ma:fieldsID="1c87b085b2a78dd39eb311ed0b8de3fb" ns2:_="" ns3:_="">
    <xsd:import namespace="c5d64337-b628-40fc-bfb6-cc621c9eec44"/>
    <xsd:import namespace="f1c579e8-2723-4339-835b-a777720b60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579e8-2723-4339-835b-a777720b607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2b4952-a977-417e-8173-fdc235b7f247}" ma:internalName="TaxCatchAll" ma:showField="CatchAllData" ma:web="f1c579e8-2723-4339-835b-a777720b60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root>
  <Title/>
  <Subtitle/>
  <Date/>
</root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d64337-b628-40fc-bfb6-cc621c9eec44">
      <Terms xmlns="http://schemas.microsoft.com/office/infopath/2007/PartnerControls"/>
    </lcf76f155ced4ddcb4097134ff3c332f>
    <TaxCatchAll xmlns="f1c579e8-2723-4339-835b-a777720b6070" xsi:nil="true"/>
  </documentManagement>
</p:properties>
</file>

<file path=customXml/itemProps1.xml><?xml version="1.0" encoding="utf-8"?>
<ds:datastoreItem xmlns:ds="http://schemas.openxmlformats.org/officeDocument/2006/customXml" ds:itemID="{7E9A6618-2E60-415B-B7B9-559822CC9E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F2F24A-E36C-4DFA-8F18-991EB61F6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f1c579e8-2723-4339-835b-a777720b60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475032-7D3B-464E-9442-7D5434A3E770}">
  <ds:schemaRefs/>
</ds:datastoreItem>
</file>

<file path=customXml/itemProps5.xml><?xml version="1.0" encoding="utf-8"?>
<ds:datastoreItem xmlns:ds="http://schemas.openxmlformats.org/officeDocument/2006/customXml" ds:itemID="{32549BD6-F935-4CC6-BCF0-C8367443BE01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c3186035-6365-4e39-8c78-219fa40dd4cd"/>
    <ds:schemaRef ds:uri="8d8624c6-e5ac-4fe1-9352-ed08f32c9a9e"/>
    <ds:schemaRef ds:uri="http://schemas.microsoft.com/sharepoint/v3"/>
    <ds:schemaRef ds:uri="c5d64337-b628-40fc-bfb6-cc621c9eec44"/>
    <ds:schemaRef ds:uri="f1c579e8-2723-4339-835b-a777720b60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527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Maher Moharam</cp:lastModifiedBy>
  <cp:revision>229</cp:revision>
  <cp:lastPrinted>2022-10-03T03:23:00Z</cp:lastPrinted>
  <dcterms:created xsi:type="dcterms:W3CDTF">2022-09-29T10:02:00Z</dcterms:created>
  <dcterms:modified xsi:type="dcterms:W3CDTF">2022-11-29T05:32:00Z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7c32d01108c9b3ad1495dc3755f6352ccea06ed3d53b6cc0670f5c712a55ec83</vt:lpwstr>
  </property>
  <property fmtid="{D5CDD505-2E9C-101B-9397-08002B2CF9AE}" pid="3" name="ContentTypeId">
    <vt:lpwstr>0x0101004B99D80C40A2DA4BBC8505990A67D41D</vt:lpwstr>
  </property>
  <property fmtid="{D5CDD505-2E9C-101B-9397-08002B2CF9AE}" pid="4" name="_dlc_DocIdItemGuid">
    <vt:lpwstr>36ce5c0a-d829-46e7-883f-4d52ee34453d</vt:lpwstr>
  </property>
  <property fmtid="{D5CDD505-2E9C-101B-9397-08002B2CF9AE}" pid="5" name="MediaServiceImageTags">
    <vt:lpwstr/>
  </property>
</Properties>
</file>