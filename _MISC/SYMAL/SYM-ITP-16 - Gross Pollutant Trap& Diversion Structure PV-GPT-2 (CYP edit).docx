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D535"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3"/>
          <w:footerReference w:type="default" r:id="rId14"/>
          <w:headerReference w:type="first" r:id="rId15"/>
          <w:footerReference w:type="first" r:id="rId16"/>
          <w:pgSz w:w="16838" w:h="11906" w:orient="landscape"/>
          <w:pgMar w:top="1418" w:right="1134" w:bottom="1276" w:left="1134" w:header="227" w:footer="567" w:gutter="0"/>
          <w:pgNumType w:start="1"/>
          <w:cols w:space="561"/>
          <w:titlePg/>
          <w:docGrid w:linePitch="360"/>
        </w:sectPr>
      </w:pPr>
    </w:p>
    <w:p w14:paraId="78624963" w14:textId="7AC36C68"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0633D">
        <w:rPr>
          <w:b/>
          <w:bCs/>
          <w:sz w:val="40"/>
          <w:szCs w:val="40"/>
        </w:rPr>
        <w:t>T</w:t>
      </w:r>
      <w:r w:rsidRPr="005C244C">
        <w:rPr>
          <w:b/>
          <w:bCs/>
          <w:sz w:val="40"/>
          <w:szCs w:val="40"/>
        </w:rPr>
        <w:t xml:space="preserve">est </w:t>
      </w:r>
      <w:r w:rsidR="00D0633D">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541C19" w:rsidRPr="00717670">
        <w:rPr>
          <w:b/>
          <w:bCs/>
          <w:sz w:val="36"/>
          <w:szCs w:val="36"/>
        </w:rPr>
        <w:t>Gross Pollutant Trap&amp;</w:t>
      </w:r>
      <w:r w:rsidR="005F2EB9" w:rsidRPr="00717670">
        <w:rPr>
          <w:b/>
          <w:bCs/>
          <w:sz w:val="36"/>
          <w:szCs w:val="36"/>
        </w:rPr>
        <w:t xml:space="preserve"> Diversion Structure </w:t>
      </w:r>
      <w:r w:rsidR="00717670" w:rsidRPr="00717670">
        <w:rPr>
          <w:b/>
          <w:bCs/>
          <w:sz w:val="36"/>
          <w:szCs w:val="36"/>
        </w:rPr>
        <w:t>PV-GPT-2</w:t>
      </w:r>
    </w:p>
    <w:tbl>
      <w:tblPr>
        <w:tblStyle w:val="TableGridLight"/>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547"/>
      </w:tblGrid>
      <w:tr w:rsidR="005C244C" w14:paraId="76AAAB23" w14:textId="77777777" w:rsidTr="00E00256">
        <w:tc>
          <w:tcPr>
            <w:tcW w:w="1271" w:type="dxa"/>
            <w:gridSpan w:val="2"/>
            <w:tcMar>
              <w:left w:w="0" w:type="dxa"/>
            </w:tcMar>
          </w:tcPr>
          <w:p w14:paraId="6DA653D2"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20EA9F0B" w14:textId="6A098488" w:rsidR="005C244C" w:rsidRDefault="000B2E59" w:rsidP="00B27F39">
            <w:pPr>
              <w:pStyle w:val="SymalBodycopylvl1"/>
              <w:spacing w:before="60" w:after="0"/>
              <w:rPr>
                <w:b/>
                <w:bCs/>
              </w:rPr>
            </w:pPr>
            <w:r>
              <w:rPr>
                <w:b/>
                <w:bCs/>
              </w:rPr>
              <w:t>CC-03</w:t>
            </w:r>
            <w:r w:rsidR="007C4242">
              <w:rPr>
                <w:b/>
                <w:bCs/>
              </w:rPr>
              <w:t>71</w:t>
            </w:r>
          </w:p>
        </w:tc>
        <w:tc>
          <w:tcPr>
            <w:tcW w:w="1560" w:type="dxa"/>
          </w:tcPr>
          <w:p w14:paraId="63E4374B"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52A3155" w14:textId="3A43EA05" w:rsidR="005C244C" w:rsidRPr="00B27F39" w:rsidRDefault="00074126" w:rsidP="000B2E59">
            <w:pPr>
              <w:pStyle w:val="SymalBodycopylvl1"/>
              <w:spacing w:before="60" w:after="0"/>
            </w:pPr>
            <w:r w:rsidRPr="00074126">
              <w:t>Parkville Urban Realm Works</w:t>
            </w:r>
          </w:p>
        </w:tc>
        <w:tc>
          <w:tcPr>
            <w:tcW w:w="709" w:type="dxa"/>
          </w:tcPr>
          <w:p w14:paraId="7EB351B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40537A8E" w14:textId="5D2AFEA7" w:rsidR="005C244C" w:rsidRPr="00B92DA4" w:rsidRDefault="00B92DA4" w:rsidP="006E50F4">
            <w:pPr>
              <w:pStyle w:val="SymalBodycopylvl1"/>
              <w:spacing w:before="60" w:after="0"/>
              <w:jc w:val="center"/>
            </w:pPr>
            <w:r w:rsidRPr="00B92DA4">
              <w:t>10/10/2022</w:t>
            </w:r>
          </w:p>
        </w:tc>
        <w:tc>
          <w:tcPr>
            <w:tcW w:w="1559" w:type="dxa"/>
          </w:tcPr>
          <w:p w14:paraId="5D916ABB" w14:textId="77777777" w:rsidR="005C244C" w:rsidRDefault="005C244C" w:rsidP="00B27F39">
            <w:pPr>
              <w:pStyle w:val="SymalBodycopylvl1"/>
              <w:spacing w:before="60" w:after="0"/>
              <w:rPr>
                <w:b/>
                <w:bCs/>
              </w:rPr>
            </w:pPr>
            <w:r>
              <w:rPr>
                <w:b/>
                <w:bCs/>
              </w:rPr>
              <w:t>Approved by</w:t>
            </w:r>
          </w:p>
        </w:tc>
        <w:tc>
          <w:tcPr>
            <w:tcW w:w="2547" w:type="dxa"/>
            <w:tcBorders>
              <w:bottom w:val="single" w:sz="4" w:space="0" w:color="auto"/>
            </w:tcBorders>
          </w:tcPr>
          <w:p w14:paraId="2EB87D46" w14:textId="30D62BA0" w:rsidR="005C244C" w:rsidRPr="00B27F39" w:rsidRDefault="005E4BF5" w:rsidP="00B27F39">
            <w:pPr>
              <w:pStyle w:val="SymalBodycopylvl1"/>
              <w:spacing w:before="60" w:after="0"/>
            </w:pPr>
            <w:r>
              <w:t>Maher Moharam</w:t>
            </w:r>
          </w:p>
        </w:tc>
      </w:tr>
      <w:tr w:rsidR="00B27F39" w14:paraId="4782C1C0" w14:textId="77777777" w:rsidTr="00E00256">
        <w:tc>
          <w:tcPr>
            <w:tcW w:w="851" w:type="dxa"/>
            <w:tcMar>
              <w:left w:w="0" w:type="dxa"/>
            </w:tcMar>
          </w:tcPr>
          <w:p w14:paraId="0C744D36"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64C2CEE1" w14:textId="2459A7FC" w:rsidR="005C244C" w:rsidRPr="009113FF" w:rsidRDefault="00D647AF" w:rsidP="00B27F39">
            <w:pPr>
              <w:pStyle w:val="SymalBodycopylvl1"/>
              <w:spacing w:before="60" w:after="0"/>
            </w:pPr>
            <w:r w:rsidRPr="00D647AF">
              <w:rPr>
                <w:sz w:val="16"/>
                <w:szCs w:val="16"/>
              </w:rPr>
              <w:t>ITP</w:t>
            </w:r>
            <w:r w:rsidR="00ED5CD7">
              <w:rPr>
                <w:sz w:val="16"/>
                <w:szCs w:val="16"/>
              </w:rPr>
              <w:t>-SYM-16</w:t>
            </w:r>
          </w:p>
        </w:tc>
        <w:tc>
          <w:tcPr>
            <w:tcW w:w="1560" w:type="dxa"/>
          </w:tcPr>
          <w:p w14:paraId="20878BC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0B09CBFA" w14:textId="36A70694" w:rsidR="005C244C" w:rsidRDefault="00B92DA4" w:rsidP="00B27F39">
            <w:pPr>
              <w:pStyle w:val="SymalBodycopylvl1"/>
              <w:spacing w:before="60" w:after="0"/>
              <w:rPr>
                <w:b/>
                <w:bCs/>
              </w:rPr>
            </w:pPr>
            <w:r>
              <w:t>10/10/2022</w:t>
            </w:r>
          </w:p>
        </w:tc>
        <w:tc>
          <w:tcPr>
            <w:tcW w:w="2835" w:type="dxa"/>
            <w:gridSpan w:val="3"/>
          </w:tcPr>
          <w:p w14:paraId="11E2ED45" w14:textId="77777777" w:rsidR="005C244C" w:rsidRDefault="005C244C" w:rsidP="00B27F39">
            <w:pPr>
              <w:pStyle w:val="SymalBodycopylvl1"/>
              <w:spacing w:before="60" w:after="0"/>
              <w:rPr>
                <w:b/>
                <w:bCs/>
              </w:rPr>
            </w:pPr>
            <w:r>
              <w:rPr>
                <w:b/>
                <w:bCs/>
              </w:rPr>
              <w:t>Plant and equipment used</w:t>
            </w:r>
          </w:p>
        </w:tc>
        <w:tc>
          <w:tcPr>
            <w:tcW w:w="4961" w:type="dxa"/>
            <w:gridSpan w:val="3"/>
            <w:tcBorders>
              <w:bottom w:val="single" w:sz="4" w:space="0" w:color="auto"/>
            </w:tcBorders>
          </w:tcPr>
          <w:p w14:paraId="49B5336D" w14:textId="5578247C" w:rsidR="005C244C" w:rsidRDefault="005C244C" w:rsidP="00B27F39">
            <w:pPr>
              <w:pStyle w:val="SymalBodycopylvl1"/>
              <w:spacing w:before="60" w:after="0"/>
              <w:rPr>
                <w:b/>
                <w:bCs/>
              </w:rPr>
            </w:pPr>
          </w:p>
        </w:tc>
      </w:tr>
      <w:tr w:rsidR="005C244C" w14:paraId="33CA9191" w14:textId="77777777" w:rsidTr="00E00256">
        <w:tc>
          <w:tcPr>
            <w:tcW w:w="851" w:type="dxa"/>
            <w:tcMar>
              <w:left w:w="0" w:type="dxa"/>
            </w:tcMar>
          </w:tcPr>
          <w:p w14:paraId="7E4FC4D4"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553EF04D" w14:textId="77777777" w:rsidR="005C244C" w:rsidRDefault="005C244C" w:rsidP="00B27F39">
            <w:pPr>
              <w:pStyle w:val="SymalBodycopylvl1"/>
              <w:spacing w:before="60" w:after="0"/>
              <w:rPr>
                <w:b/>
                <w:bCs/>
              </w:rPr>
            </w:pPr>
          </w:p>
        </w:tc>
        <w:tc>
          <w:tcPr>
            <w:tcW w:w="6096" w:type="dxa"/>
            <w:gridSpan w:val="5"/>
          </w:tcPr>
          <w:p w14:paraId="6A959A67" w14:textId="77777777" w:rsidR="005C244C" w:rsidRDefault="005C244C" w:rsidP="00B27F39">
            <w:pPr>
              <w:pStyle w:val="SymalBodycopylvl1"/>
              <w:spacing w:before="60" w:after="0"/>
              <w:rPr>
                <w:b/>
                <w:bCs/>
              </w:rPr>
            </w:pPr>
            <w:r>
              <w:rPr>
                <w:b/>
                <w:bCs/>
              </w:rPr>
              <w:t>Location (chainages, detailed description or marked up plan)</w:t>
            </w:r>
          </w:p>
        </w:tc>
        <w:tc>
          <w:tcPr>
            <w:tcW w:w="4961" w:type="dxa"/>
            <w:gridSpan w:val="3"/>
            <w:tcBorders>
              <w:top w:val="single" w:sz="4" w:space="0" w:color="auto"/>
              <w:bottom w:val="single" w:sz="4" w:space="0" w:color="auto"/>
            </w:tcBorders>
          </w:tcPr>
          <w:p w14:paraId="085158DB" w14:textId="77777777" w:rsidR="005C244C" w:rsidRDefault="005C244C" w:rsidP="00B27F39">
            <w:pPr>
              <w:pStyle w:val="SymalBodycopylvl1"/>
              <w:spacing w:before="60" w:after="0"/>
              <w:rPr>
                <w:b/>
                <w:bCs/>
              </w:rPr>
            </w:pPr>
          </w:p>
        </w:tc>
      </w:tr>
    </w:tbl>
    <w:p w14:paraId="7D3F308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4B237E1" w14:textId="77777777" w:rsidTr="00A65C9B">
        <w:trPr>
          <w:trHeight w:val="227"/>
          <w:tblHeader/>
        </w:trPr>
        <w:tc>
          <w:tcPr>
            <w:tcW w:w="243" w:type="pct"/>
            <w:tcBorders>
              <w:top w:val="nil"/>
              <w:left w:val="nil"/>
              <w:bottom w:val="nil"/>
              <w:right w:val="nil"/>
            </w:tcBorders>
            <w:shd w:val="clear" w:color="auto" w:fill="auto"/>
            <w:vAlign w:val="center"/>
          </w:tcPr>
          <w:p w14:paraId="7C34B3FB"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0CE98C6A"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76BC6518"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347F3877"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0FA5F2B1"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6C5C3263"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2805E1C0"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D39F9" w:rsidRPr="00741190" w14:paraId="4836D174" w14:textId="77777777" w:rsidTr="00A65C9B">
        <w:trPr>
          <w:trHeight w:val="227"/>
          <w:tblHeader/>
        </w:trPr>
        <w:tc>
          <w:tcPr>
            <w:tcW w:w="243" w:type="pct"/>
            <w:tcBorders>
              <w:top w:val="nil"/>
              <w:left w:val="nil"/>
              <w:right w:val="nil"/>
            </w:tcBorders>
            <w:shd w:val="clear" w:color="auto" w:fill="auto"/>
            <w:vAlign w:val="center"/>
          </w:tcPr>
          <w:p w14:paraId="44165DE6"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291D0C02"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5A627F31"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FB66C2C"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646080A4"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6533F74E"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15A3627A" w14:textId="2C71AAF9" w:rsidR="00741190" w:rsidRPr="00741190" w:rsidRDefault="002001DE" w:rsidP="00741190">
            <w:pPr>
              <w:pStyle w:val="SymalTableBody"/>
              <w:spacing w:before="20" w:after="20"/>
              <w:jc w:val="center"/>
              <w:rPr>
                <w:b/>
                <w:bCs/>
                <w:szCs w:val="18"/>
              </w:rPr>
            </w:pPr>
            <w:r w:rsidRPr="002001DE">
              <w:rPr>
                <w:b/>
                <w:bCs/>
                <w:szCs w:val="18"/>
              </w:rPr>
              <w:t>CYP D&amp;C JV</w:t>
            </w:r>
          </w:p>
        </w:tc>
        <w:tc>
          <w:tcPr>
            <w:tcW w:w="568" w:type="pct"/>
            <w:vMerge/>
            <w:shd w:val="clear" w:color="auto" w:fill="auto"/>
            <w:vAlign w:val="center"/>
          </w:tcPr>
          <w:p w14:paraId="38058E74" w14:textId="77777777" w:rsidR="00741190" w:rsidRPr="00741190" w:rsidRDefault="00741190" w:rsidP="00B47063">
            <w:pPr>
              <w:pStyle w:val="SymalTableBody"/>
              <w:spacing w:before="20" w:after="20"/>
              <w:rPr>
                <w:b/>
                <w:bCs/>
                <w:szCs w:val="18"/>
              </w:rPr>
            </w:pPr>
          </w:p>
        </w:tc>
      </w:tr>
      <w:tr w:rsidR="003C1E57" w:rsidRPr="00741190" w14:paraId="5ABD2556" w14:textId="77777777" w:rsidTr="00A65C9B">
        <w:trPr>
          <w:trHeight w:val="227"/>
          <w:tblHeader/>
        </w:trPr>
        <w:tc>
          <w:tcPr>
            <w:tcW w:w="243" w:type="pct"/>
            <w:shd w:val="clear" w:color="auto" w:fill="auto"/>
            <w:vAlign w:val="center"/>
          </w:tcPr>
          <w:p w14:paraId="7A0E3CC2" w14:textId="77777777" w:rsidR="00741190" w:rsidRPr="00741190" w:rsidRDefault="00741190" w:rsidP="00B47063">
            <w:pPr>
              <w:pStyle w:val="SymalTableBody"/>
              <w:spacing w:before="20" w:after="20"/>
              <w:rPr>
                <w:b/>
                <w:bCs/>
                <w:szCs w:val="18"/>
              </w:rPr>
            </w:pPr>
            <w:r w:rsidRPr="00741190">
              <w:rPr>
                <w:b/>
                <w:bCs/>
                <w:szCs w:val="18"/>
              </w:rPr>
              <w:t>Item no.</w:t>
            </w:r>
          </w:p>
        </w:tc>
        <w:tc>
          <w:tcPr>
            <w:tcW w:w="968" w:type="pct"/>
            <w:shd w:val="clear" w:color="auto" w:fill="auto"/>
            <w:vAlign w:val="center"/>
          </w:tcPr>
          <w:p w14:paraId="0F3DD4B7" w14:textId="77777777" w:rsidR="00741190" w:rsidRPr="00741190" w:rsidRDefault="00741190" w:rsidP="00B47063">
            <w:pPr>
              <w:pStyle w:val="SymalTableBody"/>
              <w:spacing w:before="20" w:after="20"/>
              <w:rPr>
                <w:b/>
                <w:bCs/>
                <w:szCs w:val="18"/>
              </w:rPr>
            </w:pPr>
            <w:r w:rsidRPr="00741190">
              <w:rPr>
                <w:b/>
                <w:bCs/>
                <w:szCs w:val="18"/>
              </w:rPr>
              <w:t>Activity</w:t>
            </w:r>
          </w:p>
        </w:tc>
        <w:tc>
          <w:tcPr>
            <w:tcW w:w="341" w:type="pct"/>
            <w:shd w:val="clear" w:color="auto" w:fill="auto"/>
            <w:vAlign w:val="center"/>
          </w:tcPr>
          <w:p w14:paraId="52163C3B"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3A1195C6"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FABADD0"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0837D91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18FD045"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6535D882"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5DBFCD3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22309697"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3D0DF001" w14:textId="77777777" w:rsidR="00741190" w:rsidRPr="00741190" w:rsidRDefault="00741190" w:rsidP="00B47063">
            <w:pPr>
              <w:pStyle w:val="SymalTableBody"/>
              <w:spacing w:before="20" w:after="20"/>
              <w:rPr>
                <w:b/>
                <w:bCs/>
                <w:szCs w:val="18"/>
              </w:rPr>
            </w:pPr>
          </w:p>
        </w:tc>
      </w:tr>
      <w:tr w:rsidR="003C1E57" w:rsidRPr="003C1E57" w14:paraId="45DFCF8E" w14:textId="77777777" w:rsidTr="0079212D">
        <w:trPr>
          <w:trHeight w:val="227"/>
        </w:trPr>
        <w:tc>
          <w:tcPr>
            <w:tcW w:w="5000" w:type="pct"/>
            <w:gridSpan w:val="11"/>
            <w:tcBorders>
              <w:bottom w:val="single" w:sz="4" w:space="0" w:color="auto"/>
            </w:tcBorders>
            <w:shd w:val="clear" w:color="auto" w:fill="000000" w:themeFill="text2"/>
            <w:vAlign w:val="center"/>
          </w:tcPr>
          <w:p w14:paraId="254E3F51" w14:textId="017E0C97" w:rsidR="004D39F9" w:rsidRPr="003C1E57" w:rsidRDefault="008A1539" w:rsidP="004D39F9">
            <w:pPr>
              <w:pStyle w:val="SymalTableBody"/>
              <w:spacing w:before="20" w:after="20"/>
              <w:rPr>
                <w:b/>
                <w:bCs/>
                <w:color w:val="FFFFFF" w:themeColor="background1"/>
                <w:sz w:val="20"/>
              </w:rPr>
            </w:pPr>
            <w:r>
              <w:rPr>
                <w:b/>
                <w:bCs/>
                <w:color w:val="FFFFFF" w:themeColor="background1"/>
                <w:sz w:val="20"/>
              </w:rPr>
              <w:t>1</w:t>
            </w:r>
            <w:r w:rsidRPr="008A1539">
              <w:rPr>
                <w:b/>
                <w:bCs/>
                <w:color w:val="FFFFFF" w:themeColor="background1"/>
                <w:sz w:val="20"/>
              </w:rPr>
              <w:t>. 0  General Details</w:t>
            </w:r>
          </w:p>
        </w:tc>
      </w:tr>
      <w:tr w:rsidR="004D39F9" w:rsidRPr="00741190" w14:paraId="30C70B42" w14:textId="77777777" w:rsidTr="0079212D">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62A5F37" w14:textId="5D6D665F" w:rsidR="004D39F9" w:rsidRPr="000B2E59" w:rsidRDefault="00C362DD" w:rsidP="004D39F9">
            <w:pPr>
              <w:pStyle w:val="SymalTableBody"/>
              <w:spacing w:before="20" w:after="20"/>
              <w:rPr>
                <w:b/>
                <w:bCs/>
                <w:sz w:val="14"/>
                <w:szCs w:val="14"/>
              </w:rPr>
            </w:pPr>
            <w:r>
              <w:rPr>
                <w:b/>
                <w:bCs/>
                <w:sz w:val="14"/>
                <w:szCs w:val="14"/>
              </w:rPr>
              <w:t>1.1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3FC80246" w14:textId="0FBDD879" w:rsidR="004D39F9" w:rsidRPr="00621A0A" w:rsidRDefault="00593CFF" w:rsidP="004D39F9">
            <w:pPr>
              <w:pStyle w:val="SymalTableBody"/>
              <w:spacing w:before="20" w:after="20"/>
              <w:rPr>
                <w:sz w:val="14"/>
                <w:szCs w:val="14"/>
              </w:rPr>
            </w:pPr>
            <w:r>
              <w:rPr>
                <w:sz w:val="14"/>
                <w:szCs w:val="14"/>
              </w:rPr>
              <w:t>Site</w:t>
            </w:r>
            <w:r w:rsidR="00A30BFA">
              <w:rPr>
                <w:sz w:val="14"/>
                <w:szCs w:val="14"/>
              </w:rPr>
              <w:t xml:space="preserve"> Preparation and </w:t>
            </w:r>
            <w:r w:rsidR="00621A0A" w:rsidRPr="00621A0A">
              <w:rPr>
                <w:sz w:val="14"/>
                <w:szCs w:val="14"/>
              </w:rPr>
              <w:t>Excavation Sequence</w:t>
            </w:r>
            <w:r w:rsidR="00C362DD" w:rsidRPr="00621A0A">
              <w:rPr>
                <w:sz w:val="14"/>
                <w:szCs w:val="14"/>
              </w:rPr>
              <w:t xml:space="preserve">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3D0FC38E" w14:textId="77777777" w:rsidR="0099280F" w:rsidRDefault="002A0FFF" w:rsidP="00462270">
            <w:pPr>
              <w:pStyle w:val="SymalTableBody"/>
              <w:spacing w:before="20" w:after="20"/>
              <w:jc w:val="center"/>
              <w:rPr>
                <w:sz w:val="14"/>
                <w:szCs w:val="14"/>
              </w:rPr>
            </w:pPr>
            <w:r w:rsidRPr="0099280F">
              <w:rPr>
                <w:sz w:val="14"/>
                <w:szCs w:val="14"/>
              </w:rPr>
              <w:t>SPEL</w:t>
            </w:r>
          </w:p>
          <w:p w14:paraId="770C17DC" w14:textId="1E36F2DD" w:rsidR="004D39F9" w:rsidRPr="0099280F" w:rsidRDefault="002A0FFF" w:rsidP="00462270">
            <w:pPr>
              <w:pStyle w:val="SymalTableBody"/>
              <w:spacing w:before="20" w:after="20"/>
              <w:jc w:val="center"/>
              <w:rPr>
                <w:sz w:val="14"/>
                <w:szCs w:val="14"/>
              </w:rPr>
            </w:pPr>
            <w:r w:rsidRPr="0099280F">
              <w:rPr>
                <w:sz w:val="14"/>
                <w:szCs w:val="14"/>
              </w:rPr>
              <w:t xml:space="preserve">Vortceptor </w:t>
            </w:r>
            <w:r w:rsidR="0099280F" w:rsidRPr="0099280F">
              <w:rPr>
                <w:sz w:val="14"/>
                <w:szCs w:val="14"/>
              </w:rPr>
              <w:t>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49E2BE7" w14:textId="77777777" w:rsidR="00D0633D" w:rsidRDefault="00F63D2A" w:rsidP="00F63D2A">
            <w:pPr>
              <w:pStyle w:val="SymalTableBody"/>
              <w:spacing w:before="20" w:after="20"/>
              <w:rPr>
                <w:sz w:val="14"/>
                <w:szCs w:val="14"/>
              </w:rPr>
            </w:pPr>
            <w:r w:rsidRPr="00633909">
              <w:rPr>
                <w:sz w:val="14"/>
                <w:szCs w:val="14"/>
              </w:rPr>
              <w:t>prepare the excavation for the Vortceptor</w:t>
            </w:r>
            <w:r w:rsidR="004172C1" w:rsidRPr="00633909">
              <w:rPr>
                <w:sz w:val="14"/>
                <w:szCs w:val="14"/>
              </w:rPr>
              <w:t xml:space="preserve"> </w:t>
            </w:r>
            <w:r w:rsidRPr="00633909">
              <w:rPr>
                <w:sz w:val="14"/>
                <w:szCs w:val="14"/>
              </w:rPr>
              <w:t>separation chamber first</w:t>
            </w:r>
            <w:r w:rsidR="004916B0">
              <w:rPr>
                <w:sz w:val="14"/>
                <w:szCs w:val="14"/>
              </w:rPr>
              <w:t>.</w:t>
            </w:r>
          </w:p>
          <w:p w14:paraId="166FA460" w14:textId="77777777" w:rsidR="004916B0" w:rsidRDefault="00621A0A" w:rsidP="00621A0A">
            <w:pPr>
              <w:pStyle w:val="SymalTableBody"/>
              <w:spacing w:before="20" w:after="20"/>
              <w:jc w:val="center"/>
              <w:rPr>
                <w:rFonts w:ascii="Segoe UI Symbol" w:hAnsi="Segoe UI Symbol" w:cs="Segoe UI Symbol"/>
                <w:sz w:val="14"/>
                <w:szCs w:val="14"/>
              </w:rPr>
            </w:pPr>
            <w:r w:rsidRPr="00621A0A">
              <w:rPr>
                <w:sz w:val="14"/>
                <w:szCs w:val="14"/>
              </w:rPr>
              <w:t xml:space="preserve">Yes   </w:t>
            </w:r>
            <w:r w:rsidRPr="00621A0A">
              <w:rPr>
                <w:rFonts w:ascii="Segoe UI Symbol" w:hAnsi="Segoe UI Symbol" w:cs="Segoe UI Symbol"/>
                <w:sz w:val="14"/>
                <w:szCs w:val="14"/>
              </w:rPr>
              <w:t>☐</w:t>
            </w:r>
            <w:r w:rsidRPr="00621A0A">
              <w:rPr>
                <w:sz w:val="14"/>
                <w:szCs w:val="14"/>
              </w:rPr>
              <w:t xml:space="preserve">    No   </w:t>
            </w:r>
            <w:r w:rsidRPr="00621A0A">
              <w:rPr>
                <w:rFonts w:ascii="Segoe UI Symbol" w:hAnsi="Segoe UI Symbol" w:cs="Segoe UI Symbol"/>
                <w:sz w:val="14"/>
                <w:szCs w:val="14"/>
              </w:rPr>
              <w:t>☐</w:t>
            </w:r>
            <w:r w:rsidRPr="00621A0A">
              <w:rPr>
                <w:sz w:val="14"/>
                <w:szCs w:val="14"/>
              </w:rPr>
              <w:t xml:space="preserve">     N/A   </w:t>
            </w:r>
            <w:r w:rsidRPr="00621A0A">
              <w:rPr>
                <w:rFonts w:ascii="Segoe UI Symbol" w:hAnsi="Segoe UI Symbol" w:cs="Segoe UI Symbol"/>
                <w:sz w:val="14"/>
                <w:szCs w:val="14"/>
              </w:rPr>
              <w:t>☐</w:t>
            </w:r>
          </w:p>
          <w:p w14:paraId="2E298A87" w14:textId="64160BD5" w:rsidR="00081CF7" w:rsidRPr="00081CF7" w:rsidRDefault="00081CF7" w:rsidP="00081CF7">
            <w:pPr>
              <w:pStyle w:val="SymalTableBody"/>
              <w:spacing w:before="20" w:after="20"/>
              <w:rPr>
                <w:sz w:val="14"/>
                <w:szCs w:val="14"/>
              </w:rPr>
            </w:pPr>
            <w:r>
              <w:rPr>
                <w:sz w:val="14"/>
                <w:szCs w:val="14"/>
              </w:rPr>
              <w:t>Did t</w:t>
            </w:r>
            <w:r w:rsidRPr="00081CF7">
              <w:rPr>
                <w:sz w:val="14"/>
                <w:szCs w:val="14"/>
              </w:rPr>
              <w:t>he excavation for the Diversion Chamber (the rectangular precast concrete chamber) follow</w:t>
            </w:r>
          </w:p>
          <w:p w14:paraId="7644B397" w14:textId="77777777" w:rsidR="00621A0A" w:rsidRDefault="00BA7168" w:rsidP="00081CF7">
            <w:pPr>
              <w:pStyle w:val="SymalTableBody"/>
              <w:spacing w:before="20" w:after="20"/>
              <w:rPr>
                <w:sz w:val="14"/>
                <w:szCs w:val="14"/>
              </w:rPr>
            </w:pPr>
            <w:r w:rsidRPr="00081CF7">
              <w:rPr>
                <w:sz w:val="14"/>
                <w:szCs w:val="14"/>
              </w:rPr>
              <w:t>A</w:t>
            </w:r>
            <w:r w:rsidR="00081CF7" w:rsidRPr="00081CF7">
              <w:rPr>
                <w:sz w:val="14"/>
                <w:szCs w:val="14"/>
              </w:rPr>
              <w:t>fterwards</w:t>
            </w:r>
            <w:r>
              <w:rPr>
                <w:sz w:val="14"/>
                <w:szCs w:val="14"/>
              </w:rPr>
              <w:t xml:space="preserve"> the Vortceptor.</w:t>
            </w:r>
          </w:p>
          <w:p w14:paraId="3732F8F4" w14:textId="77777777" w:rsidR="00BA7168" w:rsidRDefault="00BA7168" w:rsidP="00BA7168">
            <w:pPr>
              <w:pStyle w:val="SymalTableBody"/>
              <w:spacing w:before="20" w:after="20"/>
              <w:jc w:val="center"/>
              <w:rPr>
                <w:rFonts w:ascii="Segoe UI Symbol" w:hAnsi="Segoe UI Symbol" w:cs="Segoe UI Symbol"/>
                <w:sz w:val="14"/>
                <w:szCs w:val="14"/>
              </w:rPr>
            </w:pPr>
            <w:r w:rsidRPr="00BA7168">
              <w:rPr>
                <w:sz w:val="14"/>
                <w:szCs w:val="14"/>
              </w:rPr>
              <w:t xml:space="preserve">Yes   </w:t>
            </w:r>
            <w:r w:rsidRPr="00BA7168">
              <w:rPr>
                <w:rFonts w:ascii="Segoe UI Symbol" w:hAnsi="Segoe UI Symbol" w:cs="Segoe UI Symbol"/>
                <w:sz w:val="14"/>
                <w:szCs w:val="14"/>
              </w:rPr>
              <w:t>☐</w:t>
            </w:r>
            <w:r w:rsidRPr="00BA7168">
              <w:rPr>
                <w:sz w:val="14"/>
                <w:szCs w:val="14"/>
              </w:rPr>
              <w:t xml:space="preserve">    No   </w:t>
            </w:r>
            <w:r w:rsidRPr="00BA7168">
              <w:rPr>
                <w:rFonts w:ascii="Segoe UI Symbol" w:hAnsi="Segoe UI Symbol" w:cs="Segoe UI Symbol"/>
                <w:sz w:val="14"/>
                <w:szCs w:val="14"/>
              </w:rPr>
              <w:t>☐</w:t>
            </w:r>
            <w:r w:rsidRPr="00BA7168">
              <w:rPr>
                <w:sz w:val="14"/>
                <w:szCs w:val="14"/>
              </w:rPr>
              <w:t xml:space="preserve">     N/A   </w:t>
            </w:r>
            <w:r w:rsidRPr="00BA7168">
              <w:rPr>
                <w:rFonts w:ascii="Segoe UI Symbol" w:hAnsi="Segoe UI Symbol" w:cs="Segoe UI Symbol"/>
                <w:sz w:val="14"/>
                <w:szCs w:val="14"/>
              </w:rPr>
              <w:t>☐</w:t>
            </w:r>
          </w:p>
          <w:p w14:paraId="39AD0730" w14:textId="2768E3EE" w:rsidR="00593CFF" w:rsidRDefault="00593CFF" w:rsidP="00593CFF">
            <w:pPr>
              <w:pStyle w:val="SymalTableBody"/>
              <w:spacing w:before="20" w:after="20"/>
              <w:rPr>
                <w:sz w:val="14"/>
                <w:szCs w:val="14"/>
              </w:rPr>
            </w:pPr>
            <w:r>
              <w:rPr>
                <w:sz w:val="14"/>
                <w:szCs w:val="14"/>
              </w:rPr>
              <w:t>was</w:t>
            </w:r>
            <w:r w:rsidRPr="00593CFF">
              <w:rPr>
                <w:sz w:val="14"/>
                <w:szCs w:val="14"/>
              </w:rPr>
              <w:t xml:space="preserve"> the inlet pipe run would installed, within one or two pipe lengths prior to the diversion chamber.</w:t>
            </w:r>
          </w:p>
          <w:p w14:paraId="13180749" w14:textId="10482990" w:rsidR="00593CFF" w:rsidRPr="00633909" w:rsidRDefault="00593CFF" w:rsidP="00593CFF">
            <w:pPr>
              <w:pStyle w:val="SymalTableBody"/>
              <w:spacing w:before="20" w:after="20"/>
              <w:jc w:val="center"/>
              <w:rPr>
                <w:sz w:val="14"/>
                <w:szCs w:val="14"/>
              </w:rPr>
            </w:pPr>
            <w:r w:rsidRPr="00593CFF">
              <w:rPr>
                <w:sz w:val="14"/>
                <w:szCs w:val="14"/>
              </w:rPr>
              <w:t xml:space="preserve">Yes   </w:t>
            </w:r>
            <w:r w:rsidRPr="00593CFF">
              <w:rPr>
                <w:rFonts w:ascii="Segoe UI Symbol" w:hAnsi="Segoe UI Symbol" w:cs="Segoe UI Symbol"/>
                <w:sz w:val="14"/>
                <w:szCs w:val="14"/>
              </w:rPr>
              <w:t>☐</w:t>
            </w:r>
            <w:r w:rsidRPr="00593CFF">
              <w:rPr>
                <w:sz w:val="14"/>
                <w:szCs w:val="14"/>
              </w:rPr>
              <w:t xml:space="preserve">    No   </w:t>
            </w:r>
            <w:r w:rsidRPr="00593CFF">
              <w:rPr>
                <w:rFonts w:ascii="Segoe UI Symbol" w:hAnsi="Segoe UI Symbol" w:cs="Segoe UI Symbol"/>
                <w:sz w:val="14"/>
                <w:szCs w:val="14"/>
              </w:rPr>
              <w:t>☐</w:t>
            </w:r>
            <w:r w:rsidRPr="00593CFF">
              <w:rPr>
                <w:sz w:val="14"/>
                <w:szCs w:val="14"/>
              </w:rPr>
              <w:t xml:space="preserve">     N/A   </w:t>
            </w:r>
            <w:r w:rsidRPr="00593CFF">
              <w:rPr>
                <w:rFonts w:ascii="Segoe UI Symbol" w:hAnsi="Segoe UI Symbol" w:cs="Segoe UI Symbol"/>
                <w:sz w:val="14"/>
                <w:szCs w:val="14"/>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6B458450" w14:textId="42C684DF" w:rsidR="004D39F9" w:rsidRPr="00E7464A" w:rsidRDefault="00E7464A" w:rsidP="004D39F9">
            <w:pPr>
              <w:pStyle w:val="SymalTableBody"/>
              <w:spacing w:before="20" w:after="20"/>
              <w:jc w:val="center"/>
              <w:rPr>
                <w:sz w:val="14"/>
                <w:szCs w:val="14"/>
              </w:rPr>
            </w:pPr>
            <w:r w:rsidRPr="00E7464A">
              <w:rPr>
                <w:sz w:val="14"/>
                <w:szCs w:val="14"/>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64F1DA1C" w14:textId="07FEBDF3" w:rsidR="004D39F9" w:rsidRPr="000B2E59" w:rsidRDefault="00E7464A" w:rsidP="004D39F9">
            <w:pPr>
              <w:pStyle w:val="SymalTableBody"/>
              <w:spacing w:before="20" w:after="20"/>
              <w:jc w:val="center"/>
              <w:rPr>
                <w:b/>
                <w:bCs/>
                <w:sz w:val="14"/>
                <w:szCs w:val="14"/>
              </w:rPr>
            </w:pPr>
            <w:r>
              <w:rPr>
                <w:b/>
                <w:bCs/>
                <w:sz w:val="14"/>
                <w:szCs w:val="14"/>
              </w:rPr>
              <w:t>H</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1AE1ECA" w14:textId="2444AFFB" w:rsidR="004D39F9" w:rsidRPr="00D0633D" w:rsidRDefault="00E7464A" w:rsidP="00D0633D">
            <w:pPr>
              <w:pStyle w:val="SymalTableBody"/>
              <w:spacing w:before="20" w:after="20"/>
              <w:jc w:val="center"/>
              <w:rPr>
                <w:sz w:val="14"/>
                <w:szCs w:val="14"/>
              </w:rPr>
            </w:pPr>
            <w:r>
              <w:rPr>
                <w:sz w:val="14"/>
                <w:szCs w:val="14"/>
              </w:rPr>
              <w:t>SS</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14:paraId="3FE0170E" w14:textId="77777777" w:rsidR="004D39F9" w:rsidRPr="00741190" w:rsidRDefault="004D39F9" w:rsidP="004D39F9">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12E14EAD" w14:textId="77777777" w:rsidR="004D39F9" w:rsidRPr="00741190" w:rsidRDefault="004D39F9" w:rsidP="004D39F9">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68940D79" w14:textId="77777777" w:rsidR="004D39F9" w:rsidRPr="00741190" w:rsidRDefault="004D39F9" w:rsidP="004D39F9">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12D5D7DE" w14:textId="38C4E949" w:rsidR="004D39F9" w:rsidRPr="00172E89" w:rsidRDefault="00172E89" w:rsidP="004D39F9">
            <w:pPr>
              <w:pStyle w:val="SymalTableBody"/>
              <w:spacing w:before="20" w:after="20"/>
              <w:rPr>
                <w:sz w:val="14"/>
                <w:szCs w:val="14"/>
              </w:rPr>
            </w:pPr>
            <w:r w:rsidRPr="00172E89">
              <w:rPr>
                <w:sz w:val="14"/>
                <w:szCs w:val="14"/>
              </w:rPr>
              <w:t>Attach manufacturer Installation manual</w:t>
            </w:r>
          </w:p>
        </w:tc>
      </w:tr>
      <w:tr w:rsidR="004D39F9" w:rsidRPr="00741190" w14:paraId="517C2939" w14:textId="77777777" w:rsidTr="0079212D">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0CD2BC1" w14:textId="23707A2F" w:rsidR="004D39F9" w:rsidRPr="000B2E59" w:rsidRDefault="00383522" w:rsidP="004D39F9">
            <w:pPr>
              <w:pStyle w:val="SymalTableBody"/>
              <w:spacing w:before="20" w:after="20"/>
              <w:rPr>
                <w:b/>
                <w:bCs/>
                <w:sz w:val="14"/>
                <w:szCs w:val="14"/>
              </w:rPr>
            </w:pPr>
            <w:r>
              <w:rPr>
                <w:b/>
                <w:bCs/>
                <w:sz w:val="14"/>
                <w:szCs w:val="14"/>
              </w:rPr>
              <w:t>1.2</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67B7613F" w14:textId="4D75C27A" w:rsidR="004D39F9" w:rsidRPr="00725579" w:rsidRDefault="00062805" w:rsidP="004D39F9">
            <w:pPr>
              <w:pStyle w:val="SymalTableBody"/>
              <w:spacing w:before="20" w:after="20"/>
              <w:rPr>
                <w:sz w:val="14"/>
                <w:szCs w:val="14"/>
              </w:rPr>
            </w:pPr>
            <w:r w:rsidRPr="00725579">
              <w:rPr>
                <w:sz w:val="14"/>
                <w:szCs w:val="14"/>
              </w:rPr>
              <w:t>Set Out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11AA0C2" w14:textId="5977B53A" w:rsidR="004D39F9" w:rsidRPr="000B2E59" w:rsidRDefault="00725579" w:rsidP="00CA7AD6">
            <w:pPr>
              <w:pStyle w:val="SymalTableBody"/>
              <w:spacing w:before="20" w:after="20"/>
              <w:jc w:val="center"/>
              <w:rPr>
                <w:sz w:val="14"/>
                <w:szCs w:val="14"/>
              </w:rPr>
            </w:pPr>
            <w:r w:rsidRPr="00725579">
              <w:rPr>
                <w:sz w:val="14"/>
                <w:szCs w:val="14"/>
              </w:rPr>
              <w:t>Civil drawings</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4FF6FE57" w14:textId="77777777" w:rsidR="000A4888" w:rsidRPr="000A4888" w:rsidRDefault="000A4888" w:rsidP="000A4888">
            <w:pPr>
              <w:pStyle w:val="SymalTableBody"/>
              <w:spacing w:before="20" w:after="20"/>
              <w:rPr>
                <w:sz w:val="14"/>
                <w:szCs w:val="14"/>
              </w:rPr>
            </w:pPr>
            <w:r w:rsidRPr="000A4888">
              <w:rPr>
                <w:sz w:val="14"/>
                <w:szCs w:val="14"/>
              </w:rPr>
              <w:t>Is the work area clearly pegged out for line and level?</w:t>
            </w:r>
          </w:p>
          <w:p w14:paraId="7C233605" w14:textId="4D3AC55A" w:rsidR="000A4888" w:rsidRDefault="000A4888" w:rsidP="00F76113">
            <w:pPr>
              <w:pStyle w:val="SymalTableBody"/>
              <w:spacing w:before="20" w:after="20"/>
              <w:jc w:val="center"/>
              <w:rPr>
                <w:rFonts w:ascii="Segoe UI Symbol" w:hAnsi="Segoe UI Symbol" w:cs="Segoe UI Symbol"/>
                <w:sz w:val="14"/>
                <w:szCs w:val="14"/>
              </w:rPr>
            </w:pPr>
            <w:r w:rsidRPr="000A4888">
              <w:rPr>
                <w:sz w:val="14"/>
                <w:szCs w:val="14"/>
              </w:rPr>
              <w:t xml:space="preserve">Yes   </w:t>
            </w:r>
            <w:r w:rsidRPr="000A4888">
              <w:rPr>
                <w:rFonts w:ascii="Segoe UI Symbol" w:hAnsi="Segoe UI Symbol" w:cs="Segoe UI Symbol"/>
                <w:sz w:val="14"/>
                <w:szCs w:val="14"/>
              </w:rPr>
              <w:t>☐</w:t>
            </w:r>
            <w:r w:rsidRPr="000A4888">
              <w:rPr>
                <w:sz w:val="14"/>
                <w:szCs w:val="14"/>
              </w:rPr>
              <w:t xml:space="preserve">    No   </w:t>
            </w:r>
            <w:r w:rsidRPr="000A4888">
              <w:rPr>
                <w:rFonts w:ascii="Segoe UI Symbol" w:hAnsi="Segoe UI Symbol" w:cs="Segoe UI Symbol"/>
                <w:sz w:val="14"/>
                <w:szCs w:val="14"/>
              </w:rPr>
              <w:t>☐</w:t>
            </w:r>
            <w:r w:rsidRPr="000A4888">
              <w:rPr>
                <w:sz w:val="14"/>
                <w:szCs w:val="14"/>
              </w:rPr>
              <w:t xml:space="preserve">     N/A   </w:t>
            </w:r>
            <w:r w:rsidRPr="000A4888">
              <w:rPr>
                <w:rFonts w:ascii="Segoe UI Symbol" w:hAnsi="Segoe UI Symbol" w:cs="Segoe UI Symbol"/>
                <w:sz w:val="14"/>
                <w:szCs w:val="14"/>
              </w:rPr>
              <w:t>☐</w:t>
            </w:r>
          </w:p>
          <w:p w14:paraId="5CB633D4" w14:textId="77777777" w:rsidR="00F76113" w:rsidRPr="00F76113" w:rsidRDefault="00F76113" w:rsidP="00F76113">
            <w:pPr>
              <w:pStyle w:val="SymalTableBody"/>
              <w:spacing w:before="20" w:after="20"/>
              <w:jc w:val="center"/>
              <w:rPr>
                <w:rFonts w:ascii="Segoe UI Symbol" w:hAnsi="Segoe UI Symbol" w:cs="Segoe UI Symbol"/>
                <w:sz w:val="14"/>
                <w:szCs w:val="14"/>
              </w:rPr>
            </w:pPr>
          </w:p>
          <w:p w14:paraId="4D4C731A" w14:textId="77777777" w:rsidR="000A4888" w:rsidRPr="000A4888" w:rsidRDefault="000A4888" w:rsidP="000A4888">
            <w:pPr>
              <w:pStyle w:val="SymalTableBody"/>
              <w:spacing w:before="20" w:after="20"/>
              <w:rPr>
                <w:sz w:val="14"/>
                <w:szCs w:val="14"/>
              </w:rPr>
            </w:pPr>
            <w:r w:rsidRPr="000A4888">
              <w:rPr>
                <w:sz w:val="14"/>
                <w:szCs w:val="14"/>
              </w:rPr>
              <w:t>Zone_______________</w:t>
            </w:r>
          </w:p>
          <w:p w14:paraId="08E89499" w14:textId="77777777" w:rsidR="000A4888" w:rsidRPr="000A4888" w:rsidRDefault="000A4888" w:rsidP="000A4888">
            <w:pPr>
              <w:pStyle w:val="SymalTableBody"/>
              <w:spacing w:before="20" w:after="20"/>
              <w:rPr>
                <w:sz w:val="14"/>
                <w:szCs w:val="14"/>
              </w:rPr>
            </w:pPr>
          </w:p>
          <w:p w14:paraId="40BD625F" w14:textId="77777777" w:rsidR="00D0633D" w:rsidRDefault="000A4888" w:rsidP="000A4888">
            <w:pPr>
              <w:pStyle w:val="SymalTableBody"/>
              <w:spacing w:before="20" w:after="20"/>
              <w:rPr>
                <w:sz w:val="14"/>
                <w:szCs w:val="14"/>
              </w:rPr>
            </w:pPr>
            <w:r w:rsidRPr="000A4888">
              <w:rPr>
                <w:sz w:val="14"/>
                <w:szCs w:val="14"/>
              </w:rPr>
              <w:t>Stage______________</w:t>
            </w:r>
          </w:p>
          <w:p w14:paraId="7595D10B" w14:textId="65211206" w:rsidR="000A4888" w:rsidRPr="000B2E59" w:rsidRDefault="000A4888" w:rsidP="000A4888">
            <w:pPr>
              <w:pStyle w:val="SymalTableBody"/>
              <w:spacing w:before="20" w:after="20"/>
              <w:rPr>
                <w:sz w:val="14"/>
                <w:szCs w:val="14"/>
              </w:rPr>
            </w:pP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F819766" w14:textId="5C6A6BF4" w:rsidR="004D39F9" w:rsidRPr="000B2E59" w:rsidRDefault="00700DC1" w:rsidP="004D39F9">
            <w:pPr>
              <w:pStyle w:val="SymalTableBody"/>
              <w:spacing w:before="20" w:after="20"/>
              <w:jc w:val="center"/>
              <w:rPr>
                <w:sz w:val="14"/>
                <w:szCs w:val="14"/>
              </w:rPr>
            </w:pPr>
            <w:r w:rsidRPr="00700DC1">
              <w:rPr>
                <w:sz w:val="14"/>
                <w:szCs w:val="14"/>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7999E191" w14:textId="416BF842" w:rsidR="004D39F9" w:rsidRPr="000B2E59" w:rsidRDefault="00700DC1" w:rsidP="004D39F9">
            <w:pPr>
              <w:pStyle w:val="SymalTableBody"/>
              <w:spacing w:before="20" w:after="20"/>
              <w:jc w:val="center"/>
              <w:rPr>
                <w:sz w:val="14"/>
                <w:szCs w:val="14"/>
              </w:rPr>
            </w:pPr>
            <w:r>
              <w:rPr>
                <w:sz w:val="14"/>
                <w:szCs w:val="14"/>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F6F7CC0" w14:textId="54138371" w:rsidR="004D39F9" w:rsidRPr="000B2E59" w:rsidRDefault="00700DC1" w:rsidP="004D39F9">
            <w:pPr>
              <w:pStyle w:val="SymalTableBody"/>
              <w:spacing w:before="20" w:after="20"/>
              <w:jc w:val="center"/>
              <w:rPr>
                <w:sz w:val="14"/>
                <w:szCs w:val="14"/>
              </w:rPr>
            </w:pPr>
            <w:r>
              <w:rPr>
                <w:sz w:val="14"/>
                <w:szCs w:val="14"/>
              </w:rPr>
              <w:t>ss</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14:paraId="13119C02" w14:textId="77777777" w:rsidR="004D39F9" w:rsidRPr="00741190" w:rsidRDefault="004D39F9" w:rsidP="004D39F9">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259AAC6E" w14:textId="77777777" w:rsidR="004D39F9" w:rsidRPr="00741190" w:rsidRDefault="004D39F9" w:rsidP="004D39F9">
            <w:pPr>
              <w:pStyle w:val="SymalTableBody"/>
              <w:spacing w:before="20" w:after="20"/>
              <w:jc w:val="center"/>
              <w:rPr>
                <w:b/>
                <w:bCs/>
                <w:szCs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9D5B82D" w14:textId="77777777" w:rsidR="004D39F9" w:rsidRPr="00741190" w:rsidRDefault="004D39F9" w:rsidP="004D39F9">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5707635F" w14:textId="3227DD51" w:rsidR="004D39F9" w:rsidRPr="00A65C9B" w:rsidRDefault="004D39F9" w:rsidP="004D39F9">
            <w:pPr>
              <w:pStyle w:val="SymalTableBody"/>
              <w:spacing w:before="20" w:after="20"/>
              <w:rPr>
                <w:szCs w:val="18"/>
              </w:rPr>
            </w:pPr>
          </w:p>
        </w:tc>
      </w:tr>
      <w:tr w:rsidR="00A65C9B" w:rsidRPr="00741190" w14:paraId="35EEFBE7" w14:textId="77777777" w:rsidTr="0079212D">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C24BD3D" w14:textId="0C8058B1" w:rsidR="00A65C9B" w:rsidRPr="000B2E59" w:rsidRDefault="00BD784F" w:rsidP="00A65C9B">
            <w:pPr>
              <w:pStyle w:val="SymalTableBody"/>
              <w:spacing w:before="20" w:after="20"/>
              <w:rPr>
                <w:b/>
                <w:bCs/>
                <w:sz w:val="14"/>
                <w:szCs w:val="14"/>
              </w:rPr>
            </w:pPr>
            <w:r>
              <w:rPr>
                <w:b/>
                <w:bCs/>
                <w:sz w:val="14"/>
                <w:szCs w:val="14"/>
              </w:rPr>
              <w:t>1.3</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1E72F4A2" w14:textId="77777777" w:rsidR="00BD784F" w:rsidRPr="00BD784F" w:rsidRDefault="00BD784F" w:rsidP="00BD784F">
            <w:pPr>
              <w:pStyle w:val="SymalTableBody"/>
              <w:spacing w:before="20" w:after="20"/>
              <w:rPr>
                <w:sz w:val="14"/>
                <w:szCs w:val="14"/>
              </w:rPr>
            </w:pPr>
            <w:r w:rsidRPr="00BD784F">
              <w:rPr>
                <w:sz w:val="14"/>
                <w:szCs w:val="14"/>
              </w:rPr>
              <w:t>Excavation Permit &amp;</w:t>
            </w:r>
          </w:p>
          <w:p w14:paraId="487C9D7C" w14:textId="3B1FAFA3" w:rsidR="00A65C9B" w:rsidRPr="000B2E59" w:rsidRDefault="00BD784F" w:rsidP="00BD784F">
            <w:pPr>
              <w:pStyle w:val="SymalTableBody"/>
              <w:spacing w:before="20" w:after="20"/>
              <w:rPr>
                <w:sz w:val="14"/>
                <w:szCs w:val="14"/>
              </w:rPr>
            </w:pPr>
            <w:r w:rsidRPr="00BD784F">
              <w:rPr>
                <w:sz w:val="14"/>
                <w:szCs w:val="14"/>
              </w:rPr>
              <w:t>Penetration Permit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BA3CC7B" w14:textId="77777777" w:rsidR="00404E76" w:rsidRPr="00404E76" w:rsidRDefault="00404E76" w:rsidP="00404E76">
            <w:pPr>
              <w:pStyle w:val="SymalTableBody"/>
              <w:spacing w:before="20" w:after="20"/>
              <w:jc w:val="center"/>
              <w:rPr>
                <w:sz w:val="14"/>
                <w:szCs w:val="14"/>
              </w:rPr>
            </w:pPr>
            <w:r w:rsidRPr="00404E76">
              <w:rPr>
                <w:sz w:val="14"/>
                <w:szCs w:val="14"/>
              </w:rPr>
              <w:t>SMP</w:t>
            </w:r>
          </w:p>
          <w:p w14:paraId="6FB26D18" w14:textId="45E84833" w:rsidR="00A65C9B" w:rsidRPr="000B2E59" w:rsidRDefault="00404E76" w:rsidP="00404E76">
            <w:pPr>
              <w:pStyle w:val="SymalTableBody"/>
              <w:spacing w:before="20" w:after="20"/>
              <w:jc w:val="center"/>
              <w:rPr>
                <w:sz w:val="14"/>
                <w:szCs w:val="14"/>
              </w:rPr>
            </w:pPr>
            <w:r w:rsidRPr="00404E76">
              <w:rPr>
                <w:sz w:val="14"/>
                <w:szCs w:val="14"/>
              </w:rPr>
              <w:t>VR 602.03</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2AA8DD7C" w14:textId="77777777" w:rsidR="00F76113" w:rsidRPr="00F76113" w:rsidRDefault="00F76113" w:rsidP="00F76113">
            <w:pPr>
              <w:pStyle w:val="SymalTableBody"/>
              <w:spacing w:before="20" w:after="20"/>
              <w:rPr>
                <w:sz w:val="14"/>
                <w:szCs w:val="14"/>
              </w:rPr>
            </w:pPr>
            <w:r w:rsidRPr="00F76113">
              <w:rPr>
                <w:sz w:val="14"/>
                <w:szCs w:val="14"/>
              </w:rPr>
              <w:t>Were all identified underground services marked and potholed to confirm location and depth and no machine excavation within 1m of underground services.</w:t>
            </w:r>
          </w:p>
          <w:p w14:paraId="2B45A083" w14:textId="77777777"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292B797D" w14:textId="77777777" w:rsidR="00F76113" w:rsidRPr="00F76113" w:rsidRDefault="00F76113" w:rsidP="00F76113">
            <w:pPr>
              <w:pStyle w:val="SymalTableBody"/>
              <w:spacing w:before="20" w:after="20"/>
              <w:rPr>
                <w:sz w:val="14"/>
                <w:szCs w:val="14"/>
              </w:rPr>
            </w:pPr>
            <w:r w:rsidRPr="00F76113">
              <w:rPr>
                <w:sz w:val="14"/>
                <w:szCs w:val="14"/>
              </w:rPr>
              <w:t xml:space="preserve">Relevant permits have been signed and approved. </w:t>
            </w:r>
          </w:p>
          <w:p w14:paraId="554A6BC5" w14:textId="62ACD0F8"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231548E6" w14:textId="77777777" w:rsidR="00F76113" w:rsidRPr="00F76113" w:rsidRDefault="00F76113" w:rsidP="00F76113">
            <w:pPr>
              <w:pStyle w:val="SymalTableBody"/>
              <w:spacing w:before="20" w:after="20"/>
              <w:rPr>
                <w:sz w:val="14"/>
                <w:szCs w:val="14"/>
              </w:rPr>
            </w:pPr>
            <w:r w:rsidRPr="00F76113">
              <w:rPr>
                <w:sz w:val="14"/>
                <w:szCs w:val="14"/>
              </w:rPr>
              <w:t>Extents and levels correct to relevant drawings</w:t>
            </w:r>
          </w:p>
          <w:p w14:paraId="029A5B5A" w14:textId="77777777"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76AF3D38" w14:textId="77777777" w:rsidR="00F76113" w:rsidRPr="00F76113" w:rsidRDefault="00F76113" w:rsidP="00F76113">
            <w:pPr>
              <w:pStyle w:val="SymalTableBody"/>
              <w:spacing w:before="20" w:after="20"/>
              <w:rPr>
                <w:sz w:val="14"/>
                <w:szCs w:val="14"/>
              </w:rPr>
            </w:pPr>
            <w:r w:rsidRPr="00F76113">
              <w:rPr>
                <w:sz w:val="14"/>
                <w:szCs w:val="14"/>
              </w:rPr>
              <w:lastRenderedPageBreak/>
              <w:t>50mm Blinding to be placed as required to allow working surface and protect excavation.</w:t>
            </w:r>
          </w:p>
          <w:p w14:paraId="3BCC9006" w14:textId="77777777" w:rsidR="00F76113" w:rsidRPr="00F76113" w:rsidRDefault="00F76113" w:rsidP="00F76113">
            <w:pPr>
              <w:pStyle w:val="SymalTableBody"/>
              <w:spacing w:before="20" w:after="20"/>
              <w:jc w:val="center"/>
              <w:rPr>
                <w:sz w:val="14"/>
                <w:szCs w:val="14"/>
              </w:rPr>
            </w:pPr>
            <w:r w:rsidRPr="00F76113">
              <w:rPr>
                <w:sz w:val="14"/>
                <w:szCs w:val="14"/>
              </w:rPr>
              <w:t xml:space="preserve">Yes   </w:t>
            </w:r>
            <w:r w:rsidRPr="00F76113">
              <w:rPr>
                <w:rFonts w:ascii="Segoe UI Symbol" w:hAnsi="Segoe UI Symbol" w:cs="Segoe UI Symbol"/>
                <w:sz w:val="14"/>
                <w:szCs w:val="14"/>
              </w:rPr>
              <w:t>☐</w:t>
            </w:r>
            <w:r w:rsidRPr="00F76113">
              <w:rPr>
                <w:sz w:val="14"/>
                <w:szCs w:val="14"/>
              </w:rPr>
              <w:t xml:space="preserve">    No   </w:t>
            </w:r>
            <w:r w:rsidRPr="00F76113">
              <w:rPr>
                <w:rFonts w:ascii="Segoe UI Symbol" w:hAnsi="Segoe UI Symbol" w:cs="Segoe UI Symbol"/>
                <w:sz w:val="14"/>
                <w:szCs w:val="14"/>
              </w:rPr>
              <w:t>☐</w:t>
            </w:r>
            <w:r w:rsidRPr="00F76113">
              <w:rPr>
                <w:sz w:val="14"/>
                <w:szCs w:val="14"/>
              </w:rPr>
              <w:t xml:space="preserve">     N/A   </w:t>
            </w:r>
            <w:r w:rsidRPr="00F76113">
              <w:rPr>
                <w:rFonts w:ascii="Segoe UI Symbol" w:hAnsi="Segoe UI Symbol" w:cs="Segoe UI Symbol"/>
                <w:sz w:val="14"/>
                <w:szCs w:val="14"/>
              </w:rPr>
              <w:t>☐</w:t>
            </w:r>
          </w:p>
          <w:p w14:paraId="31BDF858" w14:textId="23AD9D4B" w:rsidR="00F76113" w:rsidRDefault="00F76113" w:rsidP="00F76113">
            <w:pPr>
              <w:pStyle w:val="SymalTableBody"/>
              <w:spacing w:before="20" w:after="20"/>
              <w:rPr>
                <w:sz w:val="14"/>
                <w:szCs w:val="14"/>
              </w:rPr>
            </w:pPr>
            <w:r w:rsidRPr="00F76113">
              <w:rPr>
                <w:sz w:val="14"/>
                <w:szCs w:val="14"/>
              </w:rPr>
              <w:t>Excavation</w:t>
            </w:r>
            <w:r>
              <w:rPr>
                <w:sz w:val="14"/>
                <w:szCs w:val="14"/>
              </w:rPr>
              <w:t xml:space="preserve"> for </w:t>
            </w:r>
            <w:r w:rsidRPr="00F76113">
              <w:rPr>
                <w:sz w:val="14"/>
                <w:szCs w:val="14"/>
              </w:rPr>
              <w:t>Vortceptor to a total depth of _______mm</w:t>
            </w:r>
          </w:p>
          <w:p w14:paraId="55C4E815" w14:textId="77777777" w:rsidR="00F76113" w:rsidRPr="00F76113" w:rsidRDefault="00F76113" w:rsidP="00F76113">
            <w:pPr>
              <w:pStyle w:val="SymalTableBody"/>
              <w:spacing w:before="20" w:after="20"/>
              <w:rPr>
                <w:sz w:val="14"/>
                <w:szCs w:val="14"/>
              </w:rPr>
            </w:pPr>
          </w:p>
          <w:p w14:paraId="31EB6FF7" w14:textId="77777777" w:rsidR="00D0633D" w:rsidRDefault="00F76113" w:rsidP="00A65C9B">
            <w:pPr>
              <w:pStyle w:val="SymalTableBody"/>
              <w:spacing w:before="20" w:after="20"/>
              <w:rPr>
                <w:sz w:val="14"/>
                <w:szCs w:val="14"/>
              </w:rPr>
            </w:pPr>
            <w:r w:rsidRPr="00F76113">
              <w:rPr>
                <w:sz w:val="14"/>
                <w:szCs w:val="14"/>
              </w:rPr>
              <w:t xml:space="preserve">Excavation for </w:t>
            </w:r>
            <w:r>
              <w:rPr>
                <w:sz w:val="14"/>
                <w:szCs w:val="14"/>
              </w:rPr>
              <w:t>Diversion Chamber</w:t>
            </w:r>
            <w:r w:rsidRPr="00F76113">
              <w:rPr>
                <w:sz w:val="14"/>
                <w:szCs w:val="14"/>
              </w:rPr>
              <w:t xml:space="preserve"> to a total depth of _______mm</w:t>
            </w:r>
          </w:p>
          <w:p w14:paraId="2B1023C3" w14:textId="15106B27" w:rsidR="00F76113" w:rsidRPr="000B2E59" w:rsidRDefault="00F76113" w:rsidP="00A65C9B">
            <w:pPr>
              <w:pStyle w:val="SymalTableBody"/>
              <w:spacing w:before="20" w:after="20"/>
              <w:rPr>
                <w:sz w:val="14"/>
                <w:szCs w:val="14"/>
              </w:rPr>
            </w:pP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538B500" w14:textId="6D8C7B88" w:rsidR="00A65C9B" w:rsidRPr="000B2E59" w:rsidRDefault="00700DC1" w:rsidP="00A65C9B">
            <w:pPr>
              <w:pStyle w:val="SymalTableBody"/>
              <w:spacing w:before="20" w:after="20"/>
              <w:jc w:val="center"/>
              <w:rPr>
                <w:sz w:val="14"/>
                <w:szCs w:val="14"/>
              </w:rPr>
            </w:pPr>
            <w:r w:rsidRPr="00700DC1">
              <w:rPr>
                <w:sz w:val="14"/>
                <w:szCs w:val="14"/>
              </w:rPr>
              <w:lastRenderedPageBreak/>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0B848D95" w14:textId="661FCC86" w:rsidR="00A65C9B" w:rsidRPr="000B2E59" w:rsidRDefault="00700DC1" w:rsidP="00A65C9B">
            <w:pPr>
              <w:pStyle w:val="SymalTableBody"/>
              <w:spacing w:before="20" w:after="20"/>
              <w:jc w:val="center"/>
              <w:rPr>
                <w:sz w:val="14"/>
                <w:szCs w:val="14"/>
              </w:rPr>
            </w:pPr>
            <w:r>
              <w:rPr>
                <w:sz w:val="14"/>
                <w:szCs w:val="14"/>
              </w:rPr>
              <w:t>H</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73832AA" w14:textId="24F688EF" w:rsidR="00A65C9B" w:rsidRPr="000B2E59" w:rsidRDefault="00700DC1" w:rsidP="00A65C9B">
            <w:pPr>
              <w:pStyle w:val="SymalTableBody"/>
              <w:spacing w:before="20" w:after="20"/>
              <w:jc w:val="center"/>
              <w:rPr>
                <w:sz w:val="14"/>
                <w:szCs w:val="14"/>
              </w:rPr>
            </w:pPr>
            <w:r>
              <w:rPr>
                <w:sz w:val="14"/>
                <w:szCs w:val="14"/>
              </w:rPr>
              <w:t>SE/PE</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14:paraId="41FCA409" w14:textId="77777777" w:rsidR="00A65C9B" w:rsidRPr="00741190" w:rsidRDefault="00A65C9B" w:rsidP="00A65C9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vAlign w:val="center"/>
          </w:tcPr>
          <w:p w14:paraId="142DC5EA" w14:textId="6187241B" w:rsidR="00A65C9B" w:rsidRPr="00741190" w:rsidRDefault="0063177F" w:rsidP="00A65C9B">
            <w:pPr>
              <w:pStyle w:val="SymalTableBody"/>
              <w:spacing w:before="20" w:after="20"/>
              <w:jc w:val="center"/>
              <w:rPr>
                <w:b/>
                <w:bCs/>
                <w:szCs w:val="18"/>
              </w:rPr>
            </w:pPr>
            <w:r>
              <w:rPr>
                <w:b/>
                <w:bCs/>
                <w:szCs w:val="18"/>
              </w:rPr>
              <w:t>H</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B0E50EA" w14:textId="77777777" w:rsidR="00A65C9B" w:rsidRPr="00741190" w:rsidRDefault="00A65C9B" w:rsidP="00A65C9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14:paraId="2F42EF9C" w14:textId="5EF005A7" w:rsidR="00D0633D" w:rsidRPr="00741190" w:rsidRDefault="00D0633D" w:rsidP="00A65C9B">
            <w:pPr>
              <w:pStyle w:val="SymalTableBody"/>
              <w:spacing w:before="20" w:after="20"/>
              <w:rPr>
                <w:b/>
                <w:bCs/>
                <w:szCs w:val="18"/>
              </w:rPr>
            </w:pPr>
          </w:p>
        </w:tc>
      </w:tr>
      <w:tr w:rsidR="00A65C9B" w:rsidRPr="003C1E57" w14:paraId="5677D2DE" w14:textId="77777777" w:rsidTr="0079212D">
        <w:trPr>
          <w:trHeight w:val="227"/>
        </w:trPr>
        <w:tc>
          <w:tcPr>
            <w:tcW w:w="5000" w:type="pct"/>
            <w:gridSpan w:val="11"/>
            <w:tcBorders>
              <w:top w:val="single" w:sz="4" w:space="0" w:color="auto"/>
              <w:bottom w:val="single" w:sz="4" w:space="0" w:color="auto"/>
            </w:tcBorders>
            <w:shd w:val="clear" w:color="auto" w:fill="000000" w:themeFill="text2"/>
            <w:vAlign w:val="center"/>
          </w:tcPr>
          <w:p w14:paraId="141721C9" w14:textId="761EFDC2" w:rsidR="00A65C9B" w:rsidRPr="003C1E57" w:rsidRDefault="00EE3AE8" w:rsidP="004E4D60">
            <w:pPr>
              <w:pStyle w:val="SymalTableBody"/>
              <w:spacing w:before="20" w:after="20"/>
              <w:rPr>
                <w:b/>
                <w:bCs/>
                <w:color w:val="FFFFFF" w:themeColor="background1"/>
                <w:sz w:val="20"/>
              </w:rPr>
            </w:pPr>
            <w:r>
              <w:rPr>
                <w:b/>
                <w:bCs/>
                <w:color w:val="FFFFFF" w:themeColor="background1"/>
                <w:sz w:val="20"/>
              </w:rPr>
              <w:t xml:space="preserve">2.0 </w:t>
            </w:r>
            <w:r w:rsidR="004E4D60" w:rsidRPr="004E4D60">
              <w:rPr>
                <w:b/>
                <w:bCs/>
                <w:color w:val="FFFFFF" w:themeColor="background1"/>
                <w:sz w:val="20"/>
              </w:rPr>
              <w:t xml:space="preserve">Vortceptor </w:t>
            </w:r>
            <w:r w:rsidR="004E4D60">
              <w:rPr>
                <w:b/>
                <w:bCs/>
                <w:color w:val="FFFFFF" w:themeColor="background1"/>
                <w:sz w:val="20"/>
              </w:rPr>
              <w:t xml:space="preserve"> </w:t>
            </w:r>
            <w:r w:rsidR="004E4D60" w:rsidRPr="004E4D60">
              <w:rPr>
                <w:b/>
                <w:bCs/>
                <w:color w:val="FFFFFF" w:themeColor="background1"/>
                <w:sz w:val="20"/>
              </w:rPr>
              <w:t>Installation</w:t>
            </w:r>
          </w:p>
        </w:tc>
      </w:tr>
      <w:tr w:rsidR="00A65C9B" w:rsidRPr="00741190" w14:paraId="18E30A26" w14:textId="77777777" w:rsidTr="00CB1776">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DE166FD" w14:textId="7CA8D65E" w:rsidR="00A65C9B" w:rsidRPr="00D340C6" w:rsidRDefault="00933DAD" w:rsidP="00A65C9B">
            <w:pPr>
              <w:pStyle w:val="SymalTableBody"/>
              <w:spacing w:before="20" w:after="20"/>
              <w:rPr>
                <w:b/>
                <w:bCs/>
                <w:sz w:val="16"/>
                <w:szCs w:val="16"/>
              </w:rPr>
            </w:pPr>
            <w:r>
              <w:rPr>
                <w:b/>
                <w:bCs/>
                <w:sz w:val="16"/>
                <w:szCs w:val="16"/>
              </w:rPr>
              <w:t>2.1</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5B38D7AB" w14:textId="3048E70C" w:rsidR="00A65C9B" w:rsidRPr="00933DAD" w:rsidRDefault="00933DAD" w:rsidP="00933DAD">
            <w:pPr>
              <w:pStyle w:val="SymalTableBody"/>
              <w:spacing w:before="20" w:after="20"/>
              <w:jc w:val="center"/>
              <w:rPr>
                <w:sz w:val="16"/>
                <w:szCs w:val="16"/>
              </w:rPr>
            </w:pPr>
            <w:r w:rsidRPr="00933DAD">
              <w:rPr>
                <w:sz w:val="16"/>
                <w:szCs w:val="16"/>
              </w:rPr>
              <w:t>Vortceptor</w:t>
            </w:r>
            <w:r>
              <w:rPr>
                <w:sz w:val="16"/>
                <w:szCs w:val="16"/>
              </w:rPr>
              <w:t xml:space="preserve"> </w:t>
            </w:r>
            <w:r w:rsidRPr="00933DAD">
              <w:rPr>
                <w:sz w:val="16"/>
                <w:szCs w:val="16"/>
              </w:rPr>
              <w:t>Installation</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E6E125F" w14:textId="77777777" w:rsidR="00933DAD" w:rsidRPr="00933DAD" w:rsidRDefault="00933DAD" w:rsidP="00933DAD">
            <w:pPr>
              <w:pStyle w:val="Tabletext"/>
              <w:jc w:val="center"/>
              <w:rPr>
                <w:rFonts w:asciiTheme="majorHAnsi" w:hAnsiTheme="majorHAnsi" w:cstheme="majorHAnsi"/>
                <w:sz w:val="14"/>
                <w:szCs w:val="14"/>
              </w:rPr>
            </w:pPr>
            <w:r w:rsidRPr="00933DAD">
              <w:rPr>
                <w:rFonts w:asciiTheme="majorHAnsi" w:hAnsiTheme="majorHAnsi" w:cstheme="majorHAnsi"/>
                <w:sz w:val="14"/>
                <w:szCs w:val="14"/>
              </w:rPr>
              <w:t>SPEL</w:t>
            </w:r>
          </w:p>
          <w:p w14:paraId="2EB69A35" w14:textId="2FC38D05" w:rsidR="00A65C9B" w:rsidRPr="00E00256" w:rsidRDefault="00933DAD" w:rsidP="00933DAD">
            <w:pPr>
              <w:pStyle w:val="Tabletext"/>
              <w:jc w:val="center"/>
              <w:rPr>
                <w:rFonts w:asciiTheme="majorHAnsi" w:hAnsiTheme="majorHAnsi" w:cstheme="majorHAnsi"/>
                <w:sz w:val="14"/>
                <w:szCs w:val="14"/>
              </w:rPr>
            </w:pPr>
            <w:r w:rsidRPr="00933DAD">
              <w:rPr>
                <w:rFonts w:asciiTheme="majorHAnsi" w:hAnsiTheme="majorHAnsi" w:cstheme="majorHAnsi"/>
                <w:sz w:val="14"/>
                <w:szCs w:val="14"/>
              </w:rPr>
              <w:t>Vortceptor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95CA9E3" w14:textId="2C9F62BF" w:rsidR="00D0633D" w:rsidRDefault="008E5477" w:rsidP="00A65C9B">
            <w:pPr>
              <w:pStyle w:val="SymalTableBody"/>
              <w:spacing w:before="20" w:after="20"/>
              <w:rPr>
                <w:sz w:val="16"/>
                <w:szCs w:val="16"/>
              </w:rPr>
            </w:pPr>
            <w:r>
              <w:rPr>
                <w:sz w:val="16"/>
                <w:szCs w:val="16"/>
              </w:rPr>
              <w:t>were</w:t>
            </w:r>
            <w:r w:rsidRPr="008E5477">
              <w:rPr>
                <w:sz w:val="16"/>
                <w:szCs w:val="16"/>
              </w:rPr>
              <w:t xml:space="preserve"> measurements </w:t>
            </w:r>
            <w:r>
              <w:rPr>
                <w:sz w:val="16"/>
                <w:szCs w:val="16"/>
              </w:rPr>
              <w:t xml:space="preserve">checked </w:t>
            </w:r>
            <w:r w:rsidRPr="008E5477">
              <w:rPr>
                <w:sz w:val="16"/>
                <w:szCs w:val="16"/>
              </w:rPr>
              <w:t>on the Vortceptor prior to installation</w:t>
            </w:r>
            <w:r>
              <w:rPr>
                <w:sz w:val="16"/>
                <w:szCs w:val="16"/>
              </w:rPr>
              <w:t>, and confirmd as per approved IFC</w:t>
            </w:r>
          </w:p>
          <w:p w14:paraId="674D9FE0" w14:textId="77777777" w:rsidR="008E5477" w:rsidRDefault="008E5477" w:rsidP="008E5477">
            <w:pPr>
              <w:pStyle w:val="SymalTableBody"/>
              <w:spacing w:before="20" w:after="20"/>
              <w:jc w:val="center"/>
              <w:rPr>
                <w:rFonts w:ascii="Segoe UI Symbol" w:hAnsi="Segoe UI Symbol" w:cs="Segoe UI Symbol"/>
                <w:sz w:val="16"/>
                <w:szCs w:val="16"/>
              </w:rPr>
            </w:pPr>
            <w:r w:rsidRPr="008E5477">
              <w:rPr>
                <w:sz w:val="16"/>
                <w:szCs w:val="16"/>
              </w:rPr>
              <w:t xml:space="preserve">Yes   </w:t>
            </w:r>
            <w:r w:rsidRPr="008E5477">
              <w:rPr>
                <w:rFonts w:ascii="Segoe UI Symbol" w:hAnsi="Segoe UI Symbol" w:cs="Segoe UI Symbol"/>
                <w:sz w:val="16"/>
                <w:szCs w:val="16"/>
              </w:rPr>
              <w:t>☐</w:t>
            </w:r>
            <w:r w:rsidRPr="008E5477">
              <w:rPr>
                <w:sz w:val="16"/>
                <w:szCs w:val="16"/>
              </w:rPr>
              <w:t xml:space="preserve">    No   </w:t>
            </w:r>
            <w:r w:rsidRPr="008E5477">
              <w:rPr>
                <w:rFonts w:ascii="Segoe UI Symbol" w:hAnsi="Segoe UI Symbol" w:cs="Segoe UI Symbol"/>
                <w:sz w:val="16"/>
                <w:szCs w:val="16"/>
              </w:rPr>
              <w:t>☐</w:t>
            </w:r>
            <w:r w:rsidRPr="008E5477">
              <w:rPr>
                <w:sz w:val="16"/>
                <w:szCs w:val="16"/>
              </w:rPr>
              <w:t xml:space="preserve">     N/A   </w:t>
            </w:r>
            <w:r w:rsidRPr="008E5477">
              <w:rPr>
                <w:rFonts w:ascii="Segoe UI Symbol" w:hAnsi="Segoe UI Symbol" w:cs="Segoe UI Symbol"/>
                <w:sz w:val="16"/>
                <w:szCs w:val="16"/>
              </w:rPr>
              <w:t>☐</w:t>
            </w:r>
          </w:p>
          <w:p w14:paraId="6353AB6F" w14:textId="77777777" w:rsidR="008E5477" w:rsidRDefault="00900488" w:rsidP="00900488">
            <w:pPr>
              <w:pStyle w:val="SymalTableBody"/>
              <w:spacing w:before="20" w:after="20"/>
              <w:rPr>
                <w:rFonts w:ascii="Segoe UI Symbol" w:hAnsi="Segoe UI Symbol" w:cs="Segoe UI Symbol"/>
                <w:sz w:val="16"/>
                <w:szCs w:val="16"/>
              </w:rPr>
            </w:pPr>
            <w:r w:rsidRPr="00900488">
              <w:rPr>
                <w:rFonts w:ascii="Segoe UI Symbol" w:hAnsi="Segoe UI Symbol" w:cs="Segoe UI Symbol"/>
                <w:sz w:val="16"/>
                <w:szCs w:val="16"/>
              </w:rPr>
              <w:t>The Vortceptor excavation should be no greater than required, this would be 1000mm oversized or to suit shield sizing. This is with due regard to the amount of backfill to be used under and around the tank.</w:t>
            </w:r>
          </w:p>
          <w:p w14:paraId="1C2F69B1" w14:textId="77777777" w:rsidR="00900488" w:rsidRDefault="00900488" w:rsidP="00900488">
            <w:pPr>
              <w:pStyle w:val="SymalTableBody"/>
              <w:spacing w:before="20" w:after="20"/>
              <w:jc w:val="center"/>
              <w:rPr>
                <w:rFonts w:ascii="Segoe UI Symbol" w:hAnsi="Segoe UI Symbol" w:cs="Segoe UI Symbol"/>
                <w:sz w:val="16"/>
                <w:szCs w:val="16"/>
              </w:rPr>
            </w:pPr>
            <w:r w:rsidRPr="00900488">
              <w:rPr>
                <w:rFonts w:ascii="Segoe UI Symbol" w:hAnsi="Segoe UI Symbol" w:cs="Segoe UI Symbol"/>
                <w:sz w:val="16"/>
                <w:szCs w:val="16"/>
              </w:rPr>
              <w:t>Yes   ☐    No   ☐     N/A   ☐</w:t>
            </w:r>
          </w:p>
          <w:p w14:paraId="31A8595A" w14:textId="77777777" w:rsidR="00900488" w:rsidRDefault="00712AFD" w:rsidP="00793572">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Were </w:t>
            </w:r>
            <w:r w:rsidRPr="00712AFD">
              <w:rPr>
                <w:rFonts w:ascii="Segoe UI Symbol" w:hAnsi="Segoe UI Symbol" w:cs="Segoe UI Symbol"/>
                <w:sz w:val="16"/>
                <w:szCs w:val="16"/>
              </w:rPr>
              <w:t>150mm thick, compacted base</w:t>
            </w:r>
            <w:r>
              <w:rPr>
                <w:rFonts w:ascii="Segoe UI Symbol" w:hAnsi="Segoe UI Symbol" w:cs="Segoe UI Symbol"/>
                <w:sz w:val="16"/>
                <w:szCs w:val="16"/>
              </w:rPr>
              <w:t xml:space="preserve"> </w:t>
            </w:r>
            <w:r w:rsidR="00793572">
              <w:rPr>
                <w:rFonts w:ascii="Segoe UI Symbol" w:hAnsi="Segoe UI Symbol" w:cs="Segoe UI Symbol"/>
                <w:sz w:val="16"/>
                <w:szCs w:val="16"/>
              </w:rPr>
              <w:t>of</w:t>
            </w:r>
            <w:r w:rsidRPr="00712AFD">
              <w:rPr>
                <w:rFonts w:ascii="Segoe UI Symbol" w:hAnsi="Segoe UI Symbol" w:cs="Segoe UI Symbol"/>
                <w:sz w:val="16"/>
                <w:szCs w:val="16"/>
              </w:rPr>
              <w:t xml:space="preserve"> either a concrete blinding or compacted crushed rock layer</w:t>
            </w:r>
            <w:r w:rsidR="00793572">
              <w:rPr>
                <w:rFonts w:ascii="Segoe UI Symbol" w:hAnsi="Segoe UI Symbol" w:cs="Segoe UI Symbol"/>
                <w:sz w:val="16"/>
                <w:szCs w:val="16"/>
              </w:rPr>
              <w:t xml:space="preserve"> installed.</w:t>
            </w:r>
          </w:p>
          <w:p w14:paraId="61A4C74E" w14:textId="77777777" w:rsidR="00793572" w:rsidRDefault="00793572" w:rsidP="00793572">
            <w:pPr>
              <w:pStyle w:val="SymalTableBody"/>
              <w:spacing w:before="20" w:after="20"/>
              <w:jc w:val="center"/>
              <w:rPr>
                <w:rFonts w:ascii="Segoe UI Symbol" w:hAnsi="Segoe UI Symbol" w:cs="Segoe UI Symbol"/>
                <w:sz w:val="16"/>
                <w:szCs w:val="16"/>
              </w:rPr>
            </w:pPr>
            <w:r w:rsidRPr="00793572">
              <w:rPr>
                <w:rFonts w:ascii="Segoe UI Symbol" w:hAnsi="Segoe UI Symbol" w:cs="Segoe UI Symbol"/>
                <w:sz w:val="16"/>
                <w:szCs w:val="16"/>
              </w:rPr>
              <w:t>Yes   ☐    No   ☐     N/A   ☐</w:t>
            </w:r>
          </w:p>
          <w:p w14:paraId="772B86BB" w14:textId="77777777" w:rsidR="00793572" w:rsidRDefault="00AB6622" w:rsidP="00AB6622">
            <w:pPr>
              <w:pStyle w:val="SymalTableBody"/>
              <w:spacing w:before="20" w:after="20"/>
              <w:jc w:val="center"/>
              <w:rPr>
                <w:rFonts w:ascii="Segoe UI Symbol" w:hAnsi="Segoe UI Symbol" w:cs="Segoe UI Symbol"/>
                <w:sz w:val="16"/>
                <w:szCs w:val="16"/>
              </w:rPr>
            </w:pPr>
            <w:r>
              <w:rPr>
                <w:rFonts w:ascii="Segoe UI Symbol" w:hAnsi="Segoe UI Symbol" w:cs="Segoe UI Symbol"/>
                <w:sz w:val="16"/>
                <w:szCs w:val="16"/>
              </w:rPr>
              <w:t>Was</w:t>
            </w:r>
            <w:r w:rsidRPr="00AB6622">
              <w:rPr>
                <w:rFonts w:ascii="Segoe UI Symbol" w:hAnsi="Segoe UI Symbol" w:cs="Segoe UI Symbol"/>
                <w:sz w:val="16"/>
                <w:szCs w:val="16"/>
              </w:rPr>
              <w:t xml:space="preserve"> the Vortceptor</w:t>
            </w:r>
            <w:r>
              <w:rPr>
                <w:rFonts w:ascii="Segoe UI Symbol" w:hAnsi="Segoe UI Symbol" w:cs="Segoe UI Symbol"/>
                <w:sz w:val="16"/>
                <w:szCs w:val="16"/>
              </w:rPr>
              <w:t xml:space="preserve"> lowered</w:t>
            </w:r>
            <w:r w:rsidRPr="00AB6622">
              <w:rPr>
                <w:rFonts w:ascii="Segoe UI Symbol" w:hAnsi="Segoe UI Symbol" w:cs="Segoe UI Symbol"/>
                <w:sz w:val="16"/>
                <w:szCs w:val="16"/>
              </w:rPr>
              <w:t xml:space="preserve"> into the excavation</w:t>
            </w:r>
            <w:r>
              <w:rPr>
                <w:rFonts w:ascii="Segoe UI Symbol" w:hAnsi="Segoe UI Symbol" w:cs="Segoe UI Symbol"/>
                <w:sz w:val="16"/>
                <w:szCs w:val="16"/>
              </w:rPr>
              <w:t xml:space="preserve"> with </w:t>
            </w:r>
            <w:r w:rsidRPr="00AB6622">
              <w:rPr>
                <w:rFonts w:ascii="Segoe UI Symbol" w:hAnsi="Segoe UI Symbol" w:cs="Segoe UI Symbol"/>
                <w:sz w:val="16"/>
                <w:szCs w:val="16"/>
              </w:rPr>
              <w:t>no rocks or sharp objects fall</w:t>
            </w:r>
            <w:r>
              <w:rPr>
                <w:rFonts w:ascii="Segoe UI Symbol" w:hAnsi="Segoe UI Symbol" w:cs="Segoe UI Symbol"/>
                <w:sz w:val="16"/>
                <w:szCs w:val="16"/>
              </w:rPr>
              <w:t xml:space="preserve">ing </w:t>
            </w:r>
            <w:r w:rsidRPr="00AB6622">
              <w:rPr>
                <w:rFonts w:ascii="Segoe UI Symbol" w:hAnsi="Segoe UI Symbol" w:cs="Segoe UI Symbol"/>
                <w:sz w:val="16"/>
                <w:szCs w:val="16"/>
              </w:rPr>
              <w:t>into the hole and</w:t>
            </w:r>
            <w:r>
              <w:rPr>
                <w:rFonts w:ascii="Segoe UI Symbol" w:hAnsi="Segoe UI Symbol" w:cs="Segoe UI Symbol"/>
                <w:sz w:val="16"/>
                <w:szCs w:val="16"/>
              </w:rPr>
              <w:t xml:space="preserve"> no</w:t>
            </w:r>
            <w:r w:rsidRPr="00AB6622">
              <w:rPr>
                <w:rFonts w:ascii="Segoe UI Symbol" w:hAnsi="Segoe UI Symbol" w:cs="Segoe UI Symbol"/>
                <w:sz w:val="16"/>
                <w:szCs w:val="16"/>
              </w:rPr>
              <w:t xml:space="preserve"> damage </w:t>
            </w:r>
            <w:r>
              <w:rPr>
                <w:rFonts w:ascii="Segoe UI Symbol" w:hAnsi="Segoe UI Symbol" w:cs="Segoe UI Symbol"/>
                <w:sz w:val="16"/>
                <w:szCs w:val="16"/>
              </w:rPr>
              <w:t xml:space="preserve">to </w:t>
            </w:r>
            <w:r w:rsidRPr="00AB6622">
              <w:rPr>
                <w:rFonts w:ascii="Segoe UI Symbol" w:hAnsi="Segoe UI Symbol" w:cs="Segoe UI Symbol"/>
                <w:sz w:val="16"/>
                <w:szCs w:val="16"/>
              </w:rPr>
              <w:t>the tank</w:t>
            </w:r>
          </w:p>
          <w:p w14:paraId="5BE654A8" w14:textId="77777777" w:rsidR="00AB6622" w:rsidRDefault="00AB6622" w:rsidP="00AB6622">
            <w:pPr>
              <w:pStyle w:val="SymalTableBody"/>
              <w:spacing w:before="20" w:after="20"/>
              <w:jc w:val="center"/>
              <w:rPr>
                <w:rFonts w:ascii="Segoe UI Symbol" w:hAnsi="Segoe UI Symbol" w:cs="Segoe UI Symbol"/>
                <w:sz w:val="16"/>
                <w:szCs w:val="16"/>
              </w:rPr>
            </w:pPr>
            <w:r w:rsidRPr="00AB6622">
              <w:rPr>
                <w:rFonts w:ascii="Segoe UI Symbol" w:hAnsi="Segoe UI Symbol" w:cs="Segoe UI Symbol"/>
                <w:sz w:val="16"/>
                <w:szCs w:val="16"/>
              </w:rPr>
              <w:t>Yes   ☐    No   ☐     N/A   ☐</w:t>
            </w:r>
          </w:p>
          <w:p w14:paraId="5E491C77" w14:textId="77777777" w:rsidR="00AB6622" w:rsidRDefault="007C384D" w:rsidP="007C384D">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Were </w:t>
            </w:r>
            <w:r w:rsidR="00FE28E6">
              <w:rPr>
                <w:rFonts w:ascii="Segoe UI Symbol" w:hAnsi="Segoe UI Symbol" w:cs="Segoe UI Symbol"/>
                <w:sz w:val="16"/>
                <w:szCs w:val="16"/>
              </w:rPr>
              <w:t xml:space="preserve">the levels of the Vortceptor </w:t>
            </w:r>
            <w:r w:rsidR="00AD5218">
              <w:rPr>
                <w:rFonts w:ascii="Segoe UI Symbol" w:hAnsi="Segoe UI Symbol" w:cs="Segoe UI Symbol"/>
                <w:sz w:val="16"/>
                <w:szCs w:val="16"/>
              </w:rPr>
              <w:t>adjusted</w:t>
            </w:r>
            <w:r w:rsidR="006B4B06">
              <w:rPr>
                <w:rFonts w:ascii="Segoe UI Symbol" w:hAnsi="Segoe UI Symbol" w:cs="Segoe UI Symbol"/>
                <w:sz w:val="16"/>
                <w:szCs w:val="16"/>
              </w:rPr>
              <w:t xml:space="preserve"> to suit pipeworks and diversion chamber inlet void?</w:t>
            </w:r>
          </w:p>
          <w:p w14:paraId="35D5E21D" w14:textId="77777777" w:rsidR="006B4B06" w:rsidRDefault="006B4B06" w:rsidP="006B4B06">
            <w:pPr>
              <w:pStyle w:val="SymalTableBody"/>
              <w:spacing w:before="20" w:after="20"/>
              <w:jc w:val="center"/>
              <w:rPr>
                <w:rFonts w:ascii="Segoe UI Symbol" w:hAnsi="Segoe UI Symbol" w:cs="Segoe UI Symbol"/>
                <w:sz w:val="16"/>
                <w:szCs w:val="16"/>
              </w:rPr>
            </w:pPr>
            <w:r w:rsidRPr="00AB6622">
              <w:rPr>
                <w:rFonts w:ascii="Segoe UI Symbol" w:hAnsi="Segoe UI Symbol" w:cs="Segoe UI Symbol"/>
                <w:sz w:val="16"/>
                <w:szCs w:val="16"/>
              </w:rPr>
              <w:t>Yes   ☐    No   ☐     N/A   ☐</w:t>
            </w:r>
          </w:p>
          <w:p w14:paraId="7DA2D3A2" w14:textId="117A3334" w:rsidR="00787E29" w:rsidRPr="00900488" w:rsidRDefault="00787E29" w:rsidP="00787E29">
            <w:pPr>
              <w:pStyle w:val="SymalTableBody"/>
              <w:spacing w:before="20" w:after="20"/>
              <w:rPr>
                <w:rFonts w:ascii="Segoe UI Symbol" w:hAnsi="Segoe UI Symbol" w:cs="Segoe UI Symbol"/>
                <w:sz w:val="16"/>
                <w:szCs w:val="16"/>
              </w:rPr>
            </w:pPr>
            <w:r w:rsidRPr="00787E29">
              <w:rPr>
                <w:rFonts w:ascii="Segoe UI Symbol" w:hAnsi="Segoe UI Symbol" w:cs="Segoe UI Symbol"/>
                <w:sz w:val="16"/>
                <w:szCs w:val="16"/>
              </w:rPr>
              <w:t xml:space="preserve">Fill the tank with water up to the invert of the inlet </w:t>
            </w:r>
          </w:p>
          <w:p w14:paraId="63058B30" w14:textId="77777777" w:rsidR="006B4B06" w:rsidRDefault="00787E29" w:rsidP="00787E29">
            <w:pPr>
              <w:pStyle w:val="SymalTableBody"/>
              <w:spacing w:before="20" w:after="20"/>
              <w:jc w:val="center"/>
              <w:rPr>
                <w:rFonts w:ascii="Segoe UI Symbol" w:hAnsi="Segoe UI Symbol" w:cs="Segoe UI Symbol"/>
                <w:sz w:val="16"/>
                <w:szCs w:val="16"/>
              </w:rPr>
            </w:pPr>
            <w:r w:rsidRPr="00787E29">
              <w:rPr>
                <w:rFonts w:ascii="Segoe UI Symbol" w:hAnsi="Segoe UI Symbol" w:cs="Segoe UI Symbol"/>
                <w:sz w:val="16"/>
                <w:szCs w:val="16"/>
              </w:rPr>
              <w:t>Yes   ☐    No   ☐     N/A   ☐</w:t>
            </w:r>
          </w:p>
          <w:p w14:paraId="11837B0F" w14:textId="77777777" w:rsidR="00787E29" w:rsidRDefault="00746C8B" w:rsidP="00746C8B">
            <w:pPr>
              <w:pStyle w:val="SymalTableBody"/>
              <w:spacing w:before="20" w:after="20"/>
              <w:rPr>
                <w:rFonts w:ascii="Segoe UI Symbol" w:hAnsi="Segoe UI Symbol" w:cs="Segoe UI Symbol"/>
                <w:sz w:val="16"/>
                <w:szCs w:val="16"/>
              </w:rPr>
            </w:pPr>
            <w:r w:rsidRPr="00746C8B">
              <w:rPr>
                <w:rFonts w:ascii="Segoe UI Symbol" w:hAnsi="Segoe UI Symbol" w:cs="Segoe UI Symbol"/>
                <w:sz w:val="16"/>
                <w:szCs w:val="16"/>
              </w:rPr>
              <w:lastRenderedPageBreak/>
              <w:t>Encase &amp; backfill the outside of Vortceptor</w:t>
            </w:r>
            <w:r>
              <w:rPr>
                <w:rFonts w:ascii="Segoe UI Symbol" w:hAnsi="Segoe UI Symbol" w:cs="Segoe UI Symbol"/>
                <w:sz w:val="16"/>
                <w:szCs w:val="16"/>
              </w:rPr>
              <w:t xml:space="preserve"> as per project backfilling specs</w:t>
            </w:r>
          </w:p>
          <w:p w14:paraId="7C14B601" w14:textId="77777777" w:rsidR="00746C8B" w:rsidRDefault="00746C8B" w:rsidP="00746C8B">
            <w:pPr>
              <w:pStyle w:val="SymalTableBody"/>
              <w:spacing w:before="20" w:after="20"/>
              <w:jc w:val="center"/>
              <w:rPr>
                <w:rFonts w:ascii="Segoe UI Symbol" w:hAnsi="Segoe UI Symbol" w:cs="Segoe UI Symbol"/>
                <w:sz w:val="16"/>
                <w:szCs w:val="16"/>
              </w:rPr>
            </w:pPr>
            <w:r w:rsidRPr="00787E29">
              <w:rPr>
                <w:rFonts w:ascii="Segoe UI Symbol" w:hAnsi="Segoe UI Symbol" w:cs="Segoe UI Symbol"/>
                <w:sz w:val="16"/>
                <w:szCs w:val="16"/>
              </w:rPr>
              <w:t>Yes   ☐    No   ☐     N/A   ☐</w:t>
            </w:r>
          </w:p>
          <w:p w14:paraId="0BA78B3B" w14:textId="77777777" w:rsidR="00746C8B" w:rsidRDefault="002526EA" w:rsidP="00746C8B">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Is the take located </w:t>
            </w:r>
            <w:r w:rsidR="000A61B7">
              <w:rPr>
                <w:rFonts w:ascii="Segoe UI Symbol" w:hAnsi="Segoe UI Symbol" w:cs="Segoe UI Symbol"/>
                <w:sz w:val="16"/>
                <w:szCs w:val="16"/>
              </w:rPr>
              <w:t>in an area subject to high water table or trapped underground water?</w:t>
            </w:r>
          </w:p>
          <w:p w14:paraId="134442D1" w14:textId="77777777" w:rsidR="000A61B7" w:rsidRDefault="000A61B7" w:rsidP="00746C8B">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If yes</w:t>
            </w:r>
            <w:r w:rsidR="0093055C">
              <w:rPr>
                <w:rFonts w:ascii="Segoe UI Symbol" w:hAnsi="Segoe UI Symbol" w:cs="Segoe UI Symbol"/>
                <w:sz w:val="16"/>
                <w:szCs w:val="16"/>
              </w:rPr>
              <w:t xml:space="preserve">, </w:t>
            </w:r>
          </w:p>
          <w:p w14:paraId="01B28263"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 the tank must be completely encased in </w:t>
            </w:r>
          </w:p>
          <w:p w14:paraId="3840C05F"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unreinforced concrete, up to the specified height above the Vortceptor base, </w:t>
            </w:r>
          </w:p>
          <w:p w14:paraId="2720BD07"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and at the minimum specified width beyond the perimeter of the Vortceptor </w:t>
            </w:r>
          </w:p>
          <w:p w14:paraId="2E008F15" w14:textId="77777777" w:rsidR="00397090" w:rsidRP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 xml:space="preserve">base.  Refer to SPEL Stormwater for recommended concrete dimensions and </w:t>
            </w:r>
          </w:p>
          <w:p w14:paraId="755DE58A" w14:textId="77777777" w:rsidR="00397090" w:rsidRDefault="00397090" w:rsidP="00397090">
            <w:pPr>
              <w:pStyle w:val="SymalTableBody"/>
              <w:spacing w:before="20" w:after="20"/>
              <w:rPr>
                <w:rFonts w:ascii="Segoe UI Symbol" w:hAnsi="Segoe UI Symbol" w:cs="Segoe UI Symbol"/>
                <w:sz w:val="16"/>
                <w:szCs w:val="16"/>
              </w:rPr>
            </w:pPr>
            <w:r w:rsidRPr="00397090">
              <w:rPr>
                <w:rFonts w:ascii="Segoe UI Symbol" w:hAnsi="Segoe UI Symbol" w:cs="Segoe UI Symbol"/>
                <w:sz w:val="16"/>
                <w:szCs w:val="16"/>
              </w:rPr>
              <w:t>volumes to withstand buoyancy forces.</w:t>
            </w:r>
          </w:p>
          <w:p w14:paraId="2E46A9FD" w14:textId="1C67EECC" w:rsidR="00397090" w:rsidRPr="008F0C9E" w:rsidRDefault="00397090" w:rsidP="00397090">
            <w:pPr>
              <w:pStyle w:val="SymalTableBody"/>
              <w:spacing w:before="20" w:after="20"/>
              <w:jc w:val="center"/>
              <w:rPr>
                <w:rFonts w:ascii="Segoe UI Symbol" w:hAnsi="Segoe UI Symbol" w:cs="Segoe UI Symbol"/>
                <w:sz w:val="16"/>
                <w:szCs w:val="16"/>
              </w:rPr>
            </w:pPr>
            <w:r w:rsidRPr="00397090">
              <w:rPr>
                <w:rFonts w:ascii="Segoe UI Symbol" w:hAnsi="Segoe UI Symbol" w:cs="Segoe UI Symbol"/>
                <w:sz w:val="16"/>
                <w:szCs w:val="16"/>
              </w:rPr>
              <w:t>Yes   ☐    No   ☐     N/A   ☐</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67F4145E" w14:textId="74A81A56" w:rsidR="00A65C9B" w:rsidRPr="00A65C9B" w:rsidRDefault="003E017C" w:rsidP="003E017C">
            <w:pPr>
              <w:pStyle w:val="SymalTableBody"/>
              <w:spacing w:before="20" w:after="20"/>
              <w:jc w:val="center"/>
              <w:rPr>
                <w:sz w:val="14"/>
                <w:szCs w:val="14"/>
              </w:rPr>
            </w:pPr>
            <w:r w:rsidRPr="003E017C">
              <w:rPr>
                <w:sz w:val="14"/>
                <w:szCs w:val="14"/>
              </w:rPr>
              <w:lastRenderedPageBreak/>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19BE429A" w14:textId="4CA711AE" w:rsidR="00A65C9B" w:rsidRPr="00A65C9B" w:rsidRDefault="00CB1776" w:rsidP="00CB1776">
            <w:pPr>
              <w:pStyle w:val="SymalTableBody"/>
              <w:spacing w:before="20" w:after="20"/>
              <w:jc w:val="center"/>
              <w:rPr>
                <w:sz w:val="14"/>
                <w:szCs w:val="14"/>
              </w:rPr>
            </w:pPr>
            <w:r>
              <w:rPr>
                <w:sz w:val="14"/>
                <w:szCs w:val="14"/>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30DC95D" w14:textId="77B23884" w:rsidR="00A65C9B" w:rsidRPr="00A65C9B" w:rsidRDefault="00CB1776" w:rsidP="00CB1776">
            <w:pPr>
              <w:pStyle w:val="SymalTableBody"/>
              <w:spacing w:before="20" w:after="20"/>
              <w:jc w:val="center"/>
              <w:rPr>
                <w:sz w:val="14"/>
                <w:szCs w:val="14"/>
              </w:rPr>
            </w:pPr>
            <w:r>
              <w:rPr>
                <w:sz w:val="14"/>
                <w:szCs w:val="14"/>
              </w:rPr>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32F2D033" w14:textId="77777777" w:rsidR="00A65C9B" w:rsidRPr="00741190" w:rsidRDefault="00A65C9B" w:rsidP="00A65C9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2C03ACC8" w14:textId="77777777" w:rsidR="00A65C9B" w:rsidRDefault="00A65C9B" w:rsidP="00A65C9B">
            <w:pPr>
              <w:pStyle w:val="SymalTableBody"/>
              <w:spacing w:before="20" w:after="20"/>
              <w:jc w:val="center"/>
              <w:rPr>
                <w:b/>
                <w:bCs/>
                <w:szCs w:val="18"/>
              </w:rPr>
            </w:pPr>
          </w:p>
          <w:p w14:paraId="6BB2C716" w14:textId="77777777" w:rsidR="0063177F" w:rsidRDefault="0063177F" w:rsidP="00A65C9B">
            <w:pPr>
              <w:pStyle w:val="SymalTableBody"/>
              <w:spacing w:before="20" w:after="20"/>
              <w:jc w:val="center"/>
              <w:rPr>
                <w:b/>
                <w:bCs/>
                <w:szCs w:val="18"/>
              </w:rPr>
            </w:pPr>
          </w:p>
          <w:p w14:paraId="5CAE97A8" w14:textId="77777777" w:rsidR="0063177F" w:rsidRDefault="0063177F" w:rsidP="00A65C9B">
            <w:pPr>
              <w:pStyle w:val="SymalTableBody"/>
              <w:spacing w:before="20" w:after="20"/>
              <w:jc w:val="center"/>
              <w:rPr>
                <w:b/>
                <w:bCs/>
                <w:szCs w:val="18"/>
              </w:rPr>
            </w:pPr>
          </w:p>
          <w:p w14:paraId="7263434F" w14:textId="77777777" w:rsidR="0063177F" w:rsidRDefault="0063177F" w:rsidP="00A65C9B">
            <w:pPr>
              <w:pStyle w:val="SymalTableBody"/>
              <w:spacing w:before="20" w:after="20"/>
              <w:jc w:val="center"/>
              <w:rPr>
                <w:b/>
                <w:bCs/>
                <w:szCs w:val="18"/>
              </w:rPr>
            </w:pPr>
          </w:p>
          <w:p w14:paraId="34F3102F" w14:textId="77777777" w:rsidR="0063177F" w:rsidRDefault="0063177F" w:rsidP="00A65C9B">
            <w:pPr>
              <w:pStyle w:val="SymalTableBody"/>
              <w:spacing w:before="20" w:after="20"/>
              <w:jc w:val="center"/>
              <w:rPr>
                <w:b/>
                <w:bCs/>
                <w:szCs w:val="18"/>
              </w:rPr>
            </w:pPr>
          </w:p>
          <w:p w14:paraId="5B92DF0C" w14:textId="77777777" w:rsidR="0063177F" w:rsidRDefault="0063177F" w:rsidP="00A65C9B">
            <w:pPr>
              <w:pStyle w:val="SymalTableBody"/>
              <w:spacing w:before="20" w:after="20"/>
              <w:jc w:val="center"/>
              <w:rPr>
                <w:b/>
                <w:bCs/>
                <w:szCs w:val="18"/>
              </w:rPr>
            </w:pPr>
          </w:p>
          <w:p w14:paraId="55BEF001" w14:textId="77777777" w:rsidR="0063177F" w:rsidRDefault="0063177F" w:rsidP="00A65C9B">
            <w:pPr>
              <w:pStyle w:val="SymalTableBody"/>
              <w:spacing w:before="20" w:after="20"/>
              <w:jc w:val="center"/>
              <w:rPr>
                <w:b/>
                <w:bCs/>
                <w:szCs w:val="18"/>
              </w:rPr>
            </w:pPr>
          </w:p>
          <w:p w14:paraId="37890552" w14:textId="77777777" w:rsidR="0063177F" w:rsidRDefault="0063177F" w:rsidP="00A65C9B">
            <w:pPr>
              <w:pStyle w:val="SymalTableBody"/>
              <w:spacing w:before="20" w:after="20"/>
              <w:jc w:val="center"/>
              <w:rPr>
                <w:b/>
                <w:bCs/>
                <w:szCs w:val="18"/>
              </w:rPr>
            </w:pPr>
          </w:p>
          <w:p w14:paraId="2C9657F9" w14:textId="77777777" w:rsidR="0063177F" w:rsidRDefault="0063177F" w:rsidP="00A65C9B">
            <w:pPr>
              <w:pStyle w:val="SymalTableBody"/>
              <w:spacing w:before="20" w:after="20"/>
              <w:jc w:val="center"/>
              <w:rPr>
                <w:b/>
                <w:bCs/>
                <w:szCs w:val="18"/>
              </w:rPr>
            </w:pPr>
          </w:p>
          <w:p w14:paraId="54E767E8" w14:textId="77777777" w:rsidR="0063177F" w:rsidRDefault="0063177F" w:rsidP="00A65C9B">
            <w:pPr>
              <w:pStyle w:val="SymalTableBody"/>
              <w:spacing w:before="20" w:after="20"/>
              <w:jc w:val="center"/>
              <w:rPr>
                <w:b/>
                <w:bCs/>
                <w:szCs w:val="18"/>
              </w:rPr>
            </w:pPr>
          </w:p>
          <w:p w14:paraId="2BADE483" w14:textId="77777777" w:rsidR="0063177F" w:rsidRDefault="0063177F" w:rsidP="00A65C9B">
            <w:pPr>
              <w:pStyle w:val="SymalTableBody"/>
              <w:spacing w:before="20" w:after="20"/>
              <w:jc w:val="center"/>
              <w:rPr>
                <w:b/>
                <w:bCs/>
                <w:szCs w:val="18"/>
              </w:rPr>
            </w:pPr>
            <w:r>
              <w:rPr>
                <w:b/>
                <w:bCs/>
                <w:szCs w:val="18"/>
              </w:rPr>
              <w:t>IR/</w:t>
            </w:r>
          </w:p>
          <w:p w14:paraId="2829FF15" w14:textId="6CE7BB3D" w:rsidR="0063177F" w:rsidRPr="00741190" w:rsidRDefault="0063177F" w:rsidP="00A65C9B">
            <w:pPr>
              <w:pStyle w:val="SymalTableBody"/>
              <w:spacing w:before="20" w:after="20"/>
              <w:jc w:val="center"/>
              <w:rPr>
                <w:b/>
                <w:bCs/>
                <w:szCs w:val="18"/>
              </w:rPr>
            </w:pPr>
            <w:r>
              <w:rPr>
                <w:b/>
                <w:bCs/>
                <w:szCs w:val="18"/>
              </w:rPr>
              <w:t>CYP(W)</w:t>
            </w: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6E2B9833" w14:textId="77777777" w:rsidR="00A65C9B" w:rsidRPr="00741190" w:rsidRDefault="00A65C9B" w:rsidP="00A65C9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197AD8FC" w14:textId="68C1EE83" w:rsidR="00A65C9B" w:rsidRPr="008E5477" w:rsidRDefault="008E5477" w:rsidP="00A65C9B">
            <w:pPr>
              <w:pStyle w:val="SymalTableBody"/>
              <w:spacing w:before="20" w:after="20"/>
              <w:rPr>
                <w:szCs w:val="18"/>
              </w:rPr>
            </w:pPr>
            <w:r w:rsidRPr="008E5477">
              <w:rPr>
                <w:sz w:val="14"/>
                <w:szCs w:val="14"/>
              </w:rPr>
              <w:t xml:space="preserve">Attach IFC drawings </w:t>
            </w:r>
          </w:p>
        </w:tc>
      </w:tr>
      <w:tr w:rsidR="00CB1776" w:rsidRPr="00741190" w14:paraId="16AEA3CD" w14:textId="77777777" w:rsidTr="00CB1776">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8437D37" w14:textId="1D94A1C8" w:rsidR="00CB1776" w:rsidRPr="00D340C6" w:rsidRDefault="00CB1776" w:rsidP="00CB1776">
            <w:pPr>
              <w:pStyle w:val="SymalTableBody"/>
              <w:spacing w:before="20" w:after="20"/>
              <w:rPr>
                <w:b/>
                <w:bCs/>
                <w:sz w:val="16"/>
                <w:szCs w:val="16"/>
              </w:rPr>
            </w:pPr>
            <w:r>
              <w:rPr>
                <w:b/>
                <w:bCs/>
                <w:sz w:val="16"/>
                <w:szCs w:val="16"/>
              </w:rPr>
              <w:t>2.2</w:t>
            </w: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60277D5F" w14:textId="29EE4F16" w:rsidR="00CB1776" w:rsidRPr="00DE40AC" w:rsidRDefault="00CB1776" w:rsidP="00CB1776">
            <w:pPr>
              <w:pStyle w:val="SymalTableBody"/>
              <w:spacing w:before="20" w:after="20"/>
              <w:jc w:val="center"/>
              <w:rPr>
                <w:sz w:val="16"/>
                <w:szCs w:val="16"/>
              </w:rPr>
            </w:pPr>
            <w:r w:rsidRPr="00E6118B">
              <w:rPr>
                <w:sz w:val="16"/>
                <w:szCs w:val="16"/>
              </w:rPr>
              <w:t>Diversion</w:t>
            </w:r>
            <w:r>
              <w:rPr>
                <w:sz w:val="16"/>
                <w:szCs w:val="16"/>
              </w:rPr>
              <w:t xml:space="preserve"> </w:t>
            </w:r>
            <w:r w:rsidRPr="00E6118B">
              <w:rPr>
                <w:sz w:val="16"/>
                <w:szCs w:val="16"/>
              </w:rPr>
              <w:t>Chamber</w:t>
            </w:r>
            <w:r>
              <w:rPr>
                <w:sz w:val="16"/>
                <w:szCs w:val="16"/>
              </w:rPr>
              <w:t xml:space="preserve">b </w:t>
            </w:r>
            <w:r w:rsidRPr="00E6118B">
              <w:rPr>
                <w:sz w:val="16"/>
                <w:szCs w:val="16"/>
              </w:rPr>
              <w:t>Installation</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5CA081AE" w14:textId="77777777" w:rsidR="00CB1776" w:rsidRPr="00DE40AC" w:rsidRDefault="00CB1776" w:rsidP="00CB1776">
            <w:pPr>
              <w:pStyle w:val="Tabletext"/>
              <w:jc w:val="center"/>
              <w:rPr>
                <w:rFonts w:asciiTheme="majorHAnsi" w:hAnsiTheme="majorHAnsi" w:cstheme="majorHAnsi"/>
                <w:sz w:val="14"/>
                <w:szCs w:val="14"/>
              </w:rPr>
            </w:pPr>
            <w:r w:rsidRPr="00DE40AC">
              <w:rPr>
                <w:rFonts w:asciiTheme="majorHAnsi" w:hAnsiTheme="majorHAnsi" w:cstheme="majorHAnsi"/>
                <w:sz w:val="14"/>
                <w:szCs w:val="14"/>
              </w:rPr>
              <w:t>SPEL</w:t>
            </w:r>
          </w:p>
          <w:p w14:paraId="66018FE8" w14:textId="149BE241" w:rsidR="00CB1776" w:rsidRPr="00E00256" w:rsidRDefault="00CB1776" w:rsidP="00CB1776">
            <w:pPr>
              <w:pStyle w:val="Tabletext"/>
              <w:jc w:val="center"/>
              <w:rPr>
                <w:rFonts w:asciiTheme="majorHAnsi" w:hAnsiTheme="majorHAnsi" w:cstheme="majorHAnsi"/>
                <w:sz w:val="14"/>
                <w:szCs w:val="14"/>
              </w:rPr>
            </w:pPr>
            <w:r w:rsidRPr="00DE40AC">
              <w:rPr>
                <w:rFonts w:asciiTheme="majorHAnsi" w:hAnsiTheme="majorHAnsi" w:cstheme="majorHAnsi"/>
                <w:sz w:val="14"/>
                <w:szCs w:val="14"/>
              </w:rPr>
              <w:t>Vortceptor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55A0885B" w14:textId="0BD8A1F9" w:rsidR="00CB1776" w:rsidRPr="00981137" w:rsidRDefault="00CB1776" w:rsidP="00CB1776">
            <w:pPr>
              <w:pStyle w:val="SymalTableBody"/>
              <w:spacing w:before="20" w:after="20"/>
              <w:rPr>
                <w:sz w:val="16"/>
                <w:szCs w:val="16"/>
              </w:rPr>
            </w:pPr>
            <w:r w:rsidRPr="00981137">
              <w:rPr>
                <w:sz w:val="16"/>
                <w:szCs w:val="16"/>
              </w:rPr>
              <w:t xml:space="preserve">were measurements checked on the </w:t>
            </w:r>
            <w:r>
              <w:rPr>
                <w:sz w:val="16"/>
                <w:szCs w:val="16"/>
              </w:rPr>
              <w:t>Diversion Chamber</w:t>
            </w:r>
            <w:r w:rsidRPr="00981137">
              <w:rPr>
                <w:sz w:val="16"/>
                <w:szCs w:val="16"/>
              </w:rPr>
              <w:t xml:space="preserve"> prior to installation, and confirmd as per approved IFC</w:t>
            </w:r>
          </w:p>
          <w:p w14:paraId="57BB218E" w14:textId="77777777" w:rsidR="00CB1776" w:rsidRDefault="00CB1776" w:rsidP="00CB1776">
            <w:pPr>
              <w:pStyle w:val="SymalTableBody"/>
              <w:spacing w:before="20" w:after="20"/>
              <w:jc w:val="center"/>
              <w:rPr>
                <w:rFonts w:ascii="Segoe UI Symbol" w:hAnsi="Segoe UI Symbol" w:cs="Segoe UI Symbol"/>
                <w:sz w:val="16"/>
                <w:szCs w:val="16"/>
              </w:rPr>
            </w:pPr>
            <w:r w:rsidRPr="00981137">
              <w:rPr>
                <w:sz w:val="16"/>
                <w:szCs w:val="16"/>
              </w:rPr>
              <w:t xml:space="preserve">Yes   </w:t>
            </w:r>
            <w:r w:rsidRPr="00981137">
              <w:rPr>
                <w:rFonts w:ascii="Segoe UI Symbol" w:hAnsi="Segoe UI Symbol" w:cs="Segoe UI Symbol"/>
                <w:sz w:val="16"/>
                <w:szCs w:val="16"/>
              </w:rPr>
              <w:t>☐</w:t>
            </w:r>
            <w:r w:rsidRPr="00981137">
              <w:rPr>
                <w:sz w:val="16"/>
                <w:szCs w:val="16"/>
              </w:rPr>
              <w:t xml:space="preserve">    No   </w:t>
            </w:r>
            <w:r w:rsidRPr="00981137">
              <w:rPr>
                <w:rFonts w:ascii="Segoe UI Symbol" w:hAnsi="Segoe UI Symbol" w:cs="Segoe UI Symbol"/>
                <w:sz w:val="16"/>
                <w:szCs w:val="16"/>
              </w:rPr>
              <w:t>☐</w:t>
            </w:r>
            <w:r w:rsidRPr="00981137">
              <w:rPr>
                <w:sz w:val="16"/>
                <w:szCs w:val="16"/>
              </w:rPr>
              <w:t xml:space="preserve">     N/A   </w:t>
            </w:r>
            <w:r w:rsidRPr="00981137">
              <w:rPr>
                <w:rFonts w:ascii="Segoe UI Symbol" w:hAnsi="Segoe UI Symbol" w:cs="Segoe UI Symbol"/>
                <w:sz w:val="16"/>
                <w:szCs w:val="16"/>
              </w:rPr>
              <w:t>☐</w:t>
            </w:r>
          </w:p>
          <w:p w14:paraId="3D4EC1CD" w14:textId="2781ADBB" w:rsidR="00CB1776" w:rsidRDefault="00CB1776" w:rsidP="00CB1776">
            <w:pPr>
              <w:pStyle w:val="SymalTableBody"/>
              <w:spacing w:before="20" w:after="20"/>
              <w:rPr>
                <w:sz w:val="16"/>
                <w:szCs w:val="16"/>
              </w:rPr>
            </w:pPr>
            <w:r>
              <w:rPr>
                <w:sz w:val="16"/>
                <w:szCs w:val="16"/>
              </w:rPr>
              <w:t>has</w:t>
            </w:r>
            <w:r w:rsidRPr="00A2647A">
              <w:rPr>
                <w:sz w:val="16"/>
                <w:szCs w:val="16"/>
              </w:rPr>
              <w:t xml:space="preserve"> the diversion chamber excavation</w:t>
            </w:r>
            <w:r>
              <w:rPr>
                <w:sz w:val="16"/>
                <w:szCs w:val="16"/>
              </w:rPr>
              <w:t xml:space="preserve"> pit been prepared as per Construction drawings</w:t>
            </w:r>
          </w:p>
          <w:p w14:paraId="116DA487" w14:textId="77777777" w:rsidR="00CB1776" w:rsidRDefault="00CB1776" w:rsidP="00CB1776">
            <w:pPr>
              <w:pStyle w:val="SymalTableBody"/>
              <w:spacing w:before="20" w:after="20"/>
              <w:jc w:val="center"/>
              <w:rPr>
                <w:rFonts w:ascii="Segoe UI Symbol" w:hAnsi="Segoe UI Symbol" w:cs="Segoe UI Symbol"/>
                <w:sz w:val="16"/>
                <w:szCs w:val="16"/>
              </w:rPr>
            </w:pPr>
            <w:r w:rsidRPr="00981137">
              <w:rPr>
                <w:sz w:val="16"/>
                <w:szCs w:val="16"/>
              </w:rPr>
              <w:t xml:space="preserve">Yes   </w:t>
            </w:r>
            <w:r w:rsidRPr="00981137">
              <w:rPr>
                <w:rFonts w:ascii="Segoe UI Symbol" w:hAnsi="Segoe UI Symbol" w:cs="Segoe UI Symbol"/>
                <w:sz w:val="16"/>
                <w:szCs w:val="16"/>
              </w:rPr>
              <w:t>☐</w:t>
            </w:r>
            <w:r w:rsidRPr="00981137">
              <w:rPr>
                <w:sz w:val="16"/>
                <w:szCs w:val="16"/>
              </w:rPr>
              <w:t xml:space="preserve">    No   </w:t>
            </w:r>
            <w:r w:rsidRPr="00981137">
              <w:rPr>
                <w:rFonts w:ascii="Segoe UI Symbol" w:hAnsi="Segoe UI Symbol" w:cs="Segoe UI Symbol"/>
                <w:sz w:val="16"/>
                <w:szCs w:val="16"/>
              </w:rPr>
              <w:t>☐</w:t>
            </w:r>
            <w:r w:rsidRPr="00981137">
              <w:rPr>
                <w:sz w:val="16"/>
                <w:szCs w:val="16"/>
              </w:rPr>
              <w:t xml:space="preserve">     N/A   </w:t>
            </w:r>
            <w:r w:rsidRPr="00981137">
              <w:rPr>
                <w:rFonts w:ascii="Segoe UI Symbol" w:hAnsi="Segoe UI Symbol" w:cs="Segoe UI Symbol"/>
                <w:sz w:val="16"/>
                <w:szCs w:val="16"/>
              </w:rPr>
              <w:t>☐</w:t>
            </w:r>
          </w:p>
          <w:p w14:paraId="2A60543D" w14:textId="7591F0D1" w:rsidR="00CB1776" w:rsidRDefault="00CB1776" w:rsidP="00CB1776">
            <w:pPr>
              <w:pStyle w:val="SymalTableBody"/>
              <w:spacing w:before="20" w:after="20"/>
              <w:rPr>
                <w:rFonts w:ascii="Segoe UI Symbol" w:hAnsi="Segoe UI Symbol" w:cs="Segoe UI Symbol"/>
                <w:sz w:val="16"/>
                <w:szCs w:val="16"/>
              </w:rPr>
            </w:pPr>
            <w:r>
              <w:rPr>
                <w:rFonts w:ascii="Segoe UI Symbol" w:hAnsi="Segoe UI Symbol" w:cs="Segoe UI Symbol"/>
                <w:sz w:val="16"/>
                <w:szCs w:val="16"/>
              </w:rPr>
              <w:t xml:space="preserve">Is </w:t>
            </w:r>
            <w:r w:rsidRPr="00895F48">
              <w:rPr>
                <w:rFonts w:ascii="Segoe UI Symbol" w:hAnsi="Segoe UI Symbol" w:cs="Segoe UI Symbol"/>
                <w:sz w:val="16"/>
                <w:szCs w:val="16"/>
              </w:rPr>
              <w:t xml:space="preserve"> sufficient room left to install inlet </w:t>
            </w:r>
            <w:r>
              <w:rPr>
                <w:rFonts w:ascii="Segoe UI Symbol" w:hAnsi="Segoe UI Symbol" w:cs="Segoe UI Symbol"/>
                <w:sz w:val="16"/>
                <w:szCs w:val="16"/>
              </w:rPr>
              <w:t>pipe and pipe is angled to be fed into the diversion chamber?</w:t>
            </w:r>
          </w:p>
          <w:p w14:paraId="1E1A0CEE" w14:textId="77777777" w:rsidR="00CB1776" w:rsidRDefault="00CB1776" w:rsidP="00CB1776">
            <w:pPr>
              <w:pStyle w:val="SymalTableBody"/>
              <w:spacing w:before="20" w:after="20"/>
              <w:jc w:val="center"/>
              <w:rPr>
                <w:rFonts w:ascii="Segoe UI Symbol" w:hAnsi="Segoe UI Symbol" w:cs="Segoe UI Symbol"/>
                <w:sz w:val="16"/>
                <w:szCs w:val="16"/>
              </w:rPr>
            </w:pPr>
            <w:r w:rsidRPr="00556BCC">
              <w:rPr>
                <w:sz w:val="16"/>
                <w:szCs w:val="16"/>
              </w:rPr>
              <w:t xml:space="preserve">Yes   </w:t>
            </w:r>
            <w:r w:rsidRPr="00556BCC">
              <w:rPr>
                <w:rFonts w:ascii="Segoe UI Symbol" w:hAnsi="Segoe UI Symbol" w:cs="Segoe UI Symbol"/>
                <w:sz w:val="16"/>
                <w:szCs w:val="16"/>
              </w:rPr>
              <w:t>☐</w:t>
            </w:r>
            <w:r w:rsidRPr="00556BCC">
              <w:rPr>
                <w:sz w:val="16"/>
                <w:szCs w:val="16"/>
              </w:rPr>
              <w:t xml:space="preserve">    No   </w:t>
            </w:r>
            <w:r w:rsidRPr="00556BCC">
              <w:rPr>
                <w:rFonts w:ascii="Segoe UI Symbol" w:hAnsi="Segoe UI Symbol" w:cs="Segoe UI Symbol"/>
                <w:sz w:val="16"/>
                <w:szCs w:val="16"/>
              </w:rPr>
              <w:t>☐</w:t>
            </w:r>
            <w:r w:rsidRPr="00556BCC">
              <w:rPr>
                <w:sz w:val="16"/>
                <w:szCs w:val="16"/>
              </w:rPr>
              <w:t xml:space="preserve">     N/A   </w:t>
            </w:r>
            <w:r w:rsidRPr="00556BCC">
              <w:rPr>
                <w:rFonts w:ascii="Segoe UI Symbol" w:hAnsi="Segoe UI Symbol" w:cs="Segoe UI Symbol"/>
                <w:sz w:val="16"/>
                <w:szCs w:val="16"/>
              </w:rPr>
              <w:t>☐</w:t>
            </w:r>
          </w:p>
          <w:p w14:paraId="35230621" w14:textId="77777777" w:rsidR="00CB1776" w:rsidRDefault="00CB1776" w:rsidP="00CB1776">
            <w:pPr>
              <w:pStyle w:val="SymalTableBody"/>
              <w:spacing w:before="20" w:after="20"/>
              <w:rPr>
                <w:sz w:val="16"/>
                <w:szCs w:val="16"/>
              </w:rPr>
            </w:pPr>
            <w:r>
              <w:rPr>
                <w:sz w:val="16"/>
                <w:szCs w:val="16"/>
              </w:rPr>
              <w:t xml:space="preserve">Was the </w:t>
            </w:r>
            <w:r w:rsidRPr="00DD02E0">
              <w:rPr>
                <w:sz w:val="16"/>
                <w:szCs w:val="16"/>
              </w:rPr>
              <w:t xml:space="preserve">Diversion Chamber </w:t>
            </w:r>
            <w:r>
              <w:rPr>
                <w:sz w:val="16"/>
                <w:szCs w:val="16"/>
              </w:rPr>
              <w:t>a</w:t>
            </w:r>
            <w:r w:rsidRPr="00DD02E0">
              <w:rPr>
                <w:sz w:val="16"/>
                <w:szCs w:val="16"/>
              </w:rPr>
              <w:t>djust</w:t>
            </w:r>
            <w:r>
              <w:rPr>
                <w:sz w:val="16"/>
                <w:szCs w:val="16"/>
              </w:rPr>
              <w:t>ed</w:t>
            </w:r>
            <w:r w:rsidRPr="00DD02E0">
              <w:rPr>
                <w:sz w:val="16"/>
                <w:szCs w:val="16"/>
              </w:rPr>
              <w:t xml:space="preserve"> to a</w:t>
            </w:r>
            <w:r>
              <w:rPr>
                <w:sz w:val="16"/>
                <w:szCs w:val="16"/>
              </w:rPr>
              <w:t xml:space="preserve"> </w:t>
            </w:r>
            <w:r w:rsidRPr="00DD02E0">
              <w:rPr>
                <w:sz w:val="16"/>
                <w:szCs w:val="16"/>
              </w:rPr>
              <w:t>correct level so the rectangular opening</w:t>
            </w:r>
            <w:r>
              <w:rPr>
                <w:sz w:val="16"/>
                <w:szCs w:val="16"/>
              </w:rPr>
              <w:t xml:space="preserve"> </w:t>
            </w:r>
            <w:r w:rsidRPr="00DD02E0">
              <w:rPr>
                <w:sz w:val="16"/>
                <w:szCs w:val="16"/>
              </w:rPr>
              <w:t>matches the Vortceptor</w:t>
            </w:r>
            <w:r>
              <w:rPr>
                <w:sz w:val="16"/>
                <w:szCs w:val="16"/>
              </w:rPr>
              <w:t xml:space="preserve"> with t</w:t>
            </w:r>
            <w:r w:rsidRPr="00DD02E0">
              <w:rPr>
                <w:sz w:val="16"/>
                <w:szCs w:val="16"/>
              </w:rPr>
              <w:t>he inlet and outlet block outs are to match the drainage line.</w:t>
            </w:r>
          </w:p>
          <w:p w14:paraId="1BAEFB1B" w14:textId="77777777" w:rsidR="00CB1776" w:rsidRDefault="00CB1776" w:rsidP="00CB1776">
            <w:pPr>
              <w:pStyle w:val="SymalTableBody"/>
              <w:spacing w:before="20" w:after="20"/>
              <w:jc w:val="center"/>
              <w:rPr>
                <w:rFonts w:ascii="Segoe UI Symbol" w:hAnsi="Segoe UI Symbol" w:cs="Segoe UI Symbol"/>
                <w:sz w:val="16"/>
                <w:szCs w:val="16"/>
              </w:rPr>
            </w:pPr>
            <w:r w:rsidRPr="00556BCC">
              <w:rPr>
                <w:sz w:val="16"/>
                <w:szCs w:val="16"/>
              </w:rPr>
              <w:t xml:space="preserve">Yes   </w:t>
            </w:r>
            <w:r w:rsidRPr="00556BCC">
              <w:rPr>
                <w:rFonts w:ascii="Segoe UI Symbol" w:hAnsi="Segoe UI Symbol" w:cs="Segoe UI Symbol"/>
                <w:sz w:val="16"/>
                <w:szCs w:val="16"/>
              </w:rPr>
              <w:t>☐</w:t>
            </w:r>
            <w:r w:rsidRPr="00556BCC">
              <w:rPr>
                <w:sz w:val="16"/>
                <w:szCs w:val="16"/>
              </w:rPr>
              <w:t xml:space="preserve">    No   </w:t>
            </w:r>
            <w:r w:rsidRPr="00556BCC">
              <w:rPr>
                <w:rFonts w:ascii="Segoe UI Symbol" w:hAnsi="Segoe UI Symbol" w:cs="Segoe UI Symbol"/>
                <w:sz w:val="16"/>
                <w:szCs w:val="16"/>
              </w:rPr>
              <w:t>☐</w:t>
            </w:r>
            <w:r w:rsidRPr="00556BCC">
              <w:rPr>
                <w:sz w:val="16"/>
                <w:szCs w:val="16"/>
              </w:rPr>
              <w:t xml:space="preserve">     N/A   </w:t>
            </w:r>
            <w:r w:rsidRPr="00556BCC">
              <w:rPr>
                <w:rFonts w:ascii="Segoe UI Symbol" w:hAnsi="Segoe UI Symbol" w:cs="Segoe UI Symbol"/>
                <w:sz w:val="16"/>
                <w:szCs w:val="16"/>
              </w:rPr>
              <w:t>☐</w:t>
            </w:r>
          </w:p>
          <w:p w14:paraId="2AC993D0" w14:textId="77777777" w:rsidR="00CB1776" w:rsidRDefault="00CB1776" w:rsidP="00CB1776">
            <w:pPr>
              <w:pStyle w:val="SymalTableBody"/>
              <w:spacing w:before="20" w:after="20"/>
              <w:rPr>
                <w:sz w:val="16"/>
                <w:szCs w:val="16"/>
              </w:rPr>
            </w:pPr>
            <w:r w:rsidRPr="00BF3A13">
              <w:rPr>
                <w:sz w:val="16"/>
                <w:szCs w:val="16"/>
              </w:rPr>
              <w:t>Use the template provided with the Vortceptor</w:t>
            </w:r>
            <w:r>
              <w:rPr>
                <w:sz w:val="16"/>
                <w:szCs w:val="16"/>
              </w:rPr>
              <w:t xml:space="preserve"> </w:t>
            </w:r>
            <w:r w:rsidRPr="00BF3A13">
              <w:rPr>
                <w:sz w:val="16"/>
                <w:szCs w:val="16"/>
              </w:rPr>
              <w:t>to drill the bolt holes into the diversion chamber rectangular void.</w:t>
            </w:r>
          </w:p>
          <w:p w14:paraId="1238510F" w14:textId="77777777" w:rsidR="00CB1776" w:rsidRDefault="00CB1776" w:rsidP="00CB1776">
            <w:pPr>
              <w:pStyle w:val="SymalTableBody"/>
              <w:spacing w:before="20" w:after="20"/>
              <w:jc w:val="center"/>
              <w:rPr>
                <w:rFonts w:ascii="Segoe UI Symbol" w:hAnsi="Segoe UI Symbol" w:cs="Segoe UI Symbol"/>
                <w:sz w:val="16"/>
                <w:szCs w:val="16"/>
              </w:rPr>
            </w:pPr>
            <w:r w:rsidRPr="00556BCC">
              <w:rPr>
                <w:sz w:val="16"/>
                <w:szCs w:val="16"/>
              </w:rPr>
              <w:t xml:space="preserve">Yes   </w:t>
            </w:r>
            <w:r w:rsidRPr="00556BCC">
              <w:rPr>
                <w:rFonts w:ascii="Segoe UI Symbol" w:hAnsi="Segoe UI Symbol" w:cs="Segoe UI Symbol"/>
                <w:sz w:val="16"/>
                <w:szCs w:val="16"/>
              </w:rPr>
              <w:t>☐</w:t>
            </w:r>
            <w:r w:rsidRPr="00556BCC">
              <w:rPr>
                <w:sz w:val="16"/>
                <w:szCs w:val="16"/>
              </w:rPr>
              <w:t xml:space="preserve">    No   </w:t>
            </w:r>
            <w:r w:rsidRPr="00556BCC">
              <w:rPr>
                <w:rFonts w:ascii="Segoe UI Symbol" w:hAnsi="Segoe UI Symbol" w:cs="Segoe UI Symbol"/>
                <w:sz w:val="16"/>
                <w:szCs w:val="16"/>
              </w:rPr>
              <w:t>☐</w:t>
            </w:r>
            <w:r w:rsidRPr="00556BCC">
              <w:rPr>
                <w:sz w:val="16"/>
                <w:szCs w:val="16"/>
              </w:rPr>
              <w:t xml:space="preserve">     N/A   </w:t>
            </w:r>
            <w:r w:rsidRPr="00556BCC">
              <w:rPr>
                <w:rFonts w:ascii="Segoe UI Symbol" w:hAnsi="Segoe UI Symbol" w:cs="Segoe UI Symbol"/>
                <w:sz w:val="16"/>
                <w:szCs w:val="16"/>
              </w:rPr>
              <w:t>☐</w:t>
            </w:r>
          </w:p>
          <w:p w14:paraId="5A012DAC" w14:textId="09417DC6" w:rsidR="00CB1776" w:rsidRDefault="00CB1776" w:rsidP="00CB1776">
            <w:pPr>
              <w:pStyle w:val="SymalTableBody"/>
              <w:spacing w:before="20" w:after="20"/>
              <w:rPr>
                <w:sz w:val="16"/>
                <w:szCs w:val="16"/>
              </w:rPr>
            </w:pPr>
            <w:r w:rsidRPr="00145448">
              <w:rPr>
                <w:sz w:val="16"/>
                <w:szCs w:val="16"/>
              </w:rPr>
              <w:lastRenderedPageBreak/>
              <w:t>Use Sikaflex or silicone to seal the Vortceptor to the Diversion Chamber, use 8.5mm 4 cutter SDS bit to drill the bolt holes.</w:t>
            </w:r>
          </w:p>
          <w:p w14:paraId="4DC0CFB8" w14:textId="77777777" w:rsidR="00CB1776" w:rsidRDefault="00CB1776" w:rsidP="00CB1776">
            <w:pPr>
              <w:pStyle w:val="SymalTableBody"/>
              <w:spacing w:before="20" w:after="20"/>
              <w:jc w:val="center"/>
              <w:rPr>
                <w:rFonts w:ascii="Segoe UI Symbol" w:hAnsi="Segoe UI Symbol" w:cs="Segoe UI Symbol"/>
                <w:sz w:val="16"/>
                <w:szCs w:val="16"/>
              </w:rPr>
            </w:pPr>
            <w:r w:rsidRPr="00145448">
              <w:rPr>
                <w:sz w:val="16"/>
                <w:szCs w:val="16"/>
              </w:rPr>
              <w:t xml:space="preserve">Yes   </w:t>
            </w:r>
            <w:r w:rsidRPr="00145448">
              <w:rPr>
                <w:rFonts w:ascii="Segoe UI Symbol" w:hAnsi="Segoe UI Symbol" w:cs="Segoe UI Symbol"/>
                <w:sz w:val="16"/>
                <w:szCs w:val="16"/>
              </w:rPr>
              <w:t>☐</w:t>
            </w:r>
            <w:r w:rsidRPr="00145448">
              <w:rPr>
                <w:sz w:val="16"/>
                <w:szCs w:val="16"/>
              </w:rPr>
              <w:t xml:space="preserve">    No   </w:t>
            </w:r>
            <w:r w:rsidRPr="00145448">
              <w:rPr>
                <w:rFonts w:ascii="Segoe UI Symbol" w:hAnsi="Segoe UI Symbol" w:cs="Segoe UI Symbol"/>
                <w:sz w:val="16"/>
                <w:szCs w:val="16"/>
              </w:rPr>
              <w:t>☐</w:t>
            </w:r>
            <w:r w:rsidRPr="00145448">
              <w:rPr>
                <w:sz w:val="16"/>
                <w:szCs w:val="16"/>
              </w:rPr>
              <w:t xml:space="preserve">     N/A   </w:t>
            </w:r>
            <w:r w:rsidRPr="00145448">
              <w:rPr>
                <w:rFonts w:ascii="Segoe UI Symbol" w:hAnsi="Segoe UI Symbol" w:cs="Segoe UI Symbol"/>
                <w:sz w:val="16"/>
                <w:szCs w:val="16"/>
              </w:rPr>
              <w:t>☐</w:t>
            </w:r>
          </w:p>
          <w:p w14:paraId="38D79E5B" w14:textId="77777777" w:rsidR="00CB1776" w:rsidRDefault="00CB1776" w:rsidP="00CB1776">
            <w:pPr>
              <w:pStyle w:val="SymalTableBody"/>
              <w:spacing w:before="20" w:after="20"/>
              <w:rPr>
                <w:sz w:val="16"/>
                <w:szCs w:val="16"/>
              </w:rPr>
            </w:pPr>
            <w:r w:rsidRPr="00AE5B02">
              <w:rPr>
                <w:sz w:val="16"/>
                <w:szCs w:val="16"/>
              </w:rPr>
              <w:t>Use M8 x 100mm Galvanised screw bolts to fix the Vortceptor to the Diversion Chamber.</w:t>
            </w:r>
          </w:p>
          <w:p w14:paraId="543A5F2F" w14:textId="77777777" w:rsidR="00CB1776" w:rsidRDefault="00CB1776" w:rsidP="00CB1776">
            <w:pPr>
              <w:pStyle w:val="SymalTableBody"/>
              <w:spacing w:before="20" w:after="20"/>
              <w:jc w:val="center"/>
              <w:rPr>
                <w:rFonts w:ascii="Segoe UI Symbol" w:hAnsi="Segoe UI Symbol" w:cs="Segoe UI Symbol"/>
                <w:sz w:val="16"/>
                <w:szCs w:val="16"/>
              </w:rPr>
            </w:pPr>
            <w:r w:rsidRPr="00AE5B02">
              <w:rPr>
                <w:sz w:val="16"/>
                <w:szCs w:val="16"/>
              </w:rPr>
              <w:t xml:space="preserve">Yes   </w:t>
            </w:r>
            <w:r w:rsidRPr="00AE5B02">
              <w:rPr>
                <w:rFonts w:ascii="Segoe UI Symbol" w:hAnsi="Segoe UI Symbol" w:cs="Segoe UI Symbol"/>
                <w:sz w:val="16"/>
                <w:szCs w:val="16"/>
              </w:rPr>
              <w:t>☐</w:t>
            </w:r>
            <w:r w:rsidRPr="00AE5B02">
              <w:rPr>
                <w:sz w:val="16"/>
                <w:szCs w:val="16"/>
              </w:rPr>
              <w:t xml:space="preserve">    No   </w:t>
            </w:r>
            <w:r w:rsidRPr="00AE5B02">
              <w:rPr>
                <w:rFonts w:ascii="Segoe UI Symbol" w:hAnsi="Segoe UI Symbol" w:cs="Segoe UI Symbol"/>
                <w:sz w:val="16"/>
                <w:szCs w:val="16"/>
              </w:rPr>
              <w:t>☐</w:t>
            </w:r>
            <w:r w:rsidRPr="00AE5B02">
              <w:rPr>
                <w:sz w:val="16"/>
                <w:szCs w:val="16"/>
              </w:rPr>
              <w:t xml:space="preserve">     N/A   </w:t>
            </w:r>
            <w:r w:rsidRPr="00AE5B02">
              <w:rPr>
                <w:rFonts w:ascii="Segoe UI Symbol" w:hAnsi="Segoe UI Symbol" w:cs="Segoe UI Symbol"/>
                <w:sz w:val="16"/>
                <w:szCs w:val="16"/>
              </w:rPr>
              <w:t>☐</w:t>
            </w:r>
          </w:p>
          <w:p w14:paraId="64FAB4C9" w14:textId="283D56DF" w:rsidR="00CB1776" w:rsidRPr="00D340C6" w:rsidRDefault="00CB1776" w:rsidP="00CB1776">
            <w:pPr>
              <w:pStyle w:val="SymalTableBody"/>
              <w:spacing w:before="20" w:after="20"/>
              <w:jc w:val="center"/>
              <w:rPr>
                <w:sz w:val="16"/>
                <w:szCs w:val="16"/>
              </w:rPr>
            </w:pP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00F66661" w14:textId="3803B897" w:rsidR="00CB1776" w:rsidRPr="00A65C9B" w:rsidRDefault="00CB1776" w:rsidP="00CB1776">
            <w:pPr>
              <w:pStyle w:val="SymalTableBody"/>
              <w:spacing w:before="20" w:after="20"/>
              <w:jc w:val="center"/>
              <w:rPr>
                <w:sz w:val="14"/>
                <w:szCs w:val="14"/>
              </w:rPr>
            </w:pPr>
            <w:r w:rsidRPr="003E017C">
              <w:rPr>
                <w:sz w:val="14"/>
                <w:szCs w:val="14"/>
              </w:rPr>
              <w:lastRenderedPageBreak/>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07C2452C" w14:textId="4CBF9797" w:rsidR="00CB1776" w:rsidRPr="00A65C9B" w:rsidRDefault="00CB1776" w:rsidP="00CB1776">
            <w:pPr>
              <w:pStyle w:val="SymalTableBody"/>
              <w:spacing w:before="20" w:after="20"/>
              <w:jc w:val="center"/>
              <w:rPr>
                <w:sz w:val="14"/>
                <w:szCs w:val="14"/>
              </w:rPr>
            </w:pPr>
            <w:r w:rsidRPr="00551919">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42E469B9" w14:textId="6D27485B" w:rsidR="00CB1776" w:rsidRPr="00A65C9B" w:rsidRDefault="00CB1776" w:rsidP="00CB1776">
            <w:pPr>
              <w:pStyle w:val="SymalTableBody"/>
              <w:spacing w:before="20" w:after="20"/>
              <w:jc w:val="center"/>
              <w:rPr>
                <w:sz w:val="14"/>
                <w:szCs w:val="14"/>
              </w:rPr>
            </w:pPr>
            <w:r w:rsidRPr="00551919">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4FB8C126" w14:textId="77777777" w:rsidR="00CB1776" w:rsidRPr="00741190" w:rsidRDefault="00CB1776" w:rsidP="00CB1776">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5FF951FB" w14:textId="77777777" w:rsidR="00CB1776" w:rsidRDefault="00CB1776" w:rsidP="00CB1776">
            <w:pPr>
              <w:pStyle w:val="SymalTableBody"/>
              <w:spacing w:before="20" w:after="20"/>
              <w:jc w:val="center"/>
              <w:rPr>
                <w:b/>
                <w:bCs/>
                <w:szCs w:val="18"/>
              </w:rPr>
            </w:pPr>
          </w:p>
          <w:p w14:paraId="56B6F38A" w14:textId="77777777" w:rsidR="00D2509E" w:rsidRDefault="00D2509E" w:rsidP="00CB1776">
            <w:pPr>
              <w:pStyle w:val="SymalTableBody"/>
              <w:spacing w:before="20" w:after="20"/>
              <w:jc w:val="center"/>
              <w:rPr>
                <w:b/>
                <w:bCs/>
                <w:szCs w:val="18"/>
              </w:rPr>
            </w:pPr>
          </w:p>
          <w:p w14:paraId="634B0594" w14:textId="77777777" w:rsidR="00D2509E" w:rsidRDefault="00D2509E" w:rsidP="00CB1776">
            <w:pPr>
              <w:pStyle w:val="SymalTableBody"/>
              <w:spacing w:before="20" w:after="20"/>
              <w:jc w:val="center"/>
              <w:rPr>
                <w:b/>
                <w:bCs/>
                <w:szCs w:val="18"/>
              </w:rPr>
            </w:pPr>
          </w:p>
          <w:p w14:paraId="3E6B3960" w14:textId="77777777" w:rsidR="00D2509E" w:rsidRDefault="00D2509E" w:rsidP="00CB1776">
            <w:pPr>
              <w:pStyle w:val="SymalTableBody"/>
              <w:spacing w:before="20" w:after="20"/>
              <w:jc w:val="center"/>
              <w:rPr>
                <w:b/>
                <w:bCs/>
                <w:szCs w:val="18"/>
              </w:rPr>
            </w:pPr>
          </w:p>
          <w:p w14:paraId="32423F41" w14:textId="77777777" w:rsidR="00D2509E" w:rsidRDefault="00D2509E" w:rsidP="00CB1776">
            <w:pPr>
              <w:pStyle w:val="SymalTableBody"/>
              <w:spacing w:before="20" w:after="20"/>
              <w:jc w:val="center"/>
              <w:rPr>
                <w:b/>
                <w:bCs/>
                <w:szCs w:val="18"/>
              </w:rPr>
            </w:pPr>
          </w:p>
          <w:p w14:paraId="2CDEBED5" w14:textId="77777777" w:rsidR="00D2509E" w:rsidRDefault="00D2509E" w:rsidP="00CB1776">
            <w:pPr>
              <w:pStyle w:val="SymalTableBody"/>
              <w:spacing w:before="20" w:after="20"/>
              <w:jc w:val="center"/>
              <w:rPr>
                <w:b/>
                <w:bCs/>
                <w:szCs w:val="18"/>
              </w:rPr>
            </w:pPr>
          </w:p>
          <w:p w14:paraId="0A142AD2" w14:textId="77777777" w:rsidR="00D2509E" w:rsidRDefault="00D2509E" w:rsidP="00CB1776">
            <w:pPr>
              <w:pStyle w:val="SymalTableBody"/>
              <w:spacing w:before="20" w:after="20"/>
              <w:jc w:val="center"/>
              <w:rPr>
                <w:b/>
                <w:bCs/>
                <w:szCs w:val="18"/>
              </w:rPr>
            </w:pPr>
          </w:p>
          <w:p w14:paraId="29975F16" w14:textId="77777777" w:rsidR="00D2509E" w:rsidRDefault="00D2509E" w:rsidP="00CB1776">
            <w:pPr>
              <w:pStyle w:val="SymalTableBody"/>
              <w:spacing w:before="20" w:after="20"/>
              <w:jc w:val="center"/>
              <w:rPr>
                <w:b/>
                <w:bCs/>
                <w:szCs w:val="18"/>
              </w:rPr>
            </w:pPr>
          </w:p>
          <w:p w14:paraId="2F2799B2" w14:textId="77777777" w:rsidR="00D2509E" w:rsidRDefault="00D2509E" w:rsidP="00D2509E">
            <w:pPr>
              <w:pStyle w:val="SymalTableBody"/>
              <w:spacing w:before="20" w:after="20"/>
              <w:jc w:val="center"/>
              <w:rPr>
                <w:b/>
                <w:bCs/>
                <w:szCs w:val="18"/>
              </w:rPr>
            </w:pPr>
            <w:r>
              <w:rPr>
                <w:b/>
                <w:bCs/>
                <w:szCs w:val="18"/>
              </w:rPr>
              <w:t>IR/</w:t>
            </w:r>
          </w:p>
          <w:p w14:paraId="7DD6B65A" w14:textId="1D401F2D" w:rsidR="00D2509E" w:rsidRPr="00741190" w:rsidRDefault="00D2509E" w:rsidP="00D2509E">
            <w:pPr>
              <w:pStyle w:val="SymalTableBody"/>
              <w:spacing w:before="20" w:after="20"/>
              <w:jc w:val="center"/>
              <w:rPr>
                <w:b/>
                <w:bCs/>
                <w:szCs w:val="18"/>
              </w:rPr>
            </w:pPr>
            <w:r>
              <w:rPr>
                <w:b/>
                <w:bCs/>
                <w:szCs w:val="18"/>
              </w:rPr>
              <w:t>CYP(W)</w:t>
            </w: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311E9BF3" w14:textId="77777777" w:rsidR="00CB1776" w:rsidRPr="00741190" w:rsidRDefault="00CB1776" w:rsidP="00CB1776">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7E51797D" w14:textId="77777777" w:rsidR="00CB1776" w:rsidRPr="00741190" w:rsidRDefault="00CB1776" w:rsidP="00CB1776">
            <w:pPr>
              <w:pStyle w:val="SymalTableBody"/>
              <w:spacing w:before="20" w:after="20"/>
              <w:rPr>
                <w:b/>
                <w:bCs/>
                <w:szCs w:val="18"/>
              </w:rPr>
            </w:pPr>
          </w:p>
        </w:tc>
      </w:tr>
      <w:tr w:rsidR="00F6012B" w:rsidRPr="00741190" w14:paraId="45ED6078" w14:textId="77777777" w:rsidTr="00F6012B">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781B8B10" w14:textId="77777777" w:rsidR="00F6012B" w:rsidRPr="00D340C6" w:rsidRDefault="00F6012B" w:rsidP="00F6012B">
            <w:pPr>
              <w:pStyle w:val="SymalTableBody"/>
              <w:spacing w:before="20" w:after="20"/>
              <w:rPr>
                <w:b/>
                <w:bCs/>
                <w:sz w:val="16"/>
                <w:szCs w:val="16"/>
              </w:rPr>
            </w:pP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79968BC0" w14:textId="352E1EF1" w:rsidR="00F6012B" w:rsidRPr="001D07A5" w:rsidRDefault="00F6012B" w:rsidP="00F6012B">
            <w:pPr>
              <w:pStyle w:val="SymalTableBody"/>
              <w:spacing w:before="20" w:after="20"/>
              <w:rPr>
                <w:sz w:val="16"/>
                <w:szCs w:val="16"/>
              </w:rPr>
            </w:pPr>
            <w:r w:rsidRPr="001D07A5">
              <w:rPr>
                <w:sz w:val="16"/>
                <w:szCs w:val="16"/>
              </w:rPr>
              <w:t xml:space="preserve">Associated Drainage &amp; Finishing </w:t>
            </w:r>
          </w:p>
          <w:p w14:paraId="53B2EE74" w14:textId="4565DBE4" w:rsidR="00F6012B" w:rsidRPr="00D340C6" w:rsidRDefault="00F6012B" w:rsidP="00F6012B">
            <w:pPr>
              <w:pStyle w:val="SymalTableBody"/>
              <w:spacing w:before="20" w:after="20"/>
              <w:rPr>
                <w:b/>
                <w:bCs/>
                <w:sz w:val="16"/>
                <w:szCs w:val="16"/>
              </w:rPr>
            </w:pPr>
            <w:r w:rsidRPr="001D07A5">
              <w:rPr>
                <w:sz w:val="16"/>
                <w:szCs w:val="16"/>
              </w:rPr>
              <w:t>Works</w:t>
            </w:r>
            <w:r>
              <w:rPr>
                <w:sz w:val="16"/>
                <w:szCs w:val="16"/>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26453FCE" w14:textId="77777777" w:rsidR="00F6012B" w:rsidRPr="00311145" w:rsidRDefault="00F6012B" w:rsidP="00F6012B">
            <w:pPr>
              <w:pStyle w:val="Tabletext"/>
              <w:jc w:val="center"/>
              <w:rPr>
                <w:rFonts w:asciiTheme="majorHAnsi" w:hAnsiTheme="majorHAnsi" w:cstheme="majorHAnsi"/>
                <w:sz w:val="14"/>
                <w:szCs w:val="14"/>
              </w:rPr>
            </w:pPr>
            <w:r w:rsidRPr="00311145">
              <w:rPr>
                <w:rFonts w:asciiTheme="majorHAnsi" w:hAnsiTheme="majorHAnsi" w:cstheme="majorHAnsi"/>
                <w:sz w:val="14"/>
                <w:szCs w:val="14"/>
              </w:rPr>
              <w:t>SPEL</w:t>
            </w:r>
          </w:p>
          <w:p w14:paraId="1272CBE8" w14:textId="49AD8413" w:rsidR="00F6012B" w:rsidRPr="00E00256" w:rsidRDefault="00F6012B" w:rsidP="00F6012B">
            <w:pPr>
              <w:pStyle w:val="Tabletext"/>
              <w:jc w:val="center"/>
              <w:rPr>
                <w:rFonts w:asciiTheme="majorHAnsi" w:hAnsiTheme="majorHAnsi" w:cstheme="majorHAnsi"/>
                <w:sz w:val="14"/>
                <w:szCs w:val="14"/>
              </w:rPr>
            </w:pPr>
            <w:r w:rsidRPr="00311145">
              <w:rPr>
                <w:rFonts w:asciiTheme="majorHAnsi" w:hAnsiTheme="majorHAnsi" w:cstheme="majorHAnsi"/>
                <w:sz w:val="14"/>
                <w:szCs w:val="14"/>
              </w:rPr>
              <w:t>Vortceptor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13B3FED5" w14:textId="77777777" w:rsidR="00F6012B" w:rsidRDefault="00F6012B" w:rsidP="00F6012B">
            <w:pPr>
              <w:pStyle w:val="SymalTableBody"/>
              <w:spacing w:before="20" w:after="20"/>
              <w:rPr>
                <w:sz w:val="16"/>
                <w:szCs w:val="16"/>
              </w:rPr>
            </w:pPr>
            <w:r>
              <w:rPr>
                <w:sz w:val="16"/>
                <w:szCs w:val="16"/>
              </w:rPr>
              <w:t xml:space="preserve">Were </w:t>
            </w:r>
            <w:r w:rsidRPr="003D29EE">
              <w:rPr>
                <w:sz w:val="16"/>
                <w:szCs w:val="16"/>
              </w:rPr>
              <w:t>upstream and downstream drainage pipework</w:t>
            </w:r>
            <w:r>
              <w:rPr>
                <w:sz w:val="16"/>
                <w:szCs w:val="16"/>
              </w:rPr>
              <w:t xml:space="preserve"> </w:t>
            </w:r>
            <w:r w:rsidRPr="003D29EE">
              <w:rPr>
                <w:sz w:val="16"/>
                <w:szCs w:val="16"/>
              </w:rPr>
              <w:t>Install</w:t>
            </w:r>
            <w:r>
              <w:rPr>
                <w:sz w:val="16"/>
                <w:szCs w:val="16"/>
              </w:rPr>
              <w:t>ed?</w:t>
            </w:r>
          </w:p>
          <w:p w14:paraId="7B43DE2F" w14:textId="77777777" w:rsidR="00F6012B" w:rsidRDefault="00F6012B" w:rsidP="00F6012B">
            <w:pPr>
              <w:pStyle w:val="SymalTableBody"/>
              <w:spacing w:before="20" w:after="20"/>
              <w:jc w:val="center"/>
              <w:rPr>
                <w:rFonts w:ascii="Segoe UI Symbol" w:hAnsi="Segoe UI Symbol" w:cs="Segoe UI Symbol"/>
                <w:sz w:val="16"/>
                <w:szCs w:val="16"/>
              </w:rPr>
            </w:pPr>
            <w:r w:rsidRPr="00AE5B02">
              <w:rPr>
                <w:sz w:val="16"/>
                <w:szCs w:val="16"/>
              </w:rPr>
              <w:t xml:space="preserve">Yes   </w:t>
            </w:r>
            <w:r w:rsidRPr="00AE5B02">
              <w:rPr>
                <w:rFonts w:ascii="Segoe UI Symbol" w:hAnsi="Segoe UI Symbol" w:cs="Segoe UI Symbol"/>
                <w:sz w:val="16"/>
                <w:szCs w:val="16"/>
              </w:rPr>
              <w:t>☐</w:t>
            </w:r>
            <w:r w:rsidRPr="00AE5B02">
              <w:rPr>
                <w:sz w:val="16"/>
                <w:szCs w:val="16"/>
              </w:rPr>
              <w:t xml:space="preserve">    No   </w:t>
            </w:r>
            <w:r w:rsidRPr="00AE5B02">
              <w:rPr>
                <w:rFonts w:ascii="Segoe UI Symbol" w:hAnsi="Segoe UI Symbol" w:cs="Segoe UI Symbol"/>
                <w:sz w:val="16"/>
                <w:szCs w:val="16"/>
              </w:rPr>
              <w:t>☐</w:t>
            </w:r>
            <w:r w:rsidRPr="00AE5B02">
              <w:rPr>
                <w:sz w:val="16"/>
                <w:szCs w:val="16"/>
              </w:rPr>
              <w:t xml:space="preserve">     N/A   </w:t>
            </w:r>
            <w:r w:rsidRPr="00AE5B02">
              <w:rPr>
                <w:rFonts w:ascii="Segoe UI Symbol" w:hAnsi="Segoe UI Symbol" w:cs="Segoe UI Symbol"/>
                <w:sz w:val="16"/>
                <w:szCs w:val="16"/>
              </w:rPr>
              <w:t>☐</w:t>
            </w:r>
          </w:p>
          <w:p w14:paraId="1DA2D6EB" w14:textId="77777777" w:rsidR="00F6012B" w:rsidRDefault="00F6012B" w:rsidP="00F6012B">
            <w:pPr>
              <w:pStyle w:val="SymalTableBody"/>
              <w:spacing w:before="20" w:after="20"/>
              <w:rPr>
                <w:sz w:val="16"/>
                <w:szCs w:val="16"/>
              </w:rPr>
            </w:pPr>
            <w:r w:rsidRPr="003F69DF">
              <w:rPr>
                <w:sz w:val="16"/>
                <w:szCs w:val="16"/>
              </w:rPr>
              <w:t>Connect the pipework to the Diversion Chamber, concrete bandage the inlet and outlet pipes to the Diversion Chamber.</w:t>
            </w:r>
          </w:p>
          <w:p w14:paraId="3F72886A" w14:textId="77777777" w:rsidR="00F6012B" w:rsidRDefault="00F6012B" w:rsidP="00F6012B">
            <w:pPr>
              <w:pStyle w:val="SymalTableBody"/>
              <w:spacing w:before="20" w:after="20"/>
              <w:jc w:val="center"/>
              <w:rPr>
                <w:rFonts w:ascii="Segoe UI Symbol" w:hAnsi="Segoe UI Symbol" w:cs="Segoe UI Symbol"/>
                <w:sz w:val="16"/>
                <w:szCs w:val="16"/>
              </w:rPr>
            </w:pPr>
            <w:r w:rsidRPr="00AE477E">
              <w:rPr>
                <w:sz w:val="16"/>
                <w:szCs w:val="16"/>
              </w:rPr>
              <w:t xml:space="preserve">Yes   </w:t>
            </w:r>
            <w:r w:rsidRPr="00AE477E">
              <w:rPr>
                <w:rFonts w:ascii="Segoe UI Symbol" w:hAnsi="Segoe UI Symbol" w:cs="Segoe UI Symbol"/>
                <w:sz w:val="16"/>
                <w:szCs w:val="16"/>
              </w:rPr>
              <w:t>☐</w:t>
            </w:r>
            <w:r w:rsidRPr="00AE477E">
              <w:rPr>
                <w:sz w:val="16"/>
                <w:szCs w:val="16"/>
              </w:rPr>
              <w:t xml:space="preserve">    No   </w:t>
            </w:r>
            <w:r w:rsidRPr="00AE477E">
              <w:rPr>
                <w:rFonts w:ascii="Segoe UI Symbol" w:hAnsi="Segoe UI Symbol" w:cs="Segoe UI Symbol"/>
                <w:sz w:val="16"/>
                <w:szCs w:val="16"/>
              </w:rPr>
              <w:t>☐</w:t>
            </w:r>
            <w:r w:rsidRPr="00AE477E">
              <w:rPr>
                <w:sz w:val="16"/>
                <w:szCs w:val="16"/>
              </w:rPr>
              <w:t xml:space="preserve">     N/A   </w:t>
            </w:r>
            <w:r w:rsidRPr="00AE477E">
              <w:rPr>
                <w:rFonts w:ascii="Segoe UI Symbol" w:hAnsi="Segoe UI Symbol" w:cs="Segoe UI Symbol"/>
                <w:sz w:val="16"/>
                <w:szCs w:val="16"/>
              </w:rPr>
              <w:t>☐</w:t>
            </w:r>
          </w:p>
          <w:p w14:paraId="24A0C8DD" w14:textId="1FE72B34" w:rsidR="00F6012B" w:rsidRDefault="00F6012B" w:rsidP="00F6012B">
            <w:pPr>
              <w:pStyle w:val="SymalTableBody"/>
              <w:spacing w:before="20" w:after="20"/>
              <w:jc w:val="center"/>
              <w:rPr>
                <w:rFonts w:ascii="Segoe UI Symbol" w:hAnsi="Segoe UI Symbol" w:cs="Segoe UI Symbol"/>
                <w:sz w:val="16"/>
                <w:szCs w:val="16"/>
              </w:rPr>
            </w:pPr>
            <w:r w:rsidRPr="0083595A">
              <w:rPr>
                <w:rFonts w:ascii="Segoe UI Symbol" w:hAnsi="Segoe UI Symbol" w:cs="Segoe UI Symbol"/>
                <w:sz w:val="16"/>
                <w:szCs w:val="16"/>
              </w:rPr>
              <w:t>Internally render the inlet and outlet pipework</w:t>
            </w:r>
          </w:p>
          <w:p w14:paraId="60CF11F4" w14:textId="77777777" w:rsidR="00F6012B" w:rsidRDefault="00F6012B" w:rsidP="00F6012B">
            <w:pPr>
              <w:pStyle w:val="SymalTableBody"/>
              <w:spacing w:before="20" w:after="20"/>
              <w:jc w:val="center"/>
              <w:rPr>
                <w:rFonts w:ascii="Segoe UI Symbol" w:hAnsi="Segoe UI Symbol" w:cs="Segoe UI Symbol"/>
                <w:sz w:val="16"/>
                <w:szCs w:val="16"/>
              </w:rPr>
            </w:pPr>
            <w:r w:rsidRPr="0083595A">
              <w:rPr>
                <w:sz w:val="16"/>
                <w:szCs w:val="16"/>
              </w:rPr>
              <w:t xml:space="preserve">Yes   </w:t>
            </w:r>
            <w:r w:rsidRPr="0083595A">
              <w:rPr>
                <w:rFonts w:ascii="Segoe UI Symbol" w:hAnsi="Segoe UI Symbol" w:cs="Segoe UI Symbol"/>
                <w:sz w:val="16"/>
                <w:szCs w:val="16"/>
              </w:rPr>
              <w:t>☐</w:t>
            </w:r>
            <w:r w:rsidRPr="0083595A">
              <w:rPr>
                <w:sz w:val="16"/>
                <w:szCs w:val="16"/>
              </w:rPr>
              <w:t xml:space="preserve">    No   </w:t>
            </w:r>
            <w:r w:rsidRPr="0083595A">
              <w:rPr>
                <w:rFonts w:ascii="Segoe UI Symbol" w:hAnsi="Segoe UI Symbol" w:cs="Segoe UI Symbol"/>
                <w:sz w:val="16"/>
                <w:szCs w:val="16"/>
              </w:rPr>
              <w:t>☐</w:t>
            </w:r>
            <w:r w:rsidRPr="0083595A">
              <w:rPr>
                <w:sz w:val="16"/>
                <w:szCs w:val="16"/>
              </w:rPr>
              <w:t xml:space="preserve">     N/A   </w:t>
            </w:r>
            <w:r w:rsidRPr="0083595A">
              <w:rPr>
                <w:rFonts w:ascii="Segoe UI Symbol" w:hAnsi="Segoe UI Symbol" w:cs="Segoe UI Symbol"/>
                <w:sz w:val="16"/>
                <w:szCs w:val="16"/>
              </w:rPr>
              <w:t>☐</w:t>
            </w:r>
          </w:p>
          <w:p w14:paraId="564CA6C2" w14:textId="77777777" w:rsidR="00F6012B" w:rsidRDefault="00F6012B" w:rsidP="00F6012B">
            <w:pPr>
              <w:pStyle w:val="SymalTableBody"/>
              <w:spacing w:before="20" w:after="20"/>
              <w:rPr>
                <w:sz w:val="16"/>
                <w:szCs w:val="16"/>
              </w:rPr>
            </w:pPr>
            <w:r w:rsidRPr="003F3F32">
              <w:rPr>
                <w:sz w:val="16"/>
                <w:szCs w:val="16"/>
              </w:rPr>
              <w:t>Use low slump concrete to mass infill and bench the base of the diversion chamber and weir. This is to direct the flow and remove any dead zones in the diversion chamber.</w:t>
            </w:r>
          </w:p>
          <w:p w14:paraId="59054F1C" w14:textId="55AFBF9C" w:rsidR="00F6012B" w:rsidRPr="003E017C" w:rsidRDefault="00F6012B" w:rsidP="00F6012B">
            <w:pPr>
              <w:pStyle w:val="SymalTableBody"/>
              <w:spacing w:before="20" w:after="20"/>
              <w:jc w:val="center"/>
              <w:rPr>
                <w:rFonts w:ascii="Segoe UI Symbol" w:hAnsi="Segoe UI Symbol" w:cs="Segoe UI Symbol"/>
                <w:sz w:val="16"/>
                <w:szCs w:val="16"/>
              </w:rPr>
            </w:pPr>
            <w:r w:rsidRPr="003F3F32">
              <w:rPr>
                <w:sz w:val="16"/>
                <w:szCs w:val="16"/>
              </w:rPr>
              <w:t xml:space="preserve">Yes   </w:t>
            </w:r>
            <w:r w:rsidRPr="003F3F32">
              <w:rPr>
                <w:rFonts w:ascii="Segoe UI Symbol" w:hAnsi="Segoe UI Symbol" w:cs="Segoe UI Symbol"/>
                <w:sz w:val="16"/>
                <w:szCs w:val="16"/>
              </w:rPr>
              <w:t>☐</w:t>
            </w:r>
            <w:r w:rsidRPr="003F3F32">
              <w:rPr>
                <w:sz w:val="16"/>
                <w:szCs w:val="16"/>
              </w:rPr>
              <w:t xml:space="preserve">    No   </w:t>
            </w:r>
            <w:r w:rsidRPr="003F3F32">
              <w:rPr>
                <w:rFonts w:ascii="Segoe UI Symbol" w:hAnsi="Segoe UI Symbol" w:cs="Segoe UI Symbol"/>
                <w:sz w:val="16"/>
                <w:szCs w:val="16"/>
              </w:rPr>
              <w:t>☐</w:t>
            </w:r>
            <w:r w:rsidRPr="003F3F32">
              <w:rPr>
                <w:sz w:val="16"/>
                <w:szCs w:val="16"/>
              </w:rPr>
              <w:t xml:space="preserve">     N/A   </w:t>
            </w:r>
            <w:r w:rsidRPr="003F3F32">
              <w:rPr>
                <w:rFonts w:ascii="Segoe UI Symbol" w:hAnsi="Segoe UI Symbol" w:cs="Segoe UI Symbol"/>
                <w:sz w:val="16"/>
                <w:szCs w:val="16"/>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3BB8B81E" w14:textId="6217A7AD" w:rsidR="00F6012B" w:rsidRPr="00F6012B" w:rsidRDefault="00F6012B" w:rsidP="00F6012B">
            <w:pPr>
              <w:pStyle w:val="SymalTableBody"/>
              <w:spacing w:before="20" w:after="20"/>
              <w:jc w:val="center"/>
              <w:rPr>
                <w:sz w:val="14"/>
                <w:szCs w:val="16"/>
              </w:rPr>
            </w:pPr>
            <w:r w:rsidRPr="00F6012B">
              <w:rPr>
                <w:sz w:val="14"/>
                <w:szCs w:val="16"/>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387C33A9" w14:textId="408884DE" w:rsidR="00F6012B" w:rsidRPr="00F6012B" w:rsidRDefault="00F6012B" w:rsidP="00F6012B">
            <w:pPr>
              <w:pStyle w:val="SymalTableBody"/>
              <w:spacing w:before="20" w:after="20"/>
              <w:jc w:val="center"/>
              <w:rPr>
                <w:sz w:val="14"/>
                <w:szCs w:val="16"/>
              </w:rPr>
            </w:pPr>
            <w:r w:rsidRPr="00F6012B">
              <w:rPr>
                <w:sz w:val="14"/>
                <w:szCs w:val="16"/>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0FD6AF4B" w14:textId="505E1D80" w:rsidR="00F6012B" w:rsidRPr="00F6012B" w:rsidRDefault="00F6012B" w:rsidP="00F6012B">
            <w:pPr>
              <w:pStyle w:val="SymalTableBody"/>
              <w:spacing w:before="20" w:after="20"/>
              <w:jc w:val="center"/>
              <w:rPr>
                <w:sz w:val="14"/>
                <w:szCs w:val="16"/>
              </w:rPr>
            </w:pPr>
            <w:r w:rsidRPr="00F6012B">
              <w:rPr>
                <w:sz w:val="14"/>
                <w:szCs w:val="16"/>
              </w:rPr>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3A0F7C01" w14:textId="77777777" w:rsidR="00F6012B" w:rsidRPr="00741190" w:rsidRDefault="00F6012B" w:rsidP="00F6012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4731A6CD" w14:textId="77777777" w:rsidR="00F6012B" w:rsidRDefault="00F6012B" w:rsidP="00F6012B">
            <w:pPr>
              <w:pStyle w:val="SymalTableBody"/>
              <w:spacing w:before="20" w:after="20"/>
              <w:jc w:val="center"/>
              <w:rPr>
                <w:b/>
                <w:bCs/>
                <w:szCs w:val="18"/>
              </w:rPr>
            </w:pPr>
          </w:p>
          <w:p w14:paraId="5A24E318" w14:textId="77777777" w:rsidR="00D2509E" w:rsidRDefault="00D2509E" w:rsidP="00F6012B">
            <w:pPr>
              <w:pStyle w:val="SymalTableBody"/>
              <w:spacing w:before="20" w:after="20"/>
              <w:jc w:val="center"/>
              <w:rPr>
                <w:b/>
                <w:bCs/>
                <w:szCs w:val="18"/>
              </w:rPr>
            </w:pPr>
          </w:p>
          <w:p w14:paraId="426C4F69" w14:textId="77777777" w:rsidR="00D2509E" w:rsidRDefault="00D2509E" w:rsidP="00F6012B">
            <w:pPr>
              <w:pStyle w:val="SymalTableBody"/>
              <w:spacing w:before="20" w:after="20"/>
              <w:jc w:val="center"/>
              <w:rPr>
                <w:b/>
                <w:bCs/>
                <w:szCs w:val="18"/>
              </w:rPr>
            </w:pPr>
          </w:p>
          <w:p w14:paraId="4331E4A6" w14:textId="77777777" w:rsidR="00D2509E" w:rsidRDefault="00D2509E" w:rsidP="00F6012B">
            <w:pPr>
              <w:pStyle w:val="SymalTableBody"/>
              <w:spacing w:before="20" w:after="20"/>
              <w:jc w:val="center"/>
              <w:rPr>
                <w:b/>
                <w:bCs/>
                <w:szCs w:val="18"/>
              </w:rPr>
            </w:pPr>
          </w:p>
          <w:p w14:paraId="42760F0C" w14:textId="77777777" w:rsidR="00D2509E" w:rsidRDefault="00D2509E" w:rsidP="00F6012B">
            <w:pPr>
              <w:pStyle w:val="SymalTableBody"/>
              <w:spacing w:before="20" w:after="20"/>
              <w:jc w:val="center"/>
              <w:rPr>
                <w:b/>
                <w:bCs/>
                <w:szCs w:val="18"/>
              </w:rPr>
            </w:pPr>
          </w:p>
          <w:p w14:paraId="25EEFE45" w14:textId="77777777" w:rsidR="00D2509E" w:rsidRDefault="00D2509E" w:rsidP="00F6012B">
            <w:pPr>
              <w:pStyle w:val="SymalTableBody"/>
              <w:spacing w:before="20" w:after="20"/>
              <w:jc w:val="center"/>
              <w:rPr>
                <w:b/>
                <w:bCs/>
                <w:szCs w:val="18"/>
              </w:rPr>
            </w:pPr>
          </w:p>
          <w:p w14:paraId="7F150F32" w14:textId="5C9D59FB" w:rsidR="00D2509E" w:rsidRPr="00741190" w:rsidRDefault="00D2509E" w:rsidP="00F6012B">
            <w:pPr>
              <w:pStyle w:val="SymalTableBody"/>
              <w:spacing w:before="20" w:after="20"/>
              <w:jc w:val="center"/>
              <w:rPr>
                <w:b/>
                <w:bCs/>
                <w:szCs w:val="18"/>
              </w:rPr>
            </w:pPr>
            <w:r>
              <w:rPr>
                <w:b/>
                <w:bCs/>
                <w:szCs w:val="18"/>
              </w:rPr>
              <w:t>W</w:t>
            </w: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65F4F363" w14:textId="77777777" w:rsidR="00F6012B" w:rsidRPr="00741190" w:rsidRDefault="00F6012B" w:rsidP="00F6012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012A117C" w14:textId="77777777" w:rsidR="00F6012B" w:rsidRPr="00741190" w:rsidRDefault="00F6012B" w:rsidP="00F6012B">
            <w:pPr>
              <w:pStyle w:val="SymalTableBody"/>
              <w:spacing w:before="20" w:after="20"/>
              <w:rPr>
                <w:b/>
                <w:bCs/>
                <w:szCs w:val="18"/>
              </w:rPr>
            </w:pPr>
          </w:p>
        </w:tc>
      </w:tr>
      <w:tr w:rsidR="00F6012B" w:rsidRPr="00741190" w14:paraId="52648E57" w14:textId="77777777" w:rsidTr="00F6012B">
        <w:trPr>
          <w:trHeight w:val="227"/>
        </w:trPr>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059E104C" w14:textId="77777777" w:rsidR="00F6012B" w:rsidRPr="00D340C6" w:rsidRDefault="00F6012B" w:rsidP="00F6012B">
            <w:pPr>
              <w:pStyle w:val="SymalTableBody"/>
              <w:spacing w:before="20" w:after="20"/>
              <w:rPr>
                <w:b/>
                <w:bCs/>
                <w:sz w:val="16"/>
                <w:szCs w:val="16"/>
              </w:rPr>
            </w:pPr>
          </w:p>
        </w:tc>
        <w:tc>
          <w:tcPr>
            <w:tcW w:w="968" w:type="pct"/>
            <w:tcBorders>
              <w:top w:val="single" w:sz="4" w:space="0" w:color="auto"/>
              <w:left w:val="single" w:sz="4" w:space="0" w:color="auto"/>
              <w:bottom w:val="single" w:sz="4" w:space="0" w:color="auto"/>
              <w:right w:val="single" w:sz="4" w:space="0" w:color="auto"/>
            </w:tcBorders>
            <w:shd w:val="clear" w:color="auto" w:fill="auto"/>
            <w:vAlign w:val="center"/>
          </w:tcPr>
          <w:p w14:paraId="1BE3D5B4" w14:textId="69433653" w:rsidR="00F6012B" w:rsidRPr="00311145" w:rsidRDefault="00F6012B" w:rsidP="00F6012B">
            <w:pPr>
              <w:pStyle w:val="SymalTableBody"/>
              <w:spacing w:before="20" w:after="20"/>
              <w:rPr>
                <w:sz w:val="16"/>
                <w:szCs w:val="16"/>
              </w:rPr>
            </w:pPr>
            <w:r w:rsidRPr="00311145">
              <w:rPr>
                <w:sz w:val="16"/>
                <w:szCs w:val="16"/>
              </w:rPr>
              <w:t>Cover Slab Installation</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1BBF052B" w14:textId="77777777" w:rsidR="00F6012B" w:rsidRPr="00311145" w:rsidRDefault="00F6012B" w:rsidP="00F6012B">
            <w:pPr>
              <w:pStyle w:val="Tabletext"/>
              <w:jc w:val="center"/>
              <w:rPr>
                <w:rFonts w:asciiTheme="majorHAnsi" w:hAnsiTheme="majorHAnsi" w:cstheme="majorHAnsi"/>
                <w:sz w:val="14"/>
                <w:szCs w:val="14"/>
              </w:rPr>
            </w:pPr>
            <w:r w:rsidRPr="00311145">
              <w:rPr>
                <w:rFonts w:asciiTheme="majorHAnsi" w:hAnsiTheme="majorHAnsi" w:cstheme="majorHAnsi"/>
                <w:sz w:val="14"/>
                <w:szCs w:val="14"/>
              </w:rPr>
              <w:t>SPEL</w:t>
            </w:r>
          </w:p>
          <w:p w14:paraId="0E8A26AC" w14:textId="0A36133F" w:rsidR="00F6012B" w:rsidRPr="00E00256" w:rsidRDefault="00F6012B" w:rsidP="00F6012B">
            <w:pPr>
              <w:pStyle w:val="Tabletext"/>
              <w:jc w:val="center"/>
              <w:rPr>
                <w:rFonts w:asciiTheme="majorHAnsi" w:hAnsiTheme="majorHAnsi" w:cstheme="majorHAnsi"/>
                <w:sz w:val="14"/>
                <w:szCs w:val="14"/>
              </w:rPr>
            </w:pPr>
            <w:r w:rsidRPr="00311145">
              <w:rPr>
                <w:rFonts w:asciiTheme="majorHAnsi" w:hAnsiTheme="majorHAnsi" w:cstheme="majorHAnsi"/>
                <w:sz w:val="14"/>
                <w:szCs w:val="14"/>
              </w:rPr>
              <w:t>Vortceptor Installation Manual</w:t>
            </w:r>
          </w:p>
        </w:tc>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24C8257D" w14:textId="77777777" w:rsidR="00F6012B" w:rsidRDefault="00F6012B" w:rsidP="00F6012B">
            <w:pPr>
              <w:pStyle w:val="SymalTableBody"/>
              <w:spacing w:before="20" w:after="20"/>
              <w:rPr>
                <w:sz w:val="16"/>
                <w:szCs w:val="16"/>
              </w:rPr>
            </w:pPr>
            <w:r w:rsidRPr="00132CA2">
              <w:rPr>
                <w:sz w:val="16"/>
                <w:szCs w:val="16"/>
              </w:rPr>
              <w:t>Use a Sikaflex bead around the rebate on the top of the Diversion Chamber to ensure a satisfactory seal between cover slab (Lid) and chamber.</w:t>
            </w:r>
          </w:p>
          <w:p w14:paraId="2D52F731" w14:textId="77777777" w:rsidR="00F6012B" w:rsidRDefault="00F6012B" w:rsidP="00F6012B">
            <w:pPr>
              <w:pStyle w:val="SymalTableBody"/>
              <w:spacing w:before="20" w:after="20"/>
              <w:jc w:val="center"/>
              <w:rPr>
                <w:rFonts w:ascii="Segoe UI Symbol" w:hAnsi="Segoe UI Symbol" w:cs="Segoe UI Symbol"/>
                <w:sz w:val="16"/>
                <w:szCs w:val="16"/>
              </w:rPr>
            </w:pPr>
            <w:r w:rsidRPr="003F3F32">
              <w:rPr>
                <w:sz w:val="16"/>
                <w:szCs w:val="16"/>
              </w:rPr>
              <w:t xml:space="preserve">Yes   </w:t>
            </w:r>
            <w:r w:rsidRPr="003F3F32">
              <w:rPr>
                <w:rFonts w:ascii="Segoe UI Symbol" w:hAnsi="Segoe UI Symbol" w:cs="Segoe UI Symbol"/>
                <w:sz w:val="16"/>
                <w:szCs w:val="16"/>
              </w:rPr>
              <w:t>☐</w:t>
            </w:r>
            <w:r w:rsidRPr="003F3F32">
              <w:rPr>
                <w:sz w:val="16"/>
                <w:szCs w:val="16"/>
              </w:rPr>
              <w:t xml:space="preserve">    No   </w:t>
            </w:r>
            <w:r w:rsidRPr="003F3F32">
              <w:rPr>
                <w:rFonts w:ascii="Segoe UI Symbol" w:hAnsi="Segoe UI Symbol" w:cs="Segoe UI Symbol"/>
                <w:sz w:val="16"/>
                <w:szCs w:val="16"/>
              </w:rPr>
              <w:t>☐</w:t>
            </w:r>
            <w:r w:rsidRPr="003F3F32">
              <w:rPr>
                <w:sz w:val="16"/>
                <w:szCs w:val="16"/>
              </w:rPr>
              <w:t xml:space="preserve">     N/A   </w:t>
            </w:r>
            <w:r w:rsidRPr="003F3F32">
              <w:rPr>
                <w:rFonts w:ascii="Segoe UI Symbol" w:hAnsi="Segoe UI Symbol" w:cs="Segoe UI Symbol"/>
                <w:sz w:val="16"/>
                <w:szCs w:val="16"/>
              </w:rPr>
              <w:t>☐</w:t>
            </w:r>
          </w:p>
          <w:p w14:paraId="1D12919A" w14:textId="77777777" w:rsidR="00F6012B" w:rsidRDefault="00F6012B" w:rsidP="00F6012B">
            <w:pPr>
              <w:pStyle w:val="SymalTableBody"/>
              <w:spacing w:before="20" w:after="20"/>
              <w:rPr>
                <w:sz w:val="16"/>
                <w:szCs w:val="16"/>
              </w:rPr>
            </w:pPr>
            <w:r w:rsidRPr="001049A1">
              <w:rPr>
                <w:sz w:val="16"/>
                <w:szCs w:val="16"/>
              </w:rPr>
              <w:t>Lift and install cover slab, ensure manhole void / cover is on Vortceptor side of the chamber.</w:t>
            </w:r>
          </w:p>
          <w:p w14:paraId="57B22BB0" w14:textId="77777777" w:rsidR="00F6012B" w:rsidRDefault="00F6012B" w:rsidP="00F6012B">
            <w:pPr>
              <w:pStyle w:val="SymalTableBody"/>
              <w:spacing w:before="20" w:after="20"/>
              <w:jc w:val="center"/>
              <w:rPr>
                <w:rFonts w:ascii="Segoe UI Symbol" w:hAnsi="Segoe UI Symbol" w:cs="Segoe UI Symbol"/>
                <w:sz w:val="16"/>
                <w:szCs w:val="16"/>
              </w:rPr>
            </w:pPr>
            <w:r w:rsidRPr="001049A1">
              <w:rPr>
                <w:sz w:val="16"/>
                <w:szCs w:val="16"/>
              </w:rPr>
              <w:t xml:space="preserve">Yes   </w:t>
            </w:r>
            <w:r w:rsidRPr="001049A1">
              <w:rPr>
                <w:rFonts w:ascii="Segoe UI Symbol" w:hAnsi="Segoe UI Symbol" w:cs="Segoe UI Symbol"/>
                <w:sz w:val="16"/>
                <w:szCs w:val="16"/>
              </w:rPr>
              <w:t>☐</w:t>
            </w:r>
            <w:r w:rsidRPr="001049A1">
              <w:rPr>
                <w:sz w:val="16"/>
                <w:szCs w:val="16"/>
              </w:rPr>
              <w:t xml:space="preserve">    No   </w:t>
            </w:r>
            <w:r w:rsidRPr="001049A1">
              <w:rPr>
                <w:rFonts w:ascii="Segoe UI Symbol" w:hAnsi="Segoe UI Symbol" w:cs="Segoe UI Symbol"/>
                <w:sz w:val="16"/>
                <w:szCs w:val="16"/>
              </w:rPr>
              <w:t>☐</w:t>
            </w:r>
            <w:r w:rsidRPr="001049A1">
              <w:rPr>
                <w:sz w:val="16"/>
                <w:szCs w:val="16"/>
              </w:rPr>
              <w:t xml:space="preserve">     N/A   </w:t>
            </w:r>
            <w:r w:rsidRPr="001049A1">
              <w:rPr>
                <w:rFonts w:ascii="Segoe UI Symbol" w:hAnsi="Segoe UI Symbol" w:cs="Segoe UI Symbol"/>
                <w:sz w:val="16"/>
                <w:szCs w:val="16"/>
              </w:rPr>
              <w:t>☐</w:t>
            </w:r>
          </w:p>
          <w:p w14:paraId="2173FB69" w14:textId="77777777" w:rsidR="00F6012B" w:rsidRDefault="00F6012B" w:rsidP="00F6012B">
            <w:pPr>
              <w:pStyle w:val="SymalTableBody"/>
              <w:spacing w:before="20" w:after="20"/>
              <w:rPr>
                <w:sz w:val="16"/>
                <w:szCs w:val="16"/>
              </w:rPr>
            </w:pPr>
            <w:r w:rsidRPr="00477E0C">
              <w:rPr>
                <w:sz w:val="16"/>
                <w:szCs w:val="16"/>
              </w:rPr>
              <w:t>Use Sikaflex and screw bolts to secure</w:t>
            </w:r>
            <w:r>
              <w:rPr>
                <w:sz w:val="16"/>
                <w:szCs w:val="16"/>
              </w:rPr>
              <w:t xml:space="preserve"> </w:t>
            </w:r>
            <w:r w:rsidRPr="00477E0C">
              <w:rPr>
                <w:sz w:val="16"/>
                <w:szCs w:val="16"/>
              </w:rPr>
              <w:t>fibreglass manhole riser to cover slab</w:t>
            </w:r>
          </w:p>
          <w:p w14:paraId="79809ED8" w14:textId="77777777" w:rsidR="00F6012B" w:rsidRDefault="00F6012B" w:rsidP="00F6012B">
            <w:pPr>
              <w:pStyle w:val="SymalTableBody"/>
              <w:spacing w:before="20" w:after="20"/>
              <w:jc w:val="center"/>
              <w:rPr>
                <w:rFonts w:ascii="Segoe UI Symbol" w:hAnsi="Segoe UI Symbol" w:cs="Segoe UI Symbol"/>
                <w:sz w:val="16"/>
                <w:szCs w:val="16"/>
              </w:rPr>
            </w:pPr>
            <w:r w:rsidRPr="001049A1">
              <w:rPr>
                <w:sz w:val="16"/>
                <w:szCs w:val="16"/>
              </w:rPr>
              <w:t xml:space="preserve">Yes   </w:t>
            </w:r>
            <w:r w:rsidRPr="001049A1">
              <w:rPr>
                <w:rFonts w:ascii="Segoe UI Symbol" w:hAnsi="Segoe UI Symbol" w:cs="Segoe UI Symbol"/>
                <w:sz w:val="16"/>
                <w:szCs w:val="16"/>
              </w:rPr>
              <w:t>☐</w:t>
            </w:r>
            <w:r w:rsidRPr="001049A1">
              <w:rPr>
                <w:sz w:val="16"/>
                <w:szCs w:val="16"/>
              </w:rPr>
              <w:t xml:space="preserve">    No   </w:t>
            </w:r>
            <w:r w:rsidRPr="001049A1">
              <w:rPr>
                <w:rFonts w:ascii="Segoe UI Symbol" w:hAnsi="Segoe UI Symbol" w:cs="Segoe UI Symbol"/>
                <w:sz w:val="16"/>
                <w:szCs w:val="16"/>
              </w:rPr>
              <w:t>☐</w:t>
            </w:r>
            <w:r w:rsidRPr="001049A1">
              <w:rPr>
                <w:sz w:val="16"/>
                <w:szCs w:val="16"/>
              </w:rPr>
              <w:t xml:space="preserve">     N/A   </w:t>
            </w:r>
            <w:r w:rsidRPr="001049A1">
              <w:rPr>
                <w:rFonts w:ascii="Segoe UI Symbol" w:hAnsi="Segoe UI Symbol" w:cs="Segoe UI Symbol"/>
                <w:sz w:val="16"/>
                <w:szCs w:val="16"/>
              </w:rPr>
              <w:t>☐</w:t>
            </w:r>
          </w:p>
          <w:p w14:paraId="5A7BF069" w14:textId="77777777" w:rsidR="00F6012B" w:rsidRDefault="00F6012B" w:rsidP="00F6012B">
            <w:pPr>
              <w:pStyle w:val="SymalTableBody"/>
              <w:spacing w:before="20" w:after="20"/>
              <w:rPr>
                <w:sz w:val="16"/>
                <w:szCs w:val="16"/>
              </w:rPr>
            </w:pPr>
            <w:r w:rsidRPr="003E017C">
              <w:rPr>
                <w:sz w:val="16"/>
                <w:szCs w:val="16"/>
              </w:rPr>
              <w:t>Tie in the manhole covers as per lid</w:t>
            </w:r>
            <w:r>
              <w:rPr>
                <w:sz w:val="16"/>
                <w:szCs w:val="16"/>
              </w:rPr>
              <w:t xml:space="preserve"> </w:t>
            </w:r>
            <w:r w:rsidRPr="003E017C">
              <w:rPr>
                <w:sz w:val="16"/>
                <w:szCs w:val="16"/>
              </w:rPr>
              <w:t>manufacturers installation guidelines, to</w:t>
            </w:r>
            <w:r>
              <w:rPr>
                <w:sz w:val="16"/>
                <w:szCs w:val="16"/>
              </w:rPr>
              <w:t xml:space="preserve"> </w:t>
            </w:r>
            <w:r w:rsidRPr="003E017C">
              <w:rPr>
                <w:sz w:val="16"/>
                <w:szCs w:val="16"/>
              </w:rPr>
              <w:t>achieve Finished Surface level.</w:t>
            </w:r>
          </w:p>
          <w:p w14:paraId="64FA4483" w14:textId="20433ECB" w:rsidR="00F6012B" w:rsidRPr="003E017C" w:rsidRDefault="00F6012B" w:rsidP="00F6012B">
            <w:pPr>
              <w:pStyle w:val="SymalTableBody"/>
              <w:spacing w:before="20" w:after="20"/>
              <w:jc w:val="center"/>
              <w:rPr>
                <w:rFonts w:ascii="Segoe UI Symbol" w:hAnsi="Segoe UI Symbol" w:cs="Segoe UI Symbol"/>
                <w:sz w:val="16"/>
                <w:szCs w:val="16"/>
              </w:rPr>
            </w:pPr>
            <w:r w:rsidRPr="001049A1">
              <w:rPr>
                <w:sz w:val="16"/>
                <w:szCs w:val="16"/>
              </w:rPr>
              <w:t xml:space="preserve">Yes   </w:t>
            </w:r>
            <w:r w:rsidRPr="001049A1">
              <w:rPr>
                <w:rFonts w:ascii="Segoe UI Symbol" w:hAnsi="Segoe UI Symbol" w:cs="Segoe UI Symbol"/>
                <w:sz w:val="16"/>
                <w:szCs w:val="16"/>
              </w:rPr>
              <w:t>☐</w:t>
            </w:r>
            <w:r w:rsidRPr="001049A1">
              <w:rPr>
                <w:sz w:val="16"/>
                <w:szCs w:val="16"/>
              </w:rPr>
              <w:t xml:space="preserve">    No   </w:t>
            </w:r>
            <w:r w:rsidRPr="001049A1">
              <w:rPr>
                <w:rFonts w:ascii="Segoe UI Symbol" w:hAnsi="Segoe UI Symbol" w:cs="Segoe UI Symbol"/>
                <w:sz w:val="16"/>
                <w:szCs w:val="16"/>
              </w:rPr>
              <w:t>☐</w:t>
            </w:r>
            <w:r w:rsidRPr="001049A1">
              <w:rPr>
                <w:sz w:val="16"/>
                <w:szCs w:val="16"/>
              </w:rPr>
              <w:t xml:space="preserve">     N/A   </w:t>
            </w:r>
            <w:r w:rsidRPr="001049A1">
              <w:rPr>
                <w:rFonts w:ascii="Segoe UI Symbol" w:hAnsi="Segoe UI Symbol" w:cs="Segoe UI Symbol"/>
                <w:sz w:val="16"/>
                <w:szCs w:val="16"/>
              </w:rPr>
              <w:t>☐</w:t>
            </w:r>
          </w:p>
        </w:tc>
        <w:tc>
          <w:tcPr>
            <w:tcW w:w="341" w:type="pct"/>
            <w:tcBorders>
              <w:top w:val="single" w:sz="4" w:space="0" w:color="auto"/>
              <w:left w:val="single" w:sz="4" w:space="0" w:color="auto"/>
              <w:bottom w:val="single" w:sz="4" w:space="0" w:color="auto"/>
              <w:right w:val="single" w:sz="4" w:space="0" w:color="auto"/>
            </w:tcBorders>
            <w:shd w:val="clear" w:color="auto" w:fill="auto"/>
            <w:vAlign w:val="center"/>
          </w:tcPr>
          <w:p w14:paraId="70233FFC" w14:textId="2CE16439" w:rsidR="00F6012B" w:rsidRPr="00F6012B" w:rsidRDefault="00F6012B" w:rsidP="00F6012B">
            <w:pPr>
              <w:pStyle w:val="SymalTableBody"/>
              <w:spacing w:before="20" w:after="20"/>
              <w:jc w:val="center"/>
              <w:rPr>
                <w:sz w:val="14"/>
                <w:szCs w:val="16"/>
              </w:rPr>
            </w:pPr>
            <w:r w:rsidRPr="00F6012B">
              <w:rPr>
                <w:sz w:val="14"/>
                <w:szCs w:val="16"/>
              </w:rPr>
              <w:t>Prior to the Start of Activity</w:t>
            </w:r>
          </w:p>
        </w:tc>
        <w:tc>
          <w:tcPr>
            <w:tcW w:w="292" w:type="pct"/>
            <w:tcBorders>
              <w:top w:val="single" w:sz="4" w:space="0" w:color="auto"/>
              <w:left w:val="single" w:sz="4" w:space="0" w:color="auto"/>
              <w:bottom w:val="single" w:sz="4" w:space="0" w:color="auto"/>
              <w:right w:val="single" w:sz="4" w:space="0" w:color="auto"/>
            </w:tcBorders>
            <w:shd w:val="clear" w:color="auto" w:fill="auto"/>
            <w:vAlign w:val="center"/>
          </w:tcPr>
          <w:p w14:paraId="135AA40E" w14:textId="5DCEA7FC" w:rsidR="00F6012B" w:rsidRPr="00F6012B" w:rsidRDefault="00F6012B" w:rsidP="00F6012B">
            <w:pPr>
              <w:pStyle w:val="SymalTableBody"/>
              <w:spacing w:before="20" w:after="20"/>
              <w:jc w:val="center"/>
              <w:rPr>
                <w:sz w:val="14"/>
                <w:szCs w:val="16"/>
              </w:rPr>
            </w:pPr>
            <w:r w:rsidRPr="00F6012B">
              <w:rPr>
                <w:sz w:val="14"/>
                <w:szCs w:val="16"/>
              </w:rPr>
              <w:t>S</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7546A28" w14:textId="5C0F611C" w:rsidR="00F6012B" w:rsidRPr="00F6012B" w:rsidRDefault="00F6012B" w:rsidP="00F6012B">
            <w:pPr>
              <w:pStyle w:val="SymalTableBody"/>
              <w:spacing w:before="20" w:after="20"/>
              <w:jc w:val="center"/>
              <w:rPr>
                <w:sz w:val="14"/>
                <w:szCs w:val="16"/>
              </w:rPr>
            </w:pPr>
            <w:r w:rsidRPr="00F6012B">
              <w:rPr>
                <w:sz w:val="14"/>
                <w:szCs w:val="16"/>
              </w:rPr>
              <w:t>SS</w:t>
            </w:r>
          </w:p>
        </w:tc>
        <w:tc>
          <w:tcPr>
            <w:tcW w:w="245" w:type="pct"/>
            <w:tcBorders>
              <w:top w:val="single" w:sz="4" w:space="0" w:color="auto"/>
              <w:left w:val="single" w:sz="4" w:space="0" w:color="auto"/>
              <w:bottom w:val="single" w:sz="4" w:space="0" w:color="auto"/>
              <w:right w:val="single" w:sz="4" w:space="0" w:color="auto"/>
            </w:tcBorders>
            <w:shd w:val="clear" w:color="auto" w:fill="auto"/>
          </w:tcPr>
          <w:p w14:paraId="1C79356F" w14:textId="77777777" w:rsidR="00F6012B" w:rsidRPr="00741190" w:rsidRDefault="00F6012B" w:rsidP="00F6012B">
            <w:pPr>
              <w:pStyle w:val="SymalTableBody"/>
              <w:spacing w:before="20" w:after="20"/>
              <w:jc w:val="center"/>
              <w:rPr>
                <w:b/>
                <w:bCs/>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auto"/>
          </w:tcPr>
          <w:p w14:paraId="472C873C" w14:textId="77777777" w:rsidR="00F6012B" w:rsidRDefault="00F6012B" w:rsidP="00F6012B">
            <w:pPr>
              <w:pStyle w:val="SymalTableBody"/>
              <w:spacing w:before="20" w:after="20"/>
              <w:jc w:val="center"/>
              <w:rPr>
                <w:b/>
                <w:bCs/>
                <w:szCs w:val="18"/>
              </w:rPr>
            </w:pPr>
          </w:p>
          <w:p w14:paraId="2A34FDAC" w14:textId="77777777" w:rsidR="00D2509E" w:rsidRDefault="00D2509E" w:rsidP="00F6012B">
            <w:pPr>
              <w:pStyle w:val="SymalTableBody"/>
              <w:spacing w:before="20" w:after="20"/>
              <w:jc w:val="center"/>
              <w:rPr>
                <w:b/>
                <w:bCs/>
                <w:szCs w:val="18"/>
              </w:rPr>
            </w:pPr>
          </w:p>
          <w:p w14:paraId="390E6948" w14:textId="77777777" w:rsidR="00D2509E" w:rsidRDefault="00D2509E" w:rsidP="00F6012B">
            <w:pPr>
              <w:pStyle w:val="SymalTableBody"/>
              <w:spacing w:before="20" w:after="20"/>
              <w:jc w:val="center"/>
              <w:rPr>
                <w:b/>
                <w:bCs/>
                <w:szCs w:val="18"/>
              </w:rPr>
            </w:pPr>
          </w:p>
          <w:p w14:paraId="3BFBCE5F" w14:textId="77777777" w:rsidR="00D2509E" w:rsidRDefault="00D2509E" w:rsidP="00F6012B">
            <w:pPr>
              <w:pStyle w:val="SymalTableBody"/>
              <w:spacing w:before="20" w:after="20"/>
              <w:jc w:val="center"/>
              <w:rPr>
                <w:b/>
                <w:bCs/>
                <w:szCs w:val="18"/>
              </w:rPr>
            </w:pPr>
          </w:p>
          <w:p w14:paraId="276DF37F" w14:textId="77777777" w:rsidR="00D2509E" w:rsidRDefault="00D2509E" w:rsidP="00F6012B">
            <w:pPr>
              <w:pStyle w:val="SymalTableBody"/>
              <w:spacing w:before="20" w:after="20"/>
              <w:jc w:val="center"/>
              <w:rPr>
                <w:b/>
                <w:bCs/>
                <w:szCs w:val="18"/>
              </w:rPr>
            </w:pPr>
          </w:p>
          <w:p w14:paraId="1B0288E1" w14:textId="77777777" w:rsidR="00D2509E" w:rsidRDefault="00D2509E" w:rsidP="00F6012B">
            <w:pPr>
              <w:pStyle w:val="SymalTableBody"/>
              <w:spacing w:before="20" w:after="20"/>
              <w:jc w:val="center"/>
              <w:rPr>
                <w:b/>
                <w:bCs/>
                <w:szCs w:val="18"/>
              </w:rPr>
            </w:pPr>
          </w:p>
          <w:p w14:paraId="71039FF0" w14:textId="4B49F2D5" w:rsidR="00D2509E" w:rsidRPr="00741190" w:rsidRDefault="00D2509E" w:rsidP="00F6012B">
            <w:pPr>
              <w:pStyle w:val="SymalTableBody"/>
              <w:spacing w:before="20" w:after="20"/>
              <w:jc w:val="center"/>
              <w:rPr>
                <w:b/>
                <w:bCs/>
                <w:szCs w:val="18"/>
              </w:rPr>
            </w:pPr>
            <w:r>
              <w:rPr>
                <w:b/>
                <w:bCs/>
                <w:szCs w:val="18"/>
              </w:rPr>
              <w:t>W</w:t>
            </w:r>
          </w:p>
        </w:tc>
        <w:tc>
          <w:tcPr>
            <w:tcW w:w="243" w:type="pct"/>
            <w:tcBorders>
              <w:top w:val="single" w:sz="4" w:space="0" w:color="auto"/>
              <w:left w:val="single" w:sz="4" w:space="0" w:color="auto"/>
              <w:bottom w:val="single" w:sz="4" w:space="0" w:color="auto"/>
              <w:right w:val="single" w:sz="4" w:space="0" w:color="auto"/>
            </w:tcBorders>
            <w:shd w:val="clear" w:color="auto" w:fill="auto"/>
          </w:tcPr>
          <w:p w14:paraId="331BB85E" w14:textId="77777777" w:rsidR="00F6012B" w:rsidRPr="00741190" w:rsidRDefault="00F6012B" w:rsidP="00F6012B">
            <w:pPr>
              <w:pStyle w:val="SymalTableBody"/>
              <w:spacing w:before="20" w:after="20"/>
              <w:jc w:val="center"/>
              <w:rPr>
                <w:b/>
                <w:bCs/>
                <w:szCs w:val="18"/>
              </w:rPr>
            </w:pPr>
          </w:p>
        </w:tc>
        <w:tc>
          <w:tcPr>
            <w:tcW w:w="568" w:type="pct"/>
            <w:tcBorders>
              <w:top w:val="single" w:sz="4" w:space="0" w:color="auto"/>
              <w:left w:val="single" w:sz="4" w:space="0" w:color="auto"/>
              <w:bottom w:val="single" w:sz="4" w:space="0" w:color="auto"/>
              <w:right w:val="single" w:sz="4" w:space="0" w:color="auto"/>
            </w:tcBorders>
            <w:shd w:val="clear" w:color="auto" w:fill="auto"/>
          </w:tcPr>
          <w:p w14:paraId="497CC37E" w14:textId="77777777" w:rsidR="00F6012B" w:rsidRPr="00741190" w:rsidRDefault="00F6012B" w:rsidP="00F6012B">
            <w:pPr>
              <w:pStyle w:val="SymalTableBody"/>
              <w:spacing w:before="20" w:after="20"/>
              <w:rPr>
                <w:b/>
                <w:bCs/>
                <w:szCs w:val="18"/>
              </w:rPr>
            </w:pPr>
          </w:p>
        </w:tc>
      </w:tr>
    </w:tbl>
    <w:p w14:paraId="6BF77302"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A8DC0A7" w14:textId="77777777" w:rsidTr="005056E3">
        <w:tc>
          <w:tcPr>
            <w:tcW w:w="2547" w:type="dxa"/>
            <w:gridSpan w:val="2"/>
            <w:tcBorders>
              <w:top w:val="nil"/>
              <w:left w:val="nil"/>
              <w:bottom w:val="nil"/>
              <w:right w:val="nil"/>
            </w:tcBorders>
            <w:tcMar>
              <w:left w:w="0" w:type="dxa"/>
              <w:right w:w="0" w:type="dxa"/>
            </w:tcMar>
            <w:vAlign w:val="bottom"/>
          </w:tcPr>
          <w:p w14:paraId="0F0400A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79AA485"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72A65A94"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EDDEEB" w14:textId="77777777" w:rsidR="005056E3" w:rsidRPr="005056E3" w:rsidRDefault="005056E3" w:rsidP="005056E3">
            <w:pPr>
              <w:pStyle w:val="SymalBodycopylvl1"/>
              <w:spacing w:before="120" w:after="0"/>
              <w:rPr>
                <w:b/>
                <w:bCs/>
                <w:sz w:val="18"/>
                <w:szCs w:val="18"/>
              </w:rPr>
            </w:pPr>
          </w:p>
        </w:tc>
      </w:tr>
      <w:tr w:rsidR="005056E3" w:rsidRPr="005056E3" w14:paraId="33B8127B" w14:textId="77777777" w:rsidTr="005056E3">
        <w:trPr>
          <w:trHeight w:val="133"/>
        </w:trPr>
        <w:tc>
          <w:tcPr>
            <w:tcW w:w="2263" w:type="dxa"/>
            <w:tcBorders>
              <w:top w:val="nil"/>
              <w:left w:val="nil"/>
              <w:bottom w:val="nil"/>
              <w:right w:val="nil"/>
            </w:tcBorders>
            <w:tcMar>
              <w:left w:w="0" w:type="dxa"/>
              <w:right w:w="0" w:type="dxa"/>
            </w:tcMar>
            <w:vAlign w:val="bottom"/>
          </w:tcPr>
          <w:p w14:paraId="1B249412"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551425D"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796BE317"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3AF3EC7B"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3AC3FFBA"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0C3662A2"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1D728F16"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4EE7F53D" w14:textId="77777777" w:rsidR="005056E3" w:rsidRPr="005056E3" w:rsidRDefault="005056E3" w:rsidP="005056E3">
            <w:pPr>
              <w:pStyle w:val="SymalBodycopylvl1"/>
              <w:spacing w:before="120" w:after="0"/>
              <w:rPr>
                <w:b/>
                <w:bCs/>
                <w:sz w:val="18"/>
                <w:szCs w:val="18"/>
              </w:rPr>
            </w:pPr>
          </w:p>
        </w:tc>
      </w:tr>
    </w:tbl>
    <w:p w14:paraId="37A9D30C" w14:textId="77777777" w:rsidR="005056E3" w:rsidRDefault="005056E3" w:rsidP="00B27F39">
      <w:pPr>
        <w:pStyle w:val="SymalBodycopylvl1"/>
        <w:spacing w:before="60" w:after="0"/>
      </w:pPr>
    </w:p>
    <w:p w14:paraId="09124F73" w14:textId="595614B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A65C9B">
        <w:rPr>
          <w:rFonts w:ascii="Arial" w:hAnsi="Arial" w:cs="Arial"/>
          <w:sz w:val="18"/>
          <w:szCs w:val="18"/>
        </w:rPr>
        <w:t>,</w:t>
      </w:r>
    </w:p>
    <w:p w14:paraId="1B833E94" w14:textId="2C0EBE4E" w:rsidR="00A65C9B" w:rsidRPr="005056E3" w:rsidRDefault="00E00256" w:rsidP="005056E3">
      <w:pPr>
        <w:spacing w:before="120" w:after="120"/>
        <w:rPr>
          <w:rFonts w:ascii="Arial" w:hAnsi="Arial" w:cs="Arial"/>
          <w:b/>
          <w:sz w:val="18"/>
          <w:szCs w:val="18"/>
        </w:rPr>
      </w:pPr>
      <w:r>
        <w:rPr>
          <w:rFonts w:ascii="Arial" w:hAnsi="Arial" w:cs="Arial"/>
          <w:b/>
          <w:bCs/>
          <w:sz w:val="18"/>
          <w:szCs w:val="18"/>
        </w:rPr>
        <w:t>SI</w:t>
      </w:r>
      <w:r w:rsidR="00A65C9B" w:rsidRPr="00A65C9B">
        <w:rPr>
          <w:rFonts w:ascii="Arial" w:hAnsi="Arial" w:cs="Arial"/>
          <w:b/>
          <w:bCs/>
          <w:sz w:val="18"/>
          <w:szCs w:val="18"/>
        </w:rPr>
        <w:t xml:space="preserve"> –</w:t>
      </w:r>
      <w:r w:rsidR="00A65C9B">
        <w:rPr>
          <w:rFonts w:ascii="Arial" w:hAnsi="Arial" w:cs="Arial"/>
          <w:sz w:val="18"/>
          <w:szCs w:val="18"/>
        </w:rPr>
        <w:t xml:space="preserve"> </w:t>
      </w:r>
      <w:r>
        <w:rPr>
          <w:rFonts w:ascii="Arial" w:hAnsi="Arial" w:cs="Arial"/>
          <w:sz w:val="18"/>
          <w:szCs w:val="18"/>
        </w:rPr>
        <w:t>Superintendent</w:t>
      </w:r>
      <w:r w:rsidR="00A65C9B">
        <w:rPr>
          <w:rFonts w:ascii="Arial" w:hAnsi="Arial" w:cs="Arial"/>
          <w:sz w:val="18"/>
          <w:szCs w:val="18"/>
        </w:rPr>
        <w:t xml:space="preserve"> </w:t>
      </w:r>
    </w:p>
    <w:p w14:paraId="1E7EAB52" w14:textId="3AB0E4F5"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0B2E59" w:rsidRPr="005056E3">
        <w:rPr>
          <w:rFonts w:ascii="Arial" w:hAnsi="Arial" w:cs="Arial"/>
          <w:b/>
          <w:sz w:val="18"/>
          <w:szCs w:val="18"/>
        </w:rPr>
        <w:t>Key:</w:t>
      </w:r>
      <w:r w:rsidRPr="005056E3">
        <w:rPr>
          <w:rFonts w:ascii="Arial" w:hAnsi="Arial" w:cs="Arial"/>
          <w:b/>
          <w:sz w:val="18"/>
          <w:szCs w:val="18"/>
        </w:rPr>
        <w:t xml:space="preserve">  W – </w:t>
      </w:r>
      <w:r w:rsidR="000B2E59" w:rsidRPr="005056E3">
        <w:rPr>
          <w:rFonts w:ascii="Arial" w:hAnsi="Arial" w:cs="Arial"/>
          <w:sz w:val="18"/>
          <w:szCs w:val="18"/>
        </w:rPr>
        <w:t xml:space="preserve">Witness, </w:t>
      </w:r>
      <w:r w:rsidR="000B2E59" w:rsidRPr="00A65C9B">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B2E5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B2E59">
        <w:rPr>
          <w:rFonts w:ascii="Arial" w:hAnsi="Arial" w:cs="Arial"/>
          <w:sz w:val="18"/>
          <w:szCs w:val="18"/>
        </w:rPr>
        <w:t xml:space="preserve">, </w:t>
      </w:r>
      <w:r w:rsidR="000B2E59" w:rsidRPr="000B2E59">
        <w:rPr>
          <w:rFonts w:ascii="Arial" w:hAnsi="Arial" w:cs="Arial"/>
          <w:b/>
          <w:bCs/>
          <w:sz w:val="18"/>
          <w:szCs w:val="18"/>
        </w:rPr>
        <w:t>R –</w:t>
      </w:r>
      <w:r w:rsidR="000B2E59">
        <w:rPr>
          <w:rFonts w:ascii="Arial" w:hAnsi="Arial" w:cs="Arial"/>
          <w:sz w:val="18"/>
          <w:szCs w:val="18"/>
        </w:rPr>
        <w:t xml:space="preserve"> Review</w:t>
      </w:r>
      <w:r w:rsidR="00A65C9B">
        <w:rPr>
          <w:rFonts w:ascii="Arial" w:hAnsi="Arial" w:cs="Arial"/>
          <w:sz w:val="18"/>
          <w:szCs w:val="18"/>
        </w:rPr>
        <w:t xml:space="preserve">, </w:t>
      </w:r>
      <w:r w:rsidR="00A65C9B" w:rsidRPr="00A65C9B">
        <w:rPr>
          <w:rFonts w:ascii="Arial" w:hAnsi="Arial" w:cs="Arial"/>
          <w:b/>
          <w:bCs/>
          <w:sz w:val="18"/>
          <w:szCs w:val="18"/>
        </w:rPr>
        <w:t>I –</w:t>
      </w:r>
      <w:r w:rsidR="00A65C9B">
        <w:rPr>
          <w:rFonts w:ascii="Arial" w:hAnsi="Arial" w:cs="Arial"/>
          <w:sz w:val="18"/>
          <w:szCs w:val="18"/>
        </w:rPr>
        <w:t xml:space="preserve"> Inspection </w:t>
      </w:r>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E905" w14:textId="77777777" w:rsidR="00E339E5" w:rsidRDefault="00E339E5" w:rsidP="007617B0">
      <w:pPr>
        <w:spacing w:after="0"/>
      </w:pPr>
      <w:r>
        <w:separator/>
      </w:r>
    </w:p>
  </w:endnote>
  <w:endnote w:type="continuationSeparator" w:id="0">
    <w:p w14:paraId="36010759" w14:textId="77777777" w:rsidR="00E339E5" w:rsidRDefault="00E339E5"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1A07E8E6" w14:textId="77777777" w:rsidTr="0095774A">
      <w:trPr>
        <w:trHeight w:val="285"/>
      </w:trPr>
      <w:tc>
        <w:tcPr>
          <w:tcW w:w="1764" w:type="pct"/>
          <w:tcMar>
            <w:left w:w="0" w:type="dxa"/>
            <w:right w:w="0" w:type="dxa"/>
          </w:tcMar>
        </w:tcPr>
        <w:p w14:paraId="0CE15884"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0D72FB" w14:textId="1CCCA4A2" w:rsidR="00D340C6" w:rsidRPr="00AD0710" w:rsidRDefault="00E00256" w:rsidP="00D340C6">
          <w:pPr>
            <w:pStyle w:val="Footer"/>
            <w:tabs>
              <w:tab w:val="clear" w:pos="9000"/>
            </w:tabs>
            <w:spacing w:before="0"/>
            <w:jc w:val="center"/>
            <w:rPr>
              <w:szCs w:val="16"/>
            </w:rPr>
          </w:pPr>
          <w:r>
            <w:rPr>
              <w:szCs w:val="16"/>
            </w:rPr>
            <w:t>Revision</w:t>
          </w:r>
          <w:r w:rsidRPr="00AD0710">
            <w:rPr>
              <w:szCs w:val="16"/>
            </w:rPr>
            <w:t xml:space="preserve"> </w:t>
          </w:r>
          <w:r w:rsidR="00C83F37">
            <w:rPr>
              <w:szCs w:val="16"/>
            </w:rPr>
            <w:t>01</w:t>
          </w:r>
          <w:r w:rsidRPr="00AD0710">
            <w:rPr>
              <w:szCs w:val="16"/>
            </w:rPr>
            <w:t xml:space="preserve">  Issue date </w:t>
          </w:r>
          <w:r w:rsidR="000D701B">
            <w:rPr>
              <w:szCs w:val="16"/>
            </w:rPr>
            <w:t>0</w:t>
          </w:r>
          <w:r w:rsidR="00C83F37">
            <w:rPr>
              <w:szCs w:val="16"/>
            </w:rPr>
            <w:t>3</w:t>
          </w:r>
          <w:r w:rsidRPr="00AD0710">
            <w:rPr>
              <w:szCs w:val="16"/>
            </w:rPr>
            <w:t>/0</w:t>
          </w:r>
          <w:r w:rsidR="000D701B">
            <w:rPr>
              <w:szCs w:val="16"/>
            </w:rPr>
            <w:t>6</w:t>
          </w:r>
          <w:r w:rsidRPr="00AD0710">
            <w:rPr>
              <w:szCs w:val="16"/>
            </w:rPr>
            <w:t>/202</w:t>
          </w:r>
          <w:r>
            <w:rPr>
              <w:szCs w:val="16"/>
            </w:rPr>
            <w:t>1</w:t>
          </w:r>
        </w:p>
      </w:tc>
      <w:tc>
        <w:tcPr>
          <w:tcW w:w="1667" w:type="pct"/>
          <w:tcMar>
            <w:left w:w="0" w:type="dxa"/>
            <w:right w:w="0" w:type="dxa"/>
          </w:tcMar>
        </w:tcPr>
        <w:p w14:paraId="6B00D56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7E8B9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0CB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D1F3B84" w14:textId="77777777" w:rsidTr="0095774A">
      <w:trPr>
        <w:trHeight w:val="285"/>
      </w:trPr>
      <w:tc>
        <w:tcPr>
          <w:tcW w:w="1764" w:type="pct"/>
          <w:tcMar>
            <w:left w:w="0" w:type="dxa"/>
            <w:right w:w="0" w:type="dxa"/>
          </w:tcMar>
        </w:tcPr>
        <w:p w14:paraId="2760F6B1"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4DE4A3D7" w14:textId="71D4A6D3" w:rsidR="00D340C6" w:rsidRPr="00AD0710" w:rsidRDefault="00E00256" w:rsidP="00D340C6">
          <w:pPr>
            <w:pStyle w:val="Footer"/>
            <w:tabs>
              <w:tab w:val="clear" w:pos="9000"/>
            </w:tabs>
            <w:spacing w:before="0"/>
            <w:jc w:val="center"/>
            <w:rPr>
              <w:szCs w:val="16"/>
            </w:rPr>
          </w:pPr>
          <w:r>
            <w:rPr>
              <w:szCs w:val="16"/>
            </w:rPr>
            <w:t>Revision</w:t>
          </w:r>
          <w:r w:rsidR="00D340C6" w:rsidRPr="00AD0710">
            <w:rPr>
              <w:szCs w:val="16"/>
            </w:rPr>
            <w:t xml:space="preserve"> </w:t>
          </w:r>
          <w:r w:rsidR="00C83F37">
            <w:rPr>
              <w:szCs w:val="16"/>
            </w:rPr>
            <w:t>01</w:t>
          </w:r>
          <w:r w:rsidR="00D340C6" w:rsidRPr="00AD0710">
            <w:rPr>
              <w:szCs w:val="16"/>
            </w:rPr>
            <w:t xml:space="preserve">  Issue date </w:t>
          </w:r>
          <w:r w:rsidR="00BE5A64">
            <w:rPr>
              <w:szCs w:val="16"/>
            </w:rPr>
            <w:t>0</w:t>
          </w:r>
          <w:r w:rsidR="00C83F37">
            <w:rPr>
              <w:szCs w:val="16"/>
            </w:rPr>
            <w:t>3</w:t>
          </w:r>
          <w:r w:rsidR="00D340C6" w:rsidRPr="00AD0710">
            <w:rPr>
              <w:szCs w:val="16"/>
            </w:rPr>
            <w:t>/0</w:t>
          </w:r>
          <w:r w:rsidR="00BE5A64">
            <w:rPr>
              <w:szCs w:val="16"/>
            </w:rPr>
            <w:t>6</w:t>
          </w:r>
          <w:r w:rsidR="00D340C6" w:rsidRPr="00AD0710">
            <w:rPr>
              <w:szCs w:val="16"/>
            </w:rPr>
            <w:t>/202</w:t>
          </w:r>
          <w:r>
            <w:rPr>
              <w:szCs w:val="16"/>
            </w:rPr>
            <w:t>1</w:t>
          </w:r>
        </w:p>
      </w:tc>
      <w:tc>
        <w:tcPr>
          <w:tcW w:w="1667" w:type="pct"/>
          <w:tcMar>
            <w:left w:w="0" w:type="dxa"/>
            <w:right w:w="0" w:type="dxa"/>
          </w:tcMar>
        </w:tcPr>
        <w:p w14:paraId="576E4A2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723B1B21"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02707" w14:textId="77777777" w:rsidR="00E339E5" w:rsidRDefault="00E339E5" w:rsidP="007617B0">
      <w:pPr>
        <w:spacing w:after="0"/>
      </w:pPr>
      <w:r>
        <w:separator/>
      </w:r>
    </w:p>
  </w:footnote>
  <w:footnote w:type="continuationSeparator" w:id="0">
    <w:p w14:paraId="7B64BFEA" w14:textId="77777777" w:rsidR="00E339E5" w:rsidRDefault="00E339E5"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4DE24C66" w14:textId="77777777" w:rsidR="00E00F9E" w:rsidRDefault="0012160E" w:rsidP="00D340C6">
        <w:pPr>
          <w:pStyle w:val="Header"/>
          <w:spacing w:before="0" w:after="120"/>
          <w:jc w:val="right"/>
        </w:pPr>
        <w:r>
          <w:rPr>
            <w:noProof/>
          </w:rPr>
          <w:drawing>
            <wp:inline distT="0" distB="0" distL="0" distR="0" wp14:anchorId="58E7638C" wp14:editId="3FE2CA5A">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7539724A" w14:textId="77777777" w:rsidR="00012FBA" w:rsidRPr="00830B96" w:rsidRDefault="00012FBA" w:rsidP="009B4AA8">
        <w:pPr>
          <w:pStyle w:val="SymalBodycopylvl1"/>
          <w:spacing w:before="360" w:after="0"/>
          <w:jc w:val="right"/>
        </w:pPr>
        <w:r>
          <w:rPr>
            <w:noProof/>
          </w:rPr>
          <w:drawing>
            <wp:inline distT="0" distB="0" distL="0" distR="0" wp14:anchorId="7A79A606" wp14:editId="27E33163">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37E27D44"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2"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6" w15:restartNumberingAfterBreak="0">
    <w:nsid w:val="7EE3122B"/>
    <w:multiLevelType w:val="multilevel"/>
    <w:tmpl w:val="38B6FA6E"/>
    <w:numStyleLink w:val="CivLegal"/>
  </w:abstractNum>
  <w:num w:numId="1" w16cid:durableId="1897157480">
    <w:abstractNumId w:val="10"/>
  </w:num>
  <w:num w:numId="2" w16cid:durableId="899099019">
    <w:abstractNumId w:val="8"/>
  </w:num>
  <w:num w:numId="3" w16cid:durableId="1533615957">
    <w:abstractNumId w:val="1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146552541">
    <w:abstractNumId w:val="2"/>
  </w:num>
  <w:num w:numId="5" w16cid:durableId="2056392440">
    <w:abstractNumId w:val="11"/>
  </w:num>
  <w:num w:numId="6" w16cid:durableId="406803111">
    <w:abstractNumId w:val="3"/>
  </w:num>
  <w:num w:numId="7" w16cid:durableId="501433320">
    <w:abstractNumId w:val="4"/>
  </w:num>
  <w:num w:numId="8" w16cid:durableId="210963468">
    <w:abstractNumId w:val="1"/>
  </w:num>
  <w:num w:numId="9" w16cid:durableId="786000532">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11898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130090">
    <w:abstractNumId w:val="9"/>
  </w:num>
  <w:num w:numId="12" w16cid:durableId="3394338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9189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3994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30775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2320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12552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54626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0653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551278">
    <w:abstractNumId w:val="0"/>
  </w:num>
  <w:num w:numId="21" w16cid:durableId="1824083317">
    <w:abstractNumId w:val="7"/>
  </w:num>
  <w:num w:numId="22" w16cid:durableId="1924562803">
    <w:abstractNumId w:val="1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565797711">
    <w:abstractNumId w:val="13"/>
  </w:num>
  <w:num w:numId="24" w16cid:durableId="854463112">
    <w:abstractNumId w:val="16"/>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398553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1627414">
    <w:abstractNumId w:val="1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494567845">
    <w:abstractNumId w:val="1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631008482">
    <w:abstractNumId w:val="12"/>
  </w:num>
  <w:num w:numId="29" w16cid:durableId="970866870">
    <w:abstractNumId w:val="6"/>
  </w:num>
  <w:num w:numId="30" w16cid:durableId="1442725977">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211937051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MTY3N7MwMzU3NDFX0lEKTi0uzszPAykwrQUAiGkoNywAAAA="/>
  </w:docVars>
  <w:rsids>
    <w:rsidRoot w:val="000B2E59"/>
    <w:rsid w:val="00012FBA"/>
    <w:rsid w:val="00013E57"/>
    <w:rsid w:val="000158DC"/>
    <w:rsid w:val="00021F49"/>
    <w:rsid w:val="0003431C"/>
    <w:rsid w:val="00035C95"/>
    <w:rsid w:val="00042A87"/>
    <w:rsid w:val="0004421D"/>
    <w:rsid w:val="00046F51"/>
    <w:rsid w:val="00062805"/>
    <w:rsid w:val="000628FA"/>
    <w:rsid w:val="00074126"/>
    <w:rsid w:val="000759B7"/>
    <w:rsid w:val="000802C9"/>
    <w:rsid w:val="00080579"/>
    <w:rsid w:val="00081CF7"/>
    <w:rsid w:val="000820F9"/>
    <w:rsid w:val="00086B45"/>
    <w:rsid w:val="00091863"/>
    <w:rsid w:val="000918CF"/>
    <w:rsid w:val="00093207"/>
    <w:rsid w:val="0009555B"/>
    <w:rsid w:val="000A4888"/>
    <w:rsid w:val="000A61B7"/>
    <w:rsid w:val="000B2E59"/>
    <w:rsid w:val="000B380B"/>
    <w:rsid w:val="000B695B"/>
    <w:rsid w:val="000C28DA"/>
    <w:rsid w:val="000D0E97"/>
    <w:rsid w:val="000D52B9"/>
    <w:rsid w:val="000D701B"/>
    <w:rsid w:val="000F6E06"/>
    <w:rsid w:val="001049A1"/>
    <w:rsid w:val="00112853"/>
    <w:rsid w:val="001153A9"/>
    <w:rsid w:val="0012160E"/>
    <w:rsid w:val="00123A2C"/>
    <w:rsid w:val="00131EEC"/>
    <w:rsid w:val="001329E3"/>
    <w:rsid w:val="00132CA2"/>
    <w:rsid w:val="0013432E"/>
    <w:rsid w:val="00136359"/>
    <w:rsid w:val="00145448"/>
    <w:rsid w:val="00145C21"/>
    <w:rsid w:val="00150E01"/>
    <w:rsid w:val="00152695"/>
    <w:rsid w:val="00152A1E"/>
    <w:rsid w:val="00164930"/>
    <w:rsid w:val="00164D07"/>
    <w:rsid w:val="00170F5C"/>
    <w:rsid w:val="00172E89"/>
    <w:rsid w:val="001811DA"/>
    <w:rsid w:val="0018362E"/>
    <w:rsid w:val="00191711"/>
    <w:rsid w:val="00195C7E"/>
    <w:rsid w:val="001A7888"/>
    <w:rsid w:val="001B06FE"/>
    <w:rsid w:val="001B4060"/>
    <w:rsid w:val="001C252A"/>
    <w:rsid w:val="001C2875"/>
    <w:rsid w:val="001D07A5"/>
    <w:rsid w:val="001D1FE3"/>
    <w:rsid w:val="001D6AD5"/>
    <w:rsid w:val="001E02D6"/>
    <w:rsid w:val="001E260A"/>
    <w:rsid w:val="001E5EB5"/>
    <w:rsid w:val="001F0D5A"/>
    <w:rsid w:val="001F3ABC"/>
    <w:rsid w:val="001F4330"/>
    <w:rsid w:val="001F5EAE"/>
    <w:rsid w:val="002001DE"/>
    <w:rsid w:val="0020352B"/>
    <w:rsid w:val="002129DE"/>
    <w:rsid w:val="00213887"/>
    <w:rsid w:val="0022227C"/>
    <w:rsid w:val="0024627B"/>
    <w:rsid w:val="002526EA"/>
    <w:rsid w:val="0025506A"/>
    <w:rsid w:val="002608E7"/>
    <w:rsid w:val="00264F3C"/>
    <w:rsid w:val="00276E10"/>
    <w:rsid w:val="00280FAE"/>
    <w:rsid w:val="00281140"/>
    <w:rsid w:val="00282680"/>
    <w:rsid w:val="0028562B"/>
    <w:rsid w:val="002A0FFF"/>
    <w:rsid w:val="002B33D2"/>
    <w:rsid w:val="002B4E94"/>
    <w:rsid w:val="002B7C52"/>
    <w:rsid w:val="002C40D8"/>
    <w:rsid w:val="002D08B8"/>
    <w:rsid w:val="002D2E65"/>
    <w:rsid w:val="002E08A0"/>
    <w:rsid w:val="002E1EBA"/>
    <w:rsid w:val="002E46E4"/>
    <w:rsid w:val="002F7E9F"/>
    <w:rsid w:val="00301828"/>
    <w:rsid w:val="00305A59"/>
    <w:rsid w:val="00311145"/>
    <w:rsid w:val="003141E2"/>
    <w:rsid w:val="0031420F"/>
    <w:rsid w:val="0033732E"/>
    <w:rsid w:val="00345D7B"/>
    <w:rsid w:val="00346FF0"/>
    <w:rsid w:val="00351D72"/>
    <w:rsid w:val="00372D30"/>
    <w:rsid w:val="00383522"/>
    <w:rsid w:val="003868C5"/>
    <w:rsid w:val="00386D74"/>
    <w:rsid w:val="003915D5"/>
    <w:rsid w:val="0039441E"/>
    <w:rsid w:val="00395F0F"/>
    <w:rsid w:val="00397090"/>
    <w:rsid w:val="003A1A4C"/>
    <w:rsid w:val="003A2DF5"/>
    <w:rsid w:val="003B1DA5"/>
    <w:rsid w:val="003B361E"/>
    <w:rsid w:val="003B3B14"/>
    <w:rsid w:val="003C1E57"/>
    <w:rsid w:val="003C2BA2"/>
    <w:rsid w:val="003D29EE"/>
    <w:rsid w:val="003E017C"/>
    <w:rsid w:val="003E111A"/>
    <w:rsid w:val="003E2E17"/>
    <w:rsid w:val="003E4005"/>
    <w:rsid w:val="003F1AC6"/>
    <w:rsid w:val="003F22E3"/>
    <w:rsid w:val="003F396E"/>
    <w:rsid w:val="003F3F32"/>
    <w:rsid w:val="003F69DF"/>
    <w:rsid w:val="00404CE1"/>
    <w:rsid w:val="00404E76"/>
    <w:rsid w:val="004110DC"/>
    <w:rsid w:val="004121D0"/>
    <w:rsid w:val="00414B29"/>
    <w:rsid w:val="004172C1"/>
    <w:rsid w:val="00422652"/>
    <w:rsid w:val="00426CA1"/>
    <w:rsid w:val="004310D2"/>
    <w:rsid w:val="00434660"/>
    <w:rsid w:val="0044465E"/>
    <w:rsid w:val="004446C0"/>
    <w:rsid w:val="00460340"/>
    <w:rsid w:val="00460ED2"/>
    <w:rsid w:val="00462270"/>
    <w:rsid w:val="00463EF2"/>
    <w:rsid w:val="00465C9A"/>
    <w:rsid w:val="004661B2"/>
    <w:rsid w:val="00475BB5"/>
    <w:rsid w:val="0047722B"/>
    <w:rsid w:val="00477E0C"/>
    <w:rsid w:val="00481DBA"/>
    <w:rsid w:val="00482E78"/>
    <w:rsid w:val="00484408"/>
    <w:rsid w:val="004846EF"/>
    <w:rsid w:val="004908DD"/>
    <w:rsid w:val="004916B0"/>
    <w:rsid w:val="00492A2D"/>
    <w:rsid w:val="004A0E5D"/>
    <w:rsid w:val="004A405A"/>
    <w:rsid w:val="004A4EDE"/>
    <w:rsid w:val="004A7E34"/>
    <w:rsid w:val="004B7DF8"/>
    <w:rsid w:val="004C0D19"/>
    <w:rsid w:val="004D1370"/>
    <w:rsid w:val="004D1AFB"/>
    <w:rsid w:val="004D39F9"/>
    <w:rsid w:val="004D417F"/>
    <w:rsid w:val="004E1444"/>
    <w:rsid w:val="004E23FF"/>
    <w:rsid w:val="004E4D60"/>
    <w:rsid w:val="004F0428"/>
    <w:rsid w:val="004F4C75"/>
    <w:rsid w:val="004F7DCE"/>
    <w:rsid w:val="005009B9"/>
    <w:rsid w:val="0050180D"/>
    <w:rsid w:val="0050215F"/>
    <w:rsid w:val="005056E3"/>
    <w:rsid w:val="00505D2E"/>
    <w:rsid w:val="0052741B"/>
    <w:rsid w:val="00527AFB"/>
    <w:rsid w:val="00534122"/>
    <w:rsid w:val="005371C9"/>
    <w:rsid w:val="00537E2F"/>
    <w:rsid w:val="00537E86"/>
    <w:rsid w:val="00541C19"/>
    <w:rsid w:val="00541D39"/>
    <w:rsid w:val="00544906"/>
    <w:rsid w:val="005462B0"/>
    <w:rsid w:val="00552FA3"/>
    <w:rsid w:val="00556BCC"/>
    <w:rsid w:val="00567B07"/>
    <w:rsid w:val="0057088F"/>
    <w:rsid w:val="0057414C"/>
    <w:rsid w:val="00581148"/>
    <w:rsid w:val="0058363C"/>
    <w:rsid w:val="00587F35"/>
    <w:rsid w:val="00593CFF"/>
    <w:rsid w:val="0059509B"/>
    <w:rsid w:val="005A2DB2"/>
    <w:rsid w:val="005B7315"/>
    <w:rsid w:val="005C244C"/>
    <w:rsid w:val="005C63E0"/>
    <w:rsid w:val="005D4D27"/>
    <w:rsid w:val="005E1C0B"/>
    <w:rsid w:val="005E1E7C"/>
    <w:rsid w:val="005E1EEB"/>
    <w:rsid w:val="005E4BF5"/>
    <w:rsid w:val="005E7C7F"/>
    <w:rsid w:val="005F20A8"/>
    <w:rsid w:val="005F2EB9"/>
    <w:rsid w:val="00600E4F"/>
    <w:rsid w:val="00607B0C"/>
    <w:rsid w:val="00612627"/>
    <w:rsid w:val="00613248"/>
    <w:rsid w:val="00621A0A"/>
    <w:rsid w:val="006239C8"/>
    <w:rsid w:val="00624ADE"/>
    <w:rsid w:val="00626F76"/>
    <w:rsid w:val="0063177F"/>
    <w:rsid w:val="00633909"/>
    <w:rsid w:val="00635B53"/>
    <w:rsid w:val="00640BAA"/>
    <w:rsid w:val="00644773"/>
    <w:rsid w:val="0065381A"/>
    <w:rsid w:val="00653EE2"/>
    <w:rsid w:val="00657AFA"/>
    <w:rsid w:val="006660B9"/>
    <w:rsid w:val="00671642"/>
    <w:rsid w:val="00684AC4"/>
    <w:rsid w:val="00697598"/>
    <w:rsid w:val="006B4B06"/>
    <w:rsid w:val="006B7AF5"/>
    <w:rsid w:val="006B7EE7"/>
    <w:rsid w:val="006C1CE9"/>
    <w:rsid w:val="006D5AF1"/>
    <w:rsid w:val="006E29C0"/>
    <w:rsid w:val="006E50F4"/>
    <w:rsid w:val="006F3004"/>
    <w:rsid w:val="006F6C26"/>
    <w:rsid w:val="00700DC1"/>
    <w:rsid w:val="007020DA"/>
    <w:rsid w:val="00706B2D"/>
    <w:rsid w:val="007101DE"/>
    <w:rsid w:val="00712AFD"/>
    <w:rsid w:val="00713840"/>
    <w:rsid w:val="0071393C"/>
    <w:rsid w:val="00717670"/>
    <w:rsid w:val="00725579"/>
    <w:rsid w:val="007332CD"/>
    <w:rsid w:val="00741190"/>
    <w:rsid w:val="00746C8B"/>
    <w:rsid w:val="007502EC"/>
    <w:rsid w:val="007531BF"/>
    <w:rsid w:val="00753B1F"/>
    <w:rsid w:val="007617B0"/>
    <w:rsid w:val="00770D7E"/>
    <w:rsid w:val="00781E3D"/>
    <w:rsid w:val="00787E29"/>
    <w:rsid w:val="0079212D"/>
    <w:rsid w:val="00793572"/>
    <w:rsid w:val="00797266"/>
    <w:rsid w:val="007A3D8B"/>
    <w:rsid w:val="007B51B3"/>
    <w:rsid w:val="007C1826"/>
    <w:rsid w:val="007C18AE"/>
    <w:rsid w:val="007C1DEE"/>
    <w:rsid w:val="007C384D"/>
    <w:rsid w:val="007C4242"/>
    <w:rsid w:val="007D1801"/>
    <w:rsid w:val="007D2294"/>
    <w:rsid w:val="007F409D"/>
    <w:rsid w:val="007F5D0E"/>
    <w:rsid w:val="007F7B79"/>
    <w:rsid w:val="008042D6"/>
    <w:rsid w:val="00804B35"/>
    <w:rsid w:val="00807516"/>
    <w:rsid w:val="00812D80"/>
    <w:rsid w:val="00815CB5"/>
    <w:rsid w:val="0083595A"/>
    <w:rsid w:val="00836163"/>
    <w:rsid w:val="00840382"/>
    <w:rsid w:val="008460EF"/>
    <w:rsid w:val="00846784"/>
    <w:rsid w:val="00846D58"/>
    <w:rsid w:val="00847B71"/>
    <w:rsid w:val="00854579"/>
    <w:rsid w:val="00857276"/>
    <w:rsid w:val="008658C5"/>
    <w:rsid w:val="00892EDB"/>
    <w:rsid w:val="00895F48"/>
    <w:rsid w:val="008969A1"/>
    <w:rsid w:val="008A1539"/>
    <w:rsid w:val="008A6FA5"/>
    <w:rsid w:val="008B3132"/>
    <w:rsid w:val="008B3A4E"/>
    <w:rsid w:val="008B44D5"/>
    <w:rsid w:val="008B7F91"/>
    <w:rsid w:val="008D0815"/>
    <w:rsid w:val="008D41E0"/>
    <w:rsid w:val="008D70AE"/>
    <w:rsid w:val="008D7258"/>
    <w:rsid w:val="008E5477"/>
    <w:rsid w:val="008F0C9E"/>
    <w:rsid w:val="008F52D6"/>
    <w:rsid w:val="008F658D"/>
    <w:rsid w:val="00900488"/>
    <w:rsid w:val="00905271"/>
    <w:rsid w:val="009113FF"/>
    <w:rsid w:val="009122A5"/>
    <w:rsid w:val="0093055C"/>
    <w:rsid w:val="009317A5"/>
    <w:rsid w:val="00933DAD"/>
    <w:rsid w:val="00934D59"/>
    <w:rsid w:val="00947D2E"/>
    <w:rsid w:val="0095617A"/>
    <w:rsid w:val="00956461"/>
    <w:rsid w:val="0095774A"/>
    <w:rsid w:val="009612AB"/>
    <w:rsid w:val="00967143"/>
    <w:rsid w:val="00976256"/>
    <w:rsid w:val="0097797F"/>
    <w:rsid w:val="00981137"/>
    <w:rsid w:val="00987C1D"/>
    <w:rsid w:val="009922C3"/>
    <w:rsid w:val="0099280F"/>
    <w:rsid w:val="0099656E"/>
    <w:rsid w:val="00997E2B"/>
    <w:rsid w:val="00997ED4"/>
    <w:rsid w:val="009A2F10"/>
    <w:rsid w:val="009A3D1A"/>
    <w:rsid w:val="009A4487"/>
    <w:rsid w:val="009B08F6"/>
    <w:rsid w:val="009B0F20"/>
    <w:rsid w:val="009B6FD8"/>
    <w:rsid w:val="009B7B58"/>
    <w:rsid w:val="009B7C00"/>
    <w:rsid w:val="009C6D48"/>
    <w:rsid w:val="009D2A75"/>
    <w:rsid w:val="009D67E4"/>
    <w:rsid w:val="009E61A6"/>
    <w:rsid w:val="00A037F8"/>
    <w:rsid w:val="00A109CF"/>
    <w:rsid w:val="00A230A9"/>
    <w:rsid w:val="00A263D2"/>
    <w:rsid w:val="00A2647A"/>
    <w:rsid w:val="00A265F2"/>
    <w:rsid w:val="00A30BFA"/>
    <w:rsid w:val="00A37F27"/>
    <w:rsid w:val="00A41887"/>
    <w:rsid w:val="00A4264E"/>
    <w:rsid w:val="00A55A8E"/>
    <w:rsid w:val="00A62A1A"/>
    <w:rsid w:val="00A64F70"/>
    <w:rsid w:val="00A65C9B"/>
    <w:rsid w:val="00A65C9F"/>
    <w:rsid w:val="00A71811"/>
    <w:rsid w:val="00A76AD2"/>
    <w:rsid w:val="00A82F0E"/>
    <w:rsid w:val="00A84558"/>
    <w:rsid w:val="00A85D35"/>
    <w:rsid w:val="00A939A2"/>
    <w:rsid w:val="00AA52D9"/>
    <w:rsid w:val="00AB1CA0"/>
    <w:rsid w:val="00AB2FD2"/>
    <w:rsid w:val="00AB6622"/>
    <w:rsid w:val="00AC5039"/>
    <w:rsid w:val="00AD4192"/>
    <w:rsid w:val="00AD4512"/>
    <w:rsid w:val="00AD4DCF"/>
    <w:rsid w:val="00AD5218"/>
    <w:rsid w:val="00AE477E"/>
    <w:rsid w:val="00AE5B02"/>
    <w:rsid w:val="00AF0F69"/>
    <w:rsid w:val="00AF198A"/>
    <w:rsid w:val="00AF1ECC"/>
    <w:rsid w:val="00B04539"/>
    <w:rsid w:val="00B052DD"/>
    <w:rsid w:val="00B1720B"/>
    <w:rsid w:val="00B272DB"/>
    <w:rsid w:val="00B27F39"/>
    <w:rsid w:val="00B324A8"/>
    <w:rsid w:val="00B409C1"/>
    <w:rsid w:val="00B53353"/>
    <w:rsid w:val="00B703EF"/>
    <w:rsid w:val="00B75E4B"/>
    <w:rsid w:val="00B864E4"/>
    <w:rsid w:val="00B92DA4"/>
    <w:rsid w:val="00B950F8"/>
    <w:rsid w:val="00B96C42"/>
    <w:rsid w:val="00BA0363"/>
    <w:rsid w:val="00BA0FF7"/>
    <w:rsid w:val="00BA7168"/>
    <w:rsid w:val="00BB4E37"/>
    <w:rsid w:val="00BB508E"/>
    <w:rsid w:val="00BC6BA6"/>
    <w:rsid w:val="00BD00A2"/>
    <w:rsid w:val="00BD6AFB"/>
    <w:rsid w:val="00BD784F"/>
    <w:rsid w:val="00BE22A5"/>
    <w:rsid w:val="00BE3698"/>
    <w:rsid w:val="00BE5A64"/>
    <w:rsid w:val="00BE62B0"/>
    <w:rsid w:val="00BE7AC7"/>
    <w:rsid w:val="00BF3A13"/>
    <w:rsid w:val="00C0210A"/>
    <w:rsid w:val="00C0328A"/>
    <w:rsid w:val="00C10D9F"/>
    <w:rsid w:val="00C14D23"/>
    <w:rsid w:val="00C1631D"/>
    <w:rsid w:val="00C16F2F"/>
    <w:rsid w:val="00C17BFF"/>
    <w:rsid w:val="00C22FAE"/>
    <w:rsid w:val="00C32626"/>
    <w:rsid w:val="00C35E2A"/>
    <w:rsid w:val="00C362DD"/>
    <w:rsid w:val="00C40179"/>
    <w:rsid w:val="00C5331B"/>
    <w:rsid w:val="00C54893"/>
    <w:rsid w:val="00C60631"/>
    <w:rsid w:val="00C6169C"/>
    <w:rsid w:val="00C64D7F"/>
    <w:rsid w:val="00C64D89"/>
    <w:rsid w:val="00C76539"/>
    <w:rsid w:val="00C83F37"/>
    <w:rsid w:val="00C86A51"/>
    <w:rsid w:val="00C910F0"/>
    <w:rsid w:val="00CA14F8"/>
    <w:rsid w:val="00CA2371"/>
    <w:rsid w:val="00CA29FD"/>
    <w:rsid w:val="00CA47C1"/>
    <w:rsid w:val="00CA7AD6"/>
    <w:rsid w:val="00CB1776"/>
    <w:rsid w:val="00CB5C8B"/>
    <w:rsid w:val="00CC61F8"/>
    <w:rsid w:val="00CE09EE"/>
    <w:rsid w:val="00CE72C7"/>
    <w:rsid w:val="00D044E2"/>
    <w:rsid w:val="00D0633D"/>
    <w:rsid w:val="00D12376"/>
    <w:rsid w:val="00D156BC"/>
    <w:rsid w:val="00D20314"/>
    <w:rsid w:val="00D2101B"/>
    <w:rsid w:val="00D2509E"/>
    <w:rsid w:val="00D340C6"/>
    <w:rsid w:val="00D3691D"/>
    <w:rsid w:val="00D44CD7"/>
    <w:rsid w:val="00D60E1B"/>
    <w:rsid w:val="00D640F0"/>
    <w:rsid w:val="00D647AF"/>
    <w:rsid w:val="00D65FB7"/>
    <w:rsid w:val="00D67B67"/>
    <w:rsid w:val="00D705C8"/>
    <w:rsid w:val="00D73579"/>
    <w:rsid w:val="00D81159"/>
    <w:rsid w:val="00D83E1A"/>
    <w:rsid w:val="00D91A8F"/>
    <w:rsid w:val="00DA2F1B"/>
    <w:rsid w:val="00DA696F"/>
    <w:rsid w:val="00DB03AF"/>
    <w:rsid w:val="00DB2E8D"/>
    <w:rsid w:val="00DC03D8"/>
    <w:rsid w:val="00DC0FBE"/>
    <w:rsid w:val="00DC33F4"/>
    <w:rsid w:val="00DC4011"/>
    <w:rsid w:val="00DC6889"/>
    <w:rsid w:val="00DD02E0"/>
    <w:rsid w:val="00DD4E84"/>
    <w:rsid w:val="00DE21F2"/>
    <w:rsid w:val="00DE40AC"/>
    <w:rsid w:val="00DF014A"/>
    <w:rsid w:val="00E00256"/>
    <w:rsid w:val="00E00F9E"/>
    <w:rsid w:val="00E02F93"/>
    <w:rsid w:val="00E106BE"/>
    <w:rsid w:val="00E106CA"/>
    <w:rsid w:val="00E31A35"/>
    <w:rsid w:val="00E339E5"/>
    <w:rsid w:val="00E34823"/>
    <w:rsid w:val="00E36C70"/>
    <w:rsid w:val="00E42DEF"/>
    <w:rsid w:val="00E52B4F"/>
    <w:rsid w:val="00E57CDF"/>
    <w:rsid w:val="00E6118B"/>
    <w:rsid w:val="00E634AB"/>
    <w:rsid w:val="00E635D6"/>
    <w:rsid w:val="00E6382E"/>
    <w:rsid w:val="00E7464A"/>
    <w:rsid w:val="00E75CA8"/>
    <w:rsid w:val="00E81208"/>
    <w:rsid w:val="00E83298"/>
    <w:rsid w:val="00E85AF9"/>
    <w:rsid w:val="00E86D4E"/>
    <w:rsid w:val="00E9273C"/>
    <w:rsid w:val="00EB240D"/>
    <w:rsid w:val="00EB66BE"/>
    <w:rsid w:val="00EC0602"/>
    <w:rsid w:val="00ED07F6"/>
    <w:rsid w:val="00ED28AC"/>
    <w:rsid w:val="00ED5CD7"/>
    <w:rsid w:val="00EE2F54"/>
    <w:rsid w:val="00EE3AE8"/>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012B"/>
    <w:rsid w:val="00F63AB4"/>
    <w:rsid w:val="00F63D2A"/>
    <w:rsid w:val="00F67E9F"/>
    <w:rsid w:val="00F71032"/>
    <w:rsid w:val="00F76113"/>
    <w:rsid w:val="00F90A08"/>
    <w:rsid w:val="00FA1CAD"/>
    <w:rsid w:val="00FB1C3B"/>
    <w:rsid w:val="00FB57C8"/>
    <w:rsid w:val="00FD0603"/>
    <w:rsid w:val="00FE1A9D"/>
    <w:rsid w:val="00FE28E6"/>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55C11"/>
  <w15:chartTrackingRefBased/>
  <w15:docId w15:val="{914B95BD-4B38-4FC4-B06A-91511E8D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A65C9B"/>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132">
      <w:bodyDiv w:val="1"/>
      <w:marLeft w:val="0"/>
      <w:marRight w:val="0"/>
      <w:marTop w:val="0"/>
      <w:marBottom w:val="0"/>
      <w:divBdr>
        <w:top w:val="none" w:sz="0" w:space="0" w:color="auto"/>
        <w:left w:val="none" w:sz="0" w:space="0" w:color="auto"/>
        <w:bottom w:val="none" w:sz="0" w:space="0" w:color="auto"/>
        <w:right w:val="none" w:sz="0" w:space="0" w:color="auto"/>
      </w:divBdr>
    </w:div>
    <w:div w:id="14116732">
      <w:bodyDiv w:val="1"/>
      <w:marLeft w:val="0"/>
      <w:marRight w:val="0"/>
      <w:marTop w:val="0"/>
      <w:marBottom w:val="0"/>
      <w:divBdr>
        <w:top w:val="none" w:sz="0" w:space="0" w:color="auto"/>
        <w:left w:val="none" w:sz="0" w:space="0" w:color="auto"/>
        <w:bottom w:val="none" w:sz="0" w:space="0" w:color="auto"/>
        <w:right w:val="none" w:sz="0" w:space="0" w:color="auto"/>
      </w:divBdr>
    </w:div>
    <w:div w:id="73671927">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952246186">
      <w:bodyDiv w:val="1"/>
      <w:marLeft w:val="0"/>
      <w:marRight w:val="0"/>
      <w:marTop w:val="0"/>
      <w:marBottom w:val="0"/>
      <w:divBdr>
        <w:top w:val="none" w:sz="0" w:space="0" w:color="auto"/>
        <w:left w:val="none" w:sz="0" w:space="0" w:color="auto"/>
        <w:bottom w:val="none" w:sz="0" w:space="0" w:color="auto"/>
        <w:right w:val="none" w:sz="0" w:space="0" w:color="auto"/>
      </w:divBdr>
    </w:div>
    <w:div w:id="1101028367">
      <w:bodyDiv w:val="1"/>
      <w:marLeft w:val="0"/>
      <w:marRight w:val="0"/>
      <w:marTop w:val="0"/>
      <w:marBottom w:val="0"/>
      <w:divBdr>
        <w:top w:val="none" w:sz="0" w:space="0" w:color="auto"/>
        <w:left w:val="none" w:sz="0" w:space="0" w:color="auto"/>
        <w:bottom w:val="none" w:sz="0" w:space="0" w:color="auto"/>
        <w:right w:val="none" w:sz="0" w:space="0" w:color="auto"/>
      </w:divBdr>
    </w:div>
    <w:div w:id="1546716308">
      <w:bodyDiv w:val="1"/>
      <w:marLeft w:val="0"/>
      <w:marRight w:val="0"/>
      <w:marTop w:val="0"/>
      <w:marBottom w:val="0"/>
      <w:divBdr>
        <w:top w:val="none" w:sz="0" w:space="0" w:color="auto"/>
        <w:left w:val="none" w:sz="0" w:space="0" w:color="auto"/>
        <w:bottom w:val="none" w:sz="0" w:space="0" w:color="auto"/>
        <w:right w:val="none" w:sz="0" w:space="0" w:color="auto"/>
      </w:divBdr>
    </w:div>
    <w:div w:id="1554269293">
      <w:bodyDiv w:val="1"/>
      <w:marLeft w:val="0"/>
      <w:marRight w:val="0"/>
      <w:marTop w:val="0"/>
      <w:marBottom w:val="0"/>
      <w:divBdr>
        <w:top w:val="none" w:sz="0" w:space="0" w:color="auto"/>
        <w:left w:val="none" w:sz="0" w:space="0" w:color="auto"/>
        <w:bottom w:val="none" w:sz="0" w:space="0" w:color="auto"/>
        <w:right w:val="none" w:sz="0" w:space="0" w:color="auto"/>
      </w:divBdr>
    </w:div>
    <w:div w:id="1765227703">
      <w:bodyDiv w:val="1"/>
      <w:marLeft w:val="0"/>
      <w:marRight w:val="0"/>
      <w:marTop w:val="0"/>
      <w:marBottom w:val="0"/>
      <w:divBdr>
        <w:top w:val="none" w:sz="0" w:space="0" w:color="auto"/>
        <w:left w:val="none" w:sz="0" w:space="0" w:color="auto"/>
        <w:bottom w:val="none" w:sz="0" w:space="0" w:color="auto"/>
        <w:right w:val="none" w:sz="0" w:space="0" w:color="auto"/>
      </w:divBdr>
    </w:div>
    <w:div w:id="1904608284">
      <w:bodyDiv w:val="1"/>
      <w:marLeft w:val="0"/>
      <w:marRight w:val="0"/>
      <w:marTop w:val="0"/>
      <w:marBottom w:val="0"/>
      <w:divBdr>
        <w:top w:val="none" w:sz="0" w:space="0" w:color="auto"/>
        <w:left w:val="none" w:sz="0" w:space="0" w:color="auto"/>
        <w:bottom w:val="none" w:sz="0" w:space="0" w:color="auto"/>
        <w:right w:val="none" w:sz="0" w:space="0" w:color="auto"/>
      </w:divBdr>
    </w:div>
    <w:div w:id="19404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c3186035-6365-4e39-8c78-219fa40dd4cd">UX7PN3QV6WVR-444327919-738257</_dlc_DocId>
    <_dlc_DocIdUrl xmlns="c3186035-6365-4e39-8c78-219fa40dd4cd">
      <Url>https://johnholland.sharepoint.com/sites/p/v/mmts/_layouts/15/DocIdRedir.aspx?ID=UX7PN3QV6WVR-444327919-738257</Url>
      <Description>UX7PN3QV6WVR-444327919-738257</Description>
    </_dlc_DocIdUrl>
    <Plant_x0020_Code xmlns="8d8624c6-e5ac-4fe1-9352-ed08f32c9a9e" xsi:nil="true"/>
    <_ip_UnifiedCompliancePolicyUIAction xmlns="http://schemas.microsoft.com/sharepoint/v3" xsi:nil="true"/>
    <Programme_x0020_Type xmlns="8d8624c6-e5ac-4fe1-9352-ed08f32c9a9e" xsi:nil="true"/>
    <Precinct xmlns="8d8624c6-e5ac-4fe1-9352-ed08f32c9a9e" xsi:nil="true"/>
    <lcf76f155ced4ddcb4097134ff3c332f xmlns="8d8624c6-e5ac-4fe1-9352-ed08f32c9a9e">
      <Terms xmlns="http://schemas.microsoft.com/office/infopath/2007/PartnerControls"/>
    </lcf76f155ced4ddcb4097134ff3c332f>
    <TaxCatchAll xmlns="c3186035-6365-4e39-8c78-219fa40dd4cd" xsi:nil="true"/>
    <Class xmlns="8d8624c6-e5ac-4fe1-9352-ed08f32c9a9e" xsi:nil="true"/>
    <Discipline xmlns="8d8624c6-e5ac-4fe1-9352-ed08f32c9a9e" xsi:nil="true"/>
    <Doc_x0020_Type xmlns="8d8624c6-e5ac-4fe1-9352-ed08f32c9a9e" xsi:nil="true"/>
    <Folder xmlns="8d8624c6-e5ac-4fe1-9352-ed08f32c9a9e" xsi:nil="true"/>
    <Level_x0020_5 xmlns="8d8624c6-e5ac-4fe1-9352-ed08f32c9a9e" xsi:nil="true"/>
    <Level_x0020_4 xmlns="8d8624c6-e5ac-4fe1-9352-ed08f32c9a9e" xsi:nil="true"/>
    <Equipment xmlns="8d8624c6-e5ac-4fe1-9352-ed08f32c9a9e" xsi:nil="true"/>
    <_ip_UnifiedCompliancePolicyProperties xmlns="http://schemas.microsoft.com/sharepoint/v3" xsi:nil="true"/>
    <Revision xmlns="8d8624c6-e5ac-4fe1-9352-ed08f32c9a9e" xsi:nil="true"/>
    <Work_x0020_Type xmlns="8d8624c6-e5ac-4fe1-9352-ed08f32c9a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99D80C40A2DA4BBC8505990A67D41D" ma:contentTypeVersion="39" ma:contentTypeDescription="Create a new document." ma:contentTypeScope="" ma:versionID="7b5a53e0ee8589888a0ca4b2514bfce2">
  <xsd:schema xmlns:xsd="http://www.w3.org/2001/XMLSchema" xmlns:xs="http://www.w3.org/2001/XMLSchema" xmlns:p="http://schemas.microsoft.com/office/2006/metadata/properties" xmlns:ns1="http://schemas.microsoft.com/sharepoint/v3" xmlns:ns2="8d8624c6-e5ac-4fe1-9352-ed08f32c9a9e" xmlns:ns3="c3186035-6365-4e39-8c78-219fa40dd4cd" targetNamespace="http://schemas.microsoft.com/office/2006/metadata/properties" ma:root="true" ma:fieldsID="72a56cc51827bf7046cdbad1df986cb4" ns1:_="" ns2:_="" ns3:_="">
    <xsd:import namespace="http://schemas.microsoft.com/sharepoint/v3"/>
    <xsd:import namespace="8d8624c6-e5ac-4fe1-9352-ed08f32c9a9e"/>
    <xsd:import namespace="c3186035-6365-4e39-8c78-219fa40dd4cd"/>
    <xsd:element name="properties">
      <xsd:complexType>
        <xsd:sequence>
          <xsd:element name="documentManagement">
            <xsd:complexType>
              <xsd:all>
                <xsd:element ref="ns2:Precinct" minOccurs="0"/>
                <xsd:element ref="ns2:Doc_x0020_Type" minOccurs="0"/>
                <xsd:element ref="ns2:Programme_x0020_Type" minOccurs="0"/>
                <xsd:element ref="ns2:Work_x0020_Type" minOccurs="0"/>
                <xsd:element ref="ns2:Revision" minOccurs="0"/>
                <xsd:element ref="ns2:MediaServiceMetadata" minOccurs="0"/>
                <xsd:element ref="ns2:MediaServiceFastMetadata" minOccurs="0"/>
                <xsd:element ref="ns2:Discipline" minOccurs="0"/>
                <xsd:element ref="ns2:Class" minOccurs="0"/>
                <xsd:element ref="ns2:Equipment" minOccurs="0"/>
                <xsd:element ref="ns2:Plant_x0020_Code" minOccurs="0"/>
                <xsd:element ref="ns2:Folder" minOccurs="0"/>
                <xsd:element ref="ns3:SharedWithUsers" minOccurs="0"/>
                <xsd:element ref="ns3:SharedWithDetails" minOccurs="0"/>
                <xsd:element ref="ns2:Level_x0020_4" minOccurs="0"/>
                <xsd:element ref="ns2:Level_x0020_5" minOccurs="0"/>
                <xsd:element ref="ns2:MediaServiceDateTaken" minOccurs="0"/>
                <xsd:element ref="ns2:MediaServiceAutoTags" minOccurs="0"/>
                <xsd:element ref="ns2:MediaServiceLocation" minOccurs="0"/>
                <xsd:element ref="ns2:MediaServiceOCR" minOccurs="0"/>
                <xsd:element ref="ns1:_ip_UnifiedCompliancePolicyProperties" minOccurs="0"/>
                <xsd:element ref="ns1:_ip_UnifiedCompliancePolicyUIAction" minOccurs="0"/>
                <xsd:element ref="ns2:MediaServiceEventHashCode" minOccurs="0"/>
                <xsd:element ref="ns2:MediaServiceGenerationTim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8624c6-e5ac-4fe1-9352-ed08f32c9a9e" elementFormDefault="qualified">
    <xsd:import namespace="http://schemas.microsoft.com/office/2006/documentManagement/types"/>
    <xsd:import namespace="http://schemas.microsoft.com/office/infopath/2007/PartnerControls"/>
    <xsd:element name="Precinct" ma:index="1" nillable="true" ma:displayName="Precinct" ma:format="Dropdown" ma:indexed="true" ma:internalName="Precinct">
      <xsd:simpleType>
        <xsd:restriction base="dms:Choice">
          <xsd:enumeration value="Arden St Station"/>
          <xsd:enumeration value="Parkville Station"/>
          <xsd:enumeration value="Plant &amp; Equipment"/>
          <xsd:enumeration value="Precinct Wide"/>
          <xsd:enumeration value="Tunnel"/>
          <xsd:enumeration value="Western Portal"/>
          <xsd:enumeration value="1310 Contract Programme"/>
          <xsd:enumeration value="1320 Target Programme"/>
          <xsd:enumeration value="1330 Working Programme"/>
          <xsd:enumeration value="1340 Look-Ahead Programme"/>
        </xsd:restriction>
      </xsd:simpleType>
    </xsd:element>
    <xsd:element name="Doc_x0020_Type" ma:index="2" nillable="true" ma:displayName="Doc Type" ma:format="Dropdown" ma:internalName="Doc_x0020_Type">
      <xsd:simpleType>
        <xsd:restriction base="dms:Choice">
          <xsd:enumeration value="Advice"/>
          <xsd:enumeration value="Alert"/>
          <xsd:enumeration value="Application"/>
          <xsd:enumeration value="Assessment"/>
          <xsd:enumeration value="Audit &amp; Inspection"/>
          <xsd:enumeration value="Calculation"/>
          <xsd:enumeration value="Certificate"/>
          <xsd:enumeration value="Checklist"/>
          <xsd:enumeration value="Client Design Waiver"/>
          <xsd:enumeration value="Code Compliance"/>
          <xsd:enumeration value="Compliant"/>
          <xsd:enumeration value="Dashboard"/>
          <xsd:enumeration value="DBYD"/>
          <xsd:enumeration value="Declaration"/>
          <xsd:enumeration value="Defect"/>
          <xsd:enumeration value="Direction"/>
          <xsd:enumeration value="Docket"/>
          <xsd:enumeration value="Drawing"/>
          <xsd:enumeration value="Estimate"/>
          <xsd:enumeration value="Extension of Time"/>
          <xsd:enumeration value="Event"/>
          <xsd:enumeration value="Forecast"/>
          <xsd:enumeration value="Form"/>
          <xsd:enumeration value="Inspection &amp; Test Plan"/>
          <xsd:enumeration value="Insurance"/>
          <xsd:enumeration value="Letter"/>
          <xsd:enumeration value="List"/>
          <xsd:enumeration value="Management Plan"/>
          <xsd:enumeration value="Manual"/>
          <xsd:enumeration value="Map"/>
          <xsd:enumeration value="Matrix"/>
          <xsd:enumeration value="MDR"/>
          <xsd:enumeration value="MSDS"/>
          <xsd:enumeration value="Meeting Minutes &amp; Agenda"/>
          <xsd:enumeration value="Memo"/>
          <xsd:enumeration value="Method Statement"/>
          <xsd:enumeration value="NCR"/>
          <xsd:enumeration value="Notification"/>
          <xsd:enumeration value="Permits &amp; Approval"/>
          <xsd:enumeration value="Photo"/>
          <xsd:enumeration value="Plan"/>
          <xsd:enumeration value="Procedure"/>
          <xsd:enumeration value="Programme"/>
          <xsd:enumeration value="Progress Claim"/>
          <xsd:enumeration value="Project Lessons Learnt"/>
          <xsd:enumeration value="Publication/Presentation"/>
          <xsd:enumeration value="Recommendation"/>
          <xsd:enumeration value="Record"/>
          <xsd:enumeration value="Redline"/>
          <xsd:enumeration value="Register"/>
          <xsd:enumeration value="Report"/>
          <xsd:enumeration value="RFI"/>
          <xsd:enumeration value="Schedule"/>
          <xsd:enumeration value="Site Instruction"/>
          <xsd:enumeration value="Sketch Specification"/>
          <xsd:enumeration value="Specification"/>
          <xsd:enumeration value="Subcontract"/>
          <xsd:enumeration value="Submission"/>
          <xsd:enumeration value="Supply Agreement"/>
          <xsd:enumeration value="Services Agreement"/>
          <xsd:enumeration value="Survey"/>
          <xsd:enumeration value="Task Risk Assessment"/>
          <xsd:enumeration value="Technical Note"/>
          <xsd:enumeration value="Template"/>
          <xsd:enumeration value="Temporary Works"/>
          <xsd:enumeration value="Work Place Risk Assessment"/>
          <xsd:enumeration value="Work Lot"/>
          <xsd:enumeration value="Variation"/>
          <xsd:enumeration value="Video"/>
          <xsd:enumeration value="VOC"/>
        </xsd:restriction>
      </xsd:simpleType>
    </xsd:element>
    <xsd:element name="Programme_x0020_Type" ma:index="3" nillable="true" ma:displayName="Programme Type" ma:format="Dropdown" ma:internalName="Programme_x0020_Type">
      <xsd:simpleType>
        <xsd:restriction base="dms:Choice">
          <xsd:enumeration value="Construction"/>
          <xsd:enumeration value="Design"/>
          <xsd:enumeration value="Independent Reviewer"/>
          <xsd:enumeration value="Look Ahead"/>
          <xsd:enumeration value="Proof Engineer"/>
        </xsd:restriction>
      </xsd:simpleType>
    </xsd:element>
    <xsd:element name="Work_x0020_Type" ma:index="4" nillable="true" ma:displayName="Work Type" ma:format="Dropdown" ma:internalName="Work_x0020_Type">
      <xsd:simpleType>
        <xsd:restriction base="dms:Choice">
          <xsd:enumeration value="Permanent Works"/>
          <xsd:enumeration value="Temporary Works"/>
        </xsd:restriction>
      </xsd:simpleType>
    </xsd:element>
    <xsd:element name="Revision" ma:index="5" nillable="true" ma:displayName="Revision" ma:internalName="Revision">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Discipline" ma:index="15" nillable="true" ma:displayName="Discipline" ma:format="Dropdown" ma:internalName="Discipline">
      <xsd:simpleType>
        <xsd:restriction base="dms:Choice">
          <xsd:enumeration value="Architectural"/>
          <xsd:enumeration value="Building"/>
          <xsd:enumeration value="Commissioning"/>
          <xsd:enumeration value="Civil"/>
          <xsd:enumeration value="Commercial"/>
          <xsd:enumeration value="Design"/>
          <xsd:enumeration value="Electrical"/>
          <xsd:enumeration value="Environment"/>
          <xsd:enumeration value="Finance"/>
          <xsd:enumeration value="Geotechnical"/>
          <xsd:enumeration value="Human Resources"/>
          <xsd:enumeration value="Industrial Relations"/>
          <xsd:enumeration value="Mechanical &amp; Electrical"/>
          <xsd:enumeration value="Planning"/>
          <xsd:enumeration value="Procurement"/>
          <xsd:enumeration value="Quality"/>
          <xsd:enumeration value="Safety"/>
          <xsd:enumeration value="Stakeholder Mgmt"/>
          <xsd:enumeration value="Systems"/>
          <xsd:enumeration value="Tunnel"/>
          <xsd:enumeration value="Utilities"/>
        </xsd:restriction>
      </xsd:simpleType>
    </xsd:element>
    <xsd:element name="Class" ma:index="16" nillable="true" ma:displayName="Class" ma:list="{375773c0-72d2-4388-994f-7e28fd32b90f}" ma:internalName="Class" ma:showField="LinkTitleNoMenu">
      <xsd:simpleType>
        <xsd:restriction base="dms:Lookup"/>
      </xsd:simpleType>
    </xsd:element>
    <xsd:element name="Equipment" ma:index="17" nillable="true" ma:displayName="Equipment" ma:list="{b3a2e334-348f-4199-b579-e2b3aeccc28e}" ma:internalName="Equipment" ma:showField="LinkTitleNoMenu">
      <xsd:simpleType>
        <xsd:restriction base="dms:Lookup"/>
      </xsd:simpleType>
    </xsd:element>
    <xsd:element name="Plant_x0020_Code" ma:index="18" nillable="true" ma:displayName="PlantCode" ma:list="{39699d7f-b803-4cec-88f9-3eba3dd0b0e2}" ma:internalName="Plant_x0020_Code" ma:readOnly="false" ma:showField="LinkTitleNoMenu">
      <xsd:simpleType>
        <xsd:restriction base="dms:Lookup"/>
      </xsd:simpleType>
    </xsd:element>
    <xsd:element name="Folder" ma:index="19" nillable="true" ma:displayName="Folder" ma:format="Dropdown" ma:indexed="true" ma:internalName="Folder">
      <xsd:simpleType>
        <xsd:restriction base="dms:Choice">
          <xsd:enumeration value="0100 Client"/>
          <xsd:enumeration value="0200 Variations EOT"/>
          <xsd:enumeration value="0300 Progress Claims &amp; Escalation"/>
          <xsd:enumeration value="0400 Cost Control"/>
          <xsd:enumeration value="0500 Subcontractors"/>
          <xsd:enumeration value="0600 Suppliers"/>
          <xsd:enumeration value="0700 Plant &amp; Building &amp; Asset"/>
          <xsd:enumeration value="0800 Personnel &amp; Training"/>
          <xsd:enumeration value="0900 WHS"/>
          <xsd:enumeration value="1000 Government Bodies"/>
          <xsd:enumeration value="1100 Insurance"/>
          <xsd:enumeration value="1300 Planning"/>
          <xsd:enumeration value="1400 Construction"/>
          <xsd:enumeration value="1500 Accounting"/>
          <xsd:enumeration value="1600 Community"/>
          <xsd:enumeration value="1700 Quality"/>
          <xsd:enumeration value="1800 Contract Documents"/>
          <xsd:enumeration value="1900 Tender Documents"/>
          <xsd:enumeration value="2000 Design &amp; Consultants"/>
          <xsd:enumeration value="2100 Reports"/>
          <xsd:enumeration value="2200 SQE Risk Management"/>
          <xsd:enumeration value="2300 Environment"/>
          <xsd:enumeration value="2400 Sustainability"/>
          <xsd:enumeration value="2500 Photos"/>
          <xsd:enumeration value="2600 Misc"/>
        </xsd:restriction>
      </xsd:simpleType>
    </xsd:element>
    <xsd:element name="Level_x0020_4" ma:index="22" nillable="true" ma:displayName="Level 4" ma:list="{d55542c0-1104-4bcc-b45e-8289606512a4}" ma:internalName="Level_x0020_4" ma:showField="LinkTitleNoMenu">
      <xsd:simpleType>
        <xsd:restriction base="dms:Lookup"/>
      </xsd:simpleType>
    </xsd:element>
    <xsd:element name="Level_x0020_5" ma:index="23" nillable="true" ma:displayName="Level 5" ma:list="{ba0bea8f-8108-463c-9e06-9b4bf8b2d8e6}" ma:internalName="Level_x0020_5" ma:showField="LinkTitleNoMenu">
      <xsd:simpleType>
        <xsd:restriction base="dms:Lookup"/>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Location" ma:index="26" nillable="true" ma:displayName="MediaServiceLocation" ma:internalName="MediaServiceLocatio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7eaba14-34da-443b-af46-2baf102ba67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186035-6365-4e39-8c78-219fa40dd4c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dexed="true"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TaxCatchAll" ma:index="40" nillable="true" ma:displayName="Taxonomy Catch All Column" ma:hidden="true" ma:list="{55376bf0-982c-4d95-9377-de45008a9fff}" ma:internalName="TaxCatchAll" ma:showField="CatchAllData" ma:web="c3186035-6365-4e39-8c78-219fa40dd4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root>
  <Title/>
  <Subtitle/>
  <Date/>
</root>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1CD051A2-B360-453E-82B2-4AF169CB3476}">
  <ds:schemaRefs>
    <ds:schemaRef ds:uri="http://schemas.microsoft.com/office/2006/metadata/properties"/>
    <ds:schemaRef ds:uri="http://schemas.microsoft.com/office/infopath/2007/PartnerControls"/>
    <ds:schemaRef ds:uri="c3186035-6365-4e39-8c78-219fa40dd4cd"/>
    <ds:schemaRef ds:uri="8d8624c6-e5ac-4fe1-9352-ed08f32c9a9e"/>
    <ds:schemaRef ds:uri="http://schemas.microsoft.com/sharepoint/v3"/>
  </ds:schemaRefs>
</ds:datastoreItem>
</file>

<file path=customXml/itemProps3.xml><?xml version="1.0" encoding="utf-8"?>
<ds:datastoreItem xmlns:ds="http://schemas.openxmlformats.org/officeDocument/2006/customXml" ds:itemID="{63920DC2-FCCE-4653-83E9-019A0606A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8624c6-e5ac-4fe1-9352-ed08f32c9a9e"/>
    <ds:schemaRef ds:uri="c3186035-6365-4e39-8c78-219fa40dd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4A6F45-3CEB-4247-927E-813429595317}">
  <ds:schemaRefs>
    <ds:schemaRef ds:uri="http://schemas.microsoft.com/sharepoint/events"/>
  </ds:schemaRefs>
</ds:datastoreItem>
</file>

<file path=customXml/itemProps5.xml><?xml version="1.0" encoding="utf-8"?>
<ds:datastoreItem xmlns:ds="http://schemas.openxmlformats.org/officeDocument/2006/customXml" ds:itemID="{C5475032-7D3B-464E-9442-7D5434A3E770}">
  <ds:schemaRefs/>
</ds:datastoreItem>
</file>

<file path=customXml/itemProps6.xml><?xml version="1.0" encoding="utf-8"?>
<ds:datastoreItem xmlns:ds="http://schemas.openxmlformats.org/officeDocument/2006/customXml" ds:itemID="{6FA8673F-2931-4335-B25B-3C70DE992D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Template.dotx</Template>
  <TotalTime>429</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Nicholas Blaich-CYP</cp:lastModifiedBy>
  <cp:revision>100</cp:revision>
  <cp:lastPrinted>2021-06-03T01:31:00Z</cp:lastPrinted>
  <dcterms:created xsi:type="dcterms:W3CDTF">2021-06-03T01:29:00Z</dcterms:created>
  <dcterms:modified xsi:type="dcterms:W3CDTF">2022-11-24T02:40:00Z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406c4cd677adfcb5331a38cec0d10f91bcd46ab9be24aec4a32d764e734f0e73</vt:lpwstr>
  </property>
  <property fmtid="{D5CDD505-2E9C-101B-9397-08002B2CF9AE}" pid="3" name="ContentTypeId">
    <vt:lpwstr>0x0101004B99D80C40A2DA4BBC8505990A67D41D</vt:lpwstr>
  </property>
  <property fmtid="{D5CDD505-2E9C-101B-9397-08002B2CF9AE}" pid="4" name="_dlc_DocIdItemGuid">
    <vt:lpwstr>14abdf07-c0c9-44d0-b150-6807d77054bd</vt:lpwstr>
  </property>
  <property fmtid="{D5CDD505-2E9C-101B-9397-08002B2CF9AE}" pid="5" name="MediaServiceImageTags">
    <vt:lpwstr/>
  </property>
</Properties>
</file>