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318" w:type="dxa"/>
        <w:tblBorders>
          <w:top w:val="single" w:sz="4" w:space="0" w:color="708F29"/>
          <w:left w:val="single" w:sz="4" w:space="0" w:color="708F29"/>
          <w:bottom w:val="single" w:sz="4" w:space="0" w:color="708F29"/>
          <w:right w:val="single" w:sz="4" w:space="0" w:color="708F29"/>
          <w:insideH w:val="single" w:sz="4" w:space="0" w:color="708F29"/>
          <w:insideV w:val="single" w:sz="4" w:space="0" w:color="708F29"/>
        </w:tblBorders>
        <w:tblLook w:val="0000" w:firstRow="0" w:lastRow="0" w:firstColumn="0" w:lastColumn="0" w:noHBand="0" w:noVBand="0"/>
      </w:tblPr>
      <w:tblGrid>
        <w:gridCol w:w="568"/>
        <w:gridCol w:w="2954"/>
        <w:gridCol w:w="1429"/>
        <w:gridCol w:w="260"/>
        <w:gridCol w:w="913"/>
        <w:gridCol w:w="1080"/>
        <w:gridCol w:w="3287"/>
      </w:tblGrid>
      <w:tr w:rsidR="007216C0" w:rsidRPr="00D8349F" w14:paraId="0E2A7F48" w14:textId="77777777" w:rsidTr="00402E40">
        <w:trPr>
          <w:cantSplit/>
          <w:trHeight w:val="605"/>
        </w:trPr>
        <w:tc>
          <w:tcPr>
            <w:tcW w:w="3522" w:type="dxa"/>
            <w:gridSpan w:val="2"/>
            <w:vAlign w:val="center"/>
          </w:tcPr>
          <w:p w14:paraId="0E2A7F45" w14:textId="77777777" w:rsidR="007216C0" w:rsidRPr="00B9651D" w:rsidRDefault="007216C0" w:rsidP="00E62CCD">
            <w:pPr>
              <w:pStyle w:val="Style1bodytext"/>
              <w:jc w:val="left"/>
              <w:rPr>
                <w:b/>
              </w:rPr>
            </w:pPr>
            <w:r w:rsidRPr="00B9651D">
              <w:rPr>
                <w:b/>
              </w:rPr>
              <w:t>Dr</w:t>
            </w:r>
            <w:r>
              <w:rPr>
                <w:b/>
              </w:rPr>
              <w:t>awing</w:t>
            </w:r>
            <w:r w:rsidRPr="00B9651D">
              <w:rPr>
                <w:b/>
              </w:rPr>
              <w:t xml:space="preserve"> No:</w:t>
            </w:r>
          </w:p>
        </w:tc>
        <w:tc>
          <w:tcPr>
            <w:tcW w:w="1689" w:type="dxa"/>
            <w:gridSpan w:val="2"/>
            <w:vAlign w:val="center"/>
          </w:tcPr>
          <w:p w14:paraId="0E2A7F46" w14:textId="77777777" w:rsidR="007216C0" w:rsidRPr="00B9651D" w:rsidRDefault="007216C0" w:rsidP="00E62CCD">
            <w:pPr>
              <w:pStyle w:val="Style1bodytext"/>
              <w:jc w:val="left"/>
              <w:rPr>
                <w:b/>
                <w:i/>
                <w:iCs/>
              </w:rPr>
            </w:pPr>
            <w:r w:rsidRPr="00B9651D">
              <w:rPr>
                <w:b/>
              </w:rPr>
              <w:t>Rev No:</w:t>
            </w:r>
          </w:p>
        </w:tc>
        <w:tc>
          <w:tcPr>
            <w:tcW w:w="5280" w:type="dxa"/>
            <w:gridSpan w:val="3"/>
            <w:vAlign w:val="center"/>
          </w:tcPr>
          <w:p w14:paraId="0E2A7F47" w14:textId="77777777" w:rsidR="007216C0" w:rsidRPr="00B9651D" w:rsidRDefault="007216C0" w:rsidP="00E62CCD">
            <w:pPr>
              <w:pStyle w:val="Style1bodytext"/>
              <w:jc w:val="left"/>
              <w:rPr>
                <w:b/>
              </w:rPr>
            </w:pPr>
            <w:r w:rsidRPr="00B9651D">
              <w:rPr>
                <w:b/>
              </w:rPr>
              <w:t>Chainage:</w:t>
            </w:r>
          </w:p>
        </w:tc>
      </w:tr>
      <w:tr w:rsidR="007216C0" w:rsidRPr="00C6047D" w14:paraId="0E2A7F4C" w14:textId="77777777" w:rsidTr="00402E40">
        <w:trPr>
          <w:cantSplit/>
          <w:trHeight w:val="354"/>
        </w:trPr>
        <w:tc>
          <w:tcPr>
            <w:tcW w:w="568" w:type="dxa"/>
            <w:vMerge w:val="restart"/>
            <w:vAlign w:val="center"/>
          </w:tcPr>
          <w:p w14:paraId="0E2A7F49" w14:textId="77777777" w:rsidR="007216C0" w:rsidRPr="00B9651D" w:rsidRDefault="007216C0" w:rsidP="00E62CCD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No</w:t>
            </w:r>
          </w:p>
        </w:tc>
        <w:tc>
          <w:tcPr>
            <w:tcW w:w="2954" w:type="dxa"/>
            <w:vMerge w:val="restart"/>
            <w:vAlign w:val="center"/>
          </w:tcPr>
          <w:p w14:paraId="0E2A7F4A" w14:textId="77777777" w:rsidR="007216C0" w:rsidRPr="00B9651D" w:rsidRDefault="007216C0" w:rsidP="00E62CCD">
            <w:pPr>
              <w:pStyle w:val="Style1bodytext"/>
              <w:spacing w:before="0"/>
              <w:jc w:val="left"/>
              <w:rPr>
                <w:b/>
              </w:rPr>
            </w:pPr>
            <w:r w:rsidRPr="00B9651D">
              <w:rPr>
                <w:b/>
              </w:rPr>
              <w:t>Inspection Stage</w:t>
            </w:r>
          </w:p>
        </w:tc>
        <w:tc>
          <w:tcPr>
            <w:tcW w:w="6969" w:type="dxa"/>
            <w:gridSpan w:val="5"/>
            <w:vAlign w:val="center"/>
          </w:tcPr>
          <w:p w14:paraId="0E2A7F4B" w14:textId="77777777" w:rsidR="007216C0" w:rsidRPr="00B9651D" w:rsidRDefault="007216C0" w:rsidP="00E62CCD">
            <w:pPr>
              <w:pStyle w:val="Style1bodytext"/>
              <w:spacing w:before="0"/>
              <w:jc w:val="center"/>
              <w:rPr>
                <w:b/>
              </w:rPr>
            </w:pPr>
            <w:r w:rsidRPr="00B9651D">
              <w:rPr>
                <w:b/>
                <w:sz w:val="24"/>
              </w:rPr>
              <w:t>Inspection</w:t>
            </w:r>
          </w:p>
        </w:tc>
      </w:tr>
      <w:tr w:rsidR="007216C0" w:rsidRPr="00C6047D" w14:paraId="0E2A7F53" w14:textId="77777777" w:rsidTr="00402E40">
        <w:trPr>
          <w:cantSplit/>
          <w:trHeight w:val="417"/>
        </w:trPr>
        <w:tc>
          <w:tcPr>
            <w:tcW w:w="568" w:type="dxa"/>
            <w:vMerge/>
          </w:tcPr>
          <w:p w14:paraId="0E2A7F4D" w14:textId="77777777" w:rsidR="007216C0" w:rsidRPr="00B9651D" w:rsidRDefault="007216C0" w:rsidP="00E62CCD">
            <w:pPr>
              <w:pStyle w:val="Style1bodytext"/>
              <w:spacing w:before="0"/>
              <w:rPr>
                <w:b/>
              </w:rPr>
            </w:pPr>
          </w:p>
        </w:tc>
        <w:tc>
          <w:tcPr>
            <w:tcW w:w="2954" w:type="dxa"/>
            <w:vMerge/>
          </w:tcPr>
          <w:p w14:paraId="0E2A7F4E" w14:textId="77777777" w:rsidR="007216C0" w:rsidRPr="00B9651D" w:rsidRDefault="007216C0" w:rsidP="00E62CCD">
            <w:pPr>
              <w:pStyle w:val="Style1bodytext"/>
              <w:spacing w:before="0"/>
              <w:jc w:val="left"/>
              <w:rPr>
                <w:b/>
              </w:rPr>
            </w:pPr>
          </w:p>
        </w:tc>
        <w:tc>
          <w:tcPr>
            <w:tcW w:w="1689" w:type="dxa"/>
            <w:gridSpan w:val="2"/>
            <w:vAlign w:val="center"/>
          </w:tcPr>
          <w:p w14:paraId="0E2A7F4F" w14:textId="77777777" w:rsidR="007216C0" w:rsidRPr="00B9651D" w:rsidRDefault="007216C0" w:rsidP="00E62CCD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 xml:space="preserve">N/A or </w:t>
            </w:r>
            <w:r w:rsidRPr="00B9651D">
              <w:rPr>
                <w:b/>
              </w:rPr>
              <w:sym w:font="Symbol" w:char="F0D6"/>
            </w:r>
          </w:p>
        </w:tc>
        <w:tc>
          <w:tcPr>
            <w:tcW w:w="913" w:type="dxa"/>
            <w:vAlign w:val="center"/>
          </w:tcPr>
          <w:p w14:paraId="0E2A7F50" w14:textId="77777777" w:rsidR="007216C0" w:rsidRPr="00B9651D" w:rsidRDefault="007216C0" w:rsidP="00E62CCD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Initials</w:t>
            </w:r>
          </w:p>
        </w:tc>
        <w:tc>
          <w:tcPr>
            <w:tcW w:w="1080" w:type="dxa"/>
            <w:vAlign w:val="center"/>
          </w:tcPr>
          <w:p w14:paraId="0E2A7F51" w14:textId="77777777" w:rsidR="007216C0" w:rsidRPr="00B9651D" w:rsidRDefault="007216C0" w:rsidP="00E62CCD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Date</w:t>
            </w:r>
          </w:p>
        </w:tc>
        <w:tc>
          <w:tcPr>
            <w:tcW w:w="3287" w:type="dxa"/>
            <w:vAlign w:val="center"/>
          </w:tcPr>
          <w:p w14:paraId="0E2A7F52" w14:textId="77777777" w:rsidR="007216C0" w:rsidRPr="00B9651D" w:rsidRDefault="007216C0" w:rsidP="00E62CCD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Comments</w:t>
            </w:r>
          </w:p>
        </w:tc>
      </w:tr>
      <w:tr w:rsidR="007216C0" w:rsidRPr="00C6047D" w14:paraId="0E2A7F5A" w14:textId="77777777" w:rsidTr="00402E40">
        <w:trPr>
          <w:trHeight w:val="624"/>
        </w:trPr>
        <w:tc>
          <w:tcPr>
            <w:tcW w:w="568" w:type="dxa"/>
            <w:vAlign w:val="center"/>
          </w:tcPr>
          <w:p w14:paraId="0E2A7F54" w14:textId="77777777" w:rsidR="007216C0" w:rsidRPr="00B9651D" w:rsidRDefault="007216C0" w:rsidP="00E62CCD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1</w:t>
            </w:r>
          </w:p>
        </w:tc>
        <w:tc>
          <w:tcPr>
            <w:tcW w:w="2954" w:type="dxa"/>
            <w:vAlign w:val="center"/>
          </w:tcPr>
          <w:p w14:paraId="0E2A7F55" w14:textId="77777777" w:rsidR="007216C0" w:rsidRPr="00C6047D" w:rsidRDefault="007216C0" w:rsidP="00E62CCD">
            <w:pPr>
              <w:pStyle w:val="Style1bodytext"/>
              <w:spacing w:before="0"/>
              <w:jc w:val="left"/>
            </w:pPr>
            <w:r w:rsidRPr="00C6047D">
              <w:t>Set out by surveyor &amp; handover to Site Engineer completed</w:t>
            </w:r>
          </w:p>
        </w:tc>
        <w:tc>
          <w:tcPr>
            <w:tcW w:w="1689" w:type="dxa"/>
            <w:gridSpan w:val="2"/>
            <w:vAlign w:val="center"/>
          </w:tcPr>
          <w:p w14:paraId="0E2A7F56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913" w:type="dxa"/>
            <w:vAlign w:val="center"/>
          </w:tcPr>
          <w:p w14:paraId="0E2A7F57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1080" w:type="dxa"/>
            <w:vAlign w:val="center"/>
          </w:tcPr>
          <w:p w14:paraId="0E2A7F58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3287" w:type="dxa"/>
            <w:vAlign w:val="center"/>
          </w:tcPr>
          <w:p w14:paraId="0E2A7F59" w14:textId="77777777" w:rsidR="007216C0" w:rsidRPr="00C6047D" w:rsidRDefault="007216C0" w:rsidP="00E62CCD">
            <w:pPr>
              <w:pStyle w:val="Style1bodytext"/>
              <w:spacing w:before="0"/>
            </w:pPr>
          </w:p>
        </w:tc>
      </w:tr>
      <w:tr w:rsidR="007216C0" w:rsidRPr="00C6047D" w14:paraId="0E2A7F61" w14:textId="77777777" w:rsidTr="00402E40">
        <w:trPr>
          <w:trHeight w:val="567"/>
        </w:trPr>
        <w:tc>
          <w:tcPr>
            <w:tcW w:w="568" w:type="dxa"/>
            <w:vAlign w:val="center"/>
          </w:tcPr>
          <w:p w14:paraId="0E2A7F5B" w14:textId="77777777" w:rsidR="007216C0" w:rsidRPr="00B9651D" w:rsidRDefault="007216C0" w:rsidP="00E62CCD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2</w:t>
            </w:r>
          </w:p>
        </w:tc>
        <w:tc>
          <w:tcPr>
            <w:tcW w:w="2954" w:type="dxa"/>
            <w:vAlign w:val="center"/>
          </w:tcPr>
          <w:p w14:paraId="0E2A7F5C" w14:textId="77777777" w:rsidR="007216C0" w:rsidRPr="00C6047D" w:rsidRDefault="007216C0" w:rsidP="00E62CCD">
            <w:pPr>
              <w:pStyle w:val="Style1bodytext"/>
              <w:spacing w:before="0"/>
              <w:jc w:val="left"/>
            </w:pPr>
            <w:r>
              <w:t>All existing services exposed and identified before trenching</w:t>
            </w:r>
          </w:p>
        </w:tc>
        <w:tc>
          <w:tcPr>
            <w:tcW w:w="1689" w:type="dxa"/>
            <w:gridSpan w:val="2"/>
            <w:vAlign w:val="center"/>
          </w:tcPr>
          <w:p w14:paraId="0E2A7F5D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913" w:type="dxa"/>
            <w:vAlign w:val="center"/>
          </w:tcPr>
          <w:p w14:paraId="0E2A7F5E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1080" w:type="dxa"/>
            <w:vAlign w:val="center"/>
          </w:tcPr>
          <w:p w14:paraId="0E2A7F5F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3287" w:type="dxa"/>
          </w:tcPr>
          <w:p w14:paraId="0E2A7F60" w14:textId="77777777" w:rsidR="007216C0" w:rsidRPr="00C6047D" w:rsidRDefault="007216C0" w:rsidP="00E62CCD">
            <w:pPr>
              <w:pStyle w:val="Style1bodytext"/>
              <w:spacing w:before="0"/>
            </w:pPr>
          </w:p>
        </w:tc>
      </w:tr>
      <w:tr w:rsidR="007216C0" w:rsidRPr="00C6047D" w14:paraId="0E2A7F68" w14:textId="77777777" w:rsidTr="00402E40">
        <w:trPr>
          <w:trHeight w:val="734"/>
        </w:trPr>
        <w:tc>
          <w:tcPr>
            <w:tcW w:w="568" w:type="dxa"/>
            <w:vAlign w:val="center"/>
          </w:tcPr>
          <w:p w14:paraId="0E2A7F62" w14:textId="77777777" w:rsidR="007216C0" w:rsidRPr="00B9651D" w:rsidRDefault="007216C0" w:rsidP="00E62CCD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3</w:t>
            </w:r>
          </w:p>
        </w:tc>
        <w:tc>
          <w:tcPr>
            <w:tcW w:w="2954" w:type="dxa"/>
            <w:vAlign w:val="center"/>
          </w:tcPr>
          <w:p w14:paraId="0E2A7F63" w14:textId="77777777" w:rsidR="007216C0" w:rsidRPr="00C6047D" w:rsidRDefault="007216C0" w:rsidP="00E62CCD">
            <w:pPr>
              <w:pStyle w:val="Style1bodytext"/>
              <w:spacing w:before="0"/>
              <w:jc w:val="left"/>
            </w:pPr>
            <w:r>
              <w:t>Trench line and profile as per IFC drawings and as set out by surveyors</w:t>
            </w:r>
          </w:p>
        </w:tc>
        <w:tc>
          <w:tcPr>
            <w:tcW w:w="1689" w:type="dxa"/>
            <w:gridSpan w:val="2"/>
            <w:vAlign w:val="center"/>
          </w:tcPr>
          <w:p w14:paraId="0E2A7F64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913" w:type="dxa"/>
            <w:vAlign w:val="center"/>
          </w:tcPr>
          <w:p w14:paraId="0E2A7F65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1080" w:type="dxa"/>
            <w:vAlign w:val="center"/>
          </w:tcPr>
          <w:p w14:paraId="0E2A7F66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3287" w:type="dxa"/>
          </w:tcPr>
          <w:p w14:paraId="0E2A7F67" w14:textId="77777777" w:rsidR="007216C0" w:rsidRPr="00C6047D" w:rsidRDefault="007216C0" w:rsidP="00E62CCD">
            <w:pPr>
              <w:pStyle w:val="Style1bodytext"/>
              <w:spacing w:before="0"/>
            </w:pPr>
          </w:p>
        </w:tc>
      </w:tr>
      <w:tr w:rsidR="007216C0" w:rsidRPr="00C6047D" w14:paraId="0E2A7F6F" w14:textId="77777777" w:rsidTr="00402E40">
        <w:trPr>
          <w:trHeight w:val="624"/>
        </w:trPr>
        <w:tc>
          <w:tcPr>
            <w:tcW w:w="568" w:type="dxa"/>
            <w:vAlign w:val="center"/>
          </w:tcPr>
          <w:p w14:paraId="0E2A7F69" w14:textId="77777777" w:rsidR="007216C0" w:rsidRPr="00B9651D" w:rsidRDefault="007216C0" w:rsidP="00E62CCD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4</w:t>
            </w:r>
          </w:p>
        </w:tc>
        <w:tc>
          <w:tcPr>
            <w:tcW w:w="2954" w:type="dxa"/>
            <w:vAlign w:val="center"/>
          </w:tcPr>
          <w:p w14:paraId="0E2A7F6A" w14:textId="77777777" w:rsidR="007216C0" w:rsidRPr="00C6047D" w:rsidRDefault="007216C0" w:rsidP="00E62CCD">
            <w:pPr>
              <w:pStyle w:val="Style1bodytext"/>
              <w:spacing w:before="0"/>
              <w:jc w:val="left"/>
            </w:pPr>
            <w:r>
              <w:t>Trench must be made safe before any person may enter the trench</w:t>
            </w:r>
          </w:p>
        </w:tc>
        <w:tc>
          <w:tcPr>
            <w:tcW w:w="1689" w:type="dxa"/>
            <w:gridSpan w:val="2"/>
            <w:vAlign w:val="center"/>
          </w:tcPr>
          <w:p w14:paraId="0E2A7F6B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913" w:type="dxa"/>
            <w:vAlign w:val="center"/>
          </w:tcPr>
          <w:p w14:paraId="0E2A7F6C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1080" w:type="dxa"/>
            <w:vAlign w:val="center"/>
          </w:tcPr>
          <w:p w14:paraId="0E2A7F6D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3287" w:type="dxa"/>
            <w:vAlign w:val="center"/>
          </w:tcPr>
          <w:p w14:paraId="0E2A7F6E" w14:textId="77777777" w:rsidR="007216C0" w:rsidRPr="00C6047D" w:rsidRDefault="007216C0" w:rsidP="00E62CCD">
            <w:pPr>
              <w:pStyle w:val="Style1bodytext"/>
              <w:spacing w:before="0"/>
            </w:pPr>
            <w:r>
              <w:t>Trench depth &gt; 1.5m must be shored or battered.</w:t>
            </w:r>
          </w:p>
        </w:tc>
      </w:tr>
      <w:tr w:rsidR="007216C0" w:rsidRPr="00C6047D" w14:paraId="0E2A7F77" w14:textId="77777777" w:rsidTr="00402E40">
        <w:trPr>
          <w:cantSplit/>
          <w:trHeight w:val="756"/>
        </w:trPr>
        <w:tc>
          <w:tcPr>
            <w:tcW w:w="568" w:type="dxa"/>
            <w:vAlign w:val="center"/>
          </w:tcPr>
          <w:p w14:paraId="0E2A7F70" w14:textId="77777777" w:rsidR="007216C0" w:rsidRPr="00B9651D" w:rsidRDefault="007216C0" w:rsidP="00E62CCD">
            <w:pPr>
              <w:pStyle w:val="Style1bodytext"/>
              <w:spacing w:before="0"/>
              <w:rPr>
                <w:b/>
              </w:rPr>
            </w:pPr>
            <w:r w:rsidRPr="00B9651D">
              <w:rPr>
                <w:b/>
              </w:rPr>
              <w:t>5</w:t>
            </w:r>
          </w:p>
        </w:tc>
        <w:tc>
          <w:tcPr>
            <w:tcW w:w="2954" w:type="dxa"/>
            <w:vAlign w:val="center"/>
          </w:tcPr>
          <w:p w14:paraId="0E2A7F71" w14:textId="77777777" w:rsidR="007216C0" w:rsidRPr="00C6047D" w:rsidRDefault="007216C0" w:rsidP="00E62CCD">
            <w:pPr>
              <w:pStyle w:val="Style1bodytext"/>
              <w:spacing w:before="0"/>
              <w:jc w:val="left"/>
            </w:pPr>
            <w:r>
              <w:t xml:space="preserve">Base of trench inspected </w:t>
            </w:r>
            <w:r w:rsidRPr="00873A22">
              <w:t>and tested if required.</w:t>
            </w:r>
          </w:p>
        </w:tc>
        <w:tc>
          <w:tcPr>
            <w:tcW w:w="1689" w:type="dxa"/>
            <w:gridSpan w:val="2"/>
            <w:vAlign w:val="center"/>
          </w:tcPr>
          <w:p w14:paraId="0E2A7F72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913" w:type="dxa"/>
            <w:vAlign w:val="center"/>
          </w:tcPr>
          <w:p w14:paraId="0E2A7F73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1080" w:type="dxa"/>
            <w:vAlign w:val="center"/>
          </w:tcPr>
          <w:p w14:paraId="0E2A7F74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3287" w:type="dxa"/>
            <w:vAlign w:val="center"/>
          </w:tcPr>
          <w:p w14:paraId="0E2A7F75" w14:textId="77777777" w:rsidR="007216C0" w:rsidRPr="00C6047D" w:rsidRDefault="007216C0" w:rsidP="00E62CCD">
            <w:pPr>
              <w:pStyle w:val="Style1bodytext"/>
              <w:spacing w:before="0"/>
            </w:pPr>
            <w:r w:rsidRPr="00C6047D">
              <w:t>Under cut required Yes / No</w:t>
            </w:r>
          </w:p>
          <w:p w14:paraId="0E2A7F76" w14:textId="77777777" w:rsidR="007216C0" w:rsidRPr="00C6047D" w:rsidRDefault="007216C0" w:rsidP="00E62CCD">
            <w:pPr>
              <w:pStyle w:val="Style1bodytext"/>
              <w:spacing w:before="0"/>
            </w:pPr>
          </w:p>
        </w:tc>
      </w:tr>
      <w:tr w:rsidR="007216C0" w:rsidRPr="00C6047D" w14:paraId="0E2A7F7E" w14:textId="77777777" w:rsidTr="00402E40">
        <w:trPr>
          <w:cantSplit/>
          <w:trHeight w:val="756"/>
        </w:trPr>
        <w:tc>
          <w:tcPr>
            <w:tcW w:w="568" w:type="dxa"/>
            <w:vAlign w:val="center"/>
          </w:tcPr>
          <w:p w14:paraId="0E2A7F78" w14:textId="77777777" w:rsidR="007216C0" w:rsidRPr="00B9651D" w:rsidRDefault="007216C0" w:rsidP="00E62CCD">
            <w:pPr>
              <w:pStyle w:val="Style1bodytext"/>
              <w:spacing w:before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54" w:type="dxa"/>
            <w:vAlign w:val="center"/>
          </w:tcPr>
          <w:p w14:paraId="0E2A7F79" w14:textId="77777777" w:rsidR="007216C0" w:rsidRDefault="007216C0" w:rsidP="00E62CCD">
            <w:pPr>
              <w:pStyle w:val="Style1bodytext"/>
              <w:spacing w:before="0"/>
              <w:jc w:val="left"/>
            </w:pPr>
            <w:r>
              <w:t>Bedding is to be tested</w:t>
            </w:r>
          </w:p>
        </w:tc>
        <w:tc>
          <w:tcPr>
            <w:tcW w:w="1689" w:type="dxa"/>
            <w:gridSpan w:val="2"/>
            <w:vAlign w:val="center"/>
          </w:tcPr>
          <w:p w14:paraId="0E2A7F7A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913" w:type="dxa"/>
            <w:vAlign w:val="center"/>
          </w:tcPr>
          <w:p w14:paraId="0E2A7F7B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1080" w:type="dxa"/>
            <w:vAlign w:val="center"/>
          </w:tcPr>
          <w:p w14:paraId="0E2A7F7C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3287" w:type="dxa"/>
            <w:vAlign w:val="center"/>
          </w:tcPr>
          <w:p w14:paraId="0E2A7F7D" w14:textId="77777777" w:rsidR="007216C0" w:rsidRPr="00C6047D" w:rsidRDefault="007216C0" w:rsidP="00E62CCD">
            <w:pPr>
              <w:pStyle w:val="Style1bodytext"/>
              <w:spacing w:before="0"/>
            </w:pPr>
          </w:p>
        </w:tc>
      </w:tr>
      <w:tr w:rsidR="007216C0" w:rsidRPr="00C6047D" w14:paraId="0E2A7F86" w14:textId="77777777" w:rsidTr="00402E40">
        <w:trPr>
          <w:trHeight w:val="624"/>
        </w:trPr>
        <w:tc>
          <w:tcPr>
            <w:tcW w:w="568" w:type="dxa"/>
            <w:vAlign w:val="center"/>
          </w:tcPr>
          <w:p w14:paraId="0E2A7F7F" w14:textId="77777777" w:rsidR="007216C0" w:rsidRPr="00B9651D" w:rsidRDefault="007216C0" w:rsidP="00E62CCD">
            <w:pPr>
              <w:pStyle w:val="Style1bodytext"/>
              <w:spacing w:before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54" w:type="dxa"/>
            <w:vAlign w:val="center"/>
          </w:tcPr>
          <w:p w14:paraId="0E2A7F80" w14:textId="77777777" w:rsidR="007216C0" w:rsidRPr="00C6047D" w:rsidRDefault="007216C0" w:rsidP="0021710A">
            <w:pPr>
              <w:pStyle w:val="Style1bodytext"/>
              <w:spacing w:before="0"/>
              <w:jc w:val="left"/>
            </w:pPr>
            <w:r>
              <w:t xml:space="preserve">Pipe is laid </w:t>
            </w:r>
            <w:r w:rsidR="0021710A">
              <w:t>with appropriate clearance to other services</w:t>
            </w:r>
          </w:p>
        </w:tc>
        <w:tc>
          <w:tcPr>
            <w:tcW w:w="1689" w:type="dxa"/>
            <w:gridSpan w:val="2"/>
            <w:vAlign w:val="center"/>
          </w:tcPr>
          <w:p w14:paraId="0E2A7F81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913" w:type="dxa"/>
            <w:vAlign w:val="center"/>
          </w:tcPr>
          <w:p w14:paraId="0E2A7F82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1080" w:type="dxa"/>
            <w:vAlign w:val="center"/>
          </w:tcPr>
          <w:p w14:paraId="0E2A7F83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3287" w:type="dxa"/>
            <w:vAlign w:val="center"/>
          </w:tcPr>
          <w:p w14:paraId="0E2A7F84" w14:textId="77777777" w:rsidR="007216C0" w:rsidRPr="00E75867" w:rsidRDefault="0021710A" w:rsidP="00E62CCD">
            <w:pPr>
              <w:pStyle w:val="Style1bodytext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See “Table 5: Clearances from underground services” </w:t>
            </w:r>
            <w:r w:rsidR="0053589B">
              <w:rPr>
                <w:sz w:val="20"/>
                <w:szCs w:val="20"/>
              </w:rPr>
              <w:t>below</w:t>
            </w:r>
          </w:p>
          <w:p w14:paraId="0E2A7F85" w14:textId="77777777" w:rsidR="007216C0" w:rsidRPr="00C6047D" w:rsidRDefault="007216C0" w:rsidP="00E62CCD">
            <w:pPr>
              <w:pStyle w:val="Style1bodytext"/>
              <w:spacing w:before="0"/>
            </w:pPr>
          </w:p>
        </w:tc>
      </w:tr>
      <w:tr w:rsidR="007216C0" w:rsidRPr="00C6047D" w14:paraId="0E2A7F8D" w14:textId="77777777" w:rsidTr="00402E40">
        <w:trPr>
          <w:trHeight w:val="624"/>
        </w:trPr>
        <w:tc>
          <w:tcPr>
            <w:tcW w:w="568" w:type="dxa"/>
            <w:vAlign w:val="center"/>
          </w:tcPr>
          <w:p w14:paraId="0E2A7F87" w14:textId="77777777" w:rsidR="007216C0" w:rsidRDefault="007216C0" w:rsidP="00E62CCD">
            <w:pPr>
              <w:pStyle w:val="Style1bodytext"/>
              <w:spacing w:before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54" w:type="dxa"/>
            <w:vAlign w:val="center"/>
          </w:tcPr>
          <w:p w14:paraId="0E2A7F88" w14:textId="77777777" w:rsidR="007216C0" w:rsidRDefault="007216C0" w:rsidP="00E62CCD">
            <w:pPr>
              <w:pStyle w:val="Style1bodytext"/>
              <w:spacing w:before="0"/>
              <w:jc w:val="left"/>
            </w:pPr>
            <w:r>
              <w:t xml:space="preserve">Survey to </w:t>
            </w:r>
            <w:proofErr w:type="spellStart"/>
            <w:r>
              <w:t>asbuilt</w:t>
            </w:r>
            <w:proofErr w:type="spellEnd"/>
            <w:r>
              <w:t xml:space="preserve"> top of pipe before backfilling commences</w:t>
            </w:r>
          </w:p>
        </w:tc>
        <w:tc>
          <w:tcPr>
            <w:tcW w:w="1689" w:type="dxa"/>
            <w:gridSpan w:val="2"/>
            <w:vAlign w:val="center"/>
          </w:tcPr>
          <w:p w14:paraId="0E2A7F89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913" w:type="dxa"/>
            <w:vAlign w:val="center"/>
          </w:tcPr>
          <w:p w14:paraId="0E2A7F8A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1080" w:type="dxa"/>
            <w:vAlign w:val="center"/>
          </w:tcPr>
          <w:p w14:paraId="0E2A7F8B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3287" w:type="dxa"/>
            <w:vAlign w:val="center"/>
          </w:tcPr>
          <w:p w14:paraId="0E2A7F8C" w14:textId="77777777" w:rsidR="007216C0" w:rsidRPr="00E75867" w:rsidRDefault="007216C0" w:rsidP="00E62CCD">
            <w:pPr>
              <w:pStyle w:val="Style1bodytext"/>
              <w:spacing w:before="0"/>
              <w:rPr>
                <w:sz w:val="20"/>
                <w:szCs w:val="20"/>
              </w:rPr>
            </w:pPr>
          </w:p>
        </w:tc>
      </w:tr>
      <w:tr w:rsidR="007216C0" w:rsidRPr="00C6047D" w14:paraId="0E2A7F94" w14:textId="77777777" w:rsidTr="00402E40">
        <w:trPr>
          <w:trHeight w:val="624"/>
        </w:trPr>
        <w:tc>
          <w:tcPr>
            <w:tcW w:w="568" w:type="dxa"/>
            <w:vAlign w:val="center"/>
          </w:tcPr>
          <w:p w14:paraId="0E2A7F8E" w14:textId="77777777" w:rsidR="007216C0" w:rsidRPr="00B9651D" w:rsidRDefault="007216C0" w:rsidP="00E62CCD">
            <w:pPr>
              <w:pStyle w:val="Style1bodytext"/>
              <w:spacing w:before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54" w:type="dxa"/>
            <w:vAlign w:val="center"/>
          </w:tcPr>
          <w:p w14:paraId="0E2A7F8F" w14:textId="77777777" w:rsidR="007216C0" w:rsidRPr="00C6047D" w:rsidRDefault="007216C0" w:rsidP="00E62CCD">
            <w:pPr>
              <w:pStyle w:val="Style1bodytext"/>
              <w:spacing w:before="0"/>
              <w:jc w:val="left"/>
            </w:pPr>
            <w:r>
              <w:t xml:space="preserve">Ensure warning tape and/or </w:t>
            </w:r>
            <w:proofErr w:type="spellStart"/>
            <w:r>
              <w:t>magslab</w:t>
            </w:r>
            <w:proofErr w:type="spellEnd"/>
            <w:r>
              <w:t xml:space="preserve"> is laid at the correct cover over the new pipes</w:t>
            </w:r>
          </w:p>
        </w:tc>
        <w:tc>
          <w:tcPr>
            <w:tcW w:w="1689" w:type="dxa"/>
            <w:gridSpan w:val="2"/>
            <w:vAlign w:val="center"/>
          </w:tcPr>
          <w:p w14:paraId="0E2A7F90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913" w:type="dxa"/>
            <w:vAlign w:val="center"/>
          </w:tcPr>
          <w:p w14:paraId="0E2A7F91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1080" w:type="dxa"/>
            <w:vAlign w:val="center"/>
          </w:tcPr>
          <w:p w14:paraId="0E2A7F92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3287" w:type="dxa"/>
            <w:vAlign w:val="center"/>
          </w:tcPr>
          <w:p w14:paraId="0E2A7F93" w14:textId="77777777" w:rsidR="007216C0" w:rsidRDefault="007216C0" w:rsidP="00E62CCD">
            <w:pPr>
              <w:pStyle w:val="Style1bodytext"/>
              <w:spacing w:before="0"/>
            </w:pPr>
          </w:p>
        </w:tc>
      </w:tr>
      <w:tr w:rsidR="007216C0" w:rsidRPr="00C6047D" w14:paraId="0E2A7F9B" w14:textId="77777777" w:rsidTr="00402E40">
        <w:trPr>
          <w:trHeight w:val="624"/>
        </w:trPr>
        <w:tc>
          <w:tcPr>
            <w:tcW w:w="568" w:type="dxa"/>
            <w:vAlign w:val="center"/>
          </w:tcPr>
          <w:p w14:paraId="0E2A7F95" w14:textId="77777777" w:rsidR="007216C0" w:rsidRPr="00B9651D" w:rsidRDefault="007216C0" w:rsidP="00E62CCD">
            <w:pPr>
              <w:pStyle w:val="Style1bodytext"/>
              <w:spacing w:before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54" w:type="dxa"/>
            <w:vAlign w:val="center"/>
          </w:tcPr>
          <w:p w14:paraId="0E2A7F96" w14:textId="77777777" w:rsidR="007216C0" w:rsidRPr="00C6047D" w:rsidRDefault="007216C0" w:rsidP="00E62CCD">
            <w:pPr>
              <w:pStyle w:val="Style1bodytext"/>
              <w:spacing w:before="0"/>
              <w:jc w:val="left"/>
            </w:pPr>
            <w:r>
              <w:t>Ensure backfill material is suitable and un-contaminated</w:t>
            </w:r>
          </w:p>
        </w:tc>
        <w:tc>
          <w:tcPr>
            <w:tcW w:w="1689" w:type="dxa"/>
            <w:gridSpan w:val="2"/>
            <w:vAlign w:val="center"/>
          </w:tcPr>
          <w:p w14:paraId="0E2A7F97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913" w:type="dxa"/>
            <w:vAlign w:val="center"/>
          </w:tcPr>
          <w:p w14:paraId="0E2A7F98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1080" w:type="dxa"/>
            <w:vAlign w:val="center"/>
          </w:tcPr>
          <w:p w14:paraId="0E2A7F99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3287" w:type="dxa"/>
            <w:vAlign w:val="center"/>
          </w:tcPr>
          <w:p w14:paraId="0E2A7F9A" w14:textId="77777777" w:rsidR="007216C0" w:rsidRDefault="007216C0" w:rsidP="00E62CCD">
            <w:pPr>
              <w:pStyle w:val="Style1bodytext"/>
              <w:spacing w:before="0"/>
            </w:pPr>
          </w:p>
        </w:tc>
      </w:tr>
      <w:tr w:rsidR="007216C0" w:rsidRPr="00C6047D" w14:paraId="0E2A7FA2" w14:textId="77777777" w:rsidTr="00402E40">
        <w:trPr>
          <w:trHeight w:val="624"/>
        </w:trPr>
        <w:tc>
          <w:tcPr>
            <w:tcW w:w="568" w:type="dxa"/>
            <w:vAlign w:val="center"/>
          </w:tcPr>
          <w:p w14:paraId="0E2A7F9C" w14:textId="77777777" w:rsidR="007216C0" w:rsidRPr="00B9651D" w:rsidRDefault="007216C0" w:rsidP="00E62CCD">
            <w:pPr>
              <w:pStyle w:val="Style1bodytext"/>
              <w:spacing w:before="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54" w:type="dxa"/>
            <w:vAlign w:val="center"/>
          </w:tcPr>
          <w:p w14:paraId="0E2A7F9D" w14:textId="77777777" w:rsidR="007216C0" w:rsidRPr="00C6047D" w:rsidRDefault="007216C0" w:rsidP="00E62CCD">
            <w:pPr>
              <w:pStyle w:val="Style1bodytext"/>
              <w:spacing w:before="0"/>
              <w:jc w:val="left"/>
            </w:pPr>
            <w:r>
              <w:t>Backfill compaction tested at every _____mm lift</w:t>
            </w:r>
          </w:p>
        </w:tc>
        <w:tc>
          <w:tcPr>
            <w:tcW w:w="1689" w:type="dxa"/>
            <w:gridSpan w:val="2"/>
            <w:vAlign w:val="center"/>
          </w:tcPr>
          <w:p w14:paraId="0E2A7F9E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913" w:type="dxa"/>
            <w:vAlign w:val="center"/>
          </w:tcPr>
          <w:p w14:paraId="0E2A7F9F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1080" w:type="dxa"/>
            <w:vAlign w:val="center"/>
          </w:tcPr>
          <w:p w14:paraId="0E2A7FA0" w14:textId="77777777" w:rsidR="007216C0" w:rsidRPr="00C6047D" w:rsidRDefault="007216C0" w:rsidP="00E62CCD">
            <w:pPr>
              <w:pStyle w:val="Style1bodytext"/>
              <w:spacing w:before="0"/>
            </w:pPr>
          </w:p>
        </w:tc>
        <w:tc>
          <w:tcPr>
            <w:tcW w:w="3287" w:type="dxa"/>
            <w:vAlign w:val="center"/>
          </w:tcPr>
          <w:p w14:paraId="0E2A7FA1" w14:textId="77777777" w:rsidR="007216C0" w:rsidRDefault="007216C0" w:rsidP="00E62CCD">
            <w:pPr>
              <w:pStyle w:val="Style1bodytext"/>
              <w:spacing w:before="0"/>
            </w:pPr>
          </w:p>
        </w:tc>
      </w:tr>
      <w:tr w:rsidR="007216C0" w:rsidRPr="003E5541" w14:paraId="0E2A7FA6" w14:textId="77777777" w:rsidTr="00402E40">
        <w:trPr>
          <w:trHeight w:val="569"/>
        </w:trPr>
        <w:tc>
          <w:tcPr>
            <w:tcW w:w="10491" w:type="dxa"/>
            <w:gridSpan w:val="7"/>
            <w:vAlign w:val="center"/>
          </w:tcPr>
          <w:p w14:paraId="0E2A7FA3" w14:textId="77777777" w:rsidR="007216C0" w:rsidRPr="00F75BA9" w:rsidRDefault="008D68AD" w:rsidP="00E62CCD">
            <w:pPr>
              <w:pStyle w:val="Style1bodytext"/>
              <w:spacing w:before="0"/>
              <w:jc w:val="left"/>
              <w:rPr>
                <w:b/>
              </w:rPr>
            </w:pP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E2A7FE8" wp14:editId="0E2A7FE9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7604125</wp:posOffset>
                      </wp:positionV>
                      <wp:extent cx="2286000" cy="1028700"/>
                      <wp:effectExtent l="6985" t="5080" r="12065" b="13970"/>
                      <wp:wrapNone/>
                      <wp:docPr id="50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3261" w:type="dxa"/>
                                    <w:tblInd w:w="108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176"/>
                                    <w:gridCol w:w="951"/>
                                    <w:gridCol w:w="1134"/>
                                  </w:tblGrid>
                                  <w:tr w:rsidR="007216C0" w14:paraId="0E2A802A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vAlign w:val="center"/>
                                      </w:tcPr>
                                      <w:p w14:paraId="0E2A8027" w14:textId="77777777" w:rsidR="007216C0" w:rsidRDefault="007216C0">
                                        <w:pPr>
                                          <w:jc w:val="right"/>
                                        </w:pPr>
                                        <w:r>
                                          <w:t>Grade 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E2A8028" w14:textId="77777777" w:rsidR="007216C0" w:rsidRDefault="007216C0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  <w:jc w:val="center"/>
                                        </w:pPr>
                                        <w:r>
                                          <w:t>(IL2-IL1)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vAlign w:val="center"/>
                                      </w:tcPr>
                                      <w:p w14:paraId="0E2A8029" w14:textId="77777777" w:rsidR="007216C0" w:rsidRDefault="007216C0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</w:pPr>
                                        <w:r>
                                          <w:t>X100</w:t>
                                        </w:r>
                                      </w:p>
                                    </w:tc>
                                  </w:tr>
                                  <w:tr w:rsidR="007216C0" w14:paraId="0E2A802E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</w:tcPr>
                                      <w:p w14:paraId="0E2A802B" w14:textId="77777777" w:rsidR="007216C0" w:rsidRDefault="007216C0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E2A802C" w14:textId="77777777" w:rsidR="007216C0" w:rsidRDefault="007216C0">
                                        <w:pPr>
                                          <w:jc w:val="center"/>
                                        </w:pPr>
                                        <w:r>
                                          <w:t>Length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</w:tcPr>
                                      <w:p w14:paraId="0E2A802D" w14:textId="77777777" w:rsidR="007216C0" w:rsidRDefault="007216C0"/>
                                    </w:tc>
                                  </w:tr>
                                  <w:tr w:rsidR="007216C0" w14:paraId="0E2A8032" w14:textId="77777777">
                                    <w:trPr>
                                      <w:cantSplit/>
                                      <w:trHeight w:hRule="exact" w:val="197"/>
                                    </w:trPr>
                                    <w:tc>
                                      <w:tcPr>
                                        <w:tcW w:w="1176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14:paraId="0E2A802F" w14:textId="77777777" w:rsidR="007216C0" w:rsidRDefault="007216C0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E2A8030" w14:textId="77777777" w:rsidR="007216C0" w:rsidRDefault="007216C0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14:paraId="0E2A8031" w14:textId="77777777" w:rsidR="007216C0" w:rsidRDefault="007216C0"/>
                                    </w:tc>
                                  </w:tr>
                                  <w:tr w:rsidR="007216C0" w14:paraId="0E2A8036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E2A8033" w14:textId="77777777" w:rsidR="007216C0" w:rsidRDefault="007216C0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E2A8034" w14:textId="77777777" w:rsidR="007216C0" w:rsidRDefault="007216C0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E2A8035" w14:textId="77777777" w:rsidR="007216C0" w:rsidRDefault="007216C0"/>
                                    </w:tc>
                                  </w:tr>
                                  <w:tr w:rsidR="007216C0" w14:paraId="0E2A803A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E2A8037" w14:textId="77777777" w:rsidR="007216C0" w:rsidRDefault="007216C0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E2A8038" w14:textId="77777777" w:rsidR="007216C0" w:rsidRDefault="007216C0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E2A8039" w14:textId="77777777" w:rsidR="007216C0" w:rsidRDefault="007216C0"/>
                                    </w:tc>
                                  </w:tr>
                                </w:tbl>
                                <w:p w14:paraId="0E2A803B" w14:textId="77777777" w:rsidR="007216C0" w:rsidRDefault="007216C0" w:rsidP="007216C0"/>
                              </w:txbxContent>
                            </wps:txbx>
                            <wps:bodyPr rot="0" vert="horz" wrap="square" lIns="91440" tIns="18000" rIns="9144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2A7F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0" o:spid="_x0000_s1026" type="#_x0000_t202" style="position:absolute;margin-left:152.5pt;margin-top:598.75pt;width:180pt;height:8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">
                      <v:textbox inset=",.5mm,,.5mm">
                        <w:txbxContent>
                          <w:tbl>
                            <w:tblPr>
                              <w:tblW w:w="3261" w:type="dxa"/>
                              <w:tblInd w:w="10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176"/>
                              <w:gridCol w:w="951"/>
                              <w:gridCol w:w="1134"/>
                            </w:tblGrid>
                            <w:tr w:rsidR="007216C0" w14:paraId="0E2A802A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vAlign w:val="center"/>
                                </w:tcPr>
                                <w:p w14:paraId="0E2A8027" w14:textId="77777777" w:rsidR="007216C0" w:rsidRDefault="007216C0">
                                  <w:pPr>
                                    <w:jc w:val="right"/>
                                  </w:pPr>
                                  <w:r>
                                    <w:t>Grade =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E2A8028" w14:textId="77777777" w:rsidR="007216C0" w:rsidRDefault="007216C0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jc w:val="center"/>
                                  </w:pPr>
                                  <w:r>
                                    <w:t>(IL2-IL1)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vAlign w:val="center"/>
                                </w:tcPr>
                                <w:p w14:paraId="0E2A8029" w14:textId="77777777" w:rsidR="007216C0" w:rsidRDefault="007216C0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X100</w:t>
                                  </w:r>
                                </w:p>
                              </w:tc>
                            </w:tr>
                            <w:tr w:rsidR="007216C0" w14:paraId="0E2A802E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</w:tcPr>
                                <w:p w14:paraId="0E2A802B" w14:textId="77777777" w:rsidR="007216C0" w:rsidRDefault="007216C0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E2A802C" w14:textId="77777777" w:rsidR="007216C0" w:rsidRDefault="007216C0">
                                  <w:pPr>
                                    <w:jc w:val="center"/>
                                  </w:pPr>
                                  <w: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</w:tcPr>
                                <w:p w14:paraId="0E2A802D" w14:textId="77777777" w:rsidR="007216C0" w:rsidRDefault="007216C0"/>
                              </w:tc>
                            </w:tr>
                            <w:tr w:rsidR="007216C0" w14:paraId="0E2A8032" w14:textId="77777777">
                              <w:trPr>
                                <w:cantSplit/>
                                <w:trHeight w:hRule="exact" w:val="197"/>
                              </w:trPr>
                              <w:tc>
                                <w:tcPr>
                                  <w:tcW w:w="11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E2A802F" w14:textId="77777777" w:rsidR="007216C0" w:rsidRDefault="007216C0"/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E2A8030" w14:textId="77777777" w:rsidR="007216C0" w:rsidRDefault="007216C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E2A8031" w14:textId="77777777" w:rsidR="007216C0" w:rsidRDefault="007216C0"/>
                              </w:tc>
                            </w:tr>
                            <w:tr w:rsidR="007216C0" w14:paraId="0E2A8036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E2A8033" w14:textId="77777777" w:rsidR="007216C0" w:rsidRDefault="007216C0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E2A8034" w14:textId="77777777" w:rsidR="007216C0" w:rsidRDefault="007216C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E2A8035" w14:textId="77777777" w:rsidR="007216C0" w:rsidRDefault="007216C0"/>
                              </w:tc>
                            </w:tr>
                            <w:tr w:rsidR="007216C0" w14:paraId="0E2A803A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E2A8037" w14:textId="77777777" w:rsidR="007216C0" w:rsidRDefault="007216C0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E2A8038" w14:textId="77777777" w:rsidR="007216C0" w:rsidRDefault="007216C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E2A8039" w14:textId="77777777" w:rsidR="007216C0" w:rsidRDefault="007216C0"/>
                              </w:tc>
                            </w:tr>
                          </w:tbl>
                          <w:p w14:paraId="0E2A803B" w14:textId="77777777" w:rsidR="007216C0" w:rsidRDefault="007216C0" w:rsidP="007216C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E2A7FEA" wp14:editId="0E2A7FEB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15240" t="14605" r="10795" b="11430"/>
                      <wp:wrapNone/>
                      <wp:docPr id="49" name="Oval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0B7E1B" id="Oval 59" o:spid="_x0000_s1026" style="position:absolute;margin-left:70.65pt;margin-top:418.75pt;width:99.2pt;height:99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" strokeweight="1pt">
                      <v:stroke dashstyle="1 1" endcap="round"/>
                    </v:oval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E2A7FEC" wp14:editId="0E2A7FED">
                      <wp:simplePos x="0" y="0"/>
                      <wp:positionH relativeFrom="column">
                        <wp:posOffset>3875405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12065" t="14605" r="13970" b="11430"/>
                      <wp:wrapNone/>
                      <wp:docPr id="48" name="Oval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6D990D" id="Oval 58" o:spid="_x0000_s1026" style="position:absolute;margin-left:305.15pt;margin-top:418.75pt;width:99.2pt;height:99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" strokeweight="1pt">
                      <v:stroke dashstyle="1 1" endcap="round"/>
                    </v:oval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5" distB="4294967295" distL="114300" distR="114300" simplePos="0" relativeHeight="251663872" behindDoc="0" locked="0" layoutInCell="1" allowOverlap="1" wp14:anchorId="0E2A7FEE" wp14:editId="0E2A7FEF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5089525</wp:posOffset>
                      </wp:positionV>
                      <wp:extent cx="571500" cy="0"/>
                      <wp:effectExtent l="10795" t="14605" r="8255" b="13970"/>
                      <wp:wrapNone/>
                      <wp:docPr id="47" name="Straight Connector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E716A0" id="Straight Connector 57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4.3pt,400.75pt" to="379.3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" strokeweight="1pt"/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5" distB="4294967295" distL="114300" distR="114300" simplePos="0" relativeHeight="251662848" behindDoc="0" locked="0" layoutInCell="1" allowOverlap="1" wp14:anchorId="0E2A7FF0" wp14:editId="0E2A7FF1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5089525</wp:posOffset>
                      </wp:positionV>
                      <wp:extent cx="571500" cy="0"/>
                      <wp:effectExtent l="10795" t="14605" r="8255" b="13970"/>
                      <wp:wrapNone/>
                      <wp:docPr id="46" name="Straight Connector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7C67DE" id="Straight Connector 56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0.3pt,400.75pt" to="145.3pt,4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" strokeweight="1pt"/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E2A7FF2" wp14:editId="0E2A7FF3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7146925</wp:posOffset>
                      </wp:positionV>
                      <wp:extent cx="914400" cy="228600"/>
                      <wp:effectExtent l="1270" t="0" r="0" b="4445"/>
                      <wp:wrapNone/>
                      <wp:docPr id="4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2A803C" w14:textId="77777777" w:rsidR="007216C0" w:rsidRDefault="007216C0" w:rsidP="007216C0">
                                  <w:pPr>
                                    <w:pStyle w:val="Heading7"/>
                                  </w:pPr>
                                  <w:r>
                                    <w:t>Grade =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" o:spid="_x0000_s1027" type="#_x0000_t202" style="position:absolute;margin-left:208.3pt;margin-top:562.75pt;width:1in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" stroked="f">
                      <v:textbox inset=",0,,0">
                        <w:txbxContent>
                          <w:p w:rsidR="007216C0" w:rsidRDefault="007216C0" w:rsidP="007216C0">
                            <w:pPr>
                              <w:pStyle w:val="Heading7"/>
                            </w:pPr>
                            <w:r>
                              <w:t>Grade 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E2A7FF4" wp14:editId="0E2A7FF5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6918325</wp:posOffset>
                      </wp:positionV>
                      <wp:extent cx="800100" cy="228600"/>
                      <wp:effectExtent l="1270" t="0" r="0" b="4445"/>
                      <wp:wrapNone/>
                      <wp:docPr id="4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2A803D" w14:textId="77777777" w:rsidR="007216C0" w:rsidRDefault="007216C0" w:rsidP="007216C0">
                                  <w:pPr>
                                    <w:pStyle w:val="Heading7"/>
                                  </w:pPr>
                                  <w:r>
                                    <w:t xml:space="preserve">Length = 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" o:spid="_x0000_s1028" type="#_x0000_t202" style="position:absolute;margin-left:208.3pt;margin-top:544.75pt;width:63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" stroked="f">
                      <v:textbox inset=",0,,0">
                        <w:txbxContent>
                          <w:p w:rsidR="007216C0" w:rsidRDefault="007216C0" w:rsidP="007216C0">
                            <w:pPr>
                              <w:pStyle w:val="Heading7"/>
                            </w:pPr>
                            <w:r>
                              <w:t xml:space="preserve">Length =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E2A7FF6" wp14:editId="0E2A7FF7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1270" t="0" r="0" b="4445"/>
                      <wp:wrapNone/>
                      <wp:docPr id="43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2A803E" w14:textId="77777777" w:rsidR="007216C0" w:rsidRDefault="007216C0" w:rsidP="007216C0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IL2=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3" o:spid="_x0000_s1029" type="#_x0000_t202" style="position:absolute;margin-left:334.3pt;margin-top:481.75pt;width: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" stroked="f">
                      <v:textbox>
                        <w:txbxContent>
                          <w:p w:rsidR="007216C0" w:rsidRDefault="007216C0" w:rsidP="007216C0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IL2=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E2A7FF8" wp14:editId="0E2A7FF9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1270" t="0" r="0" b="4445"/>
                      <wp:wrapNone/>
                      <wp:docPr id="4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2A803F" w14:textId="77777777" w:rsidR="007216C0" w:rsidRDefault="007216C0" w:rsidP="007216C0">
                                  <w:r>
                                    <w:t>IL1=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2" o:spid="_x0000_s1030" type="#_x0000_t202" style="position:absolute;margin-left:100.3pt;margin-top:481.75pt;width:4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" stroked="f">
                      <v:textbox>
                        <w:txbxContent>
                          <w:p w:rsidR="007216C0" w:rsidRDefault="007216C0" w:rsidP="007216C0">
                            <w:r>
                              <w:t>IL1=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E2A7FFA" wp14:editId="0E2A7FFB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5883275</wp:posOffset>
                      </wp:positionV>
                      <wp:extent cx="114300" cy="114300"/>
                      <wp:effectExtent l="10795" t="8255" r="8255" b="10795"/>
                      <wp:wrapNone/>
                      <wp:docPr id="41" name="Oval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30668D" id="Oval 51" o:spid="_x0000_s1026" style="position:absolute;margin-left:116.05pt;margin-top:463.25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"/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5" distB="4294967295" distL="114300" distR="114300" simplePos="0" relativeHeight="251655680" behindDoc="0" locked="0" layoutInCell="1" allowOverlap="1" wp14:anchorId="0E2A7FFC" wp14:editId="0E2A7FFD">
                      <wp:simplePos x="0" y="0"/>
                      <wp:positionH relativeFrom="column">
                        <wp:posOffset>2883535</wp:posOffset>
                      </wp:positionH>
                      <wp:positionV relativeFrom="paragraph">
                        <wp:posOffset>5927725</wp:posOffset>
                      </wp:positionV>
                      <wp:extent cx="228600" cy="0"/>
                      <wp:effectExtent l="10795" t="52705" r="17780" b="61595"/>
                      <wp:wrapNone/>
                      <wp:docPr id="40" name="Straight Connector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BEE97" id="Straight Connector 50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7.05pt,466.75pt" to="245.0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5" distB="4294967295" distL="114300" distR="114300" simplePos="0" relativeHeight="251654656" behindDoc="0" locked="0" layoutInCell="1" allowOverlap="1" wp14:anchorId="0E2A7FFE" wp14:editId="0E2A7FFF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5927725</wp:posOffset>
                      </wp:positionV>
                      <wp:extent cx="3429000" cy="0"/>
                      <wp:effectExtent l="10795" t="14605" r="8255" b="13970"/>
                      <wp:wrapNone/>
                      <wp:docPr id="39" name="Straight Connector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34A399" id="Straight Connector 49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55pt,466.75pt" to="435.5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" strokeweight="1pt">
                      <v:stroke dashstyle="1 1" endcap="round"/>
                    </v:line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0E2A8000" wp14:editId="0E2A8001">
                      <wp:simplePos x="0" y="0"/>
                      <wp:positionH relativeFrom="column">
                        <wp:posOffset>3931285</wp:posOffset>
                      </wp:positionH>
                      <wp:positionV relativeFrom="paragraph">
                        <wp:posOffset>5546725</wp:posOffset>
                      </wp:positionV>
                      <wp:extent cx="1143000" cy="800100"/>
                      <wp:effectExtent l="10795" t="14605" r="8255" b="13970"/>
                      <wp:wrapNone/>
                      <wp:docPr id="3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195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14A41C" id="Rectangle 48" o:spid="_x0000_s1026" style="position:absolute;margin-left:309.55pt;margin-top:436.75pt;width:90pt;height:6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" strokeweight="1pt">
                      <v:fill opacity="32896f"/>
                      <v:stroke dashstyle="1 1" endcap="round"/>
                    </v:rect>
                  </w:pict>
                </mc:Fallback>
              </mc:AlternateContent>
            </w:r>
            <w:r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E2A8002" wp14:editId="0E2A8003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5544820</wp:posOffset>
                      </wp:positionV>
                      <wp:extent cx="1143000" cy="800100"/>
                      <wp:effectExtent l="10795" t="12700" r="8255" b="6350"/>
                      <wp:wrapNone/>
                      <wp:docPr id="3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195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93ABF3" id="Rectangle 47" o:spid="_x0000_s1026" style="position:absolute;margin-left:75.55pt;margin-top:436.6pt;width:90pt;height:6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" strokeweight="1pt">
                      <v:fill opacity="32896f"/>
                      <v:stroke dashstyle="1 1" endcap="round"/>
                    </v:rect>
                  </w:pict>
                </mc:Fallback>
              </mc:AlternateContent>
            </w:r>
            <w:r w:rsidR="007216C0" w:rsidRPr="00F75BA9">
              <w:rPr>
                <w:b/>
              </w:rPr>
              <w:t>Comments:</w:t>
            </w:r>
          </w:p>
          <w:p w14:paraId="0E2A7FA4" w14:textId="77777777" w:rsidR="007216C0" w:rsidRPr="00F75BA9" w:rsidRDefault="007216C0" w:rsidP="00E62CCD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0E2A7FA5" w14:textId="77777777" w:rsidR="007216C0" w:rsidRPr="00F75BA9" w:rsidRDefault="007216C0" w:rsidP="00E62CCD">
            <w:pPr>
              <w:pStyle w:val="Style1bodytext"/>
              <w:spacing w:before="0"/>
              <w:jc w:val="left"/>
              <w:rPr>
                <w:b/>
              </w:rPr>
            </w:pPr>
          </w:p>
        </w:tc>
      </w:tr>
      <w:tr w:rsidR="007216C0" w:rsidRPr="003E5541" w14:paraId="0E2A7FA8" w14:textId="77777777" w:rsidTr="00402E40">
        <w:trPr>
          <w:trHeight w:val="283"/>
        </w:trPr>
        <w:tc>
          <w:tcPr>
            <w:tcW w:w="10491" w:type="dxa"/>
            <w:gridSpan w:val="7"/>
            <w:vAlign w:val="center"/>
          </w:tcPr>
          <w:p w14:paraId="0E2A7FA7" w14:textId="77777777" w:rsidR="007216C0" w:rsidRPr="00F75BA9" w:rsidRDefault="007216C0" w:rsidP="00E62CCD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F75BA9">
              <w:rPr>
                <w:sz w:val="20"/>
                <w:szCs w:val="20"/>
              </w:rPr>
              <w:t>The above works have been inspected and are considered compliant with the drawings, specifications and instructions</w:t>
            </w:r>
          </w:p>
        </w:tc>
      </w:tr>
      <w:tr w:rsidR="007216C0" w:rsidRPr="001B35AF" w14:paraId="0E2A7FAB" w14:textId="77777777" w:rsidTr="00402E40">
        <w:trPr>
          <w:trHeight w:val="410"/>
        </w:trPr>
        <w:tc>
          <w:tcPr>
            <w:tcW w:w="4951" w:type="dxa"/>
            <w:gridSpan w:val="3"/>
            <w:vAlign w:val="center"/>
          </w:tcPr>
          <w:p w14:paraId="0E2A7FA9" w14:textId="77777777" w:rsidR="007216C0" w:rsidRPr="00F75BA9" w:rsidRDefault="007216C0" w:rsidP="00E62CCD">
            <w:pPr>
              <w:pStyle w:val="Style1bodytext"/>
              <w:spacing w:before="0"/>
              <w:jc w:val="left"/>
            </w:pPr>
            <w:r w:rsidRPr="00F75BA9">
              <w:t>Name:</w:t>
            </w:r>
          </w:p>
        </w:tc>
        <w:tc>
          <w:tcPr>
            <w:tcW w:w="5540" w:type="dxa"/>
            <w:gridSpan w:val="4"/>
            <w:vAlign w:val="center"/>
          </w:tcPr>
          <w:p w14:paraId="0E2A7FAA" w14:textId="77777777" w:rsidR="007216C0" w:rsidRPr="00F75BA9" w:rsidRDefault="007216C0" w:rsidP="00E62CCD">
            <w:pPr>
              <w:pStyle w:val="Style1bodytext"/>
              <w:spacing w:before="0"/>
              <w:jc w:val="left"/>
            </w:pPr>
            <w:r w:rsidRPr="00F75BA9">
              <w:t xml:space="preserve">Position:  </w:t>
            </w:r>
            <w:r w:rsidRPr="00F75BA9">
              <w:rPr>
                <w:b/>
              </w:rPr>
              <w:t>Site Engineer</w:t>
            </w:r>
          </w:p>
        </w:tc>
      </w:tr>
      <w:tr w:rsidR="007216C0" w:rsidRPr="001B35AF" w14:paraId="0E2A7FAE" w14:textId="77777777" w:rsidTr="00402E40">
        <w:trPr>
          <w:trHeight w:val="429"/>
        </w:trPr>
        <w:tc>
          <w:tcPr>
            <w:tcW w:w="4951" w:type="dxa"/>
            <w:gridSpan w:val="3"/>
            <w:vAlign w:val="center"/>
          </w:tcPr>
          <w:p w14:paraId="0E2A7FAC" w14:textId="77777777" w:rsidR="007216C0" w:rsidRPr="00F75BA9" w:rsidRDefault="007216C0" w:rsidP="00E62CCD">
            <w:pPr>
              <w:pStyle w:val="Style1bodytext"/>
              <w:spacing w:before="0"/>
              <w:jc w:val="left"/>
            </w:pPr>
            <w:r w:rsidRPr="00F75BA9">
              <w:t>Sign:</w:t>
            </w:r>
          </w:p>
        </w:tc>
        <w:tc>
          <w:tcPr>
            <w:tcW w:w="5540" w:type="dxa"/>
            <w:gridSpan w:val="4"/>
            <w:vAlign w:val="center"/>
          </w:tcPr>
          <w:p w14:paraId="0E2A7FAD" w14:textId="77777777" w:rsidR="007216C0" w:rsidRPr="00F75BA9" w:rsidRDefault="007216C0" w:rsidP="00E62CCD">
            <w:pPr>
              <w:pStyle w:val="Style1bodytext"/>
              <w:spacing w:before="0"/>
              <w:jc w:val="left"/>
            </w:pPr>
            <w:r w:rsidRPr="00F75BA9">
              <w:t>Date:</w:t>
            </w:r>
          </w:p>
        </w:tc>
      </w:tr>
      <w:tr w:rsidR="007216C0" w:rsidRPr="001B35AF" w14:paraId="0E2A7FB1" w14:textId="77777777" w:rsidTr="00402E40">
        <w:trPr>
          <w:trHeight w:val="429"/>
        </w:trPr>
        <w:tc>
          <w:tcPr>
            <w:tcW w:w="4951" w:type="dxa"/>
            <w:gridSpan w:val="3"/>
            <w:vAlign w:val="center"/>
          </w:tcPr>
          <w:p w14:paraId="0E2A7FAF" w14:textId="77777777" w:rsidR="007216C0" w:rsidRPr="00F75BA9" w:rsidRDefault="007216C0" w:rsidP="00E62CCD">
            <w:pPr>
              <w:pStyle w:val="Style1bodytext"/>
              <w:spacing w:before="0"/>
              <w:jc w:val="left"/>
            </w:pPr>
            <w:r w:rsidRPr="00F75BA9">
              <w:t>Name:</w:t>
            </w:r>
          </w:p>
        </w:tc>
        <w:tc>
          <w:tcPr>
            <w:tcW w:w="5540" w:type="dxa"/>
            <w:gridSpan w:val="4"/>
            <w:vAlign w:val="center"/>
          </w:tcPr>
          <w:p w14:paraId="0E2A7FB0" w14:textId="77777777" w:rsidR="007216C0" w:rsidRPr="00F75BA9" w:rsidRDefault="007216C0" w:rsidP="00E62CCD">
            <w:pPr>
              <w:pStyle w:val="Style1bodytext"/>
              <w:spacing w:before="0"/>
              <w:jc w:val="left"/>
            </w:pPr>
            <w:r w:rsidRPr="00F75BA9">
              <w:t xml:space="preserve">Position:  </w:t>
            </w:r>
            <w:r w:rsidRPr="00F75BA9">
              <w:rPr>
                <w:b/>
              </w:rPr>
              <w:t>Design Engineer</w:t>
            </w:r>
          </w:p>
        </w:tc>
      </w:tr>
      <w:tr w:rsidR="007216C0" w:rsidRPr="001B35AF" w14:paraId="0E2A7FB4" w14:textId="77777777" w:rsidTr="00402E40">
        <w:trPr>
          <w:trHeight w:val="429"/>
        </w:trPr>
        <w:tc>
          <w:tcPr>
            <w:tcW w:w="4951" w:type="dxa"/>
            <w:gridSpan w:val="3"/>
            <w:vAlign w:val="center"/>
          </w:tcPr>
          <w:p w14:paraId="0E2A7FB2" w14:textId="77777777" w:rsidR="007216C0" w:rsidRPr="00F75BA9" w:rsidRDefault="007216C0" w:rsidP="00E62CCD">
            <w:pPr>
              <w:pStyle w:val="Style1bodytext"/>
              <w:spacing w:before="0"/>
              <w:jc w:val="left"/>
            </w:pPr>
            <w:r w:rsidRPr="00F75BA9">
              <w:t>Sign:</w:t>
            </w:r>
          </w:p>
        </w:tc>
        <w:tc>
          <w:tcPr>
            <w:tcW w:w="5540" w:type="dxa"/>
            <w:gridSpan w:val="4"/>
            <w:vAlign w:val="center"/>
          </w:tcPr>
          <w:p w14:paraId="0E2A7FB3" w14:textId="77777777" w:rsidR="007216C0" w:rsidRPr="00F75BA9" w:rsidRDefault="007216C0" w:rsidP="00E62CCD">
            <w:pPr>
              <w:pStyle w:val="Style1bodytext"/>
              <w:spacing w:before="0"/>
              <w:jc w:val="left"/>
            </w:pPr>
            <w:r w:rsidRPr="00F75BA9">
              <w:t>Date:</w:t>
            </w:r>
          </w:p>
        </w:tc>
      </w:tr>
    </w:tbl>
    <w:p w14:paraId="0E2A7FB5" w14:textId="77777777" w:rsidR="0054633D" w:rsidRDefault="0054633D" w:rsidP="005B0AD0">
      <w:pPr>
        <w:rPr>
          <w:rFonts w:ascii="Arial" w:hAnsi="Arial" w:cs="Arial"/>
          <w:sz w:val="22"/>
          <w:szCs w:val="22"/>
        </w:rPr>
      </w:pPr>
    </w:p>
    <w:p w14:paraId="0E2A7FB6" w14:textId="77777777" w:rsidR="007216C0" w:rsidRDefault="007216C0" w:rsidP="005B0AD0">
      <w:pPr>
        <w:rPr>
          <w:rFonts w:ascii="Arial" w:hAnsi="Arial" w:cs="Arial"/>
          <w:sz w:val="22"/>
          <w:szCs w:val="22"/>
        </w:rPr>
      </w:pPr>
    </w:p>
    <w:p w14:paraId="0E2A7FB7" w14:textId="77777777" w:rsidR="007216C0" w:rsidRDefault="007216C0" w:rsidP="005B0AD0">
      <w:pPr>
        <w:rPr>
          <w:rFonts w:ascii="Arial" w:hAnsi="Arial" w:cs="Arial"/>
          <w:sz w:val="22"/>
          <w:szCs w:val="22"/>
        </w:rPr>
      </w:pPr>
    </w:p>
    <w:p w14:paraId="0E2A7FB8" w14:textId="77777777" w:rsidR="007216C0" w:rsidRDefault="007216C0" w:rsidP="005B0AD0">
      <w:pPr>
        <w:rPr>
          <w:rFonts w:ascii="Arial" w:hAnsi="Arial" w:cs="Arial"/>
          <w:sz w:val="22"/>
          <w:szCs w:val="22"/>
        </w:rPr>
      </w:pPr>
    </w:p>
    <w:p w14:paraId="0E2A7FB9" w14:textId="77777777" w:rsidR="007216C0" w:rsidRDefault="007216C0" w:rsidP="005B0AD0">
      <w:pPr>
        <w:rPr>
          <w:rFonts w:ascii="Arial" w:hAnsi="Arial" w:cs="Arial"/>
          <w:sz w:val="22"/>
          <w:szCs w:val="22"/>
        </w:rPr>
      </w:pPr>
    </w:p>
    <w:p w14:paraId="0E2A7FBA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BB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  <w:r>
        <w:rPr>
          <w:noProof/>
          <w:lang w:val="en-NZ" w:eastAsia="en-NZ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E2A8004" wp14:editId="0E2A8005">
                <wp:simplePos x="0" y="0"/>
                <wp:positionH relativeFrom="margin">
                  <wp:align>center</wp:align>
                </wp:positionH>
                <wp:positionV relativeFrom="paragraph">
                  <wp:posOffset>53950</wp:posOffset>
                </wp:positionV>
                <wp:extent cx="5819775" cy="4610100"/>
                <wp:effectExtent l="0" t="38100" r="9525" b="19050"/>
                <wp:wrapNone/>
                <wp:docPr id="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9775" cy="4610100"/>
                          <a:chOff x="1265" y="2603"/>
                          <a:chExt cx="9165" cy="7260"/>
                        </a:xfrm>
                      </wpg:grpSpPr>
                      <wpg:grpSp>
                        <wpg:cNvPr id="2" name="Group 35"/>
                        <wpg:cNvGrpSpPr>
                          <a:grpSpLocks/>
                        </wpg:cNvGrpSpPr>
                        <wpg:grpSpPr bwMode="auto">
                          <a:xfrm>
                            <a:off x="1265" y="2603"/>
                            <a:ext cx="9165" cy="7260"/>
                            <a:chOff x="0" y="0"/>
                            <a:chExt cx="58197" cy="46101"/>
                          </a:xfrm>
                        </wpg:grpSpPr>
                        <wps:wsp>
                          <wps:cNvPr id="4" name="Line 3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814" y="39909"/>
                              <a:ext cx="0" cy="3785"/>
                            </a:xfrm>
                            <a:prstGeom prst="line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1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335" y="39909"/>
                              <a:ext cx="0" cy="3785"/>
                            </a:xfrm>
                            <a:prstGeom prst="line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8197" cy="46101"/>
                              <a:chOff x="0" y="0"/>
                              <a:chExt cx="58197" cy="46101"/>
                            </a:xfrm>
                          </wpg:grpSpPr>
                          <wpg:grpSp>
                            <wpg:cNvPr id="7" name="Group 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197" cy="46101"/>
                                <a:chOff x="0" y="0"/>
                                <a:chExt cx="58197" cy="46101"/>
                              </a:xfrm>
                            </wpg:grpSpPr>
                            <wps:wsp>
                              <wps:cNvPr id="8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049" y="27813"/>
                                  <a:ext cx="262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rnd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671" y="9620"/>
                                  <a:ext cx="10192" cy="6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 cap="rnd">
                                      <a:solidFill>
                                        <a:srgbClr val="000000"/>
                                      </a:solidFill>
                                      <a:prstDash val="sysDot"/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2A8040" w14:textId="77777777" w:rsidR="007216C0" w:rsidRPr="00B9651D" w:rsidRDefault="007216C0" w:rsidP="007216C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lang w:val="en-NZ"/>
                                      </w:rPr>
                                    </w:pPr>
                                    <w:r w:rsidRPr="00B9651D">
                                      <w:rPr>
                                        <w:rFonts w:ascii="Arial" w:hAnsi="Arial" w:cs="Arial"/>
                                        <w:sz w:val="20"/>
                                        <w:lang w:val="en-NZ"/>
                                      </w:rPr>
                                      <w:t>Backfill Material Type &amp; Source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8197" cy="46101"/>
                                  <a:chOff x="0" y="0"/>
                                  <a:chExt cx="58197" cy="46101"/>
                                </a:xfrm>
                              </wpg:grpSpPr>
                              <wps:wsp>
                                <wps:cNvPr id="11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669" y="42863"/>
                                    <a:ext cx="4572" cy="314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12700" cap="rnd">
                                        <a:solidFill>
                                          <a:srgbClr val="000000"/>
                                        </a:solidFill>
                                        <a:prstDash val="sysDot"/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E2A8041" w14:textId="77777777" w:rsidR="007216C0" w:rsidRPr="00B9651D" w:rsidRDefault="007216C0" w:rsidP="007216C0">
                                      <w:pPr>
                                        <w:pStyle w:val="BodyText2"/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B9651D">
                                        <w:rPr>
                                          <w:rFonts w:ascii="Arial" w:hAnsi="Arial" w:cs="Arial"/>
                                        </w:rPr>
                                        <w:t>(m)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2" name="Group 3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58197" cy="46101"/>
                                    <a:chOff x="0" y="0"/>
                                    <a:chExt cx="58197" cy="46101"/>
                                  </a:xfrm>
                                </wpg:grpSpPr>
                                <wpg:grpSp>
                                  <wpg:cNvPr id="13" name="Group 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11430"/>
                                      <a:ext cx="12668" cy="22193"/>
                                      <a:chOff x="0" y="-476"/>
                                      <a:chExt cx="12668" cy="22193"/>
                                    </a:xfrm>
                                  </wpg:grpSpPr>
                                  <wps:wsp>
                                    <wps:cNvPr id="14" name="Line 2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667" y="21717"/>
                                        <a:ext cx="8001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" name="Text Box 2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18288"/>
                                        <a:ext cx="4572" cy="342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12700" cap="rnd">
                                            <a:solidFill>
                                              <a:srgbClr val="000000"/>
                                            </a:solidFill>
                                            <a:prstDash val="sysDot"/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E2A8042" w14:textId="77777777" w:rsidR="007216C0" w:rsidRPr="00B9651D" w:rsidRDefault="007216C0" w:rsidP="007216C0">
                                          <w:pPr>
                                            <w:pStyle w:val="BodyText2"/>
                                            <w:spacing w:after="0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  <w:r w:rsidRPr="00B9651D">
                                            <w:rPr>
                                              <w:rFonts w:ascii="Arial" w:hAnsi="Arial" w:cs="Arial"/>
                                            </w:rPr>
                                            <w:t>(m)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Line 4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667" y="2286"/>
                                        <a:ext cx="8001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" name="Text Box 4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-476"/>
                                        <a:ext cx="4572" cy="276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12700" cap="rnd">
                                            <a:solidFill>
                                              <a:srgbClr val="000000"/>
                                            </a:solidFill>
                                            <a:prstDash val="sysDot"/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E2A8043" w14:textId="77777777" w:rsidR="007216C0" w:rsidRPr="00B9651D" w:rsidRDefault="007216C0" w:rsidP="007216C0">
                                          <w:pPr>
                                            <w:pStyle w:val="BodyText2"/>
                                            <w:spacing w:after="0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  <w:r w:rsidRPr="00B9651D">
                                            <w:rPr>
                                              <w:rFonts w:ascii="Arial" w:hAnsi="Arial" w:cs="Arial"/>
                                            </w:rPr>
                                            <w:t>(m)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8" name="Group 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5621" y="0"/>
                                      <a:ext cx="42576" cy="46101"/>
                                      <a:chOff x="0" y="0"/>
                                      <a:chExt cx="42576" cy="46101"/>
                                    </a:xfrm>
                                  </wpg:grpSpPr>
                                  <wps:wsp>
                                    <wps:cNvPr id="19" name="Line 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714" y="42195"/>
                                        <a:ext cx="20511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triangle" w="med" len="med"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" name="Line 2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715" y="46101"/>
                                        <a:ext cx="8001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21" name="Group 2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42576" cy="39293"/>
                                        <a:chOff x="0" y="0"/>
                                        <a:chExt cx="42576" cy="39293"/>
                                      </a:xfrm>
                                    </wpg:grpSpPr>
                                    <wps:wsp>
                                      <wps:cNvPr id="22" name="Line 2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4575" y="11906"/>
                                          <a:ext cx="8001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3" name="Line 3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4575" y="35433"/>
                                          <a:ext cx="8001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24" name="Group 2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34480" cy="39293"/>
                                          <a:chOff x="0" y="0"/>
                                          <a:chExt cx="34480" cy="39293"/>
                                        </a:xfrm>
                                      </wpg:grpSpPr>
                                      <wps:wsp>
                                        <wps:cNvPr id="25" name="Text Box 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3050" y="30765"/>
                                            <a:ext cx="11430" cy="71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12700" cap="rnd">
                                                <a:solidFill>
                                                  <a:srgbClr val="000000"/>
                                                </a:solidFill>
                                                <a:prstDash val="sysDot"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E2A8044" w14:textId="77777777" w:rsidR="007216C0" w:rsidRPr="00B9651D" w:rsidRDefault="0021710A" w:rsidP="007216C0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lang w:val="en-NZ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lang w:val="en-NZ"/>
                                                </w:rPr>
                                                <w:t>Bedding</w:t>
                                              </w:r>
                                              <w:r w:rsidR="007216C0" w:rsidRPr="00B9651D">
                                                <w:rPr>
                                                  <w:rFonts w:ascii="Arial" w:hAnsi="Arial" w:cs="Arial"/>
                                                  <w:sz w:val="20"/>
                                                  <w:lang w:val="en-NZ"/>
                                                </w:rPr>
                                                <w:t xml:space="preserve"> Material Type &amp; Source</w:t>
                                              </w:r>
                                            </w:p>
                                            <w:p w14:paraId="0E2A8045" w14:textId="77777777" w:rsidR="007216C0" w:rsidRPr="00686966" w:rsidRDefault="007216C0" w:rsidP="007216C0">
                                              <w:pPr>
                                                <w:rPr>
                                                  <w:rFonts w:ascii="Arial" w:hAnsi="Arial" w:cs="Arial"/>
                                                  <w:sz w:val="16"/>
                                                  <w:lang w:val="en-NZ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6" name="Group 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22225" cy="39293"/>
                                            <a:chOff x="0" y="0"/>
                                            <a:chExt cx="22225" cy="39293"/>
                                          </a:xfrm>
                                        </wpg:grpSpPr>
                                        <wps:wsp>
                                          <wps:cNvPr id="27" name="Line 2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H="1">
                                              <a:off x="0" y="476"/>
                                              <a:ext cx="57" cy="2738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 cap="rnd">
                                              <a:solidFill>
                                                <a:srgbClr val="000000"/>
                                              </a:solidFill>
                                              <a:prstDash val="sysDot"/>
                                              <a:round/>
                                              <a:headEnd type="triangle" w="med" len="med"/>
                                              <a:tailEnd type="triangle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8" name="Line 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 flipV="1">
                                              <a:off x="0" y="27813"/>
                                              <a:ext cx="0" cy="1148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 cap="rnd">
                                              <a:solidFill>
                                                <a:srgbClr val="000000"/>
                                              </a:solidFill>
                                              <a:prstDash val="sysDot"/>
                                              <a:round/>
                                              <a:headEnd type="triangle" w="med" len="med"/>
                                              <a:tailEnd type="triangle" w="med" len="med"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29" name="Group 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714" y="0"/>
                                              <a:ext cx="20511" cy="38862"/>
                                              <a:chOff x="0" y="0"/>
                                              <a:chExt cx="20510" cy="38862"/>
                                            </a:xfrm>
                                          </wpg:grpSpPr>
                                          <wps:wsp>
                                            <wps:cNvPr id="30" name="Rectangle 6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20510" cy="388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1" name="Oval 1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667" y="34290"/>
                                                <a:ext cx="2953" cy="289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2" name="Text Box 5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6762" y="12573"/>
                                                <a:ext cx="6858" cy="22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12700" cap="rnd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ysDot"/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E2A8046" w14:textId="77777777" w:rsidR="007216C0" w:rsidRPr="00686966" w:rsidRDefault="007216C0" w:rsidP="007216C0">
                                                  <w:pPr>
                                                    <w:pStyle w:val="BodyText2"/>
                                                    <w:spacing w:after="0"/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686966">
                                                    <w:rPr>
                                                      <w:rFonts w:ascii="Arial" w:hAnsi="Arial" w:cs="Arial"/>
                                                      <w:sz w:val="20"/>
                                                      <w:szCs w:val="20"/>
                                                    </w:rPr>
                                                    <w:t>Backfill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36000" tIns="45720" rIns="3600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33" name="Line 177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16002" y="-477"/>
                                <a:ext cx="0" cy="1949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4" name="Group 1"/>
                        <wpg:cNvGrpSpPr>
                          <a:grpSpLocks/>
                        </wpg:cNvGrpSpPr>
                        <wpg:grpSpPr bwMode="auto">
                          <a:xfrm>
                            <a:off x="4734" y="7266"/>
                            <a:ext cx="1980" cy="360"/>
                            <a:chOff x="0" y="0"/>
                            <a:chExt cx="12573" cy="2286"/>
                          </a:xfrm>
                        </wpg:grpSpPr>
                        <wps:wsp>
                          <wps:cNvPr id="35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2286"/>
                              <a:ext cx="800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" cy="22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rnd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2A8047" w14:textId="77777777" w:rsidR="007216C0" w:rsidRPr="00B9651D" w:rsidRDefault="007216C0" w:rsidP="007216C0">
                                <w:pPr>
                                  <w:rPr>
                                    <w:rFonts w:ascii="Arial" w:hAnsi="Arial" w:cs="Arial"/>
                                    <w:sz w:val="20"/>
                                    <w:lang w:val="en-NZ"/>
                                  </w:rPr>
                                </w:pPr>
                                <w:r w:rsidRPr="00B9651D">
                                  <w:rPr>
                                    <w:rFonts w:ascii="Arial" w:hAnsi="Arial" w:cs="Arial"/>
                                    <w:sz w:val="20"/>
                                    <w:lang w:val="en-NZ"/>
                                  </w:rPr>
                                  <w:t>(</w:t>
                                </w:r>
                                <w:proofErr w:type="spellStart"/>
                                <w:r w:rsidRPr="00B9651D">
                                  <w:rPr>
                                    <w:rFonts w:ascii="Arial" w:hAnsi="Arial" w:cs="Arial"/>
                                    <w:sz w:val="20"/>
                                    <w:lang w:val="en-NZ"/>
                                  </w:rPr>
                                  <w:t>dia</w:t>
                                </w:r>
                                <w:proofErr w:type="spellEnd"/>
                                <w:r w:rsidRPr="00B9651D">
                                  <w:rPr>
                                    <w:rFonts w:ascii="Arial" w:hAnsi="Arial" w:cs="Arial"/>
                                    <w:sz w:val="20"/>
                                    <w:lang w:val="en-NZ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1" style="position:absolute;margin-left:0;margin-top:4.25pt;width:458.25pt;height:363pt;z-index:251664896;mso-position-horizontal:center;mso-position-horizontal-relative:margin" coordorigin="1265,2603" coordsize="9165,7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">
                <v:group id="Group 35" o:spid="_x0000_s1032" style="position:absolute;left:1265;top:2603;width:9165;height:7260" coordsize="58197,4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Line 34" o:spid="_x0000_s1033" style="position:absolute;flip:y;visibility:visible;mso-wrap-style:square" from="37814,39909" to="37814,4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" strokeweight="1pt">
                    <v:stroke dashstyle="1 1" endcap="round"/>
                  </v:line>
                  <v:line id="Line 176" o:spid="_x0000_s1034" style="position:absolute;flip:y;visibility:visible;mso-wrap-style:square" from="17335,39909" to="17335,4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" strokeweight="1pt">
                    <v:stroke dashstyle="1 1" endcap="round"/>
                  </v:line>
                  <v:group id="Group 34" o:spid="_x0000_s1035" style="position:absolute;width:58197;height:46101" coordsize="58197,4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 33" o:spid="_x0000_s1036" style="position:absolute;width:58197;height:46101" coordsize="58197,4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line id="Line 18" o:spid="_x0000_s1037" style="position:absolute;visibility:visible;mso-wrap-style:square" from="15049,27813" to="41338,27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" strokeweight="1pt">
                        <v:stroke dashstyle="1 1" endcap="round"/>
                      </v:line>
                      <v:shape id="Text Box 31" o:spid="_x0000_s1038" type="#_x0000_t202" style="position:absolute;left:38671;top:9620;width:10192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" filled="f" stroked="f" strokeweight="1pt">
                        <v:stroke dashstyle="1 1" endcap="round"/>
                        <v:textbox>
                          <w:txbxContent>
                            <w:p w:rsidR="007216C0" w:rsidRPr="00B9651D" w:rsidRDefault="007216C0" w:rsidP="007216C0">
                              <w:pPr>
                                <w:rPr>
                                  <w:rFonts w:ascii="Arial" w:hAnsi="Arial" w:cs="Arial"/>
                                  <w:sz w:val="20"/>
                                  <w:lang w:val="en-NZ"/>
                                </w:rPr>
                              </w:pPr>
                              <w:r w:rsidRPr="00B9651D">
                                <w:rPr>
                                  <w:rFonts w:ascii="Arial" w:hAnsi="Arial" w:cs="Arial"/>
                                  <w:sz w:val="20"/>
                                  <w:lang w:val="en-NZ"/>
                                </w:rPr>
                                <w:t>Backfill Material Type &amp; Source</w:t>
                              </w:r>
                            </w:p>
                          </w:txbxContent>
                        </v:textbox>
                      </v:shape>
                      <v:group id="Group 32" o:spid="_x0000_s1039" style="position:absolute;width:58197;height:46101" coordsize="58197,4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shape id="Text Box 23" o:spid="_x0000_s1040" type="#_x0000_t202" style="position:absolute;left:20669;top:42863;width:457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" stroked="f" strokeweight="1pt">
                          <v:stroke dashstyle="1 1" endcap="round"/>
                          <v:textbox>
                            <w:txbxContent>
                              <w:p w:rsidR="007216C0" w:rsidRPr="00B9651D" w:rsidRDefault="007216C0" w:rsidP="007216C0">
                                <w:pPr>
                                  <w:pStyle w:val="BodyText2"/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 w:rsidRPr="00B9651D">
                                  <w:rPr>
                                    <w:rFonts w:ascii="Arial" w:hAnsi="Arial" w:cs="Arial"/>
                                  </w:rPr>
                                  <w:t>(m)</w:t>
                                </w:r>
                              </w:p>
                            </w:txbxContent>
                          </v:textbox>
                        </v:shape>
                        <v:group id="Group 31" o:spid="_x0000_s1041" style="position:absolute;width:58197;height:46101" coordsize="58197,4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group id="Group 30" o:spid="_x0000_s1042" style="position:absolute;top:11430;width:12668;height:22193" coordorigin=",-476" coordsize="12668,2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<v:line id="Line 27" o:spid="_x0000_s1043" style="position:absolute;visibility:visible;mso-wrap-style:square" from="4667,21717" to="12668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        <v:shape id="Text Box 28" o:spid="_x0000_s1044" type="#_x0000_t202" style="position:absolute;top:18288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" stroked="f" strokeweight="1pt">
                              <v:stroke dashstyle="1 1" endcap="round"/>
                              <v:textbox>
                                <w:txbxContent>
                                  <w:p w:rsidR="007216C0" w:rsidRPr="00B9651D" w:rsidRDefault="007216C0" w:rsidP="007216C0">
                                    <w:pPr>
                                      <w:pStyle w:val="BodyText2"/>
                                      <w:spacing w:after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B9651D">
                                      <w:rPr>
                                        <w:rFonts w:ascii="Arial" w:hAnsi="Arial" w:cs="Arial"/>
                                      </w:rPr>
                                      <w:t>(m)</w:t>
                                    </w:r>
                                  </w:p>
                                </w:txbxContent>
                              </v:textbox>
                            </v:shape>
                            <v:line id="Line 44" o:spid="_x0000_s1045" style="position:absolute;visibility:visible;mso-wrap-style:square" from="4667,2286" to="12668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      <v:shape id="Text Box 45" o:spid="_x0000_s1046" type="#_x0000_t202" style="position:absolute;top:-476;width:457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" stroked="f" strokeweight="1pt">
                              <v:stroke dashstyle="1 1" endcap="round"/>
                              <v:textbox>
                                <w:txbxContent>
                                  <w:p w:rsidR="007216C0" w:rsidRPr="00B9651D" w:rsidRDefault="007216C0" w:rsidP="007216C0">
                                    <w:pPr>
                                      <w:pStyle w:val="BodyText2"/>
                                      <w:spacing w:after="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B9651D">
                                      <w:rPr>
                                        <w:rFonts w:ascii="Arial" w:hAnsi="Arial" w:cs="Arial"/>
                                      </w:rPr>
                                      <w:t>(m)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29" o:spid="_x0000_s1047" style="position:absolute;left:15621;width:42576;height:46101" coordsize="42576,4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<v:line id="Line 14" o:spid="_x0000_s1048" style="position:absolute;visibility:visible;mso-wrap-style:square" from="1714,42195" to="22225,42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">
                              <v:stroke startarrow="block" endarrow="block"/>
                            </v:line>
                            <v:line id="Line 22" o:spid="_x0000_s1049" style="position:absolute;visibility:visible;mso-wrap-style:square" from="9715,46101" to="17716,4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        <v:group id="Group 28" o:spid="_x0000_s1050" style="position:absolute;width:42576;height:39293" coordsize="42576,3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<v:line id="Line 20" o:spid="_x0000_s1051" style="position:absolute;visibility:visible;mso-wrap-style:square" from="34575,11906" to="42576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          <v:line id="Line 39" o:spid="_x0000_s1052" style="position:absolute;visibility:visible;mso-wrap-style:square" from="34575,35433" to="42576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          <v:group id="Group 27" o:spid="_x0000_s1053" style="position:absolute;width:34480;height:39293" coordsize="34480,3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<v:shape id="Text Box 40" o:spid="_x0000_s1054" type="#_x0000_t202" style="position:absolute;left:23050;top:30765;width:11430;height:7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" filled="f" stroked="f" strokeweight="1pt">
                                  <v:stroke dashstyle="1 1" endcap="round"/>
                                  <v:textbox>
                                    <w:txbxContent>
                                      <w:p w:rsidR="007216C0" w:rsidRPr="00B9651D" w:rsidRDefault="0021710A" w:rsidP="007216C0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lang w:val="en-NZ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lang w:val="en-NZ"/>
                                          </w:rPr>
                                          <w:t>Bedding</w:t>
                                        </w:r>
                                        <w:r w:rsidR="007216C0" w:rsidRPr="00B9651D">
                                          <w:rPr>
                                            <w:rFonts w:ascii="Arial" w:hAnsi="Arial" w:cs="Arial"/>
                                            <w:sz w:val="20"/>
                                            <w:lang w:val="en-NZ"/>
                                          </w:rPr>
                                          <w:t xml:space="preserve"> Material Type &amp; Source</w:t>
                                        </w:r>
                                      </w:p>
                                      <w:p w:rsidR="007216C0" w:rsidRPr="00686966" w:rsidRDefault="007216C0" w:rsidP="007216C0">
                                        <w:pPr>
                                          <w:rPr>
                                            <w:rFonts w:ascii="Arial" w:hAnsi="Arial" w:cs="Arial"/>
                                            <w:sz w:val="16"/>
                                            <w:lang w:val="en-NZ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group id="Group 7" o:spid="_x0000_s1055" style="position:absolute;width:22225;height:39293" coordsize="22225,39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<v:line id="Line 26" o:spid="_x0000_s1056" style="position:absolute;flip:x;visibility:visible;mso-wrap-style:square" from="0,476" to="57,27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" strokeweight="1pt">
                                    <v:stroke dashstyle="1 1" startarrow="block" endarrow="block" endcap="round"/>
                                  </v:line>
                                  <v:line id="Line 36" o:spid="_x0000_s1057" style="position:absolute;flip:y;visibility:visible;mso-wrap-style:square" from="0,27813" to="0,39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" strokeweight="1pt">
                                    <v:stroke dashstyle="1 1" startarrow="block" endarrow="block" endcap="round"/>
                                  </v:line>
                                  <v:group id="Group 1" o:spid="_x0000_s1058" style="position:absolute;left:1714;width:20511;height:38862" coordsize="20510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  <v:rect id="Rectangle 6" o:spid="_x0000_s1059" style="position:absolute;width:2051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/>
                                    <v:oval id="Oval 11" o:spid="_x0000_s1060" style="position:absolute;left:8667;top:34290;width:2953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" filled="f"/>
                                    <v:shape id="Text Box 51" o:spid="_x0000_s1061" type="#_x0000_t202" style="position:absolute;left:6762;top:12573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" filled="f" stroked="f" strokeweight="1pt">
                                      <v:stroke dashstyle="1 1" endcap="round"/>
                                      <v:textbox inset="1mm,,1mm">
                                        <w:txbxContent>
                                          <w:p w:rsidR="007216C0" w:rsidRPr="00686966" w:rsidRDefault="007216C0" w:rsidP="007216C0">
                                            <w:pPr>
                                              <w:pStyle w:val="BodyText2"/>
                                              <w:spacing w:after="0"/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686966">
                                              <w:rPr>
                                                <w:rFonts w:ascii="Arial" w:hAnsi="Arial" w:cs="Arial"/>
                                                <w:sz w:val="20"/>
                                                <w:szCs w:val="20"/>
                                              </w:rPr>
                                              <w:t>Backfill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  <v:line id="Line 177" o:spid="_x0000_s1062" style="position:absolute;rotation:-90;flip:y;visibility:visible;mso-wrap-style:square" from="16002,-477" to="16002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" strokeweight="1pt">
                      <v:stroke dashstyle="1 1" endcap="round"/>
                    </v:line>
                  </v:group>
                </v:group>
                <v:group id="Group 1" o:spid="_x0000_s1063" style="position:absolute;left:4734;top:7266;width:1980;height:360" coordsize="12573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Line 21" o:spid="_x0000_s1064" style="position:absolute;visibility:visible;mso-wrap-style:square" from="4572,2286" to="12573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<v:shape id="Text Box 24" o:spid="_x0000_s1065" type="#_x0000_t202" style="position:absolute;width:4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" stroked="f" strokeweight="1pt">
                    <v:stroke dashstyle="1 1" endcap="round"/>
                    <v:textbox>
                      <w:txbxContent>
                        <w:p w:rsidR="007216C0" w:rsidRPr="00B9651D" w:rsidRDefault="007216C0" w:rsidP="007216C0">
                          <w:pPr>
                            <w:rPr>
                              <w:rFonts w:ascii="Arial" w:hAnsi="Arial" w:cs="Arial"/>
                              <w:sz w:val="20"/>
                              <w:lang w:val="en-NZ"/>
                            </w:rPr>
                          </w:pPr>
                          <w:r w:rsidRPr="00B9651D">
                            <w:rPr>
                              <w:rFonts w:ascii="Arial" w:hAnsi="Arial" w:cs="Arial"/>
                              <w:sz w:val="20"/>
                              <w:lang w:val="en-NZ"/>
                            </w:rPr>
                            <w:t>(</w:t>
                          </w:r>
                          <w:proofErr w:type="spellStart"/>
                          <w:proofErr w:type="gramStart"/>
                          <w:r w:rsidRPr="00B9651D">
                            <w:rPr>
                              <w:rFonts w:ascii="Arial" w:hAnsi="Arial" w:cs="Arial"/>
                              <w:sz w:val="20"/>
                              <w:lang w:val="en-NZ"/>
                            </w:rPr>
                            <w:t>dia</w:t>
                          </w:r>
                          <w:proofErr w:type="spellEnd"/>
                          <w:proofErr w:type="gramEnd"/>
                          <w:r w:rsidRPr="00B9651D">
                            <w:rPr>
                              <w:rFonts w:ascii="Arial" w:hAnsi="Arial" w:cs="Arial"/>
                              <w:sz w:val="20"/>
                              <w:lang w:val="en-NZ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E2A7FBC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BD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BE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BF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C0" w14:textId="77777777" w:rsidR="007216C0" w:rsidRDefault="007216C0" w:rsidP="005B0AD0">
      <w:pPr>
        <w:rPr>
          <w:rFonts w:ascii="Arial" w:hAnsi="Arial" w:cs="Arial"/>
          <w:sz w:val="22"/>
          <w:szCs w:val="22"/>
        </w:rPr>
      </w:pPr>
    </w:p>
    <w:p w14:paraId="0E2A7FC1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C2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C3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C4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C5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C6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C7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C8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C9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CA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CB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CC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CD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CE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CF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D0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D1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D2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D3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D4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D5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D6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D7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D8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D9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DA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DB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DC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DD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DE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DF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E0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E1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E2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E3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E4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E5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E6" w14:textId="77777777" w:rsidR="0053589B" w:rsidRDefault="0053589B" w:rsidP="005B0AD0">
      <w:pPr>
        <w:rPr>
          <w:rFonts w:ascii="Arial" w:hAnsi="Arial" w:cs="Arial"/>
          <w:sz w:val="22"/>
          <w:szCs w:val="22"/>
        </w:rPr>
      </w:pPr>
    </w:p>
    <w:p w14:paraId="0E2A7FE7" w14:textId="77777777" w:rsidR="0053589B" w:rsidRPr="005B0AD0" w:rsidRDefault="003C7E46" w:rsidP="003C7E46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0E2A8006" wp14:editId="0E2A8007">
            <wp:extent cx="5430476" cy="76581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6954" cy="76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89B" w:rsidRPr="005B0AD0" w:rsidSect="001D7D6A">
      <w:headerReference w:type="default" r:id="rId12"/>
      <w:footerReference w:type="default" r:id="rId13"/>
      <w:pgSz w:w="11906" w:h="16838" w:code="9"/>
      <w:pgMar w:top="1020" w:right="1134" w:bottom="709" w:left="1134" w:header="426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A800A" w14:textId="77777777" w:rsidR="00EC391A" w:rsidRDefault="00EC391A">
      <w:r>
        <w:separator/>
      </w:r>
    </w:p>
  </w:endnote>
  <w:endnote w:type="continuationSeparator" w:id="0">
    <w:p w14:paraId="0E2A800B" w14:textId="77777777" w:rsidR="00EC391A" w:rsidRDefault="00EC3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708F29"/>
      </w:tblBorders>
      <w:tblLook w:val="01E0" w:firstRow="1" w:lastRow="1" w:firstColumn="1" w:lastColumn="1" w:noHBand="0" w:noVBand="0"/>
    </w:tblPr>
    <w:tblGrid>
      <w:gridCol w:w="2836"/>
      <w:gridCol w:w="4961"/>
      <w:gridCol w:w="2694"/>
    </w:tblGrid>
    <w:tr w:rsidR="00402E40" w:rsidRPr="00265156" w14:paraId="0E2A8021" w14:textId="77777777" w:rsidTr="009F2DFF">
      <w:trPr>
        <w:trHeight w:val="553"/>
      </w:trPr>
      <w:tc>
        <w:tcPr>
          <w:tcW w:w="2836" w:type="dxa"/>
          <w:vAlign w:val="center"/>
        </w:tcPr>
        <w:p w14:paraId="0E2A801C" w14:textId="75CBB703" w:rsidR="00402E40" w:rsidRPr="00265156" w:rsidRDefault="00402E40" w:rsidP="00643A72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</w:p>
      </w:tc>
      <w:tc>
        <w:tcPr>
          <w:tcW w:w="4961" w:type="dxa"/>
          <w:vAlign w:val="center"/>
        </w:tcPr>
        <w:p w14:paraId="0E2A801D" w14:textId="3F62B783" w:rsidR="00E219F4" w:rsidRPr="00265156" w:rsidRDefault="00402E40" w:rsidP="00E219F4">
          <w:pPr>
            <w:pStyle w:val="Footer"/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This is an uncontrolled copy if photocopied or </w:t>
          </w:r>
          <w:r>
            <w:rPr>
              <w:rFonts w:ascii="Arial" w:hAnsi="Arial" w:cs="Arial"/>
              <w:color w:val="999999"/>
              <w:sz w:val="16"/>
              <w:szCs w:val="16"/>
            </w:rPr>
            <w:t>printed</w:t>
          </w:r>
        </w:p>
        <w:p w14:paraId="0E2A801E" w14:textId="5F1C70FC" w:rsidR="00402E40" w:rsidRPr="00265156" w:rsidRDefault="00402E40" w:rsidP="00643A72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</w:p>
      </w:tc>
      <w:tc>
        <w:tcPr>
          <w:tcW w:w="2694" w:type="dxa"/>
          <w:vAlign w:val="center"/>
        </w:tcPr>
        <w:p w14:paraId="5FAEAD20" w14:textId="77777777" w:rsidR="00E219F4" w:rsidRDefault="00E219F4" w:rsidP="00643A72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CS-4101 - Water Main Line Record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0E2A8020" w14:textId="1E41DC57" w:rsidR="00402E40" w:rsidRPr="00265156" w:rsidRDefault="00402E40" w:rsidP="00643A72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C7E46">
            <w:rPr>
              <w:rFonts w:ascii="Arial" w:hAnsi="Arial" w:cs="Arial"/>
              <w:noProof/>
              <w:color w:val="999999"/>
              <w:sz w:val="16"/>
              <w:szCs w:val="16"/>
            </w:rPr>
            <w:t>3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3C7E46">
            <w:rPr>
              <w:rFonts w:ascii="Arial" w:hAnsi="Arial" w:cs="Arial"/>
              <w:noProof/>
              <w:color w:val="999999"/>
              <w:sz w:val="16"/>
              <w:szCs w:val="16"/>
            </w:rPr>
            <w:t>3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0E2A8022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A8008" w14:textId="77777777" w:rsidR="00EC391A" w:rsidRDefault="00EC391A">
      <w:r>
        <w:separator/>
      </w:r>
    </w:p>
  </w:footnote>
  <w:footnote w:type="continuationSeparator" w:id="0">
    <w:p w14:paraId="0E2A8009" w14:textId="77777777" w:rsidR="00EC391A" w:rsidRDefault="00EC3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708F29"/>
        <w:left w:val="single" w:sz="4" w:space="0" w:color="708F29"/>
        <w:bottom w:val="single" w:sz="4" w:space="0" w:color="708F29"/>
        <w:right w:val="single" w:sz="4" w:space="0" w:color="708F29"/>
        <w:insideH w:val="single" w:sz="4" w:space="0" w:color="708F29"/>
        <w:insideV w:val="single" w:sz="4" w:space="0" w:color="708F29"/>
      </w:tblBorders>
      <w:tblLayout w:type="fixed"/>
      <w:tblLook w:val="01E0" w:firstRow="1" w:lastRow="1" w:firstColumn="1" w:lastColumn="1" w:noHBand="0" w:noVBand="0"/>
    </w:tblPr>
    <w:tblGrid>
      <w:gridCol w:w="1986"/>
      <w:gridCol w:w="2883"/>
      <w:gridCol w:w="1227"/>
      <w:gridCol w:w="1800"/>
      <w:gridCol w:w="2595"/>
    </w:tblGrid>
    <w:tr w:rsidR="00402E40" w:rsidRPr="000415DE" w14:paraId="0E2A800F" w14:textId="77777777" w:rsidTr="00643A72">
      <w:tc>
        <w:tcPr>
          <w:tcW w:w="4869" w:type="dxa"/>
          <w:gridSpan w:val="2"/>
        </w:tcPr>
        <w:p w14:paraId="0E2A800D" w14:textId="7CB241D8" w:rsidR="00402E40" w:rsidRPr="00D133C0" w:rsidRDefault="00E219F4" w:rsidP="00643A72">
          <w:pPr>
            <w:pStyle w:val="Header"/>
          </w:pPr>
          <w:r>
            <w:rPr>
              <w:noProof/>
            </w:rPr>
            <w:drawing>
              <wp:inline distT="0" distB="0" distL="0" distR="0" wp14:anchorId="59613CD5" wp14:editId="331661CA">
                <wp:extent cx="2953385" cy="603250"/>
                <wp:effectExtent l="0" t="0" r="0" b="6350"/>
                <wp:docPr id="51" name="Pictur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53385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2" w:type="dxa"/>
          <w:gridSpan w:val="3"/>
          <w:vAlign w:val="center"/>
        </w:tcPr>
        <w:p w14:paraId="0E2A800E" w14:textId="77777777" w:rsidR="00402E40" w:rsidRPr="0054633D" w:rsidRDefault="00402E40" w:rsidP="00643A72">
          <w:pPr>
            <w:pStyle w:val="TitleStyle"/>
            <w:spacing w:before="0" w:after="0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Water Main Line Record</w:t>
          </w:r>
        </w:p>
      </w:tc>
    </w:tr>
    <w:tr w:rsidR="00402E40" w:rsidRPr="000415DE" w14:paraId="0E2A8014" w14:textId="77777777" w:rsidTr="00643A72">
      <w:tc>
        <w:tcPr>
          <w:tcW w:w="1986" w:type="dxa"/>
          <w:vAlign w:val="center"/>
        </w:tcPr>
        <w:p w14:paraId="0E2A8010" w14:textId="77777777" w:rsidR="00402E40" w:rsidRPr="0054633D" w:rsidRDefault="00402E40" w:rsidP="00643A72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Contract Name:</w:t>
          </w:r>
        </w:p>
      </w:tc>
      <w:tc>
        <w:tcPr>
          <w:tcW w:w="4110" w:type="dxa"/>
          <w:gridSpan w:val="2"/>
          <w:vAlign w:val="center"/>
        </w:tcPr>
        <w:p w14:paraId="0E2A8011" w14:textId="5D94F5E6" w:rsidR="00402E40" w:rsidRPr="0054633D" w:rsidRDefault="00402E40" w:rsidP="00643A72">
          <w:pPr>
            <w:pStyle w:val="TitleStyle"/>
            <w:spacing w:before="60"/>
            <w:rPr>
              <w:sz w:val="20"/>
              <w:szCs w:val="20"/>
            </w:rPr>
          </w:pPr>
        </w:p>
      </w:tc>
      <w:tc>
        <w:tcPr>
          <w:tcW w:w="1800" w:type="dxa"/>
          <w:vAlign w:val="center"/>
        </w:tcPr>
        <w:p w14:paraId="0E2A8012" w14:textId="77777777" w:rsidR="00402E40" w:rsidRPr="0054633D" w:rsidRDefault="00402E40" w:rsidP="00643A72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Contract No:</w:t>
          </w:r>
        </w:p>
      </w:tc>
      <w:tc>
        <w:tcPr>
          <w:tcW w:w="2595" w:type="dxa"/>
          <w:vAlign w:val="center"/>
        </w:tcPr>
        <w:p w14:paraId="0E2A8013" w14:textId="36AA7144" w:rsidR="00402E40" w:rsidRPr="0054633D" w:rsidRDefault="00402E40" w:rsidP="00643A72">
          <w:pPr>
            <w:pStyle w:val="TitleStyle"/>
            <w:spacing w:before="60"/>
            <w:rPr>
              <w:sz w:val="20"/>
              <w:szCs w:val="20"/>
            </w:rPr>
          </w:pPr>
        </w:p>
      </w:tc>
    </w:tr>
    <w:tr w:rsidR="00402E40" w:rsidRPr="000415DE" w14:paraId="0E2A8019" w14:textId="77777777" w:rsidTr="00643A72">
      <w:tc>
        <w:tcPr>
          <w:tcW w:w="1986" w:type="dxa"/>
          <w:vAlign w:val="center"/>
        </w:tcPr>
        <w:p w14:paraId="0E2A8015" w14:textId="77777777" w:rsidR="00402E40" w:rsidRPr="0054633D" w:rsidRDefault="00402E40" w:rsidP="00643A72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Location:</w:t>
          </w:r>
        </w:p>
      </w:tc>
      <w:tc>
        <w:tcPr>
          <w:tcW w:w="4110" w:type="dxa"/>
          <w:gridSpan w:val="2"/>
          <w:vAlign w:val="center"/>
        </w:tcPr>
        <w:p w14:paraId="0E2A8016" w14:textId="77777777" w:rsidR="00402E40" w:rsidRPr="0054633D" w:rsidRDefault="00402E40" w:rsidP="00643A72">
          <w:pPr>
            <w:pStyle w:val="TitleStyle"/>
            <w:spacing w:before="60"/>
            <w:rPr>
              <w:sz w:val="20"/>
              <w:szCs w:val="20"/>
            </w:rPr>
          </w:pPr>
        </w:p>
      </w:tc>
      <w:tc>
        <w:tcPr>
          <w:tcW w:w="1800" w:type="dxa"/>
          <w:vAlign w:val="center"/>
        </w:tcPr>
        <w:p w14:paraId="0E2A8017" w14:textId="77777777" w:rsidR="00402E40" w:rsidRPr="0054633D" w:rsidRDefault="00402E40" w:rsidP="00643A72">
          <w:pPr>
            <w:pStyle w:val="TitleStyle"/>
            <w:spacing w:before="60"/>
            <w:rPr>
              <w:sz w:val="20"/>
              <w:szCs w:val="20"/>
            </w:rPr>
          </w:pPr>
          <w:r w:rsidRPr="0054633D">
            <w:rPr>
              <w:sz w:val="20"/>
              <w:szCs w:val="20"/>
            </w:rPr>
            <w:t>Lot No.</w:t>
          </w:r>
        </w:p>
      </w:tc>
      <w:tc>
        <w:tcPr>
          <w:tcW w:w="2595" w:type="dxa"/>
          <w:vAlign w:val="center"/>
        </w:tcPr>
        <w:p w14:paraId="0E2A8018" w14:textId="77777777" w:rsidR="00402E40" w:rsidRPr="0054633D" w:rsidRDefault="00402E40" w:rsidP="00643A72">
          <w:pPr>
            <w:pStyle w:val="TitleStyle"/>
            <w:spacing w:before="60"/>
            <w:rPr>
              <w:sz w:val="20"/>
              <w:szCs w:val="20"/>
            </w:rPr>
          </w:pPr>
        </w:p>
      </w:tc>
    </w:tr>
  </w:tbl>
  <w:p w14:paraId="0E2A801A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415DE"/>
    <w:rsid w:val="000635A1"/>
    <w:rsid w:val="000937F6"/>
    <w:rsid w:val="00094D0C"/>
    <w:rsid w:val="000F2FFE"/>
    <w:rsid w:val="00117117"/>
    <w:rsid w:val="001333D4"/>
    <w:rsid w:val="00144170"/>
    <w:rsid w:val="00193E69"/>
    <w:rsid w:val="001D7D6A"/>
    <w:rsid w:val="001F1A43"/>
    <w:rsid w:val="002019DE"/>
    <w:rsid w:val="00207759"/>
    <w:rsid w:val="0021710A"/>
    <w:rsid w:val="00227FA0"/>
    <w:rsid w:val="002534D5"/>
    <w:rsid w:val="0027295A"/>
    <w:rsid w:val="0027797B"/>
    <w:rsid w:val="00286FCC"/>
    <w:rsid w:val="002874E4"/>
    <w:rsid w:val="002B5FD4"/>
    <w:rsid w:val="0032629E"/>
    <w:rsid w:val="003337E9"/>
    <w:rsid w:val="00376874"/>
    <w:rsid w:val="00380466"/>
    <w:rsid w:val="003A2BD3"/>
    <w:rsid w:val="003C7E46"/>
    <w:rsid w:val="00402E40"/>
    <w:rsid w:val="004046BC"/>
    <w:rsid w:val="004078C4"/>
    <w:rsid w:val="004213A9"/>
    <w:rsid w:val="00426D32"/>
    <w:rsid w:val="004431E8"/>
    <w:rsid w:val="00443C09"/>
    <w:rsid w:val="004566C9"/>
    <w:rsid w:val="00483F46"/>
    <w:rsid w:val="00486ED2"/>
    <w:rsid w:val="00491975"/>
    <w:rsid w:val="004E45DF"/>
    <w:rsid w:val="005054A7"/>
    <w:rsid w:val="005147AC"/>
    <w:rsid w:val="0053589B"/>
    <w:rsid w:val="00542090"/>
    <w:rsid w:val="0054633D"/>
    <w:rsid w:val="0056559E"/>
    <w:rsid w:val="00573684"/>
    <w:rsid w:val="0057444F"/>
    <w:rsid w:val="005840CD"/>
    <w:rsid w:val="00594543"/>
    <w:rsid w:val="005A06B3"/>
    <w:rsid w:val="005A73AC"/>
    <w:rsid w:val="005B0AD0"/>
    <w:rsid w:val="005B3226"/>
    <w:rsid w:val="005E3F41"/>
    <w:rsid w:val="005F6BF9"/>
    <w:rsid w:val="00613615"/>
    <w:rsid w:val="00616389"/>
    <w:rsid w:val="0063312F"/>
    <w:rsid w:val="0066385A"/>
    <w:rsid w:val="00673097"/>
    <w:rsid w:val="0069702D"/>
    <w:rsid w:val="006B75C6"/>
    <w:rsid w:val="006E7E0F"/>
    <w:rsid w:val="006F17F9"/>
    <w:rsid w:val="00703271"/>
    <w:rsid w:val="00717844"/>
    <w:rsid w:val="007216C0"/>
    <w:rsid w:val="00733A86"/>
    <w:rsid w:val="00736E16"/>
    <w:rsid w:val="007A46DC"/>
    <w:rsid w:val="007C4A04"/>
    <w:rsid w:val="007E283B"/>
    <w:rsid w:val="00836C00"/>
    <w:rsid w:val="00842A55"/>
    <w:rsid w:val="00862C35"/>
    <w:rsid w:val="008C38BB"/>
    <w:rsid w:val="008D1922"/>
    <w:rsid w:val="008D36B8"/>
    <w:rsid w:val="008D68AD"/>
    <w:rsid w:val="008F4196"/>
    <w:rsid w:val="00930976"/>
    <w:rsid w:val="00947421"/>
    <w:rsid w:val="00960FE5"/>
    <w:rsid w:val="00984CEA"/>
    <w:rsid w:val="009A0AB9"/>
    <w:rsid w:val="009D18AF"/>
    <w:rsid w:val="009F2DFF"/>
    <w:rsid w:val="00A542CF"/>
    <w:rsid w:val="00A64848"/>
    <w:rsid w:val="00A7245E"/>
    <w:rsid w:val="00AE263B"/>
    <w:rsid w:val="00B06EEF"/>
    <w:rsid w:val="00B100B9"/>
    <w:rsid w:val="00B21989"/>
    <w:rsid w:val="00B31C17"/>
    <w:rsid w:val="00B463CD"/>
    <w:rsid w:val="00B56110"/>
    <w:rsid w:val="00B821EC"/>
    <w:rsid w:val="00B83666"/>
    <w:rsid w:val="00B84628"/>
    <w:rsid w:val="00BD380C"/>
    <w:rsid w:val="00C004AC"/>
    <w:rsid w:val="00C432A2"/>
    <w:rsid w:val="00C56CFC"/>
    <w:rsid w:val="00C9124E"/>
    <w:rsid w:val="00D003AD"/>
    <w:rsid w:val="00D0451D"/>
    <w:rsid w:val="00D05C5A"/>
    <w:rsid w:val="00D133C0"/>
    <w:rsid w:val="00D21E70"/>
    <w:rsid w:val="00D26C14"/>
    <w:rsid w:val="00D52AE8"/>
    <w:rsid w:val="00DA4B30"/>
    <w:rsid w:val="00DF49EB"/>
    <w:rsid w:val="00E139CD"/>
    <w:rsid w:val="00E219F4"/>
    <w:rsid w:val="00E4598F"/>
    <w:rsid w:val="00E735C2"/>
    <w:rsid w:val="00E910F9"/>
    <w:rsid w:val="00E96D0E"/>
    <w:rsid w:val="00EC391A"/>
    <w:rsid w:val="00F0412E"/>
    <w:rsid w:val="00F262B0"/>
    <w:rsid w:val="00F60694"/>
    <w:rsid w:val="00F708B5"/>
    <w:rsid w:val="00F91743"/>
    <w:rsid w:val="00FA389E"/>
    <w:rsid w:val="00FB34B1"/>
    <w:rsid w:val="00FB3EA9"/>
    <w:rsid w:val="00FB5627"/>
    <w:rsid w:val="00FE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E2A7F45"/>
  <w15:docId w15:val="{5478B08D-240D-46CC-A9C2-8BF1324A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link w:val="HeaderChar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  <w:style w:type="character" w:customStyle="1" w:styleId="Heading7Char">
    <w:name w:val="Heading 7 Char"/>
    <w:link w:val="Heading7"/>
    <w:rsid w:val="007216C0"/>
    <w:rPr>
      <w:sz w:val="24"/>
      <w:szCs w:val="24"/>
    </w:rPr>
  </w:style>
  <w:style w:type="character" w:customStyle="1" w:styleId="HeaderChar">
    <w:name w:val="Header Char"/>
    <w:link w:val="Header"/>
    <w:locked/>
    <w:rsid w:val="007216C0"/>
    <w:rPr>
      <w:sz w:val="24"/>
      <w:szCs w:val="24"/>
    </w:rPr>
  </w:style>
  <w:style w:type="character" w:customStyle="1" w:styleId="BodyText2Char">
    <w:name w:val="Body Text 2 Char"/>
    <w:link w:val="BodyText2"/>
    <w:semiHidden/>
    <w:rsid w:val="007216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8715c6d0c8194425c88350d18fd0be67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fdae3a9de33230f658a98492036c8b48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_dlc_DocId xmlns="6b52167f-bd76-444c-91ba-391bd6f89101">PRGMGMT-489425659-15078</_dlc_DocId>
    <_dlc_DocIdUrl xmlns="6b52167f-bd76-444c-91ba-391bd6f89101">
      <Url>https://trecnz.sharepoint.com/sites/PROGRAMMEMANAGEMENT/_layouts/15/DocIdRedir.aspx?ID=PRGMGMT-489425659-15078</Url>
      <Description>PRGMGMT-489425659-15078</Description>
    </_dlc_DocIdUrl>
    <Project_x0020_Manager xmlns="de5d2c5c-e379-42cf-85a4-2a4633504156" xsi:nil="true"/>
    <Revision xmlns="de5d2c5c-e379-42cf-85a4-2a4633504156">2</Revision>
    <State xmlns="de5d2c5c-e379-42cf-85a4-2a463350415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C4F4BFC-C503-4892-8B37-B4BBDBF42F5D}"/>
</file>

<file path=customXml/itemProps2.xml><?xml version="1.0" encoding="utf-8"?>
<ds:datastoreItem xmlns:ds="http://schemas.openxmlformats.org/officeDocument/2006/customXml" ds:itemID="{6A8B9796-DDC6-45B4-A1F6-737F48749BB2}">
  <ds:schemaRefs>
    <ds:schemaRef ds:uri="http://schemas.microsoft.com/office/2006/metadata/properties"/>
    <ds:schemaRef ds:uri="http://schemas.microsoft.com/office/infopath/2007/PartnerControls"/>
    <ds:schemaRef ds:uri="de5d2c5c-e379-42cf-85a4-2a4633504156"/>
    <ds:schemaRef ds:uri="6b52167f-bd76-444c-91ba-391bd6f89101"/>
  </ds:schemaRefs>
</ds:datastoreItem>
</file>

<file path=customXml/itemProps3.xml><?xml version="1.0" encoding="utf-8"?>
<ds:datastoreItem xmlns:ds="http://schemas.openxmlformats.org/officeDocument/2006/customXml" ds:itemID="{3FA9B5DF-B64C-43E3-84D4-8702F7D0CF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188232-2221-4102-9BCC-A8F61B9C6CE0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9</TotalTime>
  <Pages>3</Pages>
  <Words>182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Template Portrait</vt:lpstr>
    </vt:vector>
  </TitlesOfParts>
  <Company>Fulton Hogan Ltd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8</cp:revision>
  <cp:lastPrinted>2015-02-16T22:12:00Z</cp:lastPrinted>
  <dcterms:created xsi:type="dcterms:W3CDTF">2021-10-01T01:20:00Z</dcterms:created>
  <dcterms:modified xsi:type="dcterms:W3CDTF">2023-10-25T22:38:00Z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2</vt:lpwstr>
  </property>
  <property fmtid="{D5CDD505-2E9C-101B-9397-08002B2CF9AE}" pid="3" name="dDocName">
    <vt:lpwstr>EX1_00159413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02-03-2015</vt:lpwstr>
  </property>
  <property fmtid="{D5CDD505-2E9C-101B-9397-08002B2CF9AE}" pid="7" name="Revision">
    <vt:lpwstr>2</vt:lpwstr>
  </property>
  <property fmtid="{D5CDD505-2E9C-101B-9397-08002B2CF9AE}" pid="8" name="ContentID">
    <vt:lpwstr>EX1_00159413</vt:lpwstr>
  </property>
  <property fmtid="{D5CDD505-2E9C-101B-9397-08002B2CF9AE}" pid="9" name="dID">
    <vt:lpwstr>681518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http://www.fultonhoganrecords.com/cs/idcplg?ClientControlled=DocMan&amp;coreContentOnly=1&amp;WebdavRequest=1&amp;IdcService=DOC_INFO&amp;dID=681518</vt:lpwstr>
  </property>
  <property fmtid="{D5CDD505-2E9C-101B-9397-08002B2CF9AE}" pid="12" name="ContentTypeId">
    <vt:lpwstr>0x0101000DD10F8FD5832D439B2F2349C378C0CF</vt:lpwstr>
  </property>
  <property fmtid="{D5CDD505-2E9C-101B-9397-08002B2CF9AE}" pid="13" name="_dlc_DocIdItemGuid">
    <vt:lpwstr>27f49842-853f-4883-a99c-46d7127c1445</vt:lpwstr>
  </property>
</Properties>
</file>