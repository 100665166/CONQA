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3260"/>
        <w:gridCol w:w="1304"/>
        <w:gridCol w:w="3941"/>
      </w:tblGrid>
      <w:tr w:rsidR="00FE734E" w:rsidRPr="00B616B6" w:rsidTr="0060374B">
        <w:tc>
          <w:tcPr>
            <w:tcW w:w="1986" w:type="dxa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i/>
                <w:sz w:val="20"/>
              </w:rPr>
            </w:pPr>
            <w:r w:rsidRPr="00B616B6">
              <w:rPr>
                <w:rFonts w:ascii="Arial" w:hAnsi="Arial" w:cs="Arial"/>
                <w:i/>
                <w:sz w:val="20"/>
              </w:rPr>
              <w:t>Work Area</w:t>
            </w:r>
          </w:p>
        </w:tc>
        <w:tc>
          <w:tcPr>
            <w:tcW w:w="8505" w:type="dxa"/>
            <w:gridSpan w:val="3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sz w:val="20"/>
              </w:rPr>
            </w:pPr>
            <w:r w:rsidRPr="00B616B6">
              <w:rPr>
                <w:rFonts w:ascii="Arial" w:hAnsi="Arial" w:cs="Arial"/>
                <w:sz w:val="20"/>
              </w:rPr>
              <w:fldChar w:fldCharType="begin"/>
            </w:r>
            <w:r w:rsidRPr="00B616B6">
              <w:rPr>
                <w:rFonts w:ascii="Arial" w:hAnsi="Arial" w:cs="Arial"/>
                <w:sz w:val="20"/>
              </w:rPr>
              <w:instrText xml:space="preserve"> DOCPROPERTY  "MFiles_PG3EE8F8FCDE2F42FEB77C36CF8C34077A"  \* MERGEFORMAT </w:instrText>
            </w:r>
            <w:r w:rsidRPr="00B616B6">
              <w:rPr>
                <w:rFonts w:ascii="Arial" w:hAnsi="Arial" w:cs="Arial"/>
                <w:sz w:val="20"/>
              </w:rPr>
              <w:fldChar w:fldCharType="separate"/>
            </w:r>
            <w:r w:rsidR="00394561">
              <w:rPr>
                <w:rFonts w:ascii="Arial" w:hAnsi="Arial" w:cs="Arial"/>
                <w:sz w:val="20"/>
              </w:rPr>
              <w:t>[Work Area(s)]</w:t>
            </w:r>
            <w:r w:rsidRPr="00B616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E734E" w:rsidRPr="00B616B6" w:rsidTr="0060374B">
        <w:tc>
          <w:tcPr>
            <w:tcW w:w="1986" w:type="dxa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i/>
                <w:sz w:val="20"/>
              </w:rPr>
            </w:pPr>
            <w:r w:rsidRPr="00B616B6">
              <w:rPr>
                <w:rFonts w:ascii="Arial" w:hAnsi="Arial" w:cs="Arial"/>
                <w:i/>
                <w:sz w:val="20"/>
              </w:rPr>
              <w:t>Sub Work Area</w:t>
            </w:r>
          </w:p>
        </w:tc>
        <w:tc>
          <w:tcPr>
            <w:tcW w:w="8505" w:type="dxa"/>
            <w:gridSpan w:val="3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sz w:val="20"/>
              </w:rPr>
            </w:pPr>
            <w:r w:rsidRPr="00B616B6">
              <w:rPr>
                <w:rFonts w:ascii="Arial" w:hAnsi="Arial" w:cs="Arial"/>
                <w:sz w:val="20"/>
              </w:rPr>
              <w:fldChar w:fldCharType="begin"/>
            </w:r>
            <w:r w:rsidRPr="00B616B6">
              <w:rPr>
                <w:rFonts w:ascii="Arial" w:hAnsi="Arial" w:cs="Arial"/>
                <w:sz w:val="20"/>
              </w:rPr>
              <w:instrText xml:space="preserve"> DOCPROPERTY  "MFiles_PG2F2B2D479AC1470D96E32B7BC7BB900E"  \* MERGEFORMAT </w:instrText>
            </w:r>
            <w:r w:rsidRPr="00B616B6">
              <w:rPr>
                <w:rFonts w:ascii="Arial" w:hAnsi="Arial" w:cs="Arial"/>
                <w:sz w:val="20"/>
              </w:rPr>
              <w:fldChar w:fldCharType="separate"/>
            </w:r>
            <w:r w:rsidR="00394561">
              <w:rPr>
                <w:rFonts w:ascii="Arial" w:hAnsi="Arial" w:cs="Arial"/>
                <w:sz w:val="20"/>
              </w:rPr>
              <w:t>[Sub Work Area(s)]</w:t>
            </w:r>
            <w:r w:rsidRPr="00B616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E734E" w:rsidRPr="00B616B6" w:rsidTr="0060374B">
        <w:tc>
          <w:tcPr>
            <w:tcW w:w="1986" w:type="dxa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i/>
                <w:sz w:val="20"/>
              </w:rPr>
            </w:pPr>
            <w:r w:rsidRPr="00B616B6">
              <w:rPr>
                <w:rFonts w:ascii="Arial" w:hAnsi="Arial" w:cs="Arial"/>
                <w:i/>
                <w:sz w:val="20"/>
              </w:rPr>
              <w:t>Lot</w:t>
            </w:r>
          </w:p>
        </w:tc>
        <w:tc>
          <w:tcPr>
            <w:tcW w:w="8505" w:type="dxa"/>
            <w:gridSpan w:val="3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sz w:val="20"/>
              </w:rPr>
            </w:pPr>
            <w:r w:rsidRPr="00B616B6">
              <w:rPr>
                <w:rFonts w:ascii="Arial" w:hAnsi="Arial" w:cs="Arial"/>
                <w:sz w:val="20"/>
              </w:rPr>
              <w:fldChar w:fldCharType="begin"/>
            </w:r>
            <w:r w:rsidRPr="00B616B6">
              <w:rPr>
                <w:rFonts w:ascii="Arial" w:hAnsi="Arial" w:cs="Arial"/>
                <w:sz w:val="20"/>
              </w:rPr>
              <w:instrText xml:space="preserve"> DOCPROPERTY  "MFiles_PG5A7482DE55C7482BBB26637370601405"  \* MERGEFORMAT </w:instrText>
            </w:r>
            <w:r w:rsidRPr="00B616B6">
              <w:rPr>
                <w:rFonts w:ascii="Arial" w:hAnsi="Arial" w:cs="Arial"/>
                <w:sz w:val="20"/>
              </w:rPr>
              <w:fldChar w:fldCharType="separate"/>
            </w:r>
            <w:r w:rsidR="00394561">
              <w:rPr>
                <w:rFonts w:ascii="Arial" w:hAnsi="Arial" w:cs="Arial"/>
                <w:sz w:val="20"/>
              </w:rPr>
              <w:t>[Lot(s)]</w:t>
            </w:r>
            <w:r w:rsidRPr="00B616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E734E" w:rsidRPr="00B616B6" w:rsidTr="0060374B">
        <w:tc>
          <w:tcPr>
            <w:tcW w:w="1986" w:type="dxa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i/>
                <w:sz w:val="20"/>
              </w:rPr>
            </w:pPr>
            <w:proofErr w:type="spellStart"/>
            <w:r w:rsidRPr="00B616B6">
              <w:rPr>
                <w:rFonts w:ascii="Arial" w:hAnsi="Arial" w:cs="Arial"/>
                <w:i/>
                <w:sz w:val="20"/>
              </w:rPr>
              <w:t>Sublot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sz w:val="20"/>
              </w:rPr>
            </w:pPr>
            <w:r w:rsidRPr="00B616B6">
              <w:rPr>
                <w:rFonts w:ascii="Arial" w:hAnsi="Arial" w:cs="Arial"/>
                <w:sz w:val="20"/>
              </w:rPr>
              <w:fldChar w:fldCharType="begin"/>
            </w:r>
            <w:r w:rsidRPr="00B616B6">
              <w:rPr>
                <w:rFonts w:ascii="Arial" w:hAnsi="Arial" w:cs="Arial"/>
                <w:sz w:val="20"/>
              </w:rPr>
              <w:instrText xml:space="preserve"> DOCPROPERTY  "MFiles_PG95399E98A55F473D90B8F3FD63E7008F"  \* MERGEFORMAT </w:instrText>
            </w:r>
            <w:r w:rsidRPr="00B616B6">
              <w:rPr>
                <w:rFonts w:ascii="Arial" w:hAnsi="Arial" w:cs="Arial"/>
                <w:sz w:val="20"/>
              </w:rPr>
              <w:fldChar w:fldCharType="separate"/>
            </w:r>
            <w:r w:rsidR="00394561">
              <w:rPr>
                <w:rFonts w:ascii="Arial" w:hAnsi="Arial" w:cs="Arial"/>
                <w:sz w:val="20"/>
              </w:rPr>
              <w:t>[</w:t>
            </w:r>
            <w:proofErr w:type="spellStart"/>
            <w:r w:rsidR="00394561">
              <w:rPr>
                <w:rFonts w:ascii="Arial" w:hAnsi="Arial" w:cs="Arial"/>
                <w:sz w:val="20"/>
              </w:rPr>
              <w:t>Sublot</w:t>
            </w:r>
            <w:proofErr w:type="spellEnd"/>
            <w:r w:rsidR="00394561">
              <w:rPr>
                <w:rFonts w:ascii="Arial" w:hAnsi="Arial" w:cs="Arial"/>
                <w:sz w:val="20"/>
              </w:rPr>
              <w:t>(s)]</w:t>
            </w:r>
            <w:r w:rsidRPr="00B616B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E734E" w:rsidRPr="00B616B6" w:rsidTr="0060374B">
        <w:tc>
          <w:tcPr>
            <w:tcW w:w="1986" w:type="dxa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i/>
                <w:sz w:val="20"/>
              </w:rPr>
            </w:pPr>
            <w:r w:rsidRPr="00B616B6">
              <w:rPr>
                <w:rFonts w:ascii="Arial" w:hAnsi="Arial" w:cs="Arial"/>
                <w:i/>
                <w:sz w:val="20"/>
              </w:rPr>
              <w:t>Document Date</w:t>
            </w:r>
          </w:p>
        </w:tc>
        <w:tc>
          <w:tcPr>
            <w:tcW w:w="3260" w:type="dxa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sz w:val="20"/>
              </w:rPr>
            </w:pPr>
            <w:r w:rsidRPr="00B616B6">
              <w:rPr>
                <w:rFonts w:ascii="Arial" w:hAnsi="Arial" w:cs="Arial"/>
                <w:sz w:val="20"/>
              </w:rPr>
              <w:fldChar w:fldCharType="begin"/>
            </w:r>
            <w:r w:rsidRPr="00B616B6">
              <w:rPr>
                <w:rFonts w:ascii="Arial" w:hAnsi="Arial" w:cs="Arial"/>
                <w:sz w:val="20"/>
              </w:rPr>
              <w:instrText xml:space="preserve"> DOCPROPERTY  "MFiles_PGEAB2B9D9809E49A59FA64EA5C2802F8C"  \* MERGEFORMAT </w:instrText>
            </w:r>
            <w:r w:rsidRPr="00B616B6">
              <w:rPr>
                <w:rFonts w:ascii="Arial" w:hAnsi="Arial" w:cs="Arial"/>
                <w:sz w:val="20"/>
              </w:rPr>
              <w:fldChar w:fldCharType="separate"/>
            </w:r>
            <w:r w:rsidR="00394561">
              <w:rPr>
                <w:rFonts w:ascii="Arial" w:hAnsi="Arial" w:cs="Arial"/>
                <w:sz w:val="20"/>
              </w:rPr>
              <w:t>27/11/2019</w:t>
            </w:r>
            <w:r w:rsidRPr="00B616B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304" w:type="dxa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i/>
                <w:sz w:val="20"/>
              </w:rPr>
            </w:pPr>
            <w:r w:rsidRPr="00B616B6">
              <w:rPr>
                <w:rFonts w:ascii="Arial" w:hAnsi="Arial" w:cs="Arial"/>
                <w:i/>
                <w:sz w:val="20"/>
              </w:rPr>
              <w:t>Created By</w:t>
            </w:r>
          </w:p>
        </w:tc>
        <w:tc>
          <w:tcPr>
            <w:tcW w:w="3941" w:type="dxa"/>
            <w:shd w:val="clear" w:color="auto" w:fill="auto"/>
          </w:tcPr>
          <w:p w:rsidR="00FE734E" w:rsidRPr="00B616B6" w:rsidRDefault="00FE734E" w:rsidP="00B616B6">
            <w:pPr>
              <w:rPr>
                <w:rFonts w:ascii="Arial" w:hAnsi="Arial" w:cs="Arial"/>
                <w:sz w:val="20"/>
              </w:rPr>
            </w:pPr>
            <w:r w:rsidRPr="00B616B6">
              <w:rPr>
                <w:rFonts w:ascii="Arial" w:hAnsi="Arial" w:cs="Arial"/>
                <w:sz w:val="20"/>
              </w:rPr>
              <w:fldChar w:fldCharType="begin"/>
            </w:r>
            <w:r w:rsidRPr="00B616B6">
              <w:rPr>
                <w:rFonts w:ascii="Arial" w:hAnsi="Arial" w:cs="Arial"/>
                <w:sz w:val="20"/>
              </w:rPr>
              <w:instrText xml:space="preserve"> DOCPROPERTY  "MFiles_PGEA3BBB33C76F4108933114BEFB909515"  \* MERGEFORMAT </w:instrText>
            </w:r>
            <w:r w:rsidRPr="00B616B6">
              <w:rPr>
                <w:rFonts w:ascii="Arial" w:hAnsi="Arial" w:cs="Arial"/>
                <w:sz w:val="20"/>
              </w:rPr>
              <w:fldChar w:fldCharType="separate"/>
            </w:r>
            <w:r w:rsidR="00394561">
              <w:rPr>
                <w:rFonts w:ascii="Arial" w:hAnsi="Arial" w:cs="Arial"/>
                <w:sz w:val="20"/>
              </w:rPr>
              <w:t>Kirsty George</w:t>
            </w:r>
            <w:r w:rsidRPr="00B616B6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FE734E" w:rsidRPr="00FE734E" w:rsidRDefault="00FE734E">
      <w:pPr>
        <w:rPr>
          <w:rFonts w:ascii="Arial" w:hAnsi="Arial" w:cs="Arial"/>
          <w:sz w:val="10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1995"/>
        <w:gridCol w:w="1701"/>
        <w:gridCol w:w="709"/>
        <w:gridCol w:w="992"/>
        <w:gridCol w:w="1134"/>
        <w:gridCol w:w="3119"/>
      </w:tblGrid>
      <w:tr w:rsidR="00BD2DC0" w:rsidRPr="00D8349F" w:rsidTr="0060374B">
        <w:trPr>
          <w:cantSplit/>
          <w:trHeight w:val="605"/>
        </w:trPr>
        <w:tc>
          <w:tcPr>
            <w:tcW w:w="2836" w:type="dxa"/>
            <w:gridSpan w:val="2"/>
            <w:vAlign w:val="center"/>
          </w:tcPr>
          <w:p w:rsidR="00BD2DC0" w:rsidRPr="00B9651D" w:rsidRDefault="00BD2DC0" w:rsidP="005D6FA2">
            <w:pPr>
              <w:pStyle w:val="Style1bodytext"/>
              <w:jc w:val="left"/>
              <w:rPr>
                <w:b/>
              </w:rPr>
            </w:pPr>
            <w:r w:rsidRPr="00B9651D">
              <w:rPr>
                <w:b/>
              </w:rPr>
              <w:t>Dr</w:t>
            </w:r>
            <w:r>
              <w:rPr>
                <w:b/>
              </w:rPr>
              <w:t>awing</w:t>
            </w:r>
            <w:r w:rsidRPr="00B9651D">
              <w:rPr>
                <w:b/>
              </w:rPr>
              <w:t xml:space="preserve"> No:</w:t>
            </w:r>
          </w:p>
        </w:tc>
        <w:tc>
          <w:tcPr>
            <w:tcW w:w="1701" w:type="dxa"/>
            <w:vAlign w:val="center"/>
          </w:tcPr>
          <w:p w:rsidR="00BD2DC0" w:rsidRPr="00B9651D" w:rsidRDefault="00BD2DC0" w:rsidP="005D6FA2">
            <w:pPr>
              <w:pStyle w:val="Style1bodytext"/>
              <w:jc w:val="left"/>
              <w:rPr>
                <w:b/>
                <w:i/>
                <w:iCs/>
              </w:rPr>
            </w:pPr>
            <w:r w:rsidRPr="00B9651D">
              <w:rPr>
                <w:b/>
              </w:rPr>
              <w:t>Rev No:</w:t>
            </w:r>
          </w:p>
        </w:tc>
        <w:tc>
          <w:tcPr>
            <w:tcW w:w="5954" w:type="dxa"/>
            <w:gridSpan w:val="4"/>
            <w:vAlign w:val="center"/>
          </w:tcPr>
          <w:p w:rsidR="00BD2DC0" w:rsidRPr="00B9651D" w:rsidRDefault="00BD2DC0" w:rsidP="005D6FA2">
            <w:pPr>
              <w:pStyle w:val="Style1bodytext"/>
              <w:jc w:val="left"/>
              <w:rPr>
                <w:b/>
              </w:rPr>
            </w:pPr>
            <w:proofErr w:type="spellStart"/>
            <w:r w:rsidRPr="00B9651D">
              <w:rPr>
                <w:b/>
              </w:rPr>
              <w:t>Chainage</w:t>
            </w:r>
            <w:proofErr w:type="spellEnd"/>
            <w:r w:rsidRPr="00B9651D">
              <w:rPr>
                <w:b/>
              </w:rPr>
              <w:t>:</w:t>
            </w:r>
          </w:p>
        </w:tc>
      </w:tr>
      <w:tr w:rsidR="00BD2DC0" w:rsidRPr="00C6047D" w:rsidTr="0060374B">
        <w:trPr>
          <w:cantSplit/>
          <w:trHeight w:val="354"/>
        </w:trPr>
        <w:tc>
          <w:tcPr>
            <w:tcW w:w="841" w:type="dxa"/>
            <w:vMerge w:val="restart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No</w:t>
            </w:r>
          </w:p>
        </w:tc>
        <w:tc>
          <w:tcPr>
            <w:tcW w:w="3696" w:type="dxa"/>
            <w:gridSpan w:val="2"/>
            <w:vMerge w:val="restart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jc w:val="left"/>
              <w:rPr>
                <w:b/>
              </w:rPr>
            </w:pPr>
            <w:r w:rsidRPr="00B9651D">
              <w:rPr>
                <w:b/>
              </w:rPr>
              <w:t>Inspection Stage</w:t>
            </w:r>
          </w:p>
        </w:tc>
        <w:tc>
          <w:tcPr>
            <w:tcW w:w="5954" w:type="dxa"/>
            <w:gridSpan w:val="4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jc w:val="center"/>
              <w:rPr>
                <w:b/>
              </w:rPr>
            </w:pPr>
            <w:r w:rsidRPr="00B9651D">
              <w:rPr>
                <w:b/>
                <w:sz w:val="24"/>
              </w:rPr>
              <w:t>Inspection</w:t>
            </w:r>
          </w:p>
        </w:tc>
      </w:tr>
      <w:tr w:rsidR="00BD2DC0" w:rsidRPr="00C6047D" w:rsidTr="0060374B">
        <w:trPr>
          <w:cantSplit/>
        </w:trPr>
        <w:tc>
          <w:tcPr>
            <w:tcW w:w="841" w:type="dxa"/>
            <w:vMerge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96" w:type="dxa"/>
            <w:gridSpan w:val="2"/>
            <w:vMerge/>
          </w:tcPr>
          <w:p w:rsidR="00BD2DC0" w:rsidRPr="00B9651D" w:rsidRDefault="00BD2DC0" w:rsidP="005D6FA2">
            <w:pPr>
              <w:pStyle w:val="Style1bodytext"/>
              <w:spacing w:before="0"/>
              <w:jc w:val="left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 xml:space="preserve">N/A or </w:t>
            </w:r>
            <w:r w:rsidRPr="00B9651D">
              <w:rPr>
                <w:b/>
              </w:rPr>
              <w:sym w:font="Symbol" w:char="F0D6"/>
            </w:r>
          </w:p>
        </w:tc>
        <w:tc>
          <w:tcPr>
            <w:tcW w:w="992" w:type="dxa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Initials</w:t>
            </w:r>
          </w:p>
        </w:tc>
        <w:tc>
          <w:tcPr>
            <w:tcW w:w="1134" w:type="dxa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Date</w:t>
            </w:r>
          </w:p>
        </w:tc>
        <w:tc>
          <w:tcPr>
            <w:tcW w:w="3119" w:type="dxa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Comments</w:t>
            </w:r>
          </w:p>
        </w:tc>
      </w:tr>
      <w:tr w:rsidR="00BD2DC0" w:rsidRPr="00C6047D" w:rsidTr="0060374B">
        <w:trPr>
          <w:trHeight w:val="624"/>
        </w:trPr>
        <w:tc>
          <w:tcPr>
            <w:tcW w:w="841" w:type="dxa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1</w:t>
            </w:r>
          </w:p>
        </w:tc>
        <w:tc>
          <w:tcPr>
            <w:tcW w:w="3696" w:type="dxa"/>
            <w:gridSpan w:val="2"/>
            <w:vAlign w:val="center"/>
          </w:tcPr>
          <w:p w:rsidR="00BD2DC0" w:rsidRPr="00E946E8" w:rsidRDefault="00BD2DC0" w:rsidP="005D6FA2">
            <w:pPr>
              <w:rPr>
                <w:rFonts w:ascii="Arial" w:hAnsi="Arial" w:cs="Arial"/>
                <w:sz w:val="20"/>
                <w:szCs w:val="20"/>
              </w:rPr>
            </w:pPr>
            <w:r w:rsidRPr="00E946E8">
              <w:rPr>
                <w:rFonts w:ascii="Arial" w:hAnsi="Arial" w:cs="Arial"/>
                <w:sz w:val="20"/>
                <w:szCs w:val="20"/>
              </w:rPr>
              <w:t>Drilled holes spacing does not exceed 3M and are 300mm diameter and 750mm deep.</w:t>
            </w:r>
          </w:p>
        </w:tc>
        <w:tc>
          <w:tcPr>
            <w:tcW w:w="709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BD2DC0" w:rsidRPr="008F3F7B" w:rsidRDefault="00BD2DC0" w:rsidP="005D6FA2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BD2DC0" w:rsidRPr="00E946E8" w:rsidRDefault="00BD2DC0" w:rsidP="005D6FA2">
            <w:pPr>
              <w:rPr>
                <w:rFonts w:ascii="Arial" w:hAnsi="Arial" w:cs="Arial"/>
                <w:sz w:val="20"/>
                <w:szCs w:val="20"/>
              </w:rPr>
            </w:pPr>
            <w:r w:rsidRPr="00E946E8">
              <w:rPr>
                <w:rFonts w:ascii="Arial" w:hAnsi="Arial" w:cs="Arial"/>
                <w:sz w:val="20"/>
                <w:szCs w:val="20"/>
              </w:rPr>
              <w:t>Consistency with Construction Drawing, Details and Notes.</w:t>
            </w:r>
          </w:p>
        </w:tc>
      </w:tr>
      <w:tr w:rsidR="00BD2DC0" w:rsidRPr="00C6047D" w:rsidTr="0060374B">
        <w:trPr>
          <w:trHeight w:val="567"/>
        </w:trPr>
        <w:tc>
          <w:tcPr>
            <w:tcW w:w="841" w:type="dxa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2</w:t>
            </w:r>
          </w:p>
        </w:tc>
        <w:tc>
          <w:tcPr>
            <w:tcW w:w="3696" w:type="dxa"/>
            <w:gridSpan w:val="2"/>
            <w:vAlign w:val="center"/>
          </w:tcPr>
          <w:p w:rsidR="00BD2DC0" w:rsidRPr="00E946E8" w:rsidRDefault="00BD2DC0" w:rsidP="005D6FA2">
            <w:pPr>
              <w:rPr>
                <w:rFonts w:ascii="Arial" w:hAnsi="Arial" w:cs="Arial"/>
                <w:sz w:val="20"/>
                <w:szCs w:val="20"/>
              </w:rPr>
            </w:pPr>
            <w:r w:rsidRPr="00E946E8">
              <w:rPr>
                <w:rFonts w:ascii="Arial" w:hAnsi="Arial" w:cs="Arial"/>
                <w:sz w:val="20"/>
                <w:szCs w:val="20"/>
              </w:rPr>
              <w:t>Concrete is 25Mpa.</w:t>
            </w:r>
          </w:p>
        </w:tc>
        <w:tc>
          <w:tcPr>
            <w:tcW w:w="709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BD2DC0" w:rsidRPr="00E946E8" w:rsidRDefault="00BD2DC0" w:rsidP="005D6FA2">
            <w:pPr>
              <w:rPr>
                <w:rFonts w:ascii="Arial" w:hAnsi="Arial" w:cs="Arial"/>
                <w:sz w:val="20"/>
                <w:szCs w:val="20"/>
              </w:rPr>
            </w:pPr>
            <w:r w:rsidRPr="00E946E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2DC0" w:rsidRPr="00C6047D" w:rsidTr="0060374B">
        <w:trPr>
          <w:trHeight w:val="734"/>
        </w:trPr>
        <w:tc>
          <w:tcPr>
            <w:tcW w:w="841" w:type="dxa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3</w:t>
            </w:r>
          </w:p>
        </w:tc>
        <w:tc>
          <w:tcPr>
            <w:tcW w:w="3696" w:type="dxa"/>
            <w:gridSpan w:val="2"/>
            <w:vAlign w:val="center"/>
          </w:tcPr>
          <w:p w:rsidR="00BD2DC0" w:rsidRDefault="00BD2DC0" w:rsidP="005D6F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Concrete Dockets Collected</w:t>
            </w:r>
          </w:p>
          <w:p w:rsidR="00BD2DC0" w:rsidRDefault="00BD2DC0" w:rsidP="005D6FA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BD2DC0" w:rsidRPr="00C97804" w:rsidRDefault="00BD2DC0" w:rsidP="005D6FA2">
            <w:pPr>
              <w:rPr>
                <w:rFonts w:ascii="Arial" w:hAnsi="Arial" w:cs="Arial"/>
                <w:sz w:val="20"/>
              </w:rPr>
            </w:pPr>
          </w:p>
        </w:tc>
      </w:tr>
      <w:tr w:rsidR="00BD2DC0" w:rsidRPr="00C6047D" w:rsidTr="0060374B">
        <w:trPr>
          <w:trHeight w:val="624"/>
        </w:trPr>
        <w:tc>
          <w:tcPr>
            <w:tcW w:w="841" w:type="dxa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4</w:t>
            </w:r>
          </w:p>
        </w:tc>
        <w:tc>
          <w:tcPr>
            <w:tcW w:w="3696" w:type="dxa"/>
            <w:gridSpan w:val="2"/>
            <w:vAlign w:val="center"/>
          </w:tcPr>
          <w:p w:rsidR="00BD2DC0" w:rsidRDefault="00BD2DC0" w:rsidP="005D6F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plastic Socket is correctly positioned and a rebar ring is placed 100mm down from top.</w:t>
            </w:r>
          </w:p>
          <w:p w:rsidR="00BD2DC0" w:rsidRDefault="00BD2DC0" w:rsidP="005D6F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BD2DC0" w:rsidRPr="00C97804" w:rsidRDefault="00BD2DC0" w:rsidP="005D6FA2">
            <w:pPr>
              <w:rPr>
                <w:rFonts w:ascii="Arial" w:hAnsi="Arial" w:cs="Arial"/>
                <w:sz w:val="20"/>
              </w:rPr>
            </w:pPr>
          </w:p>
        </w:tc>
      </w:tr>
      <w:tr w:rsidR="00BD2DC0" w:rsidRPr="00C6047D" w:rsidTr="0060374B">
        <w:trPr>
          <w:cantSplit/>
          <w:trHeight w:val="756"/>
        </w:trPr>
        <w:tc>
          <w:tcPr>
            <w:tcW w:w="841" w:type="dxa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5</w:t>
            </w:r>
          </w:p>
        </w:tc>
        <w:tc>
          <w:tcPr>
            <w:tcW w:w="3696" w:type="dxa"/>
            <w:gridSpan w:val="2"/>
            <w:vAlign w:val="center"/>
          </w:tcPr>
          <w:p w:rsidR="00BD2DC0" w:rsidRDefault="00BD2DC0" w:rsidP="005D6F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Post are installed with slot orientation consistent for the entire length of the barrier.</w:t>
            </w:r>
          </w:p>
          <w:p w:rsidR="00BD2DC0" w:rsidRDefault="00BD2DC0" w:rsidP="005D6FA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BD2DC0" w:rsidRPr="00C97804" w:rsidRDefault="00BD2DC0" w:rsidP="005D6FA2">
            <w:pPr>
              <w:rPr>
                <w:rFonts w:ascii="Arial" w:hAnsi="Arial" w:cs="Arial"/>
                <w:sz w:val="20"/>
              </w:rPr>
            </w:pPr>
          </w:p>
        </w:tc>
      </w:tr>
      <w:tr w:rsidR="00BD2DC0" w:rsidRPr="00C6047D" w:rsidTr="0060374B">
        <w:trPr>
          <w:cantSplit/>
          <w:trHeight w:val="756"/>
        </w:trPr>
        <w:tc>
          <w:tcPr>
            <w:tcW w:w="841" w:type="dxa"/>
            <w:vAlign w:val="center"/>
          </w:tcPr>
          <w:p w:rsidR="00BD2DC0" w:rsidRPr="00B9651D" w:rsidRDefault="00BD2DC0" w:rsidP="005D6FA2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6</w:t>
            </w:r>
          </w:p>
        </w:tc>
        <w:tc>
          <w:tcPr>
            <w:tcW w:w="3696" w:type="dxa"/>
            <w:gridSpan w:val="2"/>
            <w:vAlign w:val="center"/>
          </w:tcPr>
          <w:p w:rsidR="00BD2DC0" w:rsidRDefault="00BD2DC0" w:rsidP="005D6F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Top 2 Cables are positioned in the Top slot while the bottom 2 cables sit at the bottom of the slots on either post</w:t>
            </w:r>
          </w:p>
          <w:p w:rsidR="00BD2DC0" w:rsidRPr="00DC01F6" w:rsidRDefault="00BD2DC0" w:rsidP="005D6FA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BD2DC0" w:rsidRPr="00C97804" w:rsidRDefault="00BD2DC0" w:rsidP="005D6F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Cable Heights 530, 650, 770 and 790mm (+ or – 30mm)</w:t>
            </w:r>
          </w:p>
        </w:tc>
      </w:tr>
      <w:tr w:rsidR="00532ED0" w:rsidRPr="00C6047D" w:rsidTr="0060374B">
        <w:trPr>
          <w:cantSplit/>
          <w:trHeight w:val="756"/>
        </w:trPr>
        <w:tc>
          <w:tcPr>
            <w:tcW w:w="841" w:type="dxa"/>
            <w:vAlign w:val="center"/>
          </w:tcPr>
          <w:p w:rsidR="00532ED0" w:rsidRPr="00B9651D" w:rsidRDefault="00532ED0" w:rsidP="005D6FA2">
            <w:pPr>
              <w:pStyle w:val="Style1bodytext"/>
              <w:spacing w:befor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696" w:type="dxa"/>
            <w:gridSpan w:val="2"/>
            <w:vAlign w:val="center"/>
          </w:tcPr>
          <w:p w:rsidR="00532ED0" w:rsidRDefault="00532ED0" w:rsidP="005D6F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Ensure no </w:t>
            </w:r>
            <w:r w:rsidRPr="00532ED0">
              <w:rPr>
                <w:rFonts w:ascii="Arial" w:hAnsi="Arial" w:cs="Arial"/>
                <w:sz w:val="20"/>
              </w:rPr>
              <w:t>corrosion to the internal collars</w:t>
            </w:r>
            <w:r>
              <w:rPr>
                <w:rFonts w:ascii="Arial" w:hAnsi="Arial" w:cs="Arial"/>
                <w:sz w:val="20"/>
              </w:rPr>
              <w:t xml:space="preserve"> at swage connection</w:t>
            </w:r>
          </w:p>
        </w:tc>
        <w:tc>
          <w:tcPr>
            <w:tcW w:w="709" w:type="dxa"/>
            <w:vAlign w:val="center"/>
          </w:tcPr>
          <w:p w:rsidR="00532ED0" w:rsidRPr="00C6047D" w:rsidRDefault="00532ED0" w:rsidP="005D6FA2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532ED0" w:rsidRPr="00C6047D" w:rsidRDefault="00532ED0" w:rsidP="005D6FA2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532ED0" w:rsidRPr="00C6047D" w:rsidRDefault="00532ED0" w:rsidP="005D6FA2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532ED0" w:rsidRDefault="00532ED0" w:rsidP="00532E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Also check swage seat &amp; collar thread connection. Should be tight and should not be able to undo once in place.</w:t>
            </w:r>
          </w:p>
        </w:tc>
      </w:tr>
      <w:tr w:rsidR="00BD2DC0" w:rsidRPr="00C6047D" w:rsidTr="0060374B">
        <w:trPr>
          <w:trHeight w:val="624"/>
        </w:trPr>
        <w:tc>
          <w:tcPr>
            <w:tcW w:w="841" w:type="dxa"/>
            <w:vAlign w:val="center"/>
          </w:tcPr>
          <w:p w:rsidR="00BD2DC0" w:rsidRPr="00B9651D" w:rsidRDefault="00532ED0" w:rsidP="005D6FA2">
            <w:pPr>
              <w:pStyle w:val="Style1bodytext"/>
              <w:spacing w:before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696" w:type="dxa"/>
            <w:gridSpan w:val="2"/>
            <w:vAlign w:val="center"/>
          </w:tcPr>
          <w:p w:rsidR="00BD2DC0" w:rsidRDefault="00BD2DC0" w:rsidP="005D6FA2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posts have a plastic cap inserted in the Top and pushed hard home.</w:t>
            </w:r>
          </w:p>
          <w:p w:rsidR="00BD2DC0" w:rsidRPr="00C97804" w:rsidRDefault="00BD2DC0" w:rsidP="005D6FA2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BD2DC0" w:rsidRPr="00C6047D" w:rsidRDefault="00BD2DC0" w:rsidP="005D6FA2">
            <w:pPr>
              <w:pStyle w:val="Style1bodytext"/>
              <w:spacing w:before="0"/>
            </w:pPr>
          </w:p>
        </w:tc>
      </w:tr>
      <w:tr w:rsidR="00BD2DC0" w:rsidRPr="003E5541" w:rsidTr="0060374B">
        <w:trPr>
          <w:trHeight w:val="1471"/>
        </w:trPr>
        <w:tc>
          <w:tcPr>
            <w:tcW w:w="10491" w:type="dxa"/>
            <w:gridSpan w:val="7"/>
          </w:tcPr>
          <w:p w:rsidR="00BD2DC0" w:rsidRPr="00AE21F3" w:rsidRDefault="00946A77" w:rsidP="005D6FA2">
            <w:pPr>
              <w:pStyle w:val="Style1bodytext"/>
              <w:spacing w:before="0"/>
              <w:jc w:val="left"/>
              <w:rPr>
                <w:b/>
              </w:rPr>
            </w:pP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7604125</wp:posOffset>
                      </wp:positionV>
                      <wp:extent cx="2286000" cy="1028700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3261" w:type="dxa"/>
                                    <w:tblInd w:w="108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76"/>
                                    <w:gridCol w:w="951"/>
                                    <w:gridCol w:w="1134"/>
                                  </w:tblGrid>
                                  <w:tr w:rsidR="00BD2DC0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vAlign w:val="center"/>
                                      </w:tcPr>
                                      <w:p w:rsidR="00BD2DC0" w:rsidRDefault="00BD2DC0">
                                        <w:pPr>
                                          <w:jc w:val="right"/>
                                        </w:pPr>
                                        <w:r>
                                          <w:t>Grade 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:rsidR="00BD2DC0" w:rsidRDefault="00BD2DC0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  <w:jc w:val="center"/>
                                        </w:pPr>
                                        <w:r>
                                          <w:t>(IL2-IL1)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vAlign w:val="center"/>
                                      </w:tcPr>
                                      <w:p w:rsidR="00BD2DC0" w:rsidRDefault="00BD2DC0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</w:pPr>
                                        <w:r>
                                          <w:t>X100</w:t>
                                        </w:r>
                                      </w:p>
                                    </w:tc>
                                  </w:tr>
                                  <w:tr w:rsidR="00BD2DC0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</w:tcPr>
                                      <w:p w:rsidR="00BD2DC0" w:rsidRDefault="00BD2DC0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</w:tcBorders>
                                        <w:vAlign w:val="center"/>
                                      </w:tcPr>
                                      <w:p w:rsidR="00BD2DC0" w:rsidRDefault="00BD2DC0">
                                        <w:pPr>
                                          <w:jc w:val="center"/>
                                        </w:pPr>
                                        <w: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</w:tcPr>
                                      <w:p w:rsidR="00BD2DC0" w:rsidRDefault="00BD2DC0"/>
                                    </w:tc>
                                  </w:tr>
                                  <w:tr w:rsidR="00BD2DC0">
                                    <w:trPr>
                                      <w:cantSplit/>
                                      <w:trHeight w:hRule="exact" w:val="197"/>
                                    </w:trPr>
                                    <w:tc>
                                      <w:tcPr>
                                        <w:tcW w:w="117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BD2DC0" w:rsidRDefault="00BD2DC0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:rsidR="00BD2DC0" w:rsidRDefault="00BD2DC0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BD2DC0" w:rsidRDefault="00BD2DC0"/>
                                    </w:tc>
                                  </w:tr>
                                  <w:tr w:rsidR="00BD2DC0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D2DC0" w:rsidRDefault="00BD2DC0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BD2DC0" w:rsidRDefault="00BD2DC0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D2DC0" w:rsidRDefault="00BD2DC0"/>
                                    </w:tc>
                                  </w:tr>
                                  <w:tr w:rsidR="00BD2DC0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D2DC0" w:rsidRDefault="00BD2DC0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BD2DC0" w:rsidRDefault="00BD2DC0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D2DC0" w:rsidRDefault="00BD2DC0"/>
                                    </w:tc>
                                  </w:tr>
                                </w:tbl>
                                <w:p w:rsidR="00BD2DC0" w:rsidRDefault="00BD2DC0" w:rsidP="00BD2DC0"/>
                              </w:txbxContent>
                            </wps:txbx>
                            <wps:bodyPr rot="0" vert="horz" wrap="square" lIns="91440" tIns="18000" rIns="9144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margin-left:152.5pt;margin-top:598.75pt;width:180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">
                      <v:textbox inset=",.5mm,,.5mm">
                        <w:txbxContent>
                          <w:tbl>
                            <w:tblPr>
                              <w:tblW w:w="3261" w:type="dxa"/>
                              <w:tblInd w:w="10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6"/>
                              <w:gridCol w:w="951"/>
                              <w:gridCol w:w="1134"/>
                            </w:tblGrid>
                            <w:tr w:rsidR="00BD2DC0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vAlign w:val="center"/>
                                </w:tcPr>
                                <w:p w:rsidR="00BD2DC0" w:rsidRDefault="00BD2DC0">
                                  <w:pPr>
                                    <w:jc w:val="right"/>
                                  </w:pPr>
                                  <w:r>
                                    <w:t>Grade =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BD2DC0" w:rsidRDefault="00BD2DC0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jc w:val="center"/>
                                  </w:pPr>
                                  <w:r>
                                    <w:t>(IL2-IL1)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vAlign w:val="center"/>
                                </w:tcPr>
                                <w:p w:rsidR="00BD2DC0" w:rsidRDefault="00BD2DC0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X100</w:t>
                                  </w:r>
                                </w:p>
                              </w:tc>
                            </w:tr>
                            <w:tr w:rsidR="00BD2DC0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</w:tcPr>
                                <w:p w:rsidR="00BD2DC0" w:rsidRDefault="00BD2DC0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BD2DC0" w:rsidRDefault="00BD2DC0">
                                  <w:pPr>
                                    <w:jc w:val="center"/>
                                  </w:pPr>
                                  <w: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:rsidR="00BD2DC0" w:rsidRDefault="00BD2DC0"/>
                              </w:tc>
                            </w:tr>
                            <w:tr w:rsidR="00BD2DC0">
                              <w:trPr>
                                <w:cantSplit/>
                                <w:trHeight w:hRule="exact" w:val="197"/>
                              </w:trPr>
                              <w:tc>
                                <w:tcPr>
                                  <w:tcW w:w="11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D2DC0" w:rsidRDefault="00BD2DC0"/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BD2DC0" w:rsidRDefault="00BD2DC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D2DC0" w:rsidRDefault="00BD2DC0"/>
                              </w:tc>
                            </w:tr>
                            <w:tr w:rsidR="00BD2DC0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D2DC0" w:rsidRDefault="00BD2DC0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BD2DC0" w:rsidRDefault="00BD2DC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D2DC0" w:rsidRDefault="00BD2DC0"/>
                              </w:tc>
                            </w:tr>
                            <w:tr w:rsidR="00BD2DC0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D2DC0" w:rsidRDefault="00BD2DC0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BD2DC0" w:rsidRDefault="00BD2DC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D2DC0" w:rsidRDefault="00BD2DC0"/>
                              </w:tc>
                            </w:tr>
                          </w:tbl>
                          <w:p w:rsidR="00BD2DC0" w:rsidRDefault="00BD2DC0" w:rsidP="00BD2DC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40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D62896" id="Oval 40" o:spid="_x0000_s1026" style="position:absolute;margin-left:70.65pt;margin-top:418.75pt;width:99.2pt;height:99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" strokeweight="1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41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32371B" id="Oval 41" o:spid="_x0000_s1026" style="position:absolute;margin-left:305.15pt;margin-top:418.75pt;width:99.2pt;height:9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" strokeweight="1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42" name="Straight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D480F" id="Straight Connector 42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4.3pt,400.75pt" to="379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" strokeweight="1pt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43" name="Straight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722DB" id="Straight Connector 43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0.3pt,400.75pt" to="145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" strokeweight="1pt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7146925</wp:posOffset>
                      </wp:positionV>
                      <wp:extent cx="914400" cy="228600"/>
                      <wp:effectExtent l="0" t="0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2DC0" w:rsidRDefault="00BD2DC0" w:rsidP="00BD2DC0">
                                  <w:pPr>
                                    <w:pStyle w:val="Heading7"/>
                                  </w:pPr>
                                  <w:r>
                                    <w:t>Grade =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27" type="#_x0000_t202" style="position:absolute;margin-left:208.3pt;margin-top:562.75pt;width:1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" stroked="f">
                      <v:textbox inset=",0,,0">
                        <w:txbxContent>
                          <w:p w:rsidR="00BD2DC0" w:rsidRDefault="00BD2DC0" w:rsidP="00BD2DC0">
                            <w:pPr>
                              <w:pStyle w:val="Heading7"/>
                            </w:pPr>
                            <w:r>
                              <w:t>Grade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6918325</wp:posOffset>
                      </wp:positionV>
                      <wp:extent cx="800100" cy="22860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2DC0" w:rsidRDefault="00BD2DC0" w:rsidP="00BD2DC0">
                                  <w:pPr>
                                    <w:pStyle w:val="Heading7"/>
                                  </w:pPr>
                                  <w:r>
                                    <w:t xml:space="preserve">Length =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o:spid="_x0000_s1028" type="#_x0000_t202" style="position:absolute;margin-left:208.3pt;margin-top:544.75pt;width:6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" stroked="f">
                      <v:textbox inset=",0,,0">
                        <w:txbxContent>
                          <w:p w:rsidR="00BD2DC0" w:rsidRDefault="00BD2DC0" w:rsidP="00BD2DC0">
                            <w:pPr>
                              <w:pStyle w:val="Heading7"/>
                            </w:pPr>
                            <w:r>
                              <w:t xml:space="preserve">Length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2DC0" w:rsidRDefault="00BD2DC0" w:rsidP="00BD2DC0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IL2=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" o:spid="_x0000_s1029" type="#_x0000_t202" style="position:absolute;margin-left:334.3pt;margin-top:481.75pt;width: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" stroked="f">
                      <v:textbox>
                        <w:txbxContent>
                          <w:p w:rsidR="00BD2DC0" w:rsidRDefault="00BD2DC0" w:rsidP="00BD2DC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IL2=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2DC0" w:rsidRDefault="00BD2DC0" w:rsidP="00BD2DC0">
                                  <w:r>
                                    <w:t>IL1=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" o:spid="_x0000_s1030" type="#_x0000_t202" style="position:absolute;margin-left:100.3pt;margin-top:481.75pt;width:4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riugwIAABc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" stroked="f">
                      <v:textbox>
                        <w:txbxContent>
                          <w:p w:rsidR="00BD2DC0" w:rsidRDefault="00BD2DC0" w:rsidP="00BD2DC0">
                            <w:r>
                              <w:t>IL1=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5883275</wp:posOffset>
                      </wp:positionV>
                      <wp:extent cx="114300" cy="114300"/>
                      <wp:effectExtent l="0" t="0" r="0" b="0"/>
                      <wp:wrapNone/>
                      <wp:docPr id="63" name="Oval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6AE2BF" id="Oval 63" o:spid="_x0000_s1026" style="position:absolute;margin-left:116.05pt;margin-top:463.2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5927724</wp:posOffset>
                      </wp:positionV>
                      <wp:extent cx="228600" cy="0"/>
                      <wp:effectExtent l="0" t="76200" r="0" b="76200"/>
                      <wp:wrapNone/>
                      <wp:docPr id="64" name="Straight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3FC379" id="Straight Connector 64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27.05pt,466.75pt" to="245.0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aaMw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5927724</wp:posOffset>
                      </wp:positionV>
                      <wp:extent cx="3429000" cy="0"/>
                      <wp:effectExtent l="0" t="0" r="0" b="0"/>
                      <wp:wrapNone/>
                      <wp:docPr id="65" name="Straight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2B905" id="Straight Connector 65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5.55pt,466.75pt" to="435.5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" strokeweight="1pt">
                      <v:stroke dashstyle="1 1" endcap="round"/>
                    </v:lin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3931285</wp:posOffset>
                      </wp:positionH>
                      <wp:positionV relativeFrom="paragraph">
                        <wp:posOffset>5546725</wp:posOffset>
                      </wp:positionV>
                      <wp:extent cx="1143000" cy="800100"/>
                      <wp:effectExtent l="0" t="0" r="0" b="0"/>
                      <wp:wrapNone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ED251" id="Rectangle 66" o:spid="_x0000_s1026" style="position:absolute;margin-left:309.55pt;margin-top:436.75pt;width:90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5544820</wp:posOffset>
                      </wp:positionV>
                      <wp:extent cx="1143000" cy="800100"/>
                      <wp:effectExtent l="0" t="0" r="0" b="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2891F" id="Rectangle 67" o:spid="_x0000_s1026" style="position:absolute;margin-left:75.55pt;margin-top:436.6pt;width:90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 w:rsidR="00BD2DC0" w:rsidRPr="00AE21F3">
              <w:rPr>
                <w:b/>
              </w:rPr>
              <w:t>Comments:</w:t>
            </w:r>
          </w:p>
          <w:p w:rsidR="00BD2DC0" w:rsidRPr="00AE21F3" w:rsidRDefault="00BD2DC0" w:rsidP="005D6FA2">
            <w:pPr>
              <w:pStyle w:val="Style1bodytext"/>
              <w:spacing w:before="0"/>
              <w:jc w:val="left"/>
              <w:rPr>
                <w:b/>
              </w:rPr>
            </w:pPr>
          </w:p>
          <w:p w:rsidR="00BD2DC0" w:rsidRPr="00AE21F3" w:rsidRDefault="0060374B" w:rsidP="0060374B">
            <w:pPr>
              <w:pStyle w:val="Style1bodytext"/>
              <w:tabs>
                <w:tab w:val="left" w:pos="2130"/>
              </w:tabs>
              <w:spacing w:befor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BD2DC0" w:rsidRPr="00AE21F3" w:rsidRDefault="00BD2DC0" w:rsidP="005D6FA2">
            <w:pPr>
              <w:pStyle w:val="Style1bodytext"/>
              <w:spacing w:before="0"/>
              <w:jc w:val="left"/>
              <w:rPr>
                <w:b/>
              </w:rPr>
            </w:pPr>
          </w:p>
          <w:p w:rsidR="00BD2DC0" w:rsidRDefault="00BD2DC0" w:rsidP="005D6FA2">
            <w:pPr>
              <w:pStyle w:val="Style1bodytext"/>
              <w:spacing w:before="0"/>
              <w:jc w:val="left"/>
              <w:rPr>
                <w:b/>
              </w:rPr>
            </w:pPr>
          </w:p>
          <w:p w:rsidR="00BD2DC0" w:rsidRDefault="00BD2DC0" w:rsidP="005D6FA2">
            <w:pPr>
              <w:pStyle w:val="Style1bodytext"/>
              <w:spacing w:before="0"/>
              <w:jc w:val="left"/>
              <w:rPr>
                <w:b/>
              </w:rPr>
            </w:pPr>
          </w:p>
          <w:p w:rsidR="00532ED0" w:rsidRDefault="00532ED0" w:rsidP="005D6FA2">
            <w:pPr>
              <w:pStyle w:val="Style1bodytext"/>
              <w:spacing w:before="0"/>
              <w:jc w:val="left"/>
              <w:rPr>
                <w:b/>
              </w:rPr>
            </w:pPr>
          </w:p>
          <w:p w:rsidR="00BD2DC0" w:rsidRDefault="00BD2DC0" w:rsidP="005D6FA2">
            <w:pPr>
              <w:pStyle w:val="Style1bodytext"/>
              <w:spacing w:before="0"/>
              <w:jc w:val="left"/>
              <w:rPr>
                <w:b/>
              </w:rPr>
            </w:pPr>
          </w:p>
          <w:p w:rsidR="00BD2DC0" w:rsidRPr="00AE21F3" w:rsidRDefault="00BD2DC0" w:rsidP="005D6FA2">
            <w:pPr>
              <w:pStyle w:val="Style1bodytext"/>
              <w:spacing w:before="0"/>
              <w:jc w:val="left"/>
              <w:rPr>
                <w:b/>
              </w:rPr>
            </w:pPr>
          </w:p>
          <w:p w:rsidR="00BD2DC0" w:rsidRPr="00AE21F3" w:rsidRDefault="00BD2DC0" w:rsidP="005D6FA2">
            <w:pPr>
              <w:pStyle w:val="Style1bodytext"/>
              <w:spacing w:before="0"/>
              <w:jc w:val="left"/>
              <w:rPr>
                <w:b/>
              </w:rPr>
            </w:pPr>
          </w:p>
        </w:tc>
      </w:tr>
      <w:tr w:rsidR="00BD2DC0" w:rsidRPr="003E5541" w:rsidTr="0060374B">
        <w:trPr>
          <w:trHeight w:val="283"/>
        </w:trPr>
        <w:tc>
          <w:tcPr>
            <w:tcW w:w="10491" w:type="dxa"/>
            <w:gridSpan w:val="7"/>
            <w:vAlign w:val="center"/>
          </w:tcPr>
          <w:p w:rsidR="00BD2DC0" w:rsidRPr="00AE21F3" w:rsidRDefault="00BD2DC0" w:rsidP="005D6FA2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AE21F3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BD2DC0" w:rsidRPr="001B35AF" w:rsidTr="0060374B">
        <w:trPr>
          <w:trHeight w:val="410"/>
        </w:trPr>
        <w:tc>
          <w:tcPr>
            <w:tcW w:w="5246" w:type="dxa"/>
            <w:gridSpan w:val="4"/>
            <w:vAlign w:val="center"/>
          </w:tcPr>
          <w:p w:rsidR="00BD2DC0" w:rsidRPr="00AE21F3" w:rsidRDefault="00BD2DC0" w:rsidP="005D6FA2">
            <w:pPr>
              <w:pStyle w:val="Style1bodytext"/>
              <w:spacing w:before="0"/>
              <w:jc w:val="left"/>
            </w:pPr>
            <w:r w:rsidRPr="00AE21F3">
              <w:t>Name:</w:t>
            </w:r>
          </w:p>
        </w:tc>
        <w:tc>
          <w:tcPr>
            <w:tcW w:w="5245" w:type="dxa"/>
            <w:gridSpan w:val="3"/>
            <w:vAlign w:val="center"/>
          </w:tcPr>
          <w:p w:rsidR="00BD2DC0" w:rsidRPr="00AE21F3" w:rsidRDefault="00BD2DC0" w:rsidP="005D6FA2">
            <w:pPr>
              <w:pStyle w:val="Style1bodytext"/>
              <w:spacing w:before="0"/>
              <w:jc w:val="left"/>
            </w:pPr>
            <w:r w:rsidRPr="00AE21F3">
              <w:t xml:space="preserve">Position:  </w:t>
            </w:r>
            <w:r w:rsidRPr="00AE21F3">
              <w:rPr>
                <w:b/>
              </w:rPr>
              <w:t>Site Engineer</w:t>
            </w:r>
          </w:p>
        </w:tc>
      </w:tr>
      <w:tr w:rsidR="00BD2DC0" w:rsidRPr="001B35AF" w:rsidTr="0060374B">
        <w:trPr>
          <w:trHeight w:val="429"/>
        </w:trPr>
        <w:tc>
          <w:tcPr>
            <w:tcW w:w="5246" w:type="dxa"/>
            <w:gridSpan w:val="4"/>
            <w:vAlign w:val="center"/>
          </w:tcPr>
          <w:p w:rsidR="00BD2DC0" w:rsidRPr="00AE21F3" w:rsidRDefault="00BD2DC0" w:rsidP="005D6FA2">
            <w:pPr>
              <w:pStyle w:val="Style1bodytext"/>
              <w:spacing w:before="0"/>
              <w:jc w:val="left"/>
            </w:pPr>
            <w:r w:rsidRPr="00AE21F3">
              <w:t>Sign:</w:t>
            </w:r>
          </w:p>
        </w:tc>
        <w:tc>
          <w:tcPr>
            <w:tcW w:w="5245" w:type="dxa"/>
            <w:gridSpan w:val="3"/>
            <w:vAlign w:val="center"/>
          </w:tcPr>
          <w:p w:rsidR="00BD2DC0" w:rsidRPr="00AE21F3" w:rsidRDefault="00BD2DC0" w:rsidP="005D6FA2">
            <w:pPr>
              <w:pStyle w:val="Style1bodytext"/>
              <w:spacing w:before="0"/>
              <w:jc w:val="left"/>
            </w:pPr>
            <w:r w:rsidRPr="00AE21F3">
              <w:t>Date:</w:t>
            </w:r>
          </w:p>
        </w:tc>
      </w:tr>
      <w:tr w:rsidR="00BD2DC0" w:rsidRPr="001B35AF" w:rsidTr="0060374B">
        <w:trPr>
          <w:trHeight w:val="429"/>
        </w:trPr>
        <w:tc>
          <w:tcPr>
            <w:tcW w:w="5246" w:type="dxa"/>
            <w:gridSpan w:val="4"/>
            <w:vAlign w:val="center"/>
          </w:tcPr>
          <w:p w:rsidR="00BD2DC0" w:rsidRPr="00AE21F3" w:rsidRDefault="00BD2DC0" w:rsidP="005D6FA2">
            <w:pPr>
              <w:pStyle w:val="Style1bodytext"/>
              <w:spacing w:before="0"/>
              <w:jc w:val="left"/>
            </w:pPr>
            <w:r w:rsidRPr="00AE21F3">
              <w:t>Name:</w:t>
            </w:r>
          </w:p>
        </w:tc>
        <w:tc>
          <w:tcPr>
            <w:tcW w:w="5245" w:type="dxa"/>
            <w:gridSpan w:val="3"/>
            <w:vAlign w:val="center"/>
          </w:tcPr>
          <w:p w:rsidR="00BD2DC0" w:rsidRPr="00AE21F3" w:rsidRDefault="00BD2DC0" w:rsidP="005D6FA2">
            <w:pPr>
              <w:pStyle w:val="Style1bodytext"/>
              <w:spacing w:before="0"/>
              <w:jc w:val="left"/>
            </w:pPr>
            <w:r w:rsidRPr="00AE21F3">
              <w:t xml:space="preserve">Position:  </w:t>
            </w:r>
            <w:r w:rsidRPr="00AE21F3">
              <w:rPr>
                <w:b/>
              </w:rPr>
              <w:t>Design Engineer</w:t>
            </w:r>
          </w:p>
        </w:tc>
      </w:tr>
    </w:tbl>
    <w:p w:rsidR="00C432A2" w:rsidRDefault="00C432A2" w:rsidP="00532ED0">
      <w:pPr>
        <w:ind w:firstLine="357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sectPr w:rsidR="00C432A2" w:rsidSect="0060374B">
      <w:headerReference w:type="default" r:id="rId7"/>
      <w:footerReference w:type="default" r:id="rId8"/>
      <w:pgSz w:w="11906" w:h="16838" w:code="9"/>
      <w:pgMar w:top="1020" w:right="1134" w:bottom="993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18D" w:rsidRDefault="00A9218D">
      <w:r>
        <w:separator/>
      </w:r>
    </w:p>
  </w:endnote>
  <w:endnote w:type="continuationSeparator" w:id="0">
    <w:p w:rsidR="00A9218D" w:rsidRDefault="00A9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7" w:type="dxa"/>
      <w:tblInd w:w="-284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19"/>
      <w:gridCol w:w="5670"/>
      <w:gridCol w:w="2268"/>
    </w:tblGrid>
    <w:tr w:rsidR="0054633D" w:rsidRPr="00265156" w:rsidTr="0060374B">
      <w:trPr>
        <w:trHeight w:val="553"/>
      </w:trPr>
      <w:tc>
        <w:tcPr>
          <w:tcW w:w="2519" w:type="dxa"/>
        </w:tcPr>
        <w:p w:rsidR="0054633D" w:rsidRPr="00265156" w:rsidRDefault="0054633D" w:rsidP="0060374B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506505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506505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506505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94561">
            <w:rPr>
              <w:rFonts w:ascii="Arial" w:hAnsi="Arial" w:cs="Arial"/>
              <w:color w:val="999999"/>
              <w:sz w:val="16"/>
              <w:szCs w:val="16"/>
            </w:rPr>
            <w:t>[Document Date]</w:t>
          </w:r>
          <w:r w:rsidR="00506505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:rsidR="0054633D" w:rsidRPr="00265156" w:rsidRDefault="0054633D" w:rsidP="0060374B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:rsidR="0054633D" w:rsidRPr="00265156" w:rsidRDefault="0054633D" w:rsidP="0060374B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Copyright © </w:t>
          </w:r>
          <w:r w:rsidR="0060374B">
            <w:rPr>
              <w:rFonts w:ascii="Arial" w:hAnsi="Arial" w:cs="Arial"/>
              <w:color w:val="999999"/>
              <w:sz w:val="16"/>
              <w:szCs w:val="16"/>
            </w:rPr>
            <w:t>a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>ll rights reserved.</w:t>
          </w:r>
        </w:p>
      </w:tc>
      <w:tc>
        <w:tcPr>
          <w:tcW w:w="2268" w:type="dxa"/>
        </w:tcPr>
        <w:p w:rsidR="0054633D" w:rsidRPr="00427804" w:rsidRDefault="00506505" w:rsidP="0060374B">
          <w:pPr>
            <w:pStyle w:val="Footer"/>
            <w:spacing w:before="60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"MFiles_PG9D8E6D87ACB140E88885FF25661DF7C4" 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94561">
            <w:rPr>
              <w:rFonts w:ascii="Arial" w:hAnsi="Arial" w:cs="Arial"/>
              <w:color w:val="999999"/>
              <w:sz w:val="16"/>
              <w:szCs w:val="16"/>
            </w:rPr>
            <w:t>ACE-CS-4120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="0054633D">
            <w:rPr>
              <w:rFonts w:ascii="Arial" w:hAnsi="Arial" w:cs="Arial"/>
              <w:color w:val="999999"/>
              <w:sz w:val="16"/>
              <w:szCs w:val="16"/>
            </w:rPr>
            <w:t xml:space="preserve"> – Rev </w:t>
          </w:r>
          <w:r w:rsidR="00394561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394561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"MFiles_PG12EF0B6C3653413F9EBF6B78A0057D98"  \* MERGEFORMAT </w:instrText>
          </w:r>
          <w:r w:rsidR="00394561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94561">
            <w:rPr>
              <w:rFonts w:ascii="Arial" w:hAnsi="Arial" w:cs="Arial"/>
              <w:color w:val="999999"/>
              <w:sz w:val="16"/>
              <w:szCs w:val="16"/>
            </w:rPr>
            <w:t>01</w:t>
          </w:r>
          <w:r w:rsidR="00394561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:rsidR="0054633D" w:rsidRPr="00265156" w:rsidRDefault="0054633D" w:rsidP="0060374B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94561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94561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18D" w:rsidRDefault="00A9218D">
      <w:r>
        <w:separator/>
      </w:r>
    </w:p>
  </w:footnote>
  <w:footnote w:type="continuationSeparator" w:id="0">
    <w:p w:rsidR="00A9218D" w:rsidRDefault="00A92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1135"/>
      <w:gridCol w:w="3734"/>
      <w:gridCol w:w="5622"/>
    </w:tblGrid>
    <w:tr w:rsidR="00E96D0E" w:rsidRPr="000415DE" w:rsidTr="0060374B">
      <w:trPr>
        <w:trHeight w:val="699"/>
      </w:trPr>
      <w:tc>
        <w:tcPr>
          <w:tcW w:w="4869" w:type="dxa"/>
          <w:gridSpan w:val="2"/>
          <w:vAlign w:val="center"/>
        </w:tcPr>
        <w:p w:rsidR="00E96D0E" w:rsidRPr="0060374B" w:rsidRDefault="001149E5" w:rsidP="001149E5">
          <w:pPr>
            <w:pStyle w:val="Header"/>
            <w:rPr>
              <w:rFonts w:ascii="Arial" w:hAnsi="Arial" w:cs="Arial"/>
            </w:rPr>
          </w:pPr>
          <w:r w:rsidRPr="0060374B">
            <w:rPr>
              <w:rFonts w:ascii="Arial" w:hAnsi="Arial" w:cs="Arial"/>
            </w:rPr>
            <w:t>{Logo}</w:t>
          </w:r>
        </w:p>
      </w:tc>
      <w:tc>
        <w:tcPr>
          <w:tcW w:w="5622" w:type="dxa"/>
          <w:vAlign w:val="center"/>
        </w:tcPr>
        <w:p w:rsidR="00E96D0E" w:rsidRPr="0054633D" w:rsidRDefault="00BD2DC0" w:rsidP="00C432A2">
          <w:pPr>
            <w:pStyle w:val="TitleStyle"/>
            <w:spacing w:before="0" w:after="0"/>
            <w:jc w:val="right"/>
            <w:rPr>
              <w:sz w:val="24"/>
              <w:szCs w:val="24"/>
            </w:rPr>
          </w:pPr>
          <w:r w:rsidRPr="00506505">
            <w:rPr>
              <w:szCs w:val="24"/>
            </w:rPr>
            <w:t>Wire Rope Installation Record</w:t>
          </w:r>
        </w:p>
      </w:tc>
    </w:tr>
    <w:tr w:rsidR="00FE734E" w:rsidRPr="000415DE" w:rsidTr="0060374B">
      <w:tc>
        <w:tcPr>
          <w:tcW w:w="1135" w:type="dxa"/>
          <w:vAlign w:val="center"/>
        </w:tcPr>
        <w:p w:rsidR="00FE734E" w:rsidRPr="0054633D" w:rsidRDefault="00FE734E" w:rsidP="00506505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Contract:</w:t>
          </w:r>
        </w:p>
      </w:tc>
      <w:tc>
        <w:tcPr>
          <w:tcW w:w="9356" w:type="dxa"/>
          <w:gridSpan w:val="2"/>
          <w:vAlign w:val="center"/>
        </w:tcPr>
        <w:p w:rsidR="00FE734E" w:rsidRPr="0054633D" w:rsidRDefault="00FE734E" w:rsidP="000415DE">
          <w:pPr>
            <w:pStyle w:val="TitleStyle"/>
            <w:spacing w:before="60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DOCPROPERTY  "MFiles_PG77E3779A577E4FCCAD4C77A9B4F53090"  \* MERGEFORMAT </w:instrText>
          </w:r>
          <w:r>
            <w:rPr>
              <w:sz w:val="20"/>
              <w:szCs w:val="20"/>
            </w:rPr>
            <w:fldChar w:fldCharType="separate"/>
          </w:r>
          <w:r w:rsidR="00394561">
            <w:rPr>
              <w:sz w:val="20"/>
              <w:szCs w:val="20"/>
            </w:rPr>
            <w:t>[Project]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B3"/>
    <w:rsid w:val="000415DE"/>
    <w:rsid w:val="000635A1"/>
    <w:rsid w:val="00094D0C"/>
    <w:rsid w:val="000F2FFE"/>
    <w:rsid w:val="001149E5"/>
    <w:rsid w:val="00117117"/>
    <w:rsid w:val="001333D4"/>
    <w:rsid w:val="00144170"/>
    <w:rsid w:val="00193E69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2C6811"/>
    <w:rsid w:val="003207CB"/>
    <w:rsid w:val="0032629E"/>
    <w:rsid w:val="003337E9"/>
    <w:rsid w:val="00356760"/>
    <w:rsid w:val="00376874"/>
    <w:rsid w:val="00380466"/>
    <w:rsid w:val="00394561"/>
    <w:rsid w:val="003A2BD3"/>
    <w:rsid w:val="004046BC"/>
    <w:rsid w:val="004078C4"/>
    <w:rsid w:val="004213A9"/>
    <w:rsid w:val="00426D32"/>
    <w:rsid w:val="00443C09"/>
    <w:rsid w:val="004566C9"/>
    <w:rsid w:val="00483F46"/>
    <w:rsid w:val="00486ED2"/>
    <w:rsid w:val="00491975"/>
    <w:rsid w:val="004E1DE9"/>
    <w:rsid w:val="004E45DF"/>
    <w:rsid w:val="005054A7"/>
    <w:rsid w:val="00506505"/>
    <w:rsid w:val="005147AC"/>
    <w:rsid w:val="00532ED0"/>
    <w:rsid w:val="0054633D"/>
    <w:rsid w:val="0056559E"/>
    <w:rsid w:val="00573684"/>
    <w:rsid w:val="0057444F"/>
    <w:rsid w:val="005840CD"/>
    <w:rsid w:val="00594543"/>
    <w:rsid w:val="005A06B3"/>
    <w:rsid w:val="005A73AC"/>
    <w:rsid w:val="005B3226"/>
    <w:rsid w:val="005D6FA2"/>
    <w:rsid w:val="005E3F41"/>
    <w:rsid w:val="005F6BF9"/>
    <w:rsid w:val="0060374B"/>
    <w:rsid w:val="00613615"/>
    <w:rsid w:val="00616389"/>
    <w:rsid w:val="0063312F"/>
    <w:rsid w:val="0066385A"/>
    <w:rsid w:val="00673097"/>
    <w:rsid w:val="0069702D"/>
    <w:rsid w:val="006B75C6"/>
    <w:rsid w:val="006D7659"/>
    <w:rsid w:val="006E7E0F"/>
    <w:rsid w:val="006F17F9"/>
    <w:rsid w:val="00703271"/>
    <w:rsid w:val="00717844"/>
    <w:rsid w:val="00733A86"/>
    <w:rsid w:val="00736E16"/>
    <w:rsid w:val="007A46DC"/>
    <w:rsid w:val="007C4A04"/>
    <w:rsid w:val="007E283B"/>
    <w:rsid w:val="00836C00"/>
    <w:rsid w:val="00842A55"/>
    <w:rsid w:val="0084615C"/>
    <w:rsid w:val="008C38BB"/>
    <w:rsid w:val="008D1922"/>
    <w:rsid w:val="008D36B8"/>
    <w:rsid w:val="008F4196"/>
    <w:rsid w:val="00930976"/>
    <w:rsid w:val="00946A77"/>
    <w:rsid w:val="00947421"/>
    <w:rsid w:val="00960FE5"/>
    <w:rsid w:val="00984CEA"/>
    <w:rsid w:val="00993861"/>
    <w:rsid w:val="009A0AB9"/>
    <w:rsid w:val="009D18AF"/>
    <w:rsid w:val="00A01ED2"/>
    <w:rsid w:val="00A542CF"/>
    <w:rsid w:val="00A64848"/>
    <w:rsid w:val="00A7245E"/>
    <w:rsid w:val="00A9218D"/>
    <w:rsid w:val="00AE263B"/>
    <w:rsid w:val="00B06EEF"/>
    <w:rsid w:val="00B100B9"/>
    <w:rsid w:val="00B21989"/>
    <w:rsid w:val="00B31C17"/>
    <w:rsid w:val="00B56110"/>
    <w:rsid w:val="00B616B6"/>
    <w:rsid w:val="00B821EC"/>
    <w:rsid w:val="00B84628"/>
    <w:rsid w:val="00B85015"/>
    <w:rsid w:val="00BD2DC0"/>
    <w:rsid w:val="00BD380C"/>
    <w:rsid w:val="00C004AC"/>
    <w:rsid w:val="00C154B0"/>
    <w:rsid w:val="00C432A2"/>
    <w:rsid w:val="00C56CFC"/>
    <w:rsid w:val="00C9124E"/>
    <w:rsid w:val="00CF427D"/>
    <w:rsid w:val="00D003AD"/>
    <w:rsid w:val="00D0451D"/>
    <w:rsid w:val="00D05C5A"/>
    <w:rsid w:val="00D133C0"/>
    <w:rsid w:val="00D21E70"/>
    <w:rsid w:val="00D52AE8"/>
    <w:rsid w:val="00DA4B30"/>
    <w:rsid w:val="00DF49EB"/>
    <w:rsid w:val="00E139CD"/>
    <w:rsid w:val="00E4598F"/>
    <w:rsid w:val="00E735C2"/>
    <w:rsid w:val="00E910F9"/>
    <w:rsid w:val="00E96D0E"/>
    <w:rsid w:val="00F262B0"/>
    <w:rsid w:val="00F60694"/>
    <w:rsid w:val="00F708B5"/>
    <w:rsid w:val="00F91743"/>
    <w:rsid w:val="00FA389E"/>
    <w:rsid w:val="00FB34B1"/>
    <w:rsid w:val="00FB3EA9"/>
    <w:rsid w:val="00FB5627"/>
    <w:rsid w:val="00FE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3ACAF1-E594-4BA5-958D-1E12671A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character" w:customStyle="1" w:styleId="Heading7Char">
    <w:name w:val="Heading 7 Char"/>
    <w:link w:val="Heading7"/>
    <w:rsid w:val="00BD2DC0"/>
    <w:rPr>
      <w:sz w:val="24"/>
      <w:szCs w:val="24"/>
    </w:rPr>
  </w:style>
  <w:style w:type="character" w:customStyle="1" w:styleId="HeaderChar">
    <w:name w:val="Header Char"/>
    <w:link w:val="Header"/>
    <w:locked/>
    <w:rsid w:val="00BD2DC0"/>
    <w:rPr>
      <w:sz w:val="24"/>
      <w:szCs w:val="24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PRGMGMT-489425659-17159</_dlc_DocId>
    <_dlc_DocIdUrl xmlns="6b52167f-bd76-444c-91ba-391bd6f89101">
      <Url>https://trecnz.sharepoint.com/sites/PROGRAMMEMANAGEMENT/_layouts/15/DocIdRedir.aspx?ID=PRGMGMT-489425659-17159</Url>
      <Description>PRGMGMT-489425659-17159</Description>
    </_dlc_DocIdUrl>
    <Revision xmlns="de5d2c5c-e379-42cf-85a4-2a4633504156">1</Revision>
    <State xmlns="de5d2c5c-e379-42cf-85a4-2a4633504156" xsi:nil="true"/>
  </documentManagement>
</p:properties>
</file>

<file path=customXml/itemProps1.xml><?xml version="1.0" encoding="utf-8"?>
<ds:datastoreItem xmlns:ds="http://schemas.openxmlformats.org/officeDocument/2006/customXml" ds:itemID="{C0DC36ED-9789-467C-9BD2-448E5A5B5DB6}"/>
</file>

<file path=customXml/itemProps2.xml><?xml version="1.0" encoding="utf-8"?>
<ds:datastoreItem xmlns:ds="http://schemas.openxmlformats.org/officeDocument/2006/customXml" ds:itemID="{72571C22-E411-43E4-80F2-2155F1F46302}"/>
</file>

<file path=customXml/itemProps3.xml><?xml version="1.0" encoding="utf-8"?>
<ds:datastoreItem xmlns:ds="http://schemas.openxmlformats.org/officeDocument/2006/customXml" ds:itemID="{8F7017FA-6752-483F-888C-BD928E5DA67E}"/>
</file>

<file path=customXml/itemProps4.xml><?xml version="1.0" encoding="utf-8"?>
<ds:datastoreItem xmlns:ds="http://schemas.openxmlformats.org/officeDocument/2006/customXml" ds:itemID="{C5EE0981-12DE-45C8-AF9E-23CC696B557E}"/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Template[1].dot</Template>
  <TotalTime>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GEORGE, Kirsty</cp:lastModifiedBy>
  <cp:revision>6</cp:revision>
  <cp:lastPrinted>2015-02-16T22:12:00Z</cp:lastPrinted>
  <dcterms:created xsi:type="dcterms:W3CDTF">2020-05-20T04:54:00Z</dcterms:created>
  <dcterms:modified xsi:type="dcterms:W3CDTF">2020-07-21T00:26:00Z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1</vt:lpwstr>
  </property>
  <property fmtid="{D5CDD505-2E9C-101B-9397-08002B2CF9AE}" pid="3" name="dDocName">
    <vt:lpwstr>rec_659062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23-02-2015</vt:lpwstr>
  </property>
  <property fmtid="{D5CDD505-2E9C-101B-9397-08002B2CF9AE}" pid="7" name="Revision">
    <vt:lpwstr>1</vt:lpwstr>
  </property>
  <property fmtid="{D5CDD505-2E9C-101B-9397-08002B2CF9AE}" pid="8" name="ContentID">
    <vt:lpwstr>rec_659062</vt:lpwstr>
  </property>
  <property fmtid="{D5CDD505-2E9C-101B-9397-08002B2CF9AE}" pid="9" name="dID">
    <vt:lpwstr>679788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http://www.fultonhoganrecords.com/cs/idcplg?ClientControlled=DocMan&amp;coreContentOnly=1&amp;WebdavRequest=1&amp;IdcService=DOC_INFO&amp;dID=679788</vt:lpwstr>
  </property>
  <property fmtid="{D5CDD505-2E9C-101B-9397-08002B2CF9AE}" pid="12" name="MFiles_PG9D8E6D87ACB140E88885FF25661DF7C4">
    <vt:lpwstr>ACE-CS-4120</vt:lpwstr>
  </property>
  <property fmtid="{D5CDD505-2E9C-101B-9397-08002B2CF9AE}" pid="13" name="MFiles_PG77E3779A577E4FCCAD4C77A9B4F53090">
    <vt:lpwstr>[Project]</vt:lpwstr>
  </property>
  <property fmtid="{D5CDD505-2E9C-101B-9397-08002B2CF9AE}" pid="14" name="MFiles_PG5A7482DE55C7482BBB26637370601405">
    <vt:lpwstr>[Lot(s)]</vt:lpwstr>
  </property>
  <property fmtid="{D5CDD505-2E9C-101B-9397-08002B2CF9AE}" pid="15" name="MFiles_PG3EE8F8FCDE2F42FEB77C36CF8C34077A">
    <vt:lpwstr>[Work Area(s)]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f5b46be6-5412-475e-b4ad-9acebaec99ae</vt:lpwstr>
  </property>
  <property fmtid="{D5CDD505-2E9C-101B-9397-08002B2CF9AE}" pid="24" name="MediaServiceImageTags">
    <vt:lpwstr/>
  </property>
</Properties>
</file>