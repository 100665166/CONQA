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F173E1" w:rsidRPr="00EA596F" w:rsidTr="0064209E">
        <w:tc>
          <w:tcPr>
            <w:tcW w:w="1986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r w:rsidRPr="00EA596F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"MFiles_PG3EE8F8FCDE2F42FEB77C36CF8C34077A"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[Work Area(s)]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173E1" w:rsidRPr="00EA596F" w:rsidTr="0064209E">
        <w:tc>
          <w:tcPr>
            <w:tcW w:w="1986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r w:rsidRPr="00EA596F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"MFiles_PG2F2B2D479AC1470D96E32B7BC7BB900E"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[Sub Work Area(s)]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173E1" w:rsidRPr="00EA596F" w:rsidTr="0064209E">
        <w:tc>
          <w:tcPr>
            <w:tcW w:w="1986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r w:rsidRPr="00EA596F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"MFiles_PG5A7482DE55C7482BBB26637370601405"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[Lot(s)]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173E1" w:rsidRPr="00EA596F" w:rsidTr="0064209E">
        <w:tc>
          <w:tcPr>
            <w:tcW w:w="1986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 w:rsidRPr="00EA596F">
              <w:rPr>
                <w:rFonts w:ascii="Arial" w:hAnsi="Arial" w:cs="Arial"/>
                <w:i/>
                <w:sz w:val="20"/>
              </w:rPr>
              <w:t>Sublot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"MFiles_PG95399E98A55F473D90B8F3FD63E7008F"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[</w:t>
            </w:r>
            <w:proofErr w:type="spellStart"/>
            <w:r w:rsidR="0064209E">
              <w:rPr>
                <w:rFonts w:ascii="Arial" w:hAnsi="Arial" w:cs="Arial"/>
                <w:sz w:val="20"/>
              </w:rPr>
              <w:t>Sublot</w:t>
            </w:r>
            <w:proofErr w:type="spellEnd"/>
            <w:r w:rsidR="0064209E">
              <w:rPr>
                <w:rFonts w:ascii="Arial" w:hAnsi="Arial" w:cs="Arial"/>
                <w:sz w:val="20"/>
              </w:rPr>
              <w:t>(s)]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173E1" w:rsidRPr="00EA596F" w:rsidTr="0064209E">
        <w:tc>
          <w:tcPr>
            <w:tcW w:w="1986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r w:rsidRPr="00EA596F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3260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"MFiles_PGEAB2B9D9809E49A59FA64EA5C2802F8C"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27/11/2019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304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i/>
                <w:sz w:val="20"/>
              </w:rPr>
            </w:pPr>
            <w:r w:rsidRPr="00EA596F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:rsidR="00F173E1" w:rsidRPr="00EA596F" w:rsidRDefault="00F173E1" w:rsidP="00EA596F">
            <w:pPr>
              <w:rPr>
                <w:rFonts w:ascii="Arial" w:hAnsi="Arial" w:cs="Arial"/>
                <w:sz w:val="20"/>
              </w:rPr>
            </w:pPr>
            <w:r w:rsidRPr="00EA596F">
              <w:rPr>
                <w:rFonts w:ascii="Arial" w:hAnsi="Arial" w:cs="Arial"/>
                <w:sz w:val="20"/>
              </w:rPr>
              <w:fldChar w:fldCharType="begin"/>
            </w:r>
            <w:r w:rsidRPr="00EA596F">
              <w:rPr>
                <w:rFonts w:ascii="Arial" w:hAnsi="Arial" w:cs="Arial"/>
                <w:sz w:val="20"/>
              </w:rPr>
              <w:instrText xml:space="preserve"> DOCPROPERTY  "MFiles_PGEA3BBB33C76F4108933114BEFB909515"  \* MERGEFORMAT </w:instrText>
            </w:r>
            <w:r w:rsidRPr="00EA596F">
              <w:rPr>
                <w:rFonts w:ascii="Arial" w:hAnsi="Arial" w:cs="Arial"/>
                <w:sz w:val="20"/>
              </w:rPr>
              <w:fldChar w:fldCharType="separate"/>
            </w:r>
            <w:r w:rsidR="0064209E">
              <w:rPr>
                <w:rFonts w:ascii="Arial" w:hAnsi="Arial" w:cs="Arial"/>
                <w:sz w:val="20"/>
              </w:rPr>
              <w:t>Kirsty George</w:t>
            </w:r>
            <w:r w:rsidRPr="00EA59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F173E1" w:rsidRPr="00F173E1" w:rsidRDefault="00F173E1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1995"/>
        <w:gridCol w:w="1701"/>
        <w:gridCol w:w="709"/>
        <w:gridCol w:w="992"/>
        <w:gridCol w:w="1134"/>
        <w:gridCol w:w="3119"/>
      </w:tblGrid>
      <w:tr w:rsidR="00DF3168" w:rsidRPr="00D8349F" w:rsidTr="0064209E">
        <w:trPr>
          <w:cantSplit/>
          <w:trHeight w:val="605"/>
        </w:trPr>
        <w:tc>
          <w:tcPr>
            <w:tcW w:w="2836" w:type="dxa"/>
            <w:gridSpan w:val="2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</w:rPr>
            </w:pPr>
            <w:r>
              <w:rPr>
                <w:b/>
              </w:rPr>
              <w:t>D</w:t>
            </w:r>
            <w:r w:rsidRPr="00B9651D">
              <w:rPr>
                <w:b/>
              </w:rPr>
              <w:t>r</w:t>
            </w:r>
            <w:r>
              <w:rPr>
                <w:b/>
              </w:rPr>
              <w:t>awing</w:t>
            </w:r>
            <w:r w:rsidRPr="00B9651D">
              <w:rPr>
                <w:b/>
              </w:rPr>
              <w:t xml:space="preserve"> No:</w:t>
            </w:r>
          </w:p>
        </w:tc>
        <w:tc>
          <w:tcPr>
            <w:tcW w:w="1701" w:type="dxa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  <w:i/>
                <w:iCs/>
              </w:rPr>
            </w:pPr>
            <w:r w:rsidRPr="00B9651D">
              <w:rPr>
                <w:b/>
              </w:rPr>
              <w:t>Rev No:</w:t>
            </w:r>
          </w:p>
        </w:tc>
        <w:tc>
          <w:tcPr>
            <w:tcW w:w="5954" w:type="dxa"/>
            <w:gridSpan w:val="4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</w:rPr>
            </w:pPr>
            <w:proofErr w:type="spellStart"/>
            <w:r w:rsidRPr="00B9651D">
              <w:rPr>
                <w:b/>
              </w:rPr>
              <w:t>Chainage</w:t>
            </w:r>
            <w:proofErr w:type="spellEnd"/>
            <w:r w:rsidRPr="00B9651D">
              <w:rPr>
                <w:b/>
              </w:rPr>
              <w:t>:</w:t>
            </w:r>
          </w:p>
        </w:tc>
      </w:tr>
      <w:tr w:rsidR="00DF3168" w:rsidRPr="00C6047D" w:rsidTr="0064209E">
        <w:trPr>
          <w:cantSplit/>
          <w:trHeight w:val="354"/>
        </w:trPr>
        <w:tc>
          <w:tcPr>
            <w:tcW w:w="841" w:type="dxa"/>
            <w:vMerge w:val="restart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No</w:t>
            </w:r>
          </w:p>
        </w:tc>
        <w:tc>
          <w:tcPr>
            <w:tcW w:w="3696" w:type="dxa"/>
            <w:gridSpan w:val="2"/>
            <w:vMerge w:val="restart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  <w:bookmarkStart w:id="0" w:name="_GoBack"/>
            <w:bookmarkEnd w:id="0"/>
            <w:r w:rsidRPr="00B9651D">
              <w:rPr>
                <w:b/>
              </w:rPr>
              <w:t>Inspection Stage</w:t>
            </w:r>
          </w:p>
        </w:tc>
        <w:tc>
          <w:tcPr>
            <w:tcW w:w="5954" w:type="dxa"/>
            <w:gridSpan w:val="4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  <w:sz w:val="24"/>
              </w:rPr>
              <w:t>Inspection</w:t>
            </w:r>
          </w:p>
        </w:tc>
      </w:tr>
      <w:tr w:rsidR="00DF3168" w:rsidRPr="00C6047D" w:rsidTr="0064209E">
        <w:trPr>
          <w:cantSplit/>
        </w:trPr>
        <w:tc>
          <w:tcPr>
            <w:tcW w:w="841" w:type="dxa"/>
            <w:vMerge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96" w:type="dxa"/>
            <w:gridSpan w:val="2"/>
            <w:vMerge/>
          </w:tcPr>
          <w:p w:rsidR="00DF3168" w:rsidRPr="00B9651D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 xml:space="preserve">N/A or </w:t>
            </w:r>
            <w:r w:rsidRPr="00B9651D">
              <w:rPr>
                <w:b/>
              </w:rPr>
              <w:sym w:font="Symbol" w:char="F0D6"/>
            </w:r>
          </w:p>
        </w:tc>
        <w:tc>
          <w:tcPr>
            <w:tcW w:w="992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Initials</w:t>
            </w:r>
          </w:p>
        </w:tc>
        <w:tc>
          <w:tcPr>
            <w:tcW w:w="1134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Date</w:t>
            </w:r>
          </w:p>
        </w:tc>
        <w:tc>
          <w:tcPr>
            <w:tcW w:w="3119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Comments</w:t>
            </w:r>
          </w:p>
        </w:tc>
      </w:tr>
      <w:tr w:rsidR="00DF3168" w:rsidRPr="00C6047D" w:rsidTr="0064209E">
        <w:trPr>
          <w:cantSplit/>
          <w:trHeight w:val="453"/>
        </w:trPr>
        <w:tc>
          <w:tcPr>
            <w:tcW w:w="10491" w:type="dxa"/>
            <w:gridSpan w:val="7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center"/>
              <w:rPr>
                <w:b/>
                <w:sz w:val="24"/>
              </w:rPr>
            </w:pPr>
            <w:r>
              <w:rPr>
                <w:b/>
              </w:rPr>
              <w:t>Guardrail Installation</w:t>
            </w: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When driving post, use a driving cap with timber or plastic insert to avoid damage to the post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567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2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Height to centre of rail is 635mm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73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3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Top of post should be a minimum of 20mm above top of guardrail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4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Post is aligned with flanges rail for road side applications and alignment is alternating for median applications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cantSplit/>
          <w:trHeight w:val="756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5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There is a 90mm dia. Washer between rail and post</w:t>
            </w:r>
            <w:r>
              <w:rPr>
                <w:color w:val="000000"/>
              </w:rPr>
              <w:t>.</w:t>
            </w:r>
            <w:r w:rsidRPr="008F3F7B">
              <w:rPr>
                <w:color w:val="00000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cantSplit/>
          <w:trHeight w:val="756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6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  <w:rPr>
                <w:color w:val="000000"/>
              </w:rPr>
            </w:pPr>
            <w:r w:rsidRPr="008F3F7B">
              <w:rPr>
                <w:color w:val="000000"/>
              </w:rPr>
              <w:t>Rail is lapped in the direction of traffic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7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spacing w:before="0"/>
              <w:jc w:val="left"/>
            </w:pPr>
            <w:r w:rsidRPr="008F3F7B">
              <w:rPr>
                <w:color w:val="000000"/>
              </w:rPr>
              <w:t>All bolts are fully tightened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8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F7B">
              <w:rPr>
                <w:rFonts w:ascii="Arial" w:hAnsi="Arial" w:cs="Arial"/>
                <w:color w:val="000000"/>
                <w:sz w:val="22"/>
                <w:szCs w:val="22"/>
              </w:rPr>
              <w:t>Nut on backside of post is a splice nut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9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pStyle w:val="Style1bodytext"/>
              <w:jc w:val="left"/>
            </w:pPr>
            <w:r w:rsidRPr="008F3F7B">
              <w:rPr>
                <w:color w:val="000000"/>
              </w:rPr>
              <w:t>If a median installation-excessive bolt length is cut off on backside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10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8F3F7B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F3F7B">
              <w:rPr>
                <w:rFonts w:ascii="Arial" w:hAnsi="Arial" w:cs="Arial"/>
                <w:color w:val="000000"/>
                <w:sz w:val="22"/>
                <w:szCs w:val="22"/>
              </w:rPr>
              <w:t>That transition details to existing guardrail or terminations are correct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Default="00DF3168" w:rsidP="0006629A">
            <w:pPr>
              <w:pStyle w:val="Style1bodytext"/>
              <w:spacing w:before="0"/>
            </w:pPr>
          </w:p>
        </w:tc>
      </w:tr>
      <w:tr w:rsidR="00DF3168" w:rsidRPr="003E5541" w:rsidTr="0064209E">
        <w:trPr>
          <w:trHeight w:val="1471"/>
        </w:trPr>
        <w:tc>
          <w:tcPr>
            <w:tcW w:w="10491" w:type="dxa"/>
            <w:gridSpan w:val="7"/>
          </w:tcPr>
          <w:p w:rsidR="00DF3168" w:rsidRPr="00711EE5" w:rsidRDefault="00632F85" w:rsidP="0006629A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</w:tbl>
                                <w:p w:rsidR="00DF3168" w:rsidRDefault="00DF3168" w:rsidP="00DF3168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margin-left:152.5pt;margin-top:598.75pt;width:180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:rsidR="00DF3168" w:rsidRDefault="00DF3168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:rsidR="00DF3168" w:rsidRDefault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</w:tbl>
                          <w:p w:rsidR="00DF3168" w:rsidRDefault="00DF3168" w:rsidP="00DF31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0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2181A" id="Oval 40" o:spid="_x0000_s1026" style="position:absolute;margin-left:70.65pt;margin-top:418.75pt;width:99.2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41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63925" id="Oval 41" o:spid="_x0000_s1026" style="position:absolute;margin-left:305.15pt;margin-top:418.75pt;width:99.2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3sRqMKQIAAFU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CB6B" id="Straight Connector 42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EB826" id="Straight Connector 43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27" type="#_x0000_t202" style="position:absolute;margin-left:208.3pt;margin-top:562.75pt;width:1in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" stroked="f">
                      <v:textbox inset=",0,,0">
                        <w:txbxContent>
                          <w:p w:rsidR="00DF3168" w:rsidRDefault="00DF3168" w:rsidP="00DF3168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28" type="#_x0000_t202" style="position:absolute;margin-left:208.3pt;margin-top:544.75pt;width:63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" stroked="f">
                      <v:textbox inset=",0,,0">
                        <w:txbxContent>
                          <w:p w:rsidR="00DF3168" w:rsidRDefault="00DF3168" w:rsidP="00DF3168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29" type="#_x0000_t202" style="position:absolute;margin-left:334.3pt;margin-top:481.75pt;width:4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3hAIAABc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" stroked="f">
                      <v:textbox>
                        <w:txbxContent>
                          <w:p w:rsidR="00DF3168" w:rsidRDefault="00DF3168" w:rsidP="00DF3168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30" type="#_x0000_t202" style="position:absolute;margin-left:100.3pt;margin-top:481.75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iugw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" stroked="f">
                      <v:textbox>
                        <w:txbxContent>
                          <w:p w:rsidR="00DF3168" w:rsidRDefault="00DF3168" w:rsidP="00DF3168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63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6DBD9E" id="Oval 63" o:spid="_x0000_s1026" style="position:absolute;margin-left:116.05pt;margin-top:463.2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AAZrzqFQIAAC4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67C1C" id="Straight Connector 6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aa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BBE16" id="Straight Connector 6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9A025" id="Rectangle 66" o:spid="_x0000_s1026" style="position:absolute;margin-left:309.55pt;margin-top:436.75pt;width:9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Cf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+fc2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A7UCfQwIA&#10;AIQEAAAOAAAAAAAAAAAAAAAAAC4CAABkcnMvZTJvRG9jLnhtbFBLAQItABQABgAIAAAAIQD31w+9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E284A" id="Rectangle 67" o:spid="_x0000_s1026" style="position:absolute;margin-left:75.55pt;margin-top:436.6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DF3168" w:rsidRPr="00711EE5">
              <w:rPr>
                <w:b/>
              </w:rPr>
              <w:t>Comments:</w:t>
            </w:r>
          </w:p>
          <w:p w:rsidR="00DF3168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DF3168" w:rsidRPr="003E5541" w:rsidTr="0064209E">
        <w:trPr>
          <w:trHeight w:val="283"/>
        </w:trPr>
        <w:tc>
          <w:tcPr>
            <w:tcW w:w="10491" w:type="dxa"/>
            <w:gridSpan w:val="7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11EE5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DF3168" w:rsidRPr="001B35AF" w:rsidTr="0064209E">
        <w:trPr>
          <w:trHeight w:val="410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 w:rsidRPr="00711EE5">
              <w:rPr>
                <w:b/>
              </w:rPr>
              <w:t>Site Engineer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lastRenderedPageBreak/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 w:rsidRPr="00711EE5">
              <w:rPr>
                <w:b/>
              </w:rPr>
              <w:t>Design Engineer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  <w:tr w:rsidR="00DF3168" w:rsidRPr="00B9651D" w:rsidTr="0064209E">
        <w:trPr>
          <w:cantSplit/>
          <w:trHeight w:val="605"/>
        </w:trPr>
        <w:tc>
          <w:tcPr>
            <w:tcW w:w="2836" w:type="dxa"/>
            <w:gridSpan w:val="2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</w:rPr>
            </w:pPr>
            <w:proofErr w:type="spellStart"/>
            <w:r w:rsidRPr="00B9651D">
              <w:rPr>
                <w:b/>
              </w:rPr>
              <w:t>Drg</w:t>
            </w:r>
            <w:proofErr w:type="spellEnd"/>
            <w:r w:rsidRPr="00B9651D">
              <w:rPr>
                <w:b/>
              </w:rPr>
              <w:t xml:space="preserve"> No:</w:t>
            </w:r>
          </w:p>
        </w:tc>
        <w:tc>
          <w:tcPr>
            <w:tcW w:w="1701" w:type="dxa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  <w:i/>
                <w:iCs/>
              </w:rPr>
            </w:pPr>
            <w:r w:rsidRPr="00B9651D">
              <w:rPr>
                <w:b/>
              </w:rPr>
              <w:t>Rev No:</w:t>
            </w:r>
          </w:p>
        </w:tc>
        <w:tc>
          <w:tcPr>
            <w:tcW w:w="5954" w:type="dxa"/>
            <w:gridSpan w:val="4"/>
            <w:vAlign w:val="center"/>
          </w:tcPr>
          <w:p w:rsidR="00DF3168" w:rsidRPr="00B9651D" w:rsidRDefault="00DF3168" w:rsidP="0006629A">
            <w:pPr>
              <w:pStyle w:val="Style1bodytext"/>
              <w:jc w:val="left"/>
              <w:rPr>
                <w:b/>
              </w:rPr>
            </w:pPr>
            <w:proofErr w:type="spellStart"/>
            <w:r w:rsidRPr="00B9651D">
              <w:rPr>
                <w:b/>
              </w:rPr>
              <w:t>Chainage</w:t>
            </w:r>
            <w:proofErr w:type="spellEnd"/>
            <w:r w:rsidRPr="00B9651D">
              <w:rPr>
                <w:b/>
              </w:rPr>
              <w:t>:</w:t>
            </w:r>
          </w:p>
        </w:tc>
      </w:tr>
      <w:tr w:rsidR="00DF3168" w:rsidRPr="00B9651D" w:rsidTr="0064209E">
        <w:trPr>
          <w:cantSplit/>
          <w:trHeight w:val="354"/>
        </w:trPr>
        <w:tc>
          <w:tcPr>
            <w:tcW w:w="841" w:type="dxa"/>
            <w:vMerge w:val="restart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No</w:t>
            </w:r>
          </w:p>
        </w:tc>
        <w:tc>
          <w:tcPr>
            <w:tcW w:w="3696" w:type="dxa"/>
            <w:gridSpan w:val="2"/>
            <w:vMerge w:val="restart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  <w:r w:rsidRPr="00B9651D">
              <w:rPr>
                <w:b/>
              </w:rPr>
              <w:t>Inspection Stage</w:t>
            </w:r>
          </w:p>
        </w:tc>
        <w:tc>
          <w:tcPr>
            <w:tcW w:w="5954" w:type="dxa"/>
            <w:gridSpan w:val="4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  <w:sz w:val="24"/>
              </w:rPr>
              <w:t>Inspection</w:t>
            </w:r>
          </w:p>
        </w:tc>
      </w:tr>
      <w:tr w:rsidR="00DF3168" w:rsidRPr="00B9651D" w:rsidTr="0064209E">
        <w:trPr>
          <w:cantSplit/>
        </w:trPr>
        <w:tc>
          <w:tcPr>
            <w:tcW w:w="841" w:type="dxa"/>
            <w:vMerge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696" w:type="dxa"/>
            <w:gridSpan w:val="2"/>
            <w:vMerge/>
          </w:tcPr>
          <w:p w:rsidR="00DF3168" w:rsidRPr="00B9651D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 xml:space="preserve">N/A or </w:t>
            </w:r>
            <w:r w:rsidRPr="00B9651D">
              <w:rPr>
                <w:b/>
              </w:rPr>
              <w:sym w:font="Symbol" w:char="F0D6"/>
            </w:r>
          </w:p>
        </w:tc>
        <w:tc>
          <w:tcPr>
            <w:tcW w:w="992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Initials</w:t>
            </w:r>
          </w:p>
        </w:tc>
        <w:tc>
          <w:tcPr>
            <w:tcW w:w="1134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Date</w:t>
            </w:r>
          </w:p>
        </w:tc>
        <w:tc>
          <w:tcPr>
            <w:tcW w:w="3119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Comments</w:t>
            </w:r>
          </w:p>
        </w:tc>
      </w:tr>
      <w:tr w:rsidR="00DF3168" w:rsidRPr="00B9651D" w:rsidTr="0064209E">
        <w:trPr>
          <w:cantSplit/>
          <w:trHeight w:val="456"/>
        </w:trPr>
        <w:tc>
          <w:tcPr>
            <w:tcW w:w="10491" w:type="dxa"/>
            <w:gridSpan w:val="7"/>
            <w:vAlign w:val="center"/>
          </w:tcPr>
          <w:p w:rsidR="00DF3168" w:rsidRPr="009008F6" w:rsidRDefault="00DF3168" w:rsidP="0006629A">
            <w:pPr>
              <w:pStyle w:val="Style1bodytext"/>
              <w:spacing w:befor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Thriebeam</w:t>
            </w:r>
            <w:proofErr w:type="spellEnd"/>
            <w:r>
              <w:rPr>
                <w:b/>
              </w:rPr>
              <w:t xml:space="preserve"> Installation</w:t>
            </w: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227FA0" w:rsidRDefault="00DF3168" w:rsidP="0006629A">
            <w:pPr>
              <w:pStyle w:val="Style1bodytext"/>
              <w:jc w:val="left"/>
            </w:pPr>
            <w:r>
              <w:t xml:space="preserve">Panels </w:t>
            </w:r>
            <w:proofErr w:type="gramStart"/>
            <w:r>
              <w:t>are pre-bent</w:t>
            </w:r>
            <w:proofErr w:type="gramEnd"/>
            <w:r>
              <w:t xml:space="preserve"> to suite curves.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567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2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227FA0" w:rsidRDefault="00DF3168" w:rsidP="0006629A">
            <w:pPr>
              <w:pStyle w:val="Style1bodytext"/>
              <w:jc w:val="left"/>
            </w:pPr>
            <w:r>
              <w:t>The rail height is in accordance with the plans and specification.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73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3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227FA0" w:rsidRDefault="00DF3168" w:rsidP="0006629A">
            <w:pPr>
              <w:pStyle w:val="Style1bodytext"/>
              <w:jc w:val="left"/>
            </w:pPr>
            <w:r>
              <w:t>Correct lapping of rail away from the direction of Traffic.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4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227FA0" w:rsidRDefault="00DF3168" w:rsidP="0006629A">
            <w:pPr>
              <w:pStyle w:val="Style1bodytext"/>
              <w:jc w:val="left"/>
            </w:pPr>
            <w:r w:rsidRPr="0032125A">
              <w:rPr>
                <w:color w:val="000000"/>
              </w:rPr>
              <w:t xml:space="preserve">Timber </w:t>
            </w:r>
            <w:r>
              <w:rPr>
                <w:color w:val="000000"/>
              </w:rPr>
              <w:t>b</w:t>
            </w:r>
            <w:r w:rsidRPr="0032125A">
              <w:rPr>
                <w:color w:val="000000"/>
              </w:rPr>
              <w:t>lock</w:t>
            </w:r>
            <w:r>
              <w:rPr>
                <w:color w:val="000000"/>
              </w:rPr>
              <w:t xml:space="preserve"> </w:t>
            </w:r>
            <w:r w:rsidRPr="0032125A">
              <w:rPr>
                <w:color w:val="000000"/>
              </w:rPr>
              <w:t>outs secured to the post.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cantSplit/>
          <w:trHeight w:val="756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5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32125A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Pr="0032125A">
              <w:rPr>
                <w:rFonts w:ascii="Arial" w:hAnsi="Arial" w:cs="Arial"/>
                <w:color w:val="000000"/>
                <w:sz w:val="22"/>
                <w:szCs w:val="22"/>
              </w:rPr>
              <w:t xml:space="preserve">ail </w:t>
            </w:r>
            <w:proofErr w:type="gramStart"/>
            <w:r w:rsidRPr="0032125A">
              <w:rPr>
                <w:rFonts w:ascii="Arial" w:hAnsi="Arial" w:cs="Arial"/>
                <w:color w:val="000000"/>
                <w:sz w:val="22"/>
                <w:szCs w:val="22"/>
              </w:rPr>
              <w:t>is aligned</w:t>
            </w:r>
            <w:proofErr w:type="gramEnd"/>
            <w:r w:rsidRPr="0032125A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level.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cantSplit/>
          <w:trHeight w:val="756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6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32125A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125A">
              <w:rPr>
                <w:rFonts w:ascii="Arial" w:hAnsi="Arial" w:cs="Arial"/>
                <w:color w:val="000000"/>
                <w:sz w:val="22"/>
                <w:szCs w:val="22"/>
              </w:rPr>
              <w:t>Posts align, at correct spacing and backfilled compacted.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RPr="00C6047D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7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32125A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Post bolts are tight and washer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is fitted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the back of post.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</w:tr>
      <w:tr w:rsidR="00DF3168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8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32125A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Backing pieces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are fitted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the intermediate post only.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Default="00DF3168" w:rsidP="0006629A">
            <w:pPr>
              <w:pStyle w:val="Style1bodytext"/>
              <w:spacing w:before="0"/>
            </w:pPr>
          </w:p>
        </w:tc>
      </w:tr>
      <w:tr w:rsidR="00DF3168" w:rsidTr="0064209E">
        <w:trPr>
          <w:trHeight w:val="624"/>
        </w:trPr>
        <w:tc>
          <w:tcPr>
            <w:tcW w:w="841" w:type="dxa"/>
            <w:vAlign w:val="center"/>
          </w:tcPr>
          <w:p w:rsidR="00DF3168" w:rsidRPr="00B9651D" w:rsidRDefault="00DF3168" w:rsidP="0006629A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9</w:t>
            </w:r>
          </w:p>
        </w:tc>
        <w:tc>
          <w:tcPr>
            <w:tcW w:w="3696" w:type="dxa"/>
            <w:gridSpan w:val="2"/>
            <w:vAlign w:val="center"/>
          </w:tcPr>
          <w:p w:rsidR="00DF3168" w:rsidRPr="0032125A" w:rsidRDefault="00DF3168" w:rsidP="0006629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With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flange based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post the necked bolts are installed with washer.</w:t>
            </w:r>
          </w:p>
        </w:tc>
        <w:tc>
          <w:tcPr>
            <w:tcW w:w="709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1134" w:type="dxa"/>
            <w:vAlign w:val="center"/>
          </w:tcPr>
          <w:p w:rsidR="00DF3168" w:rsidRPr="00C6047D" w:rsidRDefault="00DF3168" w:rsidP="0006629A">
            <w:pPr>
              <w:pStyle w:val="Style1bodytext"/>
              <w:spacing w:before="0"/>
            </w:pPr>
          </w:p>
        </w:tc>
        <w:tc>
          <w:tcPr>
            <w:tcW w:w="3119" w:type="dxa"/>
            <w:vAlign w:val="center"/>
          </w:tcPr>
          <w:p w:rsidR="00DF3168" w:rsidRDefault="00DF3168" w:rsidP="0006629A">
            <w:pPr>
              <w:pStyle w:val="Style1bodytext"/>
              <w:spacing w:before="0"/>
            </w:pPr>
          </w:p>
        </w:tc>
      </w:tr>
      <w:tr w:rsidR="00DF3168" w:rsidRPr="003E5541" w:rsidTr="0064209E">
        <w:trPr>
          <w:trHeight w:val="1415"/>
        </w:trPr>
        <w:tc>
          <w:tcPr>
            <w:tcW w:w="10491" w:type="dxa"/>
            <w:gridSpan w:val="7"/>
            <w:vAlign w:val="center"/>
          </w:tcPr>
          <w:p w:rsidR="00DF3168" w:rsidRPr="00711EE5" w:rsidRDefault="00632F85" w:rsidP="0006629A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  <w:tr w:rsidR="00DF3168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DF3168" w:rsidRDefault="00DF3168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F3168" w:rsidRDefault="00DF3168"/>
                                    </w:tc>
                                  </w:tr>
                                </w:tbl>
                                <w:p w:rsidR="00DF3168" w:rsidRDefault="00DF3168" w:rsidP="00DF3168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1" type="#_x0000_t202" style="position:absolute;margin-left:152.5pt;margin-top:598.75pt;width:180pt;height: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:rsidR="00DF3168" w:rsidRDefault="00DF3168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:rsidR="00DF3168" w:rsidRDefault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  <w:tr w:rsidR="00DF3168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F3168" w:rsidRDefault="00DF316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F3168" w:rsidRDefault="00DF3168"/>
                              </w:tc>
                            </w:tr>
                          </w:tbl>
                          <w:p w:rsidR="00DF3168" w:rsidRDefault="00DF3168" w:rsidP="00DF31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BDC2C9" id="Oval 7" o:spid="_x0000_s1026" style="position:absolute;margin-left:70.65pt;margin-top:418.75pt;width:99.2pt;height:99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7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7A559E" id="Oval 27" o:spid="_x0000_s1026" style="position:absolute;margin-left:305.15pt;margin-top:418.75pt;width:99.2pt;height:99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Ay7wF6KQIAAFU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161A3" id="Straight Connector 28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4C127" id="Straight Connector 29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GrGw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2" type="#_x0000_t202" style="position:absolute;margin-left:208.3pt;margin-top:562.75pt;width:1in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" stroked="f">
                      <v:textbox inset=",0,,0">
                        <w:txbxContent>
                          <w:p w:rsidR="00DF3168" w:rsidRDefault="00DF3168" w:rsidP="00DF3168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3" type="#_x0000_t202" style="position:absolute;margin-left:208.3pt;margin-top:544.75pt;width:63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" stroked="f">
                      <v:textbox inset=",0,,0">
                        <w:txbxContent>
                          <w:p w:rsidR="00DF3168" w:rsidRDefault="00DF3168" w:rsidP="00DF3168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4" type="#_x0000_t202" style="position:absolute;margin-left:334.3pt;margin-top:481.75pt;width:45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Jegw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" stroked="f">
                      <v:textbox>
                        <w:txbxContent>
                          <w:p w:rsidR="00DF3168" w:rsidRDefault="00DF3168" w:rsidP="00DF3168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3168" w:rsidRDefault="00DF3168" w:rsidP="00DF3168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5" type="#_x0000_t202" style="position:absolute;margin-left:100.3pt;margin-top:481.75pt;width:45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rjhAIAABc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" stroked="f">
                      <v:textbox>
                        <w:txbxContent>
                          <w:p w:rsidR="00DF3168" w:rsidRDefault="00DF3168" w:rsidP="00DF3168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DBFF73" id="Oval 34" o:spid="_x0000_s1026" style="position:absolute;margin-left:116.05pt;margin-top:463.25pt;width:9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sQFQIAAC4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DRuesQFQIAAC4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DD467" id="Straight Connector 35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9ZMwIAAFkEAAAOAAAAZHJzL2Uyb0RvYy54bWysVNuO2jAQfa/Uf7D8DrksU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4" distB="4294967294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353EE" id="Straight Connector 3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BEF4F" id="Rectangle 37" o:spid="_x0000_s1026" style="position:absolute;margin-left:309.55pt;margin-top:436.75pt;width:90pt;height:6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EEE1C" id="Rectangle 38" o:spid="_x0000_s1026" style="position:absolute;margin-left:75.55pt;margin-top:436.6pt;width:90pt;height:6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DF3168" w:rsidRPr="00711EE5">
              <w:rPr>
                <w:b/>
              </w:rPr>
              <w:t>Comments:</w:t>
            </w: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DF3168" w:rsidRPr="003E5541" w:rsidTr="0064209E">
        <w:trPr>
          <w:trHeight w:val="283"/>
        </w:trPr>
        <w:tc>
          <w:tcPr>
            <w:tcW w:w="10491" w:type="dxa"/>
            <w:gridSpan w:val="7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11EE5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DF3168" w:rsidRPr="001B35AF" w:rsidTr="0064209E">
        <w:trPr>
          <w:trHeight w:val="410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 w:rsidRPr="00711EE5">
              <w:rPr>
                <w:b/>
              </w:rPr>
              <w:t>Site Engineer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Name: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 xml:space="preserve">Position:  </w:t>
            </w:r>
            <w:r w:rsidRPr="00711EE5">
              <w:rPr>
                <w:b/>
              </w:rPr>
              <w:t>Design Engineer</w:t>
            </w:r>
          </w:p>
        </w:tc>
      </w:tr>
      <w:tr w:rsidR="00DF3168" w:rsidRPr="001B35AF" w:rsidTr="0064209E">
        <w:trPr>
          <w:trHeight w:val="429"/>
        </w:trPr>
        <w:tc>
          <w:tcPr>
            <w:tcW w:w="5246" w:type="dxa"/>
            <w:gridSpan w:val="4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Sign:</w:t>
            </w:r>
          </w:p>
        </w:tc>
        <w:tc>
          <w:tcPr>
            <w:tcW w:w="5245" w:type="dxa"/>
            <w:gridSpan w:val="3"/>
            <w:vAlign w:val="center"/>
          </w:tcPr>
          <w:p w:rsidR="00DF3168" w:rsidRPr="00711EE5" w:rsidRDefault="00DF3168" w:rsidP="0006629A">
            <w:pPr>
              <w:pStyle w:val="Style1bodytext"/>
              <w:spacing w:before="0"/>
              <w:jc w:val="left"/>
            </w:pPr>
            <w:r w:rsidRPr="00711EE5">
              <w:t>Date:</w:t>
            </w:r>
          </w:p>
        </w:tc>
      </w:tr>
    </w:tbl>
    <w:p w:rsidR="0054633D" w:rsidRPr="0054633D" w:rsidRDefault="0054633D" w:rsidP="00DF3168">
      <w:pPr>
        <w:rPr>
          <w:rFonts w:ascii="Arial" w:hAnsi="Arial" w:cs="Arial"/>
        </w:rPr>
      </w:pPr>
    </w:p>
    <w:sectPr w:rsidR="0054633D" w:rsidRPr="0054633D" w:rsidSect="00CC6860">
      <w:headerReference w:type="default" r:id="rId8"/>
      <w:footerReference w:type="default" r:id="rId9"/>
      <w:pgSz w:w="11906" w:h="16838" w:code="9"/>
      <w:pgMar w:top="1020" w:right="1134" w:bottom="993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76" w:rsidRDefault="007E0776">
      <w:r>
        <w:separator/>
      </w:r>
    </w:p>
  </w:endnote>
  <w:endnote w:type="continuationSeparator" w:id="0">
    <w:p w:rsidR="007E0776" w:rsidRDefault="007E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:rsidTr="00CC6860">
      <w:trPr>
        <w:trHeight w:val="553"/>
      </w:trPr>
      <w:tc>
        <w:tcPr>
          <w:tcW w:w="2519" w:type="dxa"/>
        </w:tcPr>
        <w:p w:rsidR="0054633D" w:rsidRPr="00265156" w:rsidRDefault="0054633D" w:rsidP="00CC6860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DE41ED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DE41ED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DE41ED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t>[Document Date]</w:t>
          </w:r>
          <w:r w:rsidR="00DE41ED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:rsidR="0054633D" w:rsidRPr="00265156" w:rsidRDefault="0054633D" w:rsidP="00CC6860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This is an uncontrolled copy if </w:t>
          </w:r>
          <w:proofErr w:type="gramStart"/>
          <w:r w:rsidRPr="00265156">
            <w:rPr>
              <w:rFonts w:ascii="Arial" w:hAnsi="Arial" w:cs="Arial"/>
              <w:color w:val="999999"/>
              <w:sz w:val="16"/>
              <w:szCs w:val="16"/>
            </w:rPr>
            <w:t>photocopied</w:t>
          </w:r>
          <w:proofErr w:type="gramEnd"/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or printed from the Intranet.</w:t>
          </w:r>
        </w:p>
        <w:p w:rsidR="0054633D" w:rsidRPr="00265156" w:rsidRDefault="0054633D" w:rsidP="00CC6860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2268" w:type="dxa"/>
        </w:tcPr>
        <w:p w:rsidR="0054633D" w:rsidRPr="00427804" w:rsidRDefault="00DE41ED" w:rsidP="00CC6860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"MFiles_PG9D8E6D87ACB140E88885FF25661DF7C4" 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t>ACE-CS-4117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54633D">
            <w:rPr>
              <w:rFonts w:ascii="Arial" w:hAnsi="Arial" w:cs="Arial"/>
              <w:color w:val="999999"/>
              <w:sz w:val="16"/>
              <w:szCs w:val="16"/>
            </w:rPr>
            <w:t xml:space="preserve"> – Rev </w:t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"MFiles_PG12EF0B6C3653413F9EBF6B78A0057D98"  \* MERGEFORMAT </w:instrText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t>01</w:t>
          </w:r>
          <w:r w:rsidR="0064209E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:rsidR="0054633D" w:rsidRPr="00265156" w:rsidRDefault="0054633D" w:rsidP="00CC6860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C6860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C6860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76" w:rsidRDefault="007E0776">
      <w:r>
        <w:separator/>
      </w:r>
    </w:p>
  </w:footnote>
  <w:footnote w:type="continuationSeparator" w:id="0">
    <w:p w:rsidR="007E0776" w:rsidRDefault="007E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34"/>
      <w:gridCol w:w="5622"/>
    </w:tblGrid>
    <w:tr w:rsidR="00E96D0E" w:rsidRPr="000415DE" w:rsidTr="0064209E">
      <w:trPr>
        <w:trHeight w:val="699"/>
      </w:trPr>
      <w:tc>
        <w:tcPr>
          <w:tcW w:w="4869" w:type="dxa"/>
          <w:gridSpan w:val="2"/>
          <w:vAlign w:val="center"/>
        </w:tcPr>
        <w:p w:rsidR="00E96D0E" w:rsidRPr="0057201C" w:rsidRDefault="00E96D0E" w:rsidP="00CC6860">
          <w:pPr>
            <w:pStyle w:val="Header"/>
            <w:spacing w:before="120" w:after="120"/>
            <w:rPr>
              <w:rFonts w:ascii="Arial" w:hAnsi="Arial" w:cs="Arial"/>
            </w:rPr>
          </w:pPr>
        </w:p>
      </w:tc>
      <w:tc>
        <w:tcPr>
          <w:tcW w:w="5622" w:type="dxa"/>
          <w:vAlign w:val="center"/>
        </w:tcPr>
        <w:p w:rsidR="00E96D0E" w:rsidRPr="0054633D" w:rsidRDefault="00DF3168" w:rsidP="00CC6860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DE41ED">
            <w:rPr>
              <w:szCs w:val="24"/>
            </w:rPr>
            <w:t>Guardrail Installation Record</w:t>
          </w:r>
        </w:p>
      </w:tc>
    </w:tr>
    <w:tr w:rsidR="00F173E1" w:rsidRPr="000415DE" w:rsidTr="0064209E">
      <w:tc>
        <w:tcPr>
          <w:tcW w:w="1135" w:type="dxa"/>
          <w:vAlign w:val="center"/>
        </w:tcPr>
        <w:p w:rsidR="00F173E1" w:rsidRPr="0054633D" w:rsidRDefault="00F173E1" w:rsidP="00DE41ED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9356" w:type="dxa"/>
          <w:gridSpan w:val="2"/>
          <w:vAlign w:val="center"/>
        </w:tcPr>
        <w:p w:rsidR="00F173E1" w:rsidRPr="0054633D" w:rsidRDefault="00F173E1" w:rsidP="000415DE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DOCPROPERTY  "MFiles_PG77E3779A577E4FCCAD4C77A9B4F53090"  \* MERGEFORMAT </w:instrText>
          </w:r>
          <w:r>
            <w:rPr>
              <w:sz w:val="20"/>
              <w:szCs w:val="20"/>
            </w:rPr>
            <w:fldChar w:fldCharType="separate"/>
          </w:r>
          <w:r w:rsidR="0064209E">
            <w:rPr>
              <w:sz w:val="20"/>
              <w:szCs w:val="20"/>
            </w:rPr>
            <w:t>[Project]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B3"/>
    <w:rsid w:val="00007694"/>
    <w:rsid w:val="000415DE"/>
    <w:rsid w:val="000635A1"/>
    <w:rsid w:val="0006629A"/>
    <w:rsid w:val="00094D0C"/>
    <w:rsid w:val="000E5021"/>
    <w:rsid w:val="000F2FFE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3F025B"/>
    <w:rsid w:val="004046BC"/>
    <w:rsid w:val="004078C4"/>
    <w:rsid w:val="004213A9"/>
    <w:rsid w:val="00426D32"/>
    <w:rsid w:val="0043212C"/>
    <w:rsid w:val="00443C09"/>
    <w:rsid w:val="004566C9"/>
    <w:rsid w:val="00483F46"/>
    <w:rsid w:val="00486ED2"/>
    <w:rsid w:val="00491975"/>
    <w:rsid w:val="004E45DF"/>
    <w:rsid w:val="005054A7"/>
    <w:rsid w:val="005147AC"/>
    <w:rsid w:val="0054633D"/>
    <w:rsid w:val="0056559E"/>
    <w:rsid w:val="0057201C"/>
    <w:rsid w:val="00573684"/>
    <w:rsid w:val="0057444F"/>
    <w:rsid w:val="005840CD"/>
    <w:rsid w:val="00594543"/>
    <w:rsid w:val="005A06B3"/>
    <w:rsid w:val="005A73AC"/>
    <w:rsid w:val="005B3226"/>
    <w:rsid w:val="005E3F41"/>
    <w:rsid w:val="005F6BF9"/>
    <w:rsid w:val="00613615"/>
    <w:rsid w:val="00616389"/>
    <w:rsid w:val="00632F85"/>
    <w:rsid w:val="0063312F"/>
    <w:rsid w:val="0064209E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0776"/>
    <w:rsid w:val="007E283B"/>
    <w:rsid w:val="00836C00"/>
    <w:rsid w:val="00842A55"/>
    <w:rsid w:val="008A2C36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A542CF"/>
    <w:rsid w:val="00A64848"/>
    <w:rsid w:val="00A7245E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9124E"/>
    <w:rsid w:val="00CC6860"/>
    <w:rsid w:val="00D003AD"/>
    <w:rsid w:val="00D0451D"/>
    <w:rsid w:val="00D05C5A"/>
    <w:rsid w:val="00D133C0"/>
    <w:rsid w:val="00D21E70"/>
    <w:rsid w:val="00D52AE8"/>
    <w:rsid w:val="00DA4B30"/>
    <w:rsid w:val="00DE41ED"/>
    <w:rsid w:val="00DF3168"/>
    <w:rsid w:val="00DF49EB"/>
    <w:rsid w:val="00E139CD"/>
    <w:rsid w:val="00E4598F"/>
    <w:rsid w:val="00E735C2"/>
    <w:rsid w:val="00E910F9"/>
    <w:rsid w:val="00E96D0E"/>
    <w:rsid w:val="00EA596F"/>
    <w:rsid w:val="00EF139F"/>
    <w:rsid w:val="00F173E1"/>
    <w:rsid w:val="00F262B0"/>
    <w:rsid w:val="00F45D02"/>
    <w:rsid w:val="00F60694"/>
    <w:rsid w:val="00F708B5"/>
    <w:rsid w:val="00F91743"/>
    <w:rsid w:val="00FA389E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60FCA"/>
  <w15:chartTrackingRefBased/>
  <w15:docId w15:val="{9BF1DC5B-BEAA-40BB-BE67-6005964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ing7Char">
    <w:name w:val="Heading 7 Char"/>
    <w:link w:val="Heading7"/>
    <w:rsid w:val="00DF3168"/>
    <w:rPr>
      <w:sz w:val="24"/>
      <w:szCs w:val="24"/>
    </w:rPr>
  </w:style>
  <w:style w:type="character" w:customStyle="1" w:styleId="HeaderChar">
    <w:name w:val="Header Char"/>
    <w:link w:val="Header"/>
    <w:locked/>
    <w:rsid w:val="00DF3168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PRGMGMT-489425659-17158</_dlc_DocId>
    <_dlc_DocIdUrl xmlns="6b52167f-bd76-444c-91ba-391bd6f89101">
      <Url>https://trecnz.sharepoint.com/sites/PROGRAMMEMANAGEMENT/_layouts/15/DocIdRedir.aspx?ID=PRGMGMT-489425659-17158</Url>
      <Description>PRGMGMT-489425659-17158</Description>
    </_dlc_DocIdUrl>
    <Revision xmlns="de5d2c5c-e379-42cf-85a4-2a4633504156">1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AFAAC61E-3002-4B08-9A04-C1A12246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DD9D7D-F501-4C0C-A22C-0D851AB07245}"/>
</file>

<file path=customXml/itemProps3.xml><?xml version="1.0" encoding="utf-8"?>
<ds:datastoreItem xmlns:ds="http://schemas.openxmlformats.org/officeDocument/2006/customXml" ds:itemID="{2295819D-142E-4065-B88E-9BBE43F9ADEE}"/>
</file>

<file path=customXml/itemProps4.xml><?xml version="1.0" encoding="utf-8"?>
<ds:datastoreItem xmlns:ds="http://schemas.openxmlformats.org/officeDocument/2006/customXml" ds:itemID="{65F45864-99A5-4261-9301-6BBE4E7C7BF1}"/>
</file>

<file path=customXml/itemProps5.xml><?xml version="1.0" encoding="utf-8"?>
<ds:datastoreItem xmlns:ds="http://schemas.openxmlformats.org/officeDocument/2006/customXml" ds:itemID="{28408886-3B2F-40F2-8B51-4279FC5EE7AE}"/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Template[1].dot</Template>
  <TotalTime>15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GEORGE, Kirsty</cp:lastModifiedBy>
  <cp:revision>4</cp:revision>
  <cp:lastPrinted>2015-02-16T22:12:00Z</cp:lastPrinted>
  <dcterms:created xsi:type="dcterms:W3CDTF">2020-06-18T01:59:00Z</dcterms:created>
  <dcterms:modified xsi:type="dcterms:W3CDTF">2020-07-20T20:38:00Z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rec_659060</vt:lpwstr>
  </property>
  <property fmtid="{D5CDD505-2E9C-101B-9397-08002B2CF9AE}" pid="4" name="xCreatorOwner">
    <vt:lpwstr>brownjad</vt:lpwstr>
  </property>
  <property fmtid="{D5CDD505-2E9C-101B-9397-08002B2CF9AE}" pid="5" name="Owner">
    <vt:lpwstr>brownjad</vt:lpwstr>
  </property>
  <property fmtid="{D5CDD505-2E9C-101B-9397-08002B2CF9AE}" pid="6" name="Modified">
    <vt:lpwstr>23-02-2015</vt:lpwstr>
  </property>
  <property fmtid="{D5CDD505-2E9C-101B-9397-08002B2CF9AE}" pid="7" name="Revision">
    <vt:lpwstr>1</vt:lpwstr>
  </property>
  <property fmtid="{D5CDD505-2E9C-101B-9397-08002B2CF9AE}" pid="8" name="ContentID">
    <vt:lpwstr>rec_659060</vt:lpwstr>
  </property>
  <property fmtid="{D5CDD505-2E9C-101B-9397-08002B2CF9AE}" pid="9" name="dID">
    <vt:lpwstr>679783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http://www.fultonhoganrecords.com/cs/idcplg?ClientControlled=DocMan&amp;coreContentOnly=1&amp;WebdavRequest=1&amp;IdcService=DOC_INFO&amp;dID=679783</vt:lpwstr>
  </property>
  <property fmtid="{D5CDD505-2E9C-101B-9397-08002B2CF9AE}" pid="12" name="MFiles_PG9D8E6D87ACB140E88885FF25661DF7C4">
    <vt:lpwstr>ACE-CS-4117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73e135a2-f624-4feb-8ac2-d364d639e209</vt:lpwstr>
  </property>
  <property fmtid="{D5CDD505-2E9C-101B-9397-08002B2CF9AE}" pid="24" name="MediaServiceImageTags">
    <vt:lpwstr/>
  </property>
</Properties>
</file>