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302AE1" w:rsidRPr="0036011B" w14:paraId="03F6E3E6" w14:textId="77777777" w:rsidTr="00BE568F">
        <w:trPr>
          <w:trHeight w:val="227"/>
        </w:trPr>
        <w:tc>
          <w:tcPr>
            <w:tcW w:w="1986" w:type="dxa"/>
            <w:shd w:val="clear" w:color="auto" w:fill="auto"/>
          </w:tcPr>
          <w:p w14:paraId="03F6E3E4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3F6E3E5" w14:textId="44703327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</w:p>
        </w:tc>
      </w:tr>
      <w:tr w:rsidR="00302AE1" w:rsidRPr="0036011B" w14:paraId="03F6E3E9" w14:textId="77777777" w:rsidTr="00BE568F">
        <w:trPr>
          <w:trHeight w:val="227"/>
        </w:trPr>
        <w:tc>
          <w:tcPr>
            <w:tcW w:w="1986" w:type="dxa"/>
            <w:shd w:val="clear" w:color="auto" w:fill="auto"/>
          </w:tcPr>
          <w:p w14:paraId="03F6E3E7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Sub Work Area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3F6E3E8" w14:textId="1F674A3E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</w:p>
        </w:tc>
      </w:tr>
      <w:tr w:rsidR="00302AE1" w:rsidRPr="0036011B" w14:paraId="03F6E3EC" w14:textId="77777777" w:rsidTr="00BE568F">
        <w:trPr>
          <w:trHeight w:val="227"/>
        </w:trPr>
        <w:tc>
          <w:tcPr>
            <w:tcW w:w="1986" w:type="dxa"/>
            <w:shd w:val="clear" w:color="auto" w:fill="auto"/>
          </w:tcPr>
          <w:p w14:paraId="03F6E3EA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3F6E3EB" w14:textId="5897F5A7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</w:p>
        </w:tc>
      </w:tr>
      <w:tr w:rsidR="00302AE1" w:rsidRPr="0036011B" w14:paraId="03F6E3EF" w14:textId="77777777" w:rsidTr="00BE568F">
        <w:trPr>
          <w:trHeight w:val="227"/>
        </w:trPr>
        <w:tc>
          <w:tcPr>
            <w:tcW w:w="1986" w:type="dxa"/>
            <w:shd w:val="clear" w:color="auto" w:fill="auto"/>
          </w:tcPr>
          <w:p w14:paraId="03F6E3ED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Sublot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3F6E3EE" w14:textId="58B7EC4C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</w:p>
        </w:tc>
      </w:tr>
      <w:tr w:rsidR="00302AE1" w:rsidRPr="0036011B" w14:paraId="03F6E3F4" w14:textId="77777777" w:rsidTr="00BE568F">
        <w:trPr>
          <w:trHeight w:val="227"/>
        </w:trPr>
        <w:tc>
          <w:tcPr>
            <w:tcW w:w="1986" w:type="dxa"/>
            <w:shd w:val="clear" w:color="auto" w:fill="auto"/>
          </w:tcPr>
          <w:p w14:paraId="03F6E3F0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Document Date</w:t>
            </w:r>
          </w:p>
        </w:tc>
        <w:tc>
          <w:tcPr>
            <w:tcW w:w="3260" w:type="dxa"/>
            <w:shd w:val="clear" w:color="auto" w:fill="auto"/>
          </w:tcPr>
          <w:p w14:paraId="03F6E3F1" w14:textId="22F0F747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  <w:r w:rsidRPr="0036011B">
              <w:rPr>
                <w:rFonts w:ascii="Arial" w:hAnsi="Arial" w:cs="Arial"/>
                <w:sz w:val="20"/>
              </w:rPr>
              <w:fldChar w:fldCharType="begin"/>
            </w:r>
            <w:r w:rsidRPr="0036011B">
              <w:rPr>
                <w:rFonts w:ascii="Arial" w:hAnsi="Arial" w:cs="Arial"/>
                <w:sz w:val="20"/>
              </w:rPr>
              <w:instrText xml:space="preserve"> DOCPROPERTY  "MFiles_PGEAB2B9D9809E49A59FA64EA5C2802F8C"  \* MERGEFORMAT </w:instrText>
            </w:r>
            <w:r w:rsidRPr="0036011B">
              <w:rPr>
                <w:rFonts w:ascii="Arial" w:hAnsi="Arial" w:cs="Arial"/>
                <w:sz w:val="20"/>
              </w:rPr>
              <w:fldChar w:fldCharType="separate"/>
            </w:r>
            <w:r w:rsidR="008C4759">
              <w:rPr>
                <w:rFonts w:ascii="Arial" w:hAnsi="Arial" w:cs="Arial"/>
                <w:sz w:val="20"/>
              </w:rPr>
              <w:t>2</w:t>
            </w:r>
            <w:r w:rsidRPr="0036011B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304" w:type="dxa"/>
            <w:shd w:val="clear" w:color="auto" w:fill="auto"/>
          </w:tcPr>
          <w:p w14:paraId="03F6E3F2" w14:textId="77777777" w:rsidR="00302AE1" w:rsidRPr="0036011B" w:rsidRDefault="00302AE1" w:rsidP="0036011B">
            <w:pPr>
              <w:rPr>
                <w:rFonts w:ascii="Arial" w:hAnsi="Arial" w:cs="Arial"/>
                <w:i/>
                <w:sz w:val="20"/>
              </w:rPr>
            </w:pPr>
            <w:r w:rsidRPr="0036011B">
              <w:rPr>
                <w:rFonts w:ascii="Arial" w:hAnsi="Arial" w:cs="Arial"/>
                <w:i/>
                <w:sz w:val="20"/>
              </w:rPr>
              <w:t>Created By</w:t>
            </w:r>
          </w:p>
        </w:tc>
        <w:tc>
          <w:tcPr>
            <w:tcW w:w="3941" w:type="dxa"/>
            <w:shd w:val="clear" w:color="auto" w:fill="auto"/>
          </w:tcPr>
          <w:p w14:paraId="03F6E3F3" w14:textId="114B2634" w:rsidR="00302AE1" w:rsidRPr="0036011B" w:rsidRDefault="00302AE1" w:rsidP="0036011B">
            <w:pPr>
              <w:rPr>
                <w:rFonts w:ascii="Arial" w:hAnsi="Arial" w:cs="Arial"/>
                <w:sz w:val="20"/>
              </w:rPr>
            </w:pPr>
            <w:r w:rsidRPr="0036011B">
              <w:rPr>
                <w:rFonts w:ascii="Arial" w:hAnsi="Arial" w:cs="Arial"/>
                <w:sz w:val="20"/>
              </w:rPr>
              <w:fldChar w:fldCharType="begin"/>
            </w:r>
            <w:r w:rsidRPr="0036011B">
              <w:rPr>
                <w:rFonts w:ascii="Arial" w:hAnsi="Arial" w:cs="Arial"/>
                <w:sz w:val="20"/>
              </w:rPr>
              <w:instrText xml:space="preserve"> DOCPROPERTY  "MFiles_PGEA3BBB33C76F4108933114BEFB909515"  \* MERGEFORMAT </w:instrText>
            </w:r>
            <w:r w:rsidRPr="0036011B">
              <w:rPr>
                <w:rFonts w:ascii="Arial" w:hAnsi="Arial" w:cs="Arial"/>
                <w:sz w:val="20"/>
              </w:rPr>
              <w:fldChar w:fldCharType="separate"/>
            </w:r>
            <w:r w:rsidR="008C4759">
              <w:rPr>
                <w:rFonts w:ascii="Arial" w:hAnsi="Arial" w:cs="Arial"/>
                <w:sz w:val="20"/>
              </w:rPr>
              <w:t>J</w:t>
            </w:r>
            <w:r w:rsidRPr="0036011B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03F6E3F5" w14:textId="77777777" w:rsidR="00302AE1" w:rsidRPr="00302AE1" w:rsidRDefault="00302AE1">
      <w:pPr>
        <w:rPr>
          <w:rFonts w:ascii="Arial" w:hAnsi="Arial" w:cs="Arial"/>
          <w:sz w:val="10"/>
        </w:rPr>
      </w:pPr>
    </w:p>
    <w:tbl>
      <w:tblPr>
        <w:tblW w:w="5463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522"/>
        <w:gridCol w:w="1663"/>
        <w:gridCol w:w="129"/>
        <w:gridCol w:w="1522"/>
        <w:gridCol w:w="836"/>
        <w:gridCol w:w="955"/>
        <w:gridCol w:w="1799"/>
      </w:tblGrid>
      <w:tr w:rsidR="0045364A" w:rsidRPr="00475184" w14:paraId="03F6E3FA" w14:textId="77777777" w:rsidTr="00BE568F">
        <w:trPr>
          <w:trHeight w:val="397"/>
        </w:trPr>
        <w:tc>
          <w:tcPr>
            <w:tcW w:w="2094" w:type="dxa"/>
            <w:vAlign w:val="center"/>
          </w:tcPr>
          <w:p w14:paraId="03F6E3F6" w14:textId="77777777" w:rsidR="0045364A" w:rsidRPr="00475184" w:rsidRDefault="0045364A" w:rsidP="00BE568F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Drawing No:</w:t>
            </w:r>
          </w:p>
        </w:tc>
        <w:tc>
          <w:tcPr>
            <w:tcW w:w="3185" w:type="dxa"/>
            <w:gridSpan w:val="2"/>
            <w:vAlign w:val="center"/>
          </w:tcPr>
          <w:p w14:paraId="03F6E3F7" w14:textId="77777777" w:rsidR="0045364A" w:rsidRPr="00475184" w:rsidRDefault="0045364A" w:rsidP="00BE568F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</w:tc>
        <w:tc>
          <w:tcPr>
            <w:tcW w:w="2487" w:type="dxa"/>
            <w:gridSpan w:val="3"/>
            <w:vAlign w:val="center"/>
          </w:tcPr>
          <w:p w14:paraId="03F6E3F8" w14:textId="77777777" w:rsidR="0045364A" w:rsidRPr="00475184" w:rsidRDefault="0045364A" w:rsidP="00BE568F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AU"/>
              </w:rPr>
              <w:t>Rev No:</w:t>
            </w:r>
          </w:p>
        </w:tc>
        <w:tc>
          <w:tcPr>
            <w:tcW w:w="2754" w:type="dxa"/>
            <w:gridSpan w:val="2"/>
            <w:vAlign w:val="center"/>
          </w:tcPr>
          <w:p w14:paraId="03F6E3F9" w14:textId="77777777" w:rsidR="0045364A" w:rsidRPr="00475184" w:rsidRDefault="0045364A" w:rsidP="00BE568F">
            <w:p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</w:tc>
      </w:tr>
      <w:tr w:rsidR="00C22AEC" w:rsidRPr="00475184" w14:paraId="03F6E3FC" w14:textId="77777777" w:rsidTr="00BE568F">
        <w:trPr>
          <w:trHeight w:val="340"/>
        </w:trPr>
        <w:tc>
          <w:tcPr>
            <w:tcW w:w="10520" w:type="dxa"/>
            <w:gridSpan w:val="8"/>
            <w:vAlign w:val="center"/>
          </w:tcPr>
          <w:p w14:paraId="03F6E3FB" w14:textId="77777777" w:rsidR="00C22AEC" w:rsidRPr="00475184" w:rsidRDefault="00C22AEC" w:rsidP="00BE568F">
            <w:pPr>
              <w:spacing w:before="60" w:after="60"/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i/>
                <w:sz w:val="22"/>
                <w:szCs w:val="22"/>
                <w:lang w:val="en-AU"/>
              </w:rPr>
              <w:t>Note that depth is to be checked every 10m as a minimum.</w:t>
            </w:r>
          </w:p>
        </w:tc>
      </w:tr>
      <w:tr w:rsidR="00D7023E" w:rsidRPr="00475184" w14:paraId="03F6E403" w14:textId="77777777" w:rsidTr="00BE568F">
        <w:tc>
          <w:tcPr>
            <w:tcW w:w="2094" w:type="dxa"/>
            <w:vAlign w:val="center"/>
          </w:tcPr>
          <w:p w14:paraId="03F6E3FD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Chainage</w:t>
            </w:r>
          </w:p>
        </w:tc>
        <w:tc>
          <w:tcPr>
            <w:tcW w:w="1522" w:type="dxa"/>
            <w:vAlign w:val="center"/>
          </w:tcPr>
          <w:p w14:paraId="03F6E3FE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Depth</w:t>
            </w:r>
          </w:p>
        </w:tc>
        <w:tc>
          <w:tcPr>
            <w:tcW w:w="1792" w:type="dxa"/>
            <w:gridSpan w:val="2"/>
            <w:vAlign w:val="center"/>
          </w:tcPr>
          <w:p w14:paraId="03F6E3FF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Chainage</w:t>
            </w:r>
          </w:p>
        </w:tc>
        <w:tc>
          <w:tcPr>
            <w:tcW w:w="1522" w:type="dxa"/>
            <w:vAlign w:val="center"/>
          </w:tcPr>
          <w:p w14:paraId="03F6E400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Depth</w:t>
            </w:r>
          </w:p>
        </w:tc>
        <w:tc>
          <w:tcPr>
            <w:tcW w:w="1791" w:type="dxa"/>
            <w:gridSpan w:val="2"/>
            <w:vAlign w:val="center"/>
          </w:tcPr>
          <w:p w14:paraId="03F6E401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Chainage</w:t>
            </w:r>
          </w:p>
        </w:tc>
        <w:tc>
          <w:tcPr>
            <w:tcW w:w="1799" w:type="dxa"/>
            <w:vAlign w:val="center"/>
          </w:tcPr>
          <w:p w14:paraId="03F6E402" w14:textId="77777777" w:rsidR="00D7023E" w:rsidRPr="00475184" w:rsidRDefault="00D7023E" w:rsidP="00BE568F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75184">
              <w:rPr>
                <w:rFonts w:ascii="Arial" w:hAnsi="Arial" w:cs="Arial"/>
                <w:b/>
                <w:sz w:val="22"/>
                <w:szCs w:val="22"/>
                <w:lang w:val="en-AU"/>
              </w:rPr>
              <w:t>Depth</w:t>
            </w:r>
          </w:p>
        </w:tc>
      </w:tr>
      <w:tr w:rsidR="00D7023E" w:rsidRPr="00475184" w14:paraId="03F6E40A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0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0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0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0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0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0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11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0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0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0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0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0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1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18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1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1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1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1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1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1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1F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1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1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1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1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1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1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26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2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2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2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2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2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2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2D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2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2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2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2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2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2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34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2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2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3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3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3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3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3B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3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3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3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3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3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3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42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3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3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3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3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4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4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49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4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4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4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4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4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4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50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4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4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4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4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4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4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57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5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5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5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5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5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5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5E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5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5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5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5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5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5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65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5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6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6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6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63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6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6C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6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6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6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6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6A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6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73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6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6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6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7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71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72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7A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74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75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76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77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78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79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81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7B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7C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7D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7E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7F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80" w14:textId="77777777" w:rsidR="00D7023E" w:rsidRPr="00475184" w:rsidRDefault="00D7023E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2B3212" w:rsidRPr="00475184" w14:paraId="03F6E488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82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83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84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85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86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87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2B3212" w:rsidRPr="00475184" w14:paraId="03F6E48F" w14:textId="77777777" w:rsidTr="002B3212">
        <w:trPr>
          <w:trHeight w:hRule="exact" w:val="397"/>
        </w:trPr>
        <w:tc>
          <w:tcPr>
            <w:tcW w:w="2094" w:type="dxa"/>
            <w:vAlign w:val="center"/>
          </w:tcPr>
          <w:p w14:paraId="03F6E489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8A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2" w:type="dxa"/>
            <w:gridSpan w:val="2"/>
            <w:vAlign w:val="center"/>
          </w:tcPr>
          <w:p w14:paraId="03F6E48B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522" w:type="dxa"/>
            <w:vAlign w:val="center"/>
          </w:tcPr>
          <w:p w14:paraId="03F6E48C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3F6E48D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1799" w:type="dxa"/>
            <w:vAlign w:val="center"/>
          </w:tcPr>
          <w:p w14:paraId="03F6E48E" w14:textId="77777777" w:rsidR="002B3212" w:rsidRPr="00475184" w:rsidRDefault="002B3212" w:rsidP="00BE568F">
            <w:pPr>
              <w:spacing w:before="60" w:afterLines="60" w:after="144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94" w14:textId="77777777" w:rsidTr="00BE568F">
        <w:trPr>
          <w:trHeight w:val="240"/>
        </w:trPr>
        <w:tc>
          <w:tcPr>
            <w:tcW w:w="10520" w:type="dxa"/>
            <w:gridSpan w:val="8"/>
            <w:vAlign w:val="center"/>
          </w:tcPr>
          <w:p w14:paraId="03F6E490" w14:textId="77777777" w:rsidR="00D7023E" w:rsidRPr="0045364A" w:rsidRDefault="00D7023E" w:rsidP="00BE568F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5364A">
              <w:rPr>
                <w:rFonts w:ascii="Arial" w:hAnsi="Arial" w:cs="Arial"/>
                <w:b/>
                <w:sz w:val="22"/>
                <w:szCs w:val="22"/>
                <w:lang w:val="en-AU"/>
              </w:rPr>
              <w:t>Comments:</w:t>
            </w:r>
          </w:p>
          <w:p w14:paraId="03F6E491" w14:textId="77777777" w:rsidR="00D7023E" w:rsidRDefault="00D7023E" w:rsidP="00BE568F">
            <w:pPr>
              <w:spacing w:before="60"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03F6E493" w14:textId="77777777" w:rsidR="00BE568F" w:rsidRPr="00475184" w:rsidRDefault="00BE568F" w:rsidP="00BE568F">
            <w:pPr>
              <w:spacing w:before="60" w:after="6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</w:tr>
      <w:tr w:rsidR="00D7023E" w:rsidRPr="00475184" w14:paraId="03F6E496" w14:textId="77777777" w:rsidTr="00BE568F">
        <w:tc>
          <w:tcPr>
            <w:tcW w:w="10520" w:type="dxa"/>
            <w:gridSpan w:val="8"/>
            <w:vAlign w:val="center"/>
          </w:tcPr>
          <w:p w14:paraId="03F6E495" w14:textId="77777777" w:rsidR="00D7023E" w:rsidRPr="00475184" w:rsidRDefault="00D7023E" w:rsidP="00BE568F">
            <w:pPr>
              <w:spacing w:before="60" w:after="6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070682">
              <w:rPr>
                <w:rFonts w:ascii="Arial" w:hAnsi="Arial" w:cs="Arial"/>
                <w:sz w:val="22"/>
                <w:szCs w:val="22"/>
                <w:highlight w:val="yellow"/>
                <w:lang w:val="en-AU"/>
              </w:rPr>
              <w:t xml:space="preserve">The above works have been inspected and are considered compliant with the drawings, </w:t>
            </w:r>
            <w:proofErr w:type="gramStart"/>
            <w:r w:rsidRPr="00070682">
              <w:rPr>
                <w:rFonts w:ascii="Arial" w:hAnsi="Arial" w:cs="Arial"/>
                <w:sz w:val="22"/>
                <w:szCs w:val="22"/>
                <w:highlight w:val="yellow"/>
                <w:lang w:val="en-AU"/>
              </w:rPr>
              <w:t>specifications</w:t>
            </w:r>
            <w:proofErr w:type="gramEnd"/>
            <w:r w:rsidRPr="00070682">
              <w:rPr>
                <w:rFonts w:ascii="Arial" w:hAnsi="Arial" w:cs="Arial"/>
                <w:sz w:val="22"/>
                <w:szCs w:val="22"/>
                <w:highlight w:val="yellow"/>
                <w:lang w:val="en-AU"/>
              </w:rPr>
              <w:t xml:space="preserve"> and instructions</w:t>
            </w:r>
            <w:r w:rsidR="00BE568F" w:rsidRPr="00070682">
              <w:rPr>
                <w:rFonts w:ascii="Arial" w:hAnsi="Arial" w:cs="Arial"/>
                <w:sz w:val="22"/>
                <w:szCs w:val="22"/>
                <w:highlight w:val="yellow"/>
                <w:lang w:val="en-AU"/>
              </w:rPr>
              <w:t>.</w:t>
            </w:r>
          </w:p>
        </w:tc>
      </w:tr>
    </w:tbl>
    <w:p w14:paraId="03F6E497" w14:textId="77777777" w:rsidR="00C22AEC" w:rsidRPr="00302AE1" w:rsidRDefault="00C22AEC" w:rsidP="00C22AEC">
      <w:pPr>
        <w:rPr>
          <w:rFonts w:ascii="Arial" w:hAnsi="Arial" w:cs="Arial"/>
          <w:b/>
          <w:sz w:val="10"/>
          <w:szCs w:val="22"/>
          <w:lang w:val="en-AU"/>
        </w:rPr>
      </w:pPr>
    </w:p>
    <w:tbl>
      <w:tblPr>
        <w:tblW w:w="5463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3516"/>
        <w:gridCol w:w="5119"/>
      </w:tblGrid>
      <w:tr w:rsidR="00C22AEC" w:rsidRPr="00475184" w14:paraId="03F6E49B" w14:textId="77777777" w:rsidTr="002B3212">
        <w:trPr>
          <w:trHeight w:val="567"/>
        </w:trPr>
        <w:tc>
          <w:tcPr>
            <w:tcW w:w="896" w:type="pct"/>
            <w:vAlign w:val="center"/>
          </w:tcPr>
          <w:p w14:paraId="03F6E498" w14:textId="77777777" w:rsidR="00C22AEC" w:rsidRPr="00D7023E" w:rsidRDefault="00D7023E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  <w:r w:rsidRPr="00D7023E">
              <w:rPr>
                <w:rFonts w:ascii="Arial" w:hAnsi="Arial" w:cs="Arial"/>
                <w:b/>
                <w:szCs w:val="22"/>
                <w:lang w:val="en-AU"/>
              </w:rPr>
              <w:t>Name</w:t>
            </w:r>
            <w:r w:rsidR="00C22AEC" w:rsidRPr="00D7023E">
              <w:rPr>
                <w:rFonts w:ascii="Arial" w:hAnsi="Arial" w:cs="Arial"/>
                <w:b/>
                <w:szCs w:val="22"/>
                <w:lang w:val="en-AU"/>
              </w:rPr>
              <w:t>:</w:t>
            </w:r>
          </w:p>
        </w:tc>
        <w:tc>
          <w:tcPr>
            <w:tcW w:w="1671" w:type="pct"/>
            <w:vAlign w:val="center"/>
          </w:tcPr>
          <w:p w14:paraId="03F6E499" w14:textId="77777777" w:rsidR="00C22AEC" w:rsidRPr="00D7023E" w:rsidRDefault="00C22AEC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</w:p>
        </w:tc>
        <w:tc>
          <w:tcPr>
            <w:tcW w:w="2433" w:type="pct"/>
            <w:vAlign w:val="center"/>
          </w:tcPr>
          <w:p w14:paraId="03F6E49A" w14:textId="77777777" w:rsidR="00C22AEC" w:rsidRPr="00D7023E" w:rsidRDefault="00C22AEC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  <w:r w:rsidRPr="00D7023E">
              <w:rPr>
                <w:rFonts w:ascii="Arial" w:hAnsi="Arial" w:cs="Arial"/>
                <w:b/>
                <w:szCs w:val="22"/>
                <w:lang w:val="en-AU"/>
              </w:rPr>
              <w:t>Position:</w:t>
            </w:r>
          </w:p>
        </w:tc>
      </w:tr>
      <w:tr w:rsidR="00C22AEC" w:rsidRPr="00475184" w14:paraId="03F6E49F" w14:textId="77777777" w:rsidTr="00BE568F">
        <w:trPr>
          <w:trHeight w:val="567"/>
        </w:trPr>
        <w:tc>
          <w:tcPr>
            <w:tcW w:w="896" w:type="pct"/>
            <w:vAlign w:val="center"/>
          </w:tcPr>
          <w:p w14:paraId="03F6E49C" w14:textId="77777777" w:rsidR="00C22AEC" w:rsidRPr="00D7023E" w:rsidRDefault="00D7023E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  <w:r w:rsidRPr="00D7023E">
              <w:rPr>
                <w:rFonts w:ascii="Arial" w:hAnsi="Arial" w:cs="Arial"/>
                <w:b/>
                <w:szCs w:val="22"/>
                <w:lang w:val="en-AU"/>
              </w:rPr>
              <w:t>Signature</w:t>
            </w:r>
            <w:r w:rsidR="00C22AEC" w:rsidRPr="00D7023E">
              <w:rPr>
                <w:rFonts w:ascii="Arial" w:hAnsi="Arial" w:cs="Arial"/>
                <w:b/>
                <w:szCs w:val="22"/>
                <w:lang w:val="en-AU"/>
              </w:rPr>
              <w:t>:</w:t>
            </w:r>
          </w:p>
        </w:tc>
        <w:tc>
          <w:tcPr>
            <w:tcW w:w="1671" w:type="pct"/>
            <w:vAlign w:val="center"/>
          </w:tcPr>
          <w:p w14:paraId="03F6E49D" w14:textId="77777777" w:rsidR="00C22AEC" w:rsidRPr="00D7023E" w:rsidRDefault="00C22AEC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</w:p>
        </w:tc>
        <w:tc>
          <w:tcPr>
            <w:tcW w:w="2433" w:type="pct"/>
            <w:vAlign w:val="center"/>
          </w:tcPr>
          <w:p w14:paraId="03F6E49E" w14:textId="77777777" w:rsidR="00C22AEC" w:rsidRPr="00D7023E" w:rsidRDefault="00C22AEC" w:rsidP="00D7023E">
            <w:pPr>
              <w:spacing w:after="160"/>
              <w:rPr>
                <w:rFonts w:ascii="Arial" w:hAnsi="Arial" w:cs="Arial"/>
                <w:b/>
                <w:szCs w:val="22"/>
                <w:lang w:val="en-AU"/>
              </w:rPr>
            </w:pPr>
            <w:r w:rsidRPr="00D7023E">
              <w:rPr>
                <w:rFonts w:ascii="Arial" w:hAnsi="Arial" w:cs="Arial"/>
                <w:b/>
                <w:szCs w:val="22"/>
                <w:lang w:val="en-AU"/>
              </w:rPr>
              <w:t>Date:</w:t>
            </w:r>
          </w:p>
        </w:tc>
      </w:tr>
    </w:tbl>
    <w:p w14:paraId="03F6E4A0" w14:textId="77777777" w:rsidR="0005438D" w:rsidRPr="0005438D" w:rsidRDefault="0005438D" w:rsidP="0005438D">
      <w:pPr>
        <w:rPr>
          <w:sz w:val="10"/>
        </w:rPr>
      </w:pPr>
    </w:p>
    <w:p w14:paraId="03F6E4A1" w14:textId="77777777" w:rsidR="00D7023E" w:rsidRPr="0005438D" w:rsidRDefault="00D7023E" w:rsidP="0005438D">
      <w:pPr>
        <w:rPr>
          <w:sz w:val="10"/>
        </w:rPr>
      </w:pPr>
    </w:p>
    <w:sectPr w:rsidR="00D7023E" w:rsidRPr="0005438D" w:rsidSect="002B32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4" w:bottom="1135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E4A4" w14:textId="77777777" w:rsidR="005E11A7" w:rsidRDefault="005E11A7">
      <w:r>
        <w:separator/>
      </w:r>
    </w:p>
  </w:endnote>
  <w:endnote w:type="continuationSeparator" w:id="0">
    <w:p w14:paraId="03F6E4A5" w14:textId="77777777" w:rsidR="005E11A7" w:rsidRDefault="005E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F149" w14:textId="77777777" w:rsidR="00070682" w:rsidRDefault="00070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280"/>
      <w:gridCol w:w="5640"/>
      <w:gridCol w:w="2570"/>
    </w:tblGrid>
    <w:tr w:rsidR="006A76D3" w:rsidRPr="00475184" w14:paraId="03F6E4B4" w14:textId="77777777" w:rsidTr="008C4759">
      <w:trPr>
        <w:trHeight w:val="555"/>
      </w:trPr>
      <w:tc>
        <w:tcPr>
          <w:tcW w:w="2280" w:type="dxa"/>
        </w:tcPr>
        <w:p w14:paraId="03F6E4AF" w14:textId="2A9DF197" w:rsidR="006A76D3" w:rsidRPr="00475184" w:rsidRDefault="006A76D3" w:rsidP="008C4759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40" w:type="dxa"/>
        </w:tcPr>
        <w:p w14:paraId="03F6E4B0" w14:textId="77777777" w:rsidR="006A76D3" w:rsidRPr="00475184" w:rsidRDefault="006A76D3" w:rsidP="008C4759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475184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03F6E4B1" w14:textId="77777777" w:rsidR="006A76D3" w:rsidRPr="00475184" w:rsidRDefault="0092362C" w:rsidP="008C4759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Copyright ©</w:t>
          </w:r>
          <w:r w:rsidR="006A76D3" w:rsidRPr="00475184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  <w:r w:rsidR="0005438D">
            <w:rPr>
              <w:rFonts w:ascii="Arial" w:hAnsi="Arial" w:cs="Arial"/>
              <w:color w:val="999999"/>
              <w:sz w:val="16"/>
              <w:szCs w:val="16"/>
            </w:rPr>
            <w:t>a</w:t>
          </w:r>
          <w:r w:rsidR="006A76D3" w:rsidRPr="00475184">
            <w:rPr>
              <w:rFonts w:ascii="Arial" w:hAnsi="Arial" w:cs="Arial"/>
              <w:color w:val="999999"/>
              <w:sz w:val="16"/>
              <w:szCs w:val="16"/>
            </w:rPr>
            <w:t>ll rights reserved.</w:t>
          </w:r>
        </w:p>
      </w:tc>
      <w:tc>
        <w:tcPr>
          <w:tcW w:w="2570" w:type="dxa"/>
        </w:tcPr>
        <w:p w14:paraId="0C0A40F1" w14:textId="77777777" w:rsidR="00070682" w:rsidRDefault="00783803" w:rsidP="00070682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"MFiles_PG9D8E6D87ACB140E88885FF25661DF7C4" 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070682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070682"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 w:rsidR="00070682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070682">
            <w:rPr>
              <w:rFonts w:ascii="Arial" w:hAnsi="Arial" w:cs="Arial"/>
              <w:noProof/>
              <w:color w:val="999999"/>
              <w:sz w:val="16"/>
              <w:szCs w:val="16"/>
            </w:rPr>
            <w:t>CS-4001 - Subsoil Dipsheet</w:t>
          </w:r>
          <w:r w:rsidR="00070682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03F6E4B3" w14:textId="045A01F8" w:rsidR="006A76D3" w:rsidRPr="00475184" w:rsidRDefault="006A76D3" w:rsidP="00070682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475184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C475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C4759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475184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03F6E4B5" w14:textId="77777777" w:rsidR="006A76D3" w:rsidRPr="00302AE1" w:rsidRDefault="006A76D3" w:rsidP="00302AE1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AA4B" w14:textId="77777777" w:rsidR="00070682" w:rsidRDefault="00070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E4A2" w14:textId="77777777" w:rsidR="005E11A7" w:rsidRDefault="005E11A7">
      <w:r>
        <w:separator/>
      </w:r>
    </w:p>
  </w:footnote>
  <w:footnote w:type="continuationSeparator" w:id="0">
    <w:p w14:paraId="03F6E4A3" w14:textId="77777777" w:rsidR="005E11A7" w:rsidRDefault="005E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2137" w14:textId="77777777" w:rsidR="00070682" w:rsidRDefault="00070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9" w:type="dxa"/>
      <w:tblInd w:w="-318" w:type="dxa"/>
      <w:tblBorders>
        <w:top w:val="single" w:sz="4" w:space="0" w:color="009AC7"/>
        <w:left w:val="single" w:sz="4" w:space="0" w:color="009AC7"/>
        <w:bottom w:val="single" w:sz="4" w:space="0" w:color="009AC7"/>
        <w:right w:val="single" w:sz="4" w:space="0" w:color="009AC7"/>
      </w:tblBorders>
      <w:tblLayout w:type="fixed"/>
      <w:tblLook w:val="01E0" w:firstRow="1" w:lastRow="1" w:firstColumn="1" w:lastColumn="1" w:noHBand="0" w:noVBand="0"/>
    </w:tblPr>
    <w:tblGrid>
      <w:gridCol w:w="1419"/>
      <w:gridCol w:w="3450"/>
      <w:gridCol w:w="5640"/>
    </w:tblGrid>
    <w:tr w:rsidR="007A465A" w:rsidRPr="000415DE" w14:paraId="03F6E4A9" w14:textId="77777777" w:rsidTr="00DF6B6A">
      <w:trPr>
        <w:trHeight w:val="841"/>
      </w:trPr>
      <w:tc>
        <w:tcPr>
          <w:tcW w:w="4869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</w:tcBorders>
          <w:vAlign w:val="center"/>
        </w:tcPr>
        <w:p w14:paraId="03F6E4A7" w14:textId="4D93C3FF" w:rsidR="007A465A" w:rsidRPr="00EC0CE0" w:rsidRDefault="00CE6387" w:rsidP="00094A9D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774CF00" wp14:editId="06C8CA61">
                <wp:extent cx="2871216" cy="586466"/>
                <wp:effectExtent l="0" t="0" r="5715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7369" cy="58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tcBorders>
            <w:top w:val="single" w:sz="4" w:space="0" w:color="AFBD22"/>
            <w:bottom w:val="single" w:sz="4" w:space="0" w:color="AFBD22"/>
            <w:right w:val="single" w:sz="4" w:space="0" w:color="AFBD22"/>
          </w:tcBorders>
        </w:tcPr>
        <w:p w14:paraId="03F6E4A8" w14:textId="77777777" w:rsidR="007A465A" w:rsidRPr="009814E9" w:rsidRDefault="007A465A" w:rsidP="00890D56">
          <w:pPr>
            <w:pStyle w:val="TitleStyle"/>
            <w:jc w:val="right"/>
          </w:pPr>
          <w:r>
            <w:t xml:space="preserve">Subsoil </w:t>
          </w:r>
          <w:proofErr w:type="spellStart"/>
          <w:r>
            <w:t>Dipsheet</w:t>
          </w:r>
          <w:proofErr w:type="spellEnd"/>
        </w:p>
      </w:tc>
    </w:tr>
    <w:tr w:rsidR="00302AE1" w:rsidRPr="000415DE" w14:paraId="03F6E4AC" w14:textId="77777777" w:rsidTr="00DF6B6A">
      <w:tc>
        <w:tcPr>
          <w:tcW w:w="1419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03F6E4AA" w14:textId="77777777" w:rsidR="00302AE1" w:rsidRPr="00783803" w:rsidRDefault="00302AE1" w:rsidP="00783803">
          <w:pPr>
            <w:pStyle w:val="TitleStyle"/>
            <w:spacing w:before="60"/>
            <w:rPr>
              <w:sz w:val="20"/>
              <w:szCs w:val="22"/>
            </w:rPr>
          </w:pPr>
          <w:r w:rsidRPr="00783803">
            <w:rPr>
              <w:sz w:val="20"/>
              <w:szCs w:val="22"/>
            </w:rPr>
            <w:t>Contract:</w:t>
          </w:r>
        </w:p>
      </w:tc>
      <w:tc>
        <w:tcPr>
          <w:tcW w:w="9090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03F6E4AB" w14:textId="77777777" w:rsidR="00302AE1" w:rsidRPr="00783803" w:rsidRDefault="00302AE1" w:rsidP="00094A9D">
          <w:pPr>
            <w:pStyle w:val="TitleStyle"/>
            <w:spacing w:before="60"/>
            <w:rPr>
              <w:sz w:val="20"/>
              <w:szCs w:val="22"/>
            </w:rPr>
          </w:pPr>
          <w:r>
            <w:rPr>
              <w:sz w:val="20"/>
              <w:szCs w:val="22"/>
            </w:rPr>
            <w:fldChar w:fldCharType="begin"/>
          </w:r>
          <w:r>
            <w:rPr>
              <w:sz w:val="20"/>
              <w:szCs w:val="22"/>
            </w:rPr>
            <w:instrText xml:space="preserve"> DOCPROPERTY  "MFiles_PG77E3779A577E4FCCAD4C77A9B4F53090"  \* MERGEFORMAT </w:instrText>
          </w:r>
          <w:r>
            <w:rPr>
              <w:sz w:val="20"/>
              <w:szCs w:val="22"/>
            </w:rPr>
            <w:fldChar w:fldCharType="separate"/>
          </w:r>
          <w:r w:rsidR="008C4759">
            <w:rPr>
              <w:sz w:val="20"/>
              <w:szCs w:val="22"/>
            </w:rPr>
            <w:t>[Project]</w:t>
          </w:r>
          <w:r>
            <w:rPr>
              <w:sz w:val="20"/>
              <w:szCs w:val="22"/>
            </w:rPr>
            <w:fldChar w:fldCharType="end"/>
          </w:r>
        </w:p>
      </w:tc>
    </w:tr>
  </w:tbl>
  <w:p w14:paraId="03F6E4AD" w14:textId="77777777" w:rsidR="006A76D3" w:rsidRPr="00302AE1" w:rsidRDefault="006A76D3" w:rsidP="00302AE1">
    <w:pPr>
      <w:pStyle w:val="Header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E430" w14:textId="77777777" w:rsidR="00070682" w:rsidRDefault="00070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03FE5"/>
    <w:rsid w:val="00016C51"/>
    <w:rsid w:val="00042640"/>
    <w:rsid w:val="0005438D"/>
    <w:rsid w:val="000635A1"/>
    <w:rsid w:val="00070682"/>
    <w:rsid w:val="00094A9D"/>
    <w:rsid w:val="00094D0C"/>
    <w:rsid w:val="000A6F01"/>
    <w:rsid w:val="000E589C"/>
    <w:rsid w:val="000F2FFE"/>
    <w:rsid w:val="00117117"/>
    <w:rsid w:val="001333D4"/>
    <w:rsid w:val="00144170"/>
    <w:rsid w:val="00193E69"/>
    <w:rsid w:val="001B4D59"/>
    <w:rsid w:val="001F1A43"/>
    <w:rsid w:val="002019DE"/>
    <w:rsid w:val="00207759"/>
    <w:rsid w:val="00237A75"/>
    <w:rsid w:val="002534D5"/>
    <w:rsid w:val="002616E0"/>
    <w:rsid w:val="0027295A"/>
    <w:rsid w:val="0027797B"/>
    <w:rsid w:val="00281B23"/>
    <w:rsid w:val="00286FCC"/>
    <w:rsid w:val="002874E4"/>
    <w:rsid w:val="00292B5A"/>
    <w:rsid w:val="002B3212"/>
    <w:rsid w:val="002E37FD"/>
    <w:rsid w:val="002E7425"/>
    <w:rsid w:val="00302AE1"/>
    <w:rsid w:val="0032629E"/>
    <w:rsid w:val="003337E9"/>
    <w:rsid w:val="003420F5"/>
    <w:rsid w:val="003537A5"/>
    <w:rsid w:val="0036011B"/>
    <w:rsid w:val="00376874"/>
    <w:rsid w:val="00380466"/>
    <w:rsid w:val="003A2BD3"/>
    <w:rsid w:val="003A46D5"/>
    <w:rsid w:val="004046BC"/>
    <w:rsid w:val="004078C4"/>
    <w:rsid w:val="004213A9"/>
    <w:rsid w:val="00426B05"/>
    <w:rsid w:val="00426D32"/>
    <w:rsid w:val="00442ADF"/>
    <w:rsid w:val="00443C09"/>
    <w:rsid w:val="0045364A"/>
    <w:rsid w:val="004566C9"/>
    <w:rsid w:val="00475184"/>
    <w:rsid w:val="00483F46"/>
    <w:rsid w:val="00486ED2"/>
    <w:rsid w:val="00491975"/>
    <w:rsid w:val="005054A7"/>
    <w:rsid w:val="005147AC"/>
    <w:rsid w:val="005366DE"/>
    <w:rsid w:val="0056559E"/>
    <w:rsid w:val="00573684"/>
    <w:rsid w:val="0057444F"/>
    <w:rsid w:val="005840CD"/>
    <w:rsid w:val="005A06B3"/>
    <w:rsid w:val="005A73AC"/>
    <w:rsid w:val="005B3226"/>
    <w:rsid w:val="005E11A7"/>
    <w:rsid w:val="005F6BF9"/>
    <w:rsid w:val="00613615"/>
    <w:rsid w:val="00616389"/>
    <w:rsid w:val="006226FF"/>
    <w:rsid w:val="0063312F"/>
    <w:rsid w:val="00647099"/>
    <w:rsid w:val="00671F53"/>
    <w:rsid w:val="00673097"/>
    <w:rsid w:val="00675D36"/>
    <w:rsid w:val="00684470"/>
    <w:rsid w:val="0069702D"/>
    <w:rsid w:val="006A3256"/>
    <w:rsid w:val="006A76D3"/>
    <w:rsid w:val="006B04D8"/>
    <w:rsid w:val="006B75C6"/>
    <w:rsid w:val="006E74C5"/>
    <w:rsid w:val="006E7E0F"/>
    <w:rsid w:val="006F17F9"/>
    <w:rsid w:val="006F5DC6"/>
    <w:rsid w:val="00703271"/>
    <w:rsid w:val="00704156"/>
    <w:rsid w:val="00717844"/>
    <w:rsid w:val="007258D3"/>
    <w:rsid w:val="00733A86"/>
    <w:rsid w:val="00736E16"/>
    <w:rsid w:val="00737EEE"/>
    <w:rsid w:val="00754B2B"/>
    <w:rsid w:val="007573ED"/>
    <w:rsid w:val="00783803"/>
    <w:rsid w:val="007A465A"/>
    <w:rsid w:val="007A46DC"/>
    <w:rsid w:val="007C3ADC"/>
    <w:rsid w:val="007C4A04"/>
    <w:rsid w:val="007D5C33"/>
    <w:rsid w:val="007E283B"/>
    <w:rsid w:val="008062D8"/>
    <w:rsid w:val="00836C00"/>
    <w:rsid w:val="00842A55"/>
    <w:rsid w:val="00866717"/>
    <w:rsid w:val="00890D56"/>
    <w:rsid w:val="008C38BB"/>
    <w:rsid w:val="008C4759"/>
    <w:rsid w:val="008D36B8"/>
    <w:rsid w:val="008F4196"/>
    <w:rsid w:val="0092362C"/>
    <w:rsid w:val="00930976"/>
    <w:rsid w:val="00947421"/>
    <w:rsid w:val="00960FE5"/>
    <w:rsid w:val="00984CEA"/>
    <w:rsid w:val="009A03C8"/>
    <w:rsid w:val="009A0AB9"/>
    <w:rsid w:val="009D18AF"/>
    <w:rsid w:val="00A542CF"/>
    <w:rsid w:val="00A56383"/>
    <w:rsid w:val="00A64848"/>
    <w:rsid w:val="00A65AB9"/>
    <w:rsid w:val="00A67388"/>
    <w:rsid w:val="00A9516F"/>
    <w:rsid w:val="00AC5926"/>
    <w:rsid w:val="00AC6C28"/>
    <w:rsid w:val="00AE263B"/>
    <w:rsid w:val="00B06EEF"/>
    <w:rsid w:val="00B100B9"/>
    <w:rsid w:val="00B21989"/>
    <w:rsid w:val="00B31C17"/>
    <w:rsid w:val="00B41E3B"/>
    <w:rsid w:val="00B56110"/>
    <w:rsid w:val="00B821EC"/>
    <w:rsid w:val="00B84628"/>
    <w:rsid w:val="00BC74D7"/>
    <w:rsid w:val="00BD380C"/>
    <w:rsid w:val="00BE2E4D"/>
    <w:rsid w:val="00BE568F"/>
    <w:rsid w:val="00C004AC"/>
    <w:rsid w:val="00C22AEC"/>
    <w:rsid w:val="00C56CFC"/>
    <w:rsid w:val="00C84537"/>
    <w:rsid w:val="00C9124E"/>
    <w:rsid w:val="00CE6387"/>
    <w:rsid w:val="00D003AD"/>
    <w:rsid w:val="00D0451D"/>
    <w:rsid w:val="00D05C5A"/>
    <w:rsid w:val="00D133C0"/>
    <w:rsid w:val="00D21E70"/>
    <w:rsid w:val="00D42D1B"/>
    <w:rsid w:val="00D52AE8"/>
    <w:rsid w:val="00D7023E"/>
    <w:rsid w:val="00DA4B30"/>
    <w:rsid w:val="00DB41F4"/>
    <w:rsid w:val="00DE645E"/>
    <w:rsid w:val="00DF2F92"/>
    <w:rsid w:val="00DF49EB"/>
    <w:rsid w:val="00DF6B6A"/>
    <w:rsid w:val="00E139CD"/>
    <w:rsid w:val="00E4598F"/>
    <w:rsid w:val="00E735C2"/>
    <w:rsid w:val="00EC0CE0"/>
    <w:rsid w:val="00F00827"/>
    <w:rsid w:val="00F262B0"/>
    <w:rsid w:val="00F36EF6"/>
    <w:rsid w:val="00F60694"/>
    <w:rsid w:val="00F65A9F"/>
    <w:rsid w:val="00F708B5"/>
    <w:rsid w:val="00F738F7"/>
    <w:rsid w:val="00F91743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F6E3E4"/>
  <w15:chartTrackingRefBased/>
  <w15:docId w15:val="{2455EB16-17A7-4F7F-98AF-6C4DEAA7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semiHidden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0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PRGMGMT-489425659-15086</_dlc_DocId>
    <_dlc_DocIdUrl xmlns="6b52167f-bd76-444c-91ba-391bd6f89101">
      <Url>https://trecnz.sharepoint.com/sites/PROGRAMMEMANAGEMENT/_layouts/15/DocIdRedir.aspx?ID=PRGMGMT-489425659-15086</Url>
      <Description>PRGMGMT-489425659-15086</Description>
    </_dlc_DocIdUrl>
    <Project_x0020_Manager xmlns="de5d2c5c-e379-42cf-85a4-2a4633504156" xsi:nil="true"/>
    <Revision xmlns="de5d2c5c-e379-42cf-85a4-2a4633504156">3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A332A-DB5D-4F1B-9788-A65252089CAE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00C09621-00C8-4185-91F4-49C1EEF35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848CD-0EFD-43B7-B563-5E33A905428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6B67CF-8453-4D9A-BFE4-DB8E96E52360}"/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29</TotalTime>
  <Pages>1</Pages>
  <Words>56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11</cp:revision>
  <cp:lastPrinted>2009-10-08T21:30:00Z</cp:lastPrinted>
  <dcterms:created xsi:type="dcterms:W3CDTF">2020-06-15T00:18:00Z</dcterms:created>
  <dcterms:modified xsi:type="dcterms:W3CDTF">2023-10-25T22:07:00Z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EX1_00125176</vt:lpwstr>
  </property>
  <property fmtid="{D5CDD505-2E9C-101B-9397-08002B2CF9AE}" pid="4" name="xCreatorOwner">
    <vt:lpwstr>brownjad</vt:lpwstr>
  </property>
  <property fmtid="{D5CDD505-2E9C-101B-9397-08002B2CF9AE}" pid="5" name="Owner">
    <vt:lpwstr>brownjad</vt:lpwstr>
  </property>
  <property fmtid="{D5CDD505-2E9C-101B-9397-08002B2CF9AE}" pid="6" name="Modified">
    <vt:lpwstr>13-01-2016</vt:lpwstr>
  </property>
  <property fmtid="{D5CDD505-2E9C-101B-9397-08002B2CF9AE}" pid="7" name="Revision">
    <vt:lpwstr>3</vt:lpwstr>
  </property>
  <property fmtid="{D5CDD505-2E9C-101B-9397-08002B2CF9AE}" pid="8" name="ContentID">
    <vt:lpwstr>EX1_00125176</vt:lpwstr>
  </property>
  <property fmtid="{D5CDD505-2E9C-101B-9397-08002B2CF9AE}" pid="9" name="dID">
    <vt:lpwstr>1048749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http://www.fultonhoganrecords.com/cs/idcplg?ClientControlled=DocMan&amp;coreContentOnly=1&amp;WebdavRequest=1&amp;IdcService=DOC_INFO&amp;dID=1048749</vt:lpwstr>
  </property>
  <property fmtid="{D5CDD505-2E9C-101B-9397-08002B2CF9AE}" pid="12" name="MFiles_PG77E3779A577E4FCCAD4C77A9B4F53090">
    <vt:lpwstr>[Project]</vt:lpwstr>
  </property>
  <property fmtid="{D5CDD505-2E9C-101B-9397-08002B2CF9AE}" pid="13" name="MFiles_PG3EE8F8FCDE2F42FEB77C36CF8C34077A">
    <vt:lpwstr>[Work Area(s)]</vt:lpwstr>
  </property>
  <property fmtid="{D5CDD505-2E9C-101B-9397-08002B2CF9AE}" pid="14" name="MFiles_PG5A7482DE55C7482BBB26637370601405">
    <vt:lpwstr>[Lot(s)]</vt:lpwstr>
  </property>
  <property fmtid="{D5CDD505-2E9C-101B-9397-08002B2CF9AE}" pid="15" name="MFiles_PG95399E98A55F473D90B8F3FD63E7008F">
    <vt:lpwstr>[Sublot(s)]</vt:lpwstr>
  </property>
  <property fmtid="{D5CDD505-2E9C-101B-9397-08002B2CF9AE}" pid="16" name="MFiles_PG9D8E6D87ACB140E88885FF25661DF7C4">
    <vt:lpwstr>ACE-CS-4001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Jade Brown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4ed523d9-b8a9-47d0-b62c-04a9ac8aea6e</vt:lpwstr>
  </property>
</Properties>
</file>