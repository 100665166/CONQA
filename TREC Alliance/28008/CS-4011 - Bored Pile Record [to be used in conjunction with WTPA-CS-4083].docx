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3260"/>
        <w:gridCol w:w="1304"/>
        <w:gridCol w:w="3941"/>
      </w:tblGrid>
      <w:tr w:rsidR="00106D92" w:rsidRPr="00E80E23" w14:paraId="76D2D85E" w14:textId="77777777" w:rsidTr="00AB1651">
        <w:tc>
          <w:tcPr>
            <w:tcW w:w="1986" w:type="dxa"/>
            <w:shd w:val="clear" w:color="auto" w:fill="auto"/>
          </w:tcPr>
          <w:p w14:paraId="76D2D85C" w14:textId="77777777" w:rsidR="00106D92" w:rsidRPr="00E80E23" w:rsidRDefault="001D0EAD" w:rsidP="00E80E23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fldChar w:fldCharType="begin"/>
            </w:r>
            <w:r>
              <w:rPr>
                <w:rFonts w:ascii="Arial" w:hAnsi="Arial" w:cs="Arial"/>
                <w:i/>
                <w:sz w:val="20"/>
              </w:rPr>
              <w:instrText xml:space="preserve"> DOCPROPERTY  "MFiles_PG3EE8F8FCDE2F42FEB77C36CF8C34077A"  \* MERGEFORMAT </w:instrText>
            </w:r>
            <w:r>
              <w:rPr>
                <w:rFonts w:ascii="Arial" w:hAnsi="Arial" w:cs="Arial"/>
                <w:i/>
                <w:sz w:val="20"/>
              </w:rPr>
              <w:fldChar w:fldCharType="separate"/>
            </w:r>
            <w:r w:rsidR="00FC3DCE">
              <w:rPr>
                <w:rFonts w:ascii="Arial" w:hAnsi="Arial" w:cs="Arial"/>
                <w:i/>
                <w:sz w:val="20"/>
              </w:rPr>
              <w:t>[Work Area(s)]</w:t>
            </w:r>
            <w:r>
              <w:rPr>
                <w:rFonts w:ascii="Arial" w:hAnsi="Arial" w:cs="Arial"/>
                <w:i/>
                <w:sz w:val="20"/>
              </w:rPr>
              <w:fldChar w:fldCharType="end"/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76D2D85D" w14:textId="77777777" w:rsidR="00106D92" w:rsidRPr="00E80E23" w:rsidRDefault="00106D92" w:rsidP="001D0EAD">
            <w:pPr>
              <w:rPr>
                <w:rFonts w:ascii="Arial" w:hAnsi="Arial" w:cs="Arial"/>
                <w:sz w:val="20"/>
              </w:rPr>
            </w:pPr>
          </w:p>
        </w:tc>
      </w:tr>
      <w:tr w:rsidR="00106D92" w:rsidRPr="00E80E23" w14:paraId="76D2D861" w14:textId="77777777" w:rsidTr="00AB1651">
        <w:tc>
          <w:tcPr>
            <w:tcW w:w="1986" w:type="dxa"/>
            <w:shd w:val="clear" w:color="auto" w:fill="auto"/>
          </w:tcPr>
          <w:p w14:paraId="76D2D85F" w14:textId="77777777" w:rsidR="00106D92" w:rsidRPr="00E80E23" w:rsidRDefault="001D0EAD" w:rsidP="00E80E23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fldChar w:fldCharType="begin"/>
            </w:r>
            <w:r>
              <w:rPr>
                <w:rFonts w:ascii="Arial" w:hAnsi="Arial" w:cs="Arial"/>
                <w:i/>
                <w:sz w:val="20"/>
              </w:rPr>
              <w:instrText xml:space="preserve"> DOCPROPERTY  "MFiles_PG2F2B2D479AC1470D96E32B7BC7BB900E"  \* MERGEFORMAT </w:instrText>
            </w:r>
            <w:r>
              <w:rPr>
                <w:rFonts w:ascii="Arial" w:hAnsi="Arial" w:cs="Arial"/>
                <w:i/>
                <w:sz w:val="20"/>
              </w:rPr>
              <w:fldChar w:fldCharType="separate"/>
            </w:r>
            <w:r w:rsidR="00FC3DCE">
              <w:rPr>
                <w:rFonts w:ascii="Arial" w:hAnsi="Arial" w:cs="Arial"/>
                <w:i/>
                <w:sz w:val="20"/>
              </w:rPr>
              <w:t>[Sub Work Area(s)]</w:t>
            </w:r>
            <w:r>
              <w:rPr>
                <w:rFonts w:ascii="Arial" w:hAnsi="Arial" w:cs="Arial"/>
                <w:i/>
                <w:sz w:val="20"/>
              </w:rPr>
              <w:fldChar w:fldCharType="end"/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76D2D860" w14:textId="77777777" w:rsidR="00106D92" w:rsidRPr="00E80E23" w:rsidRDefault="00106D92" w:rsidP="001D0EAD">
            <w:pPr>
              <w:rPr>
                <w:rFonts w:ascii="Arial" w:hAnsi="Arial" w:cs="Arial"/>
                <w:sz w:val="20"/>
              </w:rPr>
            </w:pPr>
          </w:p>
        </w:tc>
      </w:tr>
      <w:tr w:rsidR="00106D92" w:rsidRPr="00E80E23" w14:paraId="76D2D864" w14:textId="77777777" w:rsidTr="00AB1651">
        <w:tc>
          <w:tcPr>
            <w:tcW w:w="1986" w:type="dxa"/>
            <w:shd w:val="clear" w:color="auto" w:fill="auto"/>
          </w:tcPr>
          <w:p w14:paraId="76D2D862" w14:textId="77777777" w:rsidR="00106D92" w:rsidRPr="00E80E23" w:rsidRDefault="001D0EAD" w:rsidP="00E80E23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fldChar w:fldCharType="begin"/>
            </w:r>
            <w:r>
              <w:rPr>
                <w:rFonts w:ascii="Arial" w:hAnsi="Arial" w:cs="Arial"/>
                <w:i/>
                <w:sz w:val="20"/>
              </w:rPr>
              <w:instrText xml:space="preserve"> DOCPROPERTY  "MFiles_PG5A7482DE55C7482BBB26637370601405"  \* MERGEFORMAT </w:instrText>
            </w:r>
            <w:r>
              <w:rPr>
                <w:rFonts w:ascii="Arial" w:hAnsi="Arial" w:cs="Arial"/>
                <w:i/>
                <w:sz w:val="20"/>
              </w:rPr>
              <w:fldChar w:fldCharType="separate"/>
            </w:r>
            <w:r w:rsidR="00FC3DCE">
              <w:rPr>
                <w:rFonts w:ascii="Arial" w:hAnsi="Arial" w:cs="Arial"/>
                <w:i/>
                <w:sz w:val="20"/>
              </w:rPr>
              <w:t>[Lot(s)]</w:t>
            </w:r>
            <w:r>
              <w:rPr>
                <w:rFonts w:ascii="Arial" w:hAnsi="Arial" w:cs="Arial"/>
                <w:i/>
                <w:sz w:val="20"/>
              </w:rPr>
              <w:fldChar w:fldCharType="end"/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76D2D863" w14:textId="77777777" w:rsidR="00106D92" w:rsidRPr="00E80E23" w:rsidRDefault="00106D92" w:rsidP="00E80E23">
            <w:pPr>
              <w:rPr>
                <w:rFonts w:ascii="Arial" w:hAnsi="Arial" w:cs="Arial"/>
                <w:sz w:val="20"/>
              </w:rPr>
            </w:pPr>
          </w:p>
        </w:tc>
      </w:tr>
      <w:tr w:rsidR="00106D92" w:rsidRPr="00E80E23" w14:paraId="76D2D867" w14:textId="77777777" w:rsidTr="00AB1651">
        <w:tc>
          <w:tcPr>
            <w:tcW w:w="1986" w:type="dxa"/>
            <w:shd w:val="clear" w:color="auto" w:fill="auto"/>
          </w:tcPr>
          <w:p w14:paraId="76D2D865" w14:textId="77777777" w:rsidR="00106D92" w:rsidRPr="00E80E23" w:rsidRDefault="001D0EAD" w:rsidP="00E80E23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fldChar w:fldCharType="begin"/>
            </w:r>
            <w:r>
              <w:rPr>
                <w:rFonts w:ascii="Arial" w:hAnsi="Arial" w:cs="Arial"/>
                <w:i/>
                <w:sz w:val="20"/>
              </w:rPr>
              <w:instrText xml:space="preserve"> DOCPROPERTY  "MFiles_PG95399E98A55F473D90B8F3FD63E7008F"  \* MERGEFORMAT </w:instrText>
            </w:r>
            <w:r>
              <w:rPr>
                <w:rFonts w:ascii="Arial" w:hAnsi="Arial" w:cs="Arial"/>
                <w:i/>
                <w:sz w:val="20"/>
              </w:rPr>
              <w:fldChar w:fldCharType="separate"/>
            </w:r>
            <w:r w:rsidR="00FC3DCE">
              <w:rPr>
                <w:rFonts w:ascii="Arial" w:hAnsi="Arial" w:cs="Arial"/>
                <w:i/>
                <w:sz w:val="20"/>
              </w:rPr>
              <w:t>[Sublot(s)]</w:t>
            </w:r>
            <w:r>
              <w:rPr>
                <w:rFonts w:ascii="Arial" w:hAnsi="Arial" w:cs="Arial"/>
                <w:i/>
                <w:sz w:val="20"/>
              </w:rPr>
              <w:fldChar w:fldCharType="end"/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76D2D866" w14:textId="77777777" w:rsidR="00106D92" w:rsidRPr="00E80E23" w:rsidRDefault="00106D92" w:rsidP="00E80E23">
            <w:pPr>
              <w:rPr>
                <w:rFonts w:ascii="Arial" w:hAnsi="Arial" w:cs="Arial"/>
                <w:sz w:val="20"/>
              </w:rPr>
            </w:pPr>
          </w:p>
        </w:tc>
      </w:tr>
      <w:tr w:rsidR="00106D92" w:rsidRPr="00E80E23" w14:paraId="76D2D86C" w14:textId="77777777" w:rsidTr="00AB1651">
        <w:tc>
          <w:tcPr>
            <w:tcW w:w="1986" w:type="dxa"/>
            <w:shd w:val="clear" w:color="auto" w:fill="auto"/>
          </w:tcPr>
          <w:p w14:paraId="76D2D868" w14:textId="77777777" w:rsidR="00106D92" w:rsidRPr="00E80E23" w:rsidRDefault="001D0EAD" w:rsidP="00E80E23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fldChar w:fldCharType="begin"/>
            </w:r>
            <w:r>
              <w:rPr>
                <w:rFonts w:ascii="Arial" w:hAnsi="Arial" w:cs="Arial"/>
                <w:i/>
                <w:sz w:val="20"/>
              </w:rPr>
              <w:instrText xml:space="preserve"> DOCPROPERTY  "MFiles_PG0DE623DDC2F64E548837EB975054FF48"  \* MERGEFORMAT </w:instrText>
            </w:r>
            <w:r>
              <w:rPr>
                <w:rFonts w:ascii="Arial" w:hAnsi="Arial" w:cs="Arial"/>
                <w:i/>
                <w:sz w:val="20"/>
              </w:rPr>
              <w:fldChar w:fldCharType="separate"/>
            </w:r>
            <w:r w:rsidR="00FC3DCE">
              <w:rPr>
                <w:rFonts w:ascii="Arial" w:hAnsi="Arial" w:cs="Arial"/>
                <w:i/>
                <w:sz w:val="20"/>
              </w:rPr>
              <w:t>[Document Date]</w:t>
            </w:r>
            <w:r>
              <w:rPr>
                <w:rFonts w:ascii="Arial" w:hAnsi="Arial" w:cs="Arial"/>
                <w:i/>
                <w:sz w:val="20"/>
              </w:rPr>
              <w:fldChar w:fldCharType="end"/>
            </w:r>
          </w:p>
        </w:tc>
        <w:tc>
          <w:tcPr>
            <w:tcW w:w="3260" w:type="dxa"/>
            <w:shd w:val="clear" w:color="auto" w:fill="auto"/>
          </w:tcPr>
          <w:p w14:paraId="76D2D869" w14:textId="77777777" w:rsidR="00106D92" w:rsidRPr="00E80E23" w:rsidRDefault="00106D92" w:rsidP="00E80E2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04" w:type="dxa"/>
            <w:shd w:val="clear" w:color="auto" w:fill="auto"/>
          </w:tcPr>
          <w:p w14:paraId="76D2D86A" w14:textId="77777777" w:rsidR="00106D92" w:rsidRPr="00E80E23" w:rsidRDefault="00106D92" w:rsidP="00E80E23">
            <w:pPr>
              <w:rPr>
                <w:rFonts w:ascii="Arial" w:hAnsi="Arial" w:cs="Arial"/>
                <w:i/>
                <w:sz w:val="20"/>
              </w:rPr>
            </w:pPr>
            <w:r w:rsidRPr="00E80E23">
              <w:rPr>
                <w:rFonts w:ascii="Arial" w:hAnsi="Arial" w:cs="Arial"/>
                <w:i/>
                <w:sz w:val="20"/>
              </w:rPr>
              <w:t>Created By</w:t>
            </w:r>
          </w:p>
        </w:tc>
        <w:tc>
          <w:tcPr>
            <w:tcW w:w="3941" w:type="dxa"/>
            <w:shd w:val="clear" w:color="auto" w:fill="auto"/>
          </w:tcPr>
          <w:p w14:paraId="76D2D86B" w14:textId="77777777" w:rsidR="00106D92" w:rsidRPr="00E80E23" w:rsidRDefault="00106D92" w:rsidP="00E80E23">
            <w:pPr>
              <w:rPr>
                <w:rFonts w:ascii="Arial" w:hAnsi="Arial" w:cs="Arial"/>
                <w:sz w:val="20"/>
              </w:rPr>
            </w:pPr>
          </w:p>
        </w:tc>
      </w:tr>
    </w:tbl>
    <w:p w14:paraId="76D2D86D" w14:textId="77777777" w:rsidR="00106D92" w:rsidRPr="00106D92" w:rsidRDefault="00106D92">
      <w:pPr>
        <w:rPr>
          <w:rFonts w:ascii="Arial" w:hAnsi="Arial" w:cs="Arial"/>
          <w:sz w:val="10"/>
        </w:rPr>
      </w:pPr>
    </w:p>
    <w:tbl>
      <w:tblPr>
        <w:tblW w:w="1050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1"/>
        <w:gridCol w:w="788"/>
        <w:gridCol w:w="1195"/>
        <w:gridCol w:w="992"/>
        <w:gridCol w:w="851"/>
        <w:gridCol w:w="524"/>
        <w:gridCol w:w="2127"/>
        <w:gridCol w:w="1465"/>
      </w:tblGrid>
      <w:tr w:rsidR="001D6923" w:rsidRPr="001D6923" w14:paraId="76D2D872" w14:textId="77777777" w:rsidTr="00AB1651">
        <w:trPr>
          <w:trHeight w:val="500"/>
        </w:trPr>
        <w:tc>
          <w:tcPr>
            <w:tcW w:w="2561" w:type="dxa"/>
            <w:vAlign w:val="center"/>
          </w:tcPr>
          <w:p w14:paraId="76D2D86E" w14:textId="77777777" w:rsidR="001D6923" w:rsidRPr="001D6923" w:rsidRDefault="001D6923" w:rsidP="00AB16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sz w:val="22"/>
                <w:szCs w:val="22"/>
              </w:rPr>
              <w:t>Drawing No:</w:t>
            </w:r>
          </w:p>
        </w:tc>
        <w:tc>
          <w:tcPr>
            <w:tcW w:w="4350" w:type="dxa"/>
            <w:gridSpan w:val="5"/>
            <w:vAlign w:val="center"/>
          </w:tcPr>
          <w:p w14:paraId="76D2D86F" w14:textId="77777777" w:rsidR="001D6923" w:rsidRPr="001D6923" w:rsidRDefault="001D6923" w:rsidP="00637700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6D2D870" w14:textId="77777777" w:rsidR="001D6923" w:rsidRPr="001D6923" w:rsidRDefault="001D6923" w:rsidP="0063770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sz w:val="22"/>
                <w:szCs w:val="22"/>
              </w:rPr>
              <w:t>Concrete Grade</w:t>
            </w:r>
          </w:p>
        </w:tc>
        <w:tc>
          <w:tcPr>
            <w:tcW w:w="1465" w:type="dxa"/>
            <w:vAlign w:val="center"/>
          </w:tcPr>
          <w:p w14:paraId="76D2D871" w14:textId="77777777" w:rsidR="001D6923" w:rsidRPr="001D6923" w:rsidRDefault="001D6923" w:rsidP="00637700">
            <w:pPr>
              <w:jc w:val="right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MPa</w:t>
            </w:r>
          </w:p>
        </w:tc>
      </w:tr>
      <w:tr w:rsidR="001D6923" w:rsidRPr="001D6923" w14:paraId="76D2D877" w14:textId="77777777" w:rsidTr="00AB1651">
        <w:trPr>
          <w:trHeight w:val="539"/>
        </w:trPr>
        <w:tc>
          <w:tcPr>
            <w:tcW w:w="2561" w:type="dxa"/>
            <w:vAlign w:val="center"/>
          </w:tcPr>
          <w:p w14:paraId="76D2D873" w14:textId="77777777" w:rsidR="001D6923" w:rsidRPr="001D6923" w:rsidRDefault="001D6923" w:rsidP="00AB16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sz w:val="22"/>
                <w:szCs w:val="22"/>
              </w:rPr>
              <w:t>Pile No:</w:t>
            </w:r>
          </w:p>
        </w:tc>
        <w:tc>
          <w:tcPr>
            <w:tcW w:w="4350" w:type="dxa"/>
            <w:gridSpan w:val="5"/>
            <w:vAlign w:val="center"/>
          </w:tcPr>
          <w:p w14:paraId="76D2D874" w14:textId="77777777" w:rsidR="001D6923" w:rsidRPr="001D6923" w:rsidRDefault="001D6923" w:rsidP="00637700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6D2D875" w14:textId="77777777" w:rsidR="001D6923" w:rsidRPr="001D6923" w:rsidRDefault="001D6923" w:rsidP="00637700">
            <w:pPr>
              <w:pStyle w:val="Heading6"/>
              <w:rPr>
                <w:rFonts w:ascii="Arial" w:hAnsi="Arial" w:cs="Arial"/>
                <w:b w:val="0"/>
                <w:bCs w:val="0"/>
                <w:iCs/>
              </w:rPr>
            </w:pPr>
            <w:r w:rsidRPr="001D6923">
              <w:rPr>
                <w:rFonts w:ascii="Arial" w:hAnsi="Arial" w:cs="Arial"/>
                <w:b w:val="0"/>
                <w:bCs w:val="0"/>
                <w:iCs/>
              </w:rPr>
              <w:t>Diameter</w:t>
            </w:r>
          </w:p>
        </w:tc>
        <w:tc>
          <w:tcPr>
            <w:tcW w:w="1465" w:type="dxa"/>
            <w:vAlign w:val="center"/>
          </w:tcPr>
          <w:p w14:paraId="76D2D876" w14:textId="77777777" w:rsidR="001D6923" w:rsidRPr="001D6923" w:rsidRDefault="001D6923" w:rsidP="0063770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mm                                               </w:t>
            </w:r>
          </w:p>
        </w:tc>
      </w:tr>
      <w:tr w:rsidR="001D6923" w:rsidRPr="001D6923" w14:paraId="76D2D87D" w14:textId="77777777" w:rsidTr="00AB1651">
        <w:trPr>
          <w:trHeight w:val="309"/>
        </w:trPr>
        <w:tc>
          <w:tcPr>
            <w:tcW w:w="3349" w:type="dxa"/>
            <w:gridSpan w:val="2"/>
            <w:shd w:val="pct20" w:color="auto" w:fill="auto"/>
            <w:vAlign w:val="center"/>
          </w:tcPr>
          <w:p w14:paraId="76D2D878" w14:textId="77777777" w:rsidR="001D6923" w:rsidRPr="001D6923" w:rsidRDefault="001D6923" w:rsidP="00AB1651">
            <w:pPr>
              <w:pStyle w:val="Heading2"/>
              <w:rPr>
                <w:rFonts w:ascii="Arial" w:hAnsi="Arial" w:cs="Arial"/>
                <w:i w:val="0"/>
                <w:sz w:val="22"/>
                <w:szCs w:val="22"/>
              </w:rPr>
            </w:pPr>
            <w:r w:rsidRPr="001D6923">
              <w:rPr>
                <w:rFonts w:ascii="Arial" w:hAnsi="Arial" w:cs="Arial"/>
                <w:i w:val="0"/>
                <w:sz w:val="22"/>
                <w:szCs w:val="22"/>
              </w:rPr>
              <w:t>Set Up</w:t>
            </w:r>
          </w:p>
        </w:tc>
        <w:tc>
          <w:tcPr>
            <w:tcW w:w="1195" w:type="dxa"/>
            <w:shd w:val="pct20" w:color="auto" w:fill="auto"/>
            <w:vAlign w:val="center"/>
          </w:tcPr>
          <w:p w14:paraId="76D2D879" w14:textId="77777777" w:rsidR="001D6923" w:rsidRPr="001D6923" w:rsidRDefault="001D6923" w:rsidP="00637700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sz w:val="22"/>
                <w:szCs w:val="22"/>
              </w:rPr>
              <w:t>Result</w:t>
            </w:r>
          </w:p>
        </w:tc>
        <w:tc>
          <w:tcPr>
            <w:tcW w:w="992" w:type="dxa"/>
            <w:shd w:val="pct20" w:color="auto" w:fill="auto"/>
            <w:vAlign w:val="center"/>
          </w:tcPr>
          <w:p w14:paraId="76D2D87A" w14:textId="77777777" w:rsidR="001D6923" w:rsidRPr="001D6923" w:rsidRDefault="001D6923" w:rsidP="00637700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sz w:val="22"/>
                <w:szCs w:val="22"/>
              </w:rPr>
              <w:t>Initials</w:t>
            </w:r>
          </w:p>
        </w:tc>
        <w:tc>
          <w:tcPr>
            <w:tcW w:w="851" w:type="dxa"/>
            <w:shd w:val="pct20" w:color="auto" w:fill="auto"/>
            <w:vAlign w:val="center"/>
          </w:tcPr>
          <w:p w14:paraId="76D2D87B" w14:textId="77777777" w:rsidR="001D6923" w:rsidRPr="001D6923" w:rsidRDefault="001D6923" w:rsidP="006377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116" w:type="dxa"/>
            <w:gridSpan w:val="3"/>
            <w:shd w:val="pct20" w:color="auto" w:fill="auto"/>
            <w:vAlign w:val="center"/>
          </w:tcPr>
          <w:p w14:paraId="76D2D87C" w14:textId="77777777" w:rsidR="001D6923" w:rsidRPr="001D6923" w:rsidRDefault="001D6923" w:rsidP="00637700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1D6923" w:rsidRPr="001D6923" w14:paraId="76D2D883" w14:textId="77777777" w:rsidTr="00AB1651">
        <w:trPr>
          <w:trHeight w:val="310"/>
        </w:trPr>
        <w:tc>
          <w:tcPr>
            <w:tcW w:w="3349" w:type="dxa"/>
            <w:gridSpan w:val="2"/>
            <w:vAlign w:val="center"/>
          </w:tcPr>
          <w:p w14:paraId="76D2D87E" w14:textId="77777777" w:rsidR="001D6923" w:rsidRPr="001D6923" w:rsidRDefault="001D6923" w:rsidP="00AB1651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Piling Platform Compacted &amp; Level</w:t>
            </w:r>
          </w:p>
        </w:tc>
        <w:tc>
          <w:tcPr>
            <w:tcW w:w="1195" w:type="dxa"/>
            <w:vAlign w:val="center"/>
          </w:tcPr>
          <w:p w14:paraId="76D2D87F" w14:textId="77777777" w:rsidR="001D6923" w:rsidRPr="001D6923" w:rsidRDefault="001D6923" w:rsidP="001D69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Yes / No</w:t>
            </w:r>
          </w:p>
        </w:tc>
        <w:tc>
          <w:tcPr>
            <w:tcW w:w="992" w:type="dxa"/>
            <w:vAlign w:val="center"/>
          </w:tcPr>
          <w:p w14:paraId="76D2D880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D2D881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76D2D882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923" w:rsidRPr="001D6923" w14:paraId="76D2D889" w14:textId="77777777" w:rsidTr="00AB1651">
        <w:trPr>
          <w:trHeight w:val="351"/>
        </w:trPr>
        <w:tc>
          <w:tcPr>
            <w:tcW w:w="3349" w:type="dxa"/>
            <w:gridSpan w:val="2"/>
            <w:vAlign w:val="center"/>
          </w:tcPr>
          <w:p w14:paraId="76D2D884" w14:textId="77777777" w:rsidR="001D6923" w:rsidRPr="001D6923" w:rsidRDefault="001D6923" w:rsidP="00AB1651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Permit to Dig Obtained</w:t>
            </w:r>
          </w:p>
        </w:tc>
        <w:tc>
          <w:tcPr>
            <w:tcW w:w="1195" w:type="dxa"/>
            <w:vAlign w:val="center"/>
          </w:tcPr>
          <w:p w14:paraId="76D2D885" w14:textId="77777777" w:rsidR="001D6923" w:rsidRPr="001D6923" w:rsidRDefault="001D6923" w:rsidP="001D69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Yes / No</w:t>
            </w:r>
          </w:p>
        </w:tc>
        <w:tc>
          <w:tcPr>
            <w:tcW w:w="992" w:type="dxa"/>
            <w:vAlign w:val="center"/>
          </w:tcPr>
          <w:p w14:paraId="76D2D886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D2D887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76D2D888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923" w:rsidRPr="001D6923" w14:paraId="76D2D88F" w14:textId="77777777" w:rsidTr="00AB1651">
        <w:trPr>
          <w:trHeight w:val="349"/>
        </w:trPr>
        <w:tc>
          <w:tcPr>
            <w:tcW w:w="3349" w:type="dxa"/>
            <w:gridSpan w:val="2"/>
            <w:vAlign w:val="center"/>
          </w:tcPr>
          <w:p w14:paraId="76D2D88A" w14:textId="77777777" w:rsidR="001D6923" w:rsidRPr="001D6923" w:rsidRDefault="001D6923" w:rsidP="00AB1651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Pile Set Out &amp; Checked</w:t>
            </w:r>
          </w:p>
        </w:tc>
        <w:tc>
          <w:tcPr>
            <w:tcW w:w="1195" w:type="dxa"/>
            <w:vAlign w:val="center"/>
          </w:tcPr>
          <w:p w14:paraId="76D2D88B" w14:textId="77777777" w:rsidR="001D6923" w:rsidRPr="001D6923" w:rsidRDefault="001D6923" w:rsidP="001D69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Yes / No</w:t>
            </w:r>
          </w:p>
        </w:tc>
        <w:tc>
          <w:tcPr>
            <w:tcW w:w="992" w:type="dxa"/>
            <w:vAlign w:val="center"/>
          </w:tcPr>
          <w:p w14:paraId="76D2D88C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D2D88D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76D2D88E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923" w:rsidRPr="001D6923" w14:paraId="76D2D895" w14:textId="77777777" w:rsidTr="00AB1651">
        <w:trPr>
          <w:trHeight w:val="362"/>
        </w:trPr>
        <w:tc>
          <w:tcPr>
            <w:tcW w:w="3349" w:type="dxa"/>
            <w:gridSpan w:val="2"/>
            <w:vAlign w:val="center"/>
          </w:tcPr>
          <w:p w14:paraId="76D2D890" w14:textId="77777777" w:rsidR="001D6923" w:rsidRPr="001D6923" w:rsidRDefault="001D6923" w:rsidP="00AB1651">
            <w:pPr>
              <w:pStyle w:val="Heading2"/>
              <w:spacing w:before="0" w:after="0"/>
              <w:rPr>
                <w:rFonts w:ascii="Arial" w:hAnsi="Arial" w:cs="Arial"/>
                <w:b w:val="0"/>
                <w:bCs w:val="0"/>
                <w:i w:val="0"/>
                <w:sz w:val="22"/>
                <w:szCs w:val="22"/>
              </w:rPr>
            </w:pPr>
            <w:r w:rsidRPr="001D6923">
              <w:rPr>
                <w:rFonts w:ascii="Arial" w:hAnsi="Arial" w:cs="Arial"/>
                <w:b w:val="0"/>
                <w:bCs w:val="0"/>
                <w:i w:val="0"/>
                <w:sz w:val="22"/>
                <w:szCs w:val="22"/>
              </w:rPr>
              <w:t>Erosion &amp; Sediment Controls in place</w:t>
            </w:r>
          </w:p>
        </w:tc>
        <w:tc>
          <w:tcPr>
            <w:tcW w:w="1195" w:type="dxa"/>
            <w:vAlign w:val="center"/>
          </w:tcPr>
          <w:p w14:paraId="76D2D891" w14:textId="77777777" w:rsidR="001D6923" w:rsidRPr="001D6923" w:rsidRDefault="001D6923" w:rsidP="001D6923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Yes / No</w:t>
            </w:r>
          </w:p>
        </w:tc>
        <w:tc>
          <w:tcPr>
            <w:tcW w:w="992" w:type="dxa"/>
            <w:vAlign w:val="center"/>
          </w:tcPr>
          <w:p w14:paraId="76D2D892" w14:textId="77777777" w:rsidR="001D6923" w:rsidRPr="001D6923" w:rsidRDefault="001D6923" w:rsidP="001D6923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D2D893" w14:textId="77777777" w:rsidR="001D6923" w:rsidRPr="001D6923" w:rsidRDefault="001D6923" w:rsidP="001D692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76D2D894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923" w:rsidRPr="001D6923" w14:paraId="76D2D89B" w14:textId="77777777" w:rsidTr="00AB1651">
        <w:trPr>
          <w:trHeight w:val="347"/>
        </w:trPr>
        <w:tc>
          <w:tcPr>
            <w:tcW w:w="3349" w:type="dxa"/>
            <w:gridSpan w:val="2"/>
            <w:shd w:val="clear" w:color="auto" w:fill="CCCCCC"/>
            <w:vAlign w:val="center"/>
          </w:tcPr>
          <w:p w14:paraId="76D2D896" w14:textId="77777777" w:rsidR="001D6923" w:rsidRPr="001D6923" w:rsidRDefault="001D6923" w:rsidP="00AB1651">
            <w:pPr>
              <w:pStyle w:val="Heading2"/>
              <w:rPr>
                <w:rFonts w:ascii="Arial" w:hAnsi="Arial" w:cs="Arial"/>
                <w:i w:val="0"/>
                <w:sz w:val="22"/>
                <w:szCs w:val="22"/>
              </w:rPr>
            </w:pPr>
            <w:r w:rsidRPr="001D6923">
              <w:rPr>
                <w:rFonts w:ascii="Arial" w:hAnsi="Arial" w:cs="Arial"/>
                <w:i w:val="0"/>
                <w:sz w:val="22"/>
                <w:szCs w:val="22"/>
              </w:rPr>
              <w:t>Drilling</w:t>
            </w:r>
          </w:p>
        </w:tc>
        <w:tc>
          <w:tcPr>
            <w:tcW w:w="1195" w:type="dxa"/>
            <w:shd w:val="clear" w:color="auto" w:fill="CCCCCC"/>
            <w:vAlign w:val="center"/>
          </w:tcPr>
          <w:p w14:paraId="76D2D897" w14:textId="77777777" w:rsidR="001D6923" w:rsidRPr="001D6923" w:rsidRDefault="001D6923" w:rsidP="00637700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sz w:val="22"/>
                <w:szCs w:val="22"/>
              </w:rPr>
              <w:t>Result</w:t>
            </w:r>
          </w:p>
        </w:tc>
        <w:tc>
          <w:tcPr>
            <w:tcW w:w="992" w:type="dxa"/>
            <w:shd w:val="clear" w:color="auto" w:fill="CCCCCC"/>
            <w:vAlign w:val="center"/>
          </w:tcPr>
          <w:p w14:paraId="76D2D898" w14:textId="77777777" w:rsidR="001D6923" w:rsidRPr="001D6923" w:rsidRDefault="001D6923" w:rsidP="00637700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sz w:val="22"/>
                <w:szCs w:val="22"/>
              </w:rPr>
              <w:t>Initials</w:t>
            </w:r>
          </w:p>
        </w:tc>
        <w:tc>
          <w:tcPr>
            <w:tcW w:w="851" w:type="dxa"/>
            <w:shd w:val="clear" w:color="auto" w:fill="CCCCCC"/>
            <w:vAlign w:val="center"/>
          </w:tcPr>
          <w:p w14:paraId="76D2D899" w14:textId="77777777" w:rsidR="001D6923" w:rsidRPr="001D6923" w:rsidRDefault="001D6923" w:rsidP="006377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116" w:type="dxa"/>
            <w:gridSpan w:val="3"/>
            <w:shd w:val="clear" w:color="auto" w:fill="CCCCCC"/>
            <w:vAlign w:val="center"/>
          </w:tcPr>
          <w:p w14:paraId="76D2D89A" w14:textId="77777777" w:rsidR="001D6923" w:rsidRPr="001D6923" w:rsidRDefault="001D6923" w:rsidP="00637700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1D6923" w:rsidRPr="001D6923" w14:paraId="76D2D8A1" w14:textId="77777777" w:rsidTr="00AB1651">
        <w:trPr>
          <w:trHeight w:val="345"/>
        </w:trPr>
        <w:tc>
          <w:tcPr>
            <w:tcW w:w="3349" w:type="dxa"/>
            <w:gridSpan w:val="2"/>
            <w:vAlign w:val="center"/>
          </w:tcPr>
          <w:p w14:paraId="76D2D89C" w14:textId="77777777" w:rsidR="001D6923" w:rsidRPr="001D6923" w:rsidRDefault="001D6923" w:rsidP="00AB1651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Design Engineer Notified</w:t>
            </w:r>
          </w:p>
        </w:tc>
        <w:tc>
          <w:tcPr>
            <w:tcW w:w="1195" w:type="dxa"/>
            <w:vAlign w:val="center"/>
          </w:tcPr>
          <w:p w14:paraId="76D2D89D" w14:textId="77777777" w:rsidR="001D6923" w:rsidRPr="001D6923" w:rsidRDefault="001D6923" w:rsidP="001D6923">
            <w:pPr>
              <w:pStyle w:val="Heading5"/>
              <w:spacing w:before="0" w:after="0"/>
              <w:jc w:val="center"/>
              <w:rPr>
                <w:rFonts w:ascii="Arial" w:hAnsi="Arial" w:cs="Arial"/>
                <w:b w:val="0"/>
                <w:bCs w:val="0"/>
                <w:i w:val="0"/>
                <w:sz w:val="22"/>
                <w:szCs w:val="22"/>
              </w:rPr>
            </w:pPr>
            <w:r w:rsidRPr="001D6923">
              <w:rPr>
                <w:rFonts w:ascii="Arial" w:hAnsi="Arial" w:cs="Arial"/>
                <w:b w:val="0"/>
                <w:bCs w:val="0"/>
                <w:i w:val="0"/>
                <w:sz w:val="22"/>
                <w:szCs w:val="22"/>
              </w:rPr>
              <w:t>Yes / No</w:t>
            </w:r>
          </w:p>
        </w:tc>
        <w:tc>
          <w:tcPr>
            <w:tcW w:w="992" w:type="dxa"/>
            <w:vAlign w:val="center"/>
          </w:tcPr>
          <w:p w14:paraId="76D2D89E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D2D89F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76D2D8A0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923" w:rsidRPr="001D6923" w14:paraId="76D2D8A7" w14:textId="77777777" w:rsidTr="00AB1651">
        <w:trPr>
          <w:trHeight w:val="345"/>
        </w:trPr>
        <w:tc>
          <w:tcPr>
            <w:tcW w:w="3349" w:type="dxa"/>
            <w:gridSpan w:val="2"/>
            <w:vAlign w:val="center"/>
          </w:tcPr>
          <w:p w14:paraId="76D2D8A2" w14:textId="77777777" w:rsidR="001D6923" w:rsidRPr="001D6923" w:rsidRDefault="001D6923" w:rsidP="00AB1651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Pile Casing Installed to Rockhead</w:t>
            </w:r>
          </w:p>
        </w:tc>
        <w:tc>
          <w:tcPr>
            <w:tcW w:w="1195" w:type="dxa"/>
            <w:vAlign w:val="center"/>
          </w:tcPr>
          <w:p w14:paraId="76D2D8A3" w14:textId="77777777" w:rsidR="001D6923" w:rsidRPr="001D6923" w:rsidRDefault="001D6923" w:rsidP="001D69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Yes / No</w:t>
            </w:r>
          </w:p>
        </w:tc>
        <w:tc>
          <w:tcPr>
            <w:tcW w:w="992" w:type="dxa"/>
            <w:vAlign w:val="center"/>
          </w:tcPr>
          <w:p w14:paraId="76D2D8A4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D2D8A5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76D2D8A6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923" w:rsidRPr="001D6923" w14:paraId="76D2D8AD" w14:textId="77777777" w:rsidTr="00AB1651">
        <w:trPr>
          <w:trHeight w:val="358"/>
        </w:trPr>
        <w:tc>
          <w:tcPr>
            <w:tcW w:w="3349" w:type="dxa"/>
            <w:gridSpan w:val="2"/>
            <w:vAlign w:val="center"/>
          </w:tcPr>
          <w:p w14:paraId="76D2D8A8" w14:textId="77777777" w:rsidR="001D6923" w:rsidRPr="001D6923" w:rsidRDefault="001D6923" w:rsidP="00AB1651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Pile Bore Logged</w:t>
            </w:r>
          </w:p>
        </w:tc>
        <w:tc>
          <w:tcPr>
            <w:tcW w:w="1195" w:type="dxa"/>
            <w:vAlign w:val="center"/>
          </w:tcPr>
          <w:p w14:paraId="76D2D8A9" w14:textId="77777777" w:rsidR="001D6923" w:rsidRPr="001D6923" w:rsidRDefault="001D6923" w:rsidP="001D69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Yes / No</w:t>
            </w:r>
          </w:p>
        </w:tc>
        <w:tc>
          <w:tcPr>
            <w:tcW w:w="992" w:type="dxa"/>
            <w:vAlign w:val="center"/>
          </w:tcPr>
          <w:p w14:paraId="76D2D8AA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D2D8AB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76D2D8AC" w14:textId="6C15867C" w:rsidR="001D6923" w:rsidRPr="001D6923" w:rsidRDefault="00195B06" w:rsidP="00195B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CS</w:t>
            </w:r>
            <w:r w:rsidR="001D6923" w:rsidRPr="001D6923">
              <w:rPr>
                <w:rFonts w:ascii="Arial" w:hAnsi="Arial" w:cs="Arial"/>
                <w:sz w:val="22"/>
                <w:szCs w:val="22"/>
              </w:rPr>
              <w:t>-4083</w:t>
            </w:r>
          </w:p>
        </w:tc>
      </w:tr>
      <w:tr w:rsidR="001D6923" w:rsidRPr="001D6923" w14:paraId="76D2D8B3" w14:textId="77777777" w:rsidTr="00AB1651">
        <w:trPr>
          <w:trHeight w:val="356"/>
        </w:trPr>
        <w:tc>
          <w:tcPr>
            <w:tcW w:w="3349" w:type="dxa"/>
            <w:gridSpan w:val="2"/>
            <w:vAlign w:val="center"/>
          </w:tcPr>
          <w:p w14:paraId="76D2D8AE" w14:textId="77777777" w:rsidR="001D6923" w:rsidRPr="001D6923" w:rsidRDefault="001D6923" w:rsidP="00AB1651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Pile Drilled to Required Toe Level</w:t>
            </w:r>
          </w:p>
        </w:tc>
        <w:tc>
          <w:tcPr>
            <w:tcW w:w="1195" w:type="dxa"/>
            <w:vAlign w:val="center"/>
          </w:tcPr>
          <w:p w14:paraId="76D2D8AF" w14:textId="77777777" w:rsidR="001D6923" w:rsidRPr="001D6923" w:rsidRDefault="001D6923" w:rsidP="001D69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Yes / No</w:t>
            </w:r>
          </w:p>
        </w:tc>
        <w:tc>
          <w:tcPr>
            <w:tcW w:w="992" w:type="dxa"/>
            <w:vAlign w:val="center"/>
          </w:tcPr>
          <w:p w14:paraId="76D2D8B0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D2D8B1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76D2D8B2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923" w:rsidRPr="001D6923" w14:paraId="76D2D8B9" w14:textId="77777777" w:rsidTr="00AB1651">
        <w:trPr>
          <w:trHeight w:val="341"/>
        </w:trPr>
        <w:tc>
          <w:tcPr>
            <w:tcW w:w="3349" w:type="dxa"/>
            <w:gridSpan w:val="2"/>
            <w:vAlign w:val="center"/>
          </w:tcPr>
          <w:p w14:paraId="76D2D8B4" w14:textId="77777777" w:rsidR="001D6923" w:rsidRPr="001D6923" w:rsidRDefault="001D6923" w:rsidP="00AB1651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Pile Sides Grooved</w:t>
            </w:r>
          </w:p>
        </w:tc>
        <w:tc>
          <w:tcPr>
            <w:tcW w:w="1195" w:type="dxa"/>
            <w:vAlign w:val="center"/>
          </w:tcPr>
          <w:p w14:paraId="76D2D8B5" w14:textId="77777777" w:rsidR="001D6923" w:rsidRPr="001D6923" w:rsidRDefault="001D6923" w:rsidP="001D69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Yes / No</w:t>
            </w:r>
          </w:p>
        </w:tc>
        <w:tc>
          <w:tcPr>
            <w:tcW w:w="992" w:type="dxa"/>
            <w:vAlign w:val="center"/>
          </w:tcPr>
          <w:p w14:paraId="76D2D8B6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D2D8B7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76D2D8B8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923" w:rsidRPr="001D6923" w14:paraId="76D2D8BF" w14:textId="77777777" w:rsidTr="00AB1651">
        <w:trPr>
          <w:trHeight w:val="341"/>
        </w:trPr>
        <w:tc>
          <w:tcPr>
            <w:tcW w:w="3349" w:type="dxa"/>
            <w:gridSpan w:val="2"/>
            <w:vAlign w:val="center"/>
          </w:tcPr>
          <w:p w14:paraId="76D2D8BA" w14:textId="77777777" w:rsidR="001D6923" w:rsidRPr="001D6923" w:rsidRDefault="001D6923" w:rsidP="00AB1651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Design Engineer Inspection of Bore</w:t>
            </w:r>
          </w:p>
        </w:tc>
        <w:tc>
          <w:tcPr>
            <w:tcW w:w="1195" w:type="dxa"/>
            <w:vAlign w:val="center"/>
          </w:tcPr>
          <w:p w14:paraId="76D2D8BB" w14:textId="77777777" w:rsidR="001D6923" w:rsidRPr="001D6923" w:rsidRDefault="001D6923" w:rsidP="001D69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Yes / No</w:t>
            </w:r>
          </w:p>
        </w:tc>
        <w:tc>
          <w:tcPr>
            <w:tcW w:w="992" w:type="dxa"/>
            <w:vAlign w:val="center"/>
          </w:tcPr>
          <w:p w14:paraId="76D2D8BC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D2D8BD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76D2D8BE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923" w:rsidRPr="001D6923" w14:paraId="76D2D8C5" w14:textId="77777777" w:rsidTr="00AB1651">
        <w:trPr>
          <w:trHeight w:val="341"/>
        </w:trPr>
        <w:tc>
          <w:tcPr>
            <w:tcW w:w="3349" w:type="dxa"/>
            <w:gridSpan w:val="2"/>
            <w:vAlign w:val="center"/>
          </w:tcPr>
          <w:p w14:paraId="76D2D8C0" w14:textId="77777777" w:rsidR="001D6923" w:rsidRPr="001D6923" w:rsidRDefault="001D6923" w:rsidP="00AB1651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Pile Toe Cleaned</w:t>
            </w:r>
          </w:p>
        </w:tc>
        <w:tc>
          <w:tcPr>
            <w:tcW w:w="1195" w:type="dxa"/>
            <w:vAlign w:val="center"/>
          </w:tcPr>
          <w:p w14:paraId="76D2D8C1" w14:textId="77777777" w:rsidR="001D6923" w:rsidRPr="001D6923" w:rsidRDefault="001D6923" w:rsidP="001D69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Yes / No</w:t>
            </w:r>
          </w:p>
        </w:tc>
        <w:tc>
          <w:tcPr>
            <w:tcW w:w="992" w:type="dxa"/>
            <w:vAlign w:val="center"/>
          </w:tcPr>
          <w:p w14:paraId="76D2D8C2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D2D8C3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76D2D8C4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923" w:rsidRPr="001D6923" w14:paraId="76D2D8CB" w14:textId="77777777" w:rsidTr="00AB1651">
        <w:trPr>
          <w:trHeight w:val="354"/>
        </w:trPr>
        <w:tc>
          <w:tcPr>
            <w:tcW w:w="3349" w:type="dxa"/>
            <w:gridSpan w:val="2"/>
            <w:vAlign w:val="center"/>
          </w:tcPr>
          <w:p w14:paraId="76D2D8C6" w14:textId="77777777" w:rsidR="001D6923" w:rsidRPr="001D6923" w:rsidRDefault="001D6923" w:rsidP="00AB1651">
            <w:pPr>
              <w:pStyle w:val="Heading4"/>
              <w:spacing w:before="0" w:after="0"/>
              <w:ind w:left="0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 w:val="0"/>
                <w:sz w:val="22"/>
                <w:szCs w:val="22"/>
              </w:rPr>
              <w:t>Pile Pumped Dry</w:t>
            </w:r>
          </w:p>
        </w:tc>
        <w:tc>
          <w:tcPr>
            <w:tcW w:w="1195" w:type="dxa"/>
            <w:vAlign w:val="center"/>
          </w:tcPr>
          <w:p w14:paraId="76D2D8C7" w14:textId="77777777" w:rsidR="001D6923" w:rsidRPr="001D6923" w:rsidRDefault="001D6923" w:rsidP="001D6923">
            <w:pPr>
              <w:pStyle w:val="Heading5"/>
              <w:spacing w:before="0" w:after="0"/>
              <w:jc w:val="center"/>
              <w:rPr>
                <w:rFonts w:ascii="Arial" w:hAnsi="Arial" w:cs="Arial"/>
                <w:b w:val="0"/>
                <w:bCs w:val="0"/>
                <w:i w:val="0"/>
                <w:sz w:val="22"/>
                <w:szCs w:val="22"/>
              </w:rPr>
            </w:pPr>
            <w:r w:rsidRPr="001D6923">
              <w:rPr>
                <w:rFonts w:ascii="Arial" w:hAnsi="Arial" w:cs="Arial"/>
                <w:b w:val="0"/>
                <w:bCs w:val="0"/>
                <w:i w:val="0"/>
                <w:sz w:val="22"/>
                <w:szCs w:val="22"/>
              </w:rPr>
              <w:t>Yes / No</w:t>
            </w:r>
          </w:p>
        </w:tc>
        <w:tc>
          <w:tcPr>
            <w:tcW w:w="992" w:type="dxa"/>
            <w:vAlign w:val="center"/>
          </w:tcPr>
          <w:p w14:paraId="76D2D8C8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D2D8C9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76D2D8CA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923" w:rsidRPr="001D6923" w14:paraId="76D2D8D1" w14:textId="77777777" w:rsidTr="00AB1651">
        <w:trPr>
          <w:trHeight w:val="312"/>
        </w:trPr>
        <w:tc>
          <w:tcPr>
            <w:tcW w:w="3349" w:type="dxa"/>
            <w:gridSpan w:val="2"/>
            <w:shd w:val="pct20" w:color="auto" w:fill="auto"/>
            <w:vAlign w:val="center"/>
          </w:tcPr>
          <w:p w14:paraId="76D2D8CC" w14:textId="77777777" w:rsidR="001D6923" w:rsidRPr="001D6923" w:rsidRDefault="001D6923" w:rsidP="00AB1651">
            <w:pPr>
              <w:pStyle w:val="Heading3"/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Reinforcement</w:t>
            </w:r>
          </w:p>
        </w:tc>
        <w:tc>
          <w:tcPr>
            <w:tcW w:w="1195" w:type="dxa"/>
            <w:shd w:val="pct20" w:color="auto" w:fill="auto"/>
            <w:vAlign w:val="center"/>
          </w:tcPr>
          <w:p w14:paraId="76D2D8CD" w14:textId="77777777" w:rsidR="001D6923" w:rsidRPr="001D6923" w:rsidRDefault="001D6923" w:rsidP="00637700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sz w:val="22"/>
                <w:szCs w:val="22"/>
              </w:rPr>
              <w:t>Result</w:t>
            </w:r>
          </w:p>
        </w:tc>
        <w:tc>
          <w:tcPr>
            <w:tcW w:w="992" w:type="dxa"/>
            <w:shd w:val="pct20" w:color="auto" w:fill="auto"/>
            <w:vAlign w:val="center"/>
          </w:tcPr>
          <w:p w14:paraId="76D2D8CE" w14:textId="77777777" w:rsidR="001D6923" w:rsidRPr="001D6923" w:rsidRDefault="001D6923" w:rsidP="00637700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sz w:val="22"/>
                <w:szCs w:val="22"/>
              </w:rPr>
              <w:t>Initials</w:t>
            </w:r>
          </w:p>
        </w:tc>
        <w:tc>
          <w:tcPr>
            <w:tcW w:w="851" w:type="dxa"/>
            <w:shd w:val="pct20" w:color="auto" w:fill="auto"/>
            <w:vAlign w:val="center"/>
          </w:tcPr>
          <w:p w14:paraId="76D2D8CF" w14:textId="77777777" w:rsidR="001D6923" w:rsidRPr="001D6923" w:rsidRDefault="001D6923" w:rsidP="006377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116" w:type="dxa"/>
            <w:gridSpan w:val="3"/>
            <w:shd w:val="pct20" w:color="auto" w:fill="auto"/>
            <w:vAlign w:val="center"/>
          </w:tcPr>
          <w:p w14:paraId="76D2D8D0" w14:textId="77777777" w:rsidR="001D6923" w:rsidRPr="001D6923" w:rsidRDefault="001D6923" w:rsidP="00637700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1D6923" w:rsidRPr="001D6923" w14:paraId="76D2D8D7" w14:textId="77777777" w:rsidTr="00AB1651">
        <w:trPr>
          <w:trHeight w:val="393"/>
        </w:trPr>
        <w:tc>
          <w:tcPr>
            <w:tcW w:w="3349" w:type="dxa"/>
            <w:gridSpan w:val="2"/>
            <w:vAlign w:val="center"/>
          </w:tcPr>
          <w:p w14:paraId="76D2D8D2" w14:textId="77777777" w:rsidR="001D6923" w:rsidRPr="001D6923" w:rsidRDefault="001D6923" w:rsidP="00AB1651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Reinforcement Content, Grade and size</w:t>
            </w:r>
          </w:p>
        </w:tc>
        <w:tc>
          <w:tcPr>
            <w:tcW w:w="1195" w:type="dxa"/>
            <w:vAlign w:val="center"/>
          </w:tcPr>
          <w:p w14:paraId="76D2D8D3" w14:textId="77777777" w:rsidR="001D6923" w:rsidRPr="001D6923" w:rsidRDefault="001D6923" w:rsidP="001D69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Yes / No</w:t>
            </w:r>
          </w:p>
        </w:tc>
        <w:tc>
          <w:tcPr>
            <w:tcW w:w="992" w:type="dxa"/>
            <w:vAlign w:val="center"/>
          </w:tcPr>
          <w:p w14:paraId="76D2D8D4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D2D8D5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76D2D8D6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923" w:rsidRPr="001D6923" w14:paraId="76D2D8DD" w14:textId="77777777" w:rsidTr="00AB1651">
        <w:trPr>
          <w:trHeight w:val="350"/>
        </w:trPr>
        <w:tc>
          <w:tcPr>
            <w:tcW w:w="3349" w:type="dxa"/>
            <w:gridSpan w:val="2"/>
            <w:vAlign w:val="center"/>
          </w:tcPr>
          <w:p w14:paraId="76D2D8D8" w14:textId="77777777" w:rsidR="001D6923" w:rsidRPr="001D6923" w:rsidRDefault="001D6923" w:rsidP="00AB1651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Placement, tolerance, clearance</w:t>
            </w:r>
          </w:p>
        </w:tc>
        <w:tc>
          <w:tcPr>
            <w:tcW w:w="1195" w:type="dxa"/>
            <w:vAlign w:val="center"/>
          </w:tcPr>
          <w:p w14:paraId="76D2D8D9" w14:textId="77777777" w:rsidR="001D6923" w:rsidRPr="001D6923" w:rsidRDefault="001D6923" w:rsidP="001D69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Yes / No</w:t>
            </w:r>
          </w:p>
        </w:tc>
        <w:tc>
          <w:tcPr>
            <w:tcW w:w="992" w:type="dxa"/>
            <w:vAlign w:val="center"/>
          </w:tcPr>
          <w:p w14:paraId="76D2D8DA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D2D8DB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76D2D8DC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923" w:rsidRPr="001D6923" w14:paraId="76D2D8E3" w14:textId="77777777" w:rsidTr="00AB1651">
        <w:trPr>
          <w:trHeight w:val="348"/>
        </w:trPr>
        <w:tc>
          <w:tcPr>
            <w:tcW w:w="3349" w:type="dxa"/>
            <w:gridSpan w:val="2"/>
            <w:vAlign w:val="center"/>
          </w:tcPr>
          <w:p w14:paraId="76D2D8DE" w14:textId="77777777" w:rsidR="001D6923" w:rsidRPr="001D6923" w:rsidRDefault="001D6923" w:rsidP="00AB1651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Rigidity and cover spacers fitted</w:t>
            </w:r>
          </w:p>
        </w:tc>
        <w:tc>
          <w:tcPr>
            <w:tcW w:w="1195" w:type="dxa"/>
            <w:vAlign w:val="center"/>
          </w:tcPr>
          <w:p w14:paraId="76D2D8DF" w14:textId="77777777" w:rsidR="001D6923" w:rsidRPr="001D6923" w:rsidRDefault="001D6923" w:rsidP="001D69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Yes / No</w:t>
            </w:r>
          </w:p>
        </w:tc>
        <w:tc>
          <w:tcPr>
            <w:tcW w:w="992" w:type="dxa"/>
            <w:vAlign w:val="center"/>
          </w:tcPr>
          <w:p w14:paraId="76D2D8E0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D2D8E1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76D2D8E2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923" w:rsidRPr="001D6923" w14:paraId="76D2D8E9" w14:textId="77777777" w:rsidTr="00AB1651">
        <w:trPr>
          <w:trHeight w:val="347"/>
        </w:trPr>
        <w:tc>
          <w:tcPr>
            <w:tcW w:w="3349" w:type="dxa"/>
            <w:gridSpan w:val="2"/>
            <w:vAlign w:val="center"/>
          </w:tcPr>
          <w:p w14:paraId="76D2D8E4" w14:textId="77777777" w:rsidR="001D6923" w:rsidRPr="001D6923" w:rsidRDefault="001D6923" w:rsidP="00AB1651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Clean steel</w:t>
            </w:r>
          </w:p>
        </w:tc>
        <w:tc>
          <w:tcPr>
            <w:tcW w:w="1195" w:type="dxa"/>
            <w:vAlign w:val="center"/>
          </w:tcPr>
          <w:p w14:paraId="76D2D8E5" w14:textId="77777777" w:rsidR="001D6923" w:rsidRPr="001D6923" w:rsidRDefault="001D6923" w:rsidP="001D69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Yes / No</w:t>
            </w:r>
          </w:p>
        </w:tc>
        <w:tc>
          <w:tcPr>
            <w:tcW w:w="992" w:type="dxa"/>
            <w:vAlign w:val="center"/>
          </w:tcPr>
          <w:p w14:paraId="76D2D8E6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D2D8E7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76D2D8E8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923" w:rsidRPr="001D6923" w14:paraId="76D2D8EF" w14:textId="77777777" w:rsidTr="00AB1651">
        <w:trPr>
          <w:trHeight w:val="374"/>
        </w:trPr>
        <w:tc>
          <w:tcPr>
            <w:tcW w:w="3349" w:type="dxa"/>
            <w:gridSpan w:val="2"/>
            <w:vAlign w:val="center"/>
          </w:tcPr>
          <w:p w14:paraId="76D2D8EA" w14:textId="77777777" w:rsidR="001D6923" w:rsidRPr="001D6923" w:rsidRDefault="001D6923" w:rsidP="00AB1651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Lap location and lengths</w:t>
            </w:r>
          </w:p>
        </w:tc>
        <w:tc>
          <w:tcPr>
            <w:tcW w:w="1195" w:type="dxa"/>
            <w:vAlign w:val="center"/>
          </w:tcPr>
          <w:p w14:paraId="76D2D8EB" w14:textId="77777777" w:rsidR="001D6923" w:rsidRPr="001D6923" w:rsidRDefault="001D6923" w:rsidP="001D69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Yes / No</w:t>
            </w:r>
          </w:p>
        </w:tc>
        <w:tc>
          <w:tcPr>
            <w:tcW w:w="992" w:type="dxa"/>
            <w:vAlign w:val="center"/>
          </w:tcPr>
          <w:p w14:paraId="76D2D8EC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D2D8ED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76D2D8EE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923" w:rsidRPr="001D6923" w14:paraId="76D2D8F5" w14:textId="77777777" w:rsidTr="00AB1651">
        <w:trPr>
          <w:trHeight w:val="344"/>
        </w:trPr>
        <w:tc>
          <w:tcPr>
            <w:tcW w:w="3349" w:type="dxa"/>
            <w:gridSpan w:val="2"/>
            <w:vAlign w:val="center"/>
          </w:tcPr>
          <w:p w14:paraId="76D2D8F0" w14:textId="77777777" w:rsidR="001D6923" w:rsidRPr="001D6923" w:rsidRDefault="001D6923" w:rsidP="00AB1651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Foam liners fixed to Starter bars</w:t>
            </w:r>
          </w:p>
        </w:tc>
        <w:tc>
          <w:tcPr>
            <w:tcW w:w="1195" w:type="dxa"/>
            <w:vAlign w:val="center"/>
          </w:tcPr>
          <w:p w14:paraId="76D2D8F1" w14:textId="77777777" w:rsidR="001D6923" w:rsidRPr="001D6923" w:rsidRDefault="001D6923" w:rsidP="001D69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Yes / No</w:t>
            </w:r>
          </w:p>
        </w:tc>
        <w:tc>
          <w:tcPr>
            <w:tcW w:w="992" w:type="dxa"/>
            <w:vAlign w:val="center"/>
          </w:tcPr>
          <w:p w14:paraId="76D2D8F2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D2D8F3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76D2D8F4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923" w:rsidRPr="001D6923" w14:paraId="76D2D8FB" w14:textId="77777777" w:rsidTr="00AB1651">
        <w:trPr>
          <w:trHeight w:val="312"/>
        </w:trPr>
        <w:tc>
          <w:tcPr>
            <w:tcW w:w="3349" w:type="dxa"/>
            <w:gridSpan w:val="2"/>
            <w:shd w:val="pct20" w:color="auto" w:fill="auto"/>
            <w:vAlign w:val="center"/>
          </w:tcPr>
          <w:p w14:paraId="76D2D8F6" w14:textId="77777777" w:rsidR="001D6923" w:rsidRPr="001D6923" w:rsidRDefault="001D6923" w:rsidP="00AB1651">
            <w:pPr>
              <w:pStyle w:val="Heading3"/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Other</w:t>
            </w:r>
          </w:p>
        </w:tc>
        <w:tc>
          <w:tcPr>
            <w:tcW w:w="1195" w:type="dxa"/>
            <w:shd w:val="pct20" w:color="auto" w:fill="auto"/>
            <w:vAlign w:val="center"/>
          </w:tcPr>
          <w:p w14:paraId="76D2D8F7" w14:textId="77777777" w:rsidR="001D6923" w:rsidRPr="001D6923" w:rsidRDefault="001D6923" w:rsidP="00637700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sz w:val="22"/>
                <w:szCs w:val="22"/>
              </w:rPr>
              <w:t>Result</w:t>
            </w:r>
          </w:p>
        </w:tc>
        <w:tc>
          <w:tcPr>
            <w:tcW w:w="992" w:type="dxa"/>
            <w:shd w:val="pct20" w:color="auto" w:fill="auto"/>
            <w:vAlign w:val="center"/>
          </w:tcPr>
          <w:p w14:paraId="76D2D8F8" w14:textId="77777777" w:rsidR="001D6923" w:rsidRPr="001D6923" w:rsidRDefault="001D6923" w:rsidP="00637700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sz w:val="22"/>
                <w:szCs w:val="22"/>
              </w:rPr>
              <w:t>Initials</w:t>
            </w:r>
          </w:p>
        </w:tc>
        <w:tc>
          <w:tcPr>
            <w:tcW w:w="851" w:type="dxa"/>
            <w:shd w:val="pct20" w:color="auto" w:fill="auto"/>
            <w:vAlign w:val="center"/>
          </w:tcPr>
          <w:p w14:paraId="76D2D8F9" w14:textId="77777777" w:rsidR="001D6923" w:rsidRPr="001D6923" w:rsidRDefault="001D6923" w:rsidP="006377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116" w:type="dxa"/>
            <w:gridSpan w:val="3"/>
            <w:shd w:val="pct20" w:color="auto" w:fill="auto"/>
            <w:vAlign w:val="center"/>
          </w:tcPr>
          <w:p w14:paraId="76D2D8FA" w14:textId="77777777" w:rsidR="001D6923" w:rsidRPr="001D6923" w:rsidRDefault="001D6923" w:rsidP="00637700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1D6923" w:rsidRPr="001D6923" w14:paraId="76D2D901" w14:textId="77777777" w:rsidTr="00AB1651">
        <w:trPr>
          <w:trHeight w:val="345"/>
        </w:trPr>
        <w:tc>
          <w:tcPr>
            <w:tcW w:w="3349" w:type="dxa"/>
            <w:gridSpan w:val="2"/>
            <w:vAlign w:val="center"/>
          </w:tcPr>
          <w:p w14:paraId="76D2D8FC" w14:textId="77777777" w:rsidR="001D6923" w:rsidRPr="001D6923" w:rsidRDefault="001D6923" w:rsidP="00AB1651">
            <w:pPr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Correct mix ordered</w:t>
            </w:r>
          </w:p>
        </w:tc>
        <w:tc>
          <w:tcPr>
            <w:tcW w:w="1195" w:type="dxa"/>
            <w:vAlign w:val="center"/>
          </w:tcPr>
          <w:p w14:paraId="76D2D8FD" w14:textId="77777777" w:rsidR="001D6923" w:rsidRPr="001D6923" w:rsidRDefault="001D6923" w:rsidP="001D69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Yes / No</w:t>
            </w:r>
          </w:p>
        </w:tc>
        <w:tc>
          <w:tcPr>
            <w:tcW w:w="992" w:type="dxa"/>
            <w:vAlign w:val="center"/>
          </w:tcPr>
          <w:p w14:paraId="76D2D8FE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D2D8FF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76D2D900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923" w:rsidRPr="001D6923" w14:paraId="76D2D907" w14:textId="77777777" w:rsidTr="00AB1651">
        <w:trPr>
          <w:trHeight w:val="370"/>
        </w:trPr>
        <w:tc>
          <w:tcPr>
            <w:tcW w:w="3349" w:type="dxa"/>
            <w:gridSpan w:val="2"/>
            <w:vAlign w:val="center"/>
          </w:tcPr>
          <w:p w14:paraId="76D2D902" w14:textId="77777777" w:rsidR="001D6923" w:rsidRPr="001D6923" w:rsidRDefault="001D6923" w:rsidP="00AB16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06D92">
              <w:rPr>
                <w:rFonts w:ascii="Arial" w:hAnsi="Arial" w:cs="Arial"/>
                <w:sz w:val="22"/>
                <w:szCs w:val="22"/>
              </w:rPr>
              <w:t>Design Engineer Notified</w:t>
            </w:r>
          </w:p>
        </w:tc>
        <w:tc>
          <w:tcPr>
            <w:tcW w:w="1195" w:type="dxa"/>
            <w:vAlign w:val="center"/>
          </w:tcPr>
          <w:p w14:paraId="76D2D903" w14:textId="77777777" w:rsidR="001D6923" w:rsidRPr="001D6923" w:rsidRDefault="001D6923" w:rsidP="001D69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6923">
              <w:rPr>
                <w:rFonts w:ascii="Arial" w:hAnsi="Arial" w:cs="Arial"/>
                <w:sz w:val="22"/>
                <w:szCs w:val="22"/>
              </w:rPr>
              <w:t>Yes / No</w:t>
            </w:r>
          </w:p>
        </w:tc>
        <w:tc>
          <w:tcPr>
            <w:tcW w:w="992" w:type="dxa"/>
            <w:vAlign w:val="center"/>
          </w:tcPr>
          <w:p w14:paraId="76D2D904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D2D905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6" w:type="dxa"/>
            <w:gridSpan w:val="3"/>
            <w:vAlign w:val="center"/>
          </w:tcPr>
          <w:p w14:paraId="76D2D906" w14:textId="77777777" w:rsidR="001D6923" w:rsidRPr="001D6923" w:rsidRDefault="001D6923" w:rsidP="001D69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D2D908" w14:textId="77777777" w:rsidR="0054633D" w:rsidRPr="0054633D" w:rsidRDefault="0054633D" w:rsidP="001D6923">
      <w:pPr>
        <w:rPr>
          <w:rFonts w:ascii="Arial" w:hAnsi="Arial" w:cs="Arial"/>
        </w:rPr>
      </w:pPr>
    </w:p>
    <w:sectPr w:rsidR="0054633D" w:rsidRPr="0054633D" w:rsidSect="00AB1651">
      <w:headerReference w:type="default" r:id="rId11"/>
      <w:footerReference w:type="default" r:id="rId12"/>
      <w:pgSz w:w="11906" w:h="16838" w:code="9"/>
      <w:pgMar w:top="1020" w:right="1134" w:bottom="993" w:left="1134" w:header="39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2D90B" w14:textId="77777777" w:rsidR="000B3E19" w:rsidRDefault="000B3E19">
      <w:r>
        <w:separator/>
      </w:r>
    </w:p>
  </w:endnote>
  <w:endnote w:type="continuationSeparator" w:id="0">
    <w:p w14:paraId="76D2D90C" w14:textId="77777777" w:rsidR="000B3E19" w:rsidRDefault="000B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2411"/>
      <w:gridCol w:w="5670"/>
      <w:gridCol w:w="2268"/>
    </w:tblGrid>
    <w:tr w:rsidR="0054633D" w:rsidRPr="00265156" w14:paraId="76D2D91C" w14:textId="77777777" w:rsidTr="00AB1651">
      <w:trPr>
        <w:trHeight w:val="553"/>
      </w:trPr>
      <w:tc>
        <w:tcPr>
          <w:tcW w:w="2411" w:type="dxa"/>
        </w:tcPr>
        <w:p w14:paraId="76D2D917" w14:textId="31365AB7" w:rsidR="0054633D" w:rsidRPr="00265156" w:rsidRDefault="0054633D" w:rsidP="00AB1651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16"/>
            </w:rPr>
          </w:pPr>
        </w:p>
      </w:tc>
      <w:tc>
        <w:tcPr>
          <w:tcW w:w="5670" w:type="dxa"/>
        </w:tcPr>
        <w:p w14:paraId="76D2D918" w14:textId="77777777" w:rsidR="0054633D" w:rsidRPr="00265156" w:rsidRDefault="0054633D" w:rsidP="00AB1651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76D2D919" w14:textId="77777777" w:rsidR="0054633D" w:rsidRPr="00265156" w:rsidRDefault="0054633D" w:rsidP="00AB1651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 xml:space="preserve">Copyright © </w:t>
          </w:r>
          <w:r w:rsidR="00AB1651">
            <w:rPr>
              <w:rFonts w:ascii="Arial" w:hAnsi="Arial" w:cs="Arial"/>
              <w:color w:val="999999"/>
              <w:sz w:val="16"/>
              <w:szCs w:val="16"/>
            </w:rPr>
            <w:t>a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>ll rights reserved.</w:t>
          </w:r>
        </w:p>
      </w:tc>
      <w:tc>
        <w:tcPr>
          <w:tcW w:w="2268" w:type="dxa"/>
        </w:tcPr>
        <w:p w14:paraId="76D2D91A" w14:textId="75C423A1" w:rsidR="0054633D" w:rsidRPr="00427804" w:rsidRDefault="004961AB" w:rsidP="00AB1651">
          <w:pPr>
            <w:pStyle w:val="Footer"/>
            <w:spacing w:before="60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CS-4011 - Bored Pile Record [to be used in conjunction with WTPA-CS-4083]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76D2D91B" w14:textId="77777777" w:rsidR="0054633D" w:rsidRPr="00265156" w:rsidRDefault="0054633D" w:rsidP="00AB1651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FC3DCE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FC3DCE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76D2D91D" w14:textId="77777777" w:rsidR="0054633D" w:rsidRPr="00C432A2" w:rsidRDefault="0054633D" w:rsidP="005463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2D909" w14:textId="77777777" w:rsidR="000B3E19" w:rsidRDefault="000B3E19">
      <w:r>
        <w:separator/>
      </w:r>
    </w:p>
  </w:footnote>
  <w:footnote w:type="continuationSeparator" w:id="0">
    <w:p w14:paraId="76D2D90A" w14:textId="77777777" w:rsidR="000B3E19" w:rsidRDefault="000B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1135"/>
      <w:gridCol w:w="3714"/>
      <w:gridCol w:w="5642"/>
    </w:tblGrid>
    <w:tr w:rsidR="00E96D0E" w:rsidRPr="000415DE" w14:paraId="76D2D910" w14:textId="77777777" w:rsidTr="001D0EAD">
      <w:trPr>
        <w:trHeight w:val="557"/>
      </w:trPr>
      <w:tc>
        <w:tcPr>
          <w:tcW w:w="4849" w:type="dxa"/>
          <w:gridSpan w:val="2"/>
          <w:vAlign w:val="center"/>
        </w:tcPr>
        <w:p w14:paraId="76D2D90E" w14:textId="7CE00C0D" w:rsidR="00E96D0E" w:rsidRPr="00AB1651" w:rsidRDefault="004961AB" w:rsidP="00AB1651">
          <w:pPr>
            <w:pStyle w:val="Header"/>
            <w:spacing w:before="120" w:after="12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NZ" w:eastAsia="en-NZ"/>
            </w:rPr>
            <w:drawing>
              <wp:inline distT="0" distB="0" distL="0" distR="0" wp14:anchorId="0B65922A" wp14:editId="7404F2B5">
                <wp:extent cx="2934970" cy="603250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4970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42" w:type="dxa"/>
          <w:vAlign w:val="center"/>
        </w:tcPr>
        <w:p w14:paraId="76D2D90F" w14:textId="77777777" w:rsidR="00E96D0E" w:rsidRPr="0054633D" w:rsidRDefault="001D6923" w:rsidP="00AB1651">
          <w:pPr>
            <w:pStyle w:val="TitleStyle"/>
            <w:spacing w:before="120" w:after="120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Bored Pile Record</w:t>
          </w:r>
        </w:p>
      </w:tc>
    </w:tr>
    <w:tr w:rsidR="001D0EAD" w:rsidRPr="000415DE" w14:paraId="76D2D914" w14:textId="77777777" w:rsidTr="001D0EAD">
      <w:tc>
        <w:tcPr>
          <w:tcW w:w="1135" w:type="dxa"/>
          <w:vAlign w:val="center"/>
        </w:tcPr>
        <w:p w14:paraId="76D2D911" w14:textId="77777777" w:rsidR="001D0EAD" w:rsidRPr="0054633D" w:rsidRDefault="001D0EAD" w:rsidP="000415DE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Contract:</w:t>
          </w:r>
        </w:p>
      </w:tc>
      <w:tc>
        <w:tcPr>
          <w:tcW w:w="3714" w:type="dxa"/>
          <w:vAlign w:val="center"/>
        </w:tcPr>
        <w:p w14:paraId="76D2D912" w14:textId="0F97B420" w:rsidR="001D0EAD" w:rsidRPr="0054633D" w:rsidRDefault="001D0EAD" w:rsidP="000415DE">
          <w:pPr>
            <w:pStyle w:val="TitleStyle"/>
            <w:spacing w:before="60"/>
            <w:rPr>
              <w:sz w:val="20"/>
              <w:szCs w:val="20"/>
            </w:rPr>
          </w:pPr>
        </w:p>
      </w:tc>
      <w:tc>
        <w:tcPr>
          <w:tcW w:w="5642" w:type="dxa"/>
          <w:vAlign w:val="center"/>
        </w:tcPr>
        <w:p w14:paraId="76D2D913" w14:textId="3A3B4A21" w:rsidR="001D0EAD" w:rsidRPr="0054633D" w:rsidRDefault="001D0EAD" w:rsidP="000415DE">
          <w:pPr>
            <w:pStyle w:val="TitleStyle"/>
            <w:spacing w:before="60"/>
            <w:rPr>
              <w:sz w:val="20"/>
              <w:szCs w:val="20"/>
            </w:rPr>
          </w:pPr>
        </w:p>
      </w:tc>
    </w:tr>
  </w:tbl>
  <w:p w14:paraId="76D2D915" w14:textId="77777777" w:rsidR="00E96D0E" w:rsidRPr="00C432A2" w:rsidRDefault="00E96D0E" w:rsidP="00C432A2">
    <w:pPr>
      <w:pStyle w:val="Header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3625B"/>
    <w:rsid w:val="000415DE"/>
    <w:rsid w:val="00062044"/>
    <w:rsid w:val="000635A1"/>
    <w:rsid w:val="00094D0C"/>
    <w:rsid w:val="000B3E19"/>
    <w:rsid w:val="000F2FFE"/>
    <w:rsid w:val="00106D92"/>
    <w:rsid w:val="00117117"/>
    <w:rsid w:val="001333D4"/>
    <w:rsid w:val="00144170"/>
    <w:rsid w:val="00193E69"/>
    <w:rsid w:val="00195B06"/>
    <w:rsid w:val="001D0EAD"/>
    <w:rsid w:val="001D6923"/>
    <w:rsid w:val="001F1A43"/>
    <w:rsid w:val="002019DE"/>
    <w:rsid w:val="00207759"/>
    <w:rsid w:val="00227FA0"/>
    <w:rsid w:val="002534D5"/>
    <w:rsid w:val="0027295A"/>
    <w:rsid w:val="0027797B"/>
    <w:rsid w:val="00286FCC"/>
    <w:rsid w:val="002874E4"/>
    <w:rsid w:val="002B5FD4"/>
    <w:rsid w:val="0032629E"/>
    <w:rsid w:val="003337E9"/>
    <w:rsid w:val="00376874"/>
    <w:rsid w:val="00380466"/>
    <w:rsid w:val="003A2BD3"/>
    <w:rsid w:val="004046BC"/>
    <w:rsid w:val="004078C4"/>
    <w:rsid w:val="004213A9"/>
    <w:rsid w:val="00426D32"/>
    <w:rsid w:val="00443C09"/>
    <w:rsid w:val="004566C9"/>
    <w:rsid w:val="00483F46"/>
    <w:rsid w:val="00486ED2"/>
    <w:rsid w:val="00491975"/>
    <w:rsid w:val="004961AB"/>
    <w:rsid w:val="004E45DF"/>
    <w:rsid w:val="005054A7"/>
    <w:rsid w:val="005147AC"/>
    <w:rsid w:val="0054633D"/>
    <w:rsid w:val="0056559E"/>
    <w:rsid w:val="00573684"/>
    <w:rsid w:val="0057444F"/>
    <w:rsid w:val="005840CD"/>
    <w:rsid w:val="00594543"/>
    <w:rsid w:val="005A06B3"/>
    <w:rsid w:val="005A73AC"/>
    <w:rsid w:val="005B3226"/>
    <w:rsid w:val="005E3F41"/>
    <w:rsid w:val="005F6BF9"/>
    <w:rsid w:val="00613615"/>
    <w:rsid w:val="00616389"/>
    <w:rsid w:val="0063312F"/>
    <w:rsid w:val="00637700"/>
    <w:rsid w:val="0066385A"/>
    <w:rsid w:val="00673097"/>
    <w:rsid w:val="0069702D"/>
    <w:rsid w:val="006B75C6"/>
    <w:rsid w:val="006E7E0F"/>
    <w:rsid w:val="006F17F9"/>
    <w:rsid w:val="00703271"/>
    <w:rsid w:val="00717844"/>
    <w:rsid w:val="00733A86"/>
    <w:rsid w:val="00736E16"/>
    <w:rsid w:val="00795C9B"/>
    <w:rsid w:val="007A46DC"/>
    <w:rsid w:val="007C4A04"/>
    <w:rsid w:val="007E283B"/>
    <w:rsid w:val="00836C00"/>
    <w:rsid w:val="00842A55"/>
    <w:rsid w:val="00862BDE"/>
    <w:rsid w:val="008C38BB"/>
    <w:rsid w:val="008D1922"/>
    <w:rsid w:val="008D36B8"/>
    <w:rsid w:val="008F4196"/>
    <w:rsid w:val="009113CD"/>
    <w:rsid w:val="00930976"/>
    <w:rsid w:val="00944AFA"/>
    <w:rsid w:val="00947421"/>
    <w:rsid w:val="00960FE5"/>
    <w:rsid w:val="00984CEA"/>
    <w:rsid w:val="009A0AB9"/>
    <w:rsid w:val="009D18AF"/>
    <w:rsid w:val="00A542CF"/>
    <w:rsid w:val="00A64848"/>
    <w:rsid w:val="00A7245E"/>
    <w:rsid w:val="00AB1651"/>
    <w:rsid w:val="00AE263B"/>
    <w:rsid w:val="00B06EEF"/>
    <w:rsid w:val="00B100B9"/>
    <w:rsid w:val="00B21989"/>
    <w:rsid w:val="00B31C17"/>
    <w:rsid w:val="00B56110"/>
    <w:rsid w:val="00B821EC"/>
    <w:rsid w:val="00B84628"/>
    <w:rsid w:val="00BC24AA"/>
    <w:rsid w:val="00BD380C"/>
    <w:rsid w:val="00C004AC"/>
    <w:rsid w:val="00C432A2"/>
    <w:rsid w:val="00C56CFC"/>
    <w:rsid w:val="00C9124E"/>
    <w:rsid w:val="00D003AD"/>
    <w:rsid w:val="00D0451D"/>
    <w:rsid w:val="00D05C5A"/>
    <w:rsid w:val="00D133C0"/>
    <w:rsid w:val="00D21E70"/>
    <w:rsid w:val="00D52AE8"/>
    <w:rsid w:val="00DA4B30"/>
    <w:rsid w:val="00DF49EB"/>
    <w:rsid w:val="00E0112B"/>
    <w:rsid w:val="00E139CD"/>
    <w:rsid w:val="00E4598F"/>
    <w:rsid w:val="00E735C2"/>
    <w:rsid w:val="00E80E23"/>
    <w:rsid w:val="00E910F9"/>
    <w:rsid w:val="00E96D0E"/>
    <w:rsid w:val="00EE5B06"/>
    <w:rsid w:val="00F262B0"/>
    <w:rsid w:val="00F60694"/>
    <w:rsid w:val="00F708B5"/>
    <w:rsid w:val="00F91743"/>
    <w:rsid w:val="00FA389E"/>
    <w:rsid w:val="00FB34B1"/>
    <w:rsid w:val="00FB3EA9"/>
    <w:rsid w:val="00FB5627"/>
    <w:rsid w:val="00FC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6D2D85C"/>
  <w15:chartTrackingRefBased/>
  <w15:docId w15:val="{5E84980D-BFC8-47F3-9E1A-2DD226A0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_dlc_DocId xmlns="6b52167f-bd76-444c-91ba-391bd6f89101">PRGMGMT-489425659-15091</_dlc_DocId>
    <_dlc_DocIdUrl xmlns="6b52167f-bd76-444c-91ba-391bd6f89101">
      <Url>https://trecnz.sharepoint.com/sites/PROGRAMMEMANAGEMENT/_layouts/15/DocIdRedir.aspx?ID=PRGMGMT-489425659-15091</Url>
      <Description>PRGMGMT-489425659-15091</Description>
    </_dlc_DocIdUrl>
    <Project_x0020_Manager xmlns="de5d2c5c-e379-42cf-85a4-2a4633504156" xsi:nil="true"/>
    <Revision xmlns="de5d2c5c-e379-42cf-85a4-2a4633504156">4</Revision>
    <State xmlns="de5d2c5c-e379-42cf-85a4-2a46335041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8715c6d0c8194425c88350d18fd0be67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fdae3a9de33230f658a98492036c8b48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F17DBB-9837-4A91-AF2E-2C0685D41698}">
  <ds:schemaRefs>
    <ds:schemaRef ds:uri="http://schemas.microsoft.com/office/2006/metadata/properties"/>
    <ds:schemaRef ds:uri="http://schemas.microsoft.com/office/infopath/2007/PartnerControls"/>
    <ds:schemaRef ds:uri="de5d2c5c-e379-42cf-85a4-2a4633504156"/>
    <ds:schemaRef ds:uri="6b52167f-bd76-444c-91ba-391bd6f89101"/>
  </ds:schemaRefs>
</ds:datastoreItem>
</file>

<file path=customXml/itemProps2.xml><?xml version="1.0" encoding="utf-8"?>
<ds:datastoreItem xmlns:ds="http://schemas.openxmlformats.org/officeDocument/2006/customXml" ds:itemID="{3C4C92F1-6D3C-40E8-BABC-0161F43D9E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C85465-D284-495A-B2BA-827ED1DCA00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1E3AA57-0C5C-412F-84AB-7C97F865859E}"/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21</TotalTime>
  <Pages>1</Pages>
  <Words>184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Template Portrait</vt:lpstr>
    </vt:vector>
  </TitlesOfParts>
  <Company>Fulton Hogan Ltd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6</cp:revision>
  <cp:lastPrinted>2015-02-16T22:12:00Z</cp:lastPrinted>
  <dcterms:created xsi:type="dcterms:W3CDTF">2021-07-08T04:07:00Z</dcterms:created>
  <dcterms:modified xsi:type="dcterms:W3CDTF">2023-10-25T22:13:00Z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4</vt:lpwstr>
  </property>
  <property fmtid="{D5CDD505-2E9C-101B-9397-08002B2CF9AE}" pid="3" name="dDocName">
    <vt:lpwstr>EX1_00125189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23-02-2015</vt:lpwstr>
  </property>
  <property fmtid="{D5CDD505-2E9C-101B-9397-08002B2CF9AE}" pid="7" name="Revision">
    <vt:lpwstr>4</vt:lpwstr>
  </property>
  <property fmtid="{D5CDD505-2E9C-101B-9397-08002B2CF9AE}" pid="8" name="ContentID">
    <vt:lpwstr>EX1_00125189</vt:lpwstr>
  </property>
  <property fmtid="{D5CDD505-2E9C-101B-9397-08002B2CF9AE}" pid="9" name="dID">
    <vt:lpwstr>679831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http://www.fultonhoganrecords.com/cs/idcplg?ClientControlled=DocMan&amp;coreContentOnly=1&amp;WebdavRequest=1&amp;IdcService=DOC_INFO&amp;dID=679831</vt:lpwstr>
  </property>
  <property fmtid="{D5CDD505-2E9C-101B-9397-08002B2CF9AE}" pid="12" name="MFiles_PG9D8E6D87ACB140E88885FF25661DF7C4">
    <vt:lpwstr>WTPA-CS-4011</vt:lpwstr>
  </property>
  <property fmtid="{D5CDD505-2E9C-101B-9397-08002B2CF9AE}" pid="13" name="MFiles_PG77E3779A577E4FCCAD4C77A9B4F53090">
    <vt:lpwstr>Kā Huanui a Tāhuna</vt:lpwstr>
  </property>
  <property fmtid="{D5CDD505-2E9C-101B-9397-08002B2CF9AE}" pid="14" name="MFiles_PG3EE8F8FCDE2F42FEB77C36CF8C34077A">
    <vt:lpwstr>[Work Area(s)]</vt:lpwstr>
  </property>
  <property fmtid="{D5CDD505-2E9C-101B-9397-08002B2CF9AE}" pid="15" name="MFiles_PG12EF0B6C3653413F9EBF6B78A0057D98">
    <vt:lpwstr>[Template Revision]</vt:lpwstr>
  </property>
  <property fmtid="{D5CDD505-2E9C-101B-9397-08002B2CF9AE}" pid="16" name="MFiles_PG0DE623DDC2F64E548837EB975054FF48">
    <vt:lpwstr>[Document Date]</vt:lpwstr>
  </property>
  <property fmtid="{D5CDD505-2E9C-101B-9397-08002B2CF9AE}" pid="17" name="MFiles_PGD50CC1F3F47A4DF98259D3D86DE3236C">
    <vt:lpwstr>Street Upgrades; Lakeview Subdivision; Arterial Stage 1; NZUP; Active Travel Stage 1</vt:lpwstr>
  </property>
  <property fmtid="{D5CDD505-2E9C-101B-9397-08002B2CF9AE}" pid="18" name="MFiles_PG2F2B2D479AC1470D96E32B7BC7BB900E">
    <vt:lpwstr>[Sub Work Area(s)]</vt:lpwstr>
  </property>
  <property fmtid="{D5CDD505-2E9C-101B-9397-08002B2CF9AE}" pid="19" name="MFiles_PG5A7482DE55C7482BBB26637370601405">
    <vt:lpwstr>[Lot(s)]</vt:lpwstr>
  </property>
  <property fmtid="{D5CDD505-2E9C-101B-9397-08002B2CF9AE}" pid="20" name="MFiles_PG95399E98A55F473D90B8F3FD63E7008F">
    <vt:lpwstr>[Sublot(s)]</vt:lpwstr>
  </property>
  <property fmtid="{D5CDD505-2E9C-101B-9397-08002B2CF9AE}" pid="21" name="ContentTypeId">
    <vt:lpwstr>0x0101000DD10F8FD5832D439B2F2349C378C0CF</vt:lpwstr>
  </property>
  <property fmtid="{D5CDD505-2E9C-101B-9397-08002B2CF9AE}" pid="22" name="_dlc_DocIdItemGuid">
    <vt:lpwstr>32968650-41e8-457d-a8b8-568cf12362ba</vt:lpwstr>
  </property>
</Properties>
</file>