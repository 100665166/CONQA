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3" w:type="dxa"/>
        <w:tblBorders>
          <w:top w:val="single" w:sz="4" w:space="0" w:color="708F29"/>
          <w:left w:val="single" w:sz="4" w:space="0" w:color="708F29"/>
          <w:bottom w:val="single" w:sz="4" w:space="0" w:color="708F29"/>
          <w:right w:val="single" w:sz="4" w:space="0" w:color="708F29"/>
          <w:insideH w:val="single" w:sz="4" w:space="0" w:color="708F29"/>
          <w:insideV w:val="single" w:sz="4" w:space="0" w:color="708F29"/>
        </w:tblBorders>
        <w:tblLook w:val="0000" w:firstRow="0" w:lastRow="0" w:firstColumn="0" w:lastColumn="0" w:noHBand="0" w:noVBand="0"/>
      </w:tblPr>
      <w:tblGrid>
        <w:gridCol w:w="6345"/>
        <w:gridCol w:w="3828"/>
      </w:tblGrid>
      <w:tr w:rsidR="00E57039" w:rsidRPr="00B3095F" w14:paraId="2F6FA520" w14:textId="77777777" w:rsidTr="000D0C0A">
        <w:trPr>
          <w:cantSplit/>
          <w:trHeight w:val="377"/>
        </w:trPr>
        <w:tc>
          <w:tcPr>
            <w:tcW w:w="6345" w:type="dxa"/>
            <w:vAlign w:val="center"/>
          </w:tcPr>
          <w:p w14:paraId="41546311" w14:textId="77777777" w:rsidR="00E57039" w:rsidRPr="002217D2" w:rsidRDefault="00D83B6E" w:rsidP="00B3095F">
            <w:pPr>
              <w:pStyle w:val="Heading1"/>
              <w:rPr>
                <w:rFonts w:ascii="Arial" w:hAnsi="Arial" w:cs="Arial"/>
                <w:b w:val="0"/>
                <w:i/>
                <w:iCs/>
                <w:sz w:val="20"/>
              </w:rPr>
            </w:pPr>
            <w:r w:rsidRPr="002217D2">
              <w:rPr>
                <w:rFonts w:ascii="Arial" w:hAnsi="Arial" w:cs="Arial"/>
                <w:b w:val="0"/>
                <w:sz w:val="20"/>
              </w:rPr>
              <w:t>Drawing No (&amp; Rev No):</w:t>
            </w:r>
          </w:p>
        </w:tc>
        <w:tc>
          <w:tcPr>
            <w:tcW w:w="3828" w:type="dxa"/>
            <w:vAlign w:val="center"/>
          </w:tcPr>
          <w:p w14:paraId="5D6965B4" w14:textId="77777777" w:rsidR="00E57039" w:rsidRPr="002217D2" w:rsidRDefault="00E57039" w:rsidP="00B3095F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  <w:r w:rsidRPr="002217D2">
              <w:rPr>
                <w:rFonts w:ascii="Arial" w:hAnsi="Arial" w:cs="Arial"/>
                <w:b w:val="0"/>
                <w:sz w:val="20"/>
              </w:rPr>
              <w:t>Drainage Line:</w:t>
            </w:r>
          </w:p>
        </w:tc>
      </w:tr>
      <w:tr w:rsidR="008C04BA" w:rsidRPr="00B3095F" w14:paraId="4B2771C4" w14:textId="77777777" w:rsidTr="000D0C0A">
        <w:trPr>
          <w:trHeight w:val="377"/>
        </w:trPr>
        <w:tc>
          <w:tcPr>
            <w:tcW w:w="6345" w:type="dxa"/>
            <w:vAlign w:val="center"/>
          </w:tcPr>
          <w:p w14:paraId="691E8454" w14:textId="77777777" w:rsidR="008C04BA" w:rsidRPr="002217D2" w:rsidRDefault="006873A5" w:rsidP="00B3095F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  <w:r w:rsidRPr="002217D2">
              <w:rPr>
                <w:rFonts w:ascii="Arial" w:hAnsi="Arial" w:cs="Arial"/>
                <w:b w:val="0"/>
                <w:sz w:val="20"/>
              </w:rPr>
              <w:t xml:space="preserve">HS3 / </w:t>
            </w:r>
            <w:r w:rsidR="0025799A" w:rsidRPr="002217D2">
              <w:rPr>
                <w:rFonts w:ascii="Arial" w:hAnsi="Arial" w:cs="Arial"/>
                <w:b w:val="0"/>
                <w:sz w:val="20"/>
              </w:rPr>
              <w:t xml:space="preserve">HS2 / H2 </w:t>
            </w:r>
            <w:r w:rsidR="0025799A" w:rsidRPr="002217D2">
              <w:rPr>
                <w:rFonts w:ascii="Arial" w:hAnsi="Arial" w:cs="Arial"/>
                <w:b w:val="0"/>
                <w:color w:val="A6A6A6" w:themeColor="background1" w:themeShade="A6"/>
                <w:sz w:val="20"/>
                <w:vertAlign w:val="subscript"/>
              </w:rPr>
              <w:t>(circle one)</w:t>
            </w:r>
          </w:p>
        </w:tc>
        <w:tc>
          <w:tcPr>
            <w:tcW w:w="3828" w:type="dxa"/>
            <w:vAlign w:val="center"/>
          </w:tcPr>
          <w:p w14:paraId="52C78433" w14:textId="77777777" w:rsidR="008C04BA" w:rsidRPr="002217D2" w:rsidRDefault="00D83B6E" w:rsidP="00B3095F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  <w:r w:rsidRPr="002217D2">
              <w:rPr>
                <w:rFonts w:ascii="Arial" w:hAnsi="Arial" w:cs="Arial"/>
                <w:b w:val="0"/>
                <w:sz w:val="20"/>
              </w:rPr>
              <w:t>Date:</w:t>
            </w:r>
          </w:p>
        </w:tc>
      </w:tr>
    </w:tbl>
    <w:p w14:paraId="434452DB" w14:textId="77777777" w:rsidR="00D8349F" w:rsidRPr="00B3095F" w:rsidRDefault="00D8349F" w:rsidP="00D8349F">
      <w:pPr>
        <w:rPr>
          <w:rFonts w:ascii="Arial" w:hAnsi="Arial" w:cs="Arial"/>
          <w:sz w:val="22"/>
          <w:szCs w:val="22"/>
        </w:rPr>
      </w:pPr>
    </w:p>
    <w:tbl>
      <w:tblPr>
        <w:tblW w:w="10173" w:type="dxa"/>
        <w:tblBorders>
          <w:top w:val="single" w:sz="4" w:space="0" w:color="708F29"/>
          <w:left w:val="single" w:sz="4" w:space="0" w:color="708F29"/>
          <w:bottom w:val="single" w:sz="4" w:space="0" w:color="708F29"/>
          <w:right w:val="single" w:sz="4" w:space="0" w:color="708F29"/>
          <w:insideH w:val="single" w:sz="4" w:space="0" w:color="708F29"/>
          <w:insideV w:val="single" w:sz="4" w:space="0" w:color="708F29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3696"/>
        <w:gridCol w:w="709"/>
        <w:gridCol w:w="992"/>
        <w:gridCol w:w="709"/>
        <w:gridCol w:w="3544"/>
      </w:tblGrid>
      <w:tr w:rsidR="00D8349F" w:rsidRPr="00B3095F" w14:paraId="3F8FC6C7" w14:textId="77777777" w:rsidTr="000D0C0A">
        <w:trPr>
          <w:trHeight w:val="217"/>
        </w:trPr>
        <w:tc>
          <w:tcPr>
            <w:tcW w:w="523" w:type="dxa"/>
            <w:vMerge w:val="restart"/>
            <w:vAlign w:val="center"/>
          </w:tcPr>
          <w:p w14:paraId="2F2B6F8E" w14:textId="77777777" w:rsidR="00D8349F" w:rsidRPr="002217D2" w:rsidRDefault="00E57039" w:rsidP="005418EB">
            <w:pPr>
              <w:pStyle w:val="Style1bodytext"/>
              <w:spacing w:before="0"/>
              <w:rPr>
                <w:b/>
                <w:sz w:val="20"/>
              </w:rPr>
            </w:pPr>
            <w:r w:rsidRPr="002217D2">
              <w:rPr>
                <w:b/>
                <w:sz w:val="20"/>
              </w:rPr>
              <w:t>No</w:t>
            </w:r>
          </w:p>
        </w:tc>
        <w:tc>
          <w:tcPr>
            <w:tcW w:w="3696" w:type="dxa"/>
            <w:vMerge w:val="restart"/>
            <w:vAlign w:val="center"/>
          </w:tcPr>
          <w:p w14:paraId="306365D1" w14:textId="77777777" w:rsidR="00D8349F" w:rsidRPr="002217D2" w:rsidRDefault="00D8349F" w:rsidP="005418EB">
            <w:pPr>
              <w:pStyle w:val="Style1bodytext"/>
              <w:spacing w:before="0"/>
              <w:jc w:val="left"/>
              <w:rPr>
                <w:b/>
                <w:sz w:val="20"/>
              </w:rPr>
            </w:pPr>
            <w:r w:rsidRPr="002217D2">
              <w:rPr>
                <w:b/>
                <w:sz w:val="20"/>
              </w:rPr>
              <w:t>Inspection Stage</w:t>
            </w:r>
          </w:p>
        </w:tc>
        <w:tc>
          <w:tcPr>
            <w:tcW w:w="5954" w:type="dxa"/>
            <w:gridSpan w:val="4"/>
          </w:tcPr>
          <w:p w14:paraId="7045C47C" w14:textId="77777777" w:rsidR="00D8349F" w:rsidRPr="002217D2" w:rsidRDefault="00D8349F" w:rsidP="00F408AD">
            <w:pPr>
              <w:pStyle w:val="Style1bodytext"/>
              <w:spacing w:before="0"/>
              <w:jc w:val="center"/>
              <w:rPr>
                <w:b/>
                <w:sz w:val="20"/>
              </w:rPr>
            </w:pPr>
            <w:r w:rsidRPr="002217D2">
              <w:rPr>
                <w:b/>
                <w:sz w:val="20"/>
              </w:rPr>
              <w:t>Inspection</w:t>
            </w:r>
          </w:p>
        </w:tc>
      </w:tr>
      <w:tr w:rsidR="00D8349F" w:rsidRPr="00B3095F" w14:paraId="18FAA581" w14:textId="77777777" w:rsidTr="000D0C0A">
        <w:tc>
          <w:tcPr>
            <w:tcW w:w="523" w:type="dxa"/>
            <w:vMerge/>
          </w:tcPr>
          <w:p w14:paraId="09C99258" w14:textId="77777777" w:rsidR="00D8349F" w:rsidRPr="002217D2" w:rsidRDefault="00D8349F" w:rsidP="005418EB">
            <w:pPr>
              <w:pStyle w:val="Style1bodytext"/>
              <w:spacing w:before="0"/>
              <w:rPr>
                <w:b/>
                <w:sz w:val="20"/>
              </w:rPr>
            </w:pPr>
          </w:p>
        </w:tc>
        <w:tc>
          <w:tcPr>
            <w:tcW w:w="3696" w:type="dxa"/>
            <w:vMerge/>
          </w:tcPr>
          <w:p w14:paraId="14FFE97A" w14:textId="77777777" w:rsidR="00D8349F" w:rsidRPr="002217D2" w:rsidRDefault="00D8349F" w:rsidP="005418EB">
            <w:pPr>
              <w:pStyle w:val="Style1bodytext"/>
              <w:spacing w:before="0"/>
              <w:jc w:val="left"/>
              <w:rPr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14:paraId="38ACA6F1" w14:textId="77777777" w:rsidR="00D8349F" w:rsidRPr="002217D2" w:rsidRDefault="00D8349F" w:rsidP="005418EB">
            <w:pPr>
              <w:pStyle w:val="Style1bodytext"/>
              <w:spacing w:before="0"/>
              <w:rPr>
                <w:b/>
                <w:sz w:val="20"/>
              </w:rPr>
            </w:pPr>
            <w:r w:rsidRPr="002217D2">
              <w:rPr>
                <w:b/>
                <w:sz w:val="20"/>
              </w:rPr>
              <w:t xml:space="preserve">N/A or </w:t>
            </w:r>
            <w:r w:rsidRPr="002217D2">
              <w:rPr>
                <w:b/>
                <w:sz w:val="20"/>
              </w:rPr>
              <w:sym w:font="Symbol" w:char="F0D6"/>
            </w:r>
          </w:p>
        </w:tc>
        <w:tc>
          <w:tcPr>
            <w:tcW w:w="992" w:type="dxa"/>
            <w:vAlign w:val="center"/>
          </w:tcPr>
          <w:p w14:paraId="528D392D" w14:textId="77777777" w:rsidR="00D8349F" w:rsidRPr="002217D2" w:rsidRDefault="00D8349F" w:rsidP="005418EB">
            <w:pPr>
              <w:pStyle w:val="Style1bodytext"/>
              <w:spacing w:before="0"/>
              <w:rPr>
                <w:b/>
                <w:sz w:val="20"/>
              </w:rPr>
            </w:pPr>
            <w:r w:rsidRPr="002217D2">
              <w:rPr>
                <w:b/>
                <w:sz w:val="20"/>
              </w:rPr>
              <w:t>Initials</w:t>
            </w:r>
          </w:p>
        </w:tc>
        <w:tc>
          <w:tcPr>
            <w:tcW w:w="709" w:type="dxa"/>
            <w:vAlign w:val="center"/>
          </w:tcPr>
          <w:p w14:paraId="0ED75415" w14:textId="77777777" w:rsidR="00D8349F" w:rsidRPr="002217D2" w:rsidRDefault="00D8349F" w:rsidP="005418EB">
            <w:pPr>
              <w:pStyle w:val="Style1bodytext"/>
              <w:spacing w:before="0"/>
              <w:rPr>
                <w:b/>
                <w:sz w:val="20"/>
              </w:rPr>
            </w:pPr>
            <w:r w:rsidRPr="002217D2">
              <w:rPr>
                <w:b/>
                <w:sz w:val="20"/>
              </w:rPr>
              <w:t>Date</w:t>
            </w:r>
          </w:p>
        </w:tc>
        <w:tc>
          <w:tcPr>
            <w:tcW w:w="3544" w:type="dxa"/>
            <w:vAlign w:val="center"/>
          </w:tcPr>
          <w:p w14:paraId="75C17035" w14:textId="77777777" w:rsidR="00D8349F" w:rsidRPr="002217D2" w:rsidRDefault="00D8349F" w:rsidP="005418EB">
            <w:pPr>
              <w:pStyle w:val="Style1bodytext"/>
              <w:spacing w:before="0"/>
              <w:rPr>
                <w:b/>
                <w:sz w:val="20"/>
              </w:rPr>
            </w:pPr>
            <w:r w:rsidRPr="002217D2">
              <w:rPr>
                <w:b/>
                <w:sz w:val="20"/>
              </w:rPr>
              <w:t>Comments</w:t>
            </w:r>
          </w:p>
        </w:tc>
      </w:tr>
      <w:tr w:rsidR="00D8349F" w:rsidRPr="00B3095F" w14:paraId="09821136" w14:textId="77777777" w:rsidTr="000D0C0A">
        <w:trPr>
          <w:trHeight w:val="425"/>
        </w:trPr>
        <w:tc>
          <w:tcPr>
            <w:tcW w:w="523" w:type="dxa"/>
            <w:vAlign w:val="center"/>
          </w:tcPr>
          <w:p w14:paraId="62AC1044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1</w:t>
            </w:r>
          </w:p>
        </w:tc>
        <w:tc>
          <w:tcPr>
            <w:tcW w:w="3696" w:type="dxa"/>
            <w:vAlign w:val="center"/>
          </w:tcPr>
          <w:p w14:paraId="7DF8E8B3" w14:textId="77777777" w:rsidR="00D8349F" w:rsidRPr="002217D2" w:rsidRDefault="00D8349F" w:rsidP="006E1FB1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 xml:space="preserve">Set out by surveyor &amp; handover to </w:t>
            </w:r>
            <w:r w:rsidR="00BF009A" w:rsidRPr="002217D2">
              <w:rPr>
                <w:sz w:val="20"/>
                <w:szCs w:val="20"/>
              </w:rPr>
              <w:t>subcontractor</w:t>
            </w:r>
            <w:r w:rsidRPr="002217D2">
              <w:rPr>
                <w:sz w:val="20"/>
                <w:szCs w:val="20"/>
              </w:rPr>
              <w:t xml:space="preserve"> completed</w:t>
            </w:r>
          </w:p>
        </w:tc>
        <w:tc>
          <w:tcPr>
            <w:tcW w:w="709" w:type="dxa"/>
            <w:vAlign w:val="center"/>
          </w:tcPr>
          <w:p w14:paraId="51041FBA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641F06C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AB12E82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0A5211D0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</w:tr>
      <w:tr w:rsidR="00D8349F" w:rsidRPr="00B3095F" w14:paraId="1D8EBBCB" w14:textId="77777777" w:rsidTr="000D0C0A">
        <w:trPr>
          <w:trHeight w:val="567"/>
        </w:trPr>
        <w:tc>
          <w:tcPr>
            <w:tcW w:w="523" w:type="dxa"/>
            <w:vAlign w:val="center"/>
          </w:tcPr>
          <w:p w14:paraId="5DDB0461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2</w:t>
            </w:r>
          </w:p>
        </w:tc>
        <w:tc>
          <w:tcPr>
            <w:tcW w:w="3696" w:type="dxa"/>
            <w:vAlign w:val="center"/>
          </w:tcPr>
          <w:p w14:paraId="3643ED2F" w14:textId="77777777" w:rsidR="00D8349F" w:rsidRPr="002217D2" w:rsidRDefault="00D8349F" w:rsidP="006E1FB1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Start point (</w:t>
            </w:r>
            <w:r w:rsidR="004F2E6B" w:rsidRPr="002217D2">
              <w:rPr>
                <w:sz w:val="20"/>
                <w:szCs w:val="20"/>
              </w:rPr>
              <w:t>i.e.</w:t>
            </w:r>
            <w:r w:rsidRPr="002217D2">
              <w:rPr>
                <w:sz w:val="20"/>
                <w:szCs w:val="20"/>
              </w:rPr>
              <w:t xml:space="preserve"> manhole</w:t>
            </w:r>
            <w:r w:rsidR="006C5723" w:rsidRPr="002217D2">
              <w:rPr>
                <w:sz w:val="20"/>
                <w:szCs w:val="20"/>
              </w:rPr>
              <w:t>/headwall</w:t>
            </w:r>
            <w:r w:rsidRPr="002217D2">
              <w:rPr>
                <w:sz w:val="20"/>
                <w:szCs w:val="20"/>
              </w:rPr>
              <w:t>) checked for line &amp; level prior to commencing this drainage line</w:t>
            </w:r>
          </w:p>
        </w:tc>
        <w:tc>
          <w:tcPr>
            <w:tcW w:w="709" w:type="dxa"/>
            <w:vAlign w:val="center"/>
          </w:tcPr>
          <w:p w14:paraId="66EEE5C9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5F23552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7F47ACE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29181FF5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</w:tr>
      <w:tr w:rsidR="00D8349F" w:rsidRPr="00B3095F" w14:paraId="4FD8F189" w14:textId="77777777" w:rsidTr="000D0C0A">
        <w:trPr>
          <w:trHeight w:val="734"/>
        </w:trPr>
        <w:tc>
          <w:tcPr>
            <w:tcW w:w="523" w:type="dxa"/>
            <w:vAlign w:val="center"/>
          </w:tcPr>
          <w:p w14:paraId="07C720A8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3</w:t>
            </w:r>
          </w:p>
        </w:tc>
        <w:tc>
          <w:tcPr>
            <w:tcW w:w="3696" w:type="dxa"/>
            <w:vAlign w:val="center"/>
          </w:tcPr>
          <w:p w14:paraId="7D3C9290" w14:textId="77777777" w:rsidR="00D8349F" w:rsidRPr="002217D2" w:rsidRDefault="0098160D" w:rsidP="004F2E6B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 xml:space="preserve">Foundation Undercut Compaction base of trench </w:t>
            </w:r>
            <w:r w:rsidR="00D8349F" w:rsidRPr="002217D2">
              <w:rPr>
                <w:sz w:val="20"/>
                <w:szCs w:val="20"/>
              </w:rPr>
              <w:t xml:space="preserve">subgrade </w:t>
            </w:r>
            <w:proofErr w:type="spellStart"/>
            <w:r w:rsidR="00D8349F" w:rsidRPr="002217D2">
              <w:rPr>
                <w:sz w:val="20"/>
                <w:szCs w:val="20"/>
              </w:rPr>
              <w:t>Scalas</w:t>
            </w:r>
            <w:proofErr w:type="spellEnd"/>
            <w:r w:rsidR="00D8349F" w:rsidRPr="002217D2">
              <w:rPr>
                <w:sz w:val="20"/>
                <w:szCs w:val="20"/>
              </w:rPr>
              <w:t xml:space="preserve"> taken every </w:t>
            </w:r>
            <w:r w:rsidR="004F2E6B" w:rsidRPr="002217D2">
              <w:rPr>
                <w:sz w:val="20"/>
                <w:szCs w:val="20"/>
              </w:rPr>
              <w:t>_______</w:t>
            </w:r>
            <w:r w:rsidR="00D8349F" w:rsidRPr="002217D2">
              <w:rPr>
                <w:sz w:val="20"/>
                <w:szCs w:val="20"/>
              </w:rPr>
              <w:t>m</w:t>
            </w:r>
          </w:p>
        </w:tc>
        <w:tc>
          <w:tcPr>
            <w:tcW w:w="709" w:type="dxa"/>
            <w:vAlign w:val="center"/>
          </w:tcPr>
          <w:p w14:paraId="17CF8DBC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07D1CAC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AC1AEE1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635EB0A6" w14:textId="77777777" w:rsidR="00D8349F" w:rsidRPr="002217D2" w:rsidRDefault="00D8349F" w:rsidP="00B3095F">
            <w:pPr>
              <w:pStyle w:val="Style1bodytext"/>
              <w:spacing w:before="0"/>
              <w:jc w:val="left"/>
              <w:rPr>
                <w:color w:val="808080" w:themeColor="background1" w:themeShade="80"/>
                <w:sz w:val="20"/>
                <w:szCs w:val="20"/>
                <w:vertAlign w:val="subscript"/>
              </w:rPr>
            </w:pPr>
            <w:r w:rsidRPr="002217D2">
              <w:rPr>
                <w:sz w:val="20"/>
                <w:szCs w:val="20"/>
              </w:rPr>
              <w:t>Under cut required</w:t>
            </w:r>
            <w:r w:rsidR="00E64DD2" w:rsidRPr="002217D2">
              <w:rPr>
                <w:sz w:val="20"/>
                <w:szCs w:val="20"/>
              </w:rPr>
              <w:t>?</w:t>
            </w:r>
            <w:r w:rsidRPr="002217D2">
              <w:rPr>
                <w:sz w:val="20"/>
                <w:szCs w:val="20"/>
              </w:rPr>
              <w:t xml:space="preserve"> Yes / No</w:t>
            </w:r>
            <w:r w:rsidR="00E64DD2" w:rsidRPr="002217D2">
              <w:rPr>
                <w:sz w:val="20"/>
                <w:szCs w:val="20"/>
              </w:rPr>
              <w:t xml:space="preserve"> </w:t>
            </w:r>
            <w:r w:rsidR="00B3095F" w:rsidRPr="002217D2">
              <w:rPr>
                <w:sz w:val="20"/>
                <w:szCs w:val="20"/>
              </w:rPr>
              <w:t xml:space="preserve"> </w:t>
            </w:r>
            <w:r w:rsidR="00E64DD2" w:rsidRPr="002217D2">
              <w:rPr>
                <w:color w:val="808080" w:themeColor="background1" w:themeShade="80"/>
                <w:sz w:val="20"/>
                <w:szCs w:val="20"/>
                <w:vertAlign w:val="subscript"/>
              </w:rPr>
              <w:t>(circle one)</w:t>
            </w:r>
          </w:p>
          <w:p w14:paraId="42ABB203" w14:textId="77777777" w:rsidR="00D8349F" w:rsidRPr="002217D2" w:rsidRDefault="006873A5" w:rsidP="006E1FB1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Depth:</w:t>
            </w:r>
          </w:p>
        </w:tc>
      </w:tr>
      <w:tr w:rsidR="00D8349F" w:rsidRPr="00B3095F" w14:paraId="53873E77" w14:textId="77777777" w:rsidTr="000D0C0A">
        <w:trPr>
          <w:trHeight w:val="471"/>
        </w:trPr>
        <w:tc>
          <w:tcPr>
            <w:tcW w:w="523" w:type="dxa"/>
            <w:vAlign w:val="center"/>
          </w:tcPr>
          <w:p w14:paraId="50B6E372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4</w:t>
            </w:r>
          </w:p>
        </w:tc>
        <w:tc>
          <w:tcPr>
            <w:tcW w:w="3696" w:type="dxa"/>
            <w:vAlign w:val="center"/>
          </w:tcPr>
          <w:p w14:paraId="13405B9E" w14:textId="77777777" w:rsidR="00D8349F" w:rsidRPr="002217D2" w:rsidRDefault="0098160D" w:rsidP="004F2E6B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 xml:space="preserve">Bedding Zone Compaction Testing every </w:t>
            </w:r>
            <w:r w:rsidR="004F2E6B" w:rsidRPr="002217D2">
              <w:rPr>
                <w:sz w:val="20"/>
                <w:szCs w:val="20"/>
              </w:rPr>
              <w:t>______</w:t>
            </w:r>
            <w:r w:rsidRPr="002217D2">
              <w:rPr>
                <w:sz w:val="20"/>
                <w:szCs w:val="20"/>
              </w:rPr>
              <w:t>m</w:t>
            </w:r>
          </w:p>
        </w:tc>
        <w:tc>
          <w:tcPr>
            <w:tcW w:w="709" w:type="dxa"/>
            <w:vAlign w:val="center"/>
          </w:tcPr>
          <w:p w14:paraId="27076FA7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353166F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5908615" w14:textId="77777777" w:rsidR="00D8349F" w:rsidRPr="002217D2" w:rsidRDefault="00D8349F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14747A5F" w14:textId="77777777" w:rsidR="00D8349F" w:rsidRPr="002217D2" w:rsidRDefault="006873A5" w:rsidP="006E1FB1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  <w:r w:rsidRPr="002217D2">
              <w:rPr>
                <w:b/>
                <w:sz w:val="20"/>
                <w:szCs w:val="20"/>
              </w:rPr>
              <w:t>Material:</w:t>
            </w:r>
          </w:p>
        </w:tc>
      </w:tr>
      <w:tr w:rsidR="0081423A" w:rsidRPr="00B3095F" w14:paraId="2D07CAA5" w14:textId="77777777" w:rsidTr="000D0C0A">
        <w:trPr>
          <w:trHeight w:val="223"/>
        </w:trPr>
        <w:tc>
          <w:tcPr>
            <w:tcW w:w="523" w:type="dxa"/>
            <w:vAlign w:val="center"/>
          </w:tcPr>
          <w:p w14:paraId="06743EAA" w14:textId="77777777" w:rsidR="0081423A" w:rsidRPr="002217D2" w:rsidRDefault="0081423A" w:rsidP="006E1FB1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5</w:t>
            </w:r>
          </w:p>
        </w:tc>
        <w:tc>
          <w:tcPr>
            <w:tcW w:w="3696" w:type="dxa"/>
            <w:vAlign w:val="center"/>
          </w:tcPr>
          <w:p w14:paraId="3494B4A9" w14:textId="77777777" w:rsidR="0081423A" w:rsidRPr="002217D2" w:rsidRDefault="0081423A" w:rsidP="006E1FB1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Eng</w:t>
            </w:r>
            <w:r w:rsidR="00E57039" w:rsidRPr="002217D2">
              <w:rPr>
                <w:sz w:val="20"/>
                <w:szCs w:val="20"/>
              </w:rPr>
              <w:t>ineer to inspect base of trench</w:t>
            </w:r>
          </w:p>
        </w:tc>
        <w:tc>
          <w:tcPr>
            <w:tcW w:w="709" w:type="dxa"/>
            <w:vAlign w:val="center"/>
          </w:tcPr>
          <w:p w14:paraId="47E37403" w14:textId="77777777" w:rsidR="0081423A" w:rsidRPr="002217D2" w:rsidRDefault="0081423A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BE66EE7" w14:textId="77777777" w:rsidR="0081423A" w:rsidRPr="002217D2" w:rsidRDefault="0081423A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2398FA0" w14:textId="77777777" w:rsidR="0081423A" w:rsidRPr="002217D2" w:rsidRDefault="0081423A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0547C2C6" w14:textId="77777777" w:rsidR="0081423A" w:rsidRPr="002217D2" w:rsidRDefault="0081423A" w:rsidP="006E1FB1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</w:p>
        </w:tc>
      </w:tr>
      <w:tr w:rsidR="0081423A" w:rsidRPr="00B3095F" w14:paraId="109C0917" w14:textId="77777777" w:rsidTr="000D0C0A">
        <w:trPr>
          <w:trHeight w:val="273"/>
        </w:trPr>
        <w:tc>
          <w:tcPr>
            <w:tcW w:w="523" w:type="dxa"/>
            <w:vAlign w:val="center"/>
          </w:tcPr>
          <w:p w14:paraId="1EF5F5EF" w14:textId="77777777" w:rsidR="0098160D" w:rsidRPr="002217D2" w:rsidRDefault="0098160D" w:rsidP="006E1FB1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6</w:t>
            </w:r>
          </w:p>
        </w:tc>
        <w:tc>
          <w:tcPr>
            <w:tcW w:w="3696" w:type="dxa"/>
            <w:vAlign w:val="center"/>
          </w:tcPr>
          <w:p w14:paraId="5CE88B11" w14:textId="77777777" w:rsidR="0081423A" w:rsidRPr="002217D2" w:rsidRDefault="0098160D" w:rsidP="004F2E6B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 xml:space="preserve">Trench width per </w:t>
            </w:r>
            <w:r w:rsidR="004F2E6B" w:rsidRPr="002217D2">
              <w:rPr>
                <w:sz w:val="20"/>
                <w:szCs w:val="20"/>
              </w:rPr>
              <w:t>______</w:t>
            </w:r>
            <w:r w:rsidRPr="002217D2">
              <w:rPr>
                <w:sz w:val="20"/>
                <w:szCs w:val="20"/>
              </w:rPr>
              <w:t>m culvert line</w:t>
            </w:r>
          </w:p>
        </w:tc>
        <w:tc>
          <w:tcPr>
            <w:tcW w:w="709" w:type="dxa"/>
            <w:vAlign w:val="center"/>
          </w:tcPr>
          <w:p w14:paraId="602C02AF" w14:textId="77777777" w:rsidR="0081423A" w:rsidRPr="002217D2" w:rsidRDefault="0081423A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36FE8EA" w14:textId="77777777" w:rsidR="0081423A" w:rsidRPr="002217D2" w:rsidRDefault="0081423A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7471DB8" w14:textId="77777777" w:rsidR="0081423A" w:rsidRPr="002217D2" w:rsidRDefault="0081423A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0E4BE4FA" w14:textId="77777777" w:rsidR="0081423A" w:rsidRPr="002217D2" w:rsidRDefault="0081423A" w:rsidP="006E1FB1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</w:p>
        </w:tc>
      </w:tr>
      <w:tr w:rsidR="006E1FB1" w:rsidRPr="00B3095F" w14:paraId="6506C291" w14:textId="77777777" w:rsidTr="000D0C0A">
        <w:trPr>
          <w:trHeight w:val="519"/>
        </w:trPr>
        <w:tc>
          <w:tcPr>
            <w:tcW w:w="523" w:type="dxa"/>
            <w:vAlign w:val="center"/>
          </w:tcPr>
          <w:p w14:paraId="4D1568A8" w14:textId="77777777" w:rsidR="006E1FB1" w:rsidRPr="002217D2" w:rsidRDefault="00604734" w:rsidP="006E1FB1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7</w:t>
            </w:r>
          </w:p>
        </w:tc>
        <w:tc>
          <w:tcPr>
            <w:tcW w:w="3696" w:type="dxa"/>
            <w:vAlign w:val="center"/>
          </w:tcPr>
          <w:p w14:paraId="495CE2CD" w14:textId="77777777" w:rsidR="006E1FB1" w:rsidRPr="002217D2" w:rsidRDefault="006E1FB1" w:rsidP="006E1FB1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Pipe Laying Inspected and approved by Site Engineer</w:t>
            </w:r>
          </w:p>
        </w:tc>
        <w:tc>
          <w:tcPr>
            <w:tcW w:w="709" w:type="dxa"/>
            <w:vAlign w:val="center"/>
          </w:tcPr>
          <w:p w14:paraId="0B75B049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CF8A3E1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9B3D3E5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72D4B3E8" w14:textId="77777777" w:rsidR="006E1FB1" w:rsidRPr="002217D2" w:rsidRDefault="006E1FB1" w:rsidP="006E1FB1">
            <w:pPr>
              <w:pStyle w:val="Style1bodytext"/>
              <w:spacing w:before="0"/>
              <w:rPr>
                <w:b/>
                <w:sz w:val="20"/>
                <w:szCs w:val="20"/>
              </w:rPr>
            </w:pPr>
          </w:p>
        </w:tc>
      </w:tr>
      <w:tr w:rsidR="006E1FB1" w:rsidRPr="00B3095F" w14:paraId="7200C0BA" w14:textId="77777777" w:rsidTr="000D0C0A">
        <w:trPr>
          <w:trHeight w:hRule="exact" w:val="284"/>
        </w:trPr>
        <w:tc>
          <w:tcPr>
            <w:tcW w:w="523" w:type="dxa"/>
            <w:vMerge w:val="restart"/>
            <w:vAlign w:val="center"/>
          </w:tcPr>
          <w:p w14:paraId="4F63151C" w14:textId="77777777" w:rsidR="006E1FB1" w:rsidRPr="002217D2" w:rsidRDefault="00604734" w:rsidP="006E1FB1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8</w:t>
            </w:r>
          </w:p>
        </w:tc>
        <w:tc>
          <w:tcPr>
            <w:tcW w:w="3696" w:type="dxa"/>
            <w:vMerge w:val="restart"/>
            <w:vAlign w:val="center"/>
          </w:tcPr>
          <w:p w14:paraId="272DA43F" w14:textId="77777777" w:rsidR="006E1FB1" w:rsidRPr="002217D2" w:rsidRDefault="006E1FB1" w:rsidP="006E1FB1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All Connections completed and inspected as per specifications</w:t>
            </w:r>
          </w:p>
        </w:tc>
        <w:tc>
          <w:tcPr>
            <w:tcW w:w="709" w:type="dxa"/>
            <w:vAlign w:val="center"/>
          </w:tcPr>
          <w:p w14:paraId="1D02CCE5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F7B3606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4D44CF0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F9854F9" w14:textId="77777777" w:rsidR="006E1FB1" w:rsidRPr="002217D2" w:rsidRDefault="006E1FB1" w:rsidP="006E1FB1">
            <w:pPr>
              <w:pStyle w:val="Style1bodytext"/>
              <w:spacing w:before="0"/>
              <w:rPr>
                <w:b/>
                <w:sz w:val="20"/>
                <w:szCs w:val="20"/>
                <w:lang w:val="en-NZ"/>
              </w:rPr>
            </w:pPr>
            <w:r w:rsidRPr="002217D2">
              <w:rPr>
                <w:b/>
                <w:sz w:val="20"/>
                <w:szCs w:val="20"/>
                <w:lang w:val="en-NZ"/>
              </w:rPr>
              <w:t>Structure (In)</w:t>
            </w:r>
          </w:p>
        </w:tc>
      </w:tr>
      <w:tr w:rsidR="006E1FB1" w:rsidRPr="00B3095F" w14:paraId="4B1E829D" w14:textId="77777777" w:rsidTr="000D0C0A">
        <w:trPr>
          <w:trHeight w:hRule="exact" w:val="284"/>
        </w:trPr>
        <w:tc>
          <w:tcPr>
            <w:tcW w:w="523" w:type="dxa"/>
            <w:vMerge/>
            <w:vAlign w:val="center"/>
          </w:tcPr>
          <w:p w14:paraId="21EE8B78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696" w:type="dxa"/>
            <w:vMerge/>
            <w:vAlign w:val="center"/>
          </w:tcPr>
          <w:p w14:paraId="576943A6" w14:textId="77777777" w:rsidR="006E1FB1" w:rsidRPr="002217D2" w:rsidRDefault="006E1FB1" w:rsidP="006E1FB1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C5514F6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7122384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DE96C6C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EF15389" w14:textId="77777777" w:rsidR="006E1FB1" w:rsidRPr="002217D2" w:rsidRDefault="006E1FB1" w:rsidP="006E1FB1">
            <w:pPr>
              <w:pStyle w:val="Style1bodytext"/>
              <w:spacing w:before="0"/>
              <w:rPr>
                <w:b/>
                <w:sz w:val="20"/>
                <w:szCs w:val="20"/>
                <w:lang w:val="en-NZ"/>
              </w:rPr>
            </w:pPr>
            <w:r w:rsidRPr="002217D2">
              <w:rPr>
                <w:b/>
                <w:sz w:val="20"/>
                <w:szCs w:val="20"/>
                <w:lang w:val="en-NZ"/>
              </w:rPr>
              <w:t>Structure (Out)</w:t>
            </w:r>
          </w:p>
        </w:tc>
      </w:tr>
      <w:tr w:rsidR="006E1FB1" w:rsidRPr="00B3095F" w14:paraId="4B5453B9" w14:textId="77777777" w:rsidTr="000D0C0A">
        <w:trPr>
          <w:trHeight w:val="511"/>
        </w:trPr>
        <w:tc>
          <w:tcPr>
            <w:tcW w:w="523" w:type="dxa"/>
            <w:vAlign w:val="center"/>
          </w:tcPr>
          <w:p w14:paraId="6C85A4B0" w14:textId="77777777" w:rsidR="006E1FB1" w:rsidRPr="002217D2" w:rsidRDefault="00604734" w:rsidP="006E1FB1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9</w:t>
            </w:r>
          </w:p>
        </w:tc>
        <w:tc>
          <w:tcPr>
            <w:tcW w:w="3696" w:type="dxa"/>
            <w:vAlign w:val="center"/>
          </w:tcPr>
          <w:p w14:paraId="5E0BE41B" w14:textId="77777777" w:rsidR="006E1FB1" w:rsidRPr="002217D2" w:rsidRDefault="006E1FB1" w:rsidP="004F2E6B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 xml:space="preserve">Haunch Zone Compaction Testing every </w:t>
            </w:r>
            <w:r w:rsidR="004F2E6B" w:rsidRPr="002217D2">
              <w:rPr>
                <w:sz w:val="20"/>
                <w:szCs w:val="20"/>
              </w:rPr>
              <w:t>_____</w:t>
            </w:r>
            <w:r w:rsidRPr="002217D2">
              <w:rPr>
                <w:sz w:val="20"/>
                <w:szCs w:val="20"/>
              </w:rPr>
              <w:t>m</w:t>
            </w:r>
          </w:p>
        </w:tc>
        <w:tc>
          <w:tcPr>
            <w:tcW w:w="709" w:type="dxa"/>
            <w:vAlign w:val="center"/>
          </w:tcPr>
          <w:p w14:paraId="093AB681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C782C69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94C7ECE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6A96354" w14:textId="77777777" w:rsidR="006873A5" w:rsidRPr="002217D2" w:rsidRDefault="006873A5" w:rsidP="006873A5">
            <w:pPr>
              <w:pStyle w:val="Style1bodytext"/>
              <w:spacing w:before="0"/>
              <w:jc w:val="left"/>
              <w:rPr>
                <w:b/>
                <w:sz w:val="20"/>
                <w:szCs w:val="20"/>
              </w:rPr>
            </w:pPr>
            <w:r w:rsidRPr="002217D2">
              <w:rPr>
                <w:b/>
                <w:sz w:val="20"/>
                <w:szCs w:val="20"/>
              </w:rPr>
              <w:t>Material:</w:t>
            </w:r>
          </w:p>
        </w:tc>
      </w:tr>
      <w:tr w:rsidR="006E1FB1" w:rsidRPr="00B3095F" w14:paraId="08DA7A43" w14:textId="77777777" w:rsidTr="000D0C0A">
        <w:trPr>
          <w:trHeight w:val="433"/>
        </w:trPr>
        <w:tc>
          <w:tcPr>
            <w:tcW w:w="523" w:type="dxa"/>
            <w:vAlign w:val="center"/>
          </w:tcPr>
          <w:p w14:paraId="7D1CC19C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1</w:t>
            </w:r>
            <w:r w:rsidR="00604734" w:rsidRPr="002217D2">
              <w:rPr>
                <w:sz w:val="20"/>
                <w:szCs w:val="20"/>
              </w:rPr>
              <w:t>0</w:t>
            </w:r>
          </w:p>
        </w:tc>
        <w:tc>
          <w:tcPr>
            <w:tcW w:w="3696" w:type="dxa"/>
            <w:vAlign w:val="center"/>
          </w:tcPr>
          <w:p w14:paraId="533C82F8" w14:textId="77777777" w:rsidR="006E1FB1" w:rsidRPr="002217D2" w:rsidRDefault="006E1FB1" w:rsidP="004F2E6B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 xml:space="preserve">Side Zone Compaction Testing every </w:t>
            </w:r>
            <w:r w:rsidR="004F2E6B" w:rsidRPr="002217D2">
              <w:rPr>
                <w:sz w:val="20"/>
                <w:szCs w:val="20"/>
              </w:rPr>
              <w:t>____</w:t>
            </w:r>
            <w:r w:rsidRPr="002217D2">
              <w:rPr>
                <w:sz w:val="20"/>
                <w:szCs w:val="20"/>
              </w:rPr>
              <w:t>m</w:t>
            </w:r>
          </w:p>
        </w:tc>
        <w:tc>
          <w:tcPr>
            <w:tcW w:w="709" w:type="dxa"/>
            <w:vAlign w:val="center"/>
          </w:tcPr>
          <w:p w14:paraId="53794354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E18C22F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6DE68A7" w14:textId="77777777" w:rsidR="006E1FB1" w:rsidRPr="002217D2" w:rsidRDefault="006E1FB1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D61B7F1" w14:textId="77777777" w:rsidR="006E1FB1" w:rsidRPr="002217D2" w:rsidRDefault="006873A5" w:rsidP="006873A5">
            <w:pPr>
              <w:pStyle w:val="Style1bodytext"/>
              <w:spacing w:before="0"/>
              <w:jc w:val="left"/>
              <w:rPr>
                <w:b/>
                <w:sz w:val="20"/>
                <w:szCs w:val="20"/>
              </w:rPr>
            </w:pPr>
            <w:r w:rsidRPr="002217D2">
              <w:rPr>
                <w:b/>
                <w:sz w:val="20"/>
                <w:szCs w:val="20"/>
              </w:rPr>
              <w:t>Material:</w:t>
            </w:r>
          </w:p>
        </w:tc>
      </w:tr>
      <w:tr w:rsidR="00BD6859" w:rsidRPr="00B3095F" w14:paraId="7C965888" w14:textId="77777777" w:rsidTr="000D0C0A">
        <w:trPr>
          <w:trHeight w:val="90"/>
        </w:trPr>
        <w:tc>
          <w:tcPr>
            <w:tcW w:w="523" w:type="dxa"/>
            <w:vAlign w:val="center"/>
          </w:tcPr>
          <w:p w14:paraId="40910A6C" w14:textId="77777777" w:rsidR="00BD6859" w:rsidRPr="002217D2" w:rsidRDefault="00BD6859" w:rsidP="006E1FB1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1</w:t>
            </w:r>
            <w:r w:rsidR="00604734" w:rsidRPr="002217D2">
              <w:rPr>
                <w:sz w:val="20"/>
                <w:szCs w:val="20"/>
              </w:rPr>
              <w:t>1</w:t>
            </w:r>
          </w:p>
        </w:tc>
        <w:tc>
          <w:tcPr>
            <w:tcW w:w="3696" w:type="dxa"/>
            <w:vAlign w:val="center"/>
          </w:tcPr>
          <w:p w14:paraId="17499FE9" w14:textId="77777777" w:rsidR="00BD6859" w:rsidRPr="002217D2" w:rsidRDefault="00BD6859" w:rsidP="006E1FB1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 xml:space="preserve">Manhole </w:t>
            </w:r>
            <w:proofErr w:type="spellStart"/>
            <w:r w:rsidR="00B3095F" w:rsidRPr="002217D2">
              <w:rPr>
                <w:sz w:val="20"/>
                <w:szCs w:val="20"/>
              </w:rPr>
              <w:t>Conections</w:t>
            </w:r>
            <w:proofErr w:type="spellEnd"/>
            <w:r w:rsidR="00B3095F" w:rsidRPr="002217D2">
              <w:rPr>
                <w:sz w:val="20"/>
                <w:szCs w:val="20"/>
              </w:rPr>
              <w:t xml:space="preserve"> to </w:t>
            </w:r>
            <w:r w:rsidRPr="002217D2">
              <w:rPr>
                <w:sz w:val="20"/>
                <w:szCs w:val="20"/>
              </w:rPr>
              <w:t xml:space="preserve">Pipe Joints </w:t>
            </w:r>
            <w:proofErr w:type="spellStart"/>
            <w:r w:rsidRPr="002217D2">
              <w:rPr>
                <w:sz w:val="20"/>
                <w:szCs w:val="20"/>
              </w:rPr>
              <w:t>Haunched</w:t>
            </w:r>
            <w:proofErr w:type="spellEnd"/>
            <w:r w:rsidRPr="002217D2">
              <w:rPr>
                <w:sz w:val="20"/>
                <w:szCs w:val="20"/>
              </w:rPr>
              <w:t>/Concreted</w:t>
            </w:r>
            <w:r w:rsidR="00DF13B9" w:rsidRPr="002217D2">
              <w:rPr>
                <w:sz w:val="20"/>
                <w:szCs w:val="20"/>
              </w:rPr>
              <w:t>/Epoxied</w:t>
            </w:r>
          </w:p>
        </w:tc>
        <w:tc>
          <w:tcPr>
            <w:tcW w:w="709" w:type="dxa"/>
            <w:vAlign w:val="center"/>
          </w:tcPr>
          <w:p w14:paraId="7E887CD7" w14:textId="77777777" w:rsidR="00BD6859" w:rsidRPr="002217D2" w:rsidRDefault="00BD6859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52A4415" w14:textId="77777777" w:rsidR="00BD6859" w:rsidRPr="002217D2" w:rsidRDefault="00BD6859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182BCC2" w14:textId="77777777" w:rsidR="00BD6859" w:rsidRPr="002217D2" w:rsidRDefault="00BD6859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1F90443B" w14:textId="77777777" w:rsidR="00BD6859" w:rsidRPr="002217D2" w:rsidRDefault="00BD6859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</w:tr>
      <w:tr w:rsidR="006C5723" w:rsidRPr="00B3095F" w14:paraId="7C1E4138" w14:textId="77777777" w:rsidTr="000D0C0A">
        <w:trPr>
          <w:trHeight w:val="475"/>
        </w:trPr>
        <w:tc>
          <w:tcPr>
            <w:tcW w:w="523" w:type="dxa"/>
            <w:vAlign w:val="center"/>
          </w:tcPr>
          <w:p w14:paraId="2ECF5617" w14:textId="77777777" w:rsidR="006C5723" w:rsidRPr="002217D2" w:rsidRDefault="006C5723" w:rsidP="00EA0A16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12</w:t>
            </w:r>
          </w:p>
        </w:tc>
        <w:tc>
          <w:tcPr>
            <w:tcW w:w="3696" w:type="dxa"/>
            <w:vAlign w:val="center"/>
          </w:tcPr>
          <w:p w14:paraId="63266D6C" w14:textId="77777777" w:rsidR="006C5723" w:rsidRPr="002217D2" w:rsidRDefault="006C5723" w:rsidP="00EA0A16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CCTV Completed and passed</w:t>
            </w:r>
          </w:p>
        </w:tc>
        <w:tc>
          <w:tcPr>
            <w:tcW w:w="709" w:type="dxa"/>
            <w:vAlign w:val="center"/>
          </w:tcPr>
          <w:p w14:paraId="5440A37F" w14:textId="77777777" w:rsidR="006C5723" w:rsidRPr="002217D2" w:rsidRDefault="006C5723" w:rsidP="00EA0A16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ECD221E" w14:textId="77777777" w:rsidR="006C5723" w:rsidRPr="002217D2" w:rsidRDefault="006C5723" w:rsidP="00EA0A16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EA2B0B7" w14:textId="77777777" w:rsidR="006C5723" w:rsidRPr="002217D2" w:rsidRDefault="006C5723" w:rsidP="00EA0A16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326231D3" w14:textId="77777777" w:rsidR="006C5723" w:rsidRPr="002217D2" w:rsidRDefault="006C5723" w:rsidP="00EA0A16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</w:tr>
      <w:tr w:rsidR="006C5723" w:rsidRPr="00B3095F" w14:paraId="5EC68508" w14:textId="77777777" w:rsidTr="000D0C0A">
        <w:trPr>
          <w:trHeight w:val="475"/>
        </w:trPr>
        <w:tc>
          <w:tcPr>
            <w:tcW w:w="523" w:type="dxa"/>
            <w:vAlign w:val="center"/>
          </w:tcPr>
          <w:p w14:paraId="2FB8EBD1" w14:textId="77777777" w:rsidR="006C5723" w:rsidRPr="002217D2" w:rsidRDefault="006C5723" w:rsidP="00EA0A16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13</w:t>
            </w:r>
          </w:p>
        </w:tc>
        <w:tc>
          <w:tcPr>
            <w:tcW w:w="3696" w:type="dxa"/>
            <w:vAlign w:val="center"/>
          </w:tcPr>
          <w:p w14:paraId="643B8F1C" w14:textId="77777777" w:rsidR="006C5723" w:rsidRPr="002217D2" w:rsidRDefault="006C5723" w:rsidP="00EA0A16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Water tightness test passed</w:t>
            </w:r>
          </w:p>
        </w:tc>
        <w:tc>
          <w:tcPr>
            <w:tcW w:w="709" w:type="dxa"/>
            <w:vAlign w:val="center"/>
          </w:tcPr>
          <w:p w14:paraId="5BEE0B5F" w14:textId="77777777" w:rsidR="006C5723" w:rsidRPr="002217D2" w:rsidRDefault="006C5723" w:rsidP="00EA0A16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637326C" w14:textId="77777777" w:rsidR="006C5723" w:rsidRPr="002217D2" w:rsidRDefault="006C5723" w:rsidP="00EA0A16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963D31" w14:textId="77777777" w:rsidR="006C5723" w:rsidRPr="002217D2" w:rsidRDefault="006C5723" w:rsidP="00EA0A16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04B6401E" w14:textId="77777777" w:rsidR="006C5723" w:rsidRPr="002217D2" w:rsidRDefault="006C5723" w:rsidP="00EA0A16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</w:tr>
      <w:tr w:rsidR="006C5723" w:rsidRPr="00B3095F" w14:paraId="7C212C75" w14:textId="77777777" w:rsidTr="000D0C0A">
        <w:trPr>
          <w:trHeight w:val="1322"/>
        </w:trPr>
        <w:tc>
          <w:tcPr>
            <w:tcW w:w="523" w:type="dxa"/>
            <w:vAlign w:val="center"/>
          </w:tcPr>
          <w:p w14:paraId="00EA5E59" w14:textId="77777777" w:rsidR="006C5723" w:rsidRPr="002217D2" w:rsidRDefault="006C5723" w:rsidP="006E1FB1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14</w:t>
            </w:r>
          </w:p>
        </w:tc>
        <w:tc>
          <w:tcPr>
            <w:tcW w:w="3696" w:type="dxa"/>
            <w:vAlign w:val="center"/>
          </w:tcPr>
          <w:p w14:paraId="3A323906" w14:textId="77777777" w:rsidR="006C5723" w:rsidRPr="002217D2" w:rsidRDefault="006C5723" w:rsidP="006E1FB1">
            <w:pPr>
              <w:pStyle w:val="Style1bodytext"/>
              <w:spacing w:before="40" w:after="4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Final visual Inspection Completed and approved by Engineer</w:t>
            </w:r>
          </w:p>
        </w:tc>
        <w:tc>
          <w:tcPr>
            <w:tcW w:w="709" w:type="dxa"/>
            <w:vAlign w:val="center"/>
          </w:tcPr>
          <w:p w14:paraId="33C279F7" w14:textId="77777777" w:rsidR="006C5723" w:rsidRPr="002217D2" w:rsidRDefault="006C5723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6CDD56B" w14:textId="77777777" w:rsidR="006C5723" w:rsidRPr="002217D2" w:rsidRDefault="006C5723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18137CB" w14:textId="77777777" w:rsidR="006C5723" w:rsidRPr="002217D2" w:rsidRDefault="006C5723" w:rsidP="006E1FB1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546635A" w14:textId="77777777" w:rsidR="002217D2" w:rsidRDefault="006C5723" w:rsidP="00DA50B9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Invitation to inspect</w:t>
            </w:r>
            <w:r w:rsidR="002217D2">
              <w:rPr>
                <w:sz w:val="20"/>
                <w:szCs w:val="20"/>
              </w:rPr>
              <w:t>:</w:t>
            </w:r>
            <w:r w:rsidRPr="002217D2">
              <w:rPr>
                <w:sz w:val="20"/>
                <w:szCs w:val="20"/>
              </w:rPr>
              <w:t xml:space="preserve"> </w:t>
            </w:r>
          </w:p>
          <w:p w14:paraId="685E5028" w14:textId="77777777" w:rsidR="006C5723" w:rsidRPr="002217D2" w:rsidRDefault="006C5723" w:rsidP="00DA50B9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Accepted / Declined</w:t>
            </w:r>
          </w:p>
          <w:p w14:paraId="0535EDEB" w14:textId="77777777" w:rsidR="006C5723" w:rsidRPr="002217D2" w:rsidRDefault="006C5723" w:rsidP="00DA50B9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 xml:space="preserve">Design Team </w:t>
            </w:r>
          </w:p>
          <w:p w14:paraId="00F50C9E" w14:textId="77777777" w:rsidR="006C5723" w:rsidRPr="002217D2" w:rsidRDefault="006C5723" w:rsidP="00DA50B9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Rep: ___________________</w:t>
            </w:r>
          </w:p>
          <w:p w14:paraId="53F1BE5F" w14:textId="77777777" w:rsidR="006C5723" w:rsidRPr="002217D2" w:rsidRDefault="006C5723" w:rsidP="00DA50B9">
            <w:pPr>
              <w:pStyle w:val="Style1bodytext"/>
              <w:spacing w:before="0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Date:___________</w:t>
            </w:r>
          </w:p>
        </w:tc>
      </w:tr>
      <w:tr w:rsidR="006C5723" w:rsidRPr="00B3095F" w14:paraId="0C56EDBC" w14:textId="77777777" w:rsidTr="000D0C0A">
        <w:trPr>
          <w:trHeight w:val="335"/>
        </w:trPr>
        <w:tc>
          <w:tcPr>
            <w:tcW w:w="10173" w:type="dxa"/>
            <w:gridSpan w:val="6"/>
            <w:vAlign w:val="center"/>
          </w:tcPr>
          <w:p w14:paraId="1FB38A07" w14:textId="77777777" w:rsidR="006C5723" w:rsidRPr="002217D2" w:rsidRDefault="007D3EA1" w:rsidP="006E1FB1">
            <w:pPr>
              <w:pStyle w:val="Style1bodytext"/>
              <w:spacing w:before="0"/>
              <w:jc w:val="left"/>
              <w:rPr>
                <w:b/>
                <w:sz w:val="20"/>
              </w:rPr>
            </w:pP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27CF8F2" wp14:editId="0F67014E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7604125</wp:posOffset>
                      </wp:positionV>
                      <wp:extent cx="2286000" cy="1028700"/>
                      <wp:effectExtent l="8890" t="7620" r="10160" b="11430"/>
                      <wp:wrapNone/>
                      <wp:docPr id="29" name="Text Box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3261" w:type="dxa"/>
                                    <w:tblInd w:w="108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176"/>
                                    <w:gridCol w:w="951"/>
                                    <w:gridCol w:w="1134"/>
                                  </w:tblGrid>
                                  <w:tr w:rsidR="006C5723" w14:paraId="78A0781A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vAlign w:val="center"/>
                                      </w:tcPr>
                                      <w:p w14:paraId="029CD513" w14:textId="77777777" w:rsidR="006C5723" w:rsidRDefault="006C5723">
                                        <w:pPr>
                                          <w:jc w:val="right"/>
                                        </w:pPr>
                                        <w:r>
                                          <w:t>Grade 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5A6F9AA" w14:textId="77777777" w:rsidR="006C5723" w:rsidRDefault="006C5723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  <w:jc w:val="center"/>
                                        </w:pPr>
                                        <w:r>
                                          <w:t>(IL2-IL1)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vAlign w:val="center"/>
                                      </w:tcPr>
                                      <w:p w14:paraId="01C4DEB5" w14:textId="77777777" w:rsidR="006C5723" w:rsidRDefault="006C5723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</w:pPr>
                                        <w:r>
                                          <w:t>X100</w:t>
                                        </w:r>
                                      </w:p>
                                    </w:tc>
                                  </w:tr>
                                  <w:tr w:rsidR="006C5723" w14:paraId="540262C3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</w:tcPr>
                                      <w:p w14:paraId="3F2C800C" w14:textId="77777777" w:rsidR="006C5723" w:rsidRDefault="006C5723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9392DD8" w14:textId="77777777" w:rsidR="006C5723" w:rsidRDefault="006C5723">
                                        <w:pPr>
                                          <w:jc w:val="center"/>
                                        </w:pPr>
                                        <w:r>
                                          <w:t>Length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</w:tcPr>
                                      <w:p w14:paraId="11A07703" w14:textId="77777777" w:rsidR="006C5723" w:rsidRDefault="006C5723"/>
                                    </w:tc>
                                  </w:tr>
                                  <w:tr w:rsidR="006C5723" w14:paraId="2837A2DA" w14:textId="77777777">
                                    <w:trPr>
                                      <w:cantSplit/>
                                      <w:trHeight w:hRule="exact" w:val="197"/>
                                    </w:trPr>
                                    <w:tc>
                                      <w:tcPr>
                                        <w:tcW w:w="1176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14:paraId="7A93C746" w14:textId="77777777" w:rsidR="006C5723" w:rsidRDefault="006C5723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250D2FA" w14:textId="77777777" w:rsidR="006C5723" w:rsidRDefault="006C5723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14:paraId="41BA6EC0" w14:textId="77777777" w:rsidR="006C5723" w:rsidRDefault="006C5723"/>
                                    </w:tc>
                                  </w:tr>
                                  <w:tr w:rsidR="006C5723" w14:paraId="0E7FD808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96F5CA2" w14:textId="77777777" w:rsidR="006C5723" w:rsidRDefault="006C5723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041B215" w14:textId="77777777" w:rsidR="006C5723" w:rsidRDefault="006C5723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33599397" w14:textId="77777777" w:rsidR="006C5723" w:rsidRDefault="006C5723"/>
                                    </w:tc>
                                  </w:tr>
                                  <w:tr w:rsidR="006C5723" w14:paraId="52BDA87E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98F6C05" w14:textId="77777777" w:rsidR="006C5723" w:rsidRDefault="006C5723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E2FCFBC" w14:textId="77777777" w:rsidR="006C5723" w:rsidRDefault="006C5723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3B4149EC" w14:textId="77777777" w:rsidR="006C5723" w:rsidRDefault="006C5723"/>
                                    </w:tc>
                                  </w:tr>
                                </w:tbl>
                                <w:p w14:paraId="50F5C7BC" w14:textId="77777777" w:rsidR="006C5723" w:rsidRDefault="006C5723" w:rsidP="00D8349F"/>
                              </w:txbxContent>
                            </wps:txbx>
                            <wps:bodyPr rot="0" vert="horz" wrap="square" lIns="91440" tIns="18000" rIns="9144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7CF8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3" o:spid="_x0000_s1026" type="#_x0000_t202" style="position:absolute;margin-left:152.5pt;margin-top:598.75pt;width:180pt;height:8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">
                      <v:textbox inset=",.5mm,,.5mm">
                        <w:txbxContent>
                          <w:tbl>
                            <w:tblPr>
                              <w:tblW w:w="3261" w:type="dxa"/>
                              <w:tblInd w:w="10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176"/>
                              <w:gridCol w:w="951"/>
                              <w:gridCol w:w="1134"/>
                            </w:tblGrid>
                            <w:tr w:rsidR="006C5723" w14:paraId="78A0781A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vAlign w:val="center"/>
                                </w:tcPr>
                                <w:p w14:paraId="029CD513" w14:textId="77777777" w:rsidR="006C5723" w:rsidRDefault="006C5723">
                                  <w:pPr>
                                    <w:jc w:val="right"/>
                                  </w:pPr>
                                  <w:r>
                                    <w:t>Grade =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5A6F9AA" w14:textId="77777777" w:rsidR="006C5723" w:rsidRDefault="006C5723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jc w:val="center"/>
                                  </w:pPr>
                                  <w:r>
                                    <w:t>(IL2-IL1)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vAlign w:val="center"/>
                                </w:tcPr>
                                <w:p w14:paraId="01C4DEB5" w14:textId="77777777" w:rsidR="006C5723" w:rsidRDefault="006C5723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X100</w:t>
                                  </w:r>
                                </w:p>
                              </w:tc>
                            </w:tr>
                            <w:tr w:rsidR="006C5723" w14:paraId="540262C3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</w:tcPr>
                                <w:p w14:paraId="3F2C800C" w14:textId="77777777" w:rsidR="006C5723" w:rsidRDefault="006C5723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9392DD8" w14:textId="77777777" w:rsidR="006C5723" w:rsidRDefault="006C5723">
                                  <w:pPr>
                                    <w:jc w:val="center"/>
                                  </w:pPr>
                                  <w: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</w:tcPr>
                                <w:p w14:paraId="11A07703" w14:textId="77777777" w:rsidR="006C5723" w:rsidRDefault="006C5723"/>
                              </w:tc>
                            </w:tr>
                            <w:tr w:rsidR="006C5723" w14:paraId="2837A2DA" w14:textId="77777777">
                              <w:trPr>
                                <w:cantSplit/>
                                <w:trHeight w:hRule="exact" w:val="197"/>
                              </w:trPr>
                              <w:tc>
                                <w:tcPr>
                                  <w:tcW w:w="11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A93C746" w14:textId="77777777" w:rsidR="006C5723" w:rsidRDefault="006C5723"/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250D2FA" w14:textId="77777777" w:rsidR="006C5723" w:rsidRDefault="006C57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1BA6EC0" w14:textId="77777777" w:rsidR="006C5723" w:rsidRDefault="006C5723"/>
                              </w:tc>
                            </w:tr>
                            <w:tr w:rsidR="006C5723" w14:paraId="0E7FD808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96F5CA2" w14:textId="77777777" w:rsidR="006C5723" w:rsidRDefault="006C5723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041B215" w14:textId="77777777" w:rsidR="006C5723" w:rsidRDefault="006C57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599397" w14:textId="77777777" w:rsidR="006C5723" w:rsidRDefault="006C5723"/>
                              </w:tc>
                            </w:tr>
                            <w:tr w:rsidR="006C5723" w14:paraId="52BDA87E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8F6C05" w14:textId="77777777" w:rsidR="006C5723" w:rsidRDefault="006C5723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2FCFBC" w14:textId="77777777" w:rsidR="006C5723" w:rsidRDefault="006C572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B4149EC" w14:textId="77777777" w:rsidR="006C5723" w:rsidRDefault="006C5723"/>
                              </w:tc>
                            </w:tr>
                          </w:tbl>
                          <w:p w14:paraId="50F5C7BC" w14:textId="77777777" w:rsidR="006C5723" w:rsidRDefault="006C5723" w:rsidP="00D8349F"/>
                        </w:txbxContent>
                      </v:textbox>
                    </v:shape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DA9D950" wp14:editId="7802C9F2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7620" t="7620" r="8890" b="8890"/>
                      <wp:wrapNone/>
                      <wp:docPr id="28" name="Oval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4FE2F5" id="Oval 109" o:spid="_x0000_s1026" style="position:absolute;margin-left:70.65pt;margin-top:418.75pt;width:99.2pt;height:99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" strokeweight="1pt">
                      <v:stroke dashstyle="1 1" endcap="round"/>
                    </v:oval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E0A3ABC" wp14:editId="097BEE7B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13970" t="7620" r="12065" b="8890"/>
                      <wp:wrapNone/>
                      <wp:docPr id="27" name="Oval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825B0A" id="Oval 110" o:spid="_x0000_s1026" style="position:absolute;margin-left:305.15pt;margin-top:418.75pt;width:99.2pt;height:99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" strokeweight="1pt">
                      <v:stroke dashstyle="1 1" endcap="round"/>
                    </v:oval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278904A" wp14:editId="16445C26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5089525</wp:posOffset>
                      </wp:positionV>
                      <wp:extent cx="571500" cy="0"/>
                      <wp:effectExtent l="12700" t="7620" r="6350" b="11430"/>
                      <wp:wrapNone/>
                      <wp:docPr id="26" name="Lin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4FB482" id="Line 125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3pt,400.75pt" to="379.3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" strokeweight="1pt"/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78FDB9F" wp14:editId="44E936FB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5089525</wp:posOffset>
                      </wp:positionV>
                      <wp:extent cx="571500" cy="0"/>
                      <wp:effectExtent l="12700" t="7620" r="6350" b="11430"/>
                      <wp:wrapNone/>
                      <wp:docPr id="25" name="Lin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9B24B" id="Line 124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3pt,400.75pt" to="145.3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" strokeweight="1pt"/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1EF1B51" wp14:editId="0CF7CDFE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7146925</wp:posOffset>
                      </wp:positionV>
                      <wp:extent cx="914400" cy="228600"/>
                      <wp:effectExtent l="3175" t="0" r="0" b="1905"/>
                      <wp:wrapNone/>
                      <wp:docPr id="24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98F0D2" w14:textId="77777777" w:rsidR="006C5723" w:rsidRDefault="006C5723" w:rsidP="00D8349F">
                                  <w:pPr>
                                    <w:pStyle w:val="Heading7"/>
                                  </w:pPr>
                                  <w:r>
                                    <w:t>Grade =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F1B51" id="Text Box 122" o:spid="_x0000_s1027" type="#_x0000_t202" style="position:absolute;margin-left:208.3pt;margin-top:562.75pt;width:1in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" stroked="f">
                      <v:textbox inset=",0,,0">
                        <w:txbxContent>
                          <w:p w14:paraId="3798F0D2" w14:textId="77777777" w:rsidR="006C5723" w:rsidRDefault="006C5723" w:rsidP="00D8349F">
                            <w:pPr>
                              <w:pStyle w:val="Heading7"/>
                            </w:pPr>
                            <w:r>
                              <w:t>Grade 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9A63B67" wp14:editId="1941A5C1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6918325</wp:posOffset>
                      </wp:positionV>
                      <wp:extent cx="800100" cy="228600"/>
                      <wp:effectExtent l="3175" t="0" r="0" b="1905"/>
                      <wp:wrapNone/>
                      <wp:docPr id="23" name="Text Box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C8FB12" w14:textId="77777777" w:rsidR="006C5723" w:rsidRDefault="006C5723" w:rsidP="00D8349F">
                                  <w:pPr>
                                    <w:pStyle w:val="Heading7"/>
                                  </w:pPr>
                                  <w:r>
                                    <w:t xml:space="preserve">Length = 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3B67" id="Text Box 121" o:spid="_x0000_s1028" type="#_x0000_t202" style="position:absolute;margin-left:208.3pt;margin-top:544.75pt;width:63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" stroked="f">
                      <v:textbox inset=",0,,0">
                        <w:txbxContent>
                          <w:p w14:paraId="70C8FB12" w14:textId="77777777" w:rsidR="006C5723" w:rsidRDefault="006C5723" w:rsidP="00D8349F">
                            <w:pPr>
                              <w:pStyle w:val="Heading7"/>
                            </w:pPr>
                            <w:r>
                              <w:t xml:space="preserve">Length =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6808D99" wp14:editId="0CC4C7B4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3175" t="0" r="0" b="1905"/>
                      <wp:wrapNone/>
                      <wp:docPr id="22" name="Text Box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38CC83" w14:textId="77777777" w:rsidR="006C5723" w:rsidRDefault="006C5723" w:rsidP="00D8349F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IL2=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08D99" id="Text Box 120" o:spid="_x0000_s1029" type="#_x0000_t202" style="position:absolute;margin-left:334.3pt;margin-top:481.75pt;width:45pt;height:1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" stroked="f">
                      <v:textbox>
                        <w:txbxContent>
                          <w:p w14:paraId="0838CC83" w14:textId="77777777" w:rsidR="006C5723" w:rsidRDefault="006C5723" w:rsidP="00D8349F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IL2=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42E02CE" wp14:editId="242E7E7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3175" t="0" r="0" b="1905"/>
                      <wp:wrapNone/>
                      <wp:docPr id="21" name="Text Box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607537" w14:textId="77777777" w:rsidR="006C5723" w:rsidRDefault="006C5723" w:rsidP="00D8349F">
                                  <w:r>
                                    <w:t>IL1=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E02CE" id="Text Box 119" o:spid="_x0000_s1030" type="#_x0000_t202" style="position:absolute;margin-left:100.3pt;margin-top:481.75pt;width:45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" stroked="f">
                      <v:textbox>
                        <w:txbxContent>
                          <w:p w14:paraId="45607537" w14:textId="77777777" w:rsidR="006C5723" w:rsidRDefault="006C5723" w:rsidP="00D8349F">
                            <w:r>
                              <w:t>IL1=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6B57438" wp14:editId="1A38408B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5883275</wp:posOffset>
                      </wp:positionV>
                      <wp:extent cx="114300" cy="114300"/>
                      <wp:effectExtent l="12700" t="10795" r="6350" b="8255"/>
                      <wp:wrapNone/>
                      <wp:docPr id="20" name="Oval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491865" id="Oval 115" o:spid="_x0000_s1026" style="position:absolute;margin-left:116.05pt;margin-top:463.25pt;width:9pt;height: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"/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B10D0CF" wp14:editId="4F279DDE">
                      <wp:simplePos x="0" y="0"/>
                      <wp:positionH relativeFrom="column">
                        <wp:posOffset>3216910</wp:posOffset>
                      </wp:positionH>
                      <wp:positionV relativeFrom="paragraph">
                        <wp:posOffset>3129280</wp:posOffset>
                      </wp:positionV>
                      <wp:extent cx="1143000" cy="0"/>
                      <wp:effectExtent l="12700" t="9525" r="15875" b="9525"/>
                      <wp:wrapNone/>
                      <wp:docPr id="19" name="Lin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99DAEB" id="Line 11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3pt,246.4pt" to="343.3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" strokeweight="1pt">
                      <v:stroke dashstyle="1 1" endcap="round"/>
                    </v:line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DE0337A" wp14:editId="5D23A363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3124200</wp:posOffset>
                      </wp:positionV>
                      <wp:extent cx="1143000" cy="0"/>
                      <wp:effectExtent l="12700" t="13970" r="6350" b="14605"/>
                      <wp:wrapNone/>
                      <wp:docPr id="18" name="Lin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4C747" id="Line 117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3pt,246pt" to="226.3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" strokeweight="1pt">
                      <v:stroke dashstyle="1 1" endcap="round"/>
                    </v:line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B400586" wp14:editId="2220C97C">
                      <wp:simplePos x="0" y="0"/>
                      <wp:positionH relativeFrom="column">
                        <wp:posOffset>2874010</wp:posOffset>
                      </wp:positionH>
                      <wp:positionV relativeFrom="paragraph">
                        <wp:posOffset>2946400</wp:posOffset>
                      </wp:positionV>
                      <wp:extent cx="342900" cy="342900"/>
                      <wp:effectExtent l="12700" t="7620" r="6350" b="11430"/>
                      <wp:wrapNone/>
                      <wp:docPr id="17" name="Oval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DAFC93" id="Oval 116" o:spid="_x0000_s1026" style="position:absolute;margin-left:226.3pt;margin-top:232pt;width:27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xLFwIAAC8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"/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EDE71C9" wp14:editId="16C020C3">
                      <wp:simplePos x="0" y="0"/>
                      <wp:positionH relativeFrom="column">
                        <wp:posOffset>2883535</wp:posOffset>
                      </wp:positionH>
                      <wp:positionV relativeFrom="paragraph">
                        <wp:posOffset>5927725</wp:posOffset>
                      </wp:positionV>
                      <wp:extent cx="228600" cy="0"/>
                      <wp:effectExtent l="12700" t="55245" r="15875" b="59055"/>
                      <wp:wrapNone/>
                      <wp:docPr id="16" name="Lin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F9669" id="Line 11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05pt,466.75pt" to="245.0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1QNKQIAAEw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3B58C2A" wp14:editId="46CF115B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5927725</wp:posOffset>
                      </wp:positionV>
                      <wp:extent cx="3429000" cy="0"/>
                      <wp:effectExtent l="12700" t="7620" r="15875" b="11430"/>
                      <wp:wrapNone/>
                      <wp:docPr id="15" name="Lin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428E0" id="Line 113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55pt,466.75pt" to="435.5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" strokeweight="1pt">
                      <v:stroke dashstyle="1 1" endcap="round"/>
                    </v:line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0D9B1B2" wp14:editId="0A82A0C8">
                      <wp:simplePos x="0" y="0"/>
                      <wp:positionH relativeFrom="column">
                        <wp:posOffset>3931285</wp:posOffset>
                      </wp:positionH>
                      <wp:positionV relativeFrom="paragraph">
                        <wp:posOffset>5546725</wp:posOffset>
                      </wp:positionV>
                      <wp:extent cx="1143000" cy="800100"/>
                      <wp:effectExtent l="12700" t="7620" r="15875" b="11430"/>
                      <wp:wrapNone/>
                      <wp:docPr id="14" name="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195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79299B" id="Rectangle 112" o:spid="_x0000_s1026" style="position:absolute;margin-left:309.55pt;margin-top:436.75pt;width:90pt;height:6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" strokeweight="1pt">
                      <v:fill opacity="32896f"/>
                      <v:stroke dashstyle="1 1" endcap="round"/>
                    </v:rect>
                  </w:pict>
                </mc:Fallback>
              </mc:AlternateContent>
            </w:r>
            <w:r w:rsidRPr="002217D2">
              <w:rPr>
                <w:b/>
                <w:noProof/>
                <w:sz w:val="2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505EC517" wp14:editId="5EBBD22E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5544820</wp:posOffset>
                      </wp:positionV>
                      <wp:extent cx="1143000" cy="800100"/>
                      <wp:effectExtent l="12700" t="15240" r="6350" b="13335"/>
                      <wp:wrapNone/>
                      <wp:docPr id="13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195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645D44" id="Rectangle 111" o:spid="_x0000_s1026" style="position:absolute;margin-left:75.55pt;margin-top:436.6pt;width:90pt;height:6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" strokeweight="1pt">
                      <v:fill opacity="32896f"/>
                      <v:stroke dashstyle="1 1" endcap="round"/>
                    </v:rect>
                  </w:pict>
                </mc:Fallback>
              </mc:AlternateContent>
            </w:r>
            <w:r w:rsidR="006C5723" w:rsidRPr="002217D2">
              <w:rPr>
                <w:b/>
                <w:sz w:val="20"/>
              </w:rPr>
              <w:t>Comments:</w:t>
            </w:r>
          </w:p>
          <w:p w14:paraId="207D9201" w14:textId="77777777" w:rsidR="006C5723" w:rsidRPr="00B3095F" w:rsidRDefault="006C5723" w:rsidP="005418EB">
            <w:pPr>
              <w:pStyle w:val="Style1bodytext"/>
              <w:spacing w:before="0"/>
              <w:jc w:val="left"/>
              <w:rPr>
                <w:b/>
              </w:rPr>
            </w:pPr>
          </w:p>
        </w:tc>
      </w:tr>
      <w:tr w:rsidR="006C5723" w:rsidRPr="00B3095F" w14:paraId="38FAC540" w14:textId="77777777" w:rsidTr="000D0C0A">
        <w:trPr>
          <w:trHeight w:val="283"/>
        </w:trPr>
        <w:tc>
          <w:tcPr>
            <w:tcW w:w="10173" w:type="dxa"/>
            <w:gridSpan w:val="6"/>
            <w:vAlign w:val="center"/>
          </w:tcPr>
          <w:p w14:paraId="7DEAEFB4" w14:textId="77777777" w:rsidR="006C5723" w:rsidRPr="002217D2" w:rsidRDefault="006C5723" w:rsidP="005418EB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The above works have been inspected and are considered compliant with the drawings, specifications and instructions</w:t>
            </w:r>
          </w:p>
        </w:tc>
      </w:tr>
      <w:tr w:rsidR="006C5723" w:rsidRPr="00B3095F" w14:paraId="4F41B096" w14:textId="77777777" w:rsidTr="000D0C0A">
        <w:trPr>
          <w:trHeight w:val="410"/>
        </w:trPr>
        <w:tc>
          <w:tcPr>
            <w:tcW w:w="4928" w:type="dxa"/>
            <w:gridSpan w:val="3"/>
            <w:vAlign w:val="center"/>
          </w:tcPr>
          <w:p w14:paraId="076E01A5" w14:textId="77777777" w:rsidR="006C5723" w:rsidRPr="002217D2" w:rsidRDefault="006C5723" w:rsidP="00B3095F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Name:</w:t>
            </w:r>
          </w:p>
        </w:tc>
        <w:tc>
          <w:tcPr>
            <w:tcW w:w="5245" w:type="dxa"/>
            <w:gridSpan w:val="3"/>
            <w:vAlign w:val="center"/>
          </w:tcPr>
          <w:p w14:paraId="2241BECE" w14:textId="77777777" w:rsidR="006C5723" w:rsidRPr="002217D2" w:rsidRDefault="006C5723" w:rsidP="00B3095F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Position:</w:t>
            </w:r>
          </w:p>
        </w:tc>
      </w:tr>
      <w:tr w:rsidR="006C5723" w:rsidRPr="00B3095F" w14:paraId="17F936DD" w14:textId="77777777" w:rsidTr="000D0C0A">
        <w:trPr>
          <w:trHeight w:val="429"/>
        </w:trPr>
        <w:tc>
          <w:tcPr>
            <w:tcW w:w="4928" w:type="dxa"/>
            <w:gridSpan w:val="3"/>
            <w:vAlign w:val="center"/>
          </w:tcPr>
          <w:p w14:paraId="26205CD6" w14:textId="77777777" w:rsidR="006C5723" w:rsidRPr="002217D2" w:rsidRDefault="006C5723" w:rsidP="00B3095F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Sign:</w:t>
            </w:r>
          </w:p>
        </w:tc>
        <w:tc>
          <w:tcPr>
            <w:tcW w:w="5245" w:type="dxa"/>
            <w:gridSpan w:val="3"/>
            <w:vAlign w:val="center"/>
          </w:tcPr>
          <w:p w14:paraId="42963843" w14:textId="77777777" w:rsidR="006C5723" w:rsidRPr="002217D2" w:rsidRDefault="006C5723" w:rsidP="00B3095F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2217D2">
              <w:rPr>
                <w:sz w:val="20"/>
                <w:szCs w:val="20"/>
              </w:rPr>
              <w:t>Date:</w:t>
            </w:r>
          </w:p>
        </w:tc>
      </w:tr>
    </w:tbl>
    <w:p w14:paraId="4EBA6B90" w14:textId="77777777" w:rsidR="00DF13B9" w:rsidRPr="00B3095F" w:rsidRDefault="00DF13B9" w:rsidP="00F40D46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text" w:tblpX="6242" w:tblpY="1"/>
        <w:tblOverlap w:val="never"/>
        <w:tblW w:w="3833" w:type="dxa"/>
        <w:tblBorders>
          <w:top w:val="single" w:sz="4" w:space="0" w:color="708F29"/>
          <w:left w:val="single" w:sz="4" w:space="0" w:color="708F29"/>
          <w:bottom w:val="single" w:sz="4" w:space="0" w:color="708F29"/>
          <w:right w:val="single" w:sz="4" w:space="0" w:color="708F29"/>
          <w:insideH w:val="single" w:sz="4" w:space="0" w:color="708F29"/>
          <w:insideV w:val="single" w:sz="4" w:space="0" w:color="708F2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697"/>
        <w:gridCol w:w="765"/>
        <w:gridCol w:w="810"/>
        <w:gridCol w:w="696"/>
      </w:tblGrid>
      <w:tr w:rsidR="00E26803" w:rsidRPr="00B3095F" w14:paraId="5CCF1A1A" w14:textId="77777777" w:rsidTr="00345234">
        <w:trPr>
          <w:trHeight w:val="332"/>
        </w:trPr>
        <w:tc>
          <w:tcPr>
            <w:tcW w:w="3833" w:type="dxa"/>
            <w:gridSpan w:val="5"/>
            <w:shd w:val="clear" w:color="auto" w:fill="auto"/>
            <w:noWrap/>
            <w:vAlign w:val="center"/>
            <w:hideMark/>
          </w:tcPr>
          <w:p w14:paraId="60BD64C1" w14:textId="77777777" w:rsidR="00E26803" w:rsidRPr="00B3095F" w:rsidRDefault="00E26803" w:rsidP="00E268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Connections</w:t>
            </w:r>
          </w:p>
        </w:tc>
      </w:tr>
      <w:tr w:rsidR="00E26803" w:rsidRPr="00B3095F" w14:paraId="63105161" w14:textId="77777777" w:rsidTr="00345234">
        <w:trPr>
          <w:trHeight w:val="332"/>
        </w:trPr>
        <w:tc>
          <w:tcPr>
            <w:tcW w:w="865" w:type="dxa"/>
            <w:shd w:val="clear" w:color="auto" w:fill="auto"/>
            <w:vAlign w:val="bottom"/>
            <w:hideMark/>
          </w:tcPr>
          <w:p w14:paraId="1029370F" w14:textId="77777777" w:rsidR="00E26803" w:rsidRPr="00B3095F" w:rsidRDefault="00E26803" w:rsidP="00E26803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Distance</w:t>
            </w: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br/>
              <w:t>(m)</w:t>
            </w:r>
          </w:p>
        </w:tc>
        <w:tc>
          <w:tcPr>
            <w:tcW w:w="697" w:type="dxa"/>
            <w:shd w:val="clear" w:color="auto" w:fill="auto"/>
            <w:vAlign w:val="bottom"/>
            <w:hideMark/>
          </w:tcPr>
          <w:p w14:paraId="1831E53C" w14:textId="77777777" w:rsidR="00E26803" w:rsidRPr="00B3095F" w:rsidRDefault="00E26803" w:rsidP="00E26803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proofErr w:type="spellStart"/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Dia</w:t>
            </w:r>
            <w:proofErr w:type="spellEnd"/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br/>
              <w:t>(mm)</w:t>
            </w:r>
          </w:p>
        </w:tc>
        <w:tc>
          <w:tcPr>
            <w:tcW w:w="765" w:type="dxa"/>
            <w:shd w:val="clear" w:color="auto" w:fill="auto"/>
            <w:vAlign w:val="bottom"/>
            <w:hideMark/>
          </w:tcPr>
          <w:p w14:paraId="4D33FDC5" w14:textId="77777777" w:rsidR="00E26803" w:rsidRPr="00B3095F" w:rsidRDefault="00E26803" w:rsidP="00E26803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Depth</w:t>
            </w: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br/>
              <w:t>@ BDY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5E9B59A3" w14:textId="77777777" w:rsidR="00E26803" w:rsidRPr="00B3095F" w:rsidRDefault="00E26803" w:rsidP="00E26803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House / Lot No.</w:t>
            </w:r>
          </w:p>
        </w:tc>
        <w:tc>
          <w:tcPr>
            <w:tcW w:w="696" w:type="dxa"/>
            <w:shd w:val="clear" w:color="auto" w:fill="auto"/>
            <w:vAlign w:val="bottom"/>
            <w:hideMark/>
          </w:tcPr>
          <w:p w14:paraId="08CAB1B6" w14:textId="77777777" w:rsidR="00E26803" w:rsidRPr="00B3095F" w:rsidRDefault="00E26803" w:rsidP="00E26803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Length</w:t>
            </w: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br/>
              <w:t>(m)</w:t>
            </w:r>
          </w:p>
        </w:tc>
      </w:tr>
      <w:tr w:rsidR="00E26803" w:rsidRPr="00B3095F" w14:paraId="1A698355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40EF446" w14:textId="77777777" w:rsidR="00E26803" w:rsidRPr="00B3095F" w:rsidRDefault="00E26803" w:rsidP="00F30BDE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  <w:r w:rsidR="00F30BDE"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0.0m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4CBDC279" w14:textId="77777777" w:rsidR="00E26803" w:rsidRPr="00B3095F" w:rsidRDefault="00E26803" w:rsidP="00E26803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26DA79C5" w14:textId="77777777" w:rsidR="00E26803" w:rsidRPr="00B3095F" w:rsidRDefault="00E26803" w:rsidP="00E26803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67E3DEE" w14:textId="77777777" w:rsidR="00E26803" w:rsidRPr="00B3095F" w:rsidRDefault="00E26803" w:rsidP="00E26803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541A9240" w14:textId="77777777" w:rsidR="00E26803" w:rsidRPr="00B3095F" w:rsidRDefault="00E26803" w:rsidP="00E26803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1E004E7C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vAlign w:val="center"/>
            <w:hideMark/>
          </w:tcPr>
          <w:p w14:paraId="5CE024CD" w14:textId="77777777" w:rsidR="00E26803" w:rsidRPr="00B3095F" w:rsidRDefault="00E26803" w:rsidP="00E26803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lastRenderedPageBreak/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1DF0ACE8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3526115B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0749811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63FA8D01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7B5C0A30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vAlign w:val="center"/>
            <w:hideMark/>
          </w:tcPr>
          <w:p w14:paraId="0CCFACD6" w14:textId="77777777" w:rsidR="00E26803" w:rsidRPr="00B3095F" w:rsidRDefault="00E26803" w:rsidP="00E26803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162653A7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5763F333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075DAF2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345D5393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2ED3BA52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14FFC0D6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2958CB6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2E43FA16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DDDAEA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5A23E9F8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3FD7D82E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B9F97F6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4956661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72853894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BD87F72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3B9E3804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546D656F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68D37AC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29DAEF5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764DAEF0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3D2766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4E1D4859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3A593FE2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3D92AC5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D4A7A12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6D39C859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CC7E6EE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7BF3282D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31B43415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CF48C8F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1CC0FA0E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3245B617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676360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145C3D9C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580B0E44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693EDC1F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B8F90F1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3DB834CF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ECEB912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3B9ED981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5EDA7A9A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3B2F2FD4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1C4AABCA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77AD1AB4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E65FAE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0EF16C75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1E0397E5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E9E4553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18D68A20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797DA299" w14:textId="5B47D981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A15D67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79892955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64281A32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AE6E2F8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569DEF1A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03EA9C54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7BFADC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6153BA8A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64732206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181D6BD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1D18040D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3D603612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073817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42FFA53E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726F886E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2FED2C9A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8D4E36B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5A2540AF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22F57FB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4D4F334A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46CD4320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3BD1C90A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7A1A5FD1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60DAD74D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8280E9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17983F9E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51952793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4B94FB57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D7B14D8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65DB6CF2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EF6EE2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557DAE50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2EBE11AA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621C1D8C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BA67A52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6CAF7C4B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4047A7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740995A0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6093A556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4CB86805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597B69AC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6E91CDDD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A938414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383EE994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24270467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1B3AB487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62C622E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5FBF4EF5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944FB73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766F3A93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3A090CAC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7E0A595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503D0784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50562A3E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49F7DD1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45AA86FA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079293B6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837F2E3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56D9E1E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3957D2D2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93F87AB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1544B2F8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21447E87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1D3968C3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E74CACB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2194B24D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8904AB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03850604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28EE70E7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BB6C7EC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E20A27F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15069BFC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9ACEB7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02F916DB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2217D2" w:rsidRPr="00B3095F" w14:paraId="4E86C507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</w:tcPr>
          <w:p w14:paraId="5E6E213D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697" w:type="dxa"/>
            <w:shd w:val="clear" w:color="auto" w:fill="auto"/>
            <w:noWrap/>
            <w:vAlign w:val="bottom"/>
          </w:tcPr>
          <w:p w14:paraId="41FE1167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</w:tcPr>
          <w:p w14:paraId="4AEE7A01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39CB4D2F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696" w:type="dxa"/>
            <w:shd w:val="clear" w:color="auto" w:fill="auto"/>
            <w:noWrap/>
            <w:vAlign w:val="bottom"/>
          </w:tcPr>
          <w:p w14:paraId="475CCF3A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</w:tr>
      <w:tr w:rsidR="002217D2" w:rsidRPr="00B3095F" w14:paraId="540932BF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</w:tcPr>
          <w:p w14:paraId="23417908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697" w:type="dxa"/>
            <w:shd w:val="clear" w:color="auto" w:fill="auto"/>
            <w:noWrap/>
            <w:vAlign w:val="bottom"/>
          </w:tcPr>
          <w:p w14:paraId="21CCF96E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</w:tcPr>
          <w:p w14:paraId="4F89BC6A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20E04F9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696" w:type="dxa"/>
            <w:shd w:val="clear" w:color="auto" w:fill="auto"/>
            <w:noWrap/>
            <w:vAlign w:val="bottom"/>
          </w:tcPr>
          <w:p w14:paraId="1EE1B5D3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</w:tr>
      <w:tr w:rsidR="002217D2" w:rsidRPr="00B3095F" w14:paraId="63E6C7DA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</w:tcPr>
          <w:p w14:paraId="7FECB415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697" w:type="dxa"/>
            <w:shd w:val="clear" w:color="auto" w:fill="auto"/>
            <w:noWrap/>
            <w:vAlign w:val="bottom"/>
          </w:tcPr>
          <w:p w14:paraId="36C57CA5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</w:tcPr>
          <w:p w14:paraId="514B98E3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C35193A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696" w:type="dxa"/>
            <w:shd w:val="clear" w:color="auto" w:fill="auto"/>
            <w:noWrap/>
            <w:vAlign w:val="bottom"/>
          </w:tcPr>
          <w:p w14:paraId="7C159AF6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</w:tr>
      <w:tr w:rsidR="002217D2" w:rsidRPr="00B3095F" w14:paraId="1F849D99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</w:tcPr>
          <w:p w14:paraId="278DD309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697" w:type="dxa"/>
            <w:shd w:val="clear" w:color="auto" w:fill="auto"/>
            <w:noWrap/>
            <w:vAlign w:val="bottom"/>
          </w:tcPr>
          <w:p w14:paraId="06E5B5C6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</w:tcPr>
          <w:p w14:paraId="357B1491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DD0DBE3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696" w:type="dxa"/>
            <w:shd w:val="clear" w:color="auto" w:fill="auto"/>
            <w:noWrap/>
            <w:vAlign w:val="bottom"/>
          </w:tcPr>
          <w:p w14:paraId="60906BCE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</w:tr>
      <w:tr w:rsidR="002217D2" w:rsidRPr="00B3095F" w14:paraId="1F4AB458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</w:tcPr>
          <w:p w14:paraId="3D9EAF4E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697" w:type="dxa"/>
            <w:shd w:val="clear" w:color="auto" w:fill="auto"/>
            <w:noWrap/>
            <w:vAlign w:val="bottom"/>
          </w:tcPr>
          <w:p w14:paraId="0BB80A12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765" w:type="dxa"/>
            <w:shd w:val="clear" w:color="auto" w:fill="auto"/>
            <w:noWrap/>
            <w:vAlign w:val="bottom"/>
          </w:tcPr>
          <w:p w14:paraId="2E671A00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45D3416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696" w:type="dxa"/>
            <w:shd w:val="clear" w:color="auto" w:fill="auto"/>
            <w:noWrap/>
            <w:vAlign w:val="bottom"/>
          </w:tcPr>
          <w:p w14:paraId="46A411C6" w14:textId="77777777" w:rsidR="002217D2" w:rsidRPr="00B3095F" w:rsidRDefault="002217D2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</w:tr>
      <w:tr w:rsidR="00E26803" w:rsidRPr="00B3095F" w14:paraId="606B50CD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FF55E87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53380A41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27EE35B5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8F2F47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8159E6C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7CB012B2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1007B1D3" w14:textId="77777777" w:rsidR="00E26803" w:rsidRPr="00B3095F" w:rsidRDefault="00E26803" w:rsidP="00E26803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123DADF8" w14:textId="77777777" w:rsidR="00E26803" w:rsidRPr="00B3095F" w:rsidRDefault="00E26803" w:rsidP="00E26803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6347AD0D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C6C122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16EC2765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3A44B997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9CA4209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F54010D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44B928E3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E626C27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70DBC5EB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E26803" w:rsidRPr="00B3095F" w14:paraId="3EA9D306" w14:textId="77777777" w:rsidTr="00345234">
        <w:trPr>
          <w:trHeight w:hRule="exact" w:val="306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9909B03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B97B508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4608BFF5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B901DA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4C88FEF5" w14:textId="77777777" w:rsidR="00E26803" w:rsidRPr="00B3095F" w:rsidRDefault="00E26803" w:rsidP="00E26803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</w:tbl>
    <w:tbl>
      <w:tblPr>
        <w:tblW w:w="2977" w:type="dxa"/>
        <w:tblInd w:w="-137" w:type="dxa"/>
        <w:tblBorders>
          <w:top w:val="single" w:sz="4" w:space="0" w:color="708F29"/>
          <w:left w:val="single" w:sz="4" w:space="0" w:color="708F29"/>
          <w:bottom w:val="single" w:sz="4" w:space="0" w:color="708F29"/>
          <w:right w:val="single" w:sz="4" w:space="0" w:color="708F29"/>
          <w:insideH w:val="single" w:sz="4" w:space="0" w:color="708F29"/>
          <w:insideV w:val="single" w:sz="4" w:space="0" w:color="708F2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532"/>
        <w:gridCol w:w="1027"/>
      </w:tblGrid>
      <w:tr w:rsidR="00F30BDE" w:rsidRPr="00B3095F" w14:paraId="77EC9C0A" w14:textId="77777777" w:rsidTr="00345234">
        <w:trPr>
          <w:trHeight w:val="353"/>
        </w:trPr>
        <w:tc>
          <w:tcPr>
            <w:tcW w:w="2977" w:type="dxa"/>
            <w:gridSpan w:val="3"/>
            <w:shd w:val="clear" w:color="auto" w:fill="auto"/>
            <w:noWrap/>
            <w:vAlign w:val="center"/>
            <w:hideMark/>
          </w:tcPr>
          <w:p w14:paraId="141154BD" w14:textId="77777777" w:rsidR="00F30BDE" w:rsidRPr="00B3095F" w:rsidRDefault="00B90096" w:rsidP="0025799A">
            <w:pPr>
              <w:rPr>
                <w:rFonts w:ascii="Arial" w:hAnsi="Arial" w:cs="Arial"/>
                <w:b/>
                <w:bCs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lang w:val="en-US" w:eastAsia="en-US"/>
              </w:rPr>
              <w:t xml:space="preserve">Structure Name: </w:t>
            </w:r>
          </w:p>
        </w:tc>
      </w:tr>
      <w:tr w:rsidR="00F30BDE" w:rsidRPr="00B3095F" w14:paraId="7054A55A" w14:textId="77777777" w:rsidTr="00345234">
        <w:trPr>
          <w:trHeight w:val="129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B2B337A" w14:textId="77777777" w:rsidR="00F30BDE" w:rsidRPr="00B3095F" w:rsidRDefault="00F30BDE" w:rsidP="00F30BDE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Status:</w:t>
            </w:r>
          </w:p>
        </w:tc>
        <w:tc>
          <w:tcPr>
            <w:tcW w:w="532" w:type="dxa"/>
            <w:shd w:val="clear" w:color="auto" w:fill="auto"/>
            <w:noWrap/>
            <w:vAlign w:val="center"/>
            <w:hideMark/>
          </w:tcPr>
          <w:p w14:paraId="5362B54C" w14:textId="77777777" w:rsidR="00F30BDE" w:rsidRPr="00B3095F" w:rsidRDefault="00F30BDE" w:rsidP="00F30BDE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New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0CD2069E" w14:textId="77777777" w:rsidR="00F30BDE" w:rsidRPr="00B3095F" w:rsidRDefault="00F30BDE" w:rsidP="00F30BDE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Existing</w:t>
            </w:r>
          </w:p>
        </w:tc>
      </w:tr>
      <w:tr w:rsidR="00F30BDE" w:rsidRPr="00B3095F" w14:paraId="47E529EC" w14:textId="77777777" w:rsidTr="00345234">
        <w:trPr>
          <w:trHeight w:val="353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A58523F" w14:textId="77777777" w:rsidR="00F30BDE" w:rsidRPr="00B3095F" w:rsidRDefault="00F30BDE" w:rsidP="00F30BDE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Dia</w:t>
            </w:r>
            <w:proofErr w:type="spellEnd"/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29583219" w14:textId="77777777" w:rsidR="00F30BDE" w:rsidRPr="00B3095F" w:rsidRDefault="00F30BDE" w:rsidP="00F30BDE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3786C29F" w14:textId="77777777" w:rsidR="00F30BDE" w:rsidRPr="00B3095F" w:rsidRDefault="00F30BDE" w:rsidP="00F30BDE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F30BDE" w:rsidRPr="00B3095F" w14:paraId="0312ADDE" w14:textId="77777777" w:rsidTr="00345234">
        <w:trPr>
          <w:trHeight w:val="19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D862C9C" w14:textId="77777777" w:rsidR="00F30BDE" w:rsidRPr="00B3095F" w:rsidRDefault="00F30BDE" w:rsidP="00F30BDE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Type:</w:t>
            </w:r>
          </w:p>
        </w:tc>
        <w:tc>
          <w:tcPr>
            <w:tcW w:w="532" w:type="dxa"/>
            <w:shd w:val="clear" w:color="auto" w:fill="auto"/>
            <w:noWrap/>
            <w:vAlign w:val="center"/>
            <w:hideMark/>
          </w:tcPr>
          <w:p w14:paraId="5F6A2966" w14:textId="77777777" w:rsidR="00F30BDE" w:rsidRPr="00B3095F" w:rsidRDefault="006C5723" w:rsidP="00F30BDE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MH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06C307E6" w14:textId="77777777" w:rsidR="00F30BDE" w:rsidRPr="00B3095F" w:rsidRDefault="006C5723" w:rsidP="00F30BDE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WW</w:t>
            </w:r>
          </w:p>
        </w:tc>
      </w:tr>
      <w:tr w:rsidR="0025799A" w:rsidRPr="00B3095F" w14:paraId="5FD1C82D" w14:textId="77777777" w:rsidTr="00345234">
        <w:trPr>
          <w:trHeight w:val="353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EA4D0AC" w14:textId="77777777" w:rsidR="0025799A" w:rsidRPr="00B3095F" w:rsidRDefault="0025799A" w:rsidP="00F30BDE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Distance to Flexi Joint: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13E64B14" w14:textId="77777777" w:rsidR="0025799A" w:rsidRPr="00B3095F" w:rsidRDefault="0025799A" w:rsidP="00F30BDE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04DAFABD" w14:textId="77777777" w:rsidR="0025799A" w:rsidRPr="00B3095F" w:rsidRDefault="0025799A" w:rsidP="00F30BDE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</w:tr>
      <w:tr w:rsidR="00F30BDE" w:rsidRPr="00B3095F" w14:paraId="22A8A6AE" w14:textId="77777777" w:rsidTr="00345234">
        <w:trPr>
          <w:trHeight w:val="353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DF943F0" w14:textId="77777777" w:rsidR="00F30BDE" w:rsidRPr="00B3095F" w:rsidRDefault="00604734" w:rsidP="00F30BDE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Epoxied</w:t>
            </w:r>
            <w:r w:rsidR="00F30BDE"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2EAFFCA5" w14:textId="77777777" w:rsidR="00F30BDE" w:rsidRPr="00B3095F" w:rsidRDefault="00F30BDE" w:rsidP="00F30BDE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307C1119" w14:textId="77777777" w:rsidR="00F30BDE" w:rsidRPr="00B3095F" w:rsidRDefault="00F30BDE" w:rsidP="00F30BDE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F30BDE" w:rsidRPr="00B3095F" w14:paraId="5B41077F" w14:textId="77777777" w:rsidTr="00345234">
        <w:trPr>
          <w:trHeight w:val="353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B0F1656" w14:textId="77777777" w:rsidR="00F30BDE" w:rsidRPr="00B3095F" w:rsidRDefault="00F30BDE" w:rsidP="00F30BDE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Water tight: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4CD8B2C4" w14:textId="77777777" w:rsidR="00F30BDE" w:rsidRPr="00B3095F" w:rsidRDefault="00F30BDE" w:rsidP="00F30BDE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304ED4A8" w14:textId="77777777" w:rsidR="00F30BDE" w:rsidRPr="00B3095F" w:rsidRDefault="00F30BDE" w:rsidP="00F30BDE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F30BDE" w:rsidRPr="00B3095F" w14:paraId="54E80C27" w14:textId="77777777" w:rsidTr="00345234">
        <w:trPr>
          <w:trHeight w:val="353"/>
        </w:trPr>
        <w:tc>
          <w:tcPr>
            <w:tcW w:w="1418" w:type="dxa"/>
            <w:shd w:val="clear" w:color="auto" w:fill="auto"/>
            <w:vAlign w:val="center"/>
            <w:hideMark/>
          </w:tcPr>
          <w:p w14:paraId="68C98480" w14:textId="77777777" w:rsidR="00F30BDE" w:rsidRPr="00B3095F" w:rsidRDefault="00F30BDE" w:rsidP="00F30BDE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Depth: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15ED1BE3" w14:textId="77777777" w:rsidR="00F30BDE" w:rsidRPr="00B3095F" w:rsidRDefault="00F30BDE" w:rsidP="00F30BDE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445390D5" w14:textId="77777777" w:rsidR="00F30BDE" w:rsidRPr="00B3095F" w:rsidRDefault="00F30BDE" w:rsidP="00F30BDE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F30BDE" w:rsidRPr="00B3095F" w14:paraId="25378113" w14:textId="77777777" w:rsidTr="00345234">
        <w:trPr>
          <w:trHeight w:val="353"/>
        </w:trPr>
        <w:tc>
          <w:tcPr>
            <w:tcW w:w="2977" w:type="dxa"/>
            <w:gridSpan w:val="3"/>
            <w:shd w:val="clear" w:color="auto" w:fill="auto"/>
            <w:hideMark/>
          </w:tcPr>
          <w:p w14:paraId="652706A9" w14:textId="77777777" w:rsidR="00F30BDE" w:rsidRPr="00B3095F" w:rsidRDefault="00F30BDE" w:rsidP="00F30BDE">
            <w:pPr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B3095F">
              <w:rPr>
                <w:rFonts w:ascii="Arial" w:hAnsi="Arial" w:cs="Arial"/>
                <w:sz w:val="16"/>
                <w:szCs w:val="16"/>
                <w:lang w:val="en-US" w:eastAsia="en-US"/>
              </w:rPr>
              <w:t>(Measured from MH Base to underside of Concrete Lid).</w:t>
            </w:r>
          </w:p>
        </w:tc>
      </w:tr>
      <w:tr w:rsidR="00F30BDE" w:rsidRPr="00B3095F" w14:paraId="0103C807" w14:textId="77777777" w:rsidTr="00345234">
        <w:trPr>
          <w:trHeight w:val="375"/>
        </w:trPr>
        <w:tc>
          <w:tcPr>
            <w:tcW w:w="1418" w:type="dxa"/>
            <w:shd w:val="clear" w:color="auto" w:fill="auto"/>
            <w:vAlign w:val="center"/>
            <w:hideMark/>
          </w:tcPr>
          <w:p w14:paraId="5D5F7D28" w14:textId="77777777" w:rsidR="00F30BDE" w:rsidRPr="00B3095F" w:rsidRDefault="00F30BDE" w:rsidP="00F30BDE">
            <w:pPr>
              <w:rPr>
                <w:rFonts w:ascii="Arial" w:hAnsi="Arial" w:cs="Arial"/>
                <w:b/>
                <w:bCs/>
                <w:sz w:val="19"/>
                <w:szCs w:val="19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19"/>
                <w:szCs w:val="19"/>
                <w:lang w:val="en-US" w:eastAsia="en-US"/>
              </w:rPr>
              <w:t>Throat Depth:</w:t>
            </w:r>
          </w:p>
        </w:tc>
        <w:tc>
          <w:tcPr>
            <w:tcW w:w="532" w:type="dxa"/>
            <w:shd w:val="clear" w:color="auto" w:fill="auto"/>
            <w:noWrap/>
            <w:vAlign w:val="bottom"/>
            <w:hideMark/>
          </w:tcPr>
          <w:p w14:paraId="33515DC5" w14:textId="77777777" w:rsidR="00F30BDE" w:rsidRPr="00B3095F" w:rsidRDefault="00F30BDE" w:rsidP="00F30BDE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027" w:type="dxa"/>
            <w:shd w:val="clear" w:color="auto" w:fill="auto"/>
            <w:noWrap/>
            <w:vAlign w:val="bottom"/>
            <w:hideMark/>
          </w:tcPr>
          <w:p w14:paraId="53871A2B" w14:textId="77777777" w:rsidR="00F30BDE" w:rsidRPr="00B3095F" w:rsidRDefault="00F30BDE" w:rsidP="00F30BDE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F30BDE" w:rsidRPr="00B3095F" w14:paraId="4A76BF1B" w14:textId="77777777" w:rsidTr="00345234">
        <w:trPr>
          <w:trHeight w:val="353"/>
        </w:trPr>
        <w:tc>
          <w:tcPr>
            <w:tcW w:w="2977" w:type="dxa"/>
            <w:gridSpan w:val="3"/>
            <w:shd w:val="clear" w:color="auto" w:fill="auto"/>
            <w:hideMark/>
          </w:tcPr>
          <w:p w14:paraId="091D774F" w14:textId="77777777" w:rsidR="00F30BDE" w:rsidRPr="00B3095F" w:rsidRDefault="00F30BDE" w:rsidP="00F30BDE">
            <w:pPr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B3095F">
              <w:rPr>
                <w:rFonts w:ascii="Arial" w:hAnsi="Arial" w:cs="Arial"/>
                <w:sz w:val="16"/>
                <w:szCs w:val="16"/>
                <w:lang w:val="en-US" w:eastAsia="en-US"/>
              </w:rPr>
              <w:t>(Measured from underside of concrete lid to finished final lid level (FSL)).</w:t>
            </w:r>
          </w:p>
        </w:tc>
      </w:tr>
    </w:tbl>
    <w:p w14:paraId="488E56FF" w14:textId="6E70233F" w:rsidR="00F30BDE" w:rsidRPr="00B3095F" w:rsidRDefault="00BA45BA" w:rsidP="00F40D46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 w:val="20"/>
          <w:szCs w:val="20"/>
          <w:lang w:val="en-NZ" w:eastAsia="en-NZ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667B0BD8" wp14:editId="6CBBFA44">
                <wp:simplePos x="0" y="0"/>
                <wp:positionH relativeFrom="column">
                  <wp:posOffset>2330450</wp:posOffset>
                </wp:positionH>
                <wp:positionV relativeFrom="paragraph">
                  <wp:posOffset>-2494026</wp:posOffset>
                </wp:positionV>
                <wp:extent cx="1104900" cy="6685915"/>
                <wp:effectExtent l="0" t="0" r="19050" b="19685"/>
                <wp:wrapNone/>
                <wp:docPr id="6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0" cy="6685915"/>
                          <a:chOff x="5083" y="3237"/>
                          <a:chExt cx="1740" cy="10529"/>
                        </a:xfrm>
                      </wpg:grpSpPr>
                      <wpg:grpSp>
                        <wpg:cNvPr id="7" name="Group 183"/>
                        <wpg:cNvGrpSpPr>
                          <a:grpSpLocks/>
                        </wpg:cNvGrpSpPr>
                        <wpg:grpSpPr bwMode="auto">
                          <a:xfrm>
                            <a:off x="5083" y="3237"/>
                            <a:ext cx="1740" cy="10529"/>
                            <a:chOff x="5090" y="3396"/>
                            <a:chExt cx="1740" cy="10529"/>
                          </a:xfrm>
                        </wpg:grpSpPr>
                        <wps:wsp>
                          <wps:cNvPr id="8" name="AutoShap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0" y="3396"/>
                              <a:ext cx="1740" cy="160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0" y="12318"/>
                              <a:ext cx="1740" cy="160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8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925" y="5003"/>
                              <a:ext cx="15" cy="7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12302"/>
                            <a:ext cx="1563" cy="1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E7B4E8" w14:textId="77777777" w:rsidR="00F3677B" w:rsidRDefault="00F3677B" w:rsidP="00F30BDE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</w:tabs>
                                <w:spacing w:line="48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Invert Level </w:t>
                              </w:r>
                              <w:r w:rsidRPr="0068696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(Out)</w:t>
                              </w:r>
                            </w:p>
                            <w:p w14:paraId="5D13F216" w14:textId="77777777" w:rsidR="00F3677B" w:rsidRDefault="00F3677B" w:rsidP="00F30BDE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</w:tabs>
                                <w:spacing w:line="48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Design:_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______</w:t>
                              </w:r>
                            </w:p>
                            <w:p w14:paraId="613B0C9C" w14:textId="77777777" w:rsidR="00F3677B" w:rsidRPr="00686966" w:rsidRDefault="00F3677B" w:rsidP="00F30BDE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</w:tabs>
                                <w:spacing w:line="48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As-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Built:_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______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3422"/>
                            <a:ext cx="1586" cy="1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707A0A" w14:textId="77777777" w:rsidR="00F3677B" w:rsidRDefault="00F3677B" w:rsidP="00F30BDE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</w:tabs>
                                <w:spacing w:line="48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68696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Invert Level (In)</w:t>
                              </w:r>
                            </w:p>
                            <w:p w14:paraId="0506C1BB" w14:textId="77777777" w:rsidR="00F3677B" w:rsidRDefault="00F3677B" w:rsidP="00F30BDE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</w:tabs>
                                <w:spacing w:line="48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Design:_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______</w:t>
                              </w:r>
                            </w:p>
                            <w:p w14:paraId="6F42CC37" w14:textId="77777777" w:rsidR="00F3677B" w:rsidRPr="00686966" w:rsidRDefault="00F3677B" w:rsidP="00F30BDE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</w:tabs>
                                <w:spacing w:line="48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As-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Built:_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_____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B0BD8" id="Group 184" o:spid="_x0000_s1031" style="position:absolute;margin-left:183.5pt;margin-top:-196.4pt;width:87pt;height:526.45pt;z-index:251803648" coordorigin="5083,3237" coordsize="1740,10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">
                <v:group id="Group 183" o:spid="_x0000_s1032" style="position:absolute;left:5083;top:3237;width:1740;height:10529" coordorigin="5090,3396" coordsize="1740,10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38" o:spid="_x0000_s1033" type="#_x0000_t120" style="position:absolute;left:5090;top:3396;width:1740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"/>
                  <v:shape id="AutoShape 140" o:spid="_x0000_s1034" type="#_x0000_t120" style="position:absolute;left:5090;top:12318;width:1740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2" o:spid="_x0000_s1035" type="#_x0000_t32" style="position:absolute;left:5925;top:5003;width:15;height:7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/v:group>
                <v:shape id="Text Box 143" o:spid="_x0000_s1036" type="#_x0000_t202" style="position:absolute;left:5165;top:12302;width:1563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" strokecolor="black [3213]">
                  <v:textbox inset="0,0,0,0">
                    <w:txbxContent>
                      <w:p w14:paraId="1DE7B4E8" w14:textId="77777777" w:rsidR="00F3677B" w:rsidRDefault="00F3677B" w:rsidP="00F30BDE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  <w:spacing w:line="48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Invert Level </w:t>
                        </w:r>
                        <w:r w:rsidRPr="006869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(Out)</w:t>
                        </w:r>
                      </w:p>
                      <w:p w14:paraId="5D13F216" w14:textId="77777777" w:rsidR="00F3677B" w:rsidRDefault="00F3677B" w:rsidP="00F30BDE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  <w:spacing w:line="48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Design:_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______</w:t>
                        </w:r>
                      </w:p>
                      <w:p w14:paraId="613B0C9C" w14:textId="77777777" w:rsidR="00F3677B" w:rsidRPr="00686966" w:rsidRDefault="00F3677B" w:rsidP="00F30BDE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  <w:spacing w:line="48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As-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Built:_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______</w:t>
                        </w:r>
                      </w:p>
                    </w:txbxContent>
                  </v:textbox>
                </v:shape>
                <v:shape id="Text Box 142" o:spid="_x0000_s1037" type="#_x0000_t202" style="position:absolute;left:5165;top:3422;width:1586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" strokecolor="black [3213]">
                  <v:textbox inset="0,0,0,0">
                    <w:txbxContent>
                      <w:p w14:paraId="5B707A0A" w14:textId="77777777" w:rsidR="00F3677B" w:rsidRDefault="00F3677B" w:rsidP="00F30BDE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  <w:spacing w:line="48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869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Invert Level (In)</w:t>
                        </w:r>
                      </w:p>
                      <w:p w14:paraId="0506C1BB" w14:textId="77777777" w:rsidR="00F3677B" w:rsidRDefault="00F3677B" w:rsidP="00F30BDE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  <w:spacing w:line="48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Design:_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______</w:t>
                        </w:r>
                      </w:p>
                      <w:p w14:paraId="6F42CC37" w14:textId="77777777" w:rsidR="00F3677B" w:rsidRPr="00686966" w:rsidRDefault="00F3677B" w:rsidP="00F30BDE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  <w:spacing w:line="48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As-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Built:_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_____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3EA1">
        <w:rPr>
          <w:rFonts w:ascii="Arial" w:hAnsi="Arial" w:cs="Arial"/>
          <w:noProof/>
          <w:szCs w:val="22"/>
          <w:lang w:val="en-NZ" w:eastAsia="en-NZ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825535" wp14:editId="380B8FC5">
                <wp:simplePos x="0" y="0"/>
                <wp:positionH relativeFrom="column">
                  <wp:posOffset>2757170</wp:posOffset>
                </wp:positionH>
                <wp:positionV relativeFrom="paragraph">
                  <wp:posOffset>52705</wp:posOffset>
                </wp:positionV>
                <wp:extent cx="213995" cy="2133600"/>
                <wp:effectExtent l="10160" t="5715" r="13970" b="13335"/>
                <wp:wrapNone/>
                <wp:docPr id="5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18A9F" w14:textId="77777777" w:rsidR="00F3677B" w:rsidRPr="00E64DD2" w:rsidRDefault="00F3677B" w:rsidP="00B9009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64DD2">
                              <w:rPr>
                                <w:rFonts w:ascii="Arial" w:hAnsi="Arial" w:cs="Arial"/>
                                <w:b/>
                              </w:rPr>
                              <w:t>&lt;</w:t>
                            </w:r>
                            <w:r w:rsidRPr="00E64DD2">
                              <w:rPr>
                                <w:rFonts w:ascii="Arial" w:hAnsi="Arial" w:cs="Arial"/>
                              </w:rPr>
                              <w:t xml:space="preserve"> Indicate Direction of Flow </w:t>
                            </w:r>
                            <w:r w:rsidRPr="00E64DD2">
                              <w:rPr>
                                <w:rFonts w:ascii="Arial" w:hAnsi="Arial" w:cs="Arial"/>
                                <w:b/>
                              </w:rPr>
                              <w:t>&gt;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25535" id="Text Box 179" o:spid="_x0000_s1038" type="#_x0000_t202" style="position:absolute;margin-left:217.1pt;margin-top:4.15pt;width:16.85pt;height:16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">
                <v:textbox style="layout-flow:vertical;mso-layout-flow-alt:bottom-to-top" inset="0,0,0,0">
                  <w:txbxContent>
                    <w:p w14:paraId="01418A9F" w14:textId="77777777" w:rsidR="00F3677B" w:rsidRPr="00E64DD2" w:rsidRDefault="00F3677B" w:rsidP="00B9009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E64DD2">
                        <w:rPr>
                          <w:rFonts w:ascii="Arial" w:hAnsi="Arial" w:cs="Arial"/>
                          <w:b/>
                        </w:rPr>
                        <w:t>&lt;</w:t>
                      </w:r>
                      <w:r w:rsidRPr="00E64DD2">
                        <w:rPr>
                          <w:rFonts w:ascii="Arial" w:hAnsi="Arial" w:cs="Arial"/>
                        </w:rPr>
                        <w:t xml:space="preserve"> Indicate Direction of Flow </w:t>
                      </w:r>
                      <w:r w:rsidRPr="00E64DD2">
                        <w:rPr>
                          <w:rFonts w:ascii="Arial" w:hAnsi="Arial" w:cs="Arial"/>
                          <w:b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2977" w:type="dxa"/>
        <w:tblInd w:w="-137" w:type="dxa"/>
        <w:tblBorders>
          <w:top w:val="single" w:sz="4" w:space="0" w:color="708F29"/>
          <w:left w:val="single" w:sz="4" w:space="0" w:color="708F29"/>
          <w:bottom w:val="single" w:sz="4" w:space="0" w:color="708F29"/>
          <w:right w:val="single" w:sz="4" w:space="0" w:color="708F29"/>
          <w:insideH w:val="single" w:sz="4" w:space="0" w:color="708F29"/>
          <w:insideV w:val="single" w:sz="4" w:space="0" w:color="708F2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1092"/>
        <w:gridCol w:w="740"/>
      </w:tblGrid>
      <w:tr w:rsidR="0025799A" w:rsidRPr="00B3095F" w14:paraId="391296F4" w14:textId="77777777" w:rsidTr="00345234">
        <w:trPr>
          <w:trHeight w:val="327"/>
        </w:trPr>
        <w:tc>
          <w:tcPr>
            <w:tcW w:w="2977" w:type="dxa"/>
            <w:gridSpan w:val="3"/>
            <w:shd w:val="clear" w:color="auto" w:fill="auto"/>
            <w:noWrap/>
            <w:vAlign w:val="center"/>
            <w:hideMark/>
          </w:tcPr>
          <w:p w14:paraId="4A6FAB7C" w14:textId="77777777" w:rsidR="0025799A" w:rsidRPr="00B3095F" w:rsidRDefault="0025799A" w:rsidP="0025799A">
            <w:pPr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lang w:val="en-US" w:eastAsia="en-US"/>
              </w:rPr>
              <w:t>Pipe Details</w:t>
            </w:r>
          </w:p>
        </w:tc>
      </w:tr>
      <w:tr w:rsidR="00B90096" w:rsidRPr="00B3095F" w14:paraId="401234B2" w14:textId="77777777" w:rsidTr="00345234">
        <w:trPr>
          <w:trHeight w:val="276"/>
        </w:trPr>
        <w:tc>
          <w:tcPr>
            <w:tcW w:w="1145" w:type="dxa"/>
            <w:shd w:val="clear" w:color="auto" w:fill="auto"/>
            <w:noWrap/>
            <w:vAlign w:val="center"/>
            <w:hideMark/>
          </w:tcPr>
          <w:p w14:paraId="1935EAF4" w14:textId="77777777" w:rsidR="00B90096" w:rsidRPr="00B3095F" w:rsidRDefault="00B90096" w:rsidP="00B90096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Dia</w:t>
            </w:r>
            <w:proofErr w:type="spellEnd"/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4836416" w14:textId="77777777" w:rsidR="00B90096" w:rsidRPr="00B3095F" w:rsidRDefault="00B90096" w:rsidP="00B90096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FA38AD6" w14:textId="77777777" w:rsidR="00B90096" w:rsidRPr="00B3095F" w:rsidRDefault="00B90096" w:rsidP="00B90096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B90096" w:rsidRPr="00B3095F" w14:paraId="2EEBCF2A" w14:textId="77777777" w:rsidTr="00345234">
        <w:trPr>
          <w:trHeight w:val="276"/>
        </w:trPr>
        <w:tc>
          <w:tcPr>
            <w:tcW w:w="1145" w:type="dxa"/>
            <w:shd w:val="clear" w:color="auto" w:fill="auto"/>
            <w:noWrap/>
            <w:vAlign w:val="center"/>
            <w:hideMark/>
          </w:tcPr>
          <w:p w14:paraId="157C5B5F" w14:textId="77777777" w:rsidR="00B90096" w:rsidRPr="00B3095F" w:rsidRDefault="00B90096" w:rsidP="00B90096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Length: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ECA02A8" w14:textId="77777777" w:rsidR="00B90096" w:rsidRPr="00B3095F" w:rsidRDefault="00B90096" w:rsidP="00B90096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6D4DB40" w14:textId="77777777" w:rsidR="00B90096" w:rsidRPr="00B3095F" w:rsidRDefault="00B90096" w:rsidP="00B90096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B90096" w:rsidRPr="00B3095F" w14:paraId="31244686" w14:textId="77777777" w:rsidTr="00345234">
        <w:trPr>
          <w:trHeight w:val="276"/>
        </w:trPr>
        <w:tc>
          <w:tcPr>
            <w:tcW w:w="1145" w:type="dxa"/>
            <w:shd w:val="clear" w:color="auto" w:fill="auto"/>
            <w:noWrap/>
            <w:vAlign w:val="center"/>
            <w:hideMark/>
          </w:tcPr>
          <w:p w14:paraId="2777387B" w14:textId="77777777" w:rsidR="00B90096" w:rsidRPr="00B3095F" w:rsidRDefault="00B90096" w:rsidP="00B90096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Material: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3BE7F55" w14:textId="77777777" w:rsidR="00B90096" w:rsidRPr="00B3095F" w:rsidRDefault="00B90096" w:rsidP="00B90096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E279FA4" w14:textId="77777777" w:rsidR="00B90096" w:rsidRPr="00B3095F" w:rsidRDefault="00B90096" w:rsidP="00B90096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B90096" w:rsidRPr="00B3095F" w14:paraId="3C9310FC" w14:textId="77777777" w:rsidTr="00345234">
        <w:trPr>
          <w:trHeight w:val="276"/>
        </w:trPr>
        <w:tc>
          <w:tcPr>
            <w:tcW w:w="1145" w:type="dxa"/>
            <w:shd w:val="clear" w:color="auto" w:fill="auto"/>
            <w:noWrap/>
            <w:vAlign w:val="center"/>
            <w:hideMark/>
          </w:tcPr>
          <w:p w14:paraId="57B24464" w14:textId="77777777" w:rsidR="00B90096" w:rsidRPr="00B3095F" w:rsidRDefault="00B90096" w:rsidP="00B90096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Class: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CF695A1" w14:textId="77777777" w:rsidR="00B90096" w:rsidRPr="00B3095F" w:rsidRDefault="00B90096" w:rsidP="00B90096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AD73181" w14:textId="77777777" w:rsidR="00B90096" w:rsidRPr="00B3095F" w:rsidRDefault="00B90096" w:rsidP="00B90096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B90096" w:rsidRPr="00B3095F" w14:paraId="428B0551" w14:textId="77777777" w:rsidTr="00345234">
        <w:trPr>
          <w:trHeight w:val="276"/>
        </w:trPr>
        <w:tc>
          <w:tcPr>
            <w:tcW w:w="1145" w:type="dxa"/>
            <w:shd w:val="clear" w:color="auto" w:fill="auto"/>
            <w:noWrap/>
            <w:vAlign w:val="center"/>
            <w:hideMark/>
          </w:tcPr>
          <w:p w14:paraId="70FF5555" w14:textId="77777777" w:rsidR="00B90096" w:rsidRPr="00B3095F" w:rsidRDefault="00B90096" w:rsidP="00B90096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Test Date: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E798A27" w14:textId="77777777" w:rsidR="00B90096" w:rsidRPr="00B3095F" w:rsidRDefault="00B90096" w:rsidP="00B90096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7B5BFC6" w14:textId="77777777" w:rsidR="00B90096" w:rsidRPr="00B3095F" w:rsidRDefault="00B90096" w:rsidP="00B90096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B90096" w:rsidRPr="00B3095F" w14:paraId="27E4221E" w14:textId="77777777" w:rsidTr="00345234">
        <w:trPr>
          <w:trHeight w:val="276"/>
        </w:trPr>
        <w:tc>
          <w:tcPr>
            <w:tcW w:w="1145" w:type="dxa"/>
            <w:shd w:val="clear" w:color="auto" w:fill="auto"/>
            <w:noWrap/>
            <w:vAlign w:val="center"/>
            <w:hideMark/>
          </w:tcPr>
          <w:p w14:paraId="6A57CDF6" w14:textId="77777777" w:rsidR="00B90096" w:rsidRPr="00B3095F" w:rsidRDefault="00B90096" w:rsidP="00B90096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Air test: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458558E4" w14:textId="77777777" w:rsidR="00B90096" w:rsidRPr="00B3095F" w:rsidRDefault="00B90096" w:rsidP="00B90096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Pass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B00CB4" w14:textId="77777777" w:rsidR="00B90096" w:rsidRPr="00B3095F" w:rsidRDefault="00B90096" w:rsidP="00B90096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Fail</w:t>
            </w:r>
          </w:p>
        </w:tc>
      </w:tr>
    </w:tbl>
    <w:p w14:paraId="75FDB2BC" w14:textId="77777777" w:rsidR="00F30BDE" w:rsidRPr="00B3095F" w:rsidRDefault="00F30BDE" w:rsidP="00F40D46">
      <w:pPr>
        <w:rPr>
          <w:rFonts w:ascii="Arial" w:hAnsi="Arial" w:cs="Arial"/>
          <w:szCs w:val="22"/>
        </w:rPr>
      </w:pPr>
    </w:p>
    <w:tbl>
      <w:tblPr>
        <w:tblpPr w:leftFromText="180" w:rightFromText="180" w:vertAnchor="text" w:tblpX="-137" w:tblpY="172"/>
        <w:tblW w:w="2982" w:type="dxa"/>
        <w:tblBorders>
          <w:top w:val="single" w:sz="4" w:space="0" w:color="708F29"/>
          <w:left w:val="single" w:sz="4" w:space="0" w:color="708F29"/>
          <w:bottom w:val="single" w:sz="4" w:space="0" w:color="708F29"/>
          <w:right w:val="single" w:sz="4" w:space="0" w:color="708F29"/>
          <w:insideH w:val="single" w:sz="4" w:space="0" w:color="708F29"/>
          <w:insideV w:val="single" w:sz="4" w:space="0" w:color="708F2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540"/>
        <w:gridCol w:w="1024"/>
      </w:tblGrid>
      <w:tr w:rsidR="0025799A" w:rsidRPr="00B3095F" w14:paraId="52FE6C6B" w14:textId="77777777" w:rsidTr="00345234">
        <w:trPr>
          <w:trHeight w:val="353"/>
        </w:trPr>
        <w:tc>
          <w:tcPr>
            <w:tcW w:w="2982" w:type="dxa"/>
            <w:gridSpan w:val="3"/>
            <w:shd w:val="clear" w:color="auto" w:fill="auto"/>
            <w:noWrap/>
            <w:vAlign w:val="center"/>
            <w:hideMark/>
          </w:tcPr>
          <w:p w14:paraId="20BECE56" w14:textId="77777777" w:rsidR="0025799A" w:rsidRPr="00B3095F" w:rsidRDefault="0025799A" w:rsidP="00D014B5">
            <w:pPr>
              <w:rPr>
                <w:rFonts w:ascii="Arial" w:hAnsi="Arial" w:cs="Arial"/>
                <w:b/>
                <w:bCs/>
                <w:i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lang w:val="en-US" w:eastAsia="en-US"/>
              </w:rPr>
              <w:t>Structure Name:</w:t>
            </w:r>
          </w:p>
        </w:tc>
      </w:tr>
      <w:tr w:rsidR="0025799A" w:rsidRPr="00B3095F" w14:paraId="5845BB70" w14:textId="77777777" w:rsidTr="00345234">
        <w:trPr>
          <w:trHeight w:val="129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5922109" w14:textId="77777777" w:rsidR="0025799A" w:rsidRPr="00B3095F" w:rsidRDefault="0025799A" w:rsidP="00D014B5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Status: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20A19C7" w14:textId="77777777" w:rsidR="0025799A" w:rsidRPr="00B3095F" w:rsidRDefault="0025799A" w:rsidP="00D014B5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New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688BDA61" w14:textId="77777777" w:rsidR="0025799A" w:rsidRPr="00B3095F" w:rsidRDefault="0025799A" w:rsidP="00D014B5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Existing</w:t>
            </w:r>
          </w:p>
        </w:tc>
      </w:tr>
      <w:tr w:rsidR="0025799A" w:rsidRPr="00B3095F" w14:paraId="7E4CCCF3" w14:textId="77777777" w:rsidTr="00345234">
        <w:trPr>
          <w:trHeight w:val="353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634AFBA" w14:textId="77777777" w:rsidR="0025799A" w:rsidRPr="00B3095F" w:rsidRDefault="0025799A" w:rsidP="00D014B5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Dia</w:t>
            </w:r>
            <w:proofErr w:type="spellEnd"/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E462599" w14:textId="77777777" w:rsidR="0025799A" w:rsidRPr="00B3095F" w:rsidRDefault="0025799A" w:rsidP="00D014B5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541D2CCE" w14:textId="77777777" w:rsidR="0025799A" w:rsidRPr="00B3095F" w:rsidRDefault="0025799A" w:rsidP="00D014B5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 </w:t>
            </w:r>
          </w:p>
        </w:tc>
      </w:tr>
      <w:tr w:rsidR="0025799A" w:rsidRPr="00B3095F" w14:paraId="7DE2D245" w14:textId="77777777" w:rsidTr="00345234">
        <w:trPr>
          <w:trHeight w:val="19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35F789E" w14:textId="77777777" w:rsidR="0025799A" w:rsidRPr="00B3095F" w:rsidRDefault="0025799A" w:rsidP="00D014B5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Type: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0A3266E" w14:textId="77777777" w:rsidR="0025799A" w:rsidRPr="00B3095F" w:rsidRDefault="006C5723" w:rsidP="00D014B5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MH</w:t>
            </w:r>
          </w:p>
        </w:tc>
        <w:tc>
          <w:tcPr>
            <w:tcW w:w="1024" w:type="dxa"/>
            <w:shd w:val="clear" w:color="auto" w:fill="auto"/>
            <w:noWrap/>
            <w:vAlign w:val="center"/>
            <w:hideMark/>
          </w:tcPr>
          <w:p w14:paraId="6E062C6A" w14:textId="77777777" w:rsidR="0025799A" w:rsidRPr="00B3095F" w:rsidRDefault="006C5723" w:rsidP="00D014B5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sz w:val="20"/>
                <w:szCs w:val="20"/>
                <w:lang w:val="en-US" w:eastAsia="en-US"/>
              </w:rPr>
              <w:t>WW</w:t>
            </w:r>
          </w:p>
        </w:tc>
      </w:tr>
      <w:tr w:rsidR="0025799A" w:rsidRPr="00B3095F" w14:paraId="152E7997" w14:textId="77777777" w:rsidTr="00345234">
        <w:trPr>
          <w:trHeight w:val="353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1A99356" w14:textId="77777777" w:rsidR="0025799A" w:rsidRPr="00B3095F" w:rsidRDefault="0025799A" w:rsidP="00D014B5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Distance to Flexi Joint: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185FDDE" w14:textId="77777777" w:rsidR="0025799A" w:rsidRPr="00B3095F" w:rsidRDefault="0025799A" w:rsidP="00D014B5">
            <w:pPr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6C690D41" w14:textId="77777777" w:rsidR="0025799A" w:rsidRPr="00B3095F" w:rsidRDefault="0025799A" w:rsidP="00D014B5">
            <w:pPr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</w:pPr>
          </w:p>
        </w:tc>
      </w:tr>
      <w:tr w:rsidR="0025799A" w:rsidRPr="00B3095F" w14:paraId="6CF0870D" w14:textId="77777777" w:rsidTr="00345234">
        <w:trPr>
          <w:trHeight w:val="353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2FB5CD0" w14:textId="77777777" w:rsidR="0025799A" w:rsidRPr="00B3095F" w:rsidRDefault="00604734" w:rsidP="00D014B5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Epoxied</w:t>
            </w:r>
            <w:r w:rsidR="0025799A"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02471EC" w14:textId="77777777" w:rsidR="0025799A" w:rsidRPr="00B3095F" w:rsidRDefault="0025799A" w:rsidP="00D014B5">
            <w:pPr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41336D2F" w14:textId="77777777" w:rsidR="0025799A" w:rsidRPr="00B3095F" w:rsidRDefault="0025799A" w:rsidP="00D014B5">
            <w:pPr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  <w:t> </w:t>
            </w:r>
          </w:p>
        </w:tc>
      </w:tr>
      <w:tr w:rsidR="0025799A" w:rsidRPr="00B3095F" w14:paraId="1E3AE3E8" w14:textId="77777777" w:rsidTr="00345234">
        <w:trPr>
          <w:trHeight w:val="353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279FBE6" w14:textId="77777777" w:rsidR="0025799A" w:rsidRPr="00B3095F" w:rsidRDefault="0025799A" w:rsidP="00D014B5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Water tight: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CC1A242" w14:textId="77777777" w:rsidR="0025799A" w:rsidRPr="00B3095F" w:rsidRDefault="0025799A" w:rsidP="00D014B5">
            <w:pPr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2B7AB9E9" w14:textId="77777777" w:rsidR="0025799A" w:rsidRPr="00B3095F" w:rsidRDefault="0025799A" w:rsidP="00D014B5">
            <w:pPr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  <w:t> </w:t>
            </w:r>
          </w:p>
        </w:tc>
      </w:tr>
      <w:tr w:rsidR="0025799A" w:rsidRPr="00B3095F" w14:paraId="216896AA" w14:textId="77777777" w:rsidTr="00345234">
        <w:trPr>
          <w:trHeight w:val="353"/>
        </w:trPr>
        <w:tc>
          <w:tcPr>
            <w:tcW w:w="1418" w:type="dxa"/>
            <w:shd w:val="clear" w:color="auto" w:fill="auto"/>
            <w:vAlign w:val="center"/>
            <w:hideMark/>
          </w:tcPr>
          <w:p w14:paraId="544600F7" w14:textId="77777777" w:rsidR="0025799A" w:rsidRPr="00B3095F" w:rsidRDefault="0025799A" w:rsidP="00D014B5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Depth: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C9FDABA" w14:textId="77777777" w:rsidR="0025799A" w:rsidRPr="00B3095F" w:rsidRDefault="0025799A" w:rsidP="00D014B5">
            <w:pPr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3B96C0A0" w14:textId="77777777" w:rsidR="0025799A" w:rsidRPr="00B3095F" w:rsidRDefault="0025799A" w:rsidP="00D014B5">
            <w:pPr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  <w:t> </w:t>
            </w:r>
          </w:p>
        </w:tc>
      </w:tr>
      <w:tr w:rsidR="0025799A" w:rsidRPr="00B3095F" w14:paraId="005DF8E0" w14:textId="77777777" w:rsidTr="00345234">
        <w:trPr>
          <w:trHeight w:val="353"/>
        </w:trPr>
        <w:tc>
          <w:tcPr>
            <w:tcW w:w="2982" w:type="dxa"/>
            <w:gridSpan w:val="3"/>
            <w:shd w:val="clear" w:color="auto" w:fill="auto"/>
            <w:hideMark/>
          </w:tcPr>
          <w:p w14:paraId="4468B7BF" w14:textId="77777777" w:rsidR="0025799A" w:rsidRPr="00B3095F" w:rsidRDefault="0025799A" w:rsidP="00D014B5">
            <w:pPr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B3095F">
              <w:rPr>
                <w:rFonts w:ascii="Arial" w:hAnsi="Arial" w:cs="Arial"/>
                <w:sz w:val="16"/>
                <w:szCs w:val="16"/>
                <w:lang w:val="en-US" w:eastAsia="en-US"/>
              </w:rPr>
              <w:t>(Measured from MH Base to underside of Concrete Lid).</w:t>
            </w:r>
          </w:p>
        </w:tc>
      </w:tr>
      <w:tr w:rsidR="0025799A" w:rsidRPr="00B3095F" w14:paraId="6BA81818" w14:textId="77777777" w:rsidTr="00345234">
        <w:trPr>
          <w:trHeight w:val="375"/>
        </w:trPr>
        <w:tc>
          <w:tcPr>
            <w:tcW w:w="1418" w:type="dxa"/>
            <w:shd w:val="clear" w:color="auto" w:fill="auto"/>
            <w:vAlign w:val="center"/>
            <w:hideMark/>
          </w:tcPr>
          <w:p w14:paraId="30215EBA" w14:textId="77777777" w:rsidR="0025799A" w:rsidRPr="00B3095F" w:rsidRDefault="0025799A" w:rsidP="00D014B5">
            <w:pPr>
              <w:rPr>
                <w:rFonts w:ascii="Arial" w:hAnsi="Arial" w:cs="Arial"/>
                <w:b/>
                <w:bCs/>
                <w:sz w:val="19"/>
                <w:szCs w:val="19"/>
                <w:lang w:val="en-US" w:eastAsia="en-US"/>
              </w:rPr>
            </w:pPr>
            <w:r w:rsidRPr="00B3095F">
              <w:rPr>
                <w:rFonts w:ascii="Arial" w:hAnsi="Arial" w:cs="Arial"/>
                <w:b/>
                <w:bCs/>
                <w:sz w:val="19"/>
                <w:szCs w:val="19"/>
                <w:lang w:val="en-US" w:eastAsia="en-US"/>
              </w:rPr>
              <w:t>Throat Depth: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B3BC5A4" w14:textId="77777777" w:rsidR="0025799A" w:rsidRPr="00B3095F" w:rsidRDefault="0025799A" w:rsidP="00D014B5">
            <w:pPr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14:paraId="0F19CBB2" w14:textId="77777777" w:rsidR="0025799A" w:rsidRPr="00B3095F" w:rsidRDefault="0025799A" w:rsidP="00D014B5">
            <w:pPr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</w:pPr>
            <w:r w:rsidRPr="00B3095F">
              <w:rPr>
                <w:rFonts w:ascii="Arial" w:hAnsi="Arial" w:cs="Arial"/>
                <w:i/>
                <w:sz w:val="20"/>
                <w:szCs w:val="20"/>
                <w:lang w:val="en-US" w:eastAsia="en-US"/>
              </w:rPr>
              <w:t> </w:t>
            </w:r>
          </w:p>
        </w:tc>
      </w:tr>
      <w:tr w:rsidR="0025799A" w:rsidRPr="00B3095F" w14:paraId="6DD3B26A" w14:textId="77777777" w:rsidTr="00345234">
        <w:trPr>
          <w:trHeight w:val="353"/>
        </w:trPr>
        <w:tc>
          <w:tcPr>
            <w:tcW w:w="2982" w:type="dxa"/>
            <w:gridSpan w:val="3"/>
            <w:shd w:val="clear" w:color="auto" w:fill="auto"/>
            <w:hideMark/>
          </w:tcPr>
          <w:p w14:paraId="2AB145E9" w14:textId="77777777" w:rsidR="0025799A" w:rsidRPr="00B3095F" w:rsidRDefault="0025799A" w:rsidP="00D014B5">
            <w:pPr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B3095F">
              <w:rPr>
                <w:rFonts w:ascii="Arial" w:hAnsi="Arial" w:cs="Arial"/>
                <w:sz w:val="16"/>
                <w:szCs w:val="16"/>
                <w:lang w:val="en-US" w:eastAsia="en-US"/>
              </w:rPr>
              <w:t>(Measured from underside of concrete lid to finished final lid level (FSL)).</w:t>
            </w:r>
          </w:p>
        </w:tc>
      </w:tr>
    </w:tbl>
    <w:p w14:paraId="6D70843E" w14:textId="77777777" w:rsidR="00B90096" w:rsidRPr="00B3095F" w:rsidRDefault="00B90096" w:rsidP="00F40D46">
      <w:pPr>
        <w:rPr>
          <w:rFonts w:ascii="Arial" w:hAnsi="Arial" w:cs="Arial"/>
          <w:szCs w:val="22"/>
        </w:rPr>
      </w:pPr>
    </w:p>
    <w:p w14:paraId="108E228E" w14:textId="77777777" w:rsidR="00F30BDE" w:rsidRPr="00B3095F" w:rsidRDefault="00F30BDE" w:rsidP="00F40D46">
      <w:pPr>
        <w:rPr>
          <w:rFonts w:ascii="Arial" w:hAnsi="Arial" w:cs="Arial"/>
          <w:szCs w:val="22"/>
        </w:rPr>
      </w:pPr>
    </w:p>
    <w:p w14:paraId="37D067F2" w14:textId="77777777" w:rsidR="00F30BDE" w:rsidRPr="00B3095F" w:rsidRDefault="00F30BDE" w:rsidP="00F40D46">
      <w:pPr>
        <w:rPr>
          <w:rFonts w:ascii="Arial" w:hAnsi="Arial" w:cs="Arial"/>
          <w:szCs w:val="22"/>
        </w:rPr>
      </w:pPr>
    </w:p>
    <w:p w14:paraId="513077E5" w14:textId="77777777" w:rsidR="00F30BDE" w:rsidRPr="00B3095F" w:rsidRDefault="00F30BDE" w:rsidP="00F40D46">
      <w:pPr>
        <w:rPr>
          <w:rFonts w:ascii="Arial" w:hAnsi="Arial" w:cs="Arial"/>
          <w:szCs w:val="22"/>
        </w:rPr>
      </w:pPr>
    </w:p>
    <w:p w14:paraId="4B7462E2" w14:textId="77777777" w:rsidR="00F30BDE" w:rsidRPr="00B3095F" w:rsidRDefault="00F30BDE" w:rsidP="00F40D46">
      <w:pPr>
        <w:rPr>
          <w:rFonts w:ascii="Arial" w:hAnsi="Arial" w:cs="Arial"/>
          <w:szCs w:val="22"/>
        </w:rPr>
      </w:pPr>
    </w:p>
    <w:p w14:paraId="4B025802" w14:textId="77777777" w:rsidR="00F30BDE" w:rsidRPr="00B3095F" w:rsidRDefault="00F30BDE" w:rsidP="00F40D46">
      <w:pPr>
        <w:rPr>
          <w:rFonts w:ascii="Arial" w:hAnsi="Arial" w:cs="Arial"/>
          <w:szCs w:val="22"/>
        </w:rPr>
      </w:pPr>
    </w:p>
    <w:p w14:paraId="33F731C0" w14:textId="77777777" w:rsidR="00345234" w:rsidRDefault="00345234" w:rsidP="00F40D46">
      <w:pPr>
        <w:rPr>
          <w:rFonts w:ascii="Arial" w:hAnsi="Arial" w:cs="Arial"/>
          <w:szCs w:val="22"/>
        </w:rPr>
      </w:pPr>
    </w:p>
    <w:p w14:paraId="2D3C513E" w14:textId="77777777" w:rsidR="00345234" w:rsidRPr="00345234" w:rsidRDefault="00345234" w:rsidP="00345234">
      <w:pPr>
        <w:rPr>
          <w:rFonts w:ascii="Arial" w:hAnsi="Arial" w:cs="Arial"/>
          <w:szCs w:val="22"/>
        </w:rPr>
      </w:pPr>
    </w:p>
    <w:p w14:paraId="7E057DBA" w14:textId="77777777" w:rsidR="00345234" w:rsidRPr="00345234" w:rsidRDefault="00345234" w:rsidP="00345234">
      <w:pPr>
        <w:rPr>
          <w:rFonts w:ascii="Arial" w:hAnsi="Arial" w:cs="Arial"/>
          <w:szCs w:val="22"/>
        </w:rPr>
      </w:pPr>
    </w:p>
    <w:p w14:paraId="33B55057" w14:textId="77777777" w:rsidR="00345234" w:rsidRPr="00345234" w:rsidRDefault="00345234" w:rsidP="00345234">
      <w:pPr>
        <w:rPr>
          <w:rFonts w:ascii="Arial" w:hAnsi="Arial" w:cs="Arial"/>
          <w:szCs w:val="22"/>
        </w:rPr>
      </w:pPr>
    </w:p>
    <w:p w14:paraId="4DD7F88A" w14:textId="77777777" w:rsidR="00345234" w:rsidRPr="00345234" w:rsidRDefault="00345234" w:rsidP="00345234">
      <w:pPr>
        <w:rPr>
          <w:rFonts w:ascii="Arial" w:hAnsi="Arial" w:cs="Arial"/>
          <w:szCs w:val="22"/>
        </w:rPr>
      </w:pPr>
    </w:p>
    <w:p w14:paraId="7166A54A" w14:textId="77777777" w:rsidR="00345234" w:rsidRPr="00345234" w:rsidRDefault="00345234" w:rsidP="00345234">
      <w:pPr>
        <w:rPr>
          <w:rFonts w:ascii="Arial" w:hAnsi="Arial" w:cs="Arial"/>
          <w:szCs w:val="22"/>
        </w:rPr>
      </w:pPr>
    </w:p>
    <w:p w14:paraId="09DFFBF3" w14:textId="77777777" w:rsidR="00345234" w:rsidRPr="00345234" w:rsidRDefault="00345234" w:rsidP="00345234">
      <w:pPr>
        <w:rPr>
          <w:rFonts w:ascii="Arial" w:hAnsi="Arial" w:cs="Arial"/>
          <w:szCs w:val="22"/>
        </w:rPr>
      </w:pPr>
    </w:p>
    <w:p w14:paraId="70D15AB0" w14:textId="77777777" w:rsidR="00345234" w:rsidRPr="00345234" w:rsidRDefault="00345234" w:rsidP="00345234">
      <w:pPr>
        <w:rPr>
          <w:rFonts w:ascii="Arial" w:hAnsi="Arial" w:cs="Arial"/>
          <w:szCs w:val="22"/>
        </w:rPr>
      </w:pPr>
    </w:p>
    <w:p w14:paraId="2A9101BB" w14:textId="77777777" w:rsidR="00345234" w:rsidRPr="00345234" w:rsidRDefault="002217D2" w:rsidP="00345234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75747" wp14:editId="7EFC090B">
                <wp:simplePos x="0" y="0"/>
                <wp:positionH relativeFrom="margin">
                  <wp:posOffset>-114300</wp:posOffset>
                </wp:positionH>
                <wp:positionV relativeFrom="paragraph">
                  <wp:posOffset>214630</wp:posOffset>
                </wp:positionV>
                <wp:extent cx="3971925" cy="1175385"/>
                <wp:effectExtent l="0" t="0" r="28575" b="2476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17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708F29"/>
                                <w:left w:val="single" w:sz="4" w:space="0" w:color="708F29"/>
                                <w:bottom w:val="single" w:sz="4" w:space="0" w:color="708F29"/>
                                <w:right w:val="single" w:sz="4" w:space="0" w:color="708F29"/>
                                <w:insideH w:val="single" w:sz="4" w:space="0" w:color="708F29"/>
                                <w:insideV w:val="single" w:sz="4" w:space="0" w:color="708F29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02"/>
                              <w:gridCol w:w="1174"/>
                              <w:gridCol w:w="1989"/>
                            </w:tblGrid>
                            <w:tr w:rsidR="00F3677B" w14:paraId="49F85C47" w14:textId="77777777" w:rsidTr="00345234">
                              <w:trPr>
                                <w:trHeight w:hRule="exact" w:val="304"/>
                              </w:trPr>
                              <w:tc>
                                <w:tcPr>
                                  <w:tcW w:w="5965" w:type="dxa"/>
                                  <w:gridSpan w:val="3"/>
                                  <w:vAlign w:val="center"/>
                                </w:tcPr>
                                <w:p w14:paraId="529219E6" w14:textId="77777777" w:rsidR="00F3677B" w:rsidRPr="0086407E" w:rsidRDefault="00F3677B" w:rsidP="0086407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6407E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MATERIAL TYPES AND SOURCE</w:t>
                                  </w:r>
                                </w:p>
                              </w:tc>
                            </w:tr>
                            <w:tr w:rsidR="00F3677B" w14:paraId="6DA0F757" w14:textId="77777777" w:rsidTr="00345234">
                              <w:trPr>
                                <w:trHeight w:val="243"/>
                              </w:trPr>
                              <w:tc>
                                <w:tcPr>
                                  <w:tcW w:w="2802" w:type="dxa"/>
                                  <w:vMerge w:val="restart"/>
                                  <w:vAlign w:val="center"/>
                                </w:tcPr>
                                <w:p w14:paraId="57F8F3D2" w14:textId="77777777" w:rsidR="00F3677B" w:rsidRPr="0086407E" w:rsidRDefault="00F3677B" w:rsidP="0086407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6407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Undercut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Depth: _________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vAlign w:val="center"/>
                                </w:tcPr>
                                <w:p w14:paraId="04AEABF0" w14:textId="77777777" w:rsidR="00F3677B" w:rsidRPr="0086407E" w:rsidRDefault="00F3677B" w:rsidP="0086407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6407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vAlign w:val="center"/>
                                </w:tcPr>
                                <w:p w14:paraId="3C06D833" w14:textId="77777777" w:rsidR="00F3677B" w:rsidRPr="0086407E" w:rsidRDefault="00F3677B" w:rsidP="0086407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3677B" w14:paraId="730E9D46" w14:textId="77777777" w:rsidTr="00345234">
                              <w:trPr>
                                <w:trHeight w:val="243"/>
                              </w:trPr>
                              <w:tc>
                                <w:tcPr>
                                  <w:tcW w:w="2802" w:type="dxa"/>
                                  <w:vMerge/>
                                  <w:vAlign w:val="center"/>
                                </w:tcPr>
                                <w:p w14:paraId="533DA423" w14:textId="77777777" w:rsidR="00F3677B" w:rsidRPr="0086407E" w:rsidRDefault="00F3677B" w:rsidP="0086407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vAlign w:val="center"/>
                                </w:tcPr>
                                <w:p w14:paraId="7ECEC354" w14:textId="77777777" w:rsidR="00F3677B" w:rsidRPr="0086407E" w:rsidRDefault="00F3677B" w:rsidP="0086407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6407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vAlign w:val="center"/>
                                </w:tcPr>
                                <w:p w14:paraId="5D286DF1" w14:textId="77777777" w:rsidR="00F3677B" w:rsidRPr="0086407E" w:rsidRDefault="00F3677B" w:rsidP="0086407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3677B" w14:paraId="5A6DF396" w14:textId="77777777" w:rsidTr="00345234">
                              <w:trPr>
                                <w:trHeight w:val="243"/>
                              </w:trPr>
                              <w:tc>
                                <w:tcPr>
                                  <w:tcW w:w="2802" w:type="dxa"/>
                                  <w:vMerge w:val="restart"/>
                                  <w:vAlign w:val="center"/>
                                </w:tcPr>
                                <w:p w14:paraId="12B487C2" w14:textId="77777777" w:rsidR="00F3677B" w:rsidRPr="0086407E" w:rsidRDefault="00F3677B" w:rsidP="0086407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6407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Bedding, Haunch &amp; Side Zone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Depth: ____________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vAlign w:val="center"/>
                                </w:tcPr>
                                <w:p w14:paraId="32C8E4BC" w14:textId="77777777" w:rsidR="00F3677B" w:rsidRPr="0086407E" w:rsidRDefault="00F3677B" w:rsidP="0086407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6407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vAlign w:val="center"/>
                                </w:tcPr>
                                <w:p w14:paraId="5FFBD02B" w14:textId="77777777" w:rsidR="00F3677B" w:rsidRPr="0086407E" w:rsidRDefault="00F3677B" w:rsidP="0086407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3677B" w14:paraId="375FD8DA" w14:textId="77777777" w:rsidTr="00345234">
                              <w:trPr>
                                <w:trHeight w:val="243"/>
                              </w:trPr>
                              <w:tc>
                                <w:tcPr>
                                  <w:tcW w:w="2802" w:type="dxa"/>
                                  <w:vMerge/>
                                  <w:vAlign w:val="center"/>
                                </w:tcPr>
                                <w:p w14:paraId="4726A5E5" w14:textId="77777777" w:rsidR="00F3677B" w:rsidRPr="0086407E" w:rsidRDefault="00F3677B" w:rsidP="0086407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vAlign w:val="center"/>
                                </w:tcPr>
                                <w:p w14:paraId="30B72B51" w14:textId="77777777" w:rsidR="00F3677B" w:rsidRPr="0086407E" w:rsidRDefault="00F3677B" w:rsidP="0086407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6407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vAlign w:val="center"/>
                                </w:tcPr>
                                <w:p w14:paraId="7E059631" w14:textId="77777777" w:rsidR="00F3677B" w:rsidRPr="0086407E" w:rsidRDefault="00F3677B" w:rsidP="0086407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3677B" w14:paraId="3C78B4BD" w14:textId="77777777" w:rsidTr="00345234">
                              <w:trPr>
                                <w:trHeight w:val="243"/>
                              </w:trPr>
                              <w:tc>
                                <w:tcPr>
                                  <w:tcW w:w="2802" w:type="dxa"/>
                                  <w:vMerge w:val="restart"/>
                                  <w:vAlign w:val="center"/>
                                </w:tcPr>
                                <w:p w14:paraId="730EF131" w14:textId="77777777" w:rsidR="00F3677B" w:rsidRPr="0086407E" w:rsidRDefault="00F3677B" w:rsidP="0086407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6407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Backfill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Depth: __________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vAlign w:val="center"/>
                                </w:tcPr>
                                <w:p w14:paraId="1F47E861" w14:textId="77777777" w:rsidR="00F3677B" w:rsidRPr="0086407E" w:rsidRDefault="00F3677B" w:rsidP="0086407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6407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vAlign w:val="center"/>
                                </w:tcPr>
                                <w:p w14:paraId="24AA8338" w14:textId="77777777" w:rsidR="00F3677B" w:rsidRPr="0086407E" w:rsidRDefault="00F3677B" w:rsidP="0086407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3677B" w14:paraId="0C13FC5F" w14:textId="77777777" w:rsidTr="00345234">
                              <w:trPr>
                                <w:trHeight w:val="243"/>
                              </w:trPr>
                              <w:tc>
                                <w:tcPr>
                                  <w:tcW w:w="2802" w:type="dxa"/>
                                  <w:vMerge/>
                                  <w:vAlign w:val="center"/>
                                </w:tcPr>
                                <w:p w14:paraId="7DBA95BE" w14:textId="77777777" w:rsidR="00F3677B" w:rsidRPr="0086407E" w:rsidRDefault="00F3677B" w:rsidP="0086407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vAlign w:val="center"/>
                                </w:tcPr>
                                <w:p w14:paraId="7A0F871E" w14:textId="77777777" w:rsidR="00F3677B" w:rsidRPr="0086407E" w:rsidRDefault="00F3677B" w:rsidP="0086407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6407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vAlign w:val="center"/>
                                </w:tcPr>
                                <w:p w14:paraId="40BF75B8" w14:textId="77777777" w:rsidR="00F3677B" w:rsidRPr="0086407E" w:rsidRDefault="00F3677B" w:rsidP="0086407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C58AE5" w14:textId="77777777" w:rsidR="00F3677B" w:rsidRPr="00E64DD2" w:rsidRDefault="00F3677B" w:rsidP="00E64DD2"/>
                        </w:txbxContent>
                      </wps:txbx>
                      <wps:bodyPr rot="0" vert="horz" wrap="square" lIns="54000" tIns="0" rIns="54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75747" id="Text Box 10" o:spid="_x0000_s1039" type="#_x0000_t202" style="position:absolute;margin-left:-9pt;margin-top:16.9pt;width:312.75pt;height:92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">
                <v:textbox inset="1.5mm,0,1.5mm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708F29"/>
                          <w:left w:val="single" w:sz="4" w:space="0" w:color="708F29"/>
                          <w:bottom w:val="single" w:sz="4" w:space="0" w:color="708F29"/>
                          <w:right w:val="single" w:sz="4" w:space="0" w:color="708F29"/>
                          <w:insideH w:val="single" w:sz="4" w:space="0" w:color="708F29"/>
                          <w:insideV w:val="single" w:sz="4" w:space="0" w:color="708F29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02"/>
                        <w:gridCol w:w="1174"/>
                        <w:gridCol w:w="1989"/>
                      </w:tblGrid>
                      <w:tr w:rsidR="00F3677B" w14:paraId="49F85C47" w14:textId="77777777" w:rsidTr="00345234">
                        <w:trPr>
                          <w:trHeight w:hRule="exact" w:val="304"/>
                        </w:trPr>
                        <w:tc>
                          <w:tcPr>
                            <w:tcW w:w="5965" w:type="dxa"/>
                            <w:gridSpan w:val="3"/>
                            <w:vAlign w:val="center"/>
                          </w:tcPr>
                          <w:p w14:paraId="529219E6" w14:textId="77777777" w:rsidR="00F3677B" w:rsidRPr="0086407E" w:rsidRDefault="00F3677B" w:rsidP="008640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6407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MATERIAL TYPES AND SOURCE</w:t>
                            </w:r>
                          </w:p>
                        </w:tc>
                      </w:tr>
                      <w:tr w:rsidR="00F3677B" w14:paraId="6DA0F757" w14:textId="77777777" w:rsidTr="00345234">
                        <w:trPr>
                          <w:trHeight w:val="243"/>
                        </w:trPr>
                        <w:tc>
                          <w:tcPr>
                            <w:tcW w:w="2802" w:type="dxa"/>
                            <w:vMerge w:val="restart"/>
                            <w:vAlign w:val="center"/>
                          </w:tcPr>
                          <w:p w14:paraId="57F8F3D2" w14:textId="77777777" w:rsidR="00F3677B" w:rsidRPr="0086407E" w:rsidRDefault="00F3677B" w:rsidP="0086407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6407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Undercut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Depth: _________</w:t>
                            </w:r>
                          </w:p>
                        </w:tc>
                        <w:tc>
                          <w:tcPr>
                            <w:tcW w:w="1174" w:type="dxa"/>
                            <w:vAlign w:val="center"/>
                          </w:tcPr>
                          <w:p w14:paraId="04AEABF0" w14:textId="77777777" w:rsidR="00F3677B" w:rsidRPr="0086407E" w:rsidRDefault="00F3677B" w:rsidP="008640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6407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89" w:type="dxa"/>
                            <w:vAlign w:val="center"/>
                          </w:tcPr>
                          <w:p w14:paraId="3C06D833" w14:textId="77777777" w:rsidR="00F3677B" w:rsidRPr="0086407E" w:rsidRDefault="00F3677B" w:rsidP="008640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3677B" w14:paraId="730E9D46" w14:textId="77777777" w:rsidTr="00345234">
                        <w:trPr>
                          <w:trHeight w:val="243"/>
                        </w:trPr>
                        <w:tc>
                          <w:tcPr>
                            <w:tcW w:w="2802" w:type="dxa"/>
                            <w:vMerge/>
                            <w:vAlign w:val="center"/>
                          </w:tcPr>
                          <w:p w14:paraId="533DA423" w14:textId="77777777" w:rsidR="00F3677B" w:rsidRPr="0086407E" w:rsidRDefault="00F3677B" w:rsidP="0086407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vAlign w:val="center"/>
                          </w:tcPr>
                          <w:p w14:paraId="7ECEC354" w14:textId="77777777" w:rsidR="00F3677B" w:rsidRPr="0086407E" w:rsidRDefault="00F3677B" w:rsidP="008640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6407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1989" w:type="dxa"/>
                            <w:vAlign w:val="center"/>
                          </w:tcPr>
                          <w:p w14:paraId="5D286DF1" w14:textId="77777777" w:rsidR="00F3677B" w:rsidRPr="0086407E" w:rsidRDefault="00F3677B" w:rsidP="008640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3677B" w14:paraId="5A6DF396" w14:textId="77777777" w:rsidTr="00345234">
                        <w:trPr>
                          <w:trHeight w:val="243"/>
                        </w:trPr>
                        <w:tc>
                          <w:tcPr>
                            <w:tcW w:w="2802" w:type="dxa"/>
                            <w:vMerge w:val="restart"/>
                            <w:vAlign w:val="center"/>
                          </w:tcPr>
                          <w:p w14:paraId="12B487C2" w14:textId="77777777" w:rsidR="00F3677B" w:rsidRPr="0086407E" w:rsidRDefault="00F3677B" w:rsidP="0086407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6407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Bedding, Haunch &amp; Side Zone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Depth: ____________</w:t>
                            </w:r>
                          </w:p>
                        </w:tc>
                        <w:tc>
                          <w:tcPr>
                            <w:tcW w:w="1174" w:type="dxa"/>
                            <w:vAlign w:val="center"/>
                          </w:tcPr>
                          <w:p w14:paraId="32C8E4BC" w14:textId="77777777" w:rsidR="00F3677B" w:rsidRPr="0086407E" w:rsidRDefault="00F3677B" w:rsidP="008640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6407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89" w:type="dxa"/>
                            <w:vAlign w:val="center"/>
                          </w:tcPr>
                          <w:p w14:paraId="5FFBD02B" w14:textId="77777777" w:rsidR="00F3677B" w:rsidRPr="0086407E" w:rsidRDefault="00F3677B" w:rsidP="008640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3677B" w14:paraId="375FD8DA" w14:textId="77777777" w:rsidTr="00345234">
                        <w:trPr>
                          <w:trHeight w:val="243"/>
                        </w:trPr>
                        <w:tc>
                          <w:tcPr>
                            <w:tcW w:w="2802" w:type="dxa"/>
                            <w:vMerge/>
                            <w:vAlign w:val="center"/>
                          </w:tcPr>
                          <w:p w14:paraId="4726A5E5" w14:textId="77777777" w:rsidR="00F3677B" w:rsidRPr="0086407E" w:rsidRDefault="00F3677B" w:rsidP="0086407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vAlign w:val="center"/>
                          </w:tcPr>
                          <w:p w14:paraId="30B72B51" w14:textId="77777777" w:rsidR="00F3677B" w:rsidRPr="0086407E" w:rsidRDefault="00F3677B" w:rsidP="008640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6407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1989" w:type="dxa"/>
                            <w:vAlign w:val="center"/>
                          </w:tcPr>
                          <w:p w14:paraId="7E059631" w14:textId="77777777" w:rsidR="00F3677B" w:rsidRPr="0086407E" w:rsidRDefault="00F3677B" w:rsidP="008640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3677B" w14:paraId="3C78B4BD" w14:textId="77777777" w:rsidTr="00345234">
                        <w:trPr>
                          <w:trHeight w:val="243"/>
                        </w:trPr>
                        <w:tc>
                          <w:tcPr>
                            <w:tcW w:w="2802" w:type="dxa"/>
                            <w:vMerge w:val="restart"/>
                            <w:vAlign w:val="center"/>
                          </w:tcPr>
                          <w:p w14:paraId="730EF131" w14:textId="77777777" w:rsidR="00F3677B" w:rsidRPr="0086407E" w:rsidRDefault="00F3677B" w:rsidP="0086407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6407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Backfill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Depth: __________</w:t>
                            </w:r>
                          </w:p>
                        </w:tc>
                        <w:tc>
                          <w:tcPr>
                            <w:tcW w:w="1174" w:type="dxa"/>
                            <w:vAlign w:val="center"/>
                          </w:tcPr>
                          <w:p w14:paraId="1F47E861" w14:textId="77777777" w:rsidR="00F3677B" w:rsidRPr="0086407E" w:rsidRDefault="00F3677B" w:rsidP="008640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6407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89" w:type="dxa"/>
                            <w:vAlign w:val="center"/>
                          </w:tcPr>
                          <w:p w14:paraId="24AA8338" w14:textId="77777777" w:rsidR="00F3677B" w:rsidRPr="0086407E" w:rsidRDefault="00F3677B" w:rsidP="008640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3677B" w14:paraId="0C13FC5F" w14:textId="77777777" w:rsidTr="00345234">
                        <w:trPr>
                          <w:trHeight w:val="243"/>
                        </w:trPr>
                        <w:tc>
                          <w:tcPr>
                            <w:tcW w:w="2802" w:type="dxa"/>
                            <w:vMerge/>
                            <w:vAlign w:val="center"/>
                          </w:tcPr>
                          <w:p w14:paraId="7DBA95BE" w14:textId="77777777" w:rsidR="00F3677B" w:rsidRPr="0086407E" w:rsidRDefault="00F3677B" w:rsidP="008640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vAlign w:val="center"/>
                          </w:tcPr>
                          <w:p w14:paraId="7A0F871E" w14:textId="77777777" w:rsidR="00F3677B" w:rsidRPr="0086407E" w:rsidRDefault="00F3677B" w:rsidP="008640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6407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1989" w:type="dxa"/>
                            <w:vAlign w:val="center"/>
                          </w:tcPr>
                          <w:p w14:paraId="40BF75B8" w14:textId="77777777" w:rsidR="00F3677B" w:rsidRPr="0086407E" w:rsidRDefault="00F3677B" w:rsidP="0086407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5C58AE5" w14:textId="77777777" w:rsidR="00F3677B" w:rsidRPr="00E64DD2" w:rsidRDefault="00F3677B" w:rsidP="00E64DD2"/>
                  </w:txbxContent>
                </v:textbox>
                <w10:wrap anchorx="margin"/>
              </v:shape>
            </w:pict>
          </mc:Fallback>
        </mc:AlternateContent>
      </w:r>
    </w:p>
    <w:p w14:paraId="366E70D9" w14:textId="77777777" w:rsidR="00345234" w:rsidRPr="00345234" w:rsidRDefault="002217D2" w:rsidP="00345234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  <w:lang w:val="en-NZ" w:eastAsia="en-NZ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F3EB6D" wp14:editId="199B74F7">
                <wp:simplePos x="0" y="0"/>
                <wp:positionH relativeFrom="column">
                  <wp:posOffset>3935095</wp:posOffset>
                </wp:positionH>
                <wp:positionV relativeFrom="paragraph">
                  <wp:posOffset>19050</wp:posOffset>
                </wp:positionV>
                <wp:extent cx="2466975" cy="1175385"/>
                <wp:effectExtent l="9525" t="6985" r="9525" b="8255"/>
                <wp:wrapNone/>
                <wp:docPr id="4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7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F2793" w14:textId="77777777" w:rsidR="00F3677B" w:rsidRDefault="00F3677B" w:rsidP="00B90096"/>
                          <w:tbl>
                            <w:tblPr>
                              <w:tblW w:w="4087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4087"/>
                            </w:tblGrid>
                            <w:tr w:rsidR="00F3677B" w:rsidRPr="00A96C7C" w14:paraId="2F1C862A" w14:textId="77777777" w:rsidTr="00BD6859">
                              <w:trPr>
                                <w:cantSplit/>
                                <w:trHeight w:val="750"/>
                              </w:trPr>
                              <w:tc>
                                <w:tcPr>
                                  <w:tcW w:w="4087" w:type="dxa"/>
                                  <w:vMerge w:val="restart"/>
                                  <w:vAlign w:val="bottom"/>
                                </w:tcPr>
                                <w:p w14:paraId="39FDDCD0" w14:textId="77777777" w:rsidR="00F3677B" w:rsidRDefault="00B3095F" w:rsidP="00BD6859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Design Grade = _____________</w:t>
                                  </w:r>
                                </w:p>
                                <w:p w14:paraId="5B0CEA0F" w14:textId="77777777" w:rsidR="00F3677B" w:rsidRDefault="00B3095F" w:rsidP="00BD6859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As-Built Grade = _____________</w:t>
                                  </w:r>
                                </w:p>
                                <w:p w14:paraId="197C1AC4" w14:textId="77777777" w:rsidR="00F3677B" w:rsidRPr="00BD6859" w:rsidRDefault="00F3677B" w:rsidP="00BD6859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>NB. Grade =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Theme="minorHAnsi" w:cstheme="minorHAnsi"/>
                                            <w:color w:val="A6A6A6" w:themeColor="background1" w:themeShade="A6"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HAnsi" w:cstheme="minorHAnsi"/>
                                            <w:color w:val="A6A6A6" w:themeColor="background1" w:themeShade="A6"/>
                                            <w:sz w:val="16"/>
                                            <w:szCs w:val="16"/>
                                          </w:rPr>
                                          <m:t>Invert(In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HAnsi" w:cstheme="minorHAnsi"/>
                                            <w:color w:val="A6A6A6" w:themeColor="background1" w:themeShade="A6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Theme="minorHAnsi" w:cstheme="minorHAnsi"/>
                                            <w:color w:val="A6A6A6" w:themeColor="background1" w:themeShade="A6"/>
                                            <w:sz w:val="16"/>
                                            <w:szCs w:val="16"/>
                                          </w:rPr>
                                          <m:t>Out)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color w:val="A6A6A6" w:themeColor="background1" w:themeShade="A6"/>
                                            <w:sz w:val="16"/>
                                            <w:szCs w:val="16"/>
                                          </w:rPr>
                                          <m:t>Length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="Arial" w:hAnsi="Arial" w:cs="Arial"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w:t>x100</w:t>
                                  </w:r>
                                </w:p>
                              </w:tc>
                            </w:tr>
                            <w:tr w:rsidR="00F3677B" w:rsidRPr="00A96C7C" w14:paraId="4F23D443" w14:textId="77777777" w:rsidTr="00BD6859">
                              <w:trPr>
                                <w:cantSplit/>
                                <w:trHeight w:val="750"/>
                              </w:trPr>
                              <w:tc>
                                <w:tcPr>
                                  <w:tcW w:w="4087" w:type="dxa"/>
                                  <w:vMerge/>
                                  <w:vAlign w:val="bottom"/>
                                </w:tcPr>
                                <w:p w14:paraId="7453D51E" w14:textId="77777777" w:rsidR="00F3677B" w:rsidRPr="00686966" w:rsidRDefault="00F3677B" w:rsidP="00BD685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2C92EBA1" w14:textId="77777777" w:rsidR="00F3677B" w:rsidRDefault="00F3677B" w:rsidP="00B90096"/>
                        </w:txbxContent>
                      </wps:txbx>
                      <wps:bodyPr rot="0" vert="horz" wrap="square" lIns="54000" tIns="0" rIns="54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3EB6D" id="Text Box 180" o:spid="_x0000_s1040" type="#_x0000_t202" style="position:absolute;margin-left:309.85pt;margin-top:1.5pt;width:194.25pt;height:92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">
                <v:textbox inset="1.5mm,0,1.5mm,0">
                  <w:txbxContent>
                    <w:p w14:paraId="06DF2793" w14:textId="77777777" w:rsidR="00F3677B" w:rsidRDefault="00F3677B" w:rsidP="00B90096"/>
                    <w:tbl>
                      <w:tblPr>
                        <w:tblW w:w="4087" w:type="dxa"/>
                        <w:tblLook w:val="0000" w:firstRow="0" w:lastRow="0" w:firstColumn="0" w:lastColumn="0" w:noHBand="0" w:noVBand="0"/>
                      </w:tblPr>
                      <w:tblGrid>
                        <w:gridCol w:w="4087"/>
                      </w:tblGrid>
                      <w:tr w:rsidR="00F3677B" w:rsidRPr="00A96C7C" w14:paraId="2F1C862A" w14:textId="77777777" w:rsidTr="00BD6859">
                        <w:trPr>
                          <w:cantSplit/>
                          <w:trHeight w:val="750"/>
                        </w:trPr>
                        <w:tc>
                          <w:tcPr>
                            <w:tcW w:w="4087" w:type="dxa"/>
                            <w:vMerge w:val="restart"/>
                            <w:vAlign w:val="bottom"/>
                          </w:tcPr>
                          <w:p w14:paraId="39FDDCD0" w14:textId="77777777" w:rsidR="00F3677B" w:rsidRDefault="00B3095F" w:rsidP="00BD6859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Design Grade = _____________</w:t>
                            </w:r>
                          </w:p>
                          <w:p w14:paraId="5B0CEA0F" w14:textId="77777777" w:rsidR="00F3677B" w:rsidRDefault="00B3095F" w:rsidP="00BD6859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As-Built Grade = _____________</w:t>
                            </w:r>
                          </w:p>
                          <w:p w14:paraId="197C1AC4" w14:textId="77777777" w:rsidR="00F3677B" w:rsidRPr="00BD6859" w:rsidRDefault="00F3677B" w:rsidP="00BD6859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NB. Grade 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Theme="minorHAnsi" w:cstheme="minorHAnsi"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inorHAnsi" w:cstheme="minorHAnsi"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m:t>Invert(In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inorHAnsi" w:cstheme="minorHAnsi"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inorHAnsi" w:cstheme="minorHAnsi"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m:t>Out)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color w:val="A6A6A6" w:themeColor="background1" w:themeShade="A6"/>
                                      <w:sz w:val="16"/>
                                      <w:szCs w:val="16"/>
                                    </w:rPr>
                                    <m:t>Length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x100</w:t>
                            </w:r>
                          </w:p>
                        </w:tc>
                      </w:tr>
                      <w:tr w:rsidR="00F3677B" w:rsidRPr="00A96C7C" w14:paraId="4F23D443" w14:textId="77777777" w:rsidTr="00BD6859">
                        <w:trPr>
                          <w:cantSplit/>
                          <w:trHeight w:val="750"/>
                        </w:trPr>
                        <w:tc>
                          <w:tcPr>
                            <w:tcW w:w="4087" w:type="dxa"/>
                            <w:vMerge/>
                            <w:vAlign w:val="bottom"/>
                          </w:tcPr>
                          <w:p w14:paraId="7453D51E" w14:textId="77777777" w:rsidR="00F3677B" w:rsidRPr="00686966" w:rsidRDefault="00F3677B" w:rsidP="00BD6859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2C92EBA1" w14:textId="77777777" w:rsidR="00F3677B" w:rsidRDefault="00F3677B" w:rsidP="00B90096"/>
                  </w:txbxContent>
                </v:textbox>
              </v:shape>
            </w:pict>
          </mc:Fallback>
        </mc:AlternateContent>
      </w:r>
    </w:p>
    <w:p w14:paraId="1B663870" w14:textId="77777777" w:rsidR="00345234" w:rsidRPr="00345234" w:rsidRDefault="00345234" w:rsidP="00345234">
      <w:pPr>
        <w:rPr>
          <w:rFonts w:ascii="Arial" w:hAnsi="Arial" w:cs="Arial"/>
          <w:szCs w:val="22"/>
        </w:rPr>
      </w:pPr>
    </w:p>
    <w:p w14:paraId="3B8FD5F6" w14:textId="77777777" w:rsidR="00345234" w:rsidRPr="00345234" w:rsidRDefault="00345234" w:rsidP="00345234">
      <w:pPr>
        <w:rPr>
          <w:rFonts w:ascii="Arial" w:hAnsi="Arial" w:cs="Arial"/>
          <w:szCs w:val="22"/>
        </w:rPr>
      </w:pPr>
    </w:p>
    <w:p w14:paraId="18101DD4" w14:textId="77777777" w:rsidR="00345234" w:rsidRPr="00345234" w:rsidRDefault="00345234" w:rsidP="00345234">
      <w:pPr>
        <w:rPr>
          <w:rFonts w:ascii="Arial" w:hAnsi="Arial" w:cs="Arial"/>
          <w:szCs w:val="22"/>
        </w:rPr>
      </w:pPr>
    </w:p>
    <w:p w14:paraId="3D55113A" w14:textId="77777777" w:rsidR="00E26803" w:rsidRPr="00345234" w:rsidRDefault="00E26803" w:rsidP="00345234">
      <w:pPr>
        <w:tabs>
          <w:tab w:val="left" w:pos="6915"/>
        </w:tabs>
        <w:rPr>
          <w:rFonts w:ascii="Arial" w:hAnsi="Arial" w:cs="Arial"/>
          <w:szCs w:val="22"/>
        </w:rPr>
      </w:pPr>
    </w:p>
    <w:sectPr w:rsidR="00E26803" w:rsidRPr="00345234" w:rsidSect="00B3095F">
      <w:headerReference w:type="default" r:id="rId12"/>
      <w:footerReference w:type="default" r:id="rId13"/>
      <w:pgSz w:w="11906" w:h="16838" w:code="9"/>
      <w:pgMar w:top="605" w:right="1134" w:bottom="1134" w:left="1134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B70EB" w14:textId="77777777" w:rsidR="00586639" w:rsidRDefault="00586639">
      <w:r>
        <w:separator/>
      </w:r>
    </w:p>
  </w:endnote>
  <w:endnote w:type="continuationSeparator" w:id="0">
    <w:p w14:paraId="33F7D538" w14:textId="77777777" w:rsidR="00586639" w:rsidRDefault="0058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708F29"/>
      </w:tblBorders>
      <w:tblLook w:val="01E0" w:firstRow="1" w:lastRow="1" w:firstColumn="1" w:lastColumn="1" w:noHBand="0" w:noVBand="0"/>
    </w:tblPr>
    <w:tblGrid>
      <w:gridCol w:w="2553"/>
      <w:gridCol w:w="5670"/>
      <w:gridCol w:w="2268"/>
    </w:tblGrid>
    <w:tr w:rsidR="000D0C0A" w:rsidRPr="00265156" w14:paraId="5F6D3670" w14:textId="77777777" w:rsidTr="00D36063">
      <w:trPr>
        <w:trHeight w:val="553"/>
      </w:trPr>
      <w:tc>
        <w:tcPr>
          <w:tcW w:w="2553" w:type="dxa"/>
          <w:vAlign w:val="center"/>
        </w:tcPr>
        <w:p w14:paraId="17C6D25E" w14:textId="6D5CBC42" w:rsidR="000D0C0A" w:rsidRPr="00265156" w:rsidRDefault="000D0C0A" w:rsidP="00D36063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</w:p>
      </w:tc>
      <w:tc>
        <w:tcPr>
          <w:tcW w:w="5670" w:type="dxa"/>
          <w:vAlign w:val="center"/>
        </w:tcPr>
        <w:p w14:paraId="41811546" w14:textId="491DD835" w:rsidR="00301396" w:rsidRPr="00265156" w:rsidRDefault="000D0C0A" w:rsidP="00301396">
          <w:pPr>
            <w:pStyle w:val="Footer"/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This is an uncontrolled copy if photocopied or </w:t>
          </w:r>
          <w:r>
            <w:rPr>
              <w:rFonts w:ascii="Arial" w:hAnsi="Arial" w:cs="Arial"/>
              <w:color w:val="999999"/>
              <w:sz w:val="16"/>
              <w:szCs w:val="16"/>
            </w:rPr>
            <w:t>printed</w:t>
          </w:r>
        </w:p>
        <w:p w14:paraId="1019EFF4" w14:textId="2A1C9253" w:rsidR="000D0C0A" w:rsidRPr="00265156" w:rsidRDefault="000D0C0A" w:rsidP="00D36063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</w:p>
      </w:tc>
      <w:tc>
        <w:tcPr>
          <w:tcW w:w="2268" w:type="dxa"/>
          <w:vAlign w:val="center"/>
        </w:tcPr>
        <w:p w14:paraId="0434564C" w14:textId="77777777" w:rsidR="00301396" w:rsidRDefault="00301396" w:rsidP="00D36063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CS-4025 - Drainage Line Record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6A76822F" w14:textId="5FDB896F" w:rsidR="000D0C0A" w:rsidRPr="00265156" w:rsidRDefault="000D0C0A" w:rsidP="00D36063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2217D2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2217D2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7BCE6011" w14:textId="77777777" w:rsidR="00F3677B" w:rsidRDefault="00F36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ED8B" w14:textId="77777777" w:rsidR="00586639" w:rsidRDefault="00586639">
      <w:r>
        <w:separator/>
      </w:r>
    </w:p>
  </w:footnote>
  <w:footnote w:type="continuationSeparator" w:id="0">
    <w:p w14:paraId="3DD5B19C" w14:textId="77777777" w:rsidR="00586639" w:rsidRDefault="00586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34" w:type="dxa"/>
      <w:tblBorders>
        <w:top w:val="single" w:sz="4" w:space="0" w:color="708F29"/>
        <w:left w:val="single" w:sz="4" w:space="0" w:color="708F29"/>
        <w:bottom w:val="single" w:sz="4" w:space="0" w:color="708F29"/>
        <w:right w:val="single" w:sz="4" w:space="0" w:color="708F29"/>
        <w:insideH w:val="single" w:sz="4" w:space="0" w:color="708F29"/>
        <w:insideV w:val="single" w:sz="4" w:space="0" w:color="708F29"/>
      </w:tblBorders>
      <w:tblLayout w:type="fixed"/>
      <w:tblLook w:val="01E0" w:firstRow="1" w:lastRow="1" w:firstColumn="1" w:lastColumn="1" w:noHBand="0" w:noVBand="0"/>
    </w:tblPr>
    <w:tblGrid>
      <w:gridCol w:w="1702"/>
      <w:gridCol w:w="2883"/>
      <w:gridCol w:w="1227"/>
      <w:gridCol w:w="1800"/>
      <w:gridCol w:w="2595"/>
    </w:tblGrid>
    <w:tr w:rsidR="000D0C0A" w:rsidRPr="000415DE" w14:paraId="5FD22DFC" w14:textId="77777777" w:rsidTr="008C4227">
      <w:tc>
        <w:tcPr>
          <w:tcW w:w="4585" w:type="dxa"/>
          <w:gridSpan w:val="2"/>
        </w:tcPr>
        <w:p w14:paraId="1504E40F" w14:textId="365FFA2E" w:rsidR="000D0C0A" w:rsidRPr="00D133C0" w:rsidRDefault="00BA45BA" w:rsidP="00D36063">
          <w:pPr>
            <w:pStyle w:val="Header"/>
          </w:pPr>
          <w:r>
            <w:rPr>
              <w:noProof/>
              <w:sz w:val="20"/>
              <w:szCs w:val="20"/>
            </w:rPr>
            <w:drawing>
              <wp:inline distT="0" distB="0" distL="0" distR="0" wp14:anchorId="1B0D75F4" wp14:editId="19D1B3B3">
                <wp:extent cx="2783101" cy="566928"/>
                <wp:effectExtent l="0" t="0" r="0" b="508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0032" cy="572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2" w:type="dxa"/>
          <w:gridSpan w:val="3"/>
          <w:vAlign w:val="center"/>
        </w:tcPr>
        <w:p w14:paraId="77ADC101" w14:textId="77777777" w:rsidR="000D0C0A" w:rsidRPr="0054633D" w:rsidRDefault="000D0C0A" w:rsidP="00D36063">
          <w:pPr>
            <w:pStyle w:val="TitleStyle"/>
            <w:spacing w:before="0" w:after="0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Drainage Line Record</w:t>
          </w:r>
        </w:p>
      </w:tc>
    </w:tr>
    <w:tr w:rsidR="000D0C0A" w:rsidRPr="000415DE" w14:paraId="4DC9706D" w14:textId="77777777" w:rsidTr="008C4227">
      <w:tc>
        <w:tcPr>
          <w:tcW w:w="1702" w:type="dxa"/>
          <w:vAlign w:val="center"/>
        </w:tcPr>
        <w:p w14:paraId="1D3B08AC" w14:textId="77777777" w:rsidR="000D0C0A" w:rsidRPr="0054633D" w:rsidRDefault="000D0C0A" w:rsidP="00D36063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 Name:</w:t>
          </w:r>
        </w:p>
      </w:tc>
      <w:tc>
        <w:tcPr>
          <w:tcW w:w="4110" w:type="dxa"/>
          <w:gridSpan w:val="2"/>
          <w:vAlign w:val="center"/>
        </w:tcPr>
        <w:p w14:paraId="7CC86614" w14:textId="5998A395" w:rsidR="000D0C0A" w:rsidRPr="0054633D" w:rsidRDefault="000D0C0A" w:rsidP="00D36063">
          <w:pPr>
            <w:pStyle w:val="TitleStyle"/>
            <w:spacing w:before="60"/>
            <w:rPr>
              <w:sz w:val="20"/>
              <w:szCs w:val="20"/>
            </w:rPr>
          </w:pPr>
        </w:p>
      </w:tc>
      <w:tc>
        <w:tcPr>
          <w:tcW w:w="1800" w:type="dxa"/>
          <w:vAlign w:val="center"/>
        </w:tcPr>
        <w:p w14:paraId="2F0104ED" w14:textId="77777777" w:rsidR="000D0C0A" w:rsidRPr="0054633D" w:rsidRDefault="000D0C0A" w:rsidP="00D36063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 No:</w:t>
          </w:r>
        </w:p>
      </w:tc>
      <w:tc>
        <w:tcPr>
          <w:tcW w:w="2595" w:type="dxa"/>
          <w:vAlign w:val="center"/>
        </w:tcPr>
        <w:p w14:paraId="5526D515" w14:textId="0D9E2566" w:rsidR="000D0C0A" w:rsidRPr="0054633D" w:rsidRDefault="000D0C0A" w:rsidP="007D3EA1">
          <w:pPr>
            <w:pStyle w:val="TitleStyle"/>
            <w:spacing w:before="60"/>
            <w:rPr>
              <w:sz w:val="20"/>
              <w:szCs w:val="20"/>
            </w:rPr>
          </w:pPr>
        </w:p>
      </w:tc>
    </w:tr>
    <w:tr w:rsidR="000D0C0A" w:rsidRPr="000415DE" w14:paraId="0A480F2D" w14:textId="77777777" w:rsidTr="008C4227">
      <w:tc>
        <w:tcPr>
          <w:tcW w:w="1702" w:type="dxa"/>
          <w:vAlign w:val="center"/>
        </w:tcPr>
        <w:p w14:paraId="43EAF1B8" w14:textId="77777777" w:rsidR="000D0C0A" w:rsidRPr="0054633D" w:rsidRDefault="000D0C0A" w:rsidP="00D36063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Location:</w:t>
          </w:r>
        </w:p>
      </w:tc>
      <w:tc>
        <w:tcPr>
          <w:tcW w:w="4110" w:type="dxa"/>
          <w:gridSpan w:val="2"/>
          <w:vAlign w:val="center"/>
        </w:tcPr>
        <w:p w14:paraId="2747FDCE" w14:textId="77777777" w:rsidR="000D0C0A" w:rsidRPr="0054633D" w:rsidRDefault="000D0C0A" w:rsidP="00D36063">
          <w:pPr>
            <w:pStyle w:val="TitleStyle"/>
            <w:spacing w:before="60"/>
            <w:rPr>
              <w:sz w:val="20"/>
              <w:szCs w:val="20"/>
            </w:rPr>
          </w:pPr>
        </w:p>
      </w:tc>
      <w:tc>
        <w:tcPr>
          <w:tcW w:w="1800" w:type="dxa"/>
          <w:vAlign w:val="center"/>
        </w:tcPr>
        <w:p w14:paraId="0FE09923" w14:textId="77777777" w:rsidR="000D0C0A" w:rsidRPr="0054633D" w:rsidRDefault="000D0C0A" w:rsidP="00D36063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Lot No.</w:t>
          </w:r>
        </w:p>
      </w:tc>
      <w:tc>
        <w:tcPr>
          <w:tcW w:w="2595" w:type="dxa"/>
          <w:vAlign w:val="center"/>
        </w:tcPr>
        <w:p w14:paraId="365F8A43" w14:textId="77777777" w:rsidR="000D0C0A" w:rsidRPr="0054633D" w:rsidRDefault="000D0C0A" w:rsidP="00D36063">
          <w:pPr>
            <w:pStyle w:val="TitleStyle"/>
            <w:spacing w:before="60"/>
            <w:rPr>
              <w:sz w:val="20"/>
              <w:szCs w:val="20"/>
            </w:rPr>
          </w:pPr>
        </w:p>
      </w:tc>
    </w:tr>
  </w:tbl>
  <w:p w14:paraId="097AD4DE" w14:textId="77777777" w:rsidR="00F3677B" w:rsidRPr="00B3095F" w:rsidRDefault="00F3677B" w:rsidP="00E57039">
    <w:pPr>
      <w:pStyle w:val="Header"/>
      <w:rPr>
        <w:rFonts w:ascii="Arial" w:hAnsi="Arial" w:cs="Arial"/>
        <w:sz w:val="8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36E0A2E"/>
    <w:multiLevelType w:val="hybridMultilevel"/>
    <w:tmpl w:val="C2BC1E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4301A"/>
    <w:rsid w:val="000635A1"/>
    <w:rsid w:val="00094D0C"/>
    <w:rsid w:val="000D0C0A"/>
    <w:rsid w:val="000E1CA2"/>
    <w:rsid w:val="000F2FFE"/>
    <w:rsid w:val="00117117"/>
    <w:rsid w:val="0013228A"/>
    <w:rsid w:val="001333D4"/>
    <w:rsid w:val="001412D5"/>
    <w:rsid w:val="00143080"/>
    <w:rsid w:val="00144170"/>
    <w:rsid w:val="00193D25"/>
    <w:rsid w:val="00193E69"/>
    <w:rsid w:val="001D5E3F"/>
    <w:rsid w:val="001E53A9"/>
    <w:rsid w:val="001F1A43"/>
    <w:rsid w:val="002001D7"/>
    <w:rsid w:val="002019DE"/>
    <w:rsid w:val="002057F3"/>
    <w:rsid w:val="00207759"/>
    <w:rsid w:val="002217D2"/>
    <w:rsid w:val="002534D5"/>
    <w:rsid w:val="0025799A"/>
    <w:rsid w:val="0027295A"/>
    <w:rsid w:val="0027797B"/>
    <w:rsid w:val="00286FCC"/>
    <w:rsid w:val="002874E4"/>
    <w:rsid w:val="00287C5F"/>
    <w:rsid w:val="002A20D7"/>
    <w:rsid w:val="002C3B5C"/>
    <w:rsid w:val="002E4EB5"/>
    <w:rsid w:val="002F5DE8"/>
    <w:rsid w:val="00301396"/>
    <w:rsid w:val="00303E9D"/>
    <w:rsid w:val="00307890"/>
    <w:rsid w:val="0032629E"/>
    <w:rsid w:val="003337E9"/>
    <w:rsid w:val="003373DF"/>
    <w:rsid w:val="00341911"/>
    <w:rsid w:val="00345234"/>
    <w:rsid w:val="003638D9"/>
    <w:rsid w:val="00373E40"/>
    <w:rsid w:val="00376874"/>
    <w:rsid w:val="0037773D"/>
    <w:rsid w:val="00380466"/>
    <w:rsid w:val="003A0F90"/>
    <w:rsid w:val="003A2BD3"/>
    <w:rsid w:val="003C6D46"/>
    <w:rsid w:val="003E7606"/>
    <w:rsid w:val="004046BC"/>
    <w:rsid w:val="004078C4"/>
    <w:rsid w:val="004213A9"/>
    <w:rsid w:val="00426D32"/>
    <w:rsid w:val="00443C09"/>
    <w:rsid w:val="00443CC6"/>
    <w:rsid w:val="004566C9"/>
    <w:rsid w:val="00483F46"/>
    <w:rsid w:val="00486ED2"/>
    <w:rsid w:val="00491975"/>
    <w:rsid w:val="004D7117"/>
    <w:rsid w:val="004E67B0"/>
    <w:rsid w:val="004F1D9A"/>
    <w:rsid w:val="004F2E6B"/>
    <w:rsid w:val="005038E1"/>
    <w:rsid w:val="005054A7"/>
    <w:rsid w:val="005147AC"/>
    <w:rsid w:val="00516194"/>
    <w:rsid w:val="005418EB"/>
    <w:rsid w:val="0056559E"/>
    <w:rsid w:val="00573684"/>
    <w:rsid w:val="0057444F"/>
    <w:rsid w:val="005840CD"/>
    <w:rsid w:val="00586639"/>
    <w:rsid w:val="005A06B3"/>
    <w:rsid w:val="005A73AC"/>
    <w:rsid w:val="005B3226"/>
    <w:rsid w:val="005F6BF9"/>
    <w:rsid w:val="00604734"/>
    <w:rsid w:val="00613615"/>
    <w:rsid w:val="00616389"/>
    <w:rsid w:val="00623A54"/>
    <w:rsid w:val="0063312F"/>
    <w:rsid w:val="00642329"/>
    <w:rsid w:val="00657B9F"/>
    <w:rsid w:val="00665C3C"/>
    <w:rsid w:val="00673097"/>
    <w:rsid w:val="00686966"/>
    <w:rsid w:val="006873A5"/>
    <w:rsid w:val="0069702D"/>
    <w:rsid w:val="006B75C6"/>
    <w:rsid w:val="006C5723"/>
    <w:rsid w:val="006D7C2D"/>
    <w:rsid w:val="006E1FB1"/>
    <w:rsid w:val="006E7E0F"/>
    <w:rsid w:val="006F17F9"/>
    <w:rsid w:val="00703271"/>
    <w:rsid w:val="00717844"/>
    <w:rsid w:val="0072461A"/>
    <w:rsid w:val="00733A86"/>
    <w:rsid w:val="00736C8E"/>
    <w:rsid w:val="00736E16"/>
    <w:rsid w:val="00740974"/>
    <w:rsid w:val="00767194"/>
    <w:rsid w:val="007A46DC"/>
    <w:rsid w:val="007B4D67"/>
    <w:rsid w:val="007C4A04"/>
    <w:rsid w:val="007D3EA1"/>
    <w:rsid w:val="007E283B"/>
    <w:rsid w:val="0081423A"/>
    <w:rsid w:val="00825ACD"/>
    <w:rsid w:val="00836C00"/>
    <w:rsid w:val="00842A55"/>
    <w:rsid w:val="00863913"/>
    <w:rsid w:val="0086407E"/>
    <w:rsid w:val="00886C3F"/>
    <w:rsid w:val="00891552"/>
    <w:rsid w:val="008C04BA"/>
    <w:rsid w:val="008C38BB"/>
    <w:rsid w:val="008C4227"/>
    <w:rsid w:val="008D36B8"/>
    <w:rsid w:val="008F4196"/>
    <w:rsid w:val="00922546"/>
    <w:rsid w:val="00923690"/>
    <w:rsid w:val="00930976"/>
    <w:rsid w:val="00947421"/>
    <w:rsid w:val="00960FE5"/>
    <w:rsid w:val="0098160D"/>
    <w:rsid w:val="00984CEA"/>
    <w:rsid w:val="009927A9"/>
    <w:rsid w:val="009A0AB9"/>
    <w:rsid w:val="009B29D8"/>
    <w:rsid w:val="009D18AF"/>
    <w:rsid w:val="00A01A63"/>
    <w:rsid w:val="00A156CC"/>
    <w:rsid w:val="00A542CF"/>
    <w:rsid w:val="00A64848"/>
    <w:rsid w:val="00A96C7C"/>
    <w:rsid w:val="00A972D9"/>
    <w:rsid w:val="00AD3C6F"/>
    <w:rsid w:val="00AE263B"/>
    <w:rsid w:val="00AF4E6B"/>
    <w:rsid w:val="00B06EEF"/>
    <w:rsid w:val="00B100B9"/>
    <w:rsid w:val="00B218CB"/>
    <w:rsid w:val="00B21989"/>
    <w:rsid w:val="00B3095F"/>
    <w:rsid w:val="00B31C17"/>
    <w:rsid w:val="00B52FCD"/>
    <w:rsid w:val="00B56110"/>
    <w:rsid w:val="00B821EC"/>
    <w:rsid w:val="00B84628"/>
    <w:rsid w:val="00B90096"/>
    <w:rsid w:val="00BA45BA"/>
    <w:rsid w:val="00BB34F6"/>
    <w:rsid w:val="00BD28AF"/>
    <w:rsid w:val="00BD380C"/>
    <w:rsid w:val="00BD6859"/>
    <w:rsid w:val="00BE3DB9"/>
    <w:rsid w:val="00BF009A"/>
    <w:rsid w:val="00BF4D3C"/>
    <w:rsid w:val="00C004AC"/>
    <w:rsid w:val="00C01DF2"/>
    <w:rsid w:val="00C56CFC"/>
    <w:rsid w:val="00C6047D"/>
    <w:rsid w:val="00C9124E"/>
    <w:rsid w:val="00CB75BE"/>
    <w:rsid w:val="00CC135F"/>
    <w:rsid w:val="00CC52ED"/>
    <w:rsid w:val="00CD0F93"/>
    <w:rsid w:val="00CD190C"/>
    <w:rsid w:val="00D003AD"/>
    <w:rsid w:val="00D014B5"/>
    <w:rsid w:val="00D0451D"/>
    <w:rsid w:val="00D05C5A"/>
    <w:rsid w:val="00D133C0"/>
    <w:rsid w:val="00D21E70"/>
    <w:rsid w:val="00D52AE8"/>
    <w:rsid w:val="00D53E5F"/>
    <w:rsid w:val="00D629E0"/>
    <w:rsid w:val="00D65399"/>
    <w:rsid w:val="00D8349F"/>
    <w:rsid w:val="00D83B6E"/>
    <w:rsid w:val="00DA4B30"/>
    <w:rsid w:val="00DA4D29"/>
    <w:rsid w:val="00DA50B9"/>
    <w:rsid w:val="00DB6927"/>
    <w:rsid w:val="00DD2ACC"/>
    <w:rsid w:val="00DE3B20"/>
    <w:rsid w:val="00DF13B9"/>
    <w:rsid w:val="00DF42C2"/>
    <w:rsid w:val="00DF49EB"/>
    <w:rsid w:val="00E139CD"/>
    <w:rsid w:val="00E26803"/>
    <w:rsid w:val="00E26EC6"/>
    <w:rsid w:val="00E4598F"/>
    <w:rsid w:val="00E57039"/>
    <w:rsid w:val="00E64DD2"/>
    <w:rsid w:val="00E735C2"/>
    <w:rsid w:val="00ED0029"/>
    <w:rsid w:val="00F262B0"/>
    <w:rsid w:val="00F30BDE"/>
    <w:rsid w:val="00F3677B"/>
    <w:rsid w:val="00F408AD"/>
    <w:rsid w:val="00F40D46"/>
    <w:rsid w:val="00F50147"/>
    <w:rsid w:val="00F5196C"/>
    <w:rsid w:val="00F53508"/>
    <w:rsid w:val="00F60694"/>
    <w:rsid w:val="00F60D2D"/>
    <w:rsid w:val="00F708B5"/>
    <w:rsid w:val="00F71342"/>
    <w:rsid w:val="00F7628D"/>
    <w:rsid w:val="00F91743"/>
    <w:rsid w:val="00FB34B1"/>
    <w:rsid w:val="00FB3EA9"/>
    <w:rsid w:val="00F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8790D38"/>
  <w15:docId w15:val="{02243C41-458C-4F35-865D-2C61EFE2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link w:val="HeaderChar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basedOn w:val="DefaultParagraphFont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basedOn w:val="DefaultParagraphFont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basedOn w:val="DefaultParagraphFont"/>
    <w:semiHidden/>
    <w:rsid w:val="00193E69"/>
    <w:rPr>
      <w:i/>
      <w:iCs/>
    </w:rPr>
  </w:style>
  <w:style w:type="character" w:styleId="HTMLCode">
    <w:name w:val="HTML Code"/>
    <w:basedOn w:val="DefaultParagraphFont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93E69"/>
    <w:rPr>
      <w:i/>
      <w:iCs/>
    </w:rPr>
  </w:style>
  <w:style w:type="character" w:styleId="HTMLKeyboard">
    <w:name w:val="HTML Keyboard"/>
    <w:basedOn w:val="DefaultParagraphFont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193E6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basedOn w:val="DefaultParagraphFont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30BDE"/>
    <w:rPr>
      <w:sz w:val="24"/>
      <w:szCs w:val="24"/>
      <w:lang w:val="en-GB" w:eastAsia="en-GB"/>
    </w:rPr>
  </w:style>
  <w:style w:type="character" w:customStyle="1" w:styleId="FooterChar">
    <w:name w:val="Footer Char"/>
    <w:link w:val="Footer"/>
    <w:locked/>
    <w:rsid w:val="000D0C0A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PRGMGMT-489425659-15054</_dlc_DocId>
    <_dlc_DocIdUrl xmlns="6b52167f-bd76-444c-91ba-391bd6f89101">
      <Url>https://trecnz.sharepoint.com/sites/PROGRAMMEMANAGEMENT/_layouts/15/DocIdRedir.aspx?ID=PRGMGMT-489425659-15054</Url>
      <Description>PRGMGMT-489425659-15054</Description>
    </_dlc_DocIdUrl>
    <Project_x0020_Manager xmlns="de5d2c5c-e379-42cf-85a4-2a4633504156" xsi:nil="true"/>
    <Revision xmlns="de5d2c5c-e379-42cf-85a4-2a4633504156">4</Revision>
    <State xmlns="de5d2c5c-e379-42cf-85a4-2a46335041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25249-9863-4BA3-8878-D9AC926C27D9}">
  <ds:schemaRefs>
    <ds:schemaRef ds:uri="http://schemas.microsoft.com/office/2006/metadata/properties"/>
    <ds:schemaRef ds:uri="http://schemas.microsoft.com/office/infopath/2007/PartnerControls"/>
    <ds:schemaRef ds:uri="de5d2c5c-e379-42cf-85a4-2a4633504156"/>
    <ds:schemaRef ds:uri="6b52167f-bd76-444c-91ba-391bd6f89101"/>
  </ds:schemaRefs>
</ds:datastoreItem>
</file>

<file path=customXml/itemProps2.xml><?xml version="1.0" encoding="utf-8"?>
<ds:datastoreItem xmlns:ds="http://schemas.openxmlformats.org/officeDocument/2006/customXml" ds:itemID="{D1FF8D8A-C9CB-448C-ABEE-698B0AF3D0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6C143-7576-4C1D-A274-FFD0EDF7DF4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F99F304-0015-4EFB-A3F5-A04A9199E2A2}"/>
</file>

<file path=customXml/itemProps5.xml><?xml version="1.0" encoding="utf-8"?>
<ds:datastoreItem xmlns:ds="http://schemas.openxmlformats.org/officeDocument/2006/customXml" ds:itemID="{32C5E8A9-E1E7-4E1A-90D4-89282E0B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7</TotalTime>
  <Pages>2</Pages>
  <Words>297</Words>
  <Characters>2173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Portrait</vt:lpstr>
    </vt:vector>
  </TitlesOfParts>
  <Company>Fulton Hogan Ltd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6</cp:revision>
  <cp:lastPrinted>2012-03-29T22:51:00Z</cp:lastPrinted>
  <dcterms:created xsi:type="dcterms:W3CDTF">2021-10-01T01:32:00Z</dcterms:created>
  <dcterms:modified xsi:type="dcterms:W3CDTF">2023-10-25T22:17:00Z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4</vt:lpwstr>
  </property>
  <property fmtid="{D5CDD505-2E9C-101B-9397-08002B2CF9AE}" pid="3" name="dDocName">
    <vt:lpwstr>EX1_00125112</vt:lpwstr>
  </property>
  <property fmtid="{D5CDD505-2E9C-101B-9397-08002B2CF9AE}" pid="4" name="xCreatorOwner">
    <vt:lpwstr>ColquhounD</vt:lpwstr>
  </property>
  <property fmtid="{D5CDD505-2E9C-101B-9397-08002B2CF9AE}" pid="5" name="Owner">
    <vt:lpwstr>ColquhounD</vt:lpwstr>
  </property>
  <property fmtid="{D5CDD505-2E9C-101B-9397-08002B2CF9AE}" pid="6" name="Modified">
    <vt:lpwstr>03-12-2014</vt:lpwstr>
  </property>
  <property fmtid="{D5CDD505-2E9C-101B-9397-08002B2CF9AE}" pid="7" name="Revision">
    <vt:lpwstr>4</vt:lpwstr>
  </property>
  <property fmtid="{D5CDD505-2E9C-101B-9397-08002B2CF9AE}" pid="8" name="ContentID">
    <vt:lpwstr>EX1_00125112</vt:lpwstr>
  </property>
  <property fmtid="{D5CDD505-2E9C-101B-9397-08002B2CF9AE}" pid="9" name="dID">
    <vt:lpwstr>44607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http://infolink/cs/idcplg?ClientControlled=DocMan&amp;coreContentOnly=1&amp;WebdavRequest=1&amp;IdcService=DOC_INFO&amp;dID=44607</vt:lpwstr>
  </property>
  <property fmtid="{D5CDD505-2E9C-101B-9397-08002B2CF9AE}" pid="12" name="ContentTypeId">
    <vt:lpwstr>0x0101000DD10F8FD5832D439B2F2349C378C0CF</vt:lpwstr>
  </property>
  <property fmtid="{D5CDD505-2E9C-101B-9397-08002B2CF9AE}" pid="13" name="_dlc_DocIdItemGuid">
    <vt:lpwstr>f814b7e2-f29a-40fc-a1cf-a7f41f0965bf</vt:lpwstr>
  </property>
</Properties>
</file>