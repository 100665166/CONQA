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F5FC6" w:rsidRPr="00EF5FC6" w:rsidRDefault="00EF5FC6">
      <w:pPr>
        <w:rPr>
          <w:rFonts w:ascii="Arial" w:hAnsi="Arial" w:cs="Arial"/>
          <w:sz w:val="10"/>
        </w:rPr>
      </w:pPr>
    </w:p>
    <w:tbl>
      <w:tblPr>
        <w:tblW w:w="104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2"/>
        <w:gridCol w:w="1154"/>
        <w:gridCol w:w="1539"/>
        <w:gridCol w:w="2052"/>
        <w:gridCol w:w="3335"/>
      </w:tblGrid>
      <w:tr w:rsidR="00FD5E71" w:rsidRPr="001A4D79" w14:paraId="3A1BAB3B" w14:textId="77777777" w:rsidTr="001B220E">
        <w:tc>
          <w:tcPr>
            <w:tcW w:w="2382" w:type="dxa"/>
            <w:vAlign w:val="center"/>
          </w:tcPr>
          <w:p w14:paraId="23BA7888" w14:textId="70B59D08" w:rsidR="00FD5E71" w:rsidRPr="001A4D79" w:rsidRDefault="00FD5E71" w:rsidP="005E40A5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Project No.</w:t>
            </w:r>
          </w:p>
        </w:tc>
        <w:tc>
          <w:tcPr>
            <w:tcW w:w="8080" w:type="dxa"/>
            <w:gridSpan w:val="4"/>
            <w:vAlign w:val="center"/>
          </w:tcPr>
          <w:p w14:paraId="1BFFA9A4" w14:textId="77777777" w:rsidR="00FD5E71" w:rsidRPr="001A4D79" w:rsidRDefault="00FD5E71" w:rsidP="002D1CB9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</w:tr>
      <w:tr w:rsidR="001A4D79" w:rsidRPr="001A4D79" w14:paraId="56E7CCFE" w14:textId="77777777" w:rsidTr="00EF5FC6">
        <w:tc>
          <w:tcPr>
            <w:tcW w:w="2382" w:type="dxa"/>
            <w:vAlign w:val="center"/>
          </w:tcPr>
          <w:p w14:paraId="2F63D0AB" w14:textId="77777777" w:rsidR="001A4D79" w:rsidRPr="001A4D79" w:rsidRDefault="001A4D79" w:rsidP="005E40A5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1A4D79">
              <w:rPr>
                <w:rFonts w:ascii="Arial" w:hAnsi="Arial" w:cs="Arial"/>
                <w:b/>
                <w:sz w:val="20"/>
                <w:szCs w:val="20"/>
                <w:lang w:val="en-AU"/>
              </w:rPr>
              <w:t>Date of Inspection:</w:t>
            </w:r>
          </w:p>
        </w:tc>
        <w:tc>
          <w:tcPr>
            <w:tcW w:w="1154" w:type="dxa"/>
            <w:vAlign w:val="center"/>
          </w:tcPr>
          <w:p w14:paraId="5DFB5DF1" w14:textId="77777777" w:rsidR="001A4D79" w:rsidRPr="001A4D79" w:rsidRDefault="001A4D79" w:rsidP="002D1CB9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1A4D79">
              <w:rPr>
                <w:rFonts w:ascii="Arial" w:hAnsi="Arial" w:cs="Arial"/>
                <w:b/>
                <w:sz w:val="20"/>
                <w:szCs w:val="20"/>
                <w:lang w:val="en-AU"/>
              </w:rPr>
              <w:t>Time:</w:t>
            </w:r>
          </w:p>
        </w:tc>
        <w:tc>
          <w:tcPr>
            <w:tcW w:w="1539" w:type="dxa"/>
            <w:vAlign w:val="center"/>
          </w:tcPr>
          <w:p w14:paraId="596082E7" w14:textId="77777777" w:rsidR="001A4D79" w:rsidRPr="001A4D79" w:rsidRDefault="001A4D79" w:rsidP="002D1CB9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1A4D79">
              <w:rPr>
                <w:rFonts w:ascii="Arial" w:hAnsi="Arial" w:cs="Arial"/>
                <w:b/>
                <w:sz w:val="20"/>
                <w:szCs w:val="20"/>
                <w:lang w:val="en-AU"/>
              </w:rPr>
              <w:t>Zone / Area:</w:t>
            </w:r>
          </w:p>
        </w:tc>
        <w:tc>
          <w:tcPr>
            <w:tcW w:w="2052" w:type="dxa"/>
            <w:vAlign w:val="center"/>
          </w:tcPr>
          <w:p w14:paraId="5D052AAC" w14:textId="77777777" w:rsidR="001A4D79" w:rsidRPr="001A4D79" w:rsidRDefault="001A4D79" w:rsidP="002D1CB9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1A4D79">
              <w:rPr>
                <w:rFonts w:ascii="Arial" w:hAnsi="Arial" w:cs="Arial"/>
                <w:b/>
                <w:sz w:val="20"/>
                <w:szCs w:val="20"/>
                <w:lang w:val="en-AU"/>
              </w:rPr>
              <w:t>Weather:</w:t>
            </w:r>
          </w:p>
        </w:tc>
        <w:tc>
          <w:tcPr>
            <w:tcW w:w="3335" w:type="dxa"/>
            <w:vAlign w:val="center"/>
          </w:tcPr>
          <w:p w14:paraId="2D457C66" w14:textId="77777777" w:rsidR="001A4D79" w:rsidRPr="001A4D79" w:rsidRDefault="001A4D79" w:rsidP="002D1CB9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1A4D79">
              <w:rPr>
                <w:rFonts w:ascii="Arial" w:hAnsi="Arial" w:cs="Arial"/>
                <w:b/>
                <w:sz w:val="20"/>
                <w:szCs w:val="20"/>
                <w:lang w:val="en-AU"/>
              </w:rPr>
              <w:t>Person Contacted During Visit:</w:t>
            </w:r>
          </w:p>
        </w:tc>
      </w:tr>
      <w:tr w:rsidR="001A4D79" w:rsidRPr="001A4D79" w14:paraId="0A37501D" w14:textId="77777777" w:rsidTr="00EF5FC6">
        <w:tc>
          <w:tcPr>
            <w:tcW w:w="2382" w:type="dxa"/>
          </w:tcPr>
          <w:p w14:paraId="5DAB6C7B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1154" w:type="dxa"/>
          </w:tcPr>
          <w:p w14:paraId="02EB378F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1539" w:type="dxa"/>
          </w:tcPr>
          <w:p w14:paraId="6A05A809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2052" w:type="dxa"/>
          </w:tcPr>
          <w:p w14:paraId="5A39BBE3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3335" w:type="dxa"/>
          </w:tcPr>
          <w:p w14:paraId="41C8F396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</w:tbl>
    <w:p w14:paraId="72A3D3EC" w14:textId="77777777" w:rsidR="001A4D79" w:rsidRPr="00EF5FC6" w:rsidRDefault="001A4D79" w:rsidP="001A4D79">
      <w:pPr>
        <w:rPr>
          <w:rFonts w:ascii="Arial" w:hAnsi="Arial" w:cs="Arial"/>
          <w:sz w:val="10"/>
          <w:szCs w:val="20"/>
          <w:lang w:val="en-AU"/>
        </w:rPr>
      </w:pPr>
    </w:p>
    <w:tbl>
      <w:tblPr>
        <w:tblW w:w="104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6"/>
        <w:gridCol w:w="4111"/>
        <w:gridCol w:w="2835"/>
      </w:tblGrid>
      <w:tr w:rsidR="001A4D79" w:rsidRPr="001A4D79" w14:paraId="3B804C5E" w14:textId="77777777" w:rsidTr="00EF5FC6">
        <w:tc>
          <w:tcPr>
            <w:tcW w:w="3516" w:type="dxa"/>
          </w:tcPr>
          <w:p w14:paraId="0BF05F6B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1A4D79">
              <w:rPr>
                <w:rFonts w:ascii="Arial" w:hAnsi="Arial" w:cs="Arial"/>
                <w:b/>
                <w:sz w:val="20"/>
                <w:szCs w:val="20"/>
                <w:lang w:val="en-AU"/>
              </w:rPr>
              <w:t>Copies of Inspection Sent to:</w:t>
            </w:r>
          </w:p>
        </w:tc>
        <w:tc>
          <w:tcPr>
            <w:tcW w:w="4111" w:type="dxa"/>
          </w:tcPr>
          <w:p w14:paraId="084443D4" w14:textId="77777777" w:rsidR="001A4D79" w:rsidRPr="001A4D79" w:rsidRDefault="006B2E68" w:rsidP="001A4D79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Email</w:t>
            </w:r>
            <w:r w:rsidR="001A4D79" w:rsidRPr="001A4D79">
              <w:rPr>
                <w:rFonts w:ascii="Arial" w:hAnsi="Arial" w:cs="Arial"/>
                <w:b/>
                <w:sz w:val="20"/>
                <w:szCs w:val="20"/>
                <w:lang w:val="en-AU"/>
              </w:rPr>
              <w:t>:</w:t>
            </w:r>
          </w:p>
        </w:tc>
        <w:tc>
          <w:tcPr>
            <w:tcW w:w="2835" w:type="dxa"/>
          </w:tcPr>
          <w:p w14:paraId="1DCD1A84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1A4D79">
              <w:rPr>
                <w:rFonts w:ascii="Arial" w:hAnsi="Arial" w:cs="Arial"/>
                <w:b/>
                <w:sz w:val="20"/>
                <w:szCs w:val="20"/>
                <w:lang w:val="en-AU"/>
              </w:rPr>
              <w:t>Company:</w:t>
            </w:r>
          </w:p>
        </w:tc>
      </w:tr>
      <w:tr w:rsidR="001A4D79" w:rsidRPr="001A4D79" w14:paraId="0D0B940D" w14:textId="77777777" w:rsidTr="00EF5FC6">
        <w:tc>
          <w:tcPr>
            <w:tcW w:w="3516" w:type="dxa"/>
          </w:tcPr>
          <w:p w14:paraId="0E27B00A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4111" w:type="dxa"/>
          </w:tcPr>
          <w:p w14:paraId="60061E4C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2835" w:type="dxa"/>
          </w:tcPr>
          <w:p w14:paraId="44EAFD9C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1A4D79" w:rsidRPr="001A4D79" w14:paraId="4B94D5A5" w14:textId="77777777" w:rsidTr="00EF5FC6">
        <w:tc>
          <w:tcPr>
            <w:tcW w:w="3516" w:type="dxa"/>
          </w:tcPr>
          <w:p w14:paraId="3DEEC669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4111" w:type="dxa"/>
          </w:tcPr>
          <w:p w14:paraId="3656B9AB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2835" w:type="dxa"/>
          </w:tcPr>
          <w:p w14:paraId="45FB0818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102484" w:rsidRPr="001A4D79" w14:paraId="6F778D33" w14:textId="77777777" w:rsidTr="00EF5FC6">
        <w:tc>
          <w:tcPr>
            <w:tcW w:w="3516" w:type="dxa"/>
          </w:tcPr>
          <w:p w14:paraId="0B051F95" w14:textId="77777777" w:rsidR="00102484" w:rsidRPr="00102484" w:rsidRDefault="00102484" w:rsidP="001A4D79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102484">
              <w:rPr>
                <w:rFonts w:ascii="Arial" w:hAnsi="Arial" w:cs="Arial"/>
                <w:b/>
                <w:sz w:val="20"/>
                <w:szCs w:val="20"/>
                <w:lang w:val="en-AU"/>
              </w:rPr>
              <w:t>Inspected by:</w:t>
            </w:r>
          </w:p>
        </w:tc>
        <w:tc>
          <w:tcPr>
            <w:tcW w:w="6946" w:type="dxa"/>
            <w:gridSpan w:val="2"/>
          </w:tcPr>
          <w:p w14:paraId="049F31CB" w14:textId="77777777" w:rsidR="00102484" w:rsidRPr="001A4D79" w:rsidRDefault="00102484" w:rsidP="001A4D79">
            <w:pPr>
              <w:spacing w:after="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</w:tbl>
    <w:p w14:paraId="53128261" w14:textId="77777777" w:rsidR="001A4D79" w:rsidRPr="00EF5FC6" w:rsidRDefault="001A4D79" w:rsidP="001A4D79">
      <w:pPr>
        <w:rPr>
          <w:rFonts w:ascii="Arial" w:hAnsi="Arial" w:cs="Arial"/>
          <w:sz w:val="10"/>
          <w:szCs w:val="20"/>
          <w:lang w:val="en-AU"/>
        </w:rPr>
      </w:pPr>
    </w:p>
    <w:tbl>
      <w:tblPr>
        <w:tblW w:w="1045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7"/>
      </w:tblGrid>
      <w:tr w:rsidR="001A4D79" w:rsidRPr="001A4D79" w14:paraId="2336B5CC" w14:textId="77777777" w:rsidTr="00EF5FC6">
        <w:tc>
          <w:tcPr>
            <w:tcW w:w="10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5450A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1A4D79">
              <w:rPr>
                <w:rFonts w:ascii="Arial" w:hAnsi="Arial" w:cs="Arial"/>
                <w:b/>
                <w:sz w:val="20"/>
                <w:szCs w:val="20"/>
                <w:lang w:val="en-AU"/>
              </w:rPr>
              <w:t>Comments:</w:t>
            </w:r>
          </w:p>
        </w:tc>
      </w:tr>
      <w:tr w:rsidR="001A4D79" w:rsidRPr="001A4D79" w14:paraId="62486C05" w14:textId="77777777" w:rsidTr="00EF5FC6">
        <w:tc>
          <w:tcPr>
            <w:tcW w:w="10457" w:type="dxa"/>
            <w:tcBorders>
              <w:left w:val="nil"/>
              <w:right w:val="nil"/>
            </w:tcBorders>
          </w:tcPr>
          <w:p w14:paraId="4101652C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1A4D79" w:rsidRPr="001A4D79" w14:paraId="4B99056E" w14:textId="77777777" w:rsidTr="00EF5FC6">
        <w:tc>
          <w:tcPr>
            <w:tcW w:w="10457" w:type="dxa"/>
            <w:tcBorders>
              <w:left w:val="nil"/>
              <w:right w:val="nil"/>
            </w:tcBorders>
          </w:tcPr>
          <w:p w14:paraId="1299C43A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1A4D79" w:rsidRPr="001A4D79" w14:paraId="4DDBEF00" w14:textId="77777777" w:rsidTr="00EF5FC6">
        <w:tc>
          <w:tcPr>
            <w:tcW w:w="10457" w:type="dxa"/>
            <w:tcBorders>
              <w:left w:val="nil"/>
              <w:right w:val="nil"/>
            </w:tcBorders>
          </w:tcPr>
          <w:p w14:paraId="3461D779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1A4D79" w:rsidRPr="001A4D79" w14:paraId="3CF2D8B6" w14:textId="77777777" w:rsidTr="00EF5FC6">
        <w:tc>
          <w:tcPr>
            <w:tcW w:w="10457" w:type="dxa"/>
            <w:tcBorders>
              <w:left w:val="nil"/>
              <w:right w:val="nil"/>
            </w:tcBorders>
          </w:tcPr>
          <w:p w14:paraId="0FB78278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1A4D79" w:rsidRPr="001A4D79" w14:paraId="1FC39945" w14:textId="77777777" w:rsidTr="00EF5FC6">
        <w:tc>
          <w:tcPr>
            <w:tcW w:w="10457" w:type="dxa"/>
            <w:tcBorders>
              <w:left w:val="nil"/>
              <w:right w:val="nil"/>
            </w:tcBorders>
          </w:tcPr>
          <w:p w14:paraId="0562CB0E" w14:textId="77777777" w:rsidR="001A4D79" w:rsidRPr="001A4D79" w:rsidRDefault="001A4D79" w:rsidP="001A4D79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</w:tbl>
    <w:p w14:paraId="34CE0A41" w14:textId="77777777" w:rsidR="001A4D79" w:rsidRPr="00EF5FC6" w:rsidRDefault="001A4D79" w:rsidP="001A4D79">
      <w:pPr>
        <w:rPr>
          <w:rFonts w:ascii="Arial" w:hAnsi="Arial" w:cs="Arial"/>
          <w:sz w:val="10"/>
          <w:szCs w:val="22"/>
          <w:lang w:val="en-AU"/>
        </w:rPr>
      </w:pPr>
    </w:p>
    <w:tbl>
      <w:tblPr>
        <w:tblW w:w="104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6767"/>
        <w:gridCol w:w="1680"/>
        <w:gridCol w:w="1320"/>
      </w:tblGrid>
      <w:tr w:rsidR="00732D47" w:rsidRPr="00697ABB" w14:paraId="4176E8B4" w14:textId="77777777" w:rsidTr="00EF5FC6">
        <w:trPr>
          <w:tblHeader/>
        </w:trPr>
        <w:tc>
          <w:tcPr>
            <w:tcW w:w="710" w:type="dxa"/>
          </w:tcPr>
          <w:p w14:paraId="3F28AA8B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97ABB">
              <w:rPr>
                <w:rFonts w:ascii="Arial" w:hAnsi="Arial" w:cs="Arial"/>
                <w:b/>
                <w:sz w:val="20"/>
                <w:szCs w:val="20"/>
                <w:lang w:val="en-AU"/>
              </w:rPr>
              <w:t>Item No:</w:t>
            </w:r>
          </w:p>
        </w:tc>
        <w:tc>
          <w:tcPr>
            <w:tcW w:w="6767" w:type="dxa"/>
          </w:tcPr>
          <w:p w14:paraId="5BC90A56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97ABB">
              <w:rPr>
                <w:rFonts w:ascii="Arial" w:hAnsi="Arial" w:cs="Arial"/>
                <w:b/>
                <w:sz w:val="20"/>
                <w:szCs w:val="20"/>
                <w:lang w:val="en-AU"/>
              </w:rPr>
              <w:t>Works Required:</w:t>
            </w:r>
          </w:p>
        </w:tc>
        <w:tc>
          <w:tcPr>
            <w:tcW w:w="1680" w:type="dxa"/>
          </w:tcPr>
          <w:p w14:paraId="7D3E1A67" w14:textId="77777777" w:rsidR="00732D47" w:rsidRDefault="00732D47" w:rsidP="00697ABB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97ABB">
              <w:rPr>
                <w:rFonts w:ascii="Arial" w:hAnsi="Arial" w:cs="Arial"/>
                <w:b/>
                <w:sz w:val="20"/>
                <w:szCs w:val="20"/>
                <w:lang w:val="en-AU"/>
              </w:rPr>
              <w:t>Responsibility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:</w:t>
            </w:r>
          </w:p>
          <w:p w14:paraId="283AC6A5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Date to be Completed by:</w:t>
            </w:r>
          </w:p>
        </w:tc>
        <w:tc>
          <w:tcPr>
            <w:tcW w:w="1320" w:type="dxa"/>
          </w:tcPr>
          <w:p w14:paraId="5E2006B0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97ABB">
              <w:rPr>
                <w:rFonts w:ascii="Arial" w:hAnsi="Arial" w:cs="Arial"/>
                <w:b/>
                <w:sz w:val="20"/>
                <w:szCs w:val="20"/>
                <w:lang w:val="en-AU"/>
              </w:rPr>
              <w:t>Closed Out Signed Off:</w:t>
            </w:r>
          </w:p>
        </w:tc>
      </w:tr>
      <w:tr w:rsidR="00732D47" w:rsidRPr="00697ABB" w14:paraId="62EBF3C5" w14:textId="77777777" w:rsidTr="00EF5FC6">
        <w:tc>
          <w:tcPr>
            <w:tcW w:w="710" w:type="dxa"/>
          </w:tcPr>
          <w:p w14:paraId="6D98A12B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767" w:type="dxa"/>
          </w:tcPr>
          <w:p w14:paraId="2946DB82" w14:textId="77777777" w:rsidR="00732D47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5997CC1D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680" w:type="dxa"/>
          </w:tcPr>
          <w:p w14:paraId="110FFD37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20" w:type="dxa"/>
          </w:tcPr>
          <w:p w14:paraId="6B699379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732D47" w:rsidRPr="00697ABB" w14:paraId="3FE9F23F" w14:textId="77777777" w:rsidTr="00EF5FC6">
        <w:tc>
          <w:tcPr>
            <w:tcW w:w="710" w:type="dxa"/>
          </w:tcPr>
          <w:p w14:paraId="1F72F646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767" w:type="dxa"/>
          </w:tcPr>
          <w:p w14:paraId="08CE6F91" w14:textId="77777777" w:rsidR="00732D47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61CDCEAD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680" w:type="dxa"/>
          </w:tcPr>
          <w:p w14:paraId="6BB9E253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20" w:type="dxa"/>
          </w:tcPr>
          <w:p w14:paraId="23DE523C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732D47" w:rsidRPr="00697ABB" w14:paraId="52E56223" w14:textId="77777777" w:rsidTr="00EF5FC6">
        <w:tc>
          <w:tcPr>
            <w:tcW w:w="710" w:type="dxa"/>
          </w:tcPr>
          <w:p w14:paraId="07547A01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767" w:type="dxa"/>
          </w:tcPr>
          <w:p w14:paraId="5043CB0F" w14:textId="77777777" w:rsidR="00732D47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07459315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680" w:type="dxa"/>
          </w:tcPr>
          <w:p w14:paraId="6537F28F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20" w:type="dxa"/>
          </w:tcPr>
          <w:p w14:paraId="6DFB9E20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732D47" w:rsidRPr="00697ABB" w14:paraId="70DF9E56" w14:textId="77777777" w:rsidTr="00EF5FC6">
        <w:tc>
          <w:tcPr>
            <w:tcW w:w="710" w:type="dxa"/>
          </w:tcPr>
          <w:p w14:paraId="44E871BC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767" w:type="dxa"/>
          </w:tcPr>
          <w:p w14:paraId="144A5D23" w14:textId="77777777" w:rsidR="00732D47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738610EB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680" w:type="dxa"/>
          </w:tcPr>
          <w:p w14:paraId="637805D2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20" w:type="dxa"/>
          </w:tcPr>
          <w:p w14:paraId="463F29E8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732D47" w:rsidRPr="00697ABB" w14:paraId="3B7B4B86" w14:textId="77777777" w:rsidTr="00EF5FC6">
        <w:tc>
          <w:tcPr>
            <w:tcW w:w="710" w:type="dxa"/>
          </w:tcPr>
          <w:p w14:paraId="3A0FF5F2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767" w:type="dxa"/>
          </w:tcPr>
          <w:p w14:paraId="5630AD66" w14:textId="77777777" w:rsidR="00732D47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61829076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680" w:type="dxa"/>
          </w:tcPr>
          <w:p w14:paraId="2BA226A1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20" w:type="dxa"/>
          </w:tcPr>
          <w:p w14:paraId="17AD93B2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732D47" w:rsidRPr="00697ABB" w14:paraId="0DE4B5B7" w14:textId="77777777" w:rsidTr="00EF5FC6">
        <w:tc>
          <w:tcPr>
            <w:tcW w:w="710" w:type="dxa"/>
          </w:tcPr>
          <w:p w14:paraId="66204FF1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767" w:type="dxa"/>
          </w:tcPr>
          <w:p w14:paraId="2DBF0D7D" w14:textId="77777777" w:rsidR="00732D47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6B62F1B3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680" w:type="dxa"/>
          </w:tcPr>
          <w:p w14:paraId="02F2C34E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20" w:type="dxa"/>
          </w:tcPr>
          <w:p w14:paraId="680A4E5D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732D47" w:rsidRPr="00697ABB" w14:paraId="19219836" w14:textId="77777777" w:rsidTr="00EF5FC6">
        <w:tc>
          <w:tcPr>
            <w:tcW w:w="710" w:type="dxa"/>
          </w:tcPr>
          <w:p w14:paraId="296FEF7D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767" w:type="dxa"/>
          </w:tcPr>
          <w:p w14:paraId="7194DBDC" w14:textId="77777777" w:rsidR="00732D47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769D0D3C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680" w:type="dxa"/>
          </w:tcPr>
          <w:p w14:paraId="54CD245A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20" w:type="dxa"/>
          </w:tcPr>
          <w:p w14:paraId="1231BE67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732D47" w:rsidRPr="00697ABB" w14:paraId="36FEB5B0" w14:textId="77777777" w:rsidTr="00EF5FC6">
        <w:tc>
          <w:tcPr>
            <w:tcW w:w="710" w:type="dxa"/>
          </w:tcPr>
          <w:p w14:paraId="30D7AA69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767" w:type="dxa"/>
          </w:tcPr>
          <w:p w14:paraId="7196D064" w14:textId="77777777" w:rsidR="00732D47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34FF1C98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680" w:type="dxa"/>
          </w:tcPr>
          <w:p w14:paraId="6D072C0D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20" w:type="dxa"/>
          </w:tcPr>
          <w:p w14:paraId="48A21919" w14:textId="77777777" w:rsidR="00732D47" w:rsidRPr="00697ABB" w:rsidRDefault="00732D47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5E40A5" w:rsidRPr="00697ABB" w14:paraId="6BD18F9B" w14:textId="77777777" w:rsidTr="00EF5FC6">
        <w:tc>
          <w:tcPr>
            <w:tcW w:w="710" w:type="dxa"/>
          </w:tcPr>
          <w:p w14:paraId="238601FE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767" w:type="dxa"/>
          </w:tcPr>
          <w:p w14:paraId="0F3CABC7" w14:textId="77777777" w:rsidR="005E40A5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5B08B5D1" w14:textId="77777777" w:rsidR="005E40A5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680" w:type="dxa"/>
          </w:tcPr>
          <w:p w14:paraId="16DEB4AB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20" w:type="dxa"/>
          </w:tcPr>
          <w:p w14:paraId="0AD9C6F4" w14:textId="77777777" w:rsidR="005E40A5" w:rsidRPr="00697ABB" w:rsidRDefault="005E40A5" w:rsidP="00697ABB">
            <w:pPr>
              <w:spacing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</w:tbl>
    <w:p w14:paraId="4B1F511A" w14:textId="77777777" w:rsidR="001A4D79" w:rsidRPr="00EF5FC6" w:rsidRDefault="001A4D79" w:rsidP="001A4D79">
      <w:pPr>
        <w:rPr>
          <w:rFonts w:ascii="Arial" w:hAnsi="Arial" w:cs="Arial"/>
          <w:sz w:val="10"/>
          <w:szCs w:val="22"/>
          <w:lang w:val="en-AU"/>
        </w:rPr>
      </w:pPr>
    </w:p>
    <w:p w14:paraId="1FB84549" w14:textId="77777777" w:rsidR="001A4D79" w:rsidRDefault="001A4D79" w:rsidP="008D47ED">
      <w:pPr>
        <w:tabs>
          <w:tab w:val="left" w:pos="7515"/>
        </w:tabs>
        <w:rPr>
          <w:rFonts w:ascii="Arial" w:hAnsi="Arial" w:cs="Arial"/>
          <w:b/>
          <w:bCs/>
          <w:sz w:val="22"/>
          <w:szCs w:val="22"/>
          <w:lang w:val="en-AU"/>
        </w:rPr>
      </w:pPr>
      <w:r w:rsidRPr="001A4D79">
        <w:rPr>
          <w:rFonts w:ascii="Arial" w:hAnsi="Arial" w:cs="Arial"/>
          <w:b/>
          <w:bCs/>
          <w:sz w:val="22"/>
          <w:szCs w:val="22"/>
          <w:lang w:val="en-AU"/>
        </w:rPr>
        <w:t xml:space="preserve">WORKS REQUIRED HAVE BEEN INSPECTED AND APPROVED </w:t>
      </w:r>
      <w:r w:rsidR="008D47ED">
        <w:rPr>
          <w:rFonts w:ascii="Arial" w:hAnsi="Arial" w:cs="Arial"/>
          <w:b/>
          <w:bCs/>
          <w:sz w:val="22"/>
          <w:szCs w:val="22"/>
          <w:lang w:val="en-AU"/>
        </w:rPr>
        <w:tab/>
      </w:r>
    </w:p>
    <w:p w14:paraId="65F9C3DC" w14:textId="77777777" w:rsidR="001A4D79" w:rsidRPr="002D1CB9" w:rsidRDefault="001A4D79" w:rsidP="001A4D79">
      <w:pPr>
        <w:rPr>
          <w:rFonts w:ascii="Arial" w:hAnsi="Arial" w:cs="Arial"/>
          <w:b/>
          <w:bCs/>
          <w:sz w:val="2"/>
          <w:szCs w:val="2"/>
          <w:lang w:val="en-AU"/>
        </w:rPr>
      </w:pPr>
    </w:p>
    <w:tbl>
      <w:tblPr>
        <w:tblW w:w="104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111"/>
        <w:gridCol w:w="1843"/>
      </w:tblGrid>
      <w:tr w:rsidR="001A4D79" w:rsidRPr="001A4D79" w14:paraId="1C00F479" w14:textId="77777777" w:rsidTr="00EF5FC6">
        <w:trPr>
          <w:cantSplit/>
          <w:trHeight w:val="567"/>
        </w:trPr>
        <w:tc>
          <w:tcPr>
            <w:tcW w:w="4508" w:type="dxa"/>
            <w:vAlign w:val="bottom"/>
          </w:tcPr>
          <w:p w14:paraId="34C9A64A" w14:textId="77777777" w:rsidR="001A4D79" w:rsidRPr="001A4D79" w:rsidRDefault="005E40A5" w:rsidP="001A4D79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AU"/>
              </w:rPr>
              <w:t>Site Supervisor</w:t>
            </w:r>
            <w:r w:rsidR="001A4D79" w:rsidRPr="001A4D79">
              <w:rPr>
                <w:rFonts w:ascii="Arial" w:hAnsi="Arial" w:cs="Arial"/>
                <w:b/>
                <w:sz w:val="22"/>
                <w:szCs w:val="22"/>
                <w:lang w:val="en-AU"/>
              </w:rPr>
              <w:t>:</w:t>
            </w:r>
          </w:p>
          <w:p w14:paraId="5023141B" w14:textId="77777777" w:rsidR="001A4D79" w:rsidRPr="001A4D79" w:rsidRDefault="001A4D79" w:rsidP="001A4D79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  <w:p w14:paraId="1F3B1409" w14:textId="77777777" w:rsidR="001A4D79" w:rsidRPr="001A4D79" w:rsidRDefault="001A4D79" w:rsidP="001A4D79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</w:tc>
        <w:tc>
          <w:tcPr>
            <w:tcW w:w="4111" w:type="dxa"/>
            <w:vAlign w:val="bottom"/>
          </w:tcPr>
          <w:p w14:paraId="7689E0A2" w14:textId="77777777" w:rsidR="001A4D79" w:rsidRPr="001A4D79" w:rsidRDefault="005E40A5" w:rsidP="001A4D79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AU"/>
              </w:rPr>
              <w:t>Construction Manager</w:t>
            </w:r>
            <w:r w:rsidR="001A4D79" w:rsidRPr="001A4D79">
              <w:rPr>
                <w:rFonts w:ascii="Arial" w:hAnsi="Arial" w:cs="Arial"/>
                <w:b/>
                <w:sz w:val="22"/>
                <w:szCs w:val="22"/>
                <w:lang w:val="en-AU"/>
              </w:rPr>
              <w:t>:</w:t>
            </w:r>
          </w:p>
          <w:p w14:paraId="562C75D1" w14:textId="77777777" w:rsidR="001A4D79" w:rsidRPr="001A4D79" w:rsidRDefault="001A4D79" w:rsidP="001A4D79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  <w:p w14:paraId="29D6B04F" w14:textId="77777777" w:rsidR="001A4D79" w:rsidRPr="001A4D79" w:rsidRDefault="001A4D79" w:rsidP="001A4D79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1A4D79">
              <w:rPr>
                <w:rFonts w:ascii="Arial" w:hAnsi="Arial" w:cs="Arial"/>
                <w:b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1843" w:type="dxa"/>
            <w:vAlign w:val="bottom"/>
          </w:tcPr>
          <w:p w14:paraId="3101716D" w14:textId="77777777" w:rsidR="001A4D79" w:rsidRPr="001A4D79" w:rsidRDefault="001A4D79" w:rsidP="001A4D79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1A4D79">
              <w:rPr>
                <w:rFonts w:ascii="Arial" w:hAnsi="Arial" w:cs="Arial"/>
                <w:b/>
                <w:sz w:val="22"/>
                <w:szCs w:val="22"/>
                <w:lang w:val="en-AU"/>
              </w:rPr>
              <w:t>Date:</w:t>
            </w:r>
          </w:p>
          <w:p w14:paraId="664355AD" w14:textId="77777777" w:rsidR="001A4D79" w:rsidRPr="001A4D79" w:rsidRDefault="001A4D79" w:rsidP="001A4D79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  <w:p w14:paraId="1A965116" w14:textId="77777777" w:rsidR="001A4D79" w:rsidRPr="001A4D79" w:rsidRDefault="001A4D79" w:rsidP="001A4D79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</w:tc>
      </w:tr>
    </w:tbl>
    <w:p w14:paraId="7DF4E37C" w14:textId="77777777" w:rsidR="0032629E" w:rsidRPr="008555B5" w:rsidRDefault="0032629E" w:rsidP="00EF5FC6">
      <w:pPr>
        <w:rPr>
          <w:rFonts w:ascii="Arial" w:hAnsi="Arial" w:cs="Arial"/>
          <w:sz w:val="2"/>
          <w:szCs w:val="2"/>
        </w:rPr>
      </w:pPr>
    </w:p>
    <w:sectPr w:rsidR="0032629E" w:rsidRPr="008555B5" w:rsidSect="00EF5FC6">
      <w:headerReference w:type="default" r:id="rId11"/>
      <w:footerReference w:type="default" r:id="rId12"/>
      <w:pgSz w:w="11906" w:h="16838" w:code="9"/>
      <w:pgMar w:top="919" w:right="1134" w:bottom="1134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E394" w14:textId="77777777" w:rsidR="00173F53" w:rsidRDefault="00173F53">
      <w:r>
        <w:separator/>
      </w:r>
    </w:p>
  </w:endnote>
  <w:endnote w:type="continuationSeparator" w:id="0">
    <w:p w14:paraId="722B00AE" w14:textId="77777777" w:rsidR="00173F53" w:rsidRDefault="0017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009AC7"/>
      </w:tblBorders>
      <w:tblLook w:val="01E0" w:firstRow="1" w:lastRow="1" w:firstColumn="1" w:lastColumn="1" w:noHBand="0" w:noVBand="0"/>
    </w:tblPr>
    <w:tblGrid>
      <w:gridCol w:w="2411"/>
      <w:gridCol w:w="5670"/>
      <w:gridCol w:w="2268"/>
    </w:tblGrid>
    <w:tr w:rsidR="00651FA0" w:rsidRPr="00265156" w14:paraId="20D70AF8" w14:textId="77777777" w:rsidTr="00965B19">
      <w:trPr>
        <w:trHeight w:val="555"/>
      </w:trPr>
      <w:tc>
        <w:tcPr>
          <w:tcW w:w="2411" w:type="dxa"/>
          <w:tcBorders>
            <w:top w:val="single" w:sz="4" w:space="0" w:color="009AC7"/>
          </w:tcBorders>
          <w:vAlign w:val="center"/>
        </w:tcPr>
        <w:p w14:paraId="444D0914" w14:textId="377827A2" w:rsidR="00651FA0" w:rsidRPr="00265156" w:rsidRDefault="00EF5FC6" w:rsidP="002D1CB9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700E7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FD5E71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3700E7">
            <w:rPr>
              <w:rFonts w:ascii="Arial" w:hAnsi="Arial" w:cs="Arial"/>
              <w:color w:val="999999"/>
              <w:sz w:val="16"/>
              <w:szCs w:val="16"/>
            </w:rPr>
            <w:t>]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  <w:tcBorders>
            <w:top w:val="single" w:sz="4" w:space="0" w:color="009AC7"/>
          </w:tcBorders>
          <w:vAlign w:val="center"/>
        </w:tcPr>
        <w:p w14:paraId="55850E4D" w14:textId="6013421C" w:rsidR="00651FA0" w:rsidRPr="00FD5E71" w:rsidRDefault="00651FA0" w:rsidP="00FD5E71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  <w:tcBorders>
            <w:top w:val="single" w:sz="4" w:space="0" w:color="009AC7"/>
          </w:tcBorders>
          <w:vAlign w:val="center"/>
        </w:tcPr>
        <w:p w14:paraId="3BCDEE1C" w14:textId="77777777" w:rsidR="00FD5E71" w:rsidRDefault="00FD5E71" w:rsidP="00965B19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EN-4011 - Environmental Field Inspection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629651D3" w:rsidR="00651FA0" w:rsidRPr="00265156" w:rsidRDefault="00651FA0" w:rsidP="00965B19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700E7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700E7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4FB30F8" w14:textId="77777777" w:rsidR="00651FA0" w:rsidRPr="00934EF7" w:rsidRDefault="00651FA0" w:rsidP="00651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D796" w14:textId="77777777" w:rsidR="00173F53" w:rsidRDefault="00173F53">
      <w:r>
        <w:separator/>
      </w:r>
    </w:p>
  </w:footnote>
  <w:footnote w:type="continuationSeparator" w:id="0">
    <w:p w14:paraId="6E1831B3" w14:textId="77777777" w:rsidR="00173F53" w:rsidRDefault="0017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0" w:type="dxa"/>
      <w:tblInd w:w="-289" w:type="dxa"/>
      <w:tblBorders>
        <w:top w:val="single" w:sz="4" w:space="0" w:color="009AC7"/>
        <w:left w:val="single" w:sz="4" w:space="0" w:color="009AC7"/>
        <w:bottom w:val="single" w:sz="4" w:space="0" w:color="009AC7"/>
        <w:right w:val="single" w:sz="4" w:space="0" w:color="009AC7"/>
      </w:tblBorders>
      <w:tblLayout w:type="fixed"/>
      <w:tblLook w:val="01E0" w:firstRow="1" w:lastRow="1" w:firstColumn="1" w:lastColumn="1" w:noHBand="0" w:noVBand="0"/>
    </w:tblPr>
    <w:tblGrid>
      <w:gridCol w:w="4840"/>
      <w:gridCol w:w="5640"/>
    </w:tblGrid>
    <w:tr w:rsidR="00E96D0E" w:rsidRPr="000415DE" w14:paraId="49C06242" w14:textId="77777777" w:rsidTr="31A70582">
      <w:trPr>
        <w:trHeight w:val="841"/>
      </w:trPr>
      <w:tc>
        <w:tcPr>
          <w:tcW w:w="4840" w:type="dxa"/>
          <w:tcBorders>
            <w:bottom w:val="single" w:sz="4" w:space="0" w:color="009AC7"/>
          </w:tcBorders>
        </w:tcPr>
        <w:p w14:paraId="1463A281" w14:textId="4AD25A26" w:rsidR="00E96D0E" w:rsidRPr="00D133C0" w:rsidRDefault="31A70582" w:rsidP="004566C9">
          <w:pPr>
            <w:pStyle w:val="Header"/>
          </w:pPr>
          <w:r>
            <w:rPr>
              <w:noProof/>
            </w:rPr>
            <w:drawing>
              <wp:inline distT="0" distB="0" distL="0" distR="0" wp14:anchorId="7843A92C" wp14:editId="03B9B2CA">
                <wp:extent cx="2914650" cy="552450"/>
                <wp:effectExtent l="0" t="0" r="0" b="0"/>
                <wp:docPr id="966115977" name="Picture 9661159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tcBorders>
            <w:bottom w:val="single" w:sz="4" w:space="0" w:color="009AC7"/>
          </w:tcBorders>
          <w:vAlign w:val="center"/>
        </w:tcPr>
        <w:p w14:paraId="35C9DE65" w14:textId="77777777" w:rsidR="00E96D0E" w:rsidRPr="009814E9" w:rsidRDefault="00102484" w:rsidP="00EF5FC6">
          <w:pPr>
            <w:pStyle w:val="TitleStyle"/>
            <w:jc w:val="right"/>
          </w:pPr>
          <w:r>
            <w:t xml:space="preserve">Environmental Field Inspection </w:t>
          </w:r>
          <w:r w:rsidR="00D95EEB">
            <w:t>Record</w:t>
          </w:r>
        </w:p>
      </w:tc>
    </w:tr>
  </w:tbl>
  <w:p w14:paraId="1DA6542E" w14:textId="77777777" w:rsidR="00E96D0E" w:rsidRPr="00EF5FC6" w:rsidRDefault="00E96D0E">
    <w:pPr>
      <w:pStyle w:val="Header"/>
      <w:rPr>
        <w:rFonts w:ascii="Arial" w:hAnsi="Arial" w:cs="Arial"/>
        <w:sz w:val="1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11CEB"/>
    <w:rsid w:val="000415DE"/>
    <w:rsid w:val="00047BF3"/>
    <w:rsid w:val="000635A1"/>
    <w:rsid w:val="00094D0C"/>
    <w:rsid w:val="000F0594"/>
    <w:rsid w:val="000F2FFE"/>
    <w:rsid w:val="00102484"/>
    <w:rsid w:val="00117117"/>
    <w:rsid w:val="001333D4"/>
    <w:rsid w:val="00144170"/>
    <w:rsid w:val="00173F53"/>
    <w:rsid w:val="00193E69"/>
    <w:rsid w:val="00194E74"/>
    <w:rsid w:val="001A4D79"/>
    <w:rsid w:val="001F1A43"/>
    <w:rsid w:val="002019DE"/>
    <w:rsid w:val="00207759"/>
    <w:rsid w:val="00227FA0"/>
    <w:rsid w:val="00253158"/>
    <w:rsid w:val="002534D5"/>
    <w:rsid w:val="0027295A"/>
    <w:rsid w:val="0027797B"/>
    <w:rsid w:val="00286FCC"/>
    <w:rsid w:val="002874E4"/>
    <w:rsid w:val="002B32EC"/>
    <w:rsid w:val="002B5FD4"/>
    <w:rsid w:val="002D1CB9"/>
    <w:rsid w:val="00324EF6"/>
    <w:rsid w:val="0032629E"/>
    <w:rsid w:val="003337E9"/>
    <w:rsid w:val="003447F0"/>
    <w:rsid w:val="003700E7"/>
    <w:rsid w:val="00376874"/>
    <w:rsid w:val="00380466"/>
    <w:rsid w:val="003906CE"/>
    <w:rsid w:val="003A1A78"/>
    <w:rsid w:val="003A2BD3"/>
    <w:rsid w:val="003C0D82"/>
    <w:rsid w:val="004046BC"/>
    <w:rsid w:val="004078C4"/>
    <w:rsid w:val="004213A9"/>
    <w:rsid w:val="00426D32"/>
    <w:rsid w:val="00443C09"/>
    <w:rsid w:val="004566C9"/>
    <w:rsid w:val="00463E30"/>
    <w:rsid w:val="00472249"/>
    <w:rsid w:val="00483F46"/>
    <w:rsid w:val="00485EF9"/>
    <w:rsid w:val="00486ED2"/>
    <w:rsid w:val="00491975"/>
    <w:rsid w:val="00491A74"/>
    <w:rsid w:val="004D1A1A"/>
    <w:rsid w:val="005054A7"/>
    <w:rsid w:val="005147AC"/>
    <w:rsid w:val="00520E56"/>
    <w:rsid w:val="00553481"/>
    <w:rsid w:val="0056559E"/>
    <w:rsid w:val="00573684"/>
    <w:rsid w:val="0057444F"/>
    <w:rsid w:val="005840CD"/>
    <w:rsid w:val="005A06B3"/>
    <w:rsid w:val="005A73AC"/>
    <w:rsid w:val="005B3226"/>
    <w:rsid w:val="005E40A5"/>
    <w:rsid w:val="005F6BF9"/>
    <w:rsid w:val="0060688F"/>
    <w:rsid w:val="00613615"/>
    <w:rsid w:val="00616389"/>
    <w:rsid w:val="0063312F"/>
    <w:rsid w:val="0063642F"/>
    <w:rsid w:val="006472EF"/>
    <w:rsid w:val="00651FA0"/>
    <w:rsid w:val="0066300D"/>
    <w:rsid w:val="00673097"/>
    <w:rsid w:val="0069702D"/>
    <w:rsid w:val="00697ABB"/>
    <w:rsid w:val="006B2E68"/>
    <w:rsid w:val="006B307C"/>
    <w:rsid w:val="006B75C6"/>
    <w:rsid w:val="006E7E0F"/>
    <w:rsid w:val="006F00AD"/>
    <w:rsid w:val="006F17F9"/>
    <w:rsid w:val="00703271"/>
    <w:rsid w:val="00717844"/>
    <w:rsid w:val="00732D47"/>
    <w:rsid w:val="00733A86"/>
    <w:rsid w:val="00736E16"/>
    <w:rsid w:val="0074787B"/>
    <w:rsid w:val="007632B7"/>
    <w:rsid w:val="0079366B"/>
    <w:rsid w:val="007A46DC"/>
    <w:rsid w:val="007C4A04"/>
    <w:rsid w:val="007C50DB"/>
    <w:rsid w:val="007E0441"/>
    <w:rsid w:val="007E283B"/>
    <w:rsid w:val="00836C00"/>
    <w:rsid w:val="00842A55"/>
    <w:rsid w:val="008555B5"/>
    <w:rsid w:val="008A6BDB"/>
    <w:rsid w:val="008C38BB"/>
    <w:rsid w:val="008D1922"/>
    <w:rsid w:val="008D36B8"/>
    <w:rsid w:val="008D47ED"/>
    <w:rsid w:val="008F1A17"/>
    <w:rsid w:val="008F4196"/>
    <w:rsid w:val="008F68C3"/>
    <w:rsid w:val="00905F53"/>
    <w:rsid w:val="00911FEE"/>
    <w:rsid w:val="009228DA"/>
    <w:rsid w:val="00930976"/>
    <w:rsid w:val="009324EB"/>
    <w:rsid w:val="00947421"/>
    <w:rsid w:val="00960FE5"/>
    <w:rsid w:val="00965B19"/>
    <w:rsid w:val="00966F83"/>
    <w:rsid w:val="00984CEA"/>
    <w:rsid w:val="009A0AB9"/>
    <w:rsid w:val="009B708A"/>
    <w:rsid w:val="009C1768"/>
    <w:rsid w:val="009D18AF"/>
    <w:rsid w:val="009F445F"/>
    <w:rsid w:val="00A542CF"/>
    <w:rsid w:val="00A64848"/>
    <w:rsid w:val="00A73AFC"/>
    <w:rsid w:val="00AE263B"/>
    <w:rsid w:val="00B06EEF"/>
    <w:rsid w:val="00B100B9"/>
    <w:rsid w:val="00B211F4"/>
    <w:rsid w:val="00B21989"/>
    <w:rsid w:val="00B31C17"/>
    <w:rsid w:val="00B56110"/>
    <w:rsid w:val="00B821EC"/>
    <w:rsid w:val="00B84628"/>
    <w:rsid w:val="00BD380C"/>
    <w:rsid w:val="00C00090"/>
    <w:rsid w:val="00C004AC"/>
    <w:rsid w:val="00C56CFC"/>
    <w:rsid w:val="00C66C24"/>
    <w:rsid w:val="00C9124E"/>
    <w:rsid w:val="00C91258"/>
    <w:rsid w:val="00CD7684"/>
    <w:rsid w:val="00CE1148"/>
    <w:rsid w:val="00D003AD"/>
    <w:rsid w:val="00D0451D"/>
    <w:rsid w:val="00D05C5A"/>
    <w:rsid w:val="00D133C0"/>
    <w:rsid w:val="00D21E70"/>
    <w:rsid w:val="00D42B72"/>
    <w:rsid w:val="00D5268C"/>
    <w:rsid w:val="00D52AE8"/>
    <w:rsid w:val="00D95EEB"/>
    <w:rsid w:val="00DA4B30"/>
    <w:rsid w:val="00DC5847"/>
    <w:rsid w:val="00DE28BC"/>
    <w:rsid w:val="00DE5B9D"/>
    <w:rsid w:val="00DE7FDB"/>
    <w:rsid w:val="00DF49EB"/>
    <w:rsid w:val="00E139CD"/>
    <w:rsid w:val="00E13C06"/>
    <w:rsid w:val="00E33034"/>
    <w:rsid w:val="00E42DAC"/>
    <w:rsid w:val="00E4598F"/>
    <w:rsid w:val="00E735C2"/>
    <w:rsid w:val="00E910F9"/>
    <w:rsid w:val="00E96D0E"/>
    <w:rsid w:val="00EB7CCD"/>
    <w:rsid w:val="00EF5FC6"/>
    <w:rsid w:val="00F262B0"/>
    <w:rsid w:val="00F60694"/>
    <w:rsid w:val="00F708B5"/>
    <w:rsid w:val="00F7785E"/>
    <w:rsid w:val="00F91743"/>
    <w:rsid w:val="00FB34B1"/>
    <w:rsid w:val="00FB3EA9"/>
    <w:rsid w:val="00FB5627"/>
    <w:rsid w:val="00FD5E71"/>
    <w:rsid w:val="00FF0906"/>
    <w:rsid w:val="31A7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F66F677"/>
  <w15:chartTrackingRefBased/>
  <w15:docId w15:val="{A530F059-249C-4DD1-9EF8-062CE3E6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7632B7"/>
    <w:rPr>
      <w:sz w:val="24"/>
      <w:szCs w:val="24"/>
      <w:lang w:val="en-GB" w:eastAsia="en-GB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TableText">
    <w:name w:val="Table Text"/>
    <w:basedOn w:val="Normal"/>
    <w:rsid w:val="00DE28BC"/>
    <w:rPr>
      <w:rFonts w:ascii="Arial" w:hAnsi="Arial"/>
      <w:sz w:val="20"/>
      <w:szCs w:val="20"/>
      <w:lang w:val="en-US" w:eastAsia="en-US"/>
    </w:rPr>
  </w:style>
  <w:style w:type="character" w:customStyle="1" w:styleId="FooterChar">
    <w:name w:val="Footer Char"/>
    <w:link w:val="Footer"/>
    <w:locked/>
    <w:rsid w:val="00651FA0"/>
    <w:rPr>
      <w:sz w:val="24"/>
      <w:szCs w:val="24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PRGMGMT-489425659-18022</_dlc_DocId>
    <_dlc_DocIdUrl xmlns="6b52167f-bd76-444c-91ba-391bd6f89101">
      <Url>https://trecnz.sharepoint.com/sites/PROGRAMMEMANAGEMENT/_layouts/15/DocIdRedir.aspx?ID=PRGMGMT-489425659-18022</Url>
      <Description>PRGMGMT-489425659-18022</Description>
    </_dlc_DocIdUrl>
    <Revision xmlns="de5d2c5c-e379-42cf-85a4-2a4633504156">3</Revision>
    <State xmlns="de5d2c5c-e379-42cf-85a4-2a463350415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D7285BB-77A6-4BA6-86C1-0C0F9A7C8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7EFFFB-7C52-4579-9E40-B247EC64871C}">
  <ds:schemaRefs>
    <ds:schemaRef ds:uri="6b52167f-bd76-444c-91ba-391bd6f8910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e5d2c5c-e379-42cf-85a4-2a463350415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E265C5B-54C9-4EB0-918F-E903A8492F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7D37C-4CC1-45D0-A09C-E653BCF1AF1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1</Pages>
  <Words>50</Words>
  <Characters>396</Characters>
  <Application>Microsoft Office Word</Application>
  <DocSecurity>0</DocSecurity>
  <Lines>3</Lines>
  <Paragraphs>1</Paragraphs>
  <ScaleCrop>false</ScaleCrop>
  <Company>Fulton Hogan Ltd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7</cp:revision>
  <cp:lastPrinted>2011-03-06T21:07:00Z</cp:lastPrinted>
  <dcterms:created xsi:type="dcterms:W3CDTF">2020-06-17T22:51:00Z</dcterms:created>
  <dcterms:modified xsi:type="dcterms:W3CDTF">2023-11-30T21:43:00Z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3</vt:lpwstr>
  </property>
  <property fmtid="{D5CDD505-2E9C-101B-9397-08002B2CF9AE}" pid="3" name="dDocName">
    <vt:lpwstr>FH_00012065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14-01-2015</vt:lpwstr>
  </property>
  <property fmtid="{D5CDD505-2E9C-101B-9397-08002B2CF9AE}" pid="7" name="Revision">
    <vt:lpwstr>3</vt:lpwstr>
  </property>
  <property fmtid="{D5CDD505-2E9C-101B-9397-08002B2CF9AE}" pid="8" name="ContentID">
    <vt:lpwstr>FH_00012065</vt:lpwstr>
  </property>
  <property fmtid="{D5CDD505-2E9C-101B-9397-08002B2CF9AE}" pid="9" name="dID">
    <vt:lpwstr>45322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http://infolink/cs/idcplg?ClientControlled=DocMan&amp;coreContentOnly=1&amp;WebdavRequest=1&amp;IdcService=DOC_INFO&amp;dID=45322</vt:lpwstr>
  </property>
  <property fmtid="{D5CDD505-2E9C-101B-9397-08002B2CF9AE}" pid="12" name="MFiles_PG77E3779A577E4FCCAD4C77A9B4F53090">
    <vt:lpwstr>[Project]</vt:lpwstr>
  </property>
  <property fmtid="{D5CDD505-2E9C-101B-9397-08002B2CF9AE}" pid="13" name="MFiles_PG0DE623DDC2F64E548837EB975054FF48">
    <vt:lpwstr>[Document Date]</vt:lpwstr>
  </property>
  <property fmtid="{D5CDD505-2E9C-101B-9397-08002B2CF9AE}" pid="14" name="MFiles_PGEA3BBB33C76F4108933114BEFB909515">
    <vt:lpwstr>Heather Hayes</vt:lpwstr>
  </property>
  <property fmtid="{D5CDD505-2E9C-101B-9397-08002B2CF9AE}" pid="15" name="MFiles_PGEAB2B9D9809E49A59FA64EA5C2802F8C">
    <vt:filetime>2021-04-20T00:00:00Z</vt:filetime>
  </property>
  <property fmtid="{D5CDD505-2E9C-101B-9397-08002B2CF9AE}" pid="16" name="MFiles_PGE22E785FE4BC4E3DAE1F991E952BAB8B">
    <vt:lpwstr>ACE-EN-4011</vt:lpwstr>
  </property>
  <property fmtid="{D5CDD505-2E9C-101B-9397-08002B2CF9AE}" pid="17" name="MFiles_PG12EF0B6C3653413F9EBF6B78A0057D98">
    <vt:lpwstr>03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3EE8F8FCDE2F42FEB77C36CF8C34077A">
    <vt:lpwstr>[Work Area(s)]</vt:lpwstr>
  </property>
  <property fmtid="{D5CDD505-2E9C-101B-9397-08002B2CF9AE}" pid="20" name="MFiles_PG5A7482DE55C7482BBB26637370601405">
    <vt:lpwstr>[Lot(s)]</vt:lpwstr>
  </property>
  <property fmtid="{D5CDD505-2E9C-101B-9397-08002B2CF9AE}" pid="21" name="MFiles_PG95399E98A55F473D90B8F3FD63E7008F">
    <vt:lpwstr>[Sublot(s)]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9623eef6-b57e-4e1b-ab28-778c19340f19</vt:lpwstr>
  </property>
  <property fmtid="{D5CDD505-2E9C-101B-9397-08002B2CF9AE}" pid="24" name="MediaServiceImageTags">
    <vt:lpwstr/>
  </property>
</Properties>
</file>