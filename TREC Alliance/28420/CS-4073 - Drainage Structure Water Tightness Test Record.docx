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541C9" w:rsidRPr="004541C9" w:rsidRDefault="004541C9">
      <w:pPr>
        <w:rPr>
          <w:rFonts w:ascii="Arial" w:hAnsi="Arial" w:cs="Arial"/>
          <w:sz w:val="10"/>
        </w:rPr>
      </w:pPr>
    </w:p>
    <w:tbl>
      <w:tblPr>
        <w:tblW w:w="10491" w:type="dxa"/>
        <w:tblInd w:w="-318" w:type="dxa"/>
        <w:tblBorders>
          <w:top w:val="single" w:sz="4" w:space="0" w:color="009AC7"/>
          <w:left w:val="single" w:sz="4" w:space="0" w:color="009AC7"/>
          <w:bottom w:val="single" w:sz="4" w:space="0" w:color="009AC7"/>
          <w:right w:val="single" w:sz="4" w:space="0" w:color="009AC7"/>
          <w:insideH w:val="single" w:sz="4" w:space="0" w:color="009AC7"/>
          <w:insideV w:val="single" w:sz="4" w:space="0" w:color="009AC7"/>
        </w:tblBorders>
        <w:tblLook w:val="01E0" w:firstRow="1" w:lastRow="1" w:firstColumn="1" w:lastColumn="1" w:noHBand="0" w:noVBand="0"/>
      </w:tblPr>
      <w:tblGrid>
        <w:gridCol w:w="2798"/>
        <w:gridCol w:w="810"/>
        <w:gridCol w:w="1213"/>
        <w:gridCol w:w="5670"/>
      </w:tblGrid>
      <w:tr w:rsidR="00B963C5" w:rsidRPr="00402BF1" w14:paraId="58FAF564" w14:textId="77777777" w:rsidTr="004541C9">
        <w:tc>
          <w:tcPr>
            <w:tcW w:w="3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F0C3" w14:textId="12D7E147" w:rsidR="00B963C5" w:rsidRPr="00402BF1" w:rsidRDefault="00C5488E" w:rsidP="004E524E">
            <w:pPr>
              <w:spacing w:before="12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Project No.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2AAC" w14:textId="77777777" w:rsidR="00B963C5" w:rsidRPr="00402BF1" w:rsidRDefault="00B963C5" w:rsidP="004E524E">
            <w:pPr>
              <w:spacing w:before="12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Weather: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0BA1" w14:textId="58D3A96F" w:rsidR="00B963C5" w:rsidRPr="00402BF1" w:rsidRDefault="00B963C5" w:rsidP="00C5488E">
            <w:pPr>
              <w:spacing w:before="12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</w:p>
        </w:tc>
      </w:tr>
      <w:tr w:rsidR="00B963C5" w:rsidRPr="00402BF1" w14:paraId="5F0FFA00" w14:textId="77777777" w:rsidTr="004541C9">
        <w:tc>
          <w:tcPr>
            <w:tcW w:w="3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79D2" w14:textId="77777777" w:rsidR="00B963C5" w:rsidRPr="00402BF1" w:rsidRDefault="00B963C5" w:rsidP="004E524E">
            <w:pPr>
              <w:spacing w:before="12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Location: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716D" w14:textId="77777777" w:rsidR="00B963C5" w:rsidRPr="00402BF1" w:rsidRDefault="00B963C5" w:rsidP="004E524E">
            <w:pPr>
              <w:spacing w:before="12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Date: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77777777" w:rsidR="00B963C5" w:rsidRPr="00402BF1" w:rsidRDefault="00B963C5" w:rsidP="004E524E">
            <w:pPr>
              <w:spacing w:before="12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</w:p>
        </w:tc>
      </w:tr>
      <w:tr w:rsidR="00DC7B29" w:rsidRPr="00402BF1" w14:paraId="5FEA9B7E" w14:textId="77777777" w:rsidTr="004541C9">
        <w:tc>
          <w:tcPr>
            <w:tcW w:w="2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FDC3" w14:textId="77777777" w:rsidR="00DC7B29" w:rsidRPr="00402BF1" w:rsidRDefault="00DC7B29" w:rsidP="004E524E">
            <w:pPr>
              <w:spacing w:before="12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Personnel conducting test:</w:t>
            </w: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905F" w14:textId="77777777" w:rsidR="00DC7B29" w:rsidRPr="00402BF1" w:rsidRDefault="00DC7B29" w:rsidP="004E524E">
            <w:pPr>
              <w:spacing w:before="12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Drain Layer: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77777777" w:rsidR="00DC7B29" w:rsidRPr="00402BF1" w:rsidRDefault="00DC7B29" w:rsidP="004E524E">
            <w:pPr>
              <w:spacing w:before="12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</w:p>
        </w:tc>
      </w:tr>
      <w:tr w:rsidR="00DC7B29" w:rsidRPr="00402BF1" w14:paraId="5C4C549B" w14:textId="77777777" w:rsidTr="004541C9">
        <w:tc>
          <w:tcPr>
            <w:tcW w:w="2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378F" w14:textId="77777777" w:rsidR="00DC7B29" w:rsidRPr="00402BF1" w:rsidRDefault="00DC7B29" w:rsidP="004E524E">
            <w:pPr>
              <w:spacing w:before="12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6D4D" w14:textId="77777777" w:rsidR="00DC7B29" w:rsidRPr="00402BF1" w:rsidRDefault="00DC7B29" w:rsidP="004E524E">
            <w:pPr>
              <w:spacing w:before="12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Design Team Rep: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A809" w14:textId="77777777" w:rsidR="00DC7B29" w:rsidRPr="00402BF1" w:rsidRDefault="00DC7B29" w:rsidP="004E524E">
            <w:pPr>
              <w:spacing w:before="12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</w:p>
        </w:tc>
      </w:tr>
      <w:tr w:rsidR="00DC7B29" w:rsidRPr="00402BF1" w14:paraId="109BAED8" w14:textId="77777777" w:rsidTr="004541C9">
        <w:tc>
          <w:tcPr>
            <w:tcW w:w="2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BBE3" w14:textId="77777777" w:rsidR="00DC7B29" w:rsidRPr="00402BF1" w:rsidRDefault="00DC7B29" w:rsidP="004E524E">
            <w:pPr>
              <w:spacing w:before="12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</w:p>
        </w:tc>
        <w:tc>
          <w:tcPr>
            <w:tcW w:w="20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98F7" w14:textId="77777777" w:rsidR="00DC7B29" w:rsidRPr="00402BF1" w:rsidRDefault="00DC7B29" w:rsidP="004E524E">
            <w:pPr>
              <w:spacing w:before="12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Site Engineer: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F396" w14:textId="77777777" w:rsidR="00DC7B29" w:rsidRPr="00402BF1" w:rsidRDefault="00DC7B29" w:rsidP="004E524E">
            <w:pPr>
              <w:spacing w:before="120" w:after="60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</w:p>
        </w:tc>
      </w:tr>
    </w:tbl>
    <w:p w14:paraId="72A3D3EC" w14:textId="77777777" w:rsidR="00B963C5" w:rsidRPr="004541C9" w:rsidRDefault="00B963C5" w:rsidP="00B963C5">
      <w:pPr>
        <w:ind w:left="-142"/>
        <w:rPr>
          <w:rFonts w:ascii="Arial" w:hAnsi="Arial" w:cs="Arial"/>
          <w:sz w:val="10"/>
          <w:szCs w:val="20"/>
        </w:rPr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0"/>
        <w:gridCol w:w="2293"/>
        <w:gridCol w:w="843"/>
        <w:gridCol w:w="986"/>
        <w:gridCol w:w="1053"/>
        <w:gridCol w:w="938"/>
        <w:gridCol w:w="2268"/>
      </w:tblGrid>
      <w:tr w:rsidR="00B963C5" w:rsidRPr="00402BF1" w14:paraId="555FA2F3" w14:textId="77777777" w:rsidTr="004541C9">
        <w:trPr>
          <w:trHeight w:val="467"/>
        </w:trPr>
        <w:tc>
          <w:tcPr>
            <w:tcW w:w="2110" w:type="dxa"/>
            <w:shd w:val="clear" w:color="auto" w:fill="auto"/>
          </w:tcPr>
          <w:p w14:paraId="01F6F5A8" w14:textId="77777777" w:rsidR="00B963C5" w:rsidRPr="00402BF1" w:rsidRDefault="00B963C5" w:rsidP="004E524E">
            <w:pPr>
              <w:spacing w:before="120" w:after="60"/>
              <w:jc w:val="center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Structure type &amp; Chainage</w:t>
            </w:r>
          </w:p>
        </w:tc>
        <w:tc>
          <w:tcPr>
            <w:tcW w:w="2293" w:type="dxa"/>
          </w:tcPr>
          <w:p w14:paraId="72F282E4" w14:textId="77777777" w:rsidR="00B963C5" w:rsidRPr="00402BF1" w:rsidRDefault="00B963C5" w:rsidP="004E524E">
            <w:pPr>
              <w:spacing w:before="120" w:after="60"/>
              <w:jc w:val="center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Size of</w:t>
            </w:r>
          </w:p>
          <w:p w14:paraId="23EE3BF7" w14:textId="77777777" w:rsidR="00B963C5" w:rsidRPr="00402BF1" w:rsidRDefault="00B963C5" w:rsidP="004E524E">
            <w:pPr>
              <w:spacing w:before="120" w:after="60"/>
              <w:jc w:val="center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structure</w:t>
            </w:r>
          </w:p>
        </w:tc>
        <w:tc>
          <w:tcPr>
            <w:tcW w:w="1829" w:type="dxa"/>
            <w:gridSpan w:val="2"/>
          </w:tcPr>
          <w:p w14:paraId="171C5F3D" w14:textId="77777777" w:rsidR="00B963C5" w:rsidRPr="00402BF1" w:rsidRDefault="00B963C5" w:rsidP="004E524E">
            <w:pPr>
              <w:spacing w:before="120" w:after="60"/>
              <w:jc w:val="center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Depth</w:t>
            </w:r>
          </w:p>
        </w:tc>
        <w:tc>
          <w:tcPr>
            <w:tcW w:w="1991" w:type="dxa"/>
            <w:gridSpan w:val="2"/>
          </w:tcPr>
          <w:p w14:paraId="0645089A" w14:textId="77777777" w:rsidR="00B963C5" w:rsidRPr="00402BF1" w:rsidRDefault="00B963C5" w:rsidP="004E524E">
            <w:pPr>
              <w:spacing w:before="120" w:after="60"/>
              <w:jc w:val="center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Drainage plugs used</w:t>
            </w:r>
          </w:p>
        </w:tc>
        <w:tc>
          <w:tcPr>
            <w:tcW w:w="2268" w:type="dxa"/>
          </w:tcPr>
          <w:p w14:paraId="72EA6139" w14:textId="77777777" w:rsidR="00B963C5" w:rsidRPr="00402BF1" w:rsidRDefault="00B963C5" w:rsidP="004E524E">
            <w:pPr>
              <w:spacing w:before="120" w:after="60"/>
              <w:jc w:val="center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Plugs Braced?</w:t>
            </w:r>
          </w:p>
        </w:tc>
      </w:tr>
      <w:tr w:rsidR="00B963C5" w:rsidRPr="00402BF1" w14:paraId="2D62D569" w14:textId="77777777" w:rsidTr="004541C9">
        <w:tc>
          <w:tcPr>
            <w:tcW w:w="2110" w:type="dxa"/>
            <w:shd w:val="clear" w:color="auto" w:fill="auto"/>
          </w:tcPr>
          <w:p w14:paraId="0D0B940D" w14:textId="77777777" w:rsidR="00B963C5" w:rsidRPr="00402BF1" w:rsidRDefault="00B963C5" w:rsidP="004E524E">
            <w:pPr>
              <w:spacing w:before="120" w:after="60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</w:tc>
        <w:tc>
          <w:tcPr>
            <w:tcW w:w="2293" w:type="dxa"/>
          </w:tcPr>
          <w:p w14:paraId="73D4D3C2" w14:textId="77777777" w:rsidR="00B963C5" w:rsidRPr="00402BF1" w:rsidRDefault="00B963C5" w:rsidP="004E524E">
            <w:pPr>
              <w:spacing w:before="120" w:after="60"/>
              <w:jc w:val="right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 xml:space="preserve">mm </w:t>
            </w:r>
            <w:proofErr w:type="spellStart"/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dia</w:t>
            </w:r>
            <w:proofErr w:type="spellEnd"/>
          </w:p>
          <w:p w14:paraId="11623A53" w14:textId="77777777" w:rsidR="00B963C5" w:rsidRPr="00402BF1" w:rsidRDefault="00B963C5" w:rsidP="004E524E">
            <w:pPr>
              <w:spacing w:before="120" w:after="60"/>
              <w:jc w:val="right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 xml:space="preserve"> or</w:t>
            </w:r>
          </w:p>
          <w:p w14:paraId="63BED87C" w14:textId="77777777" w:rsidR="00B963C5" w:rsidRPr="00402BF1" w:rsidRDefault="00B963C5" w:rsidP="004E524E">
            <w:pPr>
              <w:spacing w:before="120" w:after="60"/>
              <w:jc w:val="right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proofErr w:type="gramStart"/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mm  x</w:t>
            </w:r>
            <w:proofErr w:type="gramEnd"/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 xml:space="preserve">          mm</w:t>
            </w:r>
          </w:p>
        </w:tc>
        <w:tc>
          <w:tcPr>
            <w:tcW w:w="1829" w:type="dxa"/>
            <w:gridSpan w:val="2"/>
          </w:tcPr>
          <w:p w14:paraId="0E27B00A" w14:textId="77777777" w:rsidR="00B963C5" w:rsidRPr="00402BF1" w:rsidRDefault="00B963C5" w:rsidP="004E524E">
            <w:pPr>
              <w:spacing w:before="120" w:after="60"/>
              <w:jc w:val="right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  <w:p w14:paraId="16209D48" w14:textId="77777777" w:rsidR="00B963C5" w:rsidRPr="00402BF1" w:rsidRDefault="00B963C5" w:rsidP="004E524E">
            <w:pPr>
              <w:spacing w:before="120" w:after="60"/>
              <w:jc w:val="right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mm</w:t>
            </w:r>
          </w:p>
          <w:p w14:paraId="60061E4C" w14:textId="77777777" w:rsidR="00B963C5" w:rsidRPr="00402BF1" w:rsidRDefault="00B963C5" w:rsidP="004E524E">
            <w:pPr>
              <w:spacing w:before="120" w:after="60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</w:tc>
        <w:tc>
          <w:tcPr>
            <w:tcW w:w="1991" w:type="dxa"/>
            <w:gridSpan w:val="2"/>
          </w:tcPr>
          <w:p w14:paraId="489ACB80" w14:textId="77777777" w:rsidR="00B963C5" w:rsidRPr="00402BF1" w:rsidRDefault="00B963C5" w:rsidP="004E524E">
            <w:pPr>
              <w:spacing w:before="120" w:after="60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Rubber &amp; Aluminium Plugs</w:t>
            </w:r>
          </w:p>
          <w:p w14:paraId="44EAFD9C" w14:textId="77777777" w:rsidR="00B963C5" w:rsidRPr="00402BF1" w:rsidRDefault="00B963C5" w:rsidP="004E524E">
            <w:pPr>
              <w:spacing w:before="120" w:after="60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  <w:p w14:paraId="6010BF0D" w14:textId="77777777" w:rsidR="00B963C5" w:rsidRPr="00402BF1" w:rsidRDefault="00B963C5" w:rsidP="004E524E">
            <w:pPr>
              <w:spacing w:before="120" w:after="60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Rubber Blow up plugs</w:t>
            </w:r>
          </w:p>
        </w:tc>
        <w:tc>
          <w:tcPr>
            <w:tcW w:w="2268" w:type="dxa"/>
          </w:tcPr>
          <w:p w14:paraId="4B94D5A5" w14:textId="77777777" w:rsidR="00B963C5" w:rsidRPr="00402BF1" w:rsidRDefault="00B963C5" w:rsidP="004E524E">
            <w:pPr>
              <w:spacing w:before="120" w:after="60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  <w:p w14:paraId="4E7AA5A3" w14:textId="77777777" w:rsidR="00B963C5" w:rsidRPr="00402BF1" w:rsidRDefault="00B963C5" w:rsidP="004E524E">
            <w:pPr>
              <w:spacing w:before="120" w:after="60"/>
              <w:jc w:val="center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Yes / No</w:t>
            </w:r>
          </w:p>
        </w:tc>
      </w:tr>
      <w:tr w:rsidR="00B963C5" w:rsidRPr="00402BF1" w14:paraId="7E8DD852" w14:textId="77777777" w:rsidTr="004541C9">
        <w:tc>
          <w:tcPr>
            <w:tcW w:w="2110" w:type="dxa"/>
            <w:shd w:val="clear" w:color="auto" w:fill="auto"/>
          </w:tcPr>
          <w:p w14:paraId="23F3843A" w14:textId="77777777" w:rsidR="00B963C5" w:rsidRPr="00402BF1" w:rsidRDefault="00B963C5" w:rsidP="004E524E">
            <w:pPr>
              <w:spacing w:before="120" w:after="60"/>
              <w:jc w:val="center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Structure filled with water</w:t>
            </w:r>
          </w:p>
        </w:tc>
        <w:tc>
          <w:tcPr>
            <w:tcW w:w="2293" w:type="dxa"/>
          </w:tcPr>
          <w:p w14:paraId="2D89FBD5" w14:textId="77777777" w:rsidR="00B963C5" w:rsidRPr="00402BF1" w:rsidRDefault="00B963C5" w:rsidP="004E524E">
            <w:pPr>
              <w:spacing w:before="120" w:after="60"/>
              <w:jc w:val="center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Water absorption duration</w:t>
            </w:r>
          </w:p>
        </w:tc>
        <w:tc>
          <w:tcPr>
            <w:tcW w:w="1829" w:type="dxa"/>
            <w:gridSpan w:val="2"/>
          </w:tcPr>
          <w:p w14:paraId="72D5DC61" w14:textId="77777777" w:rsidR="00B963C5" w:rsidRPr="00402BF1" w:rsidRDefault="00B963C5" w:rsidP="004E524E">
            <w:pPr>
              <w:spacing w:before="120" w:after="60"/>
              <w:jc w:val="center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Test start time:</w:t>
            </w:r>
          </w:p>
        </w:tc>
        <w:tc>
          <w:tcPr>
            <w:tcW w:w="1991" w:type="dxa"/>
            <w:gridSpan w:val="2"/>
          </w:tcPr>
          <w:p w14:paraId="6E018D9D" w14:textId="77777777" w:rsidR="00B963C5" w:rsidRPr="00402BF1" w:rsidRDefault="00B963C5" w:rsidP="004E524E">
            <w:pPr>
              <w:spacing w:before="120" w:after="60"/>
              <w:jc w:val="center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Test finish time:</w:t>
            </w:r>
          </w:p>
        </w:tc>
        <w:tc>
          <w:tcPr>
            <w:tcW w:w="2268" w:type="dxa"/>
          </w:tcPr>
          <w:p w14:paraId="662D9378" w14:textId="77777777" w:rsidR="00B963C5" w:rsidRPr="00402BF1" w:rsidRDefault="00B963C5" w:rsidP="004E524E">
            <w:pPr>
              <w:spacing w:before="120" w:after="60"/>
              <w:jc w:val="center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Duration of test</w:t>
            </w:r>
          </w:p>
        </w:tc>
      </w:tr>
      <w:tr w:rsidR="00B963C5" w:rsidRPr="00402BF1" w14:paraId="3D428F26" w14:textId="77777777" w:rsidTr="004541C9">
        <w:tc>
          <w:tcPr>
            <w:tcW w:w="2110" w:type="dxa"/>
          </w:tcPr>
          <w:p w14:paraId="43E2A7CE" w14:textId="77777777" w:rsidR="00B963C5" w:rsidRPr="00402BF1" w:rsidRDefault="00B963C5" w:rsidP="004E524E">
            <w:pPr>
              <w:spacing w:before="120" w:after="60"/>
              <w:jc w:val="right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am/pm</w:t>
            </w:r>
          </w:p>
          <w:p w14:paraId="3DEEC669" w14:textId="77777777" w:rsidR="00B963C5" w:rsidRPr="00402BF1" w:rsidRDefault="00B963C5" w:rsidP="004E524E">
            <w:pPr>
              <w:spacing w:before="120" w:after="60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</w:tc>
        <w:tc>
          <w:tcPr>
            <w:tcW w:w="2293" w:type="dxa"/>
          </w:tcPr>
          <w:p w14:paraId="49B6C2AC" w14:textId="77777777" w:rsidR="00B963C5" w:rsidRPr="00402BF1" w:rsidRDefault="00B963C5" w:rsidP="004E524E">
            <w:pPr>
              <w:spacing w:before="120" w:after="60"/>
              <w:jc w:val="right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hrs        mins</w:t>
            </w:r>
          </w:p>
        </w:tc>
        <w:tc>
          <w:tcPr>
            <w:tcW w:w="1829" w:type="dxa"/>
            <w:gridSpan w:val="2"/>
          </w:tcPr>
          <w:p w14:paraId="3C0FF54D" w14:textId="77777777" w:rsidR="00B963C5" w:rsidRPr="00402BF1" w:rsidRDefault="00B963C5" w:rsidP="004E524E">
            <w:pPr>
              <w:spacing w:before="120" w:after="60"/>
              <w:jc w:val="right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am/pm</w:t>
            </w:r>
          </w:p>
        </w:tc>
        <w:tc>
          <w:tcPr>
            <w:tcW w:w="1991" w:type="dxa"/>
            <w:gridSpan w:val="2"/>
          </w:tcPr>
          <w:p w14:paraId="4F3C712B" w14:textId="77777777" w:rsidR="00B963C5" w:rsidRPr="00402BF1" w:rsidRDefault="00B963C5" w:rsidP="004E524E">
            <w:pPr>
              <w:spacing w:before="120" w:after="60"/>
              <w:jc w:val="right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am/pm</w:t>
            </w:r>
          </w:p>
        </w:tc>
        <w:tc>
          <w:tcPr>
            <w:tcW w:w="2268" w:type="dxa"/>
          </w:tcPr>
          <w:p w14:paraId="13F1BBD8" w14:textId="77777777" w:rsidR="00B963C5" w:rsidRPr="00402BF1" w:rsidRDefault="00B963C5" w:rsidP="004E524E">
            <w:pPr>
              <w:spacing w:before="120" w:after="60"/>
              <w:jc w:val="right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mins</w:t>
            </w:r>
          </w:p>
        </w:tc>
      </w:tr>
      <w:tr w:rsidR="00B963C5" w:rsidRPr="00402BF1" w14:paraId="2E5C05A3" w14:textId="77777777" w:rsidTr="004541C9">
        <w:trPr>
          <w:trHeight w:val="576"/>
        </w:trPr>
        <w:tc>
          <w:tcPr>
            <w:tcW w:w="4403" w:type="dxa"/>
            <w:gridSpan w:val="2"/>
            <w:vMerge w:val="restart"/>
          </w:tcPr>
          <w:p w14:paraId="3656B9AB" w14:textId="77777777" w:rsidR="00B963C5" w:rsidRPr="00402BF1" w:rsidRDefault="00B963C5" w:rsidP="004E524E">
            <w:pPr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  <w:p w14:paraId="45FB0818" w14:textId="77777777" w:rsidR="00B963C5" w:rsidRPr="00402BF1" w:rsidRDefault="00B963C5" w:rsidP="004E524E">
            <w:pPr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  <w:p w14:paraId="049F31CB" w14:textId="77777777" w:rsidR="00B963C5" w:rsidRPr="00402BF1" w:rsidRDefault="00B963C5" w:rsidP="004E524E">
            <w:pPr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  <w:p w14:paraId="747CF9DF" w14:textId="77777777" w:rsidR="00B963C5" w:rsidRPr="00402BF1" w:rsidRDefault="00B963C5" w:rsidP="004E524E">
            <w:pPr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Acceptance level shall be no more than a 5mm drop of water level in 10 minutes</w:t>
            </w:r>
          </w:p>
          <w:p w14:paraId="53128261" w14:textId="77777777" w:rsidR="00B963C5" w:rsidRPr="00402BF1" w:rsidRDefault="00B963C5" w:rsidP="004E524E">
            <w:pPr>
              <w:jc w:val="center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</w:tc>
        <w:tc>
          <w:tcPr>
            <w:tcW w:w="6088" w:type="dxa"/>
            <w:gridSpan w:val="5"/>
            <w:vAlign w:val="center"/>
          </w:tcPr>
          <w:p w14:paraId="314CA4EE" w14:textId="77777777" w:rsidR="00B963C5" w:rsidRPr="00402BF1" w:rsidRDefault="00B963C5" w:rsidP="00DC7B29">
            <w:pPr>
              <w:jc w:val="center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Measure water level from top of structure</w:t>
            </w:r>
          </w:p>
        </w:tc>
      </w:tr>
      <w:tr w:rsidR="00B963C5" w:rsidRPr="00402BF1" w14:paraId="183948FE" w14:textId="77777777" w:rsidTr="004541C9">
        <w:trPr>
          <w:trHeight w:val="277"/>
        </w:trPr>
        <w:tc>
          <w:tcPr>
            <w:tcW w:w="4403" w:type="dxa"/>
            <w:gridSpan w:val="2"/>
            <w:vMerge/>
          </w:tcPr>
          <w:p w14:paraId="62486C05" w14:textId="77777777" w:rsidR="00B963C5" w:rsidRPr="00402BF1" w:rsidRDefault="00B963C5" w:rsidP="004E524E">
            <w:pPr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</w:tc>
        <w:tc>
          <w:tcPr>
            <w:tcW w:w="1829" w:type="dxa"/>
            <w:gridSpan w:val="2"/>
            <w:vAlign w:val="center"/>
          </w:tcPr>
          <w:p w14:paraId="42E5047E" w14:textId="77777777" w:rsidR="00B963C5" w:rsidRPr="00402BF1" w:rsidRDefault="00B963C5" w:rsidP="00DC7B29">
            <w:pPr>
              <w:jc w:val="center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Start</w:t>
            </w:r>
          </w:p>
        </w:tc>
        <w:tc>
          <w:tcPr>
            <w:tcW w:w="1991" w:type="dxa"/>
            <w:gridSpan w:val="2"/>
            <w:shd w:val="clear" w:color="auto" w:fill="auto"/>
            <w:vAlign w:val="center"/>
          </w:tcPr>
          <w:p w14:paraId="64A19815" w14:textId="77777777" w:rsidR="00B963C5" w:rsidRPr="00402BF1" w:rsidRDefault="00B963C5" w:rsidP="00DC7B29">
            <w:pPr>
              <w:jc w:val="center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Finish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CD12522" w14:textId="77777777" w:rsidR="00B963C5" w:rsidRPr="00402BF1" w:rsidRDefault="00B963C5" w:rsidP="00DC7B29">
            <w:pPr>
              <w:jc w:val="center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Water level drop</w:t>
            </w:r>
          </w:p>
        </w:tc>
      </w:tr>
      <w:tr w:rsidR="00B963C5" w:rsidRPr="00402BF1" w14:paraId="052D2478" w14:textId="77777777" w:rsidTr="004541C9">
        <w:trPr>
          <w:trHeight w:val="1380"/>
        </w:trPr>
        <w:tc>
          <w:tcPr>
            <w:tcW w:w="4403" w:type="dxa"/>
            <w:gridSpan w:val="2"/>
            <w:vMerge/>
          </w:tcPr>
          <w:p w14:paraId="4101652C" w14:textId="77777777" w:rsidR="00B963C5" w:rsidRPr="00402BF1" w:rsidRDefault="00B963C5" w:rsidP="004E524E">
            <w:pPr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</w:tc>
        <w:tc>
          <w:tcPr>
            <w:tcW w:w="1829" w:type="dxa"/>
            <w:gridSpan w:val="2"/>
          </w:tcPr>
          <w:p w14:paraId="4B99056E" w14:textId="77777777" w:rsidR="00B963C5" w:rsidRPr="00402BF1" w:rsidRDefault="00B963C5" w:rsidP="004E524E">
            <w:pPr>
              <w:jc w:val="right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  <w:p w14:paraId="10D96A18" w14:textId="77777777" w:rsidR="00B963C5" w:rsidRPr="00402BF1" w:rsidRDefault="00B963C5" w:rsidP="004E524E">
            <w:pPr>
              <w:jc w:val="right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mm</w:t>
            </w:r>
          </w:p>
        </w:tc>
        <w:tc>
          <w:tcPr>
            <w:tcW w:w="1991" w:type="dxa"/>
            <w:gridSpan w:val="2"/>
            <w:shd w:val="clear" w:color="auto" w:fill="auto"/>
          </w:tcPr>
          <w:p w14:paraId="1299C43A" w14:textId="77777777" w:rsidR="00B963C5" w:rsidRPr="00402BF1" w:rsidRDefault="00B963C5" w:rsidP="004E524E">
            <w:pPr>
              <w:jc w:val="right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  <w:p w14:paraId="46690118" w14:textId="77777777" w:rsidR="00B963C5" w:rsidRPr="00402BF1" w:rsidRDefault="00B963C5" w:rsidP="004E524E">
            <w:pPr>
              <w:jc w:val="right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mm</w:t>
            </w:r>
          </w:p>
        </w:tc>
        <w:tc>
          <w:tcPr>
            <w:tcW w:w="2268" w:type="dxa"/>
            <w:shd w:val="clear" w:color="auto" w:fill="auto"/>
          </w:tcPr>
          <w:p w14:paraId="4DDBEF00" w14:textId="77777777" w:rsidR="00B963C5" w:rsidRPr="00402BF1" w:rsidRDefault="00B963C5" w:rsidP="004E524E">
            <w:pPr>
              <w:jc w:val="right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  <w:p w14:paraId="74D7C486" w14:textId="77777777" w:rsidR="00B963C5" w:rsidRPr="00402BF1" w:rsidRDefault="00B963C5" w:rsidP="004E524E">
            <w:pPr>
              <w:jc w:val="right"/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Cs/>
                <w:kern w:val="28"/>
                <w:sz w:val="20"/>
                <w:szCs w:val="20"/>
              </w:rPr>
              <w:t>mm</w:t>
            </w:r>
          </w:p>
        </w:tc>
      </w:tr>
      <w:tr w:rsidR="00B963C5" w:rsidRPr="00402BF1" w14:paraId="7A5049F5" w14:textId="77777777" w:rsidTr="004541C9">
        <w:trPr>
          <w:trHeight w:val="444"/>
        </w:trPr>
        <w:tc>
          <w:tcPr>
            <w:tcW w:w="4403" w:type="dxa"/>
            <w:gridSpan w:val="2"/>
            <w:vMerge/>
          </w:tcPr>
          <w:p w14:paraId="3461D779" w14:textId="77777777" w:rsidR="00B963C5" w:rsidRPr="00402BF1" w:rsidRDefault="00B963C5" w:rsidP="004E524E">
            <w:pPr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</w:tc>
        <w:tc>
          <w:tcPr>
            <w:tcW w:w="6088" w:type="dxa"/>
            <w:gridSpan w:val="5"/>
            <w:vAlign w:val="center"/>
          </w:tcPr>
          <w:p w14:paraId="4A1A096F" w14:textId="77777777" w:rsidR="00B963C5" w:rsidRPr="00402BF1" w:rsidRDefault="00B963C5" w:rsidP="00DC7B29">
            <w:pPr>
              <w:jc w:val="center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Test Result</w:t>
            </w:r>
          </w:p>
        </w:tc>
      </w:tr>
      <w:tr w:rsidR="00B963C5" w:rsidRPr="00402BF1" w14:paraId="329C2E41" w14:textId="77777777" w:rsidTr="004541C9">
        <w:trPr>
          <w:trHeight w:val="383"/>
        </w:trPr>
        <w:tc>
          <w:tcPr>
            <w:tcW w:w="4403" w:type="dxa"/>
            <w:gridSpan w:val="2"/>
            <w:vMerge/>
          </w:tcPr>
          <w:p w14:paraId="3CF2D8B6" w14:textId="77777777" w:rsidR="00B963C5" w:rsidRPr="00402BF1" w:rsidRDefault="00B963C5" w:rsidP="004E524E">
            <w:pPr>
              <w:outlineLvl w:val="0"/>
              <w:rPr>
                <w:rFonts w:ascii="Arial" w:hAnsi="Arial" w:cs="Arial"/>
                <w:bCs/>
                <w:kern w:val="28"/>
                <w:sz w:val="20"/>
                <w:szCs w:val="20"/>
              </w:rPr>
            </w:pPr>
          </w:p>
        </w:tc>
        <w:tc>
          <w:tcPr>
            <w:tcW w:w="2882" w:type="dxa"/>
            <w:gridSpan w:val="3"/>
            <w:vAlign w:val="center"/>
          </w:tcPr>
          <w:p w14:paraId="65693204" w14:textId="77777777" w:rsidR="00B963C5" w:rsidRPr="00402BF1" w:rsidRDefault="00B963C5" w:rsidP="00DC7B29">
            <w:pPr>
              <w:jc w:val="center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PASS</w:t>
            </w:r>
          </w:p>
        </w:tc>
        <w:tc>
          <w:tcPr>
            <w:tcW w:w="3206" w:type="dxa"/>
            <w:gridSpan w:val="2"/>
            <w:vAlign w:val="center"/>
          </w:tcPr>
          <w:p w14:paraId="58E6BA7C" w14:textId="77777777" w:rsidR="00B963C5" w:rsidRPr="00402BF1" w:rsidRDefault="00DC7B29" w:rsidP="00DC7B29">
            <w:pPr>
              <w:jc w:val="center"/>
              <w:outlineLvl w:val="0"/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</w:pPr>
            <w:r w:rsidRPr="00402BF1">
              <w:rPr>
                <w:rFonts w:ascii="Arial" w:hAnsi="Arial" w:cs="Arial"/>
                <w:b/>
                <w:bCs/>
                <w:kern w:val="28"/>
                <w:sz w:val="20"/>
                <w:szCs w:val="20"/>
              </w:rPr>
              <w:t>FAIL</w:t>
            </w:r>
          </w:p>
        </w:tc>
      </w:tr>
      <w:tr w:rsidR="00DC7B29" w:rsidRPr="00402BF1" w14:paraId="2DC62210" w14:textId="77777777" w:rsidTr="004541C9">
        <w:tblPrEx>
          <w:tblBorders>
            <w:bottom w:val="none" w:sz="0" w:space="0" w:color="auto"/>
          </w:tblBorders>
          <w:tblLook w:val="0000" w:firstRow="0" w:lastRow="0" w:firstColumn="0" w:lastColumn="0" w:noHBand="0" w:noVBand="0"/>
        </w:tblPrEx>
        <w:trPr>
          <w:trHeight w:val="1553"/>
        </w:trPr>
        <w:tc>
          <w:tcPr>
            <w:tcW w:w="104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B5868" w14:textId="77777777" w:rsidR="00DC7B29" w:rsidRPr="00402BF1" w:rsidRDefault="00A33543" w:rsidP="00A75950">
            <w:pPr>
              <w:pStyle w:val="Style1bodytext"/>
              <w:spacing w:before="0"/>
              <w:jc w:val="left"/>
              <w:rPr>
                <w:b/>
              </w:rPr>
            </w:pPr>
            <w:r w:rsidRPr="00402BF1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D95D03C" wp14:editId="07777777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7604125</wp:posOffset>
                      </wp:positionV>
                      <wp:extent cx="2286000" cy="1028700"/>
                      <wp:effectExtent l="0" t="0" r="0" b="0"/>
                      <wp:wrapNone/>
                      <wp:docPr id="28" name="Text Box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3261" w:type="dxa"/>
                                    <w:tblInd w:w="108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176"/>
                                    <w:gridCol w:w="951"/>
                                    <w:gridCol w:w="1134"/>
                                  </w:tblGrid>
                                  <w:tr w:rsidR="00DC7B29" w14:paraId="1D3EFE25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vAlign w:val="center"/>
                                      </w:tcPr>
                                      <w:p w14:paraId="3CBD5D12" w14:textId="77777777" w:rsidR="00DC7B29" w:rsidRDefault="00DC7B29">
                                        <w:pPr>
                                          <w:jc w:val="right"/>
                                        </w:pPr>
                                        <w:r>
                                          <w:t>Grade =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CC47749" w14:textId="77777777" w:rsidR="00DC7B29" w:rsidRDefault="00DC7B29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  <w:jc w:val="center"/>
                                        </w:pPr>
                                        <w:r>
                                          <w:t>(IL2-IL1)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vAlign w:val="center"/>
                                      </w:tcPr>
                                      <w:p w14:paraId="2E3DCAEE" w14:textId="77777777" w:rsidR="00DC7B29" w:rsidRDefault="00DC7B29">
                                        <w:pPr>
                                          <w:pStyle w:val="Header"/>
                                          <w:tabs>
                                            <w:tab w:val="clear" w:pos="4153"/>
                                            <w:tab w:val="clear" w:pos="8306"/>
                                          </w:tabs>
                                        </w:pPr>
                                        <w:r>
                                          <w:t>X100</w:t>
                                        </w:r>
                                      </w:p>
                                    </w:tc>
                                  </w:tr>
                                  <w:tr w:rsidR="00DC7B29" w14:paraId="16A30D5A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</w:tcPr>
                                      <w:p w14:paraId="0FB78278" w14:textId="77777777" w:rsidR="00DC7B29" w:rsidRDefault="00DC7B29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</w:tcBorders>
                                        <w:vAlign w:val="center"/>
                                      </w:tcPr>
                                      <w:p w14:paraId="5F9C2703" w14:textId="77777777" w:rsidR="00DC7B29" w:rsidRDefault="00DC7B29">
                                        <w:pPr>
                                          <w:jc w:val="center"/>
                                        </w:pPr>
                                        <w:r>
                                          <w:t>Length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</w:tcPr>
                                      <w:p w14:paraId="1FC39945" w14:textId="77777777" w:rsidR="00DC7B29" w:rsidRDefault="00DC7B29"/>
                                    </w:tc>
                                  </w:tr>
                                  <w:tr w:rsidR="00DC7B29" w14:paraId="0562CB0E" w14:textId="77777777">
                                    <w:trPr>
                                      <w:cantSplit/>
                                      <w:trHeight w:hRule="exact" w:val="197"/>
                                    </w:trPr>
                                    <w:tc>
                                      <w:tcPr>
                                        <w:tcW w:w="1176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14:paraId="34CE0A41" w14:textId="77777777" w:rsidR="00DC7B29" w:rsidRDefault="00DC7B29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62EBF3C5" w14:textId="77777777" w:rsidR="00DC7B29" w:rsidRDefault="00DC7B29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14:paraId="6D98A12B" w14:textId="77777777" w:rsidR="00DC7B29" w:rsidRDefault="00DC7B29"/>
                                    </w:tc>
                                  </w:tr>
                                  <w:tr w:rsidR="00DC7B29" w14:paraId="2946DB82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997CC1D" w14:textId="77777777" w:rsidR="00DC7B29" w:rsidRDefault="00DC7B29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10FFD37" w14:textId="77777777" w:rsidR="00DC7B29" w:rsidRDefault="00DC7B29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 w:val="restart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B699379" w14:textId="77777777" w:rsidR="00DC7B29" w:rsidRDefault="00DC7B29"/>
                                    </w:tc>
                                  </w:tr>
                                  <w:tr w:rsidR="00DC7B29" w14:paraId="3FE9F23F" w14:textId="77777777">
                                    <w:trPr>
                                      <w:cantSplit/>
                                    </w:trPr>
                                    <w:tc>
                                      <w:tcPr>
                                        <w:tcW w:w="1176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1F72F646" w14:textId="77777777" w:rsidR="00DC7B29" w:rsidRDefault="00DC7B29"/>
                                    </w:tc>
                                    <w:tc>
                                      <w:tcPr>
                                        <w:tcW w:w="951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14:paraId="08CE6F91" w14:textId="77777777" w:rsidR="00DC7B29" w:rsidRDefault="00DC7B29">
                                        <w:pPr>
                                          <w:jc w:val="center"/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134" w:type="dxa"/>
                                        <w:vMerge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1CDCEAD" w14:textId="77777777" w:rsidR="00DC7B29" w:rsidRDefault="00DC7B29"/>
                                    </w:tc>
                                  </w:tr>
                                </w:tbl>
                                <w:p w14:paraId="6BB9E253" w14:textId="77777777" w:rsidR="00DC7B29" w:rsidRDefault="00DC7B29" w:rsidP="00DC7B29"/>
                              </w:txbxContent>
                            </wps:txbx>
                            <wps:bodyPr rot="0" vert="horz" wrap="square" lIns="91440" tIns="18000" rIns="9144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5D0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3" o:spid="_x0000_s1026" type="#_x0000_t202" style="position:absolute;margin-left:152.5pt;margin-top:598.75pt;width:180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">
                      <v:textbox inset=",.5mm,,.5mm">
                        <w:txbxContent>
                          <w:tbl>
                            <w:tblPr>
                              <w:tblW w:w="3261" w:type="dxa"/>
                              <w:tblInd w:w="10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176"/>
                              <w:gridCol w:w="951"/>
                              <w:gridCol w:w="1134"/>
                            </w:tblGrid>
                            <w:tr w:rsidR="00DC7B29" w14:paraId="1D3EFE25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vAlign w:val="center"/>
                                </w:tcPr>
                                <w:p w14:paraId="3CBD5D12" w14:textId="77777777" w:rsidR="00DC7B29" w:rsidRDefault="00DC7B29">
                                  <w:pPr>
                                    <w:jc w:val="right"/>
                                  </w:pPr>
                                  <w:r>
                                    <w:t>Grade =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CC47749" w14:textId="77777777" w:rsidR="00DC7B29" w:rsidRDefault="00DC7B29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  <w:jc w:val="center"/>
                                  </w:pPr>
                                  <w:r>
                                    <w:t>(IL2-IL1)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vAlign w:val="center"/>
                                </w:tcPr>
                                <w:p w14:paraId="2E3DCAEE" w14:textId="77777777" w:rsidR="00DC7B29" w:rsidRDefault="00DC7B29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X100</w:t>
                                  </w:r>
                                </w:p>
                              </w:tc>
                            </w:tr>
                            <w:tr w:rsidR="00DC7B29" w14:paraId="16A30D5A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</w:tcPr>
                                <w:p w14:paraId="0FB78278" w14:textId="77777777" w:rsidR="00DC7B29" w:rsidRDefault="00DC7B29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</w:tcBorders>
                                  <w:vAlign w:val="center"/>
                                </w:tcPr>
                                <w:p w14:paraId="5F9C2703" w14:textId="77777777" w:rsidR="00DC7B29" w:rsidRDefault="00DC7B29">
                                  <w:pPr>
                                    <w:jc w:val="center"/>
                                  </w:pPr>
                                  <w: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</w:tcPr>
                                <w:p w14:paraId="1FC39945" w14:textId="77777777" w:rsidR="00DC7B29" w:rsidRDefault="00DC7B29"/>
                              </w:tc>
                            </w:tr>
                            <w:tr w:rsidR="00DC7B29" w14:paraId="0562CB0E" w14:textId="77777777">
                              <w:trPr>
                                <w:cantSplit/>
                                <w:trHeight w:hRule="exact" w:val="197"/>
                              </w:trPr>
                              <w:tc>
                                <w:tcPr>
                                  <w:tcW w:w="1176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34CE0A41" w14:textId="77777777" w:rsidR="00DC7B29" w:rsidRDefault="00DC7B29"/>
                              </w:tc>
                              <w:tc>
                                <w:tcPr>
                                  <w:tcW w:w="951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2EBF3C5" w14:textId="77777777" w:rsidR="00DC7B29" w:rsidRDefault="00DC7B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D98A12B" w14:textId="77777777" w:rsidR="00DC7B29" w:rsidRDefault="00DC7B29"/>
                              </w:tc>
                            </w:tr>
                            <w:tr w:rsidR="00DC7B29" w14:paraId="2946DB82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997CC1D" w14:textId="77777777" w:rsidR="00DC7B29" w:rsidRDefault="00DC7B29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10FFD37" w14:textId="77777777" w:rsidR="00DC7B29" w:rsidRDefault="00DC7B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B699379" w14:textId="77777777" w:rsidR="00DC7B29" w:rsidRDefault="00DC7B29"/>
                              </w:tc>
                            </w:tr>
                            <w:tr w:rsidR="00DC7B29" w14:paraId="3FE9F23F" w14:textId="77777777">
                              <w:trPr>
                                <w:cantSplit/>
                              </w:trPr>
                              <w:tc>
                                <w:tcPr>
                                  <w:tcW w:w="1176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72F646" w14:textId="77777777" w:rsidR="00DC7B29" w:rsidRDefault="00DC7B29"/>
                              </w:tc>
                              <w:tc>
                                <w:tcPr>
                                  <w:tcW w:w="95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CE6F91" w14:textId="77777777" w:rsidR="00DC7B29" w:rsidRDefault="00DC7B29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vMerge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1CDCEAD" w14:textId="77777777" w:rsidR="00DC7B29" w:rsidRDefault="00DC7B29"/>
                              </w:tc>
                            </w:tr>
                          </w:tbl>
                          <w:p w14:paraId="6BB9E253" w14:textId="77777777" w:rsidR="00DC7B29" w:rsidRDefault="00DC7B29" w:rsidP="00DC7B29"/>
                        </w:txbxContent>
                      </v:textbox>
                    </v:shape>
                  </w:pict>
                </mc:Fallback>
              </mc:AlternateContent>
            </w:r>
            <w:r w:rsidRPr="00402BF1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155EBE6" wp14:editId="07777777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0" t="0" r="0" b="0"/>
                      <wp:wrapNone/>
                      <wp:docPr id="27" name="Oval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6F71E719">
                    <v:oval id="Oval 109" style="position:absolute;margin-left:70.65pt;margin-top:418.75pt;width:99.2pt;height:99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1pt" w14:anchorId="5037D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">
                      <v:stroke endcap="round" dashstyle="1 1"/>
                    </v:oval>
                  </w:pict>
                </mc:Fallback>
              </mc:AlternateContent>
            </w:r>
            <w:r w:rsidRPr="00402BF1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2567E83" wp14:editId="07777777">
                      <wp:simplePos x="0" y="0"/>
                      <wp:positionH relativeFrom="column">
                        <wp:posOffset>3875405</wp:posOffset>
                      </wp:positionH>
                      <wp:positionV relativeFrom="paragraph">
                        <wp:posOffset>5318125</wp:posOffset>
                      </wp:positionV>
                      <wp:extent cx="1259840" cy="1259840"/>
                      <wp:effectExtent l="0" t="0" r="0" b="0"/>
                      <wp:wrapNone/>
                      <wp:docPr id="26" name="Oval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9840" cy="1259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46C13ACF">
                    <v:oval id="Oval 110" style="position:absolute;margin-left:305.15pt;margin-top:418.75pt;width:99.2pt;height:99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1pt" w14:anchorId="10D17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">
                      <v:stroke endcap="round" dashstyle="1 1"/>
                    </v:oval>
                  </w:pict>
                </mc:Fallback>
              </mc:AlternateContent>
            </w:r>
            <w:r w:rsidRPr="00402BF1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4B6F7869" wp14:editId="07777777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5089524</wp:posOffset>
                      </wp:positionV>
                      <wp:extent cx="571500" cy="0"/>
                      <wp:effectExtent l="0" t="0" r="0" b="0"/>
                      <wp:wrapNone/>
                      <wp:docPr id="25" name="Lin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6FF018E4">
                    <v:line id="Line 125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weight="1pt" from="334.3pt,400.75pt" to="379.3pt,400.75pt" w14:anchorId="41A686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"/>
                  </w:pict>
                </mc:Fallback>
              </mc:AlternateContent>
            </w:r>
            <w:r w:rsidRPr="00402BF1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4DB63AA7" wp14:editId="07777777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5089524</wp:posOffset>
                      </wp:positionV>
                      <wp:extent cx="571500" cy="0"/>
                      <wp:effectExtent l="0" t="0" r="0" b="0"/>
                      <wp:wrapNone/>
                      <wp:docPr id="24" name="Lin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2DB5786E">
                    <v:line id="Line 124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weight="1pt" from="100.3pt,400.75pt" to="145.3pt,400.75pt" w14:anchorId="66E79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"/>
                  </w:pict>
                </mc:Fallback>
              </mc:AlternateContent>
            </w:r>
            <w:r w:rsidRPr="00402BF1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7F2DD6" wp14:editId="07777777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7146925</wp:posOffset>
                      </wp:positionV>
                      <wp:extent cx="914400" cy="228600"/>
                      <wp:effectExtent l="0" t="0" r="0" b="0"/>
                      <wp:wrapNone/>
                      <wp:docPr id="23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4A6078" w14:textId="77777777" w:rsidR="00DC7B29" w:rsidRDefault="00DC7B29" w:rsidP="00DC7B29">
                                  <w:pPr>
                                    <w:pStyle w:val="Heading7"/>
                                  </w:pPr>
                                  <w:r>
                                    <w:t>Grade =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4919A889">
                    <v:shape id="Text Box 122" style="position:absolute;margin-left:208.3pt;margin-top:562.75pt;width:1in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">
                      <v:textbox inset=",0,,0">
                        <w:txbxContent>
                          <w:p w:rsidR="00DC7B29" w:rsidP="00DC7B29" w:rsidRDefault="00DC7B29" w14:paraId="1E479A78" wp14:textId="77777777">
                            <w:pPr>
                              <w:pStyle w:val="Heading7"/>
                            </w:pPr>
                            <w:r>
                              <w:t>Grade 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2BF1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F0F7AE" wp14:editId="07777777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6918325</wp:posOffset>
                      </wp:positionV>
                      <wp:extent cx="800100" cy="228600"/>
                      <wp:effectExtent l="0" t="0" r="0" b="0"/>
                      <wp:wrapNone/>
                      <wp:docPr id="22" name="Text Box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2D7CBA2" w14:textId="77777777" w:rsidR="00DC7B29" w:rsidRDefault="00DC7B29" w:rsidP="00DC7B29">
                                  <w:pPr>
                                    <w:pStyle w:val="Heading7"/>
                                  </w:pPr>
                                  <w:r>
                                    <w:t xml:space="preserve">Length = 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6A9EDE06">
                    <v:shape id="Text Box 121" style="position:absolute;margin-left:208.3pt;margin-top:544.75pt;width:63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">
                      <v:textbox inset=",0,,0">
                        <w:txbxContent>
                          <w:p w:rsidR="00DC7B29" w:rsidP="00DC7B29" w:rsidRDefault="00DC7B29" w14:paraId="37734F8B" wp14:textId="77777777">
                            <w:pPr>
                              <w:pStyle w:val="Heading7"/>
                            </w:pPr>
                            <w:r>
                              <w:t xml:space="preserve">Length =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2BF1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716AEF" wp14:editId="07777777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0" t="0" r="0" b="0"/>
                      <wp:wrapNone/>
                      <wp:docPr id="21" name="Text Box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A214DB" w14:textId="77777777" w:rsidR="00DC7B29" w:rsidRDefault="00DC7B29" w:rsidP="00DC7B29">
                                  <w:pPr>
                                    <w:pStyle w:val="Header"/>
                                    <w:tabs>
                                      <w:tab w:val="clear" w:pos="4153"/>
                                      <w:tab w:val="clear" w:pos="8306"/>
                                    </w:tabs>
                                  </w:pPr>
                                  <w:r>
                                    <w:t>IL2=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4AC9077D">
                    <v:shape id="Text Box 120" style="position:absolute;margin-left:334.3pt;margin-top:481.75pt;width:4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">
                      <v:textbox>
                        <w:txbxContent>
                          <w:p w:rsidR="00DC7B29" w:rsidP="00DC7B29" w:rsidRDefault="00DC7B29" w14:paraId="78F69C90" wp14:textId="77777777">
                            <w:pPr>
                              <w:pStyle w:val="Header"/>
                              <w:tabs>
                                <w:tab w:val="clear" w:pos="4153"/>
                                <w:tab w:val="clear" w:pos="8306"/>
                              </w:tabs>
                            </w:pPr>
                            <w:r>
                              <w:t>IL2=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2BF1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A2A33B9" wp14:editId="07777777">
                      <wp:simplePos x="0" y="0"/>
                      <wp:positionH relativeFrom="column">
                        <wp:posOffset>1273810</wp:posOffset>
                      </wp:positionH>
                      <wp:positionV relativeFrom="paragraph">
                        <wp:posOffset>6118225</wp:posOffset>
                      </wp:positionV>
                      <wp:extent cx="571500" cy="228600"/>
                      <wp:effectExtent l="0" t="0" r="0" b="0"/>
                      <wp:wrapNone/>
                      <wp:docPr id="20" name="Text Box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B36F0D" w14:textId="77777777" w:rsidR="00DC7B29" w:rsidRDefault="00DC7B29" w:rsidP="00DC7B29">
                                  <w:r>
                                    <w:t>IL1=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73911F99">
                    <v:shape id="Text Box 119" style="position:absolute;margin-left:100.3pt;margin-top:481.75pt;width:4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">
                      <v:textbox>
                        <w:txbxContent>
                          <w:p w:rsidR="00DC7B29" w:rsidP="00DC7B29" w:rsidRDefault="00DC7B29" w14:paraId="6D350FFC" wp14:textId="77777777">
                            <w:r>
                              <w:t>IL1=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02BF1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C834E7C" wp14:editId="07777777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5883275</wp:posOffset>
                      </wp:positionV>
                      <wp:extent cx="114300" cy="114300"/>
                      <wp:effectExtent l="0" t="0" r="0" b="0"/>
                      <wp:wrapNone/>
                      <wp:docPr id="19" name="Oval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3555CCBD">
                    <v:oval id="Oval 115" style="position:absolute;margin-left:116.05pt;margin-top:463.25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31EE1C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"/>
                  </w:pict>
                </mc:Fallback>
              </mc:AlternateContent>
            </w:r>
            <w:r w:rsidRPr="00402BF1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 wp14:anchorId="397C4635" wp14:editId="07777777">
                      <wp:simplePos x="0" y="0"/>
                      <wp:positionH relativeFrom="column">
                        <wp:posOffset>2883535</wp:posOffset>
                      </wp:positionH>
                      <wp:positionV relativeFrom="paragraph">
                        <wp:posOffset>5927724</wp:posOffset>
                      </wp:positionV>
                      <wp:extent cx="228600" cy="0"/>
                      <wp:effectExtent l="0" t="76200" r="0" b="76200"/>
                      <wp:wrapNone/>
                      <wp:docPr id="15" name="Lin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77B676E2">
                    <v:line id="Line 114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from="227.05pt,466.75pt" to="245.05pt,466.75pt" w14:anchorId="0E9A0E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">
                      <v:stroke endarrow="block"/>
                    </v:line>
                  </w:pict>
                </mc:Fallback>
              </mc:AlternateContent>
            </w:r>
            <w:r w:rsidRPr="00402BF1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4294967295" distB="4294967295" distL="114300" distR="114300" simplePos="0" relativeHeight="251655168" behindDoc="0" locked="0" layoutInCell="1" allowOverlap="1" wp14:anchorId="43E15362" wp14:editId="07777777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5927724</wp:posOffset>
                      </wp:positionV>
                      <wp:extent cx="3429000" cy="0"/>
                      <wp:effectExtent l="0" t="0" r="0" b="0"/>
                      <wp:wrapNone/>
                      <wp:docPr id="14" name="Lin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1483839F">
                    <v:line id="Line 113" style="position:absolute;z-index: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weight="1pt" from="165.55pt,466.75pt" to="435.55pt,466.75pt" w14:anchorId="175C0C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">
                      <v:stroke endcap="round" dashstyle="1 1"/>
                    </v:line>
                  </w:pict>
                </mc:Fallback>
              </mc:AlternateContent>
            </w:r>
            <w:r w:rsidRPr="00402BF1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D2001BD" wp14:editId="07777777">
                      <wp:simplePos x="0" y="0"/>
                      <wp:positionH relativeFrom="column">
                        <wp:posOffset>3931285</wp:posOffset>
                      </wp:positionH>
                      <wp:positionV relativeFrom="paragraph">
                        <wp:posOffset>5546725</wp:posOffset>
                      </wp:positionV>
                      <wp:extent cx="1143000" cy="800100"/>
                      <wp:effectExtent l="0" t="0" r="0" b="0"/>
                      <wp:wrapNone/>
                      <wp:docPr id="13" name="Rectangl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15EBDFB3">
                    <v:rect id="Rectangle 112" style="position:absolute;margin-left:309.55pt;margin-top:436.75pt;width:90pt;height:6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1pt" w14:anchorId="62CD83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">
                      <v:fill opacity="32896f"/>
                      <v:stroke endcap="round" dashstyle="1 1"/>
                    </v:rect>
                  </w:pict>
                </mc:Fallback>
              </mc:AlternateContent>
            </w:r>
            <w:r w:rsidRPr="00402BF1">
              <w:rPr>
                <w:noProof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7BE7048" wp14:editId="07777777">
                      <wp:simplePos x="0" y="0"/>
                      <wp:positionH relativeFrom="column">
                        <wp:posOffset>959485</wp:posOffset>
                      </wp:positionH>
                      <wp:positionV relativeFrom="paragraph">
                        <wp:posOffset>5544820</wp:posOffset>
                      </wp:positionV>
                      <wp:extent cx="1143000" cy="800100"/>
                      <wp:effectExtent l="0" t="0" r="0" b="0"/>
                      <wp:wrapNone/>
                      <wp:docPr id="12" name="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50000"/>
                                </a:srgbClr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p14="http://schemas.microsoft.com/office/word/2010/wordml" xmlns:a14="http://schemas.microsoft.com/office/drawing/2010/main" xmlns:a="http://schemas.openxmlformats.org/drawingml/2006/main">
                  <w:pict w14:anchorId="0B88A6F7">
                    <v:rect id="Rectangle 111" style="position:absolute;margin-left:75.55pt;margin-top:436.6pt;width:90pt;height:6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weight="1pt" w14:anchorId="7408ED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">
                      <v:fill opacity="32896f"/>
                      <v:stroke endcap="round" dashstyle="1 1"/>
                    </v:rect>
                  </w:pict>
                </mc:Fallback>
              </mc:AlternateContent>
            </w:r>
            <w:r w:rsidR="00DC7B29" w:rsidRPr="00402BF1">
              <w:rPr>
                <w:b/>
              </w:rPr>
              <w:t>Comments:</w:t>
            </w:r>
          </w:p>
          <w:p w14:paraId="5630AD66" w14:textId="77777777" w:rsidR="00DC7B29" w:rsidRPr="00402BF1" w:rsidRDefault="00DC7B29" w:rsidP="00A75950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61829076" w14:textId="77777777" w:rsidR="00DC7B29" w:rsidRPr="00402BF1" w:rsidRDefault="00DC7B29" w:rsidP="00A75950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2BA226A1" w14:textId="77777777" w:rsidR="00DC7B29" w:rsidRPr="00402BF1" w:rsidRDefault="00DC7B29" w:rsidP="00A75950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17AD93B2" w14:textId="77777777" w:rsidR="00DC7B29" w:rsidRPr="00402BF1" w:rsidRDefault="00DC7B29" w:rsidP="00A75950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0DE4B5B7" w14:textId="77777777" w:rsidR="00DC7B29" w:rsidRPr="00402BF1" w:rsidRDefault="00DC7B29" w:rsidP="00A75950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66204FF1" w14:textId="77777777" w:rsidR="00DC7B29" w:rsidRPr="00402BF1" w:rsidRDefault="00DC7B29" w:rsidP="00A75950">
            <w:pPr>
              <w:pStyle w:val="Style1bodytext"/>
              <w:spacing w:before="0"/>
              <w:jc w:val="left"/>
              <w:rPr>
                <w:b/>
              </w:rPr>
            </w:pPr>
          </w:p>
          <w:p w14:paraId="2DBF0D7D" w14:textId="77777777" w:rsidR="00DC7B29" w:rsidRPr="00402BF1" w:rsidRDefault="00DC7B29" w:rsidP="00A75950">
            <w:pPr>
              <w:pStyle w:val="Style1bodytext"/>
              <w:spacing w:before="0"/>
              <w:jc w:val="left"/>
              <w:rPr>
                <w:b/>
              </w:rPr>
            </w:pPr>
          </w:p>
        </w:tc>
      </w:tr>
      <w:tr w:rsidR="00DC7B29" w:rsidRPr="00402BF1" w14:paraId="001AE798" w14:textId="77777777" w:rsidTr="004541C9">
        <w:tblPrEx>
          <w:tblBorders>
            <w:bottom w:val="none" w:sz="0" w:space="0" w:color="auto"/>
          </w:tblBorders>
          <w:tblLook w:val="0000" w:firstRow="0" w:lastRow="0" w:firstColumn="0" w:lastColumn="0" w:noHBand="0" w:noVBand="0"/>
        </w:tblPrEx>
        <w:trPr>
          <w:trHeight w:val="283"/>
        </w:trPr>
        <w:tc>
          <w:tcPr>
            <w:tcW w:w="104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C4ECD" w14:textId="77777777" w:rsidR="00DC7B29" w:rsidRPr="00402BF1" w:rsidRDefault="00DC7B29" w:rsidP="00A75950">
            <w:pPr>
              <w:pStyle w:val="Style1bodytext"/>
              <w:spacing w:before="0"/>
              <w:jc w:val="left"/>
              <w:rPr>
                <w:sz w:val="20"/>
                <w:szCs w:val="20"/>
              </w:rPr>
            </w:pPr>
            <w:r w:rsidRPr="00402BF1">
              <w:rPr>
                <w:sz w:val="20"/>
                <w:szCs w:val="20"/>
              </w:rPr>
              <w:t>The above works have been inspected and are considered compliant with the drawings, specifications and instructions</w:t>
            </w:r>
          </w:p>
        </w:tc>
      </w:tr>
      <w:tr w:rsidR="00DC7B29" w:rsidRPr="00402BF1" w14:paraId="0B585B23" w14:textId="77777777" w:rsidTr="004541C9">
        <w:tblPrEx>
          <w:tblBorders>
            <w:bottom w:val="none" w:sz="0" w:space="0" w:color="auto"/>
          </w:tblBorders>
          <w:tblLook w:val="0000" w:firstRow="0" w:lastRow="0" w:firstColumn="0" w:lastColumn="0" w:noHBand="0" w:noVBand="0"/>
        </w:tblPrEx>
        <w:trPr>
          <w:trHeight w:val="410"/>
        </w:trPr>
        <w:tc>
          <w:tcPr>
            <w:tcW w:w="5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0B35" w14:textId="77777777" w:rsidR="00DC7B29" w:rsidRPr="00402BF1" w:rsidRDefault="00DC7B29" w:rsidP="00A75950">
            <w:pPr>
              <w:pStyle w:val="Style1bodytext"/>
              <w:spacing w:before="0"/>
              <w:jc w:val="left"/>
            </w:pPr>
            <w:r w:rsidRPr="00402BF1">
              <w:t>Name: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49FD5" w14:textId="77777777" w:rsidR="00DC7B29" w:rsidRPr="00402BF1" w:rsidRDefault="00DC7B29" w:rsidP="00A75950">
            <w:pPr>
              <w:pStyle w:val="Style1bodytext"/>
              <w:spacing w:before="0"/>
              <w:jc w:val="left"/>
            </w:pPr>
            <w:r w:rsidRPr="00402BF1">
              <w:t>Position:</w:t>
            </w:r>
          </w:p>
        </w:tc>
      </w:tr>
      <w:tr w:rsidR="00DC7B29" w:rsidRPr="00402BF1" w14:paraId="7C44B427" w14:textId="77777777" w:rsidTr="004541C9">
        <w:tblPrEx>
          <w:tblBorders>
            <w:bottom w:val="none" w:sz="0" w:space="0" w:color="auto"/>
          </w:tblBorders>
          <w:tblLook w:val="0000" w:firstRow="0" w:lastRow="0" w:firstColumn="0" w:lastColumn="0" w:noHBand="0" w:noVBand="0"/>
        </w:tblPrEx>
        <w:trPr>
          <w:trHeight w:val="429"/>
        </w:trPr>
        <w:tc>
          <w:tcPr>
            <w:tcW w:w="52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15E3A" w14:textId="77777777" w:rsidR="00DC7B29" w:rsidRPr="00402BF1" w:rsidRDefault="00DC7B29" w:rsidP="00A75950">
            <w:pPr>
              <w:pStyle w:val="Style1bodytext"/>
              <w:spacing w:before="0"/>
              <w:jc w:val="left"/>
            </w:pPr>
            <w:r w:rsidRPr="00402BF1">
              <w:t>Sign:</w:t>
            </w:r>
          </w:p>
        </w:tc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EC514" w14:textId="77777777" w:rsidR="00DC7B29" w:rsidRPr="00402BF1" w:rsidRDefault="00DC7B29" w:rsidP="00A75950">
            <w:pPr>
              <w:pStyle w:val="Style1bodytext"/>
              <w:spacing w:before="0"/>
              <w:jc w:val="left"/>
            </w:pPr>
            <w:r w:rsidRPr="00402BF1">
              <w:t>Date:</w:t>
            </w:r>
          </w:p>
        </w:tc>
      </w:tr>
    </w:tbl>
    <w:p w14:paraId="6B62F1B3" w14:textId="77777777" w:rsidR="002B5FD4" w:rsidRPr="004541C9" w:rsidRDefault="002B5FD4" w:rsidP="004E524E">
      <w:pPr>
        <w:rPr>
          <w:rFonts w:ascii="Arial" w:hAnsi="Arial" w:cs="Arial"/>
          <w:color w:val="000000"/>
          <w:sz w:val="4"/>
          <w:szCs w:val="20"/>
        </w:rPr>
      </w:pPr>
    </w:p>
    <w:sectPr w:rsidR="002B5FD4" w:rsidRPr="004541C9" w:rsidSect="00C12DD0">
      <w:headerReference w:type="default" r:id="rId11"/>
      <w:footerReference w:type="default" r:id="rId12"/>
      <w:pgSz w:w="11906" w:h="16838" w:code="9"/>
      <w:pgMar w:top="919" w:right="1134" w:bottom="1134" w:left="113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19836" w14:textId="77777777" w:rsidR="00FB7BFF" w:rsidRDefault="00FB7BFF">
      <w:r>
        <w:separator/>
      </w:r>
    </w:p>
  </w:endnote>
  <w:endnote w:type="continuationSeparator" w:id="0">
    <w:p w14:paraId="296FEF7D" w14:textId="77777777" w:rsidR="00FB7BFF" w:rsidRDefault="00FB7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lasgowRR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gowRR Light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AFBD22"/>
      </w:tblBorders>
      <w:tblLook w:val="01E0" w:firstRow="1" w:lastRow="1" w:firstColumn="1" w:lastColumn="1" w:noHBand="0" w:noVBand="0"/>
    </w:tblPr>
    <w:tblGrid>
      <w:gridCol w:w="2411"/>
      <w:gridCol w:w="5670"/>
      <w:gridCol w:w="2268"/>
    </w:tblGrid>
    <w:tr w:rsidR="00402BF1" w:rsidRPr="00265156" w14:paraId="45317304" w14:textId="77777777" w:rsidTr="00C12DD0">
      <w:trPr>
        <w:trHeight w:val="555"/>
      </w:trPr>
      <w:tc>
        <w:tcPr>
          <w:tcW w:w="2411" w:type="dxa"/>
        </w:tcPr>
        <w:p w14:paraId="25782084" w14:textId="76A30B65" w:rsidR="00402BF1" w:rsidRPr="00265156" w:rsidRDefault="00402BF1" w:rsidP="00C12DD0">
          <w:pPr>
            <w:pStyle w:val="Footer"/>
            <w:spacing w:before="60"/>
            <w:rPr>
              <w:rFonts w:ascii="Arial" w:hAnsi="Arial" w:cs="Arial"/>
              <w:color w:val="999999"/>
              <w:sz w:val="16"/>
              <w:szCs w:val="16"/>
            </w:rPr>
          </w:pPr>
          <w:r w:rsidRPr="006018BC">
            <w:rPr>
              <w:rFonts w:ascii="Arial" w:hAnsi="Arial" w:cs="Arial"/>
              <w:color w:val="999999"/>
              <w:sz w:val="16"/>
              <w:szCs w:val="16"/>
            </w:rPr>
            <w:t xml:space="preserve">Revised: </w:t>
          </w:r>
          <w:r w:rsidR="00496495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="00496495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"MFiles_PG0DE623DDC2F64E548837EB975054FF48"  \* MERGEFORMAT </w:instrText>
          </w:r>
          <w:r w:rsidR="00496495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DF79F5">
            <w:rPr>
              <w:rFonts w:ascii="Arial" w:hAnsi="Arial" w:cs="Arial"/>
              <w:color w:val="999999"/>
              <w:sz w:val="16"/>
              <w:szCs w:val="16"/>
            </w:rPr>
            <w:t>[</w:t>
          </w:r>
          <w:r w:rsidR="00C5488E">
            <w:rPr>
              <w:rFonts w:ascii="Arial" w:hAnsi="Arial" w:cs="Arial"/>
              <w:color w:val="999999"/>
              <w:sz w:val="16"/>
              <w:szCs w:val="16"/>
            </w:rPr>
            <w:t>01/12/2023</w:t>
          </w:r>
          <w:r w:rsidR="00DF79F5">
            <w:rPr>
              <w:rFonts w:ascii="Arial" w:hAnsi="Arial" w:cs="Arial"/>
              <w:color w:val="999999"/>
              <w:sz w:val="16"/>
              <w:szCs w:val="16"/>
            </w:rPr>
            <w:t>]</w:t>
          </w:r>
          <w:r w:rsidR="00496495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  <w:tc>
        <w:tcPr>
          <w:tcW w:w="5670" w:type="dxa"/>
        </w:tcPr>
        <w:p w14:paraId="5B76544A" w14:textId="435F6936" w:rsidR="00402BF1" w:rsidRPr="00C5488E" w:rsidRDefault="00402BF1" w:rsidP="00C5488E">
          <w:pPr>
            <w:pStyle w:val="Footer"/>
            <w:spacing w:before="6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</w:tc>
      <w:tc>
        <w:tcPr>
          <w:tcW w:w="2268" w:type="dxa"/>
        </w:tcPr>
        <w:p w14:paraId="612AF164" w14:textId="77777777" w:rsidR="00C5488E" w:rsidRDefault="00C5488E" w:rsidP="00C12DD0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color w:val="999999"/>
              <w:sz w:val="16"/>
              <w:szCs w:val="16"/>
            </w:rPr>
            <w:instrText xml:space="preserve"> FILENAME \* MERGEFORMAT </w:instrTex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color w:val="999999"/>
              <w:sz w:val="16"/>
              <w:szCs w:val="16"/>
            </w:rPr>
            <w:t>CS-4073 - Drainage Structure Water Tightness Test Record</w:t>
          </w:r>
          <w:r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  <w:p w14:paraId="7C589E17" w14:textId="1139602A" w:rsidR="00402BF1" w:rsidRPr="00265156" w:rsidRDefault="00402BF1" w:rsidP="00C12DD0">
          <w:pPr>
            <w:pStyle w:val="Footer"/>
            <w:jc w:val="right"/>
            <w:rPr>
              <w:rFonts w:ascii="Arial" w:hAnsi="Arial" w:cs="Arial"/>
              <w:color w:val="999999"/>
              <w:sz w:val="16"/>
              <w:szCs w:val="16"/>
            </w:rPr>
          </w:pP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DF79F5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DF79F5">
            <w:rPr>
              <w:rFonts w:ascii="Arial" w:hAnsi="Arial" w:cs="Arial"/>
              <w:noProof/>
              <w:color w:val="999999"/>
              <w:sz w:val="16"/>
              <w:szCs w:val="16"/>
            </w:rPr>
            <w:t>1</w:t>
          </w:r>
          <w:r w:rsidRPr="00265156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02F2C34E" w14:textId="77777777" w:rsidR="00E96D0E" w:rsidRPr="00402BF1" w:rsidRDefault="00E96D0E" w:rsidP="00402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4DBDC" w14:textId="77777777" w:rsidR="00FB7BFF" w:rsidRDefault="00FB7BFF">
      <w:r>
        <w:separator/>
      </w:r>
    </w:p>
  </w:footnote>
  <w:footnote w:type="continuationSeparator" w:id="0">
    <w:p w14:paraId="769D0D3C" w14:textId="77777777" w:rsidR="00FB7BFF" w:rsidRDefault="00FB7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09" w:type="dxa"/>
      <w:tblInd w:w="-318" w:type="dxa"/>
      <w:tblBorders>
        <w:top w:val="single" w:sz="4" w:space="0" w:color="AFBD22"/>
        <w:left w:val="single" w:sz="4" w:space="0" w:color="AFBD22"/>
        <w:bottom w:val="single" w:sz="4" w:space="0" w:color="AFBD22"/>
        <w:right w:val="single" w:sz="4" w:space="0" w:color="AFBD22"/>
        <w:insideH w:val="single" w:sz="4" w:space="0" w:color="AFBD22"/>
        <w:insideV w:val="single" w:sz="4" w:space="0" w:color="AFBD22"/>
      </w:tblBorders>
      <w:tblLayout w:type="fixed"/>
      <w:tblLook w:val="01E0" w:firstRow="1" w:lastRow="1" w:firstColumn="1" w:lastColumn="1" w:noHBand="0" w:noVBand="0"/>
    </w:tblPr>
    <w:tblGrid>
      <w:gridCol w:w="4869"/>
      <w:gridCol w:w="5640"/>
    </w:tblGrid>
    <w:tr w:rsidR="00E96D0E" w:rsidRPr="000415DE" w14:paraId="55F83AC3" w14:textId="77777777" w:rsidTr="4E3CB017">
      <w:tc>
        <w:tcPr>
          <w:tcW w:w="4869" w:type="dxa"/>
          <w:vAlign w:val="center"/>
        </w:tcPr>
        <w:p w14:paraId="1463A281" w14:textId="143415E6" w:rsidR="00E96D0E" w:rsidRPr="00B24DD7" w:rsidRDefault="4E3CB017" w:rsidP="00C12DD0">
          <w:pPr>
            <w:pStyle w:val="Header"/>
            <w:spacing w:before="120" w:after="120"/>
          </w:pPr>
          <w:r>
            <w:rPr>
              <w:noProof/>
            </w:rPr>
            <w:drawing>
              <wp:inline distT="0" distB="0" distL="0" distR="0" wp14:anchorId="4A0C61F8" wp14:editId="7C2A02CF">
                <wp:extent cx="2943225" cy="552450"/>
                <wp:effectExtent l="0" t="0" r="0" b="0"/>
                <wp:docPr id="1285617636" name="Picture 12856176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3225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0" w:type="dxa"/>
          <w:vAlign w:val="center"/>
        </w:tcPr>
        <w:p w14:paraId="4B65410C" w14:textId="77777777" w:rsidR="00B963C5" w:rsidRPr="004E524E" w:rsidRDefault="00B963C5" w:rsidP="00496495">
          <w:pPr>
            <w:pStyle w:val="Header"/>
            <w:jc w:val="right"/>
            <w:rPr>
              <w:rFonts w:ascii="Arial" w:hAnsi="Arial" w:cs="Arial"/>
              <w:bCs/>
              <w:iCs/>
              <w:sz w:val="28"/>
              <w:szCs w:val="28"/>
            </w:rPr>
          </w:pPr>
          <w:r w:rsidRPr="004E524E">
            <w:rPr>
              <w:rFonts w:ascii="Arial" w:hAnsi="Arial" w:cs="Arial"/>
              <w:bCs/>
              <w:iCs/>
              <w:sz w:val="28"/>
              <w:szCs w:val="28"/>
            </w:rPr>
            <w:t xml:space="preserve">Drainage Structures </w:t>
          </w:r>
        </w:p>
        <w:p w14:paraId="19D1BBB0" w14:textId="77777777" w:rsidR="00E96D0E" w:rsidRPr="009814E9" w:rsidRDefault="00B963C5" w:rsidP="00496495">
          <w:pPr>
            <w:pStyle w:val="TitleStyle"/>
            <w:spacing w:before="0" w:after="0"/>
            <w:jc w:val="right"/>
          </w:pPr>
          <w:r w:rsidRPr="004E524E">
            <w:rPr>
              <w:bCs w:val="0"/>
              <w:iCs/>
            </w:rPr>
            <w:t>Water Tightness Test</w:t>
          </w:r>
          <w:r w:rsidR="00DC7B29">
            <w:rPr>
              <w:bCs w:val="0"/>
              <w:iCs/>
            </w:rPr>
            <w:t xml:space="preserve"> Record</w:t>
          </w:r>
        </w:p>
      </w:tc>
    </w:tr>
  </w:tbl>
  <w:p w14:paraId="680A4E5D" w14:textId="77777777" w:rsidR="00E96D0E" w:rsidRPr="004541C9" w:rsidRDefault="00E96D0E">
    <w:pPr>
      <w:pStyle w:val="Header"/>
      <w:rPr>
        <w:rFonts w:ascii="Arial" w:hAnsi="Arial" w:cs="Arial"/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4CCA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5E33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944AC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6EAFB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EC5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90F00C"/>
    <w:lvl w:ilvl="0">
      <w:start w:val="1"/>
      <w:numFmt w:val="bullet"/>
      <w:pStyle w:val="Style4listbullet"/>
      <w:lvlText w:val=""/>
      <w:lvlJc w:val="left"/>
      <w:pPr>
        <w:tabs>
          <w:tab w:val="num" w:pos="1726"/>
        </w:tabs>
        <w:ind w:left="1726" w:hanging="360"/>
      </w:pPr>
      <w:rPr>
        <w:rFonts w:ascii="Wingdings" w:hAnsi="Wingdings" w:hint="default"/>
        <w:sz w:val="22"/>
        <w:szCs w:val="22"/>
      </w:rPr>
    </w:lvl>
  </w:abstractNum>
  <w:abstractNum w:abstractNumId="6" w15:restartNumberingAfterBreak="0">
    <w:nsid w:val="FFFFFF82"/>
    <w:multiLevelType w:val="singleLevel"/>
    <w:tmpl w:val="9D288AA0"/>
    <w:lvl w:ilvl="0">
      <w:start w:val="1"/>
      <w:numFmt w:val="bullet"/>
      <w:pStyle w:val="Style3list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  <w:sz w:val="24"/>
        <w:szCs w:val="24"/>
      </w:rPr>
    </w:lvl>
  </w:abstractNum>
  <w:abstractNum w:abstractNumId="7" w15:restartNumberingAfterBreak="0">
    <w:nsid w:val="FFFFFF83"/>
    <w:multiLevelType w:val="singleLevel"/>
    <w:tmpl w:val="16CE1FE2"/>
    <w:lvl w:ilvl="0">
      <w:start w:val="1"/>
      <w:numFmt w:val="bullet"/>
      <w:pStyle w:val="Style2listbullet"/>
      <w:lvlText w:val=""/>
      <w:lvlJc w:val="left"/>
      <w:pPr>
        <w:tabs>
          <w:tab w:val="num" w:pos="865"/>
        </w:tabs>
        <w:ind w:left="865" w:hanging="360"/>
      </w:pPr>
      <w:rPr>
        <w:rFonts w:ascii="Wingdings" w:hAnsi="Wingdings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37EE1A0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80C68"/>
    <w:lvl w:ilvl="0">
      <w:start w:val="1"/>
      <w:numFmt w:val="bullet"/>
      <w:pStyle w:val="Style1listbullet"/>
      <w:lvlText w:val=""/>
      <w:lvlJc w:val="left"/>
      <w:pPr>
        <w:tabs>
          <w:tab w:val="num" w:pos="714"/>
        </w:tabs>
        <w:ind w:left="714" w:hanging="357"/>
      </w:pPr>
      <w:rPr>
        <w:rFonts w:ascii="Wingdings" w:hAnsi="Wingdings" w:hint="default"/>
        <w:sz w:val="24"/>
        <w:szCs w:val="24"/>
      </w:rPr>
    </w:lvl>
  </w:abstractNum>
  <w:abstractNum w:abstractNumId="10" w15:restartNumberingAfterBreak="0">
    <w:nsid w:val="596C57C2"/>
    <w:multiLevelType w:val="multilevel"/>
    <w:tmpl w:val="10F4CB6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C0B49E1"/>
    <w:multiLevelType w:val="hybridMultilevel"/>
    <w:tmpl w:val="FBAC8B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037DE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D7D332F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5D40E55"/>
    <w:multiLevelType w:val="multilevel"/>
    <w:tmpl w:val="7B54BF10"/>
    <w:lvl w:ilvl="0">
      <w:start w:val="1"/>
      <w:numFmt w:val="decimal"/>
      <w:pStyle w:val="Heading1Style"/>
      <w:lvlText w:val="%1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1">
      <w:start w:val="1"/>
      <w:numFmt w:val="decimal"/>
      <w:pStyle w:val="Heading2Style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pStyle w:val="Heading3Style"/>
      <w:lvlText w:val="%1.%2.%3."/>
      <w:lvlJc w:val="left"/>
      <w:pPr>
        <w:tabs>
          <w:tab w:val="num" w:pos="864"/>
        </w:tabs>
        <w:ind w:left="864" w:hanging="580"/>
      </w:pPr>
      <w:rPr>
        <w:rFonts w:hint="default"/>
      </w:rPr>
    </w:lvl>
    <w:lvl w:ilvl="3">
      <w:start w:val="1"/>
      <w:numFmt w:val="decimal"/>
      <w:pStyle w:val="Heading4Style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4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1"/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B3"/>
    <w:rsid w:val="000415DE"/>
    <w:rsid w:val="000635A1"/>
    <w:rsid w:val="00094D0C"/>
    <w:rsid w:val="000F2FFE"/>
    <w:rsid w:val="00117117"/>
    <w:rsid w:val="001333D4"/>
    <w:rsid w:val="00144170"/>
    <w:rsid w:val="00193E69"/>
    <w:rsid w:val="001F1A43"/>
    <w:rsid w:val="002019DE"/>
    <w:rsid w:val="00207759"/>
    <w:rsid w:val="00227FA0"/>
    <w:rsid w:val="002534D5"/>
    <w:rsid w:val="0027295A"/>
    <w:rsid w:val="0027797B"/>
    <w:rsid w:val="00286FCC"/>
    <w:rsid w:val="002874E4"/>
    <w:rsid w:val="002B5FD4"/>
    <w:rsid w:val="003043E9"/>
    <w:rsid w:val="0032629E"/>
    <w:rsid w:val="003337E9"/>
    <w:rsid w:val="00365337"/>
    <w:rsid w:val="00376874"/>
    <w:rsid w:val="00380466"/>
    <w:rsid w:val="003A2BD3"/>
    <w:rsid w:val="00402BF1"/>
    <w:rsid w:val="004046BC"/>
    <w:rsid w:val="004078C4"/>
    <w:rsid w:val="004213A9"/>
    <w:rsid w:val="00426D32"/>
    <w:rsid w:val="00443C09"/>
    <w:rsid w:val="004541C9"/>
    <w:rsid w:val="004566C9"/>
    <w:rsid w:val="00483F46"/>
    <w:rsid w:val="00486ED2"/>
    <w:rsid w:val="00491975"/>
    <w:rsid w:val="00496495"/>
    <w:rsid w:val="004E524E"/>
    <w:rsid w:val="005054A7"/>
    <w:rsid w:val="005147AC"/>
    <w:rsid w:val="0052031D"/>
    <w:rsid w:val="0056559E"/>
    <w:rsid w:val="00573684"/>
    <w:rsid w:val="0057444F"/>
    <w:rsid w:val="005840CD"/>
    <w:rsid w:val="005A06B3"/>
    <w:rsid w:val="005A73AC"/>
    <w:rsid w:val="005B3226"/>
    <w:rsid w:val="005F6BF9"/>
    <w:rsid w:val="00613615"/>
    <w:rsid w:val="00616389"/>
    <w:rsid w:val="0063312F"/>
    <w:rsid w:val="006352D8"/>
    <w:rsid w:val="00653F18"/>
    <w:rsid w:val="00673097"/>
    <w:rsid w:val="0069702D"/>
    <w:rsid w:val="006B75C6"/>
    <w:rsid w:val="006E7E0F"/>
    <w:rsid w:val="006F17F9"/>
    <w:rsid w:val="00703271"/>
    <w:rsid w:val="00717844"/>
    <w:rsid w:val="00733A86"/>
    <w:rsid w:val="00736E16"/>
    <w:rsid w:val="007A46DC"/>
    <w:rsid w:val="007C49B9"/>
    <w:rsid w:val="007C4A04"/>
    <w:rsid w:val="007E283B"/>
    <w:rsid w:val="00836C00"/>
    <w:rsid w:val="00842A55"/>
    <w:rsid w:val="008C38BB"/>
    <w:rsid w:val="008D1922"/>
    <w:rsid w:val="008D36B8"/>
    <w:rsid w:val="008F4196"/>
    <w:rsid w:val="00917878"/>
    <w:rsid w:val="00930976"/>
    <w:rsid w:val="0093128F"/>
    <w:rsid w:val="00947421"/>
    <w:rsid w:val="00960FE5"/>
    <w:rsid w:val="00984CEA"/>
    <w:rsid w:val="009A0AB9"/>
    <w:rsid w:val="009D18AF"/>
    <w:rsid w:val="00A33543"/>
    <w:rsid w:val="00A407D2"/>
    <w:rsid w:val="00A542CF"/>
    <w:rsid w:val="00A64848"/>
    <w:rsid w:val="00A75950"/>
    <w:rsid w:val="00AE263B"/>
    <w:rsid w:val="00AF7709"/>
    <w:rsid w:val="00B06EEF"/>
    <w:rsid w:val="00B100B9"/>
    <w:rsid w:val="00B21989"/>
    <w:rsid w:val="00B24DD7"/>
    <w:rsid w:val="00B31C17"/>
    <w:rsid w:val="00B56110"/>
    <w:rsid w:val="00B821EC"/>
    <w:rsid w:val="00B84628"/>
    <w:rsid w:val="00B963C5"/>
    <w:rsid w:val="00BD380C"/>
    <w:rsid w:val="00C004AC"/>
    <w:rsid w:val="00C12DD0"/>
    <w:rsid w:val="00C5488E"/>
    <w:rsid w:val="00C56CFC"/>
    <w:rsid w:val="00C9124E"/>
    <w:rsid w:val="00CB5352"/>
    <w:rsid w:val="00D003AD"/>
    <w:rsid w:val="00D0451D"/>
    <w:rsid w:val="00D05C5A"/>
    <w:rsid w:val="00D133C0"/>
    <w:rsid w:val="00D21E70"/>
    <w:rsid w:val="00D52AE8"/>
    <w:rsid w:val="00D54E80"/>
    <w:rsid w:val="00DA4B30"/>
    <w:rsid w:val="00DC1396"/>
    <w:rsid w:val="00DC7B29"/>
    <w:rsid w:val="00DE0019"/>
    <w:rsid w:val="00DF49EB"/>
    <w:rsid w:val="00DF79F5"/>
    <w:rsid w:val="00E139CD"/>
    <w:rsid w:val="00E4598F"/>
    <w:rsid w:val="00E735C2"/>
    <w:rsid w:val="00E910F9"/>
    <w:rsid w:val="00E96D0E"/>
    <w:rsid w:val="00EB394D"/>
    <w:rsid w:val="00EC5FFF"/>
    <w:rsid w:val="00F262B0"/>
    <w:rsid w:val="00F60694"/>
    <w:rsid w:val="00F708B5"/>
    <w:rsid w:val="00F743E4"/>
    <w:rsid w:val="00F91743"/>
    <w:rsid w:val="00FB34B1"/>
    <w:rsid w:val="00FB3EA9"/>
    <w:rsid w:val="00FB5627"/>
    <w:rsid w:val="00FB7BFF"/>
    <w:rsid w:val="4E3CB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ED950C4"/>
  <w15:chartTrackingRefBased/>
  <w15:docId w15:val="{927091F1-D212-4663-8E2A-BE64AFF3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3E69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93E69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3E69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93E6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93E69"/>
    <w:pPr>
      <w:keepNext/>
      <w:tabs>
        <w:tab w:val="num" w:pos="1800"/>
      </w:tabs>
      <w:spacing w:before="240" w:after="60"/>
      <w:ind w:left="1728" w:hanging="648"/>
      <w:outlineLvl w:val="3"/>
    </w:pPr>
    <w:rPr>
      <w:rFonts w:ascii="GlasgowRR Medium" w:hAnsi="GlasgowRR Medium"/>
      <w:bCs/>
      <w:szCs w:val="28"/>
    </w:rPr>
  </w:style>
  <w:style w:type="paragraph" w:styleId="Heading5">
    <w:name w:val="heading 5"/>
    <w:basedOn w:val="Normal"/>
    <w:next w:val="Normal"/>
    <w:qFormat/>
    <w:rsid w:val="00193E6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93E6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93E6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93E6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93E6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rsid w:val="00B56110"/>
    <w:pPr>
      <w:tabs>
        <w:tab w:val="left" w:pos="960"/>
        <w:tab w:val="right" w:leader="dot" w:pos="8296"/>
      </w:tabs>
      <w:ind w:left="238"/>
    </w:pPr>
    <w:rPr>
      <w:rFonts w:ascii="Arial" w:hAnsi="Arial"/>
      <w:sz w:val="22"/>
    </w:rPr>
  </w:style>
  <w:style w:type="paragraph" w:styleId="TOC3">
    <w:name w:val="toc 3"/>
    <w:basedOn w:val="Normal"/>
    <w:next w:val="Normal"/>
    <w:autoRedefine/>
    <w:rsid w:val="00B56110"/>
    <w:pPr>
      <w:tabs>
        <w:tab w:val="left" w:pos="958"/>
        <w:tab w:val="right" w:leader="dot" w:pos="8296"/>
      </w:tabs>
      <w:ind w:left="238"/>
    </w:pPr>
    <w:rPr>
      <w:rFonts w:ascii="Arial" w:hAnsi="Arial"/>
      <w:sz w:val="22"/>
    </w:rPr>
  </w:style>
  <w:style w:type="paragraph" w:styleId="BodyText">
    <w:name w:val="Body Text"/>
    <w:aliases w:val="Body Text style"/>
    <w:basedOn w:val="Normal"/>
    <w:semiHidden/>
    <w:rsid w:val="00193E69"/>
    <w:pPr>
      <w:spacing w:after="120"/>
      <w:ind w:left="357"/>
    </w:pPr>
    <w:rPr>
      <w:rFonts w:ascii="GlasgowRR Light" w:hAnsi="GlasgowRR Light"/>
    </w:rPr>
  </w:style>
  <w:style w:type="paragraph" w:customStyle="1" w:styleId="Heading1Style">
    <w:name w:val="Heading 1 Style"/>
    <w:basedOn w:val="Heading1"/>
    <w:rsid w:val="00B56110"/>
    <w:pPr>
      <w:numPr>
        <w:numId w:val="4"/>
      </w:numPr>
      <w:ind w:left="505" w:hanging="505"/>
    </w:pPr>
    <w:rPr>
      <w:rFonts w:ascii="Arial" w:hAnsi="Arial" w:cs="Arial"/>
      <w:b w:val="0"/>
      <w:color w:val="009AC7"/>
      <w:sz w:val="28"/>
      <w:szCs w:val="28"/>
    </w:rPr>
  </w:style>
  <w:style w:type="paragraph" w:customStyle="1" w:styleId="Heading2Style">
    <w:name w:val="Heading 2 Style"/>
    <w:basedOn w:val="Heading2"/>
    <w:rsid w:val="00B56110"/>
    <w:pPr>
      <w:numPr>
        <w:ilvl w:val="1"/>
        <w:numId w:val="4"/>
      </w:numPr>
    </w:pPr>
    <w:rPr>
      <w:rFonts w:ascii="Arial" w:hAnsi="Arial" w:cs="Arial"/>
      <w:b w:val="0"/>
      <w:i w:val="0"/>
      <w:color w:val="009AC7"/>
      <w:sz w:val="24"/>
      <w:szCs w:val="24"/>
    </w:rPr>
  </w:style>
  <w:style w:type="paragraph" w:customStyle="1" w:styleId="NonumberHeadingStyle">
    <w:name w:val="No number Heading Style"/>
    <w:basedOn w:val="Heading1"/>
    <w:rsid w:val="00B56110"/>
    <w:rPr>
      <w:rFonts w:ascii="Arial" w:hAnsi="Arial" w:cs="Arial"/>
      <w:b w:val="0"/>
      <w:color w:val="009AC7"/>
      <w:sz w:val="28"/>
      <w:szCs w:val="28"/>
    </w:rPr>
  </w:style>
  <w:style w:type="paragraph" w:customStyle="1" w:styleId="TitleStyle">
    <w:name w:val="Title Style"/>
    <w:basedOn w:val="Title"/>
    <w:rsid w:val="00B56110"/>
    <w:pPr>
      <w:jc w:val="left"/>
    </w:pPr>
    <w:rPr>
      <w:rFonts w:ascii="Arial" w:hAnsi="Arial" w:cs="Arial"/>
      <w:b w:val="0"/>
      <w:sz w:val="28"/>
      <w:szCs w:val="28"/>
    </w:rPr>
  </w:style>
  <w:style w:type="paragraph" w:styleId="Title">
    <w:name w:val="Title"/>
    <w:basedOn w:val="Normal"/>
    <w:qFormat/>
    <w:rsid w:val="00193E69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customStyle="1" w:styleId="Heading3Style">
    <w:name w:val="Heading 3 Style"/>
    <w:basedOn w:val="Heading3"/>
    <w:rsid w:val="00B56110"/>
    <w:pPr>
      <w:numPr>
        <w:ilvl w:val="2"/>
        <w:numId w:val="4"/>
      </w:numPr>
    </w:pPr>
    <w:rPr>
      <w:rFonts w:ascii="Arial" w:hAnsi="Arial" w:cs="Arial"/>
      <w:b w:val="0"/>
      <w:color w:val="009AC7"/>
      <w:sz w:val="22"/>
      <w:szCs w:val="22"/>
    </w:rPr>
  </w:style>
  <w:style w:type="paragraph" w:customStyle="1" w:styleId="Style2bodytext">
    <w:name w:val="Style 2 body text"/>
    <w:basedOn w:val="BodyText2"/>
    <w:rsid w:val="00B56110"/>
    <w:pPr>
      <w:spacing w:before="120" w:after="0" w:line="240" w:lineRule="auto"/>
      <w:ind w:left="505"/>
      <w:jc w:val="both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semiHidden/>
    <w:rsid w:val="00193E69"/>
    <w:pPr>
      <w:spacing w:after="120" w:line="480" w:lineRule="auto"/>
    </w:pPr>
  </w:style>
  <w:style w:type="paragraph" w:customStyle="1" w:styleId="Style3bodytext">
    <w:name w:val="Style 3 body text"/>
    <w:basedOn w:val="BodyText3"/>
    <w:rsid w:val="00B56110"/>
    <w:pPr>
      <w:spacing w:before="120" w:after="0"/>
      <w:ind w:left="862"/>
      <w:jc w:val="both"/>
    </w:pPr>
    <w:rPr>
      <w:rFonts w:ascii="Arial" w:hAnsi="Arial" w:cs="Arial"/>
      <w:sz w:val="22"/>
      <w:szCs w:val="22"/>
    </w:rPr>
  </w:style>
  <w:style w:type="paragraph" w:styleId="BodyText3">
    <w:name w:val="Body Text 3"/>
    <w:basedOn w:val="Normal"/>
    <w:semiHidden/>
    <w:rsid w:val="00193E69"/>
    <w:pPr>
      <w:spacing w:after="120"/>
    </w:pPr>
    <w:rPr>
      <w:sz w:val="16"/>
      <w:szCs w:val="16"/>
    </w:rPr>
  </w:style>
  <w:style w:type="paragraph" w:customStyle="1" w:styleId="Style1listbullet">
    <w:name w:val="Style 1 list bullet"/>
    <w:basedOn w:val="ListBullet"/>
    <w:rsid w:val="00B56110"/>
    <w:pPr>
      <w:numPr>
        <w:numId w:val="14"/>
      </w:numPr>
      <w:jc w:val="both"/>
    </w:pPr>
    <w:rPr>
      <w:rFonts w:ascii="Arial" w:hAnsi="Arial" w:cs="Arial"/>
      <w:sz w:val="22"/>
      <w:szCs w:val="22"/>
    </w:rPr>
  </w:style>
  <w:style w:type="paragraph" w:styleId="ListBullet">
    <w:name w:val="List Bullet"/>
    <w:basedOn w:val="Normal"/>
    <w:semiHidden/>
    <w:rsid w:val="00193E69"/>
  </w:style>
  <w:style w:type="paragraph" w:customStyle="1" w:styleId="Style2listbullet">
    <w:name w:val="Style 2 list bullet"/>
    <w:basedOn w:val="ListBullet2"/>
    <w:rsid w:val="00B56110"/>
    <w:pPr>
      <w:numPr>
        <w:numId w:val="11"/>
      </w:numPr>
      <w:jc w:val="both"/>
    </w:pPr>
    <w:rPr>
      <w:rFonts w:ascii="Arial" w:hAnsi="Arial" w:cs="Arial"/>
      <w:sz w:val="22"/>
      <w:szCs w:val="22"/>
    </w:rPr>
  </w:style>
  <w:style w:type="paragraph" w:styleId="ListBullet2">
    <w:name w:val="List Bullet 2"/>
    <w:basedOn w:val="Normal"/>
    <w:semiHidden/>
    <w:rsid w:val="00193E69"/>
  </w:style>
  <w:style w:type="paragraph" w:customStyle="1" w:styleId="Style3listbullet">
    <w:name w:val="Style 3 list bullet"/>
    <w:basedOn w:val="ListBullet3"/>
    <w:rsid w:val="00B56110"/>
    <w:pPr>
      <w:numPr>
        <w:numId w:val="12"/>
      </w:numPr>
      <w:jc w:val="both"/>
    </w:pPr>
    <w:rPr>
      <w:rFonts w:ascii="Arial" w:hAnsi="Arial" w:cs="Arial"/>
      <w:sz w:val="22"/>
      <w:szCs w:val="22"/>
    </w:rPr>
  </w:style>
  <w:style w:type="paragraph" w:styleId="ListBullet3">
    <w:name w:val="List Bullet 3"/>
    <w:basedOn w:val="Normal"/>
    <w:semiHidden/>
    <w:rsid w:val="00193E69"/>
  </w:style>
  <w:style w:type="paragraph" w:customStyle="1" w:styleId="Style1bodytext">
    <w:name w:val="Style 1 body text"/>
    <w:basedOn w:val="Normal"/>
    <w:rsid w:val="00B56110"/>
    <w:pPr>
      <w:spacing w:before="120"/>
      <w:jc w:val="both"/>
    </w:pPr>
    <w:rPr>
      <w:rFonts w:ascii="Arial" w:hAnsi="Arial" w:cs="Arial"/>
      <w:sz w:val="22"/>
      <w:szCs w:val="22"/>
    </w:rPr>
  </w:style>
  <w:style w:type="paragraph" w:customStyle="1" w:styleId="Stylenoindentbody">
    <w:name w:val="Style no indent body"/>
    <w:basedOn w:val="BodyText"/>
    <w:semiHidden/>
    <w:rsid w:val="00193E69"/>
    <w:pPr>
      <w:spacing w:before="120" w:after="0"/>
      <w:ind w:left="0"/>
    </w:pPr>
    <w:rPr>
      <w:szCs w:val="20"/>
    </w:rPr>
  </w:style>
  <w:style w:type="character" w:customStyle="1" w:styleId="HeaderChar">
    <w:name w:val="Header Char"/>
    <w:link w:val="Header"/>
    <w:rsid w:val="00DC7B29"/>
    <w:rPr>
      <w:sz w:val="24"/>
      <w:szCs w:val="24"/>
    </w:rPr>
  </w:style>
  <w:style w:type="paragraph" w:customStyle="1" w:styleId="Style4listbullet">
    <w:name w:val="Style 4 list bullet"/>
    <w:basedOn w:val="ListBullet4"/>
    <w:rsid w:val="00B56110"/>
    <w:pPr>
      <w:numPr>
        <w:numId w:val="13"/>
      </w:numPr>
    </w:pPr>
    <w:rPr>
      <w:rFonts w:ascii="Arial" w:hAnsi="Arial" w:cs="Arial"/>
      <w:sz w:val="22"/>
      <w:szCs w:val="22"/>
      <w:lang w:val="en-NZ"/>
    </w:rPr>
  </w:style>
  <w:style w:type="paragraph" w:styleId="ListBullet4">
    <w:name w:val="List Bullet 4"/>
    <w:basedOn w:val="Normal"/>
    <w:semiHidden/>
    <w:rsid w:val="00193E69"/>
  </w:style>
  <w:style w:type="paragraph" w:styleId="Header">
    <w:name w:val="header"/>
    <w:basedOn w:val="Normal"/>
    <w:link w:val="HeaderChar"/>
    <w:rsid w:val="00193E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193E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193E69"/>
    <w:pPr>
      <w:numPr>
        <w:numId w:val="1"/>
      </w:numPr>
    </w:pPr>
  </w:style>
  <w:style w:type="paragraph" w:styleId="TOC1">
    <w:name w:val="toc 1"/>
    <w:basedOn w:val="Normal"/>
    <w:next w:val="Normal"/>
    <w:autoRedefine/>
    <w:rsid w:val="00B56110"/>
    <w:pPr>
      <w:tabs>
        <w:tab w:val="left" w:pos="480"/>
        <w:tab w:val="right" w:leader="dot" w:pos="8296"/>
      </w:tabs>
    </w:pPr>
    <w:rPr>
      <w:rFonts w:ascii="Arial" w:hAnsi="Arial"/>
      <w:sz w:val="22"/>
    </w:rPr>
  </w:style>
  <w:style w:type="character" w:styleId="Hyperlink">
    <w:name w:val="Hyperlink"/>
    <w:semiHidden/>
    <w:rsid w:val="00193E69"/>
    <w:rPr>
      <w:color w:val="0000FF"/>
      <w:u w:val="single"/>
    </w:rPr>
  </w:style>
  <w:style w:type="paragraph" w:customStyle="1" w:styleId="StyleBodyTextLeft063cm">
    <w:name w:val="Style Body Text + Left:  0.63 cm"/>
    <w:basedOn w:val="Normal"/>
    <w:next w:val="BodyText"/>
    <w:semiHidden/>
    <w:rsid w:val="00193E69"/>
    <w:rPr>
      <w:rFonts w:ascii="GlasgowRR Light" w:hAnsi="GlasgowRR Light"/>
      <w:szCs w:val="20"/>
    </w:rPr>
  </w:style>
  <w:style w:type="paragraph" w:customStyle="1" w:styleId="Heading-NoNumbering">
    <w:name w:val="Heading - No Numbering"/>
    <w:basedOn w:val="Heading1"/>
    <w:semiHidden/>
    <w:rsid w:val="00193E69"/>
    <w:rPr>
      <w:rFonts w:ascii="GlasgowRR Medium" w:hAnsi="GlasgowRR Medium" w:cs="Arial"/>
      <w:b w:val="0"/>
      <w:color w:val="009AC7"/>
    </w:rPr>
  </w:style>
  <w:style w:type="paragraph" w:customStyle="1" w:styleId="Bodytext-noindent">
    <w:name w:val="Body text - no indent"/>
    <w:basedOn w:val="BodyText"/>
    <w:semiHidden/>
    <w:rsid w:val="00193E69"/>
    <w:pPr>
      <w:spacing w:after="0"/>
      <w:ind w:left="0"/>
    </w:pPr>
  </w:style>
  <w:style w:type="numbering" w:styleId="1ai">
    <w:name w:val="Outline List 1"/>
    <w:basedOn w:val="NoList"/>
    <w:semiHidden/>
    <w:rsid w:val="00193E69"/>
    <w:pPr>
      <w:numPr>
        <w:numId w:val="2"/>
      </w:numPr>
    </w:pPr>
  </w:style>
  <w:style w:type="numbering" w:styleId="ArticleSection">
    <w:name w:val="Outline List 3"/>
    <w:basedOn w:val="NoList"/>
    <w:semiHidden/>
    <w:rsid w:val="00193E69"/>
    <w:pPr>
      <w:numPr>
        <w:numId w:val="3"/>
      </w:numPr>
    </w:pPr>
  </w:style>
  <w:style w:type="paragraph" w:styleId="BlockText">
    <w:name w:val="Block Text"/>
    <w:basedOn w:val="Normal"/>
    <w:semiHidden/>
    <w:rsid w:val="00193E69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193E69"/>
    <w:pPr>
      <w:ind w:left="0" w:firstLine="210"/>
    </w:pPr>
    <w:rPr>
      <w:rFonts w:ascii="Times New Roman" w:hAnsi="Times New Roman"/>
    </w:rPr>
  </w:style>
  <w:style w:type="paragraph" w:styleId="BodyTextIndent">
    <w:name w:val="Body Text Indent"/>
    <w:basedOn w:val="Normal"/>
    <w:semiHidden/>
    <w:rsid w:val="00193E6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193E69"/>
    <w:pPr>
      <w:ind w:firstLine="210"/>
    </w:pPr>
  </w:style>
  <w:style w:type="paragraph" w:styleId="BodyTextIndent2">
    <w:name w:val="Body Text Indent 2"/>
    <w:basedOn w:val="Normal"/>
    <w:semiHidden/>
    <w:rsid w:val="00193E6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193E6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193E69"/>
    <w:pPr>
      <w:ind w:left="4252"/>
    </w:pPr>
  </w:style>
  <w:style w:type="paragraph" w:styleId="Date">
    <w:name w:val="Date"/>
    <w:basedOn w:val="Normal"/>
    <w:next w:val="Normal"/>
    <w:semiHidden/>
    <w:rsid w:val="00193E69"/>
  </w:style>
  <w:style w:type="paragraph" w:styleId="E-mailSignature">
    <w:name w:val="E-mail Signature"/>
    <w:basedOn w:val="Normal"/>
    <w:semiHidden/>
    <w:rsid w:val="00193E69"/>
  </w:style>
  <w:style w:type="character" w:styleId="Emphasis">
    <w:name w:val="Emphasis"/>
    <w:qFormat/>
    <w:rsid w:val="00193E69"/>
    <w:rPr>
      <w:i/>
      <w:iCs/>
    </w:rPr>
  </w:style>
  <w:style w:type="paragraph" w:styleId="EnvelopeAddress">
    <w:name w:val="envelope address"/>
    <w:basedOn w:val="Normal"/>
    <w:semiHidden/>
    <w:rsid w:val="00193E6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193E69"/>
    <w:rPr>
      <w:rFonts w:ascii="Arial" w:hAnsi="Arial" w:cs="Arial"/>
      <w:sz w:val="20"/>
      <w:szCs w:val="20"/>
    </w:rPr>
  </w:style>
  <w:style w:type="character" w:styleId="FollowedHyperlink">
    <w:name w:val="FollowedHyperlink"/>
    <w:semiHidden/>
    <w:rsid w:val="00193E6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93E69"/>
  </w:style>
  <w:style w:type="paragraph" w:styleId="HTMLAddress">
    <w:name w:val="HTML Address"/>
    <w:basedOn w:val="Normal"/>
    <w:semiHidden/>
    <w:rsid w:val="00193E69"/>
    <w:rPr>
      <w:i/>
      <w:iCs/>
    </w:rPr>
  </w:style>
  <w:style w:type="character" w:styleId="HTMLCite">
    <w:name w:val="HTML Cite"/>
    <w:semiHidden/>
    <w:rsid w:val="00193E69"/>
    <w:rPr>
      <w:i/>
      <w:iCs/>
    </w:rPr>
  </w:style>
  <w:style w:type="character" w:styleId="HTMLCode">
    <w:name w:val="HTML Code"/>
    <w:semiHidden/>
    <w:rsid w:val="00193E6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93E69"/>
    <w:rPr>
      <w:i/>
      <w:iCs/>
    </w:rPr>
  </w:style>
  <w:style w:type="character" w:styleId="HTMLKeyboard">
    <w:name w:val="HTML Keyboard"/>
    <w:semiHidden/>
    <w:rsid w:val="00193E6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93E69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193E69"/>
    <w:rPr>
      <w:rFonts w:ascii="Courier New" w:hAnsi="Courier New" w:cs="Courier New"/>
    </w:rPr>
  </w:style>
  <w:style w:type="character" w:styleId="HTMLTypewriter">
    <w:name w:val="HTML Typewriter"/>
    <w:semiHidden/>
    <w:rsid w:val="00193E6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93E69"/>
    <w:rPr>
      <w:i/>
      <w:iCs/>
    </w:rPr>
  </w:style>
  <w:style w:type="character" w:styleId="LineNumber">
    <w:name w:val="line number"/>
    <w:basedOn w:val="DefaultParagraphFont"/>
    <w:semiHidden/>
    <w:rsid w:val="00193E69"/>
  </w:style>
  <w:style w:type="paragraph" w:styleId="List">
    <w:name w:val="List"/>
    <w:basedOn w:val="Normal"/>
    <w:semiHidden/>
    <w:rsid w:val="00193E69"/>
    <w:pPr>
      <w:ind w:left="283" w:hanging="283"/>
    </w:pPr>
  </w:style>
  <w:style w:type="paragraph" w:styleId="List2">
    <w:name w:val="List 2"/>
    <w:basedOn w:val="Normal"/>
    <w:semiHidden/>
    <w:rsid w:val="00193E69"/>
    <w:pPr>
      <w:ind w:left="566" w:hanging="283"/>
    </w:pPr>
  </w:style>
  <w:style w:type="paragraph" w:styleId="List3">
    <w:name w:val="List 3"/>
    <w:basedOn w:val="Normal"/>
    <w:semiHidden/>
    <w:rsid w:val="00193E69"/>
    <w:pPr>
      <w:ind w:left="849" w:hanging="283"/>
    </w:pPr>
  </w:style>
  <w:style w:type="paragraph" w:styleId="List4">
    <w:name w:val="List 4"/>
    <w:basedOn w:val="Normal"/>
    <w:semiHidden/>
    <w:rsid w:val="00193E69"/>
    <w:pPr>
      <w:ind w:left="1132" w:hanging="283"/>
    </w:pPr>
  </w:style>
  <w:style w:type="paragraph" w:styleId="List5">
    <w:name w:val="List 5"/>
    <w:basedOn w:val="Normal"/>
    <w:semiHidden/>
    <w:rsid w:val="00193E69"/>
    <w:pPr>
      <w:ind w:left="1415" w:hanging="283"/>
    </w:pPr>
  </w:style>
  <w:style w:type="paragraph" w:styleId="ListBullet5">
    <w:name w:val="List Bullet 5"/>
    <w:basedOn w:val="Normal"/>
    <w:semiHidden/>
    <w:rsid w:val="00193E69"/>
    <w:pPr>
      <w:numPr>
        <w:numId w:val="5"/>
      </w:numPr>
    </w:pPr>
  </w:style>
  <w:style w:type="paragraph" w:styleId="ListContinue">
    <w:name w:val="List Continue"/>
    <w:basedOn w:val="Normal"/>
    <w:semiHidden/>
    <w:rsid w:val="00193E69"/>
    <w:pPr>
      <w:spacing w:after="120"/>
      <w:ind w:left="283"/>
    </w:pPr>
  </w:style>
  <w:style w:type="paragraph" w:styleId="ListContinue2">
    <w:name w:val="List Continue 2"/>
    <w:basedOn w:val="Normal"/>
    <w:semiHidden/>
    <w:rsid w:val="00193E69"/>
    <w:pPr>
      <w:spacing w:after="120"/>
      <w:ind w:left="566"/>
    </w:pPr>
  </w:style>
  <w:style w:type="paragraph" w:styleId="ListContinue3">
    <w:name w:val="List Continue 3"/>
    <w:basedOn w:val="Normal"/>
    <w:semiHidden/>
    <w:rsid w:val="00193E69"/>
    <w:pPr>
      <w:spacing w:after="120"/>
      <w:ind w:left="849"/>
    </w:pPr>
  </w:style>
  <w:style w:type="paragraph" w:styleId="ListContinue4">
    <w:name w:val="List Continue 4"/>
    <w:basedOn w:val="Normal"/>
    <w:semiHidden/>
    <w:rsid w:val="00193E69"/>
    <w:pPr>
      <w:spacing w:after="120"/>
      <w:ind w:left="1132"/>
    </w:pPr>
  </w:style>
  <w:style w:type="paragraph" w:styleId="ListContinue5">
    <w:name w:val="List Continue 5"/>
    <w:basedOn w:val="Normal"/>
    <w:semiHidden/>
    <w:rsid w:val="00193E69"/>
    <w:pPr>
      <w:spacing w:after="120"/>
      <w:ind w:left="1415"/>
    </w:pPr>
  </w:style>
  <w:style w:type="paragraph" w:styleId="ListNumber">
    <w:name w:val="List Number"/>
    <w:basedOn w:val="Normal"/>
    <w:semiHidden/>
    <w:rsid w:val="00193E69"/>
    <w:pPr>
      <w:numPr>
        <w:numId w:val="6"/>
      </w:numPr>
    </w:pPr>
  </w:style>
  <w:style w:type="paragraph" w:styleId="ListNumber2">
    <w:name w:val="List Number 2"/>
    <w:basedOn w:val="Normal"/>
    <w:semiHidden/>
    <w:rsid w:val="00193E69"/>
    <w:pPr>
      <w:numPr>
        <w:numId w:val="7"/>
      </w:numPr>
    </w:pPr>
  </w:style>
  <w:style w:type="paragraph" w:styleId="ListNumber3">
    <w:name w:val="List Number 3"/>
    <w:basedOn w:val="Normal"/>
    <w:semiHidden/>
    <w:rsid w:val="00193E69"/>
    <w:pPr>
      <w:numPr>
        <w:numId w:val="8"/>
      </w:numPr>
    </w:pPr>
  </w:style>
  <w:style w:type="paragraph" w:styleId="ListNumber4">
    <w:name w:val="List Number 4"/>
    <w:basedOn w:val="Normal"/>
    <w:semiHidden/>
    <w:rsid w:val="00193E69"/>
    <w:pPr>
      <w:numPr>
        <w:numId w:val="9"/>
      </w:numPr>
    </w:pPr>
  </w:style>
  <w:style w:type="paragraph" w:styleId="ListNumber5">
    <w:name w:val="List Number 5"/>
    <w:basedOn w:val="Normal"/>
    <w:semiHidden/>
    <w:rsid w:val="00193E69"/>
    <w:pPr>
      <w:numPr>
        <w:numId w:val="10"/>
      </w:numPr>
    </w:pPr>
  </w:style>
  <w:style w:type="paragraph" w:styleId="MessageHeader">
    <w:name w:val="Message Header"/>
    <w:basedOn w:val="Normal"/>
    <w:semiHidden/>
    <w:rsid w:val="00193E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193E69"/>
  </w:style>
  <w:style w:type="paragraph" w:styleId="NormalIndent">
    <w:name w:val="Normal Indent"/>
    <w:basedOn w:val="Normal"/>
    <w:semiHidden/>
    <w:rsid w:val="00193E69"/>
    <w:pPr>
      <w:ind w:left="720"/>
    </w:pPr>
  </w:style>
  <w:style w:type="paragraph" w:styleId="NoteHeading">
    <w:name w:val="Note Heading"/>
    <w:basedOn w:val="Normal"/>
    <w:next w:val="Normal"/>
    <w:semiHidden/>
    <w:rsid w:val="00193E69"/>
  </w:style>
  <w:style w:type="character" w:styleId="PageNumber">
    <w:name w:val="page number"/>
    <w:basedOn w:val="DefaultParagraphFont"/>
    <w:semiHidden/>
    <w:rsid w:val="00193E69"/>
  </w:style>
  <w:style w:type="paragraph" w:styleId="PlainText">
    <w:name w:val="Plain Text"/>
    <w:basedOn w:val="Normal"/>
    <w:semiHidden/>
    <w:rsid w:val="00193E6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193E69"/>
  </w:style>
  <w:style w:type="paragraph" w:styleId="Signature">
    <w:name w:val="Signature"/>
    <w:basedOn w:val="Normal"/>
    <w:semiHidden/>
    <w:rsid w:val="00193E69"/>
    <w:pPr>
      <w:ind w:left="4252"/>
    </w:pPr>
  </w:style>
  <w:style w:type="character" w:styleId="Strong">
    <w:name w:val="Strong"/>
    <w:qFormat/>
    <w:rsid w:val="00193E69"/>
    <w:rPr>
      <w:b/>
      <w:bCs/>
    </w:rPr>
  </w:style>
  <w:style w:type="paragraph" w:styleId="Subtitle">
    <w:name w:val="Subtitle"/>
    <w:basedOn w:val="Normal"/>
    <w:qFormat/>
    <w:rsid w:val="00193E6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193E6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93E6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93E6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93E6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93E6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93E6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93E6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93E6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93E6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93E6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93E6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93E6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93E6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93E6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93E6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93E6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93E6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93E6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93E6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93E6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93E6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93E6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93E6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93E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93E6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93E6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93E6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93E6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93E6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93E6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93E6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93E6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93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93E6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93E6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93E6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4">
    <w:name w:val="toc 4"/>
    <w:basedOn w:val="Normal"/>
    <w:next w:val="Normal"/>
    <w:autoRedefine/>
    <w:semiHidden/>
    <w:rsid w:val="00193E69"/>
    <w:pPr>
      <w:ind w:left="720"/>
    </w:pPr>
  </w:style>
  <w:style w:type="paragraph" w:styleId="BalloonText">
    <w:name w:val="Balloon Text"/>
    <w:basedOn w:val="Normal"/>
    <w:semiHidden/>
    <w:rsid w:val="00193E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193E69"/>
    <w:rPr>
      <w:b/>
      <w:bCs/>
      <w:sz w:val="20"/>
      <w:szCs w:val="20"/>
    </w:rPr>
  </w:style>
  <w:style w:type="character" w:styleId="CommentReference">
    <w:name w:val="annotation reference"/>
    <w:semiHidden/>
    <w:rsid w:val="00193E69"/>
    <w:rPr>
      <w:sz w:val="16"/>
      <w:szCs w:val="16"/>
    </w:rPr>
  </w:style>
  <w:style w:type="paragraph" w:styleId="CommentText">
    <w:name w:val="annotation text"/>
    <w:basedOn w:val="Normal"/>
    <w:semiHidden/>
    <w:rsid w:val="00193E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93E69"/>
    <w:rPr>
      <w:b/>
      <w:bCs/>
    </w:rPr>
  </w:style>
  <w:style w:type="paragraph" w:styleId="DocumentMap">
    <w:name w:val="Document Map"/>
    <w:basedOn w:val="Normal"/>
    <w:semiHidden/>
    <w:rsid w:val="00193E6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semiHidden/>
    <w:rsid w:val="00193E69"/>
    <w:rPr>
      <w:vertAlign w:val="superscript"/>
    </w:rPr>
  </w:style>
  <w:style w:type="paragraph" w:styleId="EndnoteText">
    <w:name w:val="endnote text"/>
    <w:basedOn w:val="Normal"/>
    <w:semiHidden/>
    <w:rsid w:val="00193E69"/>
    <w:rPr>
      <w:sz w:val="20"/>
      <w:szCs w:val="20"/>
    </w:rPr>
  </w:style>
  <w:style w:type="character" w:styleId="FootnoteReference">
    <w:name w:val="footnote reference"/>
    <w:semiHidden/>
    <w:rsid w:val="00193E69"/>
    <w:rPr>
      <w:vertAlign w:val="superscript"/>
    </w:rPr>
  </w:style>
  <w:style w:type="paragraph" w:styleId="FootnoteText">
    <w:name w:val="footnote text"/>
    <w:basedOn w:val="Normal"/>
    <w:semiHidden/>
    <w:rsid w:val="00193E69"/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93E69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93E69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93E6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193E6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93E6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93E6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93E6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93E6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93E69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93E69"/>
    <w:rPr>
      <w:rFonts w:ascii="Arial" w:hAnsi="Arial" w:cs="Arial"/>
      <w:b/>
      <w:bCs/>
    </w:rPr>
  </w:style>
  <w:style w:type="paragraph" w:styleId="MacroText">
    <w:name w:val="macro"/>
    <w:semiHidden/>
    <w:rsid w:val="00193E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GB"/>
    </w:rPr>
  </w:style>
  <w:style w:type="paragraph" w:styleId="TableofAuthorities">
    <w:name w:val="table of authorities"/>
    <w:basedOn w:val="Normal"/>
    <w:next w:val="Normal"/>
    <w:semiHidden/>
    <w:rsid w:val="00193E6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193E69"/>
  </w:style>
  <w:style w:type="paragraph" w:styleId="TOAHeading">
    <w:name w:val="toa heading"/>
    <w:basedOn w:val="Normal"/>
    <w:next w:val="Normal"/>
    <w:semiHidden/>
    <w:rsid w:val="00193E69"/>
    <w:pPr>
      <w:spacing w:before="120"/>
    </w:pPr>
    <w:rPr>
      <w:rFonts w:ascii="Arial" w:hAnsi="Arial" w:cs="Arial"/>
      <w:b/>
      <w:bCs/>
    </w:rPr>
  </w:style>
  <w:style w:type="paragraph" w:styleId="TOC5">
    <w:name w:val="toc 5"/>
    <w:basedOn w:val="Normal"/>
    <w:next w:val="Normal"/>
    <w:autoRedefine/>
    <w:semiHidden/>
    <w:rsid w:val="00193E69"/>
    <w:pPr>
      <w:ind w:left="960"/>
    </w:pPr>
  </w:style>
  <w:style w:type="paragraph" w:styleId="TOC6">
    <w:name w:val="toc 6"/>
    <w:basedOn w:val="Normal"/>
    <w:next w:val="Normal"/>
    <w:autoRedefine/>
    <w:semiHidden/>
    <w:rsid w:val="00193E69"/>
    <w:pPr>
      <w:ind w:left="1200"/>
    </w:pPr>
  </w:style>
  <w:style w:type="paragraph" w:styleId="TOC7">
    <w:name w:val="toc 7"/>
    <w:basedOn w:val="Normal"/>
    <w:next w:val="Normal"/>
    <w:autoRedefine/>
    <w:semiHidden/>
    <w:rsid w:val="00193E69"/>
    <w:pPr>
      <w:ind w:left="1440"/>
    </w:pPr>
  </w:style>
  <w:style w:type="paragraph" w:styleId="TOC8">
    <w:name w:val="toc 8"/>
    <w:basedOn w:val="Normal"/>
    <w:next w:val="Normal"/>
    <w:autoRedefine/>
    <w:semiHidden/>
    <w:rsid w:val="00193E69"/>
    <w:pPr>
      <w:ind w:left="1680"/>
    </w:pPr>
  </w:style>
  <w:style w:type="paragraph" w:styleId="TOC9">
    <w:name w:val="toc 9"/>
    <w:basedOn w:val="Normal"/>
    <w:next w:val="Normal"/>
    <w:autoRedefine/>
    <w:semiHidden/>
    <w:rsid w:val="00193E69"/>
    <w:pPr>
      <w:ind w:left="1920"/>
    </w:pPr>
  </w:style>
  <w:style w:type="paragraph" w:customStyle="1" w:styleId="Style1NumberList">
    <w:name w:val="Style 1 Number List"/>
    <w:basedOn w:val="ListNumber"/>
    <w:semiHidden/>
    <w:rsid w:val="005F6BF9"/>
    <w:pPr>
      <w:tabs>
        <w:tab w:val="clear" w:pos="360"/>
        <w:tab w:val="left" w:pos="720"/>
      </w:tabs>
      <w:ind w:left="714" w:hanging="357"/>
      <w:jc w:val="both"/>
    </w:pPr>
    <w:rPr>
      <w:rFonts w:ascii="GlasgowRR Light" w:hAnsi="GlasgowRR Light"/>
    </w:rPr>
  </w:style>
  <w:style w:type="paragraph" w:customStyle="1" w:styleId="Style2NumberList">
    <w:name w:val="Style 2 Number List"/>
    <w:basedOn w:val="ListNumber2"/>
    <w:semiHidden/>
    <w:rsid w:val="005F6BF9"/>
    <w:pPr>
      <w:tabs>
        <w:tab w:val="clear" w:pos="643"/>
        <w:tab w:val="left" w:pos="862"/>
      </w:tabs>
      <w:ind w:left="862" w:hanging="357"/>
      <w:jc w:val="both"/>
    </w:pPr>
    <w:rPr>
      <w:rFonts w:ascii="GlasgowRR Light" w:hAnsi="GlasgowRR Light"/>
    </w:rPr>
  </w:style>
  <w:style w:type="paragraph" w:customStyle="1" w:styleId="Style3NumberList">
    <w:name w:val="Style 3 Number List"/>
    <w:basedOn w:val="ListNumber3"/>
    <w:semiHidden/>
    <w:rsid w:val="005F6BF9"/>
    <w:pPr>
      <w:tabs>
        <w:tab w:val="clear" w:pos="926"/>
        <w:tab w:val="left" w:pos="1219"/>
      </w:tabs>
      <w:ind w:left="1219" w:hanging="357"/>
      <w:jc w:val="both"/>
    </w:pPr>
    <w:rPr>
      <w:rFonts w:ascii="GlasgowRR Light" w:hAnsi="GlasgowRR Light"/>
    </w:rPr>
  </w:style>
  <w:style w:type="character" w:customStyle="1" w:styleId="FooterChar">
    <w:name w:val="Footer Char"/>
    <w:link w:val="Footer"/>
    <w:locked/>
    <w:rsid w:val="00402BF1"/>
    <w:rPr>
      <w:sz w:val="24"/>
      <w:szCs w:val="24"/>
    </w:rPr>
  </w:style>
  <w:style w:type="paragraph" w:customStyle="1" w:styleId="Heading4Style">
    <w:name w:val="Heading 4 Style"/>
    <w:basedOn w:val="Heading4"/>
    <w:autoRedefine/>
    <w:rsid w:val="00B56110"/>
    <w:pPr>
      <w:numPr>
        <w:ilvl w:val="3"/>
        <w:numId w:val="4"/>
      </w:numPr>
      <w:spacing w:before="120"/>
      <w:ind w:left="1366" w:hanging="646"/>
    </w:pPr>
    <w:rPr>
      <w:rFonts w:ascii="Arial" w:hAnsi="Arial" w:cs="Arial"/>
      <w:color w:val="009AC7"/>
      <w:sz w:val="22"/>
      <w:szCs w:val="22"/>
    </w:rPr>
  </w:style>
  <w:style w:type="paragraph" w:customStyle="1" w:styleId="Style4bodytext">
    <w:name w:val="Style 4 body text"/>
    <w:basedOn w:val="Normal"/>
    <w:rsid w:val="00B56110"/>
    <w:pPr>
      <w:spacing w:before="120" w:after="60"/>
      <w:ind w:left="1366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ensfordg\Local%20Settings\Temporary%20Internet%20Files\Content.IE5\U1BS9KVI\Short%20Template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5d2c5c-e379-42cf-85a4-2a4633504156">
      <Terms xmlns="http://schemas.microsoft.com/office/infopath/2007/PartnerControls"/>
    </lcf76f155ced4ddcb4097134ff3c332f>
    <Comments xmlns="de5d2c5c-e379-42cf-85a4-2a4633504156" xsi:nil="true"/>
    <TaxCatchAll xmlns="6b52167f-bd76-444c-91ba-391bd6f89101" xsi:nil="true"/>
    <Project_x0020_Manager xmlns="de5d2c5c-e379-42cf-85a4-2a4633504156" xsi:nil="true"/>
    <_dlc_DocId xmlns="6b52167f-bd76-444c-91ba-391bd6f89101">PRGMGMT-489425659-18015</_dlc_DocId>
    <_dlc_DocIdUrl xmlns="6b52167f-bd76-444c-91ba-391bd6f89101">
      <Url>https://trecnz.sharepoint.com/sites/PROGRAMMEMANAGEMENT/_layouts/15/DocIdRedir.aspx?ID=PRGMGMT-489425659-18015</Url>
      <Description>PRGMGMT-489425659-18015</Description>
    </_dlc_DocIdUrl>
    <Revision xmlns="de5d2c5c-e379-42cf-85a4-2a4633504156">2</Revision>
    <State xmlns="de5d2c5c-e379-42cf-85a4-2a46335041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10F8FD5832D439B2F2349C378C0CF" ma:contentTypeVersion="19" ma:contentTypeDescription="Create a new document." ma:contentTypeScope="" ma:versionID="b97b37fcf5c25d6f01b73f96e91d1d63">
  <xsd:schema xmlns:xsd="http://www.w3.org/2001/XMLSchema" xmlns:xs="http://www.w3.org/2001/XMLSchema" xmlns:p="http://schemas.microsoft.com/office/2006/metadata/properties" xmlns:ns2="de5d2c5c-e379-42cf-85a4-2a4633504156" xmlns:ns3="6b52167f-bd76-444c-91ba-391bd6f89101" targetNamespace="http://schemas.microsoft.com/office/2006/metadata/properties" ma:root="true" ma:fieldsID="c775bc999aaa704e2a11bdeb169a8583" ns2:_="" ns3:_="">
    <xsd:import namespace="de5d2c5c-e379-42cf-85a4-2a4633504156"/>
    <xsd:import namespace="6b52167f-bd76-444c-91ba-391bd6f891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Comments" minOccurs="0"/>
                <xsd:element ref="ns2:Project_x0020_Manager" minOccurs="0"/>
                <xsd:element ref="ns2:State" minOccurs="0"/>
                <xsd:element ref="ns2:Revi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d2c5c-e379-42cf-85a4-2a46335041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669a2f0-1e60-4dfc-b8ab-a68ba7f043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Comments" ma:index="25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Project_x0020_Manager" ma:index="26" nillable="true" ma:displayName="Project Manager" ma:internalName="Project_x0020_Manager">
      <xsd:simpleType>
        <xsd:restriction base="dms:Text">
          <xsd:maxLength value="255"/>
        </xsd:restriction>
      </xsd:simpleType>
    </xsd:element>
    <xsd:element name="State" ma:index="27" nillable="true" ma:displayName="State" ma:default="WIP" ma:description="State/Status of the file" ma:format="Dropdown" ma:internalName="State">
      <xsd:simpleType>
        <xsd:restriction base="dms:Choice">
          <xsd:enumeration value="WIP"/>
          <xsd:enumeration value="Shared"/>
          <xsd:enumeration value="Published"/>
        </xsd:restriction>
      </xsd:simpleType>
    </xsd:element>
    <xsd:element name="Revision" ma:index="28" nillable="true" ma:displayName="Revision" ma:format="Dropdown" ma:internalName="Revi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2167f-bd76-444c-91ba-391bd6f89101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0" nillable="true" ma:displayName="Taxonomy Catch All Column" ma:hidden="true" ma:list="{0f024c60-0b65-4590-96f7-9ed840388dac}" ma:internalName="TaxCatchAll" ma:showField="CatchAllData" ma:web="6b52167f-bd76-444c-91ba-391bd6f891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D5AF8A-D943-44BF-88BC-7456EB5E44D7}">
  <ds:schemaRefs>
    <ds:schemaRef ds:uri="6b52167f-bd76-444c-91ba-391bd6f89101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de5d2c5c-e379-42cf-85a4-2a463350415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4D3451B-BB64-4AE0-8526-FDC14B1B3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4BECF-1B20-4928-8EEB-356C5CD680B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8A664D3-FA5D-43C8-9E6A-14D6C6FAE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5d2c5c-e379-42cf-85a4-2a4633504156"/>
    <ds:schemaRef ds:uri="6b52167f-bd76-444c-91ba-391bd6f89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Template[1]</Template>
  <TotalTime>1</TotalTime>
  <Pages>1</Pages>
  <Words>124</Words>
  <Characters>703</Characters>
  <Application>Microsoft Office Word</Application>
  <DocSecurity>0</DocSecurity>
  <Lines>5</Lines>
  <Paragraphs>1</Paragraphs>
  <ScaleCrop>false</ScaleCrop>
  <Company>Fulton Hogan Ltd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Portrait</dc:title>
  <dc:subject>Proforma</dc:subject>
  <dc:creator>Chris Sheriff</dc:creator>
  <cp:keywords>Form</cp:keywords>
  <dc:description>Draft Revision for Comment</dc:description>
  <cp:lastModifiedBy>Jonathan Addis</cp:lastModifiedBy>
  <cp:revision>7</cp:revision>
  <cp:lastPrinted>2011-04-10T23:07:00Z</cp:lastPrinted>
  <dcterms:created xsi:type="dcterms:W3CDTF">2020-06-18T01:51:00Z</dcterms:created>
  <dcterms:modified xsi:type="dcterms:W3CDTF">2023-11-30T20:56:00Z</dcterms:modified>
  <cp:category>Management System Proforma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2</vt:lpwstr>
  </property>
  <property fmtid="{D5CDD505-2E9C-101B-9397-08002B2CF9AE}" pid="3" name="dDocName">
    <vt:lpwstr>EX1_00173403</vt:lpwstr>
  </property>
  <property fmtid="{D5CDD505-2E9C-101B-9397-08002B2CF9AE}" pid="4" name="xCreatorOwner">
    <vt:lpwstr>sheriffc</vt:lpwstr>
  </property>
  <property fmtid="{D5CDD505-2E9C-101B-9397-08002B2CF9AE}" pid="5" name="Owner">
    <vt:lpwstr>sheriffc</vt:lpwstr>
  </property>
  <property fmtid="{D5CDD505-2E9C-101B-9397-08002B2CF9AE}" pid="6" name="Modified">
    <vt:lpwstr>19-01-2015</vt:lpwstr>
  </property>
  <property fmtid="{D5CDD505-2E9C-101B-9397-08002B2CF9AE}" pid="7" name="Revision">
    <vt:lpwstr>2</vt:lpwstr>
  </property>
  <property fmtid="{D5CDD505-2E9C-101B-9397-08002B2CF9AE}" pid="8" name="ContentID">
    <vt:lpwstr>EX1_00173403</vt:lpwstr>
  </property>
  <property fmtid="{D5CDD505-2E9C-101B-9397-08002B2CF9AE}" pid="9" name="dID">
    <vt:lpwstr>660954</vt:lpwstr>
  </property>
  <property fmtid="{D5CDD505-2E9C-101B-9397-08002B2CF9AE}" pid="10" name="DISProperties">
    <vt:lpwstr>dRevLabel,xCreatorOwner,dID,Revision,Modified,DISTaskPaneUrl,ContentID,dDocName,Owner</vt:lpwstr>
  </property>
  <property fmtid="{D5CDD505-2E9C-101B-9397-08002B2CF9AE}" pid="11" name="DISTaskPaneUrl">
    <vt:lpwstr>http://www.fultonhoganrecords.com/cs/idcplg?ClientControlled=DocMan&amp;coreContentOnly=1&amp;WebdavRequest=1&amp;IdcService=DOC_INFO&amp;dID=660954</vt:lpwstr>
  </property>
  <property fmtid="{D5CDD505-2E9C-101B-9397-08002B2CF9AE}" pid="12" name="MFiles_PG9D8E6D87ACB140E88885FF25661DF7C4">
    <vt:lpwstr>ACE-CS-4073</vt:lpwstr>
  </property>
  <property fmtid="{D5CDD505-2E9C-101B-9397-08002B2CF9AE}" pid="13" name="MFiles_PG77E3779A577E4FCCAD4C77A9B4F53090">
    <vt:lpwstr>[Project]</vt:lpwstr>
  </property>
  <property fmtid="{D5CDD505-2E9C-101B-9397-08002B2CF9AE}" pid="14" name="MFiles_PG5A7482DE55C7482BBB26637370601405">
    <vt:lpwstr>[Lot(s)]</vt:lpwstr>
  </property>
  <property fmtid="{D5CDD505-2E9C-101B-9397-08002B2CF9AE}" pid="15" name="MFiles_PG3EE8F8FCDE2F42FEB77C36CF8C34077A">
    <vt:lpwstr>[Work Area(s)]</vt:lpwstr>
  </property>
  <property fmtid="{D5CDD505-2E9C-101B-9397-08002B2CF9AE}" pid="16" name="MFiles_PG95399E98A55F473D90B8F3FD63E7008F">
    <vt:lpwstr>[Sublot(s)]</vt:lpwstr>
  </property>
  <property fmtid="{D5CDD505-2E9C-101B-9397-08002B2CF9AE}" pid="17" name="MFiles_PG0DE623DDC2F64E548837EB975054FF48">
    <vt:lpwstr>[Document Date]</vt:lpwstr>
  </property>
  <property fmtid="{D5CDD505-2E9C-101B-9397-08002B2CF9AE}" pid="18" name="MFiles_PG2F2B2D479AC1470D96E32B7BC7BB900E">
    <vt:lpwstr>[Sub Work Area(s)]</vt:lpwstr>
  </property>
  <property fmtid="{D5CDD505-2E9C-101B-9397-08002B2CF9AE}" pid="19" name="MFiles_PGEA3BBB33C76F4108933114BEFB909515">
    <vt:lpwstr>Kirsty George</vt:lpwstr>
  </property>
  <property fmtid="{D5CDD505-2E9C-101B-9397-08002B2CF9AE}" pid="20" name="MFiles_PGEAB2B9D9809E49A59FA64EA5C2802F8C">
    <vt:filetime>2019-11-27T00:00:00Z</vt:filetime>
  </property>
  <property fmtid="{D5CDD505-2E9C-101B-9397-08002B2CF9AE}" pid="21" name="MFiles_PG12EF0B6C3653413F9EBF6B78A0057D98">
    <vt:lpwstr>01</vt:lpwstr>
  </property>
  <property fmtid="{D5CDD505-2E9C-101B-9397-08002B2CF9AE}" pid="22" name="ContentTypeId">
    <vt:lpwstr>0x0101000DD10F8FD5832D439B2F2349C378C0CF</vt:lpwstr>
  </property>
  <property fmtid="{D5CDD505-2E9C-101B-9397-08002B2CF9AE}" pid="23" name="_dlc_DocIdItemGuid">
    <vt:lpwstr>0f2f8056-3b42-4ee2-a79d-075155ae9c38</vt:lpwstr>
  </property>
  <property fmtid="{D5CDD505-2E9C-101B-9397-08002B2CF9AE}" pid="24" name="MediaServiceImageTags">
    <vt:lpwstr/>
  </property>
</Properties>
</file>