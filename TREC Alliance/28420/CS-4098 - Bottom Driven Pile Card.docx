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7C79" w14:textId="77777777" w:rsidR="00900931" w:rsidRPr="00900931" w:rsidRDefault="003F52F6">
      <w:pPr>
        <w:rPr>
          <w:rFonts w:ascii="Arial" w:hAnsi="Arial" w:cs="Arial"/>
          <w:sz w:val="10"/>
        </w:rPr>
      </w:pPr>
      <w:r w:rsidRPr="00E01EAB">
        <w:rPr>
          <w:rFonts w:ascii="Arial" w:hAnsi="Arial" w:cs="Arial"/>
          <w:noProof/>
          <w:sz w:val="20"/>
          <w:szCs w:val="20"/>
          <w:lang w:val="en-NZ" w:eastAsia="en-NZ"/>
        </w:rPr>
        <w:drawing>
          <wp:anchor distT="0" distB="0" distL="114300" distR="114300" simplePos="0" relativeHeight="251657728" behindDoc="0" locked="0" layoutInCell="1" allowOverlap="1" wp14:anchorId="5727C973" wp14:editId="07777777">
            <wp:simplePos x="0" y="0"/>
            <wp:positionH relativeFrom="column">
              <wp:posOffset>-467995</wp:posOffset>
            </wp:positionH>
            <wp:positionV relativeFrom="paragraph">
              <wp:posOffset>21590</wp:posOffset>
            </wp:positionV>
            <wp:extent cx="1265555" cy="7087235"/>
            <wp:effectExtent l="0" t="0" r="0" b="0"/>
            <wp:wrapNone/>
            <wp:docPr id="12" name="Picture 1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7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263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708"/>
        <w:gridCol w:w="2127"/>
        <w:gridCol w:w="900"/>
        <w:gridCol w:w="1557"/>
        <w:gridCol w:w="431"/>
        <w:gridCol w:w="1401"/>
      </w:tblGrid>
      <w:tr w:rsidR="003452C3" w:rsidRPr="00D833F0" w14:paraId="20456D45" w14:textId="77777777" w:rsidTr="00ED3925">
        <w:tc>
          <w:tcPr>
            <w:tcW w:w="432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A8A14A" w14:textId="6AC5262F" w:rsidR="003452C3" w:rsidRPr="003452C3" w:rsidRDefault="003452C3" w:rsidP="009009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52C3">
              <w:rPr>
                <w:rFonts w:ascii="Arial" w:hAnsi="Arial" w:cs="Arial"/>
                <w:b/>
                <w:bCs/>
                <w:sz w:val="22"/>
                <w:szCs w:val="22"/>
              </w:rPr>
              <w:t>Project 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3452C3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57" w:type="dxa"/>
            <w:gridSpan w:val="2"/>
            <w:tcBorders>
              <w:right w:val="nil"/>
            </w:tcBorders>
            <w:shd w:val="clear" w:color="auto" w:fill="auto"/>
          </w:tcPr>
          <w:p w14:paraId="29408B18" w14:textId="77777777" w:rsidR="003452C3" w:rsidRPr="003452C3" w:rsidRDefault="003452C3" w:rsidP="009009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2" w:type="dxa"/>
            <w:gridSpan w:val="2"/>
            <w:tcBorders>
              <w:left w:val="nil"/>
            </w:tcBorders>
            <w:shd w:val="clear" w:color="auto" w:fill="auto"/>
          </w:tcPr>
          <w:p w14:paraId="2C24F12F" w14:textId="77777777" w:rsidR="003452C3" w:rsidRPr="00D833F0" w:rsidRDefault="003452C3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931" w:rsidRPr="00D833F0" w14:paraId="3F231254" w14:textId="77777777" w:rsidTr="00ED3925">
        <w:tc>
          <w:tcPr>
            <w:tcW w:w="432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8BE5FCD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Pile Type:</w:t>
            </w:r>
          </w:p>
        </w:tc>
        <w:tc>
          <w:tcPr>
            <w:tcW w:w="2457" w:type="dxa"/>
            <w:gridSpan w:val="2"/>
            <w:tcBorders>
              <w:right w:val="nil"/>
            </w:tcBorders>
            <w:shd w:val="clear" w:color="auto" w:fill="auto"/>
          </w:tcPr>
          <w:p w14:paraId="154580CF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Yield Stress:</w:t>
            </w:r>
          </w:p>
        </w:tc>
        <w:tc>
          <w:tcPr>
            <w:tcW w:w="1832" w:type="dxa"/>
            <w:gridSpan w:val="2"/>
            <w:tcBorders>
              <w:left w:val="nil"/>
            </w:tcBorders>
            <w:shd w:val="clear" w:color="auto" w:fill="auto"/>
          </w:tcPr>
          <w:p w14:paraId="0BD95BB6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33F0">
              <w:rPr>
                <w:rFonts w:ascii="Arial" w:hAnsi="Arial" w:cs="Arial"/>
                <w:sz w:val="20"/>
                <w:szCs w:val="20"/>
              </w:rPr>
              <w:t>Mpa</w:t>
            </w:r>
            <w:proofErr w:type="spellEnd"/>
          </w:p>
        </w:tc>
      </w:tr>
      <w:tr w:rsidR="00900931" w:rsidRPr="00D833F0" w14:paraId="273DF931" w14:textId="77777777" w:rsidTr="00ED3925">
        <w:tc>
          <w:tcPr>
            <w:tcW w:w="148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31E534D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 xml:space="preserve">Capacity </w:t>
            </w:r>
            <w:proofErr w:type="spellStart"/>
            <w:r w:rsidRPr="00D833F0">
              <w:rPr>
                <w:rFonts w:ascii="Arial" w:hAnsi="Arial" w:cs="Arial"/>
                <w:sz w:val="20"/>
                <w:szCs w:val="20"/>
              </w:rPr>
              <w:t>kN</w:t>
            </w:r>
            <w:proofErr w:type="spellEnd"/>
            <w:r w:rsidRPr="00D833F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C64C448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calculated</w:t>
            </w:r>
          </w:p>
        </w:tc>
        <w:tc>
          <w:tcPr>
            <w:tcW w:w="42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C34351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</w:tr>
      <w:tr w:rsidR="00900931" w:rsidRPr="00D833F0" w14:paraId="3E7697C8" w14:textId="77777777" w:rsidTr="00ED3925">
        <w:tc>
          <w:tcPr>
            <w:tcW w:w="4324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4B565C6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Temporary Compression (C):</w:t>
            </w:r>
          </w:p>
        </w:tc>
        <w:tc>
          <w:tcPr>
            <w:tcW w:w="4289" w:type="dxa"/>
            <w:gridSpan w:val="4"/>
            <w:tcBorders>
              <w:left w:val="nil"/>
            </w:tcBorders>
            <w:shd w:val="clear" w:color="auto" w:fill="auto"/>
          </w:tcPr>
          <w:p w14:paraId="20878713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Mm measured</w:t>
            </w:r>
          </w:p>
        </w:tc>
      </w:tr>
      <w:tr w:rsidR="00900931" w:rsidRPr="00D833F0" w14:paraId="2742411B" w14:textId="77777777" w:rsidTr="00ED3925">
        <w:tc>
          <w:tcPr>
            <w:tcW w:w="2197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F84B84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Set mm: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7D59467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measured</w:t>
            </w:r>
          </w:p>
        </w:tc>
        <w:tc>
          <w:tcPr>
            <w:tcW w:w="4289" w:type="dxa"/>
            <w:gridSpan w:val="4"/>
            <w:shd w:val="clear" w:color="auto" w:fill="auto"/>
          </w:tcPr>
          <w:p w14:paraId="1405BB57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</w:tr>
      <w:tr w:rsidR="00900931" w:rsidRPr="00D833F0" w14:paraId="0527699A" w14:textId="77777777" w:rsidTr="00ED3925">
        <w:tc>
          <w:tcPr>
            <w:tcW w:w="2197" w:type="dxa"/>
            <w:gridSpan w:val="2"/>
            <w:tcBorders>
              <w:right w:val="nil"/>
            </w:tcBorders>
            <w:shd w:val="clear" w:color="auto" w:fill="auto"/>
          </w:tcPr>
          <w:p w14:paraId="24498BFD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 xml:space="preserve">Hammer: </w:t>
            </w:r>
            <w:r w:rsidRPr="00D833F0">
              <w:rPr>
                <w:rFonts w:ascii="Arial" w:hAnsi="Arial" w:cs="Arial"/>
                <w:color w:val="D9D9D9"/>
                <w:sz w:val="20"/>
                <w:szCs w:val="20"/>
              </w:rPr>
              <w:t>mass</w:t>
            </w:r>
          </w:p>
        </w:tc>
        <w:tc>
          <w:tcPr>
            <w:tcW w:w="2127" w:type="dxa"/>
            <w:tcBorders>
              <w:left w:val="nil"/>
            </w:tcBorders>
            <w:shd w:val="clear" w:color="auto" w:fill="auto"/>
          </w:tcPr>
          <w:p w14:paraId="1F8893ED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tonnes</w:t>
            </w:r>
          </w:p>
        </w:tc>
        <w:tc>
          <w:tcPr>
            <w:tcW w:w="900" w:type="dxa"/>
            <w:tcBorders>
              <w:right w:val="nil"/>
            </w:tcBorders>
            <w:shd w:val="clear" w:color="auto" w:fill="auto"/>
          </w:tcPr>
          <w:p w14:paraId="2698F65E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color w:val="D9D9D9"/>
                <w:sz w:val="20"/>
                <w:szCs w:val="20"/>
              </w:rPr>
              <w:t xml:space="preserve">drop </w:t>
            </w:r>
          </w:p>
        </w:tc>
        <w:tc>
          <w:tcPr>
            <w:tcW w:w="1557" w:type="dxa"/>
            <w:tcBorders>
              <w:left w:val="nil"/>
            </w:tcBorders>
            <w:shd w:val="clear" w:color="auto" w:fill="auto"/>
          </w:tcPr>
          <w:p w14:paraId="6B2D22DA" w14:textId="77777777" w:rsidR="00900931" w:rsidRPr="00D833F0" w:rsidRDefault="00900931" w:rsidP="009009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metres</w:t>
            </w:r>
          </w:p>
        </w:tc>
        <w:tc>
          <w:tcPr>
            <w:tcW w:w="1832" w:type="dxa"/>
            <w:gridSpan w:val="2"/>
            <w:shd w:val="clear" w:color="auto" w:fill="auto"/>
          </w:tcPr>
          <w:p w14:paraId="670D06AC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color w:val="D9D9D9"/>
                <w:sz w:val="20"/>
                <w:szCs w:val="20"/>
              </w:rPr>
              <w:t>Efficiency</w:t>
            </w:r>
            <w:r>
              <w:rPr>
                <w:rFonts w:ascii="Arial" w:hAnsi="Arial" w:cs="Arial"/>
                <w:sz w:val="20"/>
                <w:szCs w:val="20"/>
              </w:rPr>
              <w:t xml:space="preserve"> %      </w:t>
            </w:r>
          </w:p>
        </w:tc>
      </w:tr>
      <w:tr w:rsidR="00900931" w:rsidRPr="00D833F0" w14:paraId="60D032F6" w14:textId="77777777" w:rsidTr="00ED3925">
        <w:tc>
          <w:tcPr>
            <w:tcW w:w="2197" w:type="dxa"/>
            <w:gridSpan w:val="2"/>
            <w:tcBorders>
              <w:right w:val="nil"/>
            </w:tcBorders>
            <w:shd w:val="clear" w:color="auto" w:fill="auto"/>
          </w:tcPr>
          <w:p w14:paraId="1A181350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RL top of Pile:</w:t>
            </w:r>
          </w:p>
        </w:tc>
        <w:tc>
          <w:tcPr>
            <w:tcW w:w="2127" w:type="dxa"/>
            <w:tcBorders>
              <w:left w:val="nil"/>
            </w:tcBorders>
            <w:shd w:val="clear" w:color="auto" w:fill="auto"/>
          </w:tcPr>
          <w:p w14:paraId="7C47E027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888" w:type="dxa"/>
            <w:gridSpan w:val="3"/>
            <w:tcBorders>
              <w:right w:val="nil"/>
            </w:tcBorders>
            <w:shd w:val="clear" w:color="auto" w:fill="auto"/>
          </w:tcPr>
          <w:p w14:paraId="7E77FDD3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RL top of Pile:</w:t>
            </w:r>
          </w:p>
        </w:tc>
        <w:tc>
          <w:tcPr>
            <w:tcW w:w="1401" w:type="dxa"/>
            <w:tcBorders>
              <w:left w:val="nil"/>
            </w:tcBorders>
            <w:shd w:val="clear" w:color="auto" w:fill="auto"/>
          </w:tcPr>
          <w:p w14:paraId="3DC82688" w14:textId="77777777" w:rsidR="00900931" w:rsidRPr="00D833F0" w:rsidRDefault="00900931" w:rsidP="009009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900931" w:rsidRPr="00D833F0" w14:paraId="68BAE2F0" w14:textId="77777777" w:rsidTr="00900931">
        <w:trPr>
          <w:gridAfter w:val="4"/>
          <w:wAfter w:w="4289" w:type="dxa"/>
        </w:trPr>
        <w:tc>
          <w:tcPr>
            <w:tcW w:w="4324" w:type="dxa"/>
            <w:gridSpan w:val="3"/>
            <w:shd w:val="clear" w:color="auto" w:fill="auto"/>
          </w:tcPr>
          <w:p w14:paraId="20CF1C2F" w14:textId="77777777" w:rsidR="00900931" w:rsidRPr="00D833F0" w:rsidRDefault="00900931" w:rsidP="00900931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Pile Length: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m</w:t>
            </w:r>
          </w:p>
        </w:tc>
      </w:tr>
    </w:tbl>
    <w:p w14:paraId="672A6659" w14:textId="77777777" w:rsidR="0054633D" w:rsidRPr="00E01EAB" w:rsidRDefault="0054633D" w:rsidP="00E01EAB">
      <w:pPr>
        <w:rPr>
          <w:rFonts w:ascii="Arial" w:hAnsi="Arial" w:cs="Arial"/>
          <w:sz w:val="20"/>
          <w:szCs w:val="20"/>
        </w:rPr>
      </w:pPr>
    </w:p>
    <w:p w14:paraId="0A37501D" w14:textId="77777777" w:rsidR="001B5813" w:rsidRPr="00E01EAB" w:rsidRDefault="001B5813" w:rsidP="00E01EAB">
      <w:pPr>
        <w:rPr>
          <w:rFonts w:ascii="Arial" w:hAnsi="Arial" w:cs="Arial"/>
          <w:sz w:val="20"/>
          <w:szCs w:val="20"/>
        </w:rPr>
      </w:pPr>
    </w:p>
    <w:p w14:paraId="5DAB6C7B" w14:textId="77777777" w:rsidR="001B5813" w:rsidRPr="00E01EAB" w:rsidRDefault="001B5813" w:rsidP="00E01EAB">
      <w:pPr>
        <w:rPr>
          <w:rFonts w:ascii="Arial" w:hAnsi="Arial" w:cs="Arial"/>
          <w:sz w:val="20"/>
          <w:szCs w:val="20"/>
        </w:rPr>
      </w:pPr>
    </w:p>
    <w:p w14:paraId="02EB378F" w14:textId="77777777" w:rsidR="001B5813" w:rsidRPr="00E01EAB" w:rsidRDefault="001B5813" w:rsidP="00E01EAB">
      <w:pPr>
        <w:rPr>
          <w:rFonts w:ascii="Arial" w:hAnsi="Arial" w:cs="Arial"/>
          <w:sz w:val="20"/>
          <w:szCs w:val="20"/>
        </w:rPr>
      </w:pPr>
    </w:p>
    <w:p w14:paraId="6A05A809" w14:textId="77777777" w:rsidR="001B5813" w:rsidRPr="00E01EAB" w:rsidRDefault="001B5813" w:rsidP="00E01EAB">
      <w:pPr>
        <w:rPr>
          <w:rFonts w:ascii="Arial" w:hAnsi="Arial" w:cs="Arial"/>
          <w:sz w:val="20"/>
          <w:szCs w:val="20"/>
        </w:rPr>
      </w:pPr>
    </w:p>
    <w:p w14:paraId="5A39BBE3" w14:textId="77777777" w:rsidR="001B5813" w:rsidRPr="00E01EAB" w:rsidRDefault="001B5813" w:rsidP="00E01EAB">
      <w:pPr>
        <w:rPr>
          <w:rFonts w:ascii="Arial" w:hAnsi="Arial" w:cs="Arial"/>
          <w:sz w:val="20"/>
          <w:szCs w:val="20"/>
        </w:rPr>
      </w:pPr>
    </w:p>
    <w:p w14:paraId="41C8F396" w14:textId="77777777" w:rsidR="001B5813" w:rsidRPr="00E01EAB" w:rsidRDefault="001B5813" w:rsidP="00E01EAB">
      <w:pPr>
        <w:rPr>
          <w:rFonts w:ascii="Arial" w:hAnsi="Arial" w:cs="Arial"/>
          <w:sz w:val="20"/>
          <w:szCs w:val="20"/>
        </w:rPr>
      </w:pPr>
    </w:p>
    <w:p w14:paraId="72A3D3EC" w14:textId="77777777" w:rsidR="001B5813" w:rsidRPr="00034690" w:rsidRDefault="001B5813" w:rsidP="00E01EAB">
      <w:pPr>
        <w:rPr>
          <w:rFonts w:ascii="Arial" w:hAnsi="Arial" w:cs="Arial"/>
          <w:sz w:val="10"/>
          <w:szCs w:val="10"/>
        </w:rPr>
      </w:pPr>
    </w:p>
    <w:p w14:paraId="0D0B940D" w14:textId="77777777" w:rsidR="001435CE" w:rsidRPr="00900931" w:rsidRDefault="001435CE" w:rsidP="00E01EAB">
      <w:pPr>
        <w:rPr>
          <w:rFonts w:ascii="Arial" w:hAnsi="Arial" w:cs="Arial"/>
          <w:sz w:val="10"/>
          <w:szCs w:val="20"/>
        </w:rPr>
      </w:pPr>
    </w:p>
    <w:tbl>
      <w:tblPr>
        <w:tblpPr w:leftFromText="180" w:rightFromText="180" w:vertAnchor="text" w:horzAnchor="page" w:tblpX="2676" w:tblpY="62"/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7"/>
        <w:gridCol w:w="1582"/>
        <w:gridCol w:w="737"/>
        <w:gridCol w:w="1210"/>
        <w:gridCol w:w="1380"/>
        <w:gridCol w:w="565"/>
        <w:gridCol w:w="1939"/>
      </w:tblGrid>
      <w:tr w:rsidR="00E01EAB" w:rsidRPr="00D833F0" w14:paraId="653CBA24" w14:textId="77777777" w:rsidTr="00ED3925">
        <w:tc>
          <w:tcPr>
            <w:tcW w:w="2788" w:type="dxa"/>
            <w:gridSpan w:val="3"/>
            <w:shd w:val="clear" w:color="auto" w:fill="auto"/>
          </w:tcPr>
          <w:p w14:paraId="04C02A04" w14:textId="77777777" w:rsidR="00E01EAB" w:rsidRPr="00A14F63" w:rsidRDefault="00E01EAB" w:rsidP="00ED39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4F63">
              <w:rPr>
                <w:rFonts w:ascii="Arial" w:hAnsi="Arial" w:cs="Arial"/>
                <w:b/>
                <w:sz w:val="20"/>
                <w:szCs w:val="20"/>
              </w:rPr>
              <w:t>Pile Construction</w:t>
            </w:r>
          </w:p>
        </w:tc>
        <w:tc>
          <w:tcPr>
            <w:tcW w:w="737" w:type="dxa"/>
            <w:shd w:val="clear" w:color="auto" w:fill="auto"/>
          </w:tcPr>
          <w:p w14:paraId="491072FA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10" w:type="dxa"/>
            <w:shd w:val="clear" w:color="auto" w:fill="auto"/>
          </w:tcPr>
          <w:p w14:paraId="56D22B3C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Start Time</w:t>
            </w:r>
          </w:p>
        </w:tc>
        <w:tc>
          <w:tcPr>
            <w:tcW w:w="1380" w:type="dxa"/>
            <w:shd w:val="clear" w:color="auto" w:fill="auto"/>
          </w:tcPr>
          <w:p w14:paraId="7BCCE4A4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Finish Time</w:t>
            </w:r>
          </w:p>
        </w:tc>
        <w:tc>
          <w:tcPr>
            <w:tcW w:w="565" w:type="dxa"/>
            <w:shd w:val="clear" w:color="auto" w:fill="auto"/>
          </w:tcPr>
          <w:p w14:paraId="0BF3C5E1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Hrs</w:t>
            </w:r>
          </w:p>
        </w:tc>
        <w:tc>
          <w:tcPr>
            <w:tcW w:w="1939" w:type="dxa"/>
            <w:shd w:val="clear" w:color="auto" w:fill="auto"/>
          </w:tcPr>
          <w:p w14:paraId="5608BF99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</w:tr>
      <w:tr w:rsidR="00E01EAB" w:rsidRPr="00D833F0" w14:paraId="10584605" w14:textId="77777777" w:rsidTr="00ED3925">
        <w:tc>
          <w:tcPr>
            <w:tcW w:w="27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1F1B77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Pre-Drive / Bore / Jet</w:t>
            </w:r>
          </w:p>
        </w:tc>
        <w:tc>
          <w:tcPr>
            <w:tcW w:w="737" w:type="dxa"/>
            <w:shd w:val="clear" w:color="auto" w:fill="auto"/>
          </w:tcPr>
          <w:p w14:paraId="0E27B00A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</w:tcPr>
          <w:p w14:paraId="60061E4C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</w:tcPr>
          <w:p w14:paraId="44EAFD9C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14:paraId="4B94D5A5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14:paraId="3DEEC669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EAB" w:rsidRPr="00D833F0" w14:paraId="6AF3BFD6" w14:textId="77777777" w:rsidTr="00ED3925">
        <w:trPr>
          <w:trHeight w:val="223"/>
        </w:trPr>
        <w:tc>
          <w:tcPr>
            <w:tcW w:w="1134" w:type="dxa"/>
            <w:tcBorders>
              <w:bottom w:val="nil"/>
              <w:right w:val="nil"/>
            </w:tcBorders>
            <w:shd w:val="clear" w:color="auto" w:fill="auto"/>
          </w:tcPr>
          <w:p w14:paraId="67564A78" w14:textId="77777777" w:rsidR="00E01EAB" w:rsidRPr="00D833F0" w:rsidRDefault="00A14F63" w:rsidP="00ED3925">
            <w:pPr>
              <w:ind w:right="-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Drive </w:t>
            </w:r>
            <w:r w:rsidR="00E01EAB" w:rsidRPr="00D833F0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659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14:paraId="649841BE" w14:textId="77777777" w:rsidR="00E01EAB" w:rsidRPr="00D833F0" w:rsidRDefault="00E01EAB" w:rsidP="00ED392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7" w:type="dxa"/>
            <w:shd w:val="clear" w:color="auto" w:fill="auto"/>
          </w:tcPr>
          <w:p w14:paraId="3656B9AB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</w:tcPr>
          <w:p w14:paraId="45FB0818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</w:tcPr>
          <w:p w14:paraId="049F31CB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14:paraId="53128261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14:paraId="62486C05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EAB" w:rsidRPr="00D833F0" w14:paraId="18F999B5" w14:textId="77777777" w:rsidTr="00ED3925">
        <w:tc>
          <w:tcPr>
            <w:tcW w:w="121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101652C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144751B" w14:textId="77777777" w:rsidR="00E01EAB" w:rsidRPr="00D833F0" w:rsidRDefault="00E01EAB" w:rsidP="00ED392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7" w:type="dxa"/>
            <w:shd w:val="clear" w:color="auto" w:fill="auto"/>
          </w:tcPr>
          <w:p w14:paraId="4B99056E" w14:textId="77777777" w:rsidR="00E01EAB" w:rsidRPr="00D833F0" w:rsidRDefault="00E01EAB" w:rsidP="00ED3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</w:tcPr>
          <w:p w14:paraId="1299C43A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</w:tcPr>
          <w:p w14:paraId="4DDBEF00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14:paraId="3461D779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14:paraId="3CF2D8B6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EAB" w:rsidRPr="00D833F0" w14:paraId="5FCD5EC4" w14:textId="77777777" w:rsidTr="00ED3925">
        <w:tc>
          <w:tcPr>
            <w:tcW w:w="121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FB78278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B778152" w14:textId="77777777" w:rsidR="00E01EAB" w:rsidRPr="00D833F0" w:rsidRDefault="00E01EAB" w:rsidP="00ED392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7" w:type="dxa"/>
            <w:shd w:val="clear" w:color="auto" w:fill="auto"/>
          </w:tcPr>
          <w:p w14:paraId="1FC39945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shd w:val="clear" w:color="auto" w:fill="auto"/>
          </w:tcPr>
          <w:p w14:paraId="0562CB0E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</w:tcPr>
          <w:p w14:paraId="34CE0A41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auto"/>
          </w:tcPr>
          <w:p w14:paraId="62EBF3C5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14:paraId="6D98A12B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EAB" w:rsidRPr="00D833F0" w14:paraId="797F0930" w14:textId="77777777" w:rsidTr="00ED3925">
        <w:tc>
          <w:tcPr>
            <w:tcW w:w="278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CC6C16D" w14:textId="2856D3A9" w:rsidR="00E01EAB" w:rsidRPr="00D833F0" w:rsidRDefault="00E01EAB" w:rsidP="003452C3">
            <w:pPr>
              <w:tabs>
                <w:tab w:val="left" w:pos="1336"/>
              </w:tabs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Re Drive:</w:t>
            </w:r>
            <w:r w:rsidR="003452C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</w:tcPr>
          <w:p w14:paraId="2946DB82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</w:tcPr>
          <w:p w14:paraId="5997CC1D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</w:tcPr>
          <w:p w14:paraId="110FFD37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auto"/>
          </w:tcPr>
          <w:p w14:paraId="6B699379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auto"/>
          </w:tcPr>
          <w:p w14:paraId="3FE9F23F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EAB" w:rsidRPr="00D833F0" w14:paraId="47370AEB" w14:textId="77777777" w:rsidTr="00ED3925">
        <w:tc>
          <w:tcPr>
            <w:tcW w:w="8619" w:type="dxa"/>
            <w:gridSpan w:val="8"/>
            <w:shd w:val="clear" w:color="auto" w:fill="auto"/>
          </w:tcPr>
          <w:p w14:paraId="036A09C1" w14:textId="77777777" w:rsidR="00E01EAB" w:rsidRPr="00A14F63" w:rsidRDefault="00E01EAB" w:rsidP="00ED392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F63">
              <w:rPr>
                <w:rFonts w:ascii="Arial" w:hAnsi="Arial" w:cs="Arial"/>
                <w:b/>
                <w:sz w:val="20"/>
                <w:szCs w:val="20"/>
              </w:rPr>
              <w:t>Obstructions Encountered</w:t>
            </w:r>
          </w:p>
        </w:tc>
      </w:tr>
      <w:tr w:rsidR="00E01EAB" w:rsidRPr="00D833F0" w14:paraId="25CD8202" w14:textId="77777777" w:rsidTr="00ED3925">
        <w:tc>
          <w:tcPr>
            <w:tcW w:w="8619" w:type="dxa"/>
            <w:gridSpan w:val="8"/>
            <w:shd w:val="clear" w:color="auto" w:fill="auto"/>
          </w:tcPr>
          <w:p w14:paraId="14BBD63B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Type:</w:t>
            </w:r>
          </w:p>
        </w:tc>
      </w:tr>
      <w:tr w:rsidR="00E01EAB" w:rsidRPr="00D833F0" w14:paraId="32F45D4E" w14:textId="77777777" w:rsidTr="00ED3925">
        <w:tc>
          <w:tcPr>
            <w:tcW w:w="8619" w:type="dxa"/>
            <w:gridSpan w:val="8"/>
            <w:shd w:val="clear" w:color="auto" w:fill="auto"/>
          </w:tcPr>
          <w:p w14:paraId="2A4D73C1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Depth:</w:t>
            </w:r>
          </w:p>
        </w:tc>
      </w:tr>
      <w:tr w:rsidR="00E01EAB" w:rsidRPr="00D833F0" w14:paraId="1832E164" w14:textId="77777777" w:rsidTr="00ED3925">
        <w:tc>
          <w:tcPr>
            <w:tcW w:w="8619" w:type="dxa"/>
            <w:gridSpan w:val="8"/>
            <w:shd w:val="clear" w:color="auto" w:fill="auto"/>
          </w:tcPr>
          <w:p w14:paraId="7514EFF8" w14:textId="77777777" w:rsidR="00E01EAB" w:rsidRPr="00D833F0" w:rsidRDefault="00E01EAB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D833F0">
              <w:rPr>
                <w:rFonts w:ascii="Arial" w:hAnsi="Arial" w:cs="Arial"/>
                <w:sz w:val="20"/>
                <w:szCs w:val="20"/>
              </w:rPr>
              <w:t>Action Taken:</w:t>
            </w:r>
          </w:p>
        </w:tc>
      </w:tr>
    </w:tbl>
    <w:p w14:paraId="1F72F646" w14:textId="77777777" w:rsidR="001B5813" w:rsidRDefault="001B5813" w:rsidP="005B0AD0">
      <w:pPr>
        <w:rPr>
          <w:rFonts w:ascii="Arial" w:hAnsi="Arial" w:cs="Arial"/>
          <w:sz w:val="22"/>
          <w:szCs w:val="22"/>
        </w:rPr>
      </w:pPr>
    </w:p>
    <w:p w14:paraId="08CE6F91" w14:textId="77777777" w:rsidR="001B5813" w:rsidRDefault="001B5813" w:rsidP="005B0AD0">
      <w:pPr>
        <w:rPr>
          <w:rFonts w:ascii="Arial" w:hAnsi="Arial" w:cs="Arial"/>
          <w:sz w:val="22"/>
          <w:szCs w:val="22"/>
        </w:rPr>
      </w:pPr>
    </w:p>
    <w:p w14:paraId="61CDCEAD" w14:textId="77777777" w:rsidR="001B5813" w:rsidRDefault="001B5813" w:rsidP="005B0AD0">
      <w:pPr>
        <w:rPr>
          <w:rFonts w:ascii="Arial" w:hAnsi="Arial" w:cs="Arial"/>
          <w:sz w:val="22"/>
          <w:szCs w:val="22"/>
        </w:rPr>
      </w:pPr>
    </w:p>
    <w:p w14:paraId="6BB9E253" w14:textId="77777777" w:rsidR="001B5813" w:rsidRDefault="001B5813" w:rsidP="005B0AD0">
      <w:pPr>
        <w:rPr>
          <w:rFonts w:ascii="Arial" w:hAnsi="Arial" w:cs="Arial"/>
          <w:sz w:val="22"/>
          <w:szCs w:val="22"/>
        </w:rPr>
      </w:pPr>
    </w:p>
    <w:p w14:paraId="23DE523C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52E56223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07547A01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5043CB0F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07459315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6537F28F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2676" w:tblpY="-23"/>
        <w:tblW w:w="8619" w:type="dxa"/>
        <w:tblLook w:val="04A0" w:firstRow="1" w:lastRow="0" w:firstColumn="1" w:lastColumn="0" w:noHBand="0" w:noVBand="1"/>
      </w:tblPr>
      <w:tblGrid>
        <w:gridCol w:w="1241"/>
        <w:gridCol w:w="992"/>
        <w:gridCol w:w="2204"/>
        <w:gridCol w:w="1984"/>
        <w:gridCol w:w="2198"/>
      </w:tblGrid>
      <w:tr w:rsidR="00900931" w14:paraId="6E44E356" w14:textId="77777777" w:rsidTr="00ED3925">
        <w:trPr>
          <w:trHeight w:val="255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6F93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E01EA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Date :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2E1E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E01EA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Time :</w:t>
            </w:r>
            <w:proofErr w:type="gramEnd"/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F422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Penetration (m):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DB0A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No. Of Blows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E697" w14:textId="77777777" w:rsidR="00900931" w:rsidRPr="00E01EAB" w:rsidRDefault="00900931" w:rsidP="00ED39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900931" w14:paraId="33D1B057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EAA2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A9C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0A0C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84BE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38FC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05122BB0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318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2BE8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84CA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0637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4170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50D05EBC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84D5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56C0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6E3D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C1FA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996B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078A90E3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86A4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B114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DEE6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F348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29A5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640BE012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F8A0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60B5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1E47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BA61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B198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67D5D443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CD6B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EC03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EA11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300F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889A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2F2ED127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5302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EF77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7EEC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73E8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69FC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1F14AC7A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2A59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AF0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17C8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23A7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2736B238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6B0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3EC8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7304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278E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C8A6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119C828B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D213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3204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9756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D07C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8D14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120E6575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6566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E545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E36C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135A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E82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3A87CCA1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28FF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3AC1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E586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D880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E1DE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2DAFE2BD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F40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CC41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8D26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34AB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ECA7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282EA8B5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6B25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27E6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336A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1BCE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6F4A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762F36D8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7827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C630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FEC6B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F020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8A50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1A27E61A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ED34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9EF9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9D98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15.5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5984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FCB8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16774CD2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B78A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803B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E791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6AFE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30D4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636CA939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5206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5B5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A49A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16.5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EB6E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E146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504B2711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5E09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68CB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77A1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78CC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179D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57FF91A0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71DC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E59C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9B78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17.5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E8D2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4773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00931" w14:paraId="0E287186" w14:textId="77777777" w:rsidTr="00ED3925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972A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6CA6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80A2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1EAB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4743" w14:textId="77777777" w:rsidR="00900931" w:rsidRPr="00E01EAB" w:rsidRDefault="00900931" w:rsidP="00ED39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01EA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598A" w14:textId="77777777" w:rsidR="00900931" w:rsidRPr="00E01EAB" w:rsidRDefault="00900931" w:rsidP="00ED3925">
            <w:pPr>
              <w:rPr>
                <w:rFonts w:ascii="Arial" w:hAnsi="Arial" w:cs="Arial"/>
                <w:sz w:val="20"/>
                <w:szCs w:val="20"/>
              </w:rPr>
            </w:pPr>
            <w:r w:rsidRPr="00E01EA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6DFB9E20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70DF9E56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44E871BC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144A5D23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738610EB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637805D2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463F29E8" w14:textId="77777777" w:rsidR="00E01EAB" w:rsidRDefault="00E01EAB" w:rsidP="005B0AD0">
      <w:pPr>
        <w:rPr>
          <w:rFonts w:ascii="Arial" w:hAnsi="Arial" w:cs="Arial"/>
          <w:sz w:val="22"/>
          <w:szCs w:val="22"/>
        </w:rPr>
      </w:pPr>
    </w:p>
    <w:p w14:paraId="3B7B4B86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3A0FF5F2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5630AD66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61829076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2BA226A1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17AD93B2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0DE4B5B7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66204FF1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2DBF0D7D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6B62F1B3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02F2C34E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680A4E5D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19219836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296FEF7D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7194DBDC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769D0D3C" w14:textId="77777777" w:rsidR="00080E0F" w:rsidRDefault="00080E0F" w:rsidP="005B0AD0">
      <w:pPr>
        <w:rPr>
          <w:rFonts w:ascii="Arial" w:hAnsi="Arial" w:cs="Arial"/>
          <w:sz w:val="22"/>
          <w:szCs w:val="22"/>
        </w:rPr>
      </w:pPr>
    </w:p>
    <w:p w14:paraId="54CD245A" w14:textId="77777777" w:rsidR="001435CE" w:rsidRDefault="001435CE" w:rsidP="005B0AD0">
      <w:pPr>
        <w:rPr>
          <w:rFonts w:ascii="Arial" w:hAnsi="Arial" w:cs="Arial"/>
          <w:sz w:val="22"/>
          <w:szCs w:val="22"/>
        </w:rPr>
      </w:pPr>
    </w:p>
    <w:p w14:paraId="1231BE67" w14:textId="77777777" w:rsidR="001435CE" w:rsidRDefault="001435CE" w:rsidP="005B0AD0">
      <w:pPr>
        <w:rPr>
          <w:rFonts w:ascii="Arial" w:hAnsi="Arial" w:cs="Arial"/>
          <w:sz w:val="22"/>
          <w:szCs w:val="22"/>
        </w:rPr>
      </w:pPr>
    </w:p>
    <w:p w14:paraId="36FEB5B0" w14:textId="77777777" w:rsidR="001435CE" w:rsidRDefault="001435CE" w:rsidP="005B0AD0">
      <w:pPr>
        <w:rPr>
          <w:rFonts w:ascii="Arial" w:hAnsi="Arial" w:cs="Arial"/>
          <w:sz w:val="22"/>
          <w:szCs w:val="22"/>
        </w:rPr>
      </w:pPr>
    </w:p>
    <w:p w14:paraId="30D7AA69" w14:textId="77777777" w:rsidR="001435CE" w:rsidRDefault="001435CE" w:rsidP="005B0AD0">
      <w:pPr>
        <w:rPr>
          <w:rFonts w:ascii="Arial" w:hAnsi="Arial" w:cs="Arial"/>
          <w:sz w:val="22"/>
          <w:szCs w:val="22"/>
        </w:rPr>
      </w:pPr>
    </w:p>
    <w:p w14:paraId="7196D064" w14:textId="77777777" w:rsidR="001435CE" w:rsidRPr="00034690" w:rsidRDefault="001435CE" w:rsidP="005B0AD0">
      <w:pPr>
        <w:rPr>
          <w:rFonts w:ascii="Arial" w:hAnsi="Arial" w:cs="Arial"/>
          <w:sz w:val="2"/>
          <w:szCs w:val="2"/>
        </w:rPr>
      </w:pP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3950"/>
        <w:gridCol w:w="2292"/>
      </w:tblGrid>
      <w:tr w:rsidR="001435CE" w:rsidRPr="001435CE" w14:paraId="4BF930C1" w14:textId="77777777" w:rsidTr="00ED3925">
        <w:trPr>
          <w:trHeight w:val="420"/>
        </w:trPr>
        <w:tc>
          <w:tcPr>
            <w:tcW w:w="1049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7F77C5CF" w14:textId="77777777" w:rsidR="001435CE" w:rsidRPr="001435CE" w:rsidRDefault="001435CE" w:rsidP="009009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5CE">
              <w:rPr>
                <w:rFonts w:ascii="Arial" w:hAnsi="Arial" w:cs="Arial"/>
                <w:b/>
                <w:bCs/>
                <w:sz w:val="20"/>
                <w:szCs w:val="20"/>
              </w:rPr>
              <w:t>The above works have been inspected and on the basis of this check sheet are considered compliant with the drawings, specifications and instructions.</w:t>
            </w:r>
          </w:p>
        </w:tc>
      </w:tr>
      <w:tr w:rsidR="001435CE" w:rsidRPr="001435CE" w14:paraId="4C93BD4D" w14:textId="77777777" w:rsidTr="00ED3925">
        <w:trPr>
          <w:trHeight w:val="454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754947" w14:textId="77777777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 w:rsidRPr="001435CE">
              <w:rPr>
                <w:rFonts w:ascii="Arial" w:hAnsi="Arial" w:cs="Arial"/>
                <w:color w:val="BFBFBF"/>
                <w:sz w:val="20"/>
                <w:szCs w:val="20"/>
              </w:rPr>
              <w:t>Site Engineer</w:t>
            </w:r>
          </w:p>
        </w:tc>
        <w:tc>
          <w:tcPr>
            <w:tcW w:w="395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15E3A" w14:textId="77777777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22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01716D" w14:textId="77777777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1435CE" w:rsidRPr="001435CE" w14:paraId="15E62D2B" w14:textId="77777777" w:rsidTr="00ED3925">
        <w:trPr>
          <w:trHeight w:val="454"/>
        </w:trPr>
        <w:tc>
          <w:tcPr>
            <w:tcW w:w="4248" w:type="dxa"/>
            <w:tcBorders>
              <w:right w:val="single" w:sz="4" w:space="0" w:color="auto"/>
            </w:tcBorders>
            <w:vAlign w:val="center"/>
          </w:tcPr>
          <w:p w14:paraId="1CCCE7AA" w14:textId="5B725A2D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 w:rsidR="003452C3">
              <w:rPr>
                <w:rFonts w:ascii="Arial" w:hAnsi="Arial" w:cs="Arial"/>
                <w:color w:val="BFBFBF"/>
                <w:sz w:val="20"/>
                <w:szCs w:val="20"/>
              </w:rPr>
              <w:t xml:space="preserve">CPS </w:t>
            </w:r>
            <w:r>
              <w:rPr>
                <w:rFonts w:ascii="Arial" w:hAnsi="Arial" w:cs="Arial"/>
                <w:color w:val="BFBFBF"/>
                <w:sz w:val="20"/>
                <w:szCs w:val="20"/>
              </w:rPr>
              <w:t>Engineer - Geotechnical</w:t>
            </w:r>
          </w:p>
        </w:tc>
        <w:tc>
          <w:tcPr>
            <w:tcW w:w="3950" w:type="dxa"/>
            <w:tcBorders>
              <w:right w:val="single" w:sz="4" w:space="0" w:color="auto"/>
            </w:tcBorders>
            <w:vAlign w:val="center"/>
          </w:tcPr>
          <w:p w14:paraId="57A7458A" w14:textId="77777777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2292" w:type="dxa"/>
            <w:tcBorders>
              <w:right w:val="single" w:sz="4" w:space="0" w:color="auto"/>
            </w:tcBorders>
            <w:vAlign w:val="center"/>
          </w:tcPr>
          <w:p w14:paraId="5D4EC514" w14:textId="77777777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1435CE" w:rsidRPr="001435CE" w14:paraId="4A8D2AA3" w14:textId="77777777" w:rsidTr="00ED3925">
        <w:trPr>
          <w:trHeight w:val="454"/>
        </w:trPr>
        <w:tc>
          <w:tcPr>
            <w:tcW w:w="424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D8CCDF" w14:textId="339B9E4E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BFBFBF"/>
                <w:sz w:val="20"/>
                <w:szCs w:val="20"/>
              </w:rPr>
              <w:t xml:space="preserve"> </w:t>
            </w:r>
            <w:r w:rsidR="003452C3">
              <w:rPr>
                <w:rFonts w:ascii="Arial" w:hAnsi="Arial" w:cs="Arial"/>
                <w:color w:val="BFBFBF"/>
                <w:sz w:val="20"/>
                <w:szCs w:val="20"/>
              </w:rPr>
              <w:t xml:space="preserve">CPS </w:t>
            </w:r>
            <w:r>
              <w:rPr>
                <w:rFonts w:ascii="Arial" w:hAnsi="Arial" w:cs="Arial"/>
                <w:color w:val="BFBFBF"/>
                <w:sz w:val="20"/>
                <w:szCs w:val="20"/>
              </w:rPr>
              <w:t xml:space="preserve">Engineer - </w:t>
            </w:r>
            <w:r w:rsidR="008F2693">
              <w:rPr>
                <w:rFonts w:ascii="Arial" w:hAnsi="Arial" w:cs="Arial"/>
                <w:color w:val="BFBFBF"/>
                <w:sz w:val="20"/>
                <w:szCs w:val="20"/>
              </w:rPr>
              <w:t>Structural</w:t>
            </w:r>
          </w:p>
        </w:tc>
        <w:tc>
          <w:tcPr>
            <w:tcW w:w="39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B089CF" w14:textId="77777777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>Sign:</w:t>
            </w:r>
          </w:p>
        </w:tc>
        <w:tc>
          <w:tcPr>
            <w:tcW w:w="22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6817C5" w14:textId="77777777" w:rsidR="001435CE" w:rsidRPr="001435CE" w:rsidRDefault="001435CE" w:rsidP="00900931">
            <w:pPr>
              <w:spacing w:before="120" w:after="120"/>
              <w:ind w:right="74"/>
              <w:rPr>
                <w:rFonts w:ascii="Arial" w:hAnsi="Arial" w:cs="Arial"/>
                <w:sz w:val="20"/>
                <w:szCs w:val="20"/>
              </w:rPr>
            </w:pPr>
            <w:r w:rsidRPr="001435CE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</w:tbl>
    <w:p w14:paraId="34FF1C98" w14:textId="77777777" w:rsidR="001435CE" w:rsidRPr="004F08A4" w:rsidRDefault="001435CE" w:rsidP="004F08A4">
      <w:pPr>
        <w:rPr>
          <w:rFonts w:ascii="Arial" w:hAnsi="Arial" w:cs="Arial"/>
          <w:sz w:val="2"/>
          <w:szCs w:val="2"/>
        </w:rPr>
      </w:pPr>
    </w:p>
    <w:sectPr w:rsidR="001435CE" w:rsidRPr="004F08A4" w:rsidSect="00ED3925">
      <w:headerReference w:type="default" r:id="rId12"/>
      <w:footerReference w:type="default" r:id="rId13"/>
      <w:pgSz w:w="11906" w:h="16838" w:code="9"/>
      <w:pgMar w:top="1020" w:right="1134" w:bottom="568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1919" w14:textId="77777777" w:rsidR="003A2EFE" w:rsidRDefault="003A2EFE">
      <w:r>
        <w:separator/>
      </w:r>
    </w:p>
  </w:endnote>
  <w:endnote w:type="continuationSeparator" w:id="0">
    <w:p w14:paraId="6BD18F9B" w14:textId="77777777" w:rsidR="003A2EFE" w:rsidRDefault="003A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14:paraId="76EAC7DA" w14:textId="77777777" w:rsidTr="00AD4C70">
      <w:trPr>
        <w:trHeight w:val="553"/>
      </w:trPr>
      <w:tc>
        <w:tcPr>
          <w:tcW w:w="2519" w:type="dxa"/>
        </w:tcPr>
        <w:p w14:paraId="25782084" w14:textId="2B09DD06" w:rsidR="0054633D" w:rsidRPr="00265156" w:rsidRDefault="0054633D" w:rsidP="00ED3925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94416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944166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94416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652B7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3452C3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1652B7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94416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6B89E30C" w:rsidR="0054633D" w:rsidRPr="003452C3" w:rsidRDefault="0054633D" w:rsidP="003452C3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144A6BC3" w14:textId="77777777" w:rsidR="003452C3" w:rsidRDefault="003452C3" w:rsidP="00ED3925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CS-4098 - Bottom Driven Pile Card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5B74360D" w:rsidR="0054633D" w:rsidRPr="00265156" w:rsidRDefault="0054633D" w:rsidP="00ED3925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652B7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652B7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5B08B5D1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01FE" w14:textId="77777777" w:rsidR="003A2EFE" w:rsidRDefault="003A2EFE">
      <w:r>
        <w:separator/>
      </w:r>
    </w:p>
  </w:footnote>
  <w:footnote w:type="continuationSeparator" w:id="0">
    <w:p w14:paraId="0F3CABC7" w14:textId="77777777" w:rsidR="003A2EFE" w:rsidRDefault="003A2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01EC7170" w14:textId="77777777" w:rsidTr="3D0B4C2A">
      <w:trPr>
        <w:trHeight w:val="699"/>
      </w:trPr>
      <w:tc>
        <w:tcPr>
          <w:tcW w:w="4964" w:type="dxa"/>
          <w:vAlign w:val="center"/>
        </w:tcPr>
        <w:p w14:paraId="1463A281" w14:textId="1FC56952" w:rsidR="00E96D0E" w:rsidRPr="00CB139E" w:rsidRDefault="3D0B4C2A" w:rsidP="00ED3925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241ADD08" wp14:editId="6AF89EE2">
                <wp:extent cx="2933700" cy="552450"/>
                <wp:effectExtent l="0" t="0" r="0" b="0"/>
                <wp:docPr id="1077954250" name="Picture 1077954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623C66C4" w14:textId="77777777" w:rsidR="00E96D0E" w:rsidRPr="0054633D" w:rsidRDefault="001B5813" w:rsidP="00ED3925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944166">
            <w:rPr>
              <w:szCs w:val="24"/>
            </w:rPr>
            <w:t>Bottom Driven Pile Card</w:t>
          </w:r>
        </w:p>
      </w:tc>
    </w:tr>
  </w:tbl>
  <w:p w14:paraId="6D072C0D" w14:textId="77777777" w:rsidR="00E96D0E" w:rsidRPr="00900931" w:rsidRDefault="00E96D0E" w:rsidP="00C432A2">
    <w:pPr>
      <w:pStyle w:val="Header"/>
      <w:rPr>
        <w:rFonts w:ascii="Arial" w:hAnsi="Arial" w:cs="Arial"/>
        <w:sz w:val="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34690"/>
    <w:rsid w:val="000415DE"/>
    <w:rsid w:val="000635A1"/>
    <w:rsid w:val="00080E0F"/>
    <w:rsid w:val="00085F6C"/>
    <w:rsid w:val="00094D0C"/>
    <w:rsid w:val="000F2FFE"/>
    <w:rsid w:val="00117117"/>
    <w:rsid w:val="001333D4"/>
    <w:rsid w:val="001435CE"/>
    <w:rsid w:val="00144170"/>
    <w:rsid w:val="001630C9"/>
    <w:rsid w:val="001652B7"/>
    <w:rsid w:val="00193E69"/>
    <w:rsid w:val="001B5813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452C3"/>
    <w:rsid w:val="00376874"/>
    <w:rsid w:val="00380466"/>
    <w:rsid w:val="003A2BD3"/>
    <w:rsid w:val="003A2EFE"/>
    <w:rsid w:val="003D33D4"/>
    <w:rsid w:val="003F52F6"/>
    <w:rsid w:val="004046BC"/>
    <w:rsid w:val="004078C4"/>
    <w:rsid w:val="004213A9"/>
    <w:rsid w:val="00426D32"/>
    <w:rsid w:val="004431E8"/>
    <w:rsid w:val="00443C09"/>
    <w:rsid w:val="004566C9"/>
    <w:rsid w:val="00483F46"/>
    <w:rsid w:val="00486ED2"/>
    <w:rsid w:val="00491975"/>
    <w:rsid w:val="004E3434"/>
    <w:rsid w:val="004E45DF"/>
    <w:rsid w:val="004F08A4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0AD0"/>
    <w:rsid w:val="005B3226"/>
    <w:rsid w:val="005E3F41"/>
    <w:rsid w:val="005F6BF9"/>
    <w:rsid w:val="00612E5A"/>
    <w:rsid w:val="00613615"/>
    <w:rsid w:val="00616389"/>
    <w:rsid w:val="0063312F"/>
    <w:rsid w:val="0066385A"/>
    <w:rsid w:val="00673097"/>
    <w:rsid w:val="0069702D"/>
    <w:rsid w:val="006B75C6"/>
    <w:rsid w:val="006E7E0F"/>
    <w:rsid w:val="006F17F9"/>
    <w:rsid w:val="00703271"/>
    <w:rsid w:val="00717844"/>
    <w:rsid w:val="00733A86"/>
    <w:rsid w:val="00736E16"/>
    <w:rsid w:val="007A46DC"/>
    <w:rsid w:val="007C4A04"/>
    <w:rsid w:val="007E283B"/>
    <w:rsid w:val="00836C00"/>
    <w:rsid w:val="00842A55"/>
    <w:rsid w:val="008C38BB"/>
    <w:rsid w:val="008D1922"/>
    <w:rsid w:val="008D36B8"/>
    <w:rsid w:val="008F2693"/>
    <w:rsid w:val="008F4196"/>
    <w:rsid w:val="00900931"/>
    <w:rsid w:val="00930976"/>
    <w:rsid w:val="00944166"/>
    <w:rsid w:val="00947421"/>
    <w:rsid w:val="00960FE5"/>
    <w:rsid w:val="00984CEA"/>
    <w:rsid w:val="009A0AB9"/>
    <w:rsid w:val="009D18AF"/>
    <w:rsid w:val="00A14F63"/>
    <w:rsid w:val="00A22365"/>
    <w:rsid w:val="00A542CF"/>
    <w:rsid w:val="00A64848"/>
    <w:rsid w:val="00A7245E"/>
    <w:rsid w:val="00AD4C70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432A2"/>
    <w:rsid w:val="00C56CFC"/>
    <w:rsid w:val="00C9124E"/>
    <w:rsid w:val="00CB139E"/>
    <w:rsid w:val="00D003AD"/>
    <w:rsid w:val="00D0451D"/>
    <w:rsid w:val="00D05C5A"/>
    <w:rsid w:val="00D133C0"/>
    <w:rsid w:val="00D21E70"/>
    <w:rsid w:val="00D2425A"/>
    <w:rsid w:val="00D52AE8"/>
    <w:rsid w:val="00D833F0"/>
    <w:rsid w:val="00DA4B30"/>
    <w:rsid w:val="00DF01D7"/>
    <w:rsid w:val="00DF49EB"/>
    <w:rsid w:val="00E01EAB"/>
    <w:rsid w:val="00E139CD"/>
    <w:rsid w:val="00E4598F"/>
    <w:rsid w:val="00E735C2"/>
    <w:rsid w:val="00E910F9"/>
    <w:rsid w:val="00E96D0E"/>
    <w:rsid w:val="00EA10C0"/>
    <w:rsid w:val="00ED3925"/>
    <w:rsid w:val="00F262B0"/>
    <w:rsid w:val="00F60694"/>
    <w:rsid w:val="00F708B5"/>
    <w:rsid w:val="00F91743"/>
    <w:rsid w:val="00FA389E"/>
    <w:rsid w:val="00FB34B1"/>
    <w:rsid w:val="00FB3EA9"/>
    <w:rsid w:val="00FB5627"/>
    <w:rsid w:val="00FC4C09"/>
    <w:rsid w:val="3D0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630C67C"/>
  <w15:chartTrackingRefBased/>
  <w15:docId w15:val="{FA0A3FB4-BE4B-4007-936F-DBC8CD1D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semiHidden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PRGMGMT-489425659-18018</_dlc_DocId>
    <_dlc_DocIdUrl xmlns="6b52167f-bd76-444c-91ba-391bd6f89101">
      <Url>https://trecnz.sharepoint.com/sites/PROGRAMMEMANAGEMENT/_layouts/15/DocIdRedir.aspx?ID=PRGMGMT-489425659-18018</Url>
      <Description>PRGMGMT-489425659-18018</Description>
    </_dlc_DocIdUrl>
    <Revision xmlns="de5d2c5c-e379-42cf-85a4-2a4633504156">2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7B906209-2880-4C2A-8681-7ABA596D60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835DE-D73E-428A-B4F4-278EC7CB8D8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196F9F2-7CA2-4DA8-BA4B-D52EC91E2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1C01D6-EAC9-41E9-A837-AD02568DAA6A}">
  <ds:schemaRefs>
    <ds:schemaRef ds:uri="6b52167f-bd76-444c-91ba-391bd6f8910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e5d2c5c-e379-42cf-85a4-2a463350415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140</Words>
  <Characters>994</Characters>
  <Application>Microsoft Office Word</Application>
  <DocSecurity>0</DocSecurity>
  <Lines>8</Lines>
  <Paragraphs>2</Paragraphs>
  <ScaleCrop>false</ScaleCrop>
  <Company>Fulton Hogan Ltd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8</cp:revision>
  <cp:lastPrinted>2015-02-16T22:12:00Z</cp:lastPrinted>
  <dcterms:created xsi:type="dcterms:W3CDTF">2020-06-18T01:57:00Z</dcterms:created>
  <dcterms:modified xsi:type="dcterms:W3CDTF">2023-11-30T20:59:00Z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EX1_00146251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24-02-2015</vt:lpwstr>
  </property>
  <property fmtid="{D5CDD505-2E9C-101B-9397-08002B2CF9AE}" pid="7" name="Revision">
    <vt:lpwstr>2</vt:lpwstr>
  </property>
  <property fmtid="{D5CDD505-2E9C-101B-9397-08002B2CF9AE}" pid="8" name="ContentID">
    <vt:lpwstr>EX1_00146251</vt:lpwstr>
  </property>
  <property fmtid="{D5CDD505-2E9C-101B-9397-08002B2CF9AE}" pid="9" name="dID">
    <vt:lpwstr>680083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http://www.fultonhoganrecords.com/cs/idcplg?ClientControlled=DocMan&amp;coreContentOnly=1&amp;WebdavRequest=1&amp;IdcService=DOC_INFO&amp;dID=680083</vt:lpwstr>
  </property>
  <property fmtid="{D5CDD505-2E9C-101B-9397-08002B2CF9AE}" pid="12" name="MFiles_PG9D8E6D87ACB140E88885FF25661DF7C4">
    <vt:lpwstr>ACE-CS-4098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60cedab5-b90b-458a-94c7-69b3280b5de7</vt:lpwstr>
  </property>
  <property fmtid="{D5CDD505-2E9C-101B-9397-08002B2CF9AE}" pid="24" name="MediaServiceImageTags">
    <vt:lpwstr/>
  </property>
</Properties>
</file>