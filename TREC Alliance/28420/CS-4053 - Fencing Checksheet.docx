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289" w:tblpY="151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3119"/>
        <w:gridCol w:w="850"/>
        <w:gridCol w:w="862"/>
        <w:gridCol w:w="272"/>
        <w:gridCol w:w="992"/>
        <w:gridCol w:w="3686"/>
      </w:tblGrid>
      <w:tr w:rsidR="0004365E" w:rsidRPr="00D8613B" w14:paraId="56B5F8DF" w14:textId="77777777" w:rsidTr="00B74F58">
        <w:trPr>
          <w:trHeight w:val="368"/>
        </w:trPr>
        <w:tc>
          <w:tcPr>
            <w:tcW w:w="10485" w:type="dxa"/>
            <w:gridSpan w:val="7"/>
          </w:tcPr>
          <w:p w14:paraId="43DED59E" w14:textId="462DA81C" w:rsidR="0004365E" w:rsidRPr="000106D5" w:rsidRDefault="0004365E" w:rsidP="0004365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Project No.</w:t>
            </w:r>
          </w:p>
        </w:tc>
      </w:tr>
      <w:tr w:rsidR="0004365E" w:rsidRPr="00D8613B" w14:paraId="25AEF0FE" w14:textId="77777777" w:rsidTr="0004365E">
        <w:trPr>
          <w:trHeight w:val="368"/>
        </w:trPr>
        <w:tc>
          <w:tcPr>
            <w:tcW w:w="704" w:type="dxa"/>
            <w:vMerge w:val="restart"/>
          </w:tcPr>
          <w:p w14:paraId="52C094DB" w14:textId="77777777" w:rsidR="0004365E" w:rsidRPr="000106D5" w:rsidRDefault="0004365E" w:rsidP="0004365E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106D5">
              <w:rPr>
                <w:rFonts w:ascii="Arial" w:hAnsi="Arial" w:cs="Arial"/>
                <w:b/>
                <w:bCs/>
                <w:sz w:val="22"/>
                <w:szCs w:val="20"/>
              </w:rPr>
              <w:t>No.</w:t>
            </w:r>
          </w:p>
        </w:tc>
        <w:tc>
          <w:tcPr>
            <w:tcW w:w="3119" w:type="dxa"/>
            <w:vMerge w:val="restart"/>
          </w:tcPr>
          <w:p w14:paraId="21BBB041" w14:textId="77777777" w:rsidR="0004365E" w:rsidRPr="000106D5" w:rsidRDefault="0004365E" w:rsidP="0004365E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106D5">
              <w:rPr>
                <w:rFonts w:ascii="Arial" w:hAnsi="Arial" w:cs="Arial"/>
                <w:b/>
                <w:sz w:val="22"/>
                <w:szCs w:val="20"/>
              </w:rPr>
              <w:t>Inspection Stage</w:t>
            </w:r>
          </w:p>
        </w:tc>
        <w:tc>
          <w:tcPr>
            <w:tcW w:w="6662" w:type="dxa"/>
            <w:gridSpan w:val="5"/>
            <w:vAlign w:val="center"/>
          </w:tcPr>
          <w:p w14:paraId="38656A62" w14:textId="77777777" w:rsidR="0004365E" w:rsidRPr="000106D5" w:rsidRDefault="0004365E" w:rsidP="000436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106D5">
              <w:rPr>
                <w:rFonts w:ascii="Arial" w:hAnsi="Arial" w:cs="Arial"/>
                <w:b/>
                <w:bCs/>
                <w:sz w:val="22"/>
              </w:rPr>
              <w:t>Inspection</w:t>
            </w:r>
          </w:p>
        </w:tc>
      </w:tr>
      <w:tr w:rsidR="0004365E" w:rsidRPr="00D8613B" w14:paraId="487416D9" w14:textId="77777777" w:rsidTr="0004365E">
        <w:trPr>
          <w:trHeight w:val="374"/>
        </w:trPr>
        <w:tc>
          <w:tcPr>
            <w:tcW w:w="704" w:type="dxa"/>
            <w:vMerge/>
            <w:vAlign w:val="center"/>
          </w:tcPr>
          <w:p w14:paraId="43600D60" w14:textId="77777777" w:rsidR="0004365E" w:rsidRPr="000106D5" w:rsidRDefault="0004365E" w:rsidP="000436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56EDF231" w14:textId="77777777" w:rsidR="0004365E" w:rsidRPr="000106D5" w:rsidRDefault="0004365E" w:rsidP="0004365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0171253C" w14:textId="77777777" w:rsidR="0004365E" w:rsidRPr="000106D5" w:rsidRDefault="0004365E" w:rsidP="0004365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106D5">
              <w:rPr>
                <w:rFonts w:ascii="Arial" w:hAnsi="Arial" w:cs="Arial"/>
                <w:b/>
                <w:bCs/>
                <w:sz w:val="22"/>
              </w:rPr>
              <w:t xml:space="preserve">N/A or </w:t>
            </w:r>
            <w:r w:rsidRPr="000106D5">
              <w:rPr>
                <w:rFonts w:ascii="Symbol" w:eastAsia="Symbol" w:hAnsi="Symbol" w:cs="Symbol"/>
                <w:b/>
                <w:bCs/>
                <w:sz w:val="22"/>
                <w:szCs w:val="20"/>
              </w:rPr>
              <w:t>Ö</w:t>
            </w:r>
          </w:p>
        </w:tc>
        <w:tc>
          <w:tcPr>
            <w:tcW w:w="1134" w:type="dxa"/>
            <w:gridSpan w:val="2"/>
            <w:vAlign w:val="center"/>
          </w:tcPr>
          <w:p w14:paraId="6CAE23B2" w14:textId="77777777" w:rsidR="0004365E" w:rsidRPr="000106D5" w:rsidRDefault="0004365E" w:rsidP="000436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106D5">
              <w:rPr>
                <w:rFonts w:ascii="Arial" w:hAnsi="Arial" w:cs="Arial"/>
                <w:b/>
                <w:bCs/>
                <w:sz w:val="22"/>
              </w:rPr>
              <w:t>Initials</w:t>
            </w:r>
          </w:p>
        </w:tc>
        <w:tc>
          <w:tcPr>
            <w:tcW w:w="992" w:type="dxa"/>
            <w:vAlign w:val="center"/>
          </w:tcPr>
          <w:p w14:paraId="6F9C46A5" w14:textId="77777777" w:rsidR="0004365E" w:rsidRPr="000106D5" w:rsidRDefault="0004365E" w:rsidP="000436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106D5"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  <w:tc>
          <w:tcPr>
            <w:tcW w:w="3686" w:type="dxa"/>
            <w:vAlign w:val="center"/>
          </w:tcPr>
          <w:p w14:paraId="594F0B5F" w14:textId="77777777" w:rsidR="0004365E" w:rsidRPr="000106D5" w:rsidRDefault="0004365E" w:rsidP="0004365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106D5"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04365E" w:rsidRPr="00D8613B" w14:paraId="12463641" w14:textId="77777777" w:rsidTr="0004365E">
        <w:trPr>
          <w:trHeight w:val="579"/>
        </w:trPr>
        <w:tc>
          <w:tcPr>
            <w:tcW w:w="704" w:type="dxa"/>
            <w:vAlign w:val="center"/>
          </w:tcPr>
          <w:p w14:paraId="289D6CC8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 w:rsidRPr="00D8613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3A63085A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Fence Height - </w:t>
            </w:r>
            <w:r w:rsidRPr="006A1FB0">
              <w:rPr>
                <w:rFonts w:ascii="Arial" w:hAnsi="Arial" w:cs="Arial"/>
                <w:sz w:val="22"/>
                <w:szCs w:val="22"/>
              </w:rPr>
              <w:t xml:space="preserve">1200mm </w:t>
            </w:r>
          </w:p>
        </w:tc>
        <w:tc>
          <w:tcPr>
            <w:tcW w:w="850" w:type="dxa"/>
            <w:vAlign w:val="center"/>
          </w:tcPr>
          <w:p w14:paraId="04443A6B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881C68E" w14:textId="77777777" w:rsidR="0004365E" w:rsidRPr="00DC4F60" w:rsidRDefault="0004365E" w:rsidP="0004365E">
            <w:pPr>
              <w:rPr>
                <w:rFonts w:ascii="Arial" w:hAnsi="Arial" w:cs="Arial"/>
                <w:color w:val="D9D9D9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35AB0B74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DE3411F" w14:textId="77777777" w:rsidR="0004365E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65E" w:rsidRPr="00D8613B" w14:paraId="07BB3FB5" w14:textId="77777777" w:rsidTr="0004365E">
        <w:trPr>
          <w:trHeight w:val="696"/>
        </w:trPr>
        <w:tc>
          <w:tcPr>
            <w:tcW w:w="704" w:type="dxa"/>
            <w:vAlign w:val="center"/>
          </w:tcPr>
          <w:p w14:paraId="2A9C15FC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 w:rsidRPr="00D8613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41042B21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Strainers 2.4m long, 1.2m embedded, (min 1.1m)</w:t>
            </w:r>
          </w:p>
        </w:tc>
        <w:tc>
          <w:tcPr>
            <w:tcW w:w="850" w:type="dxa"/>
            <w:vAlign w:val="center"/>
          </w:tcPr>
          <w:p w14:paraId="57F76EDF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A6551B4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2BFC476D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4CDCB2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 xml:space="preserve">Max </w:t>
            </w:r>
            <w:proofErr w:type="spellStart"/>
            <w:r w:rsidRPr="006A1FB0">
              <w:rPr>
                <w:rFonts w:ascii="Arial" w:hAnsi="Arial" w:cs="Arial"/>
                <w:sz w:val="22"/>
                <w:szCs w:val="22"/>
              </w:rPr>
              <w:t>dist</w:t>
            </w:r>
            <w:proofErr w:type="spellEnd"/>
            <w:r w:rsidRPr="006A1FB0">
              <w:rPr>
                <w:rFonts w:ascii="Arial" w:hAnsi="Arial" w:cs="Arial"/>
                <w:sz w:val="22"/>
                <w:szCs w:val="22"/>
              </w:rPr>
              <w:t xml:space="preserve"> between strainers 300m</w:t>
            </w:r>
          </w:p>
        </w:tc>
      </w:tr>
      <w:tr w:rsidR="0004365E" w:rsidRPr="00D8613B" w14:paraId="72A2671F" w14:textId="77777777" w:rsidTr="0004365E">
        <w:trPr>
          <w:trHeight w:val="696"/>
        </w:trPr>
        <w:tc>
          <w:tcPr>
            <w:tcW w:w="704" w:type="dxa"/>
            <w:vAlign w:val="center"/>
          </w:tcPr>
          <w:p w14:paraId="3587A838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304D3F4A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Posts 1.8m long, 0.6m embedded</w:t>
            </w:r>
          </w:p>
        </w:tc>
        <w:tc>
          <w:tcPr>
            <w:tcW w:w="850" w:type="dxa"/>
            <w:vAlign w:val="center"/>
          </w:tcPr>
          <w:p w14:paraId="1E81D6A5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6144CD5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03D47FDE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A3A1E20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Max distance between posts 5m, slope spacing as required.</w:t>
            </w:r>
          </w:p>
        </w:tc>
      </w:tr>
      <w:tr w:rsidR="0004365E" w:rsidRPr="00D8613B" w14:paraId="4882FE5E" w14:textId="77777777" w:rsidTr="0004365E">
        <w:trPr>
          <w:trHeight w:val="692"/>
        </w:trPr>
        <w:tc>
          <w:tcPr>
            <w:tcW w:w="704" w:type="dxa"/>
            <w:vAlign w:val="center"/>
          </w:tcPr>
          <w:p w14:paraId="5B5B04A0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14:paraId="4DCD4B69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Battens 1.14 x 50 x40</w:t>
            </w:r>
          </w:p>
        </w:tc>
        <w:tc>
          <w:tcPr>
            <w:tcW w:w="850" w:type="dxa"/>
            <w:vAlign w:val="center"/>
          </w:tcPr>
          <w:p w14:paraId="57D2DA74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F136FC7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37B404C1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0272354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Battens placed at not more than 1.0m intervals and stapled at each wire.</w:t>
            </w:r>
          </w:p>
        </w:tc>
      </w:tr>
      <w:tr w:rsidR="0004365E" w:rsidRPr="00D8613B" w14:paraId="2B967FD8" w14:textId="77777777" w:rsidTr="0004365E">
        <w:trPr>
          <w:trHeight w:val="846"/>
        </w:trPr>
        <w:tc>
          <w:tcPr>
            <w:tcW w:w="704" w:type="dxa"/>
            <w:vAlign w:val="center"/>
          </w:tcPr>
          <w:p w14:paraId="64654678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14:paraId="1C4D6022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9 wires 2.5mm HT</w:t>
            </w:r>
          </w:p>
        </w:tc>
        <w:tc>
          <w:tcPr>
            <w:tcW w:w="850" w:type="dxa"/>
            <w:vAlign w:val="center"/>
          </w:tcPr>
          <w:p w14:paraId="5F6DB976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F70DE27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7807426D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98C3BA5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Bottom wire to be max 100mm from ground level</w:t>
            </w:r>
          </w:p>
          <w:p w14:paraId="23D90016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Wires spaced at 75, 100, 100, 120, 130, 130, 150, 160, 180mm and all stapled to post/battens.</w:t>
            </w:r>
          </w:p>
          <w:p w14:paraId="56E508FC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Top wire min 100mm from ground.</w:t>
            </w:r>
          </w:p>
        </w:tc>
      </w:tr>
      <w:tr w:rsidR="0004365E" w:rsidRPr="00D8613B" w14:paraId="2B89FEC2" w14:textId="77777777" w:rsidTr="0004365E">
        <w:trPr>
          <w:trHeight w:val="842"/>
        </w:trPr>
        <w:tc>
          <w:tcPr>
            <w:tcW w:w="704" w:type="dxa"/>
            <w:vAlign w:val="center"/>
          </w:tcPr>
          <w:p w14:paraId="47B34235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14:paraId="42FFC2B2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 xml:space="preserve">Stays </w:t>
            </w:r>
          </w:p>
        </w:tc>
        <w:tc>
          <w:tcPr>
            <w:tcW w:w="850" w:type="dxa"/>
            <w:vAlign w:val="center"/>
          </w:tcPr>
          <w:p w14:paraId="68DCFF87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143C838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2064CE95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655F37C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Footed stays must be used on all strainers.</w:t>
            </w:r>
          </w:p>
          <w:p w14:paraId="3A6ABAB8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‘Feet” also to be used on posts in the bottom of gulley’s to prevent pulling out when wire tensioned.</w:t>
            </w:r>
          </w:p>
        </w:tc>
      </w:tr>
      <w:tr w:rsidR="0004365E" w:rsidRPr="00D8613B" w14:paraId="2B69BFB0" w14:textId="77777777" w:rsidTr="0004365E">
        <w:trPr>
          <w:trHeight w:val="680"/>
        </w:trPr>
        <w:tc>
          <w:tcPr>
            <w:tcW w:w="704" w:type="dxa"/>
            <w:vAlign w:val="center"/>
          </w:tcPr>
          <w:p w14:paraId="67FF311D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14:paraId="440C212B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Gate min height 1.2m</w:t>
            </w:r>
          </w:p>
        </w:tc>
        <w:tc>
          <w:tcPr>
            <w:tcW w:w="850" w:type="dxa"/>
            <w:vAlign w:val="center"/>
          </w:tcPr>
          <w:p w14:paraId="20613D39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767BF0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557D83EC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B3AD77D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Alloy/wooden gate new or reused.  Hung correctly/does it open?</w:t>
            </w:r>
          </w:p>
        </w:tc>
      </w:tr>
      <w:tr w:rsidR="0004365E" w:rsidRPr="00D8613B" w14:paraId="5435294B" w14:textId="77777777" w:rsidTr="0004365E">
        <w:trPr>
          <w:trHeight w:val="634"/>
        </w:trPr>
        <w:tc>
          <w:tcPr>
            <w:tcW w:w="704" w:type="dxa"/>
            <w:vAlign w:val="center"/>
          </w:tcPr>
          <w:p w14:paraId="12EB7E49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14:paraId="6F586499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Is fence vertical &amp; true to line?</w:t>
            </w:r>
          </w:p>
        </w:tc>
        <w:tc>
          <w:tcPr>
            <w:tcW w:w="850" w:type="dxa"/>
            <w:vAlign w:val="center"/>
          </w:tcPr>
          <w:p w14:paraId="2D18369F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4F4411D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7972B6B8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D8B218" w14:textId="77777777" w:rsidR="0004365E" w:rsidRPr="00D8613B" w:rsidRDefault="0004365E" w:rsidP="000436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65E" w:rsidRPr="00D8613B" w14:paraId="2D33AABA" w14:textId="77777777" w:rsidTr="0004365E">
        <w:trPr>
          <w:trHeight w:val="762"/>
        </w:trPr>
        <w:tc>
          <w:tcPr>
            <w:tcW w:w="704" w:type="dxa"/>
            <w:vAlign w:val="center"/>
          </w:tcPr>
          <w:p w14:paraId="167E15A3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19" w:type="dxa"/>
            <w:vAlign w:val="center"/>
          </w:tcPr>
          <w:p w14:paraId="7E10DD8F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Fence Height</w:t>
            </w:r>
          </w:p>
          <w:p w14:paraId="6810C4DC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 xml:space="preserve">1200mm </w:t>
            </w:r>
          </w:p>
        </w:tc>
        <w:tc>
          <w:tcPr>
            <w:tcW w:w="850" w:type="dxa"/>
            <w:vAlign w:val="center"/>
          </w:tcPr>
          <w:p w14:paraId="665D2D52" w14:textId="77777777" w:rsidR="0004365E" w:rsidRPr="00566EE7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FA0973B" w14:textId="77777777" w:rsidR="0004365E" w:rsidRPr="00566EE7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6ED6703F" w14:textId="77777777" w:rsidR="0004365E" w:rsidRPr="00566EE7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39D1B78" w14:textId="77777777" w:rsidR="0004365E" w:rsidRPr="00566EE7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65E" w:rsidRPr="00D8613B" w14:paraId="1E8FA90E" w14:textId="77777777" w:rsidTr="0004365E">
        <w:trPr>
          <w:trHeight w:val="692"/>
        </w:trPr>
        <w:tc>
          <w:tcPr>
            <w:tcW w:w="704" w:type="dxa"/>
            <w:vAlign w:val="center"/>
          </w:tcPr>
          <w:p w14:paraId="32297D22" w14:textId="77777777" w:rsidR="0004365E" w:rsidRPr="00D8613B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14:paraId="7CB259D7" w14:textId="77777777" w:rsidR="0004365E" w:rsidRPr="006A1FB0" w:rsidRDefault="0004365E" w:rsidP="0004365E">
            <w:pPr>
              <w:rPr>
                <w:rFonts w:ascii="Arial" w:hAnsi="Arial" w:cs="Arial"/>
                <w:sz w:val="22"/>
                <w:szCs w:val="22"/>
              </w:rPr>
            </w:pPr>
            <w:r w:rsidRPr="006A1FB0">
              <w:rPr>
                <w:rFonts w:ascii="Arial" w:hAnsi="Arial" w:cs="Arial"/>
                <w:sz w:val="22"/>
                <w:szCs w:val="22"/>
              </w:rPr>
              <w:t>Strainers 2.4m long, 1.2m embedded, (min 1.1m)</w:t>
            </w:r>
          </w:p>
        </w:tc>
        <w:tc>
          <w:tcPr>
            <w:tcW w:w="850" w:type="dxa"/>
            <w:vAlign w:val="center"/>
          </w:tcPr>
          <w:p w14:paraId="612D7ACC" w14:textId="77777777" w:rsidR="0004365E" w:rsidRPr="00566EE7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8CCE151" w14:textId="77777777" w:rsidR="0004365E" w:rsidRPr="00566EE7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D9D9D9"/>
                <w:sz w:val="20"/>
                <w:szCs w:val="20"/>
              </w:rPr>
              <w:t>Site Engineer</w:t>
            </w:r>
          </w:p>
        </w:tc>
        <w:tc>
          <w:tcPr>
            <w:tcW w:w="992" w:type="dxa"/>
            <w:vAlign w:val="center"/>
          </w:tcPr>
          <w:p w14:paraId="56ECA7E8" w14:textId="77777777" w:rsidR="0004365E" w:rsidRPr="00566EE7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FF2540F" w14:textId="77777777" w:rsidR="0004365E" w:rsidRPr="00566EE7" w:rsidRDefault="0004365E" w:rsidP="000436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65E" w:rsidRPr="003E5541" w14:paraId="02D15CBA" w14:textId="77777777" w:rsidTr="0004365E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10485" w:type="dxa"/>
            <w:gridSpan w:val="7"/>
            <w:vAlign w:val="center"/>
          </w:tcPr>
          <w:p w14:paraId="08553D41" w14:textId="77777777" w:rsidR="0004365E" w:rsidRPr="00374A43" w:rsidRDefault="0004365E" w:rsidP="0004365E">
            <w:pPr>
              <w:pStyle w:val="Style1bodytext"/>
              <w:spacing w:before="0"/>
              <w:jc w:val="left"/>
              <w:rPr>
                <w:b/>
              </w:rPr>
            </w:pP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1BC5DB" wp14:editId="34821E5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0" t="0" r="0" b="0"/>
                      <wp:wrapNone/>
                      <wp:docPr id="28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04365E" w14:paraId="42AF4D46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14:paraId="1A3C76F9" w14:textId="77777777" w:rsidR="0004365E" w:rsidRDefault="0004365E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ACDBF1" w14:textId="77777777" w:rsidR="0004365E" w:rsidRDefault="0004365E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14:paraId="2E7E69D8" w14:textId="77777777" w:rsidR="0004365E" w:rsidRDefault="0004365E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04365E" w14:paraId="4EF63C3A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14:paraId="5A344D0C" w14:textId="77777777" w:rsidR="0004365E" w:rsidRDefault="0004365E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7C9E4D" w14:textId="77777777" w:rsidR="0004365E" w:rsidRDefault="0004365E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14:paraId="7ED1BABF" w14:textId="77777777" w:rsidR="0004365E" w:rsidRDefault="0004365E"/>
                                    </w:tc>
                                  </w:tr>
                                  <w:tr w:rsidR="0004365E" w14:paraId="7C2A5292" w14:textId="77777777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57716D3D" w14:textId="77777777" w:rsidR="0004365E" w:rsidRDefault="0004365E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57893C7" w14:textId="77777777" w:rsidR="0004365E" w:rsidRDefault="0004365E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6DCA123B" w14:textId="77777777" w:rsidR="0004365E" w:rsidRDefault="0004365E"/>
                                    </w:tc>
                                  </w:tr>
                                  <w:tr w:rsidR="0004365E" w14:paraId="1AAF6AC6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EAEB607" w14:textId="77777777" w:rsidR="0004365E" w:rsidRDefault="0004365E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8A28A7" w14:textId="77777777" w:rsidR="0004365E" w:rsidRDefault="0004365E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24636C1" w14:textId="77777777" w:rsidR="0004365E" w:rsidRDefault="0004365E"/>
                                    </w:tc>
                                  </w:tr>
                                  <w:tr w:rsidR="0004365E" w14:paraId="2E68A37B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9FED8B" w14:textId="77777777" w:rsidR="0004365E" w:rsidRDefault="0004365E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068CF80" w14:textId="77777777" w:rsidR="0004365E" w:rsidRDefault="0004365E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ED51D1" w14:textId="77777777" w:rsidR="0004365E" w:rsidRDefault="0004365E"/>
                                    </w:tc>
                                  </w:tr>
                                </w:tbl>
                                <w:p w14:paraId="7F547661" w14:textId="77777777" w:rsidR="0004365E" w:rsidRDefault="0004365E" w:rsidP="0004365E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1BC5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3" o:spid="_x0000_s1026" type="#_x0000_t202" style="position:absolute;margin-left:152.5pt;margin-top:598.75pt;width:180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04365E" w14:paraId="42AF4D46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14:paraId="1A3C76F9" w14:textId="77777777" w:rsidR="0004365E" w:rsidRDefault="0004365E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CACDBF1" w14:textId="77777777" w:rsidR="0004365E" w:rsidRDefault="0004365E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14:paraId="2E7E69D8" w14:textId="77777777" w:rsidR="0004365E" w:rsidRDefault="0004365E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04365E" w14:paraId="4EF63C3A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14:paraId="5A344D0C" w14:textId="77777777" w:rsidR="0004365E" w:rsidRDefault="0004365E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37C9E4D" w14:textId="77777777" w:rsidR="0004365E" w:rsidRDefault="0004365E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7ED1BABF" w14:textId="77777777" w:rsidR="0004365E" w:rsidRDefault="0004365E"/>
                              </w:tc>
                            </w:tr>
                            <w:tr w:rsidR="0004365E" w14:paraId="7C2A5292" w14:textId="77777777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7716D3D" w14:textId="77777777" w:rsidR="0004365E" w:rsidRDefault="0004365E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7893C7" w14:textId="77777777" w:rsidR="0004365E" w:rsidRDefault="000436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DCA123B" w14:textId="77777777" w:rsidR="0004365E" w:rsidRDefault="0004365E"/>
                              </w:tc>
                            </w:tr>
                            <w:tr w:rsidR="0004365E" w14:paraId="1AAF6AC6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EB607" w14:textId="77777777" w:rsidR="0004365E" w:rsidRDefault="0004365E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8A28A7" w14:textId="77777777" w:rsidR="0004365E" w:rsidRDefault="000436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4636C1" w14:textId="77777777" w:rsidR="0004365E" w:rsidRDefault="0004365E"/>
                              </w:tc>
                            </w:tr>
                            <w:tr w:rsidR="0004365E" w14:paraId="2E68A37B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9FED8B" w14:textId="77777777" w:rsidR="0004365E" w:rsidRDefault="0004365E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68CF80" w14:textId="77777777" w:rsidR="0004365E" w:rsidRDefault="0004365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ED51D1" w14:textId="77777777" w:rsidR="0004365E" w:rsidRDefault="0004365E"/>
                              </w:tc>
                            </w:tr>
                          </w:tbl>
                          <w:p w14:paraId="7F547661" w14:textId="77777777" w:rsidR="0004365E" w:rsidRDefault="0004365E" w:rsidP="0004365E"/>
                        </w:txbxContent>
                      </v:textbox>
                    </v:shape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D33A95" wp14:editId="087B68CF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27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09F420" id="Oval 109" o:spid="_x0000_s1026" style="position:absolute;margin-left:70.65pt;margin-top:418.75pt;width:99.2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" strokeweight="1pt">
                      <v:stroke dashstyle="1 1" endcap="round"/>
                    </v:oval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70784A" wp14:editId="52C34D01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26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117FD1" id="Oval 110" o:spid="_x0000_s1026" style="position:absolute;margin-left:305.15pt;margin-top:418.75pt;width:99.2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DZe/FTKQIAAFYEAAAOAAAAAAAAAAAAAAAAAC4CAABkcnMv&#10;ZTJvRG9jLnhtbFBLAQItABQABgAIAAAAIQCp17Fr4AAAAAwBAAAPAAAAAAAAAAAAAAAAAIMEAABk&#10;cnMvZG93bnJldi54bWxQSwUGAAAAAAQABADzAAAAkAUAAAAA&#10;" strokeweight="1pt">
                      <v:stroke dashstyle="1 1" endcap="round"/>
                    </v:oval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296DF9F4" wp14:editId="7B1ADBBB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25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CD4C6" id="Line 12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4.3pt,400.75pt" to="379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" strokeweight="1pt"/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506C89D2" wp14:editId="6EF024EA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24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A2816" id="Line 12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0.3pt,400.75pt" to="145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" strokeweight="1pt"/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C506DE" wp14:editId="5AA52ED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0" t="0" r="0" b="0"/>
                      <wp:wrapNone/>
                      <wp:docPr id="23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E5921" w14:textId="77777777" w:rsidR="0004365E" w:rsidRDefault="0004365E" w:rsidP="0004365E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506DE" id="Text Box 122" o:spid="_x0000_s1027" type="#_x0000_t202" style="position:absolute;margin-left:208.3pt;margin-top:562.75pt;width:1in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" stroked="f">
                      <v:textbox inset=",0,,0">
                        <w:txbxContent>
                          <w:p w14:paraId="664E5921" w14:textId="77777777" w:rsidR="0004365E" w:rsidRDefault="0004365E" w:rsidP="0004365E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E01DC4C" wp14:editId="786D1750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0" t="0" r="0" b="0"/>
                      <wp:wrapNone/>
                      <wp:docPr id="22" name="Text Box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BE246C" w14:textId="77777777" w:rsidR="0004365E" w:rsidRDefault="0004365E" w:rsidP="0004365E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1DC4C" id="Text Box 121" o:spid="_x0000_s1028" type="#_x0000_t202" style="position:absolute;margin-left:208.3pt;margin-top:544.75pt;width:63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" stroked="f">
                      <v:textbox inset=",0,,0">
                        <w:txbxContent>
                          <w:p w14:paraId="66BE246C" w14:textId="77777777" w:rsidR="0004365E" w:rsidRDefault="0004365E" w:rsidP="0004365E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2451C0" wp14:editId="6860E5A0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21" name="Text Box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88307B" w14:textId="77777777" w:rsidR="0004365E" w:rsidRDefault="0004365E" w:rsidP="0004365E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451C0" id="Text Box 120" o:spid="_x0000_s1029" type="#_x0000_t202" style="position:absolute;margin-left:334.3pt;margin-top:481.7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" stroked="f">
                      <v:textbox>
                        <w:txbxContent>
                          <w:p w14:paraId="2788307B" w14:textId="77777777" w:rsidR="0004365E" w:rsidRDefault="0004365E" w:rsidP="0004365E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5611C6" wp14:editId="48F4D34A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20" name="Text Box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B8B215" w14:textId="77777777" w:rsidR="0004365E" w:rsidRDefault="0004365E" w:rsidP="0004365E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611C6" id="Text Box 119" o:spid="_x0000_s1030" type="#_x0000_t202" style="position:absolute;margin-left:100.3pt;margin-top:481.75pt;width:4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" stroked="f">
                      <v:textbox>
                        <w:txbxContent>
                          <w:p w14:paraId="2EB8B215" w14:textId="77777777" w:rsidR="0004365E" w:rsidRDefault="0004365E" w:rsidP="0004365E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5A891C" wp14:editId="734ADF18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0" t="0" r="0" b="0"/>
                      <wp:wrapNone/>
                      <wp:docPr id="19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C57F98" id="Oval 115" o:spid="_x0000_s1026" style="position:absolute;margin-left:116.05pt;margin-top:463.2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alFgIAAC8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"/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1A5D9987" wp14:editId="13D7829F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5927724</wp:posOffset>
                      </wp:positionV>
                      <wp:extent cx="228600" cy="0"/>
                      <wp:effectExtent l="0" t="76200" r="0" b="76200"/>
                      <wp:wrapNone/>
                      <wp:docPr id="15" name="Lin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7E78B" id="Line 11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7.05pt,466.75pt" to="245.0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">
                      <v:stroke endarrow="block"/>
                    </v:line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DBAD88A" wp14:editId="14120A9D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5927724</wp:posOffset>
                      </wp:positionV>
                      <wp:extent cx="3429000" cy="0"/>
                      <wp:effectExtent l="0" t="0" r="0" b="0"/>
                      <wp:wrapNone/>
                      <wp:docPr id="14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CBB43" id="Line 11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55pt,466.75pt" to="435.5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" strokeweight="1pt">
                      <v:stroke dashstyle="1 1" endcap="round"/>
                    </v:line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2DF2C5" wp14:editId="64C718DA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0" t="0" r="0" b="0"/>
                      <wp:wrapNone/>
                      <wp:docPr id="13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D7E0B" id="Rectangle 112" o:spid="_x0000_s1026" style="position:absolute;margin-left:309.55pt;margin-top:436.75pt;width:90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Pr="00374A43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114042" wp14:editId="41DAEE6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0" t="0" r="0" b="0"/>
                      <wp:wrapNone/>
                      <wp:docPr id="12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094F1" id="Rectangle 111" o:spid="_x0000_s1026" style="position:absolute;margin-left:75.55pt;margin-top:436.6pt;width:9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Pr="00374A43">
              <w:rPr>
                <w:b/>
              </w:rPr>
              <w:t>Comments:</w:t>
            </w:r>
          </w:p>
          <w:p w14:paraId="491B9ECF" w14:textId="77777777" w:rsidR="0004365E" w:rsidRPr="00374A43" w:rsidRDefault="0004365E" w:rsidP="0004365E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43A84DE1" w14:textId="77777777" w:rsidR="0004365E" w:rsidRPr="00374A43" w:rsidRDefault="0004365E" w:rsidP="0004365E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2AC0930C" w14:textId="77777777" w:rsidR="0004365E" w:rsidRPr="00374A43" w:rsidRDefault="0004365E" w:rsidP="0004365E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38D5F2D3" w14:textId="77777777" w:rsidR="0004365E" w:rsidRPr="00374A43" w:rsidRDefault="0004365E" w:rsidP="0004365E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04365E" w:rsidRPr="003E5541" w14:paraId="68C60E39" w14:textId="77777777" w:rsidTr="0004365E">
        <w:tblPrEx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10485" w:type="dxa"/>
            <w:gridSpan w:val="7"/>
            <w:vAlign w:val="center"/>
          </w:tcPr>
          <w:p w14:paraId="34DEF768" w14:textId="77777777" w:rsidR="0004365E" w:rsidRPr="00374A43" w:rsidRDefault="0004365E" w:rsidP="0004365E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374A43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04365E" w:rsidRPr="003E5541" w14:paraId="24DB884B" w14:textId="77777777" w:rsidTr="0004365E">
        <w:tblPrEx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5535" w:type="dxa"/>
            <w:gridSpan w:val="4"/>
            <w:vAlign w:val="center"/>
          </w:tcPr>
          <w:p w14:paraId="111C8F74" w14:textId="77777777" w:rsidR="0004365E" w:rsidRPr="00374A43" w:rsidRDefault="0004365E" w:rsidP="0004365E">
            <w:pPr>
              <w:pStyle w:val="Style1bodytext"/>
              <w:spacing w:before="0"/>
              <w:jc w:val="left"/>
            </w:pPr>
            <w:r w:rsidRPr="00374A43">
              <w:t>Name:</w:t>
            </w:r>
          </w:p>
        </w:tc>
        <w:tc>
          <w:tcPr>
            <w:tcW w:w="4950" w:type="dxa"/>
            <w:gridSpan w:val="3"/>
            <w:vAlign w:val="center"/>
          </w:tcPr>
          <w:p w14:paraId="0FB81A74" w14:textId="77777777" w:rsidR="0004365E" w:rsidRPr="00374A43" w:rsidRDefault="0004365E" w:rsidP="0004365E">
            <w:pPr>
              <w:pStyle w:val="Style1bodytext"/>
              <w:spacing w:before="0"/>
              <w:jc w:val="left"/>
            </w:pPr>
            <w:r w:rsidRPr="00374A43">
              <w:t xml:space="preserve">Position:  </w:t>
            </w:r>
            <w:r w:rsidRPr="00374A43">
              <w:rPr>
                <w:b/>
              </w:rPr>
              <w:t>Site Engineer</w:t>
            </w:r>
          </w:p>
        </w:tc>
      </w:tr>
      <w:tr w:rsidR="0004365E" w:rsidRPr="003E5541" w14:paraId="5D532382" w14:textId="77777777" w:rsidTr="0004365E">
        <w:tblPrEx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5535" w:type="dxa"/>
            <w:gridSpan w:val="4"/>
            <w:vAlign w:val="center"/>
          </w:tcPr>
          <w:p w14:paraId="150868E9" w14:textId="77777777" w:rsidR="0004365E" w:rsidRPr="00374A43" w:rsidRDefault="0004365E" w:rsidP="0004365E">
            <w:pPr>
              <w:pStyle w:val="Style1bodytext"/>
              <w:spacing w:before="0"/>
              <w:jc w:val="left"/>
            </w:pPr>
            <w:r w:rsidRPr="00374A43">
              <w:t>Sign:</w:t>
            </w:r>
          </w:p>
        </w:tc>
        <w:tc>
          <w:tcPr>
            <w:tcW w:w="4950" w:type="dxa"/>
            <w:gridSpan w:val="3"/>
            <w:vAlign w:val="center"/>
          </w:tcPr>
          <w:p w14:paraId="7EAD66F1" w14:textId="77777777" w:rsidR="0004365E" w:rsidRPr="00374A43" w:rsidRDefault="0004365E" w:rsidP="0004365E">
            <w:pPr>
              <w:pStyle w:val="Style1bodytext"/>
              <w:spacing w:before="0"/>
              <w:jc w:val="left"/>
            </w:pPr>
            <w:r w:rsidRPr="00374A43">
              <w:t>Date:</w:t>
            </w:r>
          </w:p>
        </w:tc>
      </w:tr>
      <w:tr w:rsidR="0004365E" w:rsidRPr="003E5541" w14:paraId="428AD1F5" w14:textId="77777777" w:rsidTr="0004365E">
        <w:tblPrEx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5535" w:type="dxa"/>
            <w:gridSpan w:val="4"/>
            <w:vAlign w:val="center"/>
          </w:tcPr>
          <w:p w14:paraId="59862B16" w14:textId="77777777" w:rsidR="0004365E" w:rsidRPr="00374A43" w:rsidRDefault="0004365E" w:rsidP="0004365E">
            <w:pPr>
              <w:pStyle w:val="Style1bodytext"/>
              <w:spacing w:before="0"/>
              <w:jc w:val="left"/>
            </w:pPr>
            <w:r w:rsidRPr="00374A43">
              <w:t>Name:</w:t>
            </w:r>
          </w:p>
        </w:tc>
        <w:tc>
          <w:tcPr>
            <w:tcW w:w="4950" w:type="dxa"/>
            <w:gridSpan w:val="3"/>
            <w:vAlign w:val="center"/>
          </w:tcPr>
          <w:p w14:paraId="0B2FC44F" w14:textId="31E9A6C8" w:rsidR="0004365E" w:rsidRPr="00374A43" w:rsidRDefault="0004365E" w:rsidP="0004365E">
            <w:pPr>
              <w:pStyle w:val="Style1bodytext"/>
              <w:spacing w:before="0"/>
              <w:jc w:val="left"/>
            </w:pPr>
            <w:r w:rsidRPr="00374A43">
              <w:t xml:space="preserve">Position: </w:t>
            </w:r>
            <w:r>
              <w:rPr>
                <w:b/>
              </w:rPr>
              <w:t xml:space="preserve">CPS </w:t>
            </w:r>
            <w:r w:rsidRPr="00374A43">
              <w:rPr>
                <w:b/>
              </w:rPr>
              <w:t>Engineer</w:t>
            </w:r>
          </w:p>
        </w:tc>
      </w:tr>
      <w:tr w:rsidR="0004365E" w:rsidRPr="003E5541" w14:paraId="493FD002" w14:textId="77777777" w:rsidTr="0004365E">
        <w:tblPrEx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5535" w:type="dxa"/>
            <w:gridSpan w:val="4"/>
            <w:vAlign w:val="center"/>
          </w:tcPr>
          <w:p w14:paraId="62A573E0" w14:textId="77777777" w:rsidR="0004365E" w:rsidRPr="00374A43" w:rsidRDefault="0004365E" w:rsidP="0004365E">
            <w:pPr>
              <w:pStyle w:val="Style1bodytext"/>
              <w:spacing w:before="0"/>
              <w:jc w:val="left"/>
            </w:pPr>
            <w:r w:rsidRPr="00374A43">
              <w:t>Sign:</w:t>
            </w:r>
          </w:p>
        </w:tc>
        <w:tc>
          <w:tcPr>
            <w:tcW w:w="4950" w:type="dxa"/>
            <w:gridSpan w:val="3"/>
            <w:vAlign w:val="center"/>
          </w:tcPr>
          <w:p w14:paraId="005B4A58" w14:textId="77777777" w:rsidR="0004365E" w:rsidRPr="00374A43" w:rsidRDefault="0004365E" w:rsidP="0004365E">
            <w:pPr>
              <w:pStyle w:val="Style1bodytext"/>
              <w:spacing w:before="0"/>
              <w:jc w:val="left"/>
            </w:pPr>
            <w:r w:rsidRPr="00374A43">
              <w:t>Date:</w:t>
            </w:r>
          </w:p>
        </w:tc>
      </w:tr>
    </w:tbl>
    <w:p w14:paraId="680A4E5D" w14:textId="77777777" w:rsidR="0042624E" w:rsidRPr="0066223C" w:rsidRDefault="0042624E" w:rsidP="0066223C">
      <w:pPr>
        <w:rPr>
          <w:rFonts w:ascii="Arial" w:hAnsi="Arial" w:cs="Arial"/>
          <w:sz w:val="2"/>
          <w:szCs w:val="2"/>
        </w:rPr>
      </w:pPr>
    </w:p>
    <w:sectPr w:rsidR="0042624E" w:rsidRPr="0066223C" w:rsidSect="00CB6F63">
      <w:headerReference w:type="default" r:id="rId11"/>
      <w:footerReference w:type="default" r:id="rId12"/>
      <w:pgSz w:w="11906" w:h="16838" w:code="9"/>
      <w:pgMar w:top="1020" w:right="1134" w:bottom="709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DBDC" w14:textId="77777777" w:rsidR="00C8034D" w:rsidRDefault="00C8034D">
      <w:r>
        <w:separator/>
      </w:r>
    </w:p>
  </w:endnote>
  <w:endnote w:type="continuationSeparator" w:id="0">
    <w:p w14:paraId="769D0D3C" w14:textId="77777777" w:rsidR="00C8034D" w:rsidRDefault="00C8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54633D" w:rsidRPr="00265156" w14:paraId="7B228ED3" w14:textId="77777777" w:rsidTr="00BD0A4C">
      <w:trPr>
        <w:trHeight w:val="553"/>
      </w:trPr>
      <w:tc>
        <w:tcPr>
          <w:tcW w:w="2519" w:type="dxa"/>
        </w:tcPr>
        <w:p w14:paraId="25782084" w14:textId="04ACF39F" w:rsidR="0054633D" w:rsidRPr="00265156" w:rsidRDefault="0054633D" w:rsidP="00BD0A4C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71403F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71403F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71403F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BD0A4C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04365E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BD0A4C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71403F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2B4134D2" w:rsidR="0054633D" w:rsidRPr="0004365E" w:rsidRDefault="0054633D" w:rsidP="0004365E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66027ED6" w14:textId="77777777" w:rsidR="0004365E" w:rsidRDefault="0004365E" w:rsidP="00BD0A4C">
          <w:pPr>
            <w:pStyle w:val="Footer"/>
            <w:spacing w:before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CS-4053 - Fencing Checksheet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6F710E7E" w14:textId="6E0236F0" w:rsidR="0054633D" w:rsidRPr="00265156" w:rsidRDefault="0054633D" w:rsidP="00BD0A4C">
          <w:pPr>
            <w:pStyle w:val="Footer"/>
            <w:spacing w:before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BD0A4C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BD0A4C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19219836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245A" w14:textId="77777777" w:rsidR="00C8034D" w:rsidRDefault="00C8034D">
      <w:r>
        <w:separator/>
      </w:r>
    </w:p>
  </w:footnote>
  <w:footnote w:type="continuationSeparator" w:id="0">
    <w:p w14:paraId="1231BE67" w14:textId="77777777" w:rsidR="00C8034D" w:rsidRDefault="00C80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7F610150" w14:textId="77777777" w:rsidTr="0B5EEBA9">
      <w:trPr>
        <w:trHeight w:val="699"/>
      </w:trPr>
      <w:tc>
        <w:tcPr>
          <w:tcW w:w="4964" w:type="dxa"/>
          <w:vAlign w:val="center"/>
        </w:tcPr>
        <w:p w14:paraId="1463A281" w14:textId="77F5FF50" w:rsidR="00E96D0E" w:rsidRPr="00CB6F63" w:rsidRDefault="0B5EEBA9" w:rsidP="00CB6F63">
          <w:pPr>
            <w:pStyle w:val="Header"/>
          </w:pPr>
          <w:r>
            <w:rPr>
              <w:noProof/>
            </w:rPr>
            <w:drawing>
              <wp:inline distT="0" distB="0" distL="0" distR="0" wp14:anchorId="27621D60" wp14:editId="5D7198F0">
                <wp:extent cx="2933700" cy="552450"/>
                <wp:effectExtent l="0" t="0" r="0" b="0"/>
                <wp:docPr id="844670291" name="Picture 844670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14:paraId="2786CA2C" w14:textId="77777777" w:rsidR="00E96D0E" w:rsidRPr="0054633D" w:rsidRDefault="001869C1" w:rsidP="00C432A2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 w:rsidRPr="0071403F">
            <w:rPr>
              <w:szCs w:val="24"/>
            </w:rPr>
            <w:t>Fencing Checksheet</w:t>
          </w:r>
        </w:p>
      </w:tc>
    </w:tr>
  </w:tbl>
  <w:p w14:paraId="296FEF7D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4365E"/>
    <w:rsid w:val="000635A1"/>
    <w:rsid w:val="00094D0C"/>
    <w:rsid w:val="000F2FFE"/>
    <w:rsid w:val="00117117"/>
    <w:rsid w:val="001333D4"/>
    <w:rsid w:val="00144170"/>
    <w:rsid w:val="001869C1"/>
    <w:rsid w:val="00193E69"/>
    <w:rsid w:val="001F1A43"/>
    <w:rsid w:val="001F701D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4046BC"/>
    <w:rsid w:val="004078C4"/>
    <w:rsid w:val="004213A9"/>
    <w:rsid w:val="0042624E"/>
    <w:rsid w:val="00426D32"/>
    <w:rsid w:val="00443C09"/>
    <w:rsid w:val="004566C9"/>
    <w:rsid w:val="00483F46"/>
    <w:rsid w:val="00486ED2"/>
    <w:rsid w:val="00491975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3226"/>
    <w:rsid w:val="005E3F41"/>
    <w:rsid w:val="005F6BF9"/>
    <w:rsid w:val="005F7B8A"/>
    <w:rsid w:val="00613615"/>
    <w:rsid w:val="00616389"/>
    <w:rsid w:val="0063312F"/>
    <w:rsid w:val="0066223C"/>
    <w:rsid w:val="0066385A"/>
    <w:rsid w:val="00673097"/>
    <w:rsid w:val="0069702D"/>
    <w:rsid w:val="006B75C6"/>
    <w:rsid w:val="006E7E0F"/>
    <w:rsid w:val="006F17F9"/>
    <w:rsid w:val="00703271"/>
    <w:rsid w:val="0071403F"/>
    <w:rsid w:val="00717844"/>
    <w:rsid w:val="00733A86"/>
    <w:rsid w:val="00736E16"/>
    <w:rsid w:val="00794006"/>
    <w:rsid w:val="007A46DC"/>
    <w:rsid w:val="007C4A04"/>
    <w:rsid w:val="007E283B"/>
    <w:rsid w:val="00836C00"/>
    <w:rsid w:val="00842A55"/>
    <w:rsid w:val="008C38BB"/>
    <w:rsid w:val="008D1922"/>
    <w:rsid w:val="008D36B8"/>
    <w:rsid w:val="008F4196"/>
    <w:rsid w:val="00930976"/>
    <w:rsid w:val="00945DFE"/>
    <w:rsid w:val="00947421"/>
    <w:rsid w:val="00960FE5"/>
    <w:rsid w:val="00984CEA"/>
    <w:rsid w:val="009A0AB9"/>
    <w:rsid w:val="009D18AF"/>
    <w:rsid w:val="00A542CF"/>
    <w:rsid w:val="00A64848"/>
    <w:rsid w:val="00A7245E"/>
    <w:rsid w:val="00AC4E44"/>
    <w:rsid w:val="00AE263B"/>
    <w:rsid w:val="00B06EEF"/>
    <w:rsid w:val="00B100B9"/>
    <w:rsid w:val="00B21989"/>
    <w:rsid w:val="00B31C17"/>
    <w:rsid w:val="00B56110"/>
    <w:rsid w:val="00B821EC"/>
    <w:rsid w:val="00B84628"/>
    <w:rsid w:val="00BD0A4C"/>
    <w:rsid w:val="00BD380C"/>
    <w:rsid w:val="00C004AC"/>
    <w:rsid w:val="00C432A2"/>
    <w:rsid w:val="00C56CFC"/>
    <w:rsid w:val="00C8034D"/>
    <w:rsid w:val="00C9124E"/>
    <w:rsid w:val="00CB6F63"/>
    <w:rsid w:val="00D003AD"/>
    <w:rsid w:val="00D0451D"/>
    <w:rsid w:val="00D05C5A"/>
    <w:rsid w:val="00D133C0"/>
    <w:rsid w:val="00D21E70"/>
    <w:rsid w:val="00D52AE8"/>
    <w:rsid w:val="00D5442C"/>
    <w:rsid w:val="00DA4B30"/>
    <w:rsid w:val="00DB5B51"/>
    <w:rsid w:val="00DF49EB"/>
    <w:rsid w:val="00E139CD"/>
    <w:rsid w:val="00E27AA3"/>
    <w:rsid w:val="00E4598F"/>
    <w:rsid w:val="00E735C2"/>
    <w:rsid w:val="00E7506D"/>
    <w:rsid w:val="00E910F9"/>
    <w:rsid w:val="00E96D0E"/>
    <w:rsid w:val="00F262B0"/>
    <w:rsid w:val="00F60694"/>
    <w:rsid w:val="00F708B5"/>
    <w:rsid w:val="00F91743"/>
    <w:rsid w:val="00FA389E"/>
    <w:rsid w:val="00FB34B1"/>
    <w:rsid w:val="00FB3EA9"/>
    <w:rsid w:val="00FB5627"/>
    <w:rsid w:val="00FE3744"/>
    <w:rsid w:val="0B5EE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45E0AF"/>
  <w15:chartTrackingRefBased/>
  <w15:docId w15:val="{3150CD05-DCFC-4D5A-9DD2-73916233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character" w:customStyle="1" w:styleId="HeaderChar">
    <w:name w:val="Header Char"/>
    <w:link w:val="Header"/>
    <w:locked/>
    <w:rsid w:val="001869C1"/>
    <w:rPr>
      <w:sz w:val="24"/>
      <w:szCs w:val="24"/>
    </w:rPr>
  </w:style>
  <w:style w:type="character" w:customStyle="1" w:styleId="Heading7Char">
    <w:name w:val="Heading 7 Char"/>
    <w:link w:val="Heading7"/>
    <w:locked/>
    <w:rsid w:val="001869C1"/>
    <w:rPr>
      <w:sz w:val="24"/>
      <w:szCs w:val="24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PRGMGMT-489425659-18011</_dlc_DocId>
    <_dlc_DocIdUrl xmlns="6b52167f-bd76-444c-91ba-391bd6f89101">
      <Url>https://trecnz.sharepoint.com/sites/PROGRAMMEMANAGEMENT/_layouts/15/DocIdRedir.aspx?ID=PRGMGMT-489425659-18011</Url>
      <Description>PRGMGMT-489425659-18011</Description>
    </_dlc_DocIdUrl>
    <Revision xmlns="de5d2c5c-e379-42cf-85a4-2a4633504156">2</Revision>
    <State xmlns="de5d2c5c-e379-42cf-85a4-2a463350415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008498-92CD-44EE-994F-DF79D0ECF58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C0BA40E-4FA0-45B0-A5E3-3603D1F6A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A0B2D1-9BF8-49CC-9BB5-0AAAF39A642A}">
  <ds:schemaRefs>
    <ds:schemaRef ds:uri="de5d2c5c-e379-42cf-85a4-2a4633504156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6b52167f-bd76-444c-91ba-391bd6f89101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1CE3C29-3EA3-4A21-96E5-3036C7418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213</Words>
  <Characters>1112</Characters>
  <Application>Microsoft Office Word</Application>
  <DocSecurity>0</DocSecurity>
  <Lines>9</Lines>
  <Paragraphs>2</Paragraphs>
  <ScaleCrop>false</ScaleCrop>
  <Company>Fulton Hogan Ltd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9</cp:revision>
  <cp:lastPrinted>2015-02-16T22:12:00Z</cp:lastPrinted>
  <dcterms:created xsi:type="dcterms:W3CDTF">2020-04-28T03:33:00Z</dcterms:created>
  <dcterms:modified xsi:type="dcterms:W3CDTF">2023-11-30T20:44:00Z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EX1_00137732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19-02-2015</vt:lpwstr>
  </property>
  <property fmtid="{D5CDD505-2E9C-101B-9397-08002B2CF9AE}" pid="7" name="Revision">
    <vt:lpwstr>2</vt:lpwstr>
  </property>
  <property fmtid="{D5CDD505-2E9C-101B-9397-08002B2CF9AE}" pid="8" name="ContentID">
    <vt:lpwstr>EX1_00137732</vt:lpwstr>
  </property>
  <property fmtid="{D5CDD505-2E9C-101B-9397-08002B2CF9AE}" pid="9" name="dID">
    <vt:lpwstr>678660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http://www.fultonhoganrecords.com/cs/idcplg?ClientControlled=DocMan&amp;coreContentOnly=1&amp;WebdavRequest=1&amp;IdcService=DOC_INFO&amp;dID=678660</vt:lpwstr>
  </property>
  <property fmtid="{D5CDD505-2E9C-101B-9397-08002B2CF9AE}" pid="12" name="MFiles_PG9D8E6D87ACB140E88885FF25661DF7C4">
    <vt:lpwstr>ACE-CS-4053</vt:lpwstr>
  </property>
  <property fmtid="{D5CDD505-2E9C-101B-9397-08002B2CF9AE}" pid="13" name="MFiles_PG77E3779A577E4FCCAD4C77A9B4F53090">
    <vt:lpwstr>[Project]</vt:lpwstr>
  </property>
  <property fmtid="{D5CDD505-2E9C-101B-9397-08002B2CF9AE}" pid="14" name="MFiles_PG3EE8F8FCDE2F42FEB77C36CF8C34077A">
    <vt:lpwstr>[Work Area(s)]</vt:lpwstr>
  </property>
  <property fmtid="{D5CDD505-2E9C-101B-9397-08002B2CF9AE}" pid="15" name="MFiles_PG5A7482DE55C7482BBB26637370601405">
    <vt:lpwstr>[Lot(s)]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2F2B2D479AC1470D96E32B7BC7BB900E">
    <vt:lpwstr>[Sub Work Area(s)]</vt:lpwstr>
  </property>
  <property fmtid="{D5CDD505-2E9C-101B-9397-08002B2CF9AE}" pid="18" name="MFiles_PGEAB2B9D9809E49A59FA64EA5C2802F8C">
    <vt:filetime>2019-11-27T00:00:00Z</vt:filetime>
  </property>
  <property fmtid="{D5CDD505-2E9C-101B-9397-08002B2CF9AE}" pid="19" name="MFiles_PGEA3BBB33C76F4108933114BEFB909515">
    <vt:lpwstr>Kirsty George</vt:lpwstr>
  </property>
  <property fmtid="{D5CDD505-2E9C-101B-9397-08002B2CF9AE}" pid="20" name="MFiles_PG0DE623DDC2F64E548837EB975054FF48">
    <vt:lpwstr>[Document Date]</vt:lpwstr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4987f428-f298-4f7e-afd4-144c242e83e7</vt:lpwstr>
  </property>
  <property fmtid="{D5CDD505-2E9C-101B-9397-08002B2CF9AE}" pid="24" name="MediaServiceImageTags">
    <vt:lpwstr/>
  </property>
</Properties>
</file>