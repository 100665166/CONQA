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C32E" w14:textId="5A3EA3AD" w:rsidR="006D7C8F" w:rsidRDefault="006D7C8F" w:rsidP="00FD1576">
      <w:pPr>
        <w:pStyle w:val="Style1bodytext"/>
      </w:pPr>
      <w:r>
        <w:t>Project No.__________________</w:t>
      </w:r>
    </w:p>
    <w:p w14:paraId="29488791" w14:textId="2B0079CF" w:rsidR="00FD1576" w:rsidRDefault="00FD1576" w:rsidP="00FD1576">
      <w:pPr>
        <w:pStyle w:val="Style1bodytext"/>
      </w:pPr>
      <w:proofErr w:type="gramStart"/>
      <w:r>
        <w:t>Stage:_</w:t>
      </w:r>
      <w:proofErr w:type="gramEnd"/>
      <w:r>
        <w:t>_______________________</w:t>
      </w:r>
      <w:r>
        <w:tab/>
      </w:r>
      <w:r>
        <w:tab/>
      </w:r>
      <w:r>
        <w:tab/>
        <w:t>Material:_____________________________</w:t>
      </w:r>
    </w:p>
    <w:p w14:paraId="5A593314" w14:textId="77777777" w:rsidR="00FD1576" w:rsidRDefault="00FD1576" w:rsidP="00B10C8B">
      <w:pPr>
        <w:pStyle w:val="Style1bodytext"/>
        <w:numPr>
          <w:ilvl w:val="0"/>
          <w:numId w:val="25"/>
        </w:numPr>
        <w:spacing w:before="80"/>
      </w:pPr>
      <w:r w:rsidRPr="00B51244">
        <w:rPr>
          <w:b/>
        </w:rPr>
        <w:t>Subgrade</w:t>
      </w:r>
      <w:r>
        <w:t xml:space="preserve"> TNZ F/1 Tolerance: </w:t>
      </w:r>
      <w:r>
        <w:tab/>
        <w:t>-30mm / 0mm</w:t>
      </w:r>
    </w:p>
    <w:p w14:paraId="46231E0C" w14:textId="77777777" w:rsidR="00FD1576" w:rsidRDefault="00FD1576" w:rsidP="00B10C8B">
      <w:pPr>
        <w:pStyle w:val="Style1bodytext"/>
        <w:numPr>
          <w:ilvl w:val="0"/>
          <w:numId w:val="25"/>
        </w:numPr>
        <w:spacing w:before="80"/>
      </w:pPr>
      <w:r w:rsidRPr="00B51244">
        <w:rPr>
          <w:b/>
        </w:rPr>
        <w:t>SIL</w:t>
      </w:r>
      <w:r>
        <w:t xml:space="preserve"> TNZ F/1 Tolerance: </w:t>
      </w:r>
      <w:r>
        <w:tab/>
      </w:r>
      <w:r>
        <w:tab/>
        <w:t>-30mm / 0mm</w:t>
      </w:r>
    </w:p>
    <w:p w14:paraId="250202A6" w14:textId="77777777" w:rsidR="00FD1576" w:rsidRDefault="00FD1576" w:rsidP="00B10C8B">
      <w:pPr>
        <w:pStyle w:val="Style1bodytext"/>
        <w:numPr>
          <w:ilvl w:val="0"/>
          <w:numId w:val="25"/>
        </w:numPr>
        <w:spacing w:before="80"/>
      </w:pPr>
      <w:r w:rsidRPr="00B51244">
        <w:rPr>
          <w:b/>
        </w:rPr>
        <w:t>Subbase</w:t>
      </w:r>
      <w:r>
        <w:t xml:space="preserve"> TNZ B/2 Tolerance: </w:t>
      </w:r>
      <w:r>
        <w:tab/>
        <w:t>-25mm / +5mm</w:t>
      </w:r>
    </w:p>
    <w:p w14:paraId="34C094D4" w14:textId="77777777" w:rsidR="00FD1576" w:rsidRDefault="00FD1576" w:rsidP="00B10C8B">
      <w:pPr>
        <w:pStyle w:val="Style1bodytext"/>
        <w:numPr>
          <w:ilvl w:val="0"/>
          <w:numId w:val="25"/>
        </w:numPr>
        <w:spacing w:before="80"/>
      </w:pPr>
      <w:r w:rsidRPr="00B51244">
        <w:rPr>
          <w:b/>
        </w:rPr>
        <w:t>Basecourse</w:t>
      </w:r>
      <w:r>
        <w:t xml:space="preserve"> TNZ B/2 Tolerance:</w:t>
      </w:r>
      <w:r>
        <w:tab/>
        <w:t>-5mm/+15mm without concrete channel</w:t>
      </w:r>
    </w:p>
    <w:p w14:paraId="26856C9C" w14:textId="77777777" w:rsidR="00FD1576" w:rsidRDefault="00FD1576" w:rsidP="00B10C8B">
      <w:pPr>
        <w:pStyle w:val="Style1bodytext"/>
        <w:numPr>
          <w:ilvl w:val="0"/>
          <w:numId w:val="25"/>
        </w:numPr>
        <w:spacing w:before="80"/>
      </w:pPr>
      <w:r w:rsidRPr="00B51244">
        <w:rPr>
          <w:b/>
        </w:rPr>
        <w:t xml:space="preserve">Basecourse </w:t>
      </w:r>
      <w:r>
        <w:t>TNZ B/2 Tolerance:</w:t>
      </w:r>
      <w:r>
        <w:tab/>
        <w:t>-5mm/+5mm with concrete channel in locations close to or at the lip of the channel</w:t>
      </w:r>
    </w:p>
    <w:p w14:paraId="521EC053" w14:textId="77777777" w:rsidR="00FD1576" w:rsidRDefault="00FD1576" w:rsidP="00B10C8B">
      <w:pPr>
        <w:pStyle w:val="Style1bodytext"/>
        <w:spacing w:before="80"/>
      </w:pPr>
      <w:r>
        <w:t>String Lift: ___________mm</w:t>
      </w:r>
      <w:r>
        <w:tab/>
      </w:r>
    </w:p>
    <w:p w14:paraId="672A6659" w14:textId="77777777" w:rsidR="00C432A2" w:rsidRPr="00B10C8B" w:rsidRDefault="00C432A2" w:rsidP="0032629E">
      <w:pPr>
        <w:ind w:firstLine="357"/>
        <w:rPr>
          <w:rFonts w:ascii="Arial" w:hAnsi="Arial" w:cs="Arial"/>
          <w:color w:val="000000"/>
          <w:sz w:val="16"/>
          <w:szCs w:val="16"/>
        </w:rPr>
      </w:pPr>
    </w:p>
    <w:tbl>
      <w:tblPr>
        <w:tblW w:w="10491" w:type="dxa"/>
        <w:tblInd w:w="-318" w:type="dxa"/>
        <w:tblLook w:val="04A0" w:firstRow="1" w:lastRow="0" w:firstColumn="1" w:lastColumn="0" w:noHBand="0" w:noVBand="1"/>
      </w:tblPr>
      <w:tblGrid>
        <w:gridCol w:w="1419"/>
        <w:gridCol w:w="1417"/>
        <w:gridCol w:w="1295"/>
        <w:gridCol w:w="1240"/>
        <w:gridCol w:w="1240"/>
        <w:gridCol w:w="1240"/>
        <w:gridCol w:w="1080"/>
        <w:gridCol w:w="1560"/>
      </w:tblGrid>
      <w:tr w:rsidR="00FD1576" w14:paraId="3FC52998" w14:textId="77777777" w:rsidTr="005A6D76">
        <w:trPr>
          <w:trHeight w:val="300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F36E04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Chainage (m)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645CC6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60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A95D30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Depth Below String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line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C9763E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Width</w:t>
            </w:r>
          </w:p>
        </w:tc>
      </w:tr>
      <w:tr w:rsidR="00FD1576" w14:paraId="773F3228" w14:textId="77777777" w:rsidTr="005A6D76">
        <w:trPr>
          <w:trHeight w:val="510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501D" w14:textId="77777777" w:rsidR="00FD1576" w:rsidRPr="00A657F6" w:rsidRDefault="00FD1576" w:rsidP="005A6D7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32E743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Left shoulder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3EA0D2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Left edge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E7399B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Left mid-lane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F7F3B7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Centreline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43BCAE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Right mid-lane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585280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Right 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2C4867" w14:textId="77777777" w:rsidR="00FD1576" w:rsidRPr="00A657F6" w:rsidRDefault="00FD1576" w:rsidP="005A6D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657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Right shoulder</w:t>
            </w:r>
          </w:p>
        </w:tc>
      </w:tr>
      <w:tr w:rsidR="00FD1576" w14:paraId="3865702D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EAA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84B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38FC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4170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07324319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84D5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56C0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C1F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996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86A4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B114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F34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29A5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544C9B02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F8A0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60B5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BA61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B19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CD6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EC03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300F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889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6045925C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530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EF77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73E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69FC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2A59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AF0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17C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23A7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13010F23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6B0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3EC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278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C8A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D213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3204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D07C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8D14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34D8185E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656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E545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35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E82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28FF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3AC1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D880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1D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4E9042E0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F40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CC41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34A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ECA7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6B25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27E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1BC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6F4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2F56682C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7827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30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F020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A50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FCB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713067B8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B78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803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6AF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30D4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520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5B5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EB6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E14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753DD7F1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5E09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68C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78CC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179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71DC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E59C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E8D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4773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12AA6759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972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6CA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4743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598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D9B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0AF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FEE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0355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26BF9F82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FD4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8E2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4414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78C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29C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FEA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8C8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BDE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285C2290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7DC3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572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6BF3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C1A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E31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448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2F75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004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145F9FA9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7C3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15F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E63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EE37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10B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E1E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494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A24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31AE5BB2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0F3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736F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E185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AB7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BD7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4525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A9E3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5E9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282E4D4B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BDD0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7177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DFA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269C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A419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E77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C0E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5DE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7E83FCCB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5DA1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7F8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40D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1D8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0D1A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BAF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7A0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A5A4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7DDC57BB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AE9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0FD0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A2DC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80DB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A137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BCDC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9F1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2755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4F5660B8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F03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4421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4584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E567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76A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DE1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8EE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B4E8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D1576" w14:paraId="48348FBD" w14:textId="77777777" w:rsidTr="005A6D76">
        <w:trPr>
          <w:trHeight w:val="30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4FA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18C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4DA3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0F62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337E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7D1D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B1C7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7D96" w14:textId="77777777" w:rsidR="00FD1576" w:rsidRDefault="00FD1576" w:rsidP="005A6D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DAB6C7B" w14:textId="77777777" w:rsidR="0054633D" w:rsidRPr="00C506B8" w:rsidRDefault="0054633D" w:rsidP="00FD1576">
      <w:pPr>
        <w:rPr>
          <w:rFonts w:ascii="Arial" w:hAnsi="Arial" w:cs="Arial"/>
          <w:sz w:val="1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3189"/>
        <w:gridCol w:w="2765"/>
      </w:tblGrid>
      <w:tr w:rsidR="00FD1576" w:rsidRPr="00737017" w14:paraId="2336B5CC" w14:textId="77777777" w:rsidTr="005A6D76">
        <w:trPr>
          <w:trHeight w:val="335"/>
        </w:trPr>
        <w:tc>
          <w:tcPr>
            <w:tcW w:w="10491" w:type="dxa"/>
            <w:gridSpan w:val="3"/>
            <w:vAlign w:val="center"/>
          </w:tcPr>
          <w:p w14:paraId="06E5450A" w14:textId="77777777" w:rsidR="00FD1576" w:rsidRPr="00737017" w:rsidRDefault="00FD1576" w:rsidP="005A6D76">
            <w:pPr>
              <w:pStyle w:val="Style1bodytext"/>
              <w:spacing w:before="0"/>
              <w:jc w:val="left"/>
              <w:rPr>
                <w:b/>
              </w:rPr>
            </w:pPr>
            <w:r w:rsidRPr="00737017">
              <w:rPr>
                <w:b/>
              </w:rPr>
              <w:t>Comments:</w:t>
            </w:r>
          </w:p>
          <w:p w14:paraId="02EB378F" w14:textId="77777777" w:rsidR="00FD1576" w:rsidRDefault="00FD1576" w:rsidP="005A6D76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6A05A809" w14:textId="77777777" w:rsidR="00FD1576" w:rsidRDefault="00FD1576" w:rsidP="005A6D76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5A39BBE3" w14:textId="77777777" w:rsidR="00FD1576" w:rsidRDefault="00FD1576" w:rsidP="005A6D76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41C8F396" w14:textId="77777777" w:rsidR="00FD1576" w:rsidRPr="00737017" w:rsidRDefault="00FD1576" w:rsidP="005A6D76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FD1576" w:rsidRPr="00737017" w14:paraId="001AE798" w14:textId="77777777" w:rsidTr="005A6D76">
        <w:trPr>
          <w:trHeight w:val="283"/>
        </w:trPr>
        <w:tc>
          <w:tcPr>
            <w:tcW w:w="10491" w:type="dxa"/>
            <w:gridSpan w:val="3"/>
            <w:vAlign w:val="center"/>
          </w:tcPr>
          <w:p w14:paraId="635C4ECD" w14:textId="77777777" w:rsidR="00FD1576" w:rsidRPr="00737017" w:rsidRDefault="00FD1576" w:rsidP="005A6D76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737017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FD1576" w:rsidRPr="00737017" w14:paraId="260BB061" w14:textId="77777777" w:rsidTr="00B10C8B">
        <w:trPr>
          <w:trHeight w:val="567"/>
        </w:trPr>
        <w:tc>
          <w:tcPr>
            <w:tcW w:w="4537" w:type="dxa"/>
            <w:vAlign w:val="center"/>
          </w:tcPr>
          <w:p w14:paraId="19754947" w14:textId="77777777" w:rsidR="00FD1576" w:rsidRPr="00737017" w:rsidRDefault="00FD1576" w:rsidP="005A6D76">
            <w:pPr>
              <w:pStyle w:val="Style1bodytext"/>
              <w:spacing w:before="0"/>
              <w:jc w:val="left"/>
            </w:pPr>
            <w:r w:rsidRPr="00737017">
              <w:t>Name:</w:t>
            </w:r>
            <w:r w:rsidRPr="00737017">
              <w:rPr>
                <w:b/>
              </w:rPr>
              <w:t xml:space="preserve"> </w:t>
            </w:r>
            <w:r w:rsidRPr="00963DD0">
              <w:rPr>
                <w:color w:val="D9D9D9"/>
              </w:rPr>
              <w:t>Site Engineer</w:t>
            </w:r>
          </w:p>
        </w:tc>
        <w:tc>
          <w:tcPr>
            <w:tcW w:w="3189" w:type="dxa"/>
            <w:vAlign w:val="center"/>
          </w:tcPr>
          <w:p w14:paraId="632BD288" w14:textId="77777777" w:rsidR="00FD1576" w:rsidRPr="00737017" w:rsidRDefault="00FD1576" w:rsidP="005A6D76">
            <w:pPr>
              <w:pStyle w:val="Style1bodytext"/>
              <w:spacing w:before="0"/>
              <w:jc w:val="left"/>
            </w:pPr>
            <w:r>
              <w:t>Sign</w:t>
            </w:r>
            <w:r w:rsidRPr="00737017">
              <w:t xml:space="preserve">:  </w:t>
            </w:r>
          </w:p>
        </w:tc>
        <w:tc>
          <w:tcPr>
            <w:tcW w:w="2765" w:type="dxa"/>
            <w:vAlign w:val="center"/>
          </w:tcPr>
          <w:p w14:paraId="3101716D" w14:textId="77777777" w:rsidR="00FD1576" w:rsidRPr="00737017" w:rsidRDefault="00FD1576" w:rsidP="005A6D76">
            <w:pPr>
              <w:pStyle w:val="Style1bodytext"/>
              <w:spacing w:before="0"/>
              <w:jc w:val="left"/>
            </w:pPr>
            <w:r w:rsidRPr="00737017">
              <w:t>Date:</w:t>
            </w:r>
          </w:p>
        </w:tc>
      </w:tr>
      <w:tr w:rsidR="00FD1576" w:rsidRPr="00737017" w14:paraId="6AAD619B" w14:textId="77777777" w:rsidTr="00B10C8B">
        <w:trPr>
          <w:trHeight w:val="567"/>
        </w:trPr>
        <w:tc>
          <w:tcPr>
            <w:tcW w:w="4537" w:type="dxa"/>
            <w:vAlign w:val="center"/>
          </w:tcPr>
          <w:p w14:paraId="1D34AF73" w14:textId="31644C3E" w:rsidR="00FD1576" w:rsidRPr="00737017" w:rsidRDefault="00FD1576" w:rsidP="005A6D76">
            <w:pPr>
              <w:pStyle w:val="Style1bodytext"/>
              <w:spacing w:before="0"/>
              <w:jc w:val="left"/>
            </w:pPr>
            <w:r w:rsidRPr="00737017">
              <w:t>Name:</w:t>
            </w:r>
            <w:r>
              <w:rPr>
                <w:b/>
              </w:rPr>
              <w:t xml:space="preserve"> </w:t>
            </w:r>
            <w:r w:rsidR="006D7C8F">
              <w:rPr>
                <w:color w:val="D9D9D9"/>
              </w:rPr>
              <w:t xml:space="preserve">CPS </w:t>
            </w:r>
            <w:r w:rsidRPr="00963DD0">
              <w:rPr>
                <w:color w:val="D9D9D9"/>
              </w:rPr>
              <w:t>Engineer</w:t>
            </w:r>
          </w:p>
        </w:tc>
        <w:tc>
          <w:tcPr>
            <w:tcW w:w="3189" w:type="dxa"/>
            <w:vAlign w:val="center"/>
          </w:tcPr>
          <w:p w14:paraId="34B5583A" w14:textId="77777777" w:rsidR="00FD1576" w:rsidRPr="00737017" w:rsidRDefault="00FD1576" w:rsidP="005A6D76">
            <w:pPr>
              <w:pStyle w:val="Style1bodytext"/>
              <w:spacing w:before="0"/>
              <w:jc w:val="left"/>
            </w:pPr>
            <w:r>
              <w:t>Sign</w:t>
            </w:r>
            <w:r w:rsidRPr="00737017">
              <w:t xml:space="preserve">:  </w:t>
            </w:r>
          </w:p>
        </w:tc>
        <w:tc>
          <w:tcPr>
            <w:tcW w:w="2765" w:type="dxa"/>
            <w:vAlign w:val="center"/>
          </w:tcPr>
          <w:p w14:paraId="5D4EC514" w14:textId="77777777" w:rsidR="00FD1576" w:rsidRPr="00737017" w:rsidRDefault="00FD1576" w:rsidP="005A6D76">
            <w:pPr>
              <w:pStyle w:val="Style1bodytext"/>
              <w:spacing w:before="0"/>
              <w:jc w:val="left"/>
            </w:pPr>
            <w:r w:rsidRPr="00737017">
              <w:t>Date:</w:t>
            </w:r>
          </w:p>
        </w:tc>
      </w:tr>
    </w:tbl>
    <w:p w14:paraId="72A3D3EC" w14:textId="77777777" w:rsidR="00FD1576" w:rsidRPr="00FD1576" w:rsidRDefault="00FD1576" w:rsidP="00FD1576">
      <w:pPr>
        <w:rPr>
          <w:rFonts w:ascii="Arial" w:hAnsi="Arial" w:cs="Arial"/>
          <w:sz w:val="2"/>
          <w:szCs w:val="2"/>
        </w:rPr>
      </w:pPr>
    </w:p>
    <w:sectPr w:rsidR="00FD1576" w:rsidRPr="00FD1576" w:rsidSect="00B10C8B">
      <w:headerReference w:type="default" r:id="rId11"/>
      <w:footerReference w:type="default" r:id="rId12"/>
      <w:pgSz w:w="11906" w:h="16838" w:code="9"/>
      <w:pgMar w:top="1020" w:right="1134" w:bottom="993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1E4C" w14:textId="77777777" w:rsidR="008B5E2D" w:rsidRDefault="008B5E2D">
      <w:r>
        <w:separator/>
      </w:r>
    </w:p>
  </w:endnote>
  <w:endnote w:type="continuationSeparator" w:id="0">
    <w:p w14:paraId="44EAFD9C" w14:textId="77777777" w:rsidR="008B5E2D" w:rsidRDefault="008B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284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19"/>
      <w:gridCol w:w="5670"/>
      <w:gridCol w:w="2268"/>
    </w:tblGrid>
    <w:tr w:rsidR="0054633D" w:rsidRPr="00265156" w14:paraId="24EB09A6" w14:textId="77777777" w:rsidTr="00B10C8B">
      <w:trPr>
        <w:trHeight w:val="553"/>
      </w:trPr>
      <w:tc>
        <w:tcPr>
          <w:tcW w:w="2519" w:type="dxa"/>
        </w:tcPr>
        <w:p w14:paraId="25782084" w14:textId="260800AD" w:rsidR="0054633D" w:rsidRPr="00265156" w:rsidRDefault="0054633D" w:rsidP="00B10C8B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FE25FB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FE25FB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FE25FB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B10C8B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6D7C8F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B10C8B">
            <w:rPr>
              <w:rFonts w:ascii="Arial" w:hAnsi="Arial" w:cs="Arial"/>
              <w:color w:val="999999"/>
              <w:sz w:val="16"/>
              <w:szCs w:val="16"/>
            </w:rPr>
            <w:t>]</w:t>
          </w:r>
          <w:r w:rsidR="00FE25FB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14:paraId="5B76544A" w14:textId="18289CEB" w:rsidR="0054633D" w:rsidRPr="006D7C8F" w:rsidRDefault="0054633D" w:rsidP="006D7C8F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0F4BC6E1" w14:textId="77777777" w:rsidR="006D7C8F" w:rsidRDefault="006D7C8F" w:rsidP="00B10C8B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CS-4069 - Stringline Dipsheet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2DE041DF" w:rsidR="0054633D" w:rsidRPr="00265156" w:rsidRDefault="0054633D" w:rsidP="00B10C8B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B10C8B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B10C8B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0D0B940D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D5A5" w14:textId="77777777" w:rsidR="008B5E2D" w:rsidRDefault="008B5E2D">
      <w:r>
        <w:separator/>
      </w:r>
    </w:p>
  </w:footnote>
  <w:footnote w:type="continuationSeparator" w:id="0">
    <w:p w14:paraId="3DEEC669" w14:textId="77777777" w:rsidR="008B5E2D" w:rsidRDefault="008B5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964"/>
      <w:gridCol w:w="5527"/>
    </w:tblGrid>
    <w:tr w:rsidR="00E96D0E" w:rsidRPr="000415DE" w14:paraId="369EB0FB" w14:textId="77777777" w:rsidTr="484CC764">
      <w:trPr>
        <w:trHeight w:val="699"/>
      </w:trPr>
      <w:tc>
        <w:tcPr>
          <w:tcW w:w="4964" w:type="dxa"/>
          <w:vAlign w:val="center"/>
        </w:tcPr>
        <w:p w14:paraId="1463A281" w14:textId="7EEB22B8" w:rsidR="00E96D0E" w:rsidRPr="00FC0260" w:rsidRDefault="484CC764" w:rsidP="00B10C8B">
          <w:pPr>
            <w:pStyle w:val="Header"/>
            <w:spacing w:before="120" w:after="120"/>
          </w:pPr>
          <w:r>
            <w:rPr>
              <w:noProof/>
            </w:rPr>
            <w:drawing>
              <wp:inline distT="0" distB="0" distL="0" distR="0" wp14:anchorId="5190ECAD" wp14:editId="763A1A1C">
                <wp:extent cx="2933700" cy="552450"/>
                <wp:effectExtent l="0" t="0" r="0" b="0"/>
                <wp:docPr id="894788390" name="Picture 894788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vAlign w:val="center"/>
        </w:tcPr>
        <w:p w14:paraId="2D029C48" w14:textId="77777777" w:rsidR="00E96D0E" w:rsidRPr="0054633D" w:rsidRDefault="00FD1576" w:rsidP="00B10C8B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 w:rsidRPr="00FE25FB">
            <w:rPr>
              <w:szCs w:val="24"/>
            </w:rPr>
            <w:t xml:space="preserve">Stringline </w:t>
          </w:r>
          <w:proofErr w:type="spellStart"/>
          <w:r w:rsidRPr="00FE25FB">
            <w:rPr>
              <w:szCs w:val="24"/>
            </w:rPr>
            <w:t>Dipsheet</w:t>
          </w:r>
          <w:proofErr w:type="spellEnd"/>
        </w:p>
      </w:tc>
    </w:tr>
  </w:tbl>
  <w:p w14:paraId="0E27B00A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B3500F"/>
    <w:multiLevelType w:val="hybridMultilevel"/>
    <w:tmpl w:val="62C4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94D0C"/>
    <w:rsid w:val="000B3EA7"/>
    <w:rsid w:val="000F2FFE"/>
    <w:rsid w:val="00117117"/>
    <w:rsid w:val="001333D4"/>
    <w:rsid w:val="00144170"/>
    <w:rsid w:val="00193E69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76874"/>
    <w:rsid w:val="00380466"/>
    <w:rsid w:val="003A2BD3"/>
    <w:rsid w:val="004046BC"/>
    <w:rsid w:val="004078C4"/>
    <w:rsid w:val="004213A9"/>
    <w:rsid w:val="00426D32"/>
    <w:rsid w:val="00443C09"/>
    <w:rsid w:val="004566C9"/>
    <w:rsid w:val="00474538"/>
    <w:rsid w:val="00483F46"/>
    <w:rsid w:val="00486ED2"/>
    <w:rsid w:val="00491975"/>
    <w:rsid w:val="004E45DF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6D76"/>
    <w:rsid w:val="005A73AC"/>
    <w:rsid w:val="005B3226"/>
    <w:rsid w:val="005C75C6"/>
    <w:rsid w:val="005E3F41"/>
    <w:rsid w:val="005F6BF9"/>
    <w:rsid w:val="00613615"/>
    <w:rsid w:val="00616389"/>
    <w:rsid w:val="0063312F"/>
    <w:rsid w:val="0066385A"/>
    <w:rsid w:val="00673097"/>
    <w:rsid w:val="0069702D"/>
    <w:rsid w:val="006B75C6"/>
    <w:rsid w:val="006D7C8F"/>
    <w:rsid w:val="006E7E0F"/>
    <w:rsid w:val="006F17F9"/>
    <w:rsid w:val="00703271"/>
    <w:rsid w:val="00717844"/>
    <w:rsid w:val="00733A86"/>
    <w:rsid w:val="00736E16"/>
    <w:rsid w:val="007446AD"/>
    <w:rsid w:val="00762BD0"/>
    <w:rsid w:val="007A46DC"/>
    <w:rsid w:val="007C4A04"/>
    <w:rsid w:val="007E283B"/>
    <w:rsid w:val="007F727A"/>
    <w:rsid w:val="00836C00"/>
    <w:rsid w:val="00842A55"/>
    <w:rsid w:val="008B5E2D"/>
    <w:rsid w:val="008C38BB"/>
    <w:rsid w:val="008D1922"/>
    <w:rsid w:val="008D36B8"/>
    <w:rsid w:val="008F4196"/>
    <w:rsid w:val="00930976"/>
    <w:rsid w:val="00947421"/>
    <w:rsid w:val="00960FE5"/>
    <w:rsid w:val="00984CEA"/>
    <w:rsid w:val="009A0AB9"/>
    <w:rsid w:val="009D18AF"/>
    <w:rsid w:val="00A542CF"/>
    <w:rsid w:val="00A64848"/>
    <w:rsid w:val="00A7245E"/>
    <w:rsid w:val="00AE263B"/>
    <w:rsid w:val="00B06EEF"/>
    <w:rsid w:val="00B100B9"/>
    <w:rsid w:val="00B10C8B"/>
    <w:rsid w:val="00B21989"/>
    <w:rsid w:val="00B31C17"/>
    <w:rsid w:val="00B56110"/>
    <w:rsid w:val="00B821EC"/>
    <w:rsid w:val="00B84628"/>
    <w:rsid w:val="00BD380C"/>
    <w:rsid w:val="00C004AC"/>
    <w:rsid w:val="00C432A2"/>
    <w:rsid w:val="00C506B8"/>
    <w:rsid w:val="00C56CFC"/>
    <w:rsid w:val="00C9124E"/>
    <w:rsid w:val="00C9473A"/>
    <w:rsid w:val="00D003AD"/>
    <w:rsid w:val="00D0451D"/>
    <w:rsid w:val="00D05C5A"/>
    <w:rsid w:val="00D133C0"/>
    <w:rsid w:val="00D21E70"/>
    <w:rsid w:val="00D52AE8"/>
    <w:rsid w:val="00D849D0"/>
    <w:rsid w:val="00DA4B30"/>
    <w:rsid w:val="00DF49EB"/>
    <w:rsid w:val="00E139CD"/>
    <w:rsid w:val="00E326D2"/>
    <w:rsid w:val="00E4598F"/>
    <w:rsid w:val="00E735C2"/>
    <w:rsid w:val="00E910F9"/>
    <w:rsid w:val="00E96D0E"/>
    <w:rsid w:val="00F262B0"/>
    <w:rsid w:val="00F60694"/>
    <w:rsid w:val="00F708B5"/>
    <w:rsid w:val="00F91743"/>
    <w:rsid w:val="00FA389E"/>
    <w:rsid w:val="00FB34B1"/>
    <w:rsid w:val="00FB3EA9"/>
    <w:rsid w:val="00FB5627"/>
    <w:rsid w:val="00FC0260"/>
    <w:rsid w:val="00FD1576"/>
    <w:rsid w:val="00FE25FB"/>
    <w:rsid w:val="484CC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1D8D393"/>
  <w15:chartTrackingRefBased/>
  <w15:docId w15:val="{76040A6B-8603-45F7-ADE0-D70DAD28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semiHidden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PRGMGMT-489425659-18014</_dlc_DocId>
    <_dlc_DocIdUrl xmlns="6b52167f-bd76-444c-91ba-391bd6f89101">
      <Url>https://trecnz.sharepoint.com/sites/PROGRAMMEMANAGEMENT/_layouts/15/DocIdRedir.aspx?ID=PRGMGMT-489425659-18014</Url>
      <Description>PRGMGMT-489425659-18014</Description>
    </_dlc_DocIdUrl>
    <Revision xmlns="de5d2c5c-e379-42cf-85a4-2a4633504156">3</Revision>
    <State xmlns="de5d2c5c-e379-42cf-85a4-2a463350415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CCB786-24A3-4469-9D09-7C93CE5BAF0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ACB03D-D9D4-41C9-819A-7E52437D2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20193-F968-498E-8DCE-A60C4F5BB3AC}">
  <ds:schemaRefs>
    <ds:schemaRef ds:uri="http://purl.org/dc/elements/1.1/"/>
    <ds:schemaRef ds:uri="http://schemas.microsoft.com/office/2006/metadata/properties"/>
    <ds:schemaRef ds:uri="6b52167f-bd76-444c-91ba-391bd6f8910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e5d2c5c-e379-42cf-85a4-2a463350415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F5B68BA-463A-493F-952F-8013305F50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1</Pages>
  <Words>103</Words>
  <Characters>1011</Characters>
  <Application>Microsoft Office Word</Application>
  <DocSecurity>0</DocSecurity>
  <Lines>8</Lines>
  <Paragraphs>2</Paragraphs>
  <ScaleCrop>false</ScaleCrop>
  <Company>Fulton Hogan Ltd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6</cp:revision>
  <cp:lastPrinted>2015-02-16T22:12:00Z</cp:lastPrinted>
  <dcterms:created xsi:type="dcterms:W3CDTF">2020-06-18T01:51:00Z</dcterms:created>
  <dcterms:modified xsi:type="dcterms:W3CDTF">2023-11-30T20:48:00Z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3</vt:lpwstr>
  </property>
  <property fmtid="{D5CDD505-2E9C-101B-9397-08002B2CF9AE}" pid="3" name="dDocName">
    <vt:lpwstr>EX1_00173159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19-02-2015</vt:lpwstr>
  </property>
  <property fmtid="{D5CDD505-2E9C-101B-9397-08002B2CF9AE}" pid="7" name="Revision">
    <vt:lpwstr>3</vt:lpwstr>
  </property>
  <property fmtid="{D5CDD505-2E9C-101B-9397-08002B2CF9AE}" pid="8" name="ContentID">
    <vt:lpwstr>EX1_00173159</vt:lpwstr>
  </property>
  <property fmtid="{D5CDD505-2E9C-101B-9397-08002B2CF9AE}" pid="9" name="dID">
    <vt:lpwstr>678674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http://www.fultonhoganrecords.com/cs/idcplg?ClientControlled=DocMan&amp;coreContentOnly=1&amp;WebdavRequest=1&amp;IdcService=DOC_INFO&amp;dID=678674</vt:lpwstr>
  </property>
  <property fmtid="{D5CDD505-2E9C-101B-9397-08002B2CF9AE}" pid="12" name="MFiles_PG9D8E6D87ACB140E88885FF25661DF7C4">
    <vt:lpwstr>ACE-CS-4069</vt:lpwstr>
  </property>
  <property fmtid="{D5CDD505-2E9C-101B-9397-08002B2CF9AE}" pid="13" name="MFiles_PG77E3779A577E4FCCAD4C77A9B4F53090">
    <vt:lpwstr>[Project]</vt:lpwstr>
  </property>
  <property fmtid="{D5CDD505-2E9C-101B-9397-08002B2CF9AE}" pid="14" name="MFiles_PG5A7482DE55C7482BBB26637370601405">
    <vt:lpwstr>[Lot(s)]</vt:lpwstr>
  </property>
  <property fmtid="{D5CDD505-2E9C-101B-9397-08002B2CF9AE}" pid="15" name="MFiles_PG3EE8F8FCDE2F42FEB77C36CF8C34077A">
    <vt:lpwstr>[Work Area(s)]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ed46f06b-3081-442f-9be8-f02bf6e9fbcb</vt:lpwstr>
  </property>
  <property fmtid="{D5CDD505-2E9C-101B-9397-08002B2CF9AE}" pid="24" name="MediaServiceImageTags">
    <vt:lpwstr/>
  </property>
</Properties>
</file>