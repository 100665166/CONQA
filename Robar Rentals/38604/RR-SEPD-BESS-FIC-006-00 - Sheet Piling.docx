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E83E" w14:textId="77777777" w:rsidR="00A32C25" w:rsidRPr="009403D7" w:rsidRDefault="00A32C25" w:rsidP="00A32C25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79272562"/>
      <w:bookmarkStart w:id="1" w:name="_Toc167198713"/>
      <w:r w:rsidRPr="009403D7">
        <w:rPr>
          <w:rFonts w:eastAsia="Arial"/>
          <w:bCs/>
          <w:spacing w:val="18"/>
          <w:sz w:val="48"/>
          <w:szCs w:val="44"/>
        </w:rPr>
        <w:t>BESS</w:t>
      </w:r>
      <w:r w:rsidRPr="009403D7">
        <w:rPr>
          <w:rFonts w:eastAsia="Arial"/>
          <w:spacing w:val="18"/>
          <w:sz w:val="48"/>
          <w:szCs w:val="44"/>
        </w:rPr>
        <w:t xml:space="preserve"> </w:t>
      </w:r>
      <w:r w:rsidRPr="009403D7">
        <w:rPr>
          <w:rFonts w:eastAsia="Arial"/>
          <w:sz w:val="48"/>
          <w:szCs w:val="44"/>
        </w:rPr>
        <w:t>Alinta Wagerup Peaking Power Station</w:t>
      </w:r>
      <w:bookmarkEnd w:id="0"/>
    </w:p>
    <w:p w14:paraId="53097F05" w14:textId="1BD6B6E4" w:rsidR="00A32C25" w:rsidRPr="0019452A" w:rsidRDefault="002769A4" w:rsidP="00A32C25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 w:rsidRPr="0019452A">
        <w:rPr>
          <w:rStyle w:val="TITLEMAIN"/>
          <w:i/>
          <w:sz w:val="44"/>
          <w:szCs w:val="44"/>
          <w:lang w:eastAsia="zh-CN"/>
        </w:rPr>
        <w:t xml:space="preserve">Field Inspection Checklist </w:t>
      </w:r>
      <w:r w:rsidR="00EB3D89">
        <w:rPr>
          <w:rStyle w:val="TITLEMAIN"/>
          <w:i/>
          <w:sz w:val="44"/>
          <w:szCs w:val="44"/>
          <w:lang w:eastAsia="zh-CN"/>
        </w:rPr>
        <w:t>–</w:t>
      </w:r>
      <w:r w:rsidRPr="0019452A">
        <w:rPr>
          <w:rStyle w:val="TITLEMAIN"/>
          <w:i/>
          <w:sz w:val="44"/>
          <w:szCs w:val="44"/>
          <w:lang w:eastAsia="zh-CN"/>
        </w:rPr>
        <w:t xml:space="preserve"> </w:t>
      </w:r>
      <w:r w:rsidR="00D05ADE">
        <w:rPr>
          <w:rStyle w:val="TITLEMAIN"/>
          <w:i/>
          <w:sz w:val="44"/>
          <w:szCs w:val="44"/>
          <w:lang w:eastAsia="zh-CN"/>
        </w:rPr>
        <w:t>Sheet Piling</w:t>
      </w:r>
    </w:p>
    <w:p w14:paraId="54AFA2EA" w14:textId="4CCD3F16" w:rsidR="00A32C25" w:rsidRDefault="00DC7F9D" w:rsidP="002769A4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="00A32C25"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2" w:name="_Hlk177046128"/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FIC-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00</w:t>
      </w:r>
      <w:bookmarkEnd w:id="2"/>
      <w:r w:rsidR="00D05ADE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4</w:t>
      </w:r>
    </w:p>
    <w:p w14:paraId="4D1800EE" w14:textId="77777777" w:rsidR="00552C8E" w:rsidRPr="00C816CA" w:rsidRDefault="00552C8E" w:rsidP="00C816CA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3D76EF48" w14:textId="4E16CA73" w:rsidR="00552C8E" w:rsidRPr="00CB035D" w:rsidRDefault="00552C8E" w:rsidP="00552C8E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8210"/>
      </w:tblGrid>
      <w:tr w:rsidR="003C36B9" w:rsidRPr="00F46207" w14:paraId="24D8D588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A5F26A6" w14:textId="34CBC307" w:rsidR="003C36B9" w:rsidRPr="00C97E3A" w:rsidRDefault="003C36B9" w:rsidP="000A0B86">
            <w:pPr>
              <w:rPr>
                <w:b/>
              </w:rPr>
            </w:pPr>
            <w:r w:rsidRPr="00C97E3A">
              <w:rPr>
                <w:rFonts w:eastAsia="Arial" w:cs="Arial"/>
                <w:b/>
                <w:u w:val="single" w:color="C36B59"/>
              </w:rPr>
              <w:t>Checklist title</w:t>
            </w:r>
            <w:r w:rsidRPr="00C97E3A">
              <w:rPr>
                <w:rFonts w:eastAsia="Arial" w:cs="Arial"/>
                <w:b/>
                <w:vertAlign w:val="subscript"/>
              </w:rPr>
              <w:t xml:space="preserve">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79DAD" w14:textId="182F1F3A" w:rsidR="003C36B9" w:rsidRPr="003C36B9" w:rsidRDefault="00D82250" w:rsidP="000A0B86">
            <w:pPr>
              <w:rPr>
                <w:b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Concrete</w:t>
            </w:r>
            <w:r w:rsidR="00225271">
              <w:rPr>
                <w:rFonts w:eastAsia="Arial" w:cs="Arial"/>
                <w:b/>
                <w:sz w:val="24"/>
                <w:szCs w:val="24"/>
              </w:rPr>
              <w:t xml:space="preserve"> Retaining Walls</w:t>
            </w:r>
          </w:p>
        </w:tc>
      </w:tr>
      <w:tr w:rsidR="00F46207" w:rsidRPr="00F46207" w14:paraId="5FFB39D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D849A86" w14:textId="77777777" w:rsidR="00F46207" w:rsidRPr="00C97E3A" w:rsidRDefault="00F46207" w:rsidP="000A0B86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Checklist No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28D188" w14:textId="74ABCCE0" w:rsidR="00F46207" w:rsidRPr="0095108E" w:rsidRDefault="003C36B9" w:rsidP="000A0B86">
            <w:r w:rsidRPr="0095108E">
              <w:rPr>
                <w:rStyle w:val="TITLEMAIN"/>
                <w:sz w:val="22"/>
                <w:szCs w:val="22"/>
              </w:rPr>
              <w:t>RR-SEPD-BESS-FIC-00</w:t>
            </w:r>
            <w:r w:rsidR="00CD7ABD">
              <w:rPr>
                <w:rStyle w:val="TITLEMAIN"/>
                <w:sz w:val="22"/>
                <w:szCs w:val="22"/>
              </w:rPr>
              <w:t>4</w:t>
            </w:r>
          </w:p>
        </w:tc>
      </w:tr>
      <w:tr w:rsidR="00F46207" w:rsidRPr="00F46207" w14:paraId="1480DC7C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3E74C2B" w14:textId="77777777" w:rsidR="00F46207" w:rsidRPr="00C97E3A" w:rsidRDefault="00F46207" w:rsidP="000A0B86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Lot Description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1DDA6" w14:textId="3CC7763B" w:rsidR="00F46207" w:rsidRPr="00F46207" w:rsidRDefault="00F46207" w:rsidP="000A0B86"/>
        </w:tc>
      </w:tr>
      <w:tr w:rsidR="00F46207" w:rsidRPr="00F46207" w14:paraId="34D48AB2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E9736D9" w14:textId="72E28057" w:rsidR="00F46207" w:rsidRPr="00C97E3A" w:rsidRDefault="00F46207" w:rsidP="000A0B86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</w:t>
            </w:r>
            <w:r w:rsidR="003C36B9" w:rsidRPr="00C97E3A">
              <w:rPr>
                <w:rFonts w:eastAsia="Arial" w:cs="Arial"/>
                <w:b/>
              </w:rPr>
              <w:t>n</w:t>
            </w:r>
            <w:r w:rsidRPr="00C97E3A">
              <w:rPr>
                <w:rFonts w:eastAsia="Arial" w:cs="Arial"/>
                <w:b/>
              </w:rPr>
              <w:t xml:space="preserve">o.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FE657" w14:textId="2115BFD9" w:rsidR="00F46207" w:rsidRPr="00F46207" w:rsidRDefault="00F46207" w:rsidP="000A0B86">
            <w:r w:rsidRPr="00F46207">
              <w:rPr>
                <w:rFonts w:eastAsia="Arial" w:cs="Arial"/>
              </w:rPr>
              <w:t>0</w:t>
            </w:r>
            <w:r w:rsidR="00C97E3A">
              <w:rPr>
                <w:rFonts w:eastAsia="Arial" w:cs="Arial"/>
              </w:rPr>
              <w:t>0</w:t>
            </w:r>
          </w:p>
        </w:tc>
      </w:tr>
      <w:tr w:rsidR="00F46207" w:rsidRPr="00F46207" w14:paraId="0760172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8D9A880" w14:textId="77777777" w:rsidR="00F46207" w:rsidRPr="00C97E3A" w:rsidRDefault="00F46207" w:rsidP="000A0B86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Date </w:t>
            </w:r>
            <w:r w:rsidRPr="00C97E3A">
              <w:rPr>
                <w:rFonts w:eastAsia="Arial" w:cs="Arial"/>
                <w:b/>
                <w:sz w:val="16"/>
                <w:szCs w:val="16"/>
              </w:rPr>
              <w:t xml:space="preserve">(DD/MM/YYYY)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22E89" w14:textId="2C0A74B0" w:rsidR="00F46207" w:rsidRPr="00F46207" w:rsidRDefault="00F46207" w:rsidP="000A0B86"/>
        </w:tc>
      </w:tr>
      <w:tr w:rsidR="00F46207" w:rsidRPr="00F46207" w14:paraId="3F49B06E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C654E20" w14:textId="77777777" w:rsidR="00F46207" w:rsidRPr="00C97E3A" w:rsidRDefault="00F46207" w:rsidP="000A0B86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Description of Changes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C704" w14:textId="77777777" w:rsidR="00F46207" w:rsidRPr="00F46207" w:rsidRDefault="00F46207" w:rsidP="000A0B86">
            <w:r w:rsidRPr="00F46207">
              <w:rPr>
                <w:rFonts w:eastAsia="Arial" w:cs="Arial"/>
              </w:rPr>
              <w:t xml:space="preserve">First Issue </w:t>
            </w:r>
          </w:p>
        </w:tc>
      </w:tr>
    </w:tbl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13E7F67C" w14:textId="4E22E078" w:rsidR="00E06861" w:rsidRPr="00CB035D" w:rsidRDefault="00E06861" w:rsidP="00CB035D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bookmarkStart w:id="3" w:name="_Toc179272563"/>
      <w:r w:rsidRPr="00CB035D">
        <w:rPr>
          <w:sz w:val="32"/>
          <w:szCs w:val="28"/>
        </w:rPr>
        <w:t>Document Review</w:t>
      </w:r>
      <w:bookmarkEnd w:id="3"/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E06861" w:rsidRPr="00344768" w14:paraId="0A084506" w14:textId="77777777" w:rsidTr="00D75C9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44E7C1F2" w14:textId="77777777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E06861" w:rsidRPr="00344768" w14:paraId="3D94B7A5" w14:textId="77777777" w:rsidTr="00D75C93">
        <w:trPr>
          <w:trHeight w:val="57"/>
        </w:trPr>
        <w:tc>
          <w:tcPr>
            <w:tcW w:w="1699" w:type="dxa"/>
          </w:tcPr>
          <w:p w14:paraId="7A4C9E10" w14:textId="4CE6D820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6858D66D" w14:textId="206BF99D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3327154D" w14:textId="1C9D1004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7D68EE8E" w14:textId="747ED741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E06861" w:rsidRPr="00344768" w14:paraId="64864744" w14:textId="77777777" w:rsidTr="00D75C93">
        <w:trPr>
          <w:trHeight w:val="57"/>
        </w:trPr>
        <w:tc>
          <w:tcPr>
            <w:tcW w:w="1699" w:type="dxa"/>
          </w:tcPr>
          <w:p w14:paraId="56663062" w14:textId="36537A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Drafted by (Engineer) </w:t>
            </w:r>
          </w:p>
        </w:tc>
        <w:tc>
          <w:tcPr>
            <w:tcW w:w="3116" w:type="dxa"/>
            <w:vAlign w:val="center"/>
          </w:tcPr>
          <w:p w14:paraId="295AFB17" w14:textId="3E43F078" w:rsidR="00E06861" w:rsidRPr="009B30EB" w:rsidRDefault="00D05ADE" w:rsidP="00D75C9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asciiTheme="minorHAnsi" w:hAnsiTheme="minorHAnsi"/>
              </w:rPr>
              <w:t>S</w:t>
            </w:r>
            <w:r>
              <w:t>haun Pham</w:t>
            </w:r>
          </w:p>
        </w:tc>
        <w:tc>
          <w:tcPr>
            <w:tcW w:w="3118" w:type="dxa"/>
            <w:vAlign w:val="center"/>
          </w:tcPr>
          <w:p w14:paraId="225F72E1" w14:textId="513D8B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9B30EB">
              <w:rPr>
                <w:rFonts w:eastAsia="Times New Roman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FED0344" wp14:editId="746A89E8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10795</wp:posOffset>
                  </wp:positionV>
                  <wp:extent cx="1170305" cy="288925"/>
                  <wp:effectExtent l="0" t="0" r="0" b="0"/>
                  <wp:wrapNone/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42C6ED31" w14:textId="4AA21CE5" w:rsidR="00E06861" w:rsidRDefault="00D05ADE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>
              <w:t>0/01/2025</w:t>
            </w:r>
          </w:p>
        </w:tc>
      </w:tr>
      <w:tr w:rsidR="00B65B3E" w:rsidRPr="00344768" w14:paraId="68AA8138" w14:textId="77777777" w:rsidTr="00D75C93">
        <w:trPr>
          <w:trHeight w:val="57"/>
        </w:trPr>
        <w:tc>
          <w:tcPr>
            <w:tcW w:w="1699" w:type="dxa"/>
          </w:tcPr>
          <w:p w14:paraId="731D4367" w14:textId="3AAE4797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Reviewed by (Supervisor)</w:t>
            </w:r>
          </w:p>
        </w:tc>
        <w:tc>
          <w:tcPr>
            <w:tcW w:w="3116" w:type="dxa"/>
            <w:vAlign w:val="center"/>
          </w:tcPr>
          <w:p w14:paraId="44AFB982" w14:textId="6DDAEF0D" w:rsidR="00B65B3E" w:rsidRDefault="00F337EC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Jake Scott</w:t>
            </w:r>
          </w:p>
        </w:tc>
        <w:tc>
          <w:tcPr>
            <w:tcW w:w="3118" w:type="dxa"/>
            <w:vAlign w:val="center"/>
          </w:tcPr>
          <w:p w14:paraId="246C8A11" w14:textId="2001341B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467BAC7B" wp14:editId="6BC5824A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19050</wp:posOffset>
                  </wp:positionV>
                  <wp:extent cx="831215" cy="298450"/>
                  <wp:effectExtent l="0" t="0" r="6985" b="6350"/>
                  <wp:wrapNone/>
                  <wp:docPr id="182943371" name="Picture 1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close up of a signatur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72F97FD8" w14:textId="268E49BF" w:rsidR="00B65B3E" w:rsidRDefault="00D05ADE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>
              <w:t>0/01/2025</w:t>
            </w:r>
          </w:p>
        </w:tc>
      </w:tr>
      <w:tr w:rsidR="00B65B3E" w:rsidRPr="00344768" w14:paraId="3C0657FB" w14:textId="77777777" w:rsidTr="00D75C93">
        <w:trPr>
          <w:trHeight w:val="57"/>
        </w:trPr>
        <w:tc>
          <w:tcPr>
            <w:tcW w:w="1699" w:type="dxa"/>
          </w:tcPr>
          <w:p w14:paraId="0316EF78" w14:textId="1073C5A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Approved by (Manager)</w:t>
            </w:r>
          </w:p>
        </w:tc>
        <w:tc>
          <w:tcPr>
            <w:tcW w:w="3116" w:type="dxa"/>
            <w:vAlign w:val="center"/>
          </w:tcPr>
          <w:p w14:paraId="21ED85AB" w14:textId="3F9757D1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Artur Krupinski</w:t>
            </w:r>
          </w:p>
        </w:tc>
        <w:tc>
          <w:tcPr>
            <w:tcW w:w="3118" w:type="dxa"/>
            <w:vAlign w:val="center"/>
          </w:tcPr>
          <w:p w14:paraId="302DB802" w14:textId="3005B544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6607C146" wp14:editId="22AFF13F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7620</wp:posOffset>
                  </wp:positionV>
                  <wp:extent cx="967105" cy="325120"/>
                  <wp:effectExtent l="0" t="0" r="4445" b="0"/>
                  <wp:wrapNone/>
                  <wp:docPr id="1760900477" name="Picture 1760900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64F8E8C2" w14:textId="7D462D94" w:rsidR="00B65B3E" w:rsidRDefault="00BC58BB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>
              <w:t>1/01/2025</w:t>
            </w:r>
          </w:p>
        </w:tc>
      </w:tr>
    </w:tbl>
    <w:p w14:paraId="5DACB4BC" w14:textId="5954F802" w:rsidR="008E411A" w:rsidRDefault="008E411A" w:rsidP="002A0A89">
      <w:pPr>
        <w:pStyle w:val="Body"/>
        <w:spacing w:before="0" w:after="0"/>
        <w:ind w:firstLine="0"/>
      </w:pP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2178"/>
        <w:gridCol w:w="2216"/>
        <w:gridCol w:w="2024"/>
        <w:gridCol w:w="1136"/>
        <w:gridCol w:w="1106"/>
        <w:gridCol w:w="1107"/>
      </w:tblGrid>
      <w:tr w:rsidR="006B072B" w:rsidRPr="0061391E" w14:paraId="395B66CA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FBB27" w14:textId="232CE255" w:rsidR="006B072B" w:rsidRPr="0061391E" w:rsidRDefault="006B072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1 – Preliminaries (photos where applicable) </w:t>
            </w:r>
          </w:p>
        </w:tc>
      </w:tr>
      <w:tr w:rsidR="003E259B" w:rsidRPr="0061391E" w14:paraId="077E475D" w14:textId="77777777" w:rsidTr="003E259B">
        <w:trPr>
          <w:trHeight w:val="166"/>
        </w:trPr>
        <w:tc>
          <w:tcPr>
            <w:tcW w:w="261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2831FE4" w14:textId="366E90E5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Inspection/Test item</w:t>
            </w:r>
          </w:p>
        </w:tc>
        <w:tc>
          <w:tcPr>
            <w:tcW w:w="221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63CD9E3" w14:textId="47AD44B5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D1241F8" w14:textId="4A400DA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289C823" w14:textId="4708E9AD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79B0BD" w14:textId="774A927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E259B" w:rsidRPr="0061391E" w14:paraId="3194C90D" w14:textId="77777777" w:rsidTr="003E259B">
        <w:trPr>
          <w:trHeight w:val="165"/>
        </w:trPr>
        <w:tc>
          <w:tcPr>
            <w:tcW w:w="261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A103C93" w14:textId="77777777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21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1BF0A587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A0AE283" w14:textId="77777777" w:rsidR="003E259B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EA0BDD2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A4B4E75" w14:textId="51AF34E3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ROBAR</w:t>
            </w:r>
          </w:p>
        </w:tc>
        <w:tc>
          <w:tcPr>
            <w:tcW w:w="1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79EC913" w14:textId="074BFE72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SEPD</w:t>
            </w:r>
          </w:p>
        </w:tc>
      </w:tr>
      <w:tr w:rsidR="003E259B" w:rsidRPr="0061391E" w14:paraId="577B7447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846247" w14:textId="2CFBF042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  <w:r>
              <w:rPr>
                <w:rFonts w:ascii="Aptos" w:eastAsia="Arial" w:hAnsi="Aptos" w:cs="Arial"/>
                <w:sz w:val="16"/>
                <w:szCs w:val="16"/>
              </w:rPr>
              <w:t>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AE6B3" w14:textId="6111EA19" w:rsidR="003E259B" w:rsidRPr="0061391E" w:rsidRDefault="00AB38D7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AB38D7">
              <w:rPr>
                <w:rFonts w:ascii="Aptos" w:eastAsia="Arial" w:hAnsi="Aptos" w:cs="Arial"/>
                <w:sz w:val="16"/>
                <w:szCs w:val="16"/>
              </w:rPr>
              <w:t>Review of approved construction drawings and specifications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C46AF" w14:textId="67B62076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sz w:val="16"/>
                <w:szCs w:val="16"/>
              </w:rPr>
              <w:t xml:space="preserve">All drawings and specifications approved and </w:t>
            </w:r>
            <w:r w:rsidR="00C86703" w:rsidRPr="0061391E">
              <w:rPr>
                <w:rFonts w:ascii="Aptos" w:hAnsi="Aptos"/>
                <w:sz w:val="16"/>
                <w:szCs w:val="16"/>
              </w:rPr>
              <w:t>up to date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B8D3B" w14:textId="2BBC1701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</w:t>
            </w:r>
            <w:r w:rsidR="00AB38D7">
              <w:rPr>
                <w:rFonts w:ascii="Aptos" w:hAnsi="Aptos"/>
                <w:sz w:val="16"/>
                <w:szCs w:val="1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3EF4DE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374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D5E4" w14:textId="7A3FFABE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00E0017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8A993" w14:textId="2C1BF4C7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E47D0" w14:textId="1C6F708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eastAsia="Arial" w:hAnsi="Aptos" w:cs="Arial"/>
                <w:sz w:val="16"/>
                <w:szCs w:val="16"/>
              </w:rPr>
              <w:t>Verification of permits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85D2A8" w14:textId="3CDD404B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hAnsi="Aptos"/>
                <w:sz w:val="16"/>
                <w:szCs w:val="16"/>
              </w:rPr>
              <w:t xml:space="preserve">All relevant permits </w:t>
            </w:r>
            <w:r>
              <w:rPr>
                <w:rFonts w:ascii="Aptos" w:hAnsi="Aptos"/>
                <w:sz w:val="16"/>
                <w:szCs w:val="16"/>
              </w:rPr>
              <w:t>(GDA/GDP</w:t>
            </w:r>
            <w:r w:rsidRPr="003E27E9">
              <w:rPr>
                <w:rFonts w:ascii="Aptos" w:hAnsi="Aptos"/>
                <w:sz w:val="16"/>
                <w:szCs w:val="16"/>
              </w:rPr>
              <w:t>) in place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19F12" w14:textId="0EC19F5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GDA/GDP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5C6898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7DC7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4410" w14:textId="523F990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46C292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0566" w14:textId="2F0E0173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DE609" w14:textId="43355A6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and safety preparation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71FF8" w14:textId="6F9087DC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cleared and made safe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6F190" w14:textId="35B3B6E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</w:t>
            </w:r>
            <w:r w:rsidR="00AB38D7">
              <w:rPr>
                <w:rFonts w:ascii="Aptos" w:hAnsi="Aptos"/>
                <w:sz w:val="16"/>
                <w:szCs w:val="1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098B3A1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4B0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C63" w14:textId="441AF290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3CB589EF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40D1C" w14:textId="3E52CED5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7C34A" w14:textId="2F48E389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Safety inductions and toolbox talks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F8147" w14:textId="1F84AF24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All personnel </w:t>
            </w:r>
            <w:r w:rsidR="00C86703">
              <w:rPr>
                <w:rFonts w:ascii="Aptos" w:hAnsi="Aptos"/>
                <w:sz w:val="16"/>
                <w:szCs w:val="16"/>
              </w:rPr>
              <w:t>inducted;</w:t>
            </w:r>
            <w:r>
              <w:rPr>
                <w:rFonts w:ascii="Aptos" w:hAnsi="Aptos"/>
                <w:sz w:val="16"/>
                <w:szCs w:val="16"/>
              </w:rPr>
              <w:t xml:space="preserve"> safety briefings completed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C37FF" w14:textId="2263EE1C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Induction record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6A98F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867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01AA" w14:textId="72267904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683E54B5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971FD" w14:textId="1F0607EE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16BA6C" w14:textId="1311458F" w:rsidR="003E259B" w:rsidRPr="0061391E" w:rsidRDefault="003E259B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Environmental controls in place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550A3" w14:textId="083DC42E" w:rsidR="003E259B" w:rsidRPr="0061391E" w:rsidRDefault="000C587A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Vibration monitors</w:t>
            </w:r>
            <w:r w:rsidR="003E259B">
              <w:rPr>
                <w:rFonts w:ascii="Aptos" w:hAnsi="Aptos"/>
                <w:sz w:val="16"/>
                <w:szCs w:val="16"/>
              </w:rPr>
              <w:t xml:space="preserve"> installed and </w:t>
            </w:r>
            <w:r w:rsidR="00C86703">
              <w:rPr>
                <w:rFonts w:ascii="Aptos" w:hAnsi="Aptos"/>
                <w:sz w:val="16"/>
                <w:szCs w:val="16"/>
              </w:rPr>
              <w:t>functioning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FF2EC" w14:textId="34C0E0F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SEPD environmental requirements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0F9D3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26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7477D" w14:textId="115473C6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F3524" w:rsidRPr="0061391E" w14:paraId="0BF87C87" w14:textId="77777777" w:rsidTr="00DA1661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FB611" w14:textId="3E38CE2D" w:rsidR="006F3524" w:rsidRPr="0061391E" w:rsidRDefault="006F3524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lastRenderedPageBreak/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2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Survey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(photos where applicable)</w:t>
            </w:r>
          </w:p>
        </w:tc>
      </w:tr>
      <w:tr w:rsidR="006F3524" w:rsidRPr="0061391E" w14:paraId="2B585112" w14:textId="77777777" w:rsidTr="00F51BFF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C262D64" w14:textId="02086B76" w:rsidR="006F3524" w:rsidRDefault="006F3524" w:rsidP="006F3524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FA82C9F" w14:textId="180F3701" w:rsidR="006F3524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1C49AB1" w14:textId="1ABDF07E" w:rsidR="006F3524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E6F445A" w14:textId="03BFD510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5208341" w14:textId="715D7EA2" w:rsidR="006F3524" w:rsidRPr="0061391E" w:rsidRDefault="006F3524" w:rsidP="006F3524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6F3524" w:rsidRPr="0061391E" w14:paraId="613813C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12D4E2" w14:textId="54956D03" w:rsidR="006F3524" w:rsidRDefault="00CD5494" w:rsidP="006F3524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DA71D" w14:textId="76366F0E" w:rsidR="006F3524" w:rsidRDefault="00CD5494" w:rsidP="006F3524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CD5494">
              <w:rPr>
                <w:rFonts w:ascii="Aptos" w:eastAsia="Arial" w:hAnsi="Aptos" w:cs="Arial"/>
                <w:sz w:val="16"/>
                <w:szCs w:val="16"/>
              </w:rPr>
              <w:t xml:space="preserve">Set-out of </w:t>
            </w:r>
            <w:r w:rsidR="00857120">
              <w:rPr>
                <w:rFonts w:ascii="Aptos" w:eastAsia="Arial" w:hAnsi="Aptos" w:cs="Arial"/>
                <w:sz w:val="16"/>
                <w:szCs w:val="16"/>
              </w:rPr>
              <w:t xml:space="preserve">sheet </w:t>
            </w:r>
            <w:r w:rsidR="006668C4">
              <w:rPr>
                <w:rFonts w:ascii="Aptos" w:eastAsia="Arial" w:hAnsi="Aptos" w:cs="Arial"/>
                <w:sz w:val="16"/>
                <w:szCs w:val="16"/>
              </w:rPr>
              <w:t>wall</w:t>
            </w:r>
            <w:r w:rsidRPr="00CD5494">
              <w:rPr>
                <w:rFonts w:ascii="Aptos" w:eastAsia="Arial" w:hAnsi="Aptos" w:cs="Arial"/>
                <w:sz w:val="16"/>
                <w:szCs w:val="16"/>
              </w:rPr>
              <w:t xml:space="preserve"> location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80C22C" w14:textId="053A5E4F" w:rsidR="006F3524" w:rsidRDefault="00857120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Sheet w</w:t>
            </w:r>
            <w:r w:rsidR="006668C4">
              <w:rPr>
                <w:rFonts w:ascii="Aptos" w:hAnsi="Aptos"/>
                <w:sz w:val="16"/>
                <w:szCs w:val="16"/>
              </w:rPr>
              <w:t xml:space="preserve">all </w:t>
            </w:r>
            <w:proofErr w:type="gramStart"/>
            <w:r w:rsidR="00E450F5" w:rsidRPr="00E450F5">
              <w:rPr>
                <w:rFonts w:ascii="Aptos" w:hAnsi="Aptos"/>
                <w:sz w:val="16"/>
                <w:szCs w:val="16"/>
              </w:rPr>
              <w:t>set-out</w:t>
            </w:r>
            <w:proofErr w:type="gramEnd"/>
            <w:r w:rsidR="00E450F5" w:rsidRPr="00E450F5">
              <w:rPr>
                <w:rFonts w:ascii="Aptos" w:hAnsi="Aptos"/>
                <w:sz w:val="16"/>
                <w:szCs w:val="16"/>
              </w:rPr>
              <w:t xml:space="preserve"> conforms to approved design coordinates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A60C7F" w14:textId="270BCD76" w:rsidR="006F3524" w:rsidRDefault="00E450F5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450F5">
              <w:rPr>
                <w:rFonts w:ascii="Aptos" w:hAnsi="Aptos"/>
                <w:sz w:val="16"/>
                <w:szCs w:val="16"/>
              </w:rPr>
              <w:t>Site Layout Drawings, Survey Plan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A16EF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8ED4DF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8952BD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F3524" w:rsidRPr="0061391E" w14:paraId="0F594F3A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61AEB" w14:textId="76F64DEB" w:rsidR="006F3524" w:rsidRDefault="005C42A5" w:rsidP="006F3524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139843" w14:textId="5C410976" w:rsidR="006F3524" w:rsidRDefault="00E450F5" w:rsidP="006F3524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E450F5">
              <w:rPr>
                <w:rFonts w:ascii="Aptos" w:eastAsia="Arial" w:hAnsi="Aptos" w:cs="Arial"/>
                <w:sz w:val="16"/>
                <w:szCs w:val="16"/>
              </w:rPr>
              <w:t>Level and alignment check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C53BF2" w14:textId="760B5470" w:rsidR="006F3524" w:rsidRDefault="00E450F5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450F5">
              <w:rPr>
                <w:rFonts w:ascii="Aptos" w:hAnsi="Aptos"/>
                <w:sz w:val="16"/>
                <w:szCs w:val="16"/>
              </w:rPr>
              <w:t xml:space="preserve">Levels and alignment of </w:t>
            </w:r>
            <w:r w:rsidR="00CD7ABD">
              <w:rPr>
                <w:rFonts w:ascii="Aptos" w:hAnsi="Aptos"/>
                <w:sz w:val="16"/>
                <w:szCs w:val="16"/>
              </w:rPr>
              <w:t>survey points</w:t>
            </w:r>
            <w:r w:rsidRPr="00E450F5">
              <w:rPr>
                <w:rFonts w:ascii="Aptos" w:hAnsi="Aptos"/>
                <w:sz w:val="16"/>
                <w:szCs w:val="16"/>
              </w:rPr>
              <w:t xml:space="preserve"> and position verified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99AB9F" w14:textId="0A007F80" w:rsidR="006F3524" w:rsidRDefault="00E450F5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450F5">
              <w:rPr>
                <w:rFonts w:ascii="Aptos" w:hAnsi="Aptos"/>
                <w:sz w:val="16"/>
                <w:szCs w:val="16"/>
              </w:rPr>
              <w:t>WBS-SS-CI-SPC-0007, Survey Report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59E482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9FF882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D96A6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F3524" w:rsidRPr="0061391E" w14:paraId="6464C450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2F5EF5" w14:textId="671EAE71" w:rsidR="006F3524" w:rsidRDefault="005C42A5" w:rsidP="006F3524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5ACEBE" w14:textId="4BB19585" w:rsidR="006F3524" w:rsidRDefault="00E450F5" w:rsidP="006F3524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E450F5">
              <w:rPr>
                <w:rFonts w:ascii="Aptos" w:eastAsia="Arial" w:hAnsi="Aptos" w:cs="Arial"/>
                <w:sz w:val="16"/>
                <w:szCs w:val="16"/>
              </w:rPr>
              <w:t xml:space="preserve">As-built survey after </w:t>
            </w:r>
            <w:r w:rsidR="00CD7ABD">
              <w:rPr>
                <w:rFonts w:ascii="Aptos" w:eastAsia="Arial" w:hAnsi="Aptos" w:cs="Arial"/>
                <w:sz w:val="16"/>
                <w:szCs w:val="16"/>
              </w:rPr>
              <w:t>sheet pile</w:t>
            </w:r>
            <w:r w:rsidR="00A7751A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  <w:proofErr w:type="gramStart"/>
            <w:r w:rsidR="00A7751A">
              <w:rPr>
                <w:rFonts w:ascii="Aptos" w:eastAsia="Arial" w:hAnsi="Aptos" w:cs="Arial"/>
                <w:sz w:val="16"/>
                <w:szCs w:val="16"/>
              </w:rPr>
              <w:t>install</w:t>
            </w:r>
            <w:proofErr w:type="gramEnd"/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BA4509" w14:textId="3C2E9CCC" w:rsidR="006F3524" w:rsidRDefault="005C42A5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5C42A5">
              <w:rPr>
                <w:rFonts w:ascii="Aptos" w:hAnsi="Aptos"/>
                <w:sz w:val="16"/>
                <w:szCs w:val="16"/>
              </w:rPr>
              <w:t xml:space="preserve">Survey to confirm </w:t>
            </w:r>
            <w:r w:rsidR="007031DA">
              <w:rPr>
                <w:rFonts w:ascii="Aptos" w:hAnsi="Aptos"/>
                <w:sz w:val="16"/>
                <w:szCs w:val="16"/>
              </w:rPr>
              <w:t xml:space="preserve">sheet </w:t>
            </w:r>
            <w:r w:rsidR="00A7751A">
              <w:rPr>
                <w:rFonts w:ascii="Aptos" w:hAnsi="Aptos"/>
                <w:sz w:val="16"/>
                <w:szCs w:val="16"/>
              </w:rPr>
              <w:t>wall</w:t>
            </w:r>
            <w:r w:rsidRPr="005C42A5">
              <w:rPr>
                <w:rFonts w:ascii="Aptos" w:hAnsi="Aptos"/>
                <w:sz w:val="16"/>
                <w:szCs w:val="16"/>
              </w:rPr>
              <w:t xml:space="preserve"> position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F74754" w14:textId="24309F78" w:rsidR="006F3524" w:rsidRDefault="005C42A5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5C42A5">
              <w:rPr>
                <w:rFonts w:ascii="Aptos" w:hAnsi="Aptos"/>
                <w:sz w:val="16"/>
                <w:szCs w:val="16"/>
              </w:rPr>
              <w:t>As-Built Drawings, Survey Report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85249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97C3B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FC8BD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F3524" w:rsidRPr="0061391E" w14:paraId="4BCB907B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445" w14:textId="18C3BCA9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 w:rsidR="005C42A5">
              <w:rPr>
                <w:rFonts w:ascii="Aptos" w:eastAsia="Arial" w:hAnsi="Aptos" w:cs="Arial"/>
                <w:b/>
                <w:sz w:val="18"/>
                <w:szCs w:val="18"/>
              </w:rPr>
              <w:t>3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 w:rsidR="00B37C6B">
              <w:rPr>
                <w:rFonts w:ascii="Aptos" w:eastAsia="Arial" w:hAnsi="Aptos" w:cs="Arial"/>
                <w:b/>
                <w:sz w:val="18"/>
                <w:szCs w:val="18"/>
              </w:rPr>
              <w:t>Installation process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(photos where applicable) </w:t>
            </w:r>
          </w:p>
        </w:tc>
      </w:tr>
      <w:tr w:rsidR="006F3524" w:rsidRPr="0061391E" w14:paraId="34706EA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B728A6F" w14:textId="77777777" w:rsidR="006F3524" w:rsidRPr="0061391E" w:rsidRDefault="006F3524" w:rsidP="006F3524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C143A85" w14:textId="399DD420" w:rsidR="006F3524" w:rsidRPr="0061391E" w:rsidRDefault="006F3524" w:rsidP="006F3524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8FA0019" w14:textId="37BB54FC" w:rsidR="006F3524" w:rsidRPr="0061391E" w:rsidRDefault="006F3524" w:rsidP="006F3524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3DFBCBC" w14:textId="39224642" w:rsidR="006F3524" w:rsidRPr="0061391E" w:rsidRDefault="006F3524" w:rsidP="006F3524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9E294B9" w14:textId="532FAB17" w:rsidR="006F3524" w:rsidRPr="0061391E" w:rsidRDefault="006F3524" w:rsidP="006F3524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6F3524" w:rsidRPr="0061391E" w14:paraId="7CDA9FF2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1B04B" w14:textId="10784494" w:rsidR="006F3524" w:rsidRPr="0061391E" w:rsidRDefault="00261A67" w:rsidP="006F3524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</w:t>
            </w:r>
            <w:r w:rsidR="006F3524">
              <w:rPr>
                <w:rFonts w:ascii="Aptos" w:eastAsia="Arial" w:hAnsi="Aptos" w:cs="Arial"/>
                <w:sz w:val="16"/>
                <w:szCs w:val="16"/>
              </w:rPr>
              <w:t>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50CDB" w14:textId="63FEEF9C" w:rsidR="006F3524" w:rsidRPr="0061391E" w:rsidRDefault="00B37C6B" w:rsidP="006F3524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Pile alignment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C9800" w14:textId="43A1F0A6" w:rsidR="006F3524" w:rsidRPr="0061391E" w:rsidRDefault="00B37C6B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Ensure proper interlocking and vertically during driving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8617B" w14:textId="77777777" w:rsidR="006F3524" w:rsidRDefault="00A954AE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A954AE">
              <w:rPr>
                <w:rFonts w:ascii="Aptos" w:hAnsi="Aptos"/>
                <w:sz w:val="16"/>
                <w:szCs w:val="16"/>
              </w:rPr>
              <w:t>AS 2159</w:t>
            </w:r>
          </w:p>
          <w:p w14:paraId="3545AECB" w14:textId="1CF92C04" w:rsidR="005E26D9" w:rsidRPr="0061391E" w:rsidRDefault="005E26D9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Project specifications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5458351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BEB" w14:textId="77777777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78D0" w14:textId="708E6FA4" w:rsidR="006F3524" w:rsidRPr="0061391E" w:rsidRDefault="006F3524" w:rsidP="006F3524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E55625" w:rsidRPr="0061391E" w14:paraId="3906D73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705B1" w14:textId="1C9A913A" w:rsidR="00E55625" w:rsidRPr="0061391E" w:rsidRDefault="00E55625" w:rsidP="00E5562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23E07" w14:textId="41B2122C" w:rsidR="00E55625" w:rsidRPr="00E55625" w:rsidRDefault="00E55625" w:rsidP="00E5562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55625">
              <w:rPr>
                <w:sz w:val="16"/>
                <w:szCs w:val="16"/>
              </w:rPr>
              <w:t>Driving Logs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6F2F5" w14:textId="4DA3E4C1" w:rsidR="00E55625" w:rsidRPr="00E55625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55625">
              <w:rPr>
                <w:sz w:val="16"/>
                <w:szCs w:val="16"/>
              </w:rPr>
              <w:t>Record depth, energy, and any obstructions encountered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78CF4" w14:textId="77777777" w:rsidR="003113BB" w:rsidRDefault="003113BB" w:rsidP="003113BB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A954AE">
              <w:rPr>
                <w:rFonts w:ascii="Aptos" w:hAnsi="Aptos"/>
                <w:sz w:val="16"/>
                <w:szCs w:val="16"/>
              </w:rPr>
              <w:t>AS 2159</w:t>
            </w:r>
          </w:p>
          <w:p w14:paraId="3FEE342E" w14:textId="2FCE195F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442BFB">
              <w:rPr>
                <w:rFonts w:ascii="Aptos" w:hAnsi="Aptos"/>
                <w:sz w:val="16"/>
                <w:szCs w:val="16"/>
              </w:rPr>
              <w:t>WBS-SS-CI-SPC-0007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CE2E081" w14:textId="77777777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2F81" w14:textId="77777777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9C8F" w14:textId="59C1E6DA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E55625" w:rsidRPr="0061391E" w14:paraId="38BB373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C2F54" w14:textId="62D9DA7E" w:rsidR="00E55625" w:rsidRPr="0061391E" w:rsidRDefault="00E55625" w:rsidP="00E5562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08021" w14:textId="4A559E4A" w:rsidR="00E55625" w:rsidRPr="00E55625" w:rsidRDefault="00E55625" w:rsidP="00E5562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55625">
              <w:rPr>
                <w:sz w:val="16"/>
                <w:szCs w:val="16"/>
              </w:rPr>
              <w:t>Vibration Monitoring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2B471" w14:textId="7584E6F0" w:rsidR="00E55625" w:rsidRPr="00E55625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55625">
              <w:rPr>
                <w:sz w:val="16"/>
                <w:szCs w:val="16"/>
              </w:rPr>
              <w:t>Ensure limits comply with environmental requirements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7EFD6" w14:textId="77777777" w:rsidR="00E55625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4671</w:t>
            </w:r>
          </w:p>
          <w:p w14:paraId="00F14B89" w14:textId="45174111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8A4120">
              <w:rPr>
                <w:rFonts w:ascii="Aptos" w:hAnsi="Aptos"/>
                <w:sz w:val="16"/>
                <w:szCs w:val="16"/>
              </w:rPr>
              <w:t>WBS-SS-CI-SPC-0007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16E9C36" w14:textId="77777777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1894" w14:textId="77777777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662A" w14:textId="12319F90" w:rsidR="00E55625" w:rsidRPr="0061391E" w:rsidRDefault="00E55625" w:rsidP="00E5562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F14C0" w:rsidRPr="0061391E" w14:paraId="6E500E56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DED9" w14:textId="52F702A5" w:rsidR="003F14C0" w:rsidRPr="0061391E" w:rsidRDefault="003F14C0" w:rsidP="003F14C0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4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 w:rsidR="003B5794">
              <w:rPr>
                <w:rFonts w:ascii="Aptos" w:eastAsia="Arial" w:hAnsi="Aptos" w:cs="Arial"/>
                <w:b/>
                <w:sz w:val="18"/>
                <w:szCs w:val="18"/>
              </w:rPr>
              <w:t>Quality control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 xml:space="preserve"> 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(photos where applicable) </w:t>
            </w:r>
          </w:p>
        </w:tc>
      </w:tr>
      <w:tr w:rsidR="003F14C0" w:rsidRPr="0061391E" w14:paraId="5B6DBC1E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1042DB7A" w14:textId="77777777" w:rsidR="003F14C0" w:rsidRPr="0061391E" w:rsidRDefault="003F14C0" w:rsidP="003F14C0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D30D0CB" w14:textId="76DFB0BB" w:rsidR="003F14C0" w:rsidRPr="0061391E" w:rsidRDefault="003F14C0" w:rsidP="003F14C0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25C43C3" w14:textId="28B80CB5" w:rsidR="003F14C0" w:rsidRPr="0061391E" w:rsidRDefault="003F14C0" w:rsidP="003F14C0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69E3AB9" w14:textId="5EEC049F" w:rsidR="003F14C0" w:rsidRPr="0061391E" w:rsidRDefault="003F14C0" w:rsidP="003F14C0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8A05F1E" w14:textId="66C37575" w:rsidR="003F14C0" w:rsidRPr="0061391E" w:rsidRDefault="003F14C0" w:rsidP="003F14C0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9320F6" w:rsidRPr="0061391E" w14:paraId="16B1E341" w14:textId="77777777" w:rsidTr="003D7EF5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6A9E9" w14:textId="079E908D" w:rsidR="009320F6" w:rsidRPr="0061391E" w:rsidRDefault="009320F6" w:rsidP="009320F6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</w:t>
            </w:r>
            <w:r w:rsidR="00031000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0F69" w14:textId="4E1CA094" w:rsidR="009320F6" w:rsidRPr="009320F6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9320F6">
              <w:rPr>
                <w:sz w:val="16"/>
                <w:szCs w:val="16"/>
              </w:rPr>
              <w:t>Verticality Check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A3C02" w14:textId="71B94BDE" w:rsidR="009320F6" w:rsidRPr="009320F6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9320F6">
              <w:rPr>
                <w:sz w:val="16"/>
                <w:szCs w:val="16"/>
              </w:rPr>
              <w:t>Confirm deviation tolerance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E549" w14:textId="77777777" w:rsidR="009320F6" w:rsidRDefault="009320F6" w:rsidP="009320F6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867230">
              <w:rPr>
                <w:rFonts w:ascii="Aptos" w:hAnsi="Aptos"/>
                <w:sz w:val="16"/>
                <w:szCs w:val="16"/>
              </w:rPr>
              <w:t>Safety Plan</w:t>
            </w:r>
          </w:p>
          <w:p w14:paraId="2E52E489" w14:textId="7AC3FA62" w:rsidR="009320F6" w:rsidRPr="0061391E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67230">
              <w:rPr>
                <w:rFonts w:ascii="Aptos" w:hAnsi="Aptos"/>
                <w:sz w:val="16"/>
                <w:szCs w:val="16"/>
              </w:rPr>
              <w:t>WBS-SS-CI-SPC-0007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4DAF90" w14:textId="77777777" w:rsidR="009320F6" w:rsidRPr="0061391E" w:rsidRDefault="009320F6" w:rsidP="009320F6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4717" w14:textId="77777777" w:rsidR="009320F6" w:rsidRPr="0061391E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9F4C304" w14:textId="77777777" w:rsidR="009320F6" w:rsidRPr="0061391E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9A4" w14:textId="33680E2E" w:rsidR="009320F6" w:rsidRPr="0061391E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D162C65" w14:textId="12BCB098" w:rsidR="009320F6" w:rsidRPr="0061391E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9320F6" w:rsidRPr="0061391E" w14:paraId="4975FEC3" w14:textId="77777777" w:rsidTr="00B54999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855B" w14:textId="788D6F20" w:rsidR="009320F6" w:rsidRDefault="009320F6" w:rsidP="009320F6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</w:t>
            </w:r>
            <w:r w:rsidR="00031000">
              <w:rPr>
                <w:rFonts w:ascii="Aptos" w:eastAsia="Arial" w:hAnsi="Aptos" w:cs="Arial"/>
                <w:sz w:val="16"/>
                <w:szCs w:val="16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ECB80" w14:textId="7E7C21D0" w:rsidR="009320F6" w:rsidRPr="009320F6" w:rsidRDefault="009320F6" w:rsidP="009320F6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9320F6">
              <w:rPr>
                <w:sz w:val="16"/>
                <w:szCs w:val="16"/>
              </w:rPr>
              <w:t>Interlock Inspection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1C65E" w14:textId="1873DB18" w:rsidR="009320F6" w:rsidRPr="009320F6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9320F6">
              <w:rPr>
                <w:sz w:val="16"/>
                <w:szCs w:val="16"/>
              </w:rPr>
              <w:t>Verify no gaps or misalignment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16F31" w14:textId="77777777" w:rsidR="003113BB" w:rsidRDefault="003113BB" w:rsidP="003113BB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A954AE">
              <w:rPr>
                <w:rFonts w:ascii="Aptos" w:hAnsi="Aptos"/>
                <w:sz w:val="16"/>
                <w:szCs w:val="16"/>
              </w:rPr>
              <w:t>AS 2159</w:t>
            </w:r>
          </w:p>
          <w:p w14:paraId="2A43C7F6" w14:textId="65B6D4D2" w:rsidR="009320F6" w:rsidRPr="00356D3A" w:rsidRDefault="009320F6" w:rsidP="009320F6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56D3A">
              <w:rPr>
                <w:rFonts w:ascii="Aptos" w:hAnsi="Aptos"/>
                <w:sz w:val="16"/>
                <w:szCs w:val="16"/>
              </w:rPr>
              <w:t xml:space="preserve">Delivery </w:t>
            </w:r>
            <w:r>
              <w:rPr>
                <w:rFonts w:ascii="Aptos" w:hAnsi="Aptos"/>
                <w:sz w:val="16"/>
                <w:szCs w:val="16"/>
              </w:rPr>
              <w:t>d</w:t>
            </w:r>
            <w:r w:rsidRPr="00356D3A">
              <w:rPr>
                <w:rFonts w:ascii="Aptos" w:hAnsi="Aptos"/>
                <w:sz w:val="16"/>
                <w:szCs w:val="16"/>
              </w:rPr>
              <w:t>ockets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5AEA9C" w14:textId="77777777" w:rsidR="009320F6" w:rsidRPr="0061391E" w:rsidRDefault="009320F6" w:rsidP="009320F6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05AB" w14:textId="77777777" w:rsidR="009320F6" w:rsidRPr="0061391E" w:rsidRDefault="009320F6" w:rsidP="009320F6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11DEE" w14:textId="77777777" w:rsidR="009320F6" w:rsidRPr="0061391E" w:rsidRDefault="009320F6" w:rsidP="009320F6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</w:tr>
      <w:tr w:rsidR="0042659B" w:rsidRPr="0061391E" w14:paraId="7FD23B4F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BC77C" w14:textId="0643E180" w:rsidR="00114910" w:rsidRPr="00114910" w:rsidRDefault="0042659B" w:rsidP="00114910">
            <w:pPr>
              <w:contextualSpacing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5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</w:t>
            </w:r>
            <w:r w:rsidRPr="00114910">
              <w:rPr>
                <w:rFonts w:ascii="Aptos" w:eastAsia="Arial" w:hAnsi="Aptos" w:cs="Arial"/>
                <w:b/>
                <w:sz w:val="20"/>
                <w:szCs w:val="20"/>
              </w:rPr>
              <w:t xml:space="preserve">– </w:t>
            </w:r>
            <w:r w:rsidR="00114910" w:rsidRPr="00114910">
              <w:rPr>
                <w:rStyle w:val="Strong"/>
                <w:sz w:val="18"/>
                <w:szCs w:val="18"/>
              </w:rPr>
              <w:t>Post-Installation &amp; Handover</w:t>
            </w:r>
          </w:p>
          <w:p w14:paraId="5B4EF9CE" w14:textId="0FAFBC66" w:rsidR="0042659B" w:rsidRPr="0061391E" w:rsidRDefault="0042659B" w:rsidP="0042659B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b/>
                <w:sz w:val="18"/>
                <w:szCs w:val="18"/>
              </w:rPr>
              <w:t>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42659B" w:rsidRPr="0061391E" w14:paraId="0417AA41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F3A3FFC" w14:textId="77777777" w:rsidR="0042659B" w:rsidRPr="0061391E" w:rsidRDefault="0042659B" w:rsidP="0042659B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8B56ACF" w14:textId="77777777" w:rsidR="0042659B" w:rsidRPr="0061391E" w:rsidRDefault="0042659B" w:rsidP="0042659B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CF4CE2" w14:textId="77777777" w:rsidR="0042659B" w:rsidRPr="0061391E" w:rsidRDefault="0042659B" w:rsidP="0042659B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05C55119" w14:textId="77777777" w:rsidR="0042659B" w:rsidRPr="0061391E" w:rsidRDefault="0042659B" w:rsidP="0042659B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7DC4DB22" w14:textId="77777777" w:rsidR="0042659B" w:rsidRPr="0061391E" w:rsidRDefault="0042659B" w:rsidP="0042659B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FB414D" w:rsidRPr="0061391E" w14:paraId="0AE1AF51" w14:textId="77777777" w:rsidTr="008E7C15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3FAE" w14:textId="448FF29C" w:rsidR="00FB414D" w:rsidRPr="0061391E" w:rsidRDefault="00FB414D" w:rsidP="00FB414D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B54D" w14:textId="391E7C79" w:rsidR="00FB414D" w:rsidRPr="00FB414D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FB414D">
              <w:rPr>
                <w:sz w:val="16"/>
                <w:szCs w:val="16"/>
              </w:rPr>
              <w:t>As-Built Survey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62291" w14:textId="6D8E8A41" w:rsidR="00FB414D" w:rsidRPr="00FB414D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FB414D">
              <w:rPr>
                <w:sz w:val="16"/>
                <w:szCs w:val="16"/>
              </w:rPr>
              <w:t>Confirm final location, depth, and alignment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04B0" w14:textId="77777777" w:rsidR="002E44B8" w:rsidRDefault="002E44B8" w:rsidP="002E44B8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A954AE">
              <w:rPr>
                <w:rFonts w:ascii="Aptos" w:hAnsi="Aptos"/>
                <w:sz w:val="16"/>
                <w:szCs w:val="16"/>
              </w:rPr>
              <w:t>AS 2159</w:t>
            </w:r>
          </w:p>
          <w:p w14:paraId="76B8D51C" w14:textId="7817FB47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03FD7">
              <w:rPr>
                <w:rFonts w:ascii="Aptos" w:hAnsi="Aptos"/>
                <w:sz w:val="16"/>
                <w:szCs w:val="16"/>
              </w:rPr>
              <w:t>WBS-SS-CI-SPC-0007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D49B78" w14:textId="77777777" w:rsidR="00FB414D" w:rsidRPr="0061391E" w:rsidRDefault="00FB414D" w:rsidP="00FB414D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B51" w14:textId="77777777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4CE7724E" w14:textId="77777777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C6EE" w14:textId="2749950A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165D0DA8" w14:textId="0AEF7AEC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FB414D" w:rsidRPr="0061391E" w14:paraId="42A55390" w14:textId="77777777" w:rsidTr="00185D68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F5C45" w14:textId="7E4461E6" w:rsidR="00FB414D" w:rsidRPr="0061391E" w:rsidRDefault="00FB414D" w:rsidP="00FB414D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6C20" w14:textId="5A74B032" w:rsidR="00FB414D" w:rsidRPr="00FB414D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FB414D">
              <w:rPr>
                <w:sz w:val="16"/>
                <w:szCs w:val="16"/>
              </w:rPr>
              <w:t>Cleanup &amp; Debris Removal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7F625" w14:textId="731D53E0" w:rsidR="00FB414D" w:rsidRPr="00FB414D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FB414D">
              <w:rPr>
                <w:sz w:val="16"/>
                <w:szCs w:val="16"/>
              </w:rPr>
              <w:t>Ensure worksite is left in clean and safe condition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E9EDE" w14:textId="77777777" w:rsidR="002E44B8" w:rsidRDefault="002E44B8" w:rsidP="002E44B8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A954AE">
              <w:rPr>
                <w:rFonts w:ascii="Aptos" w:hAnsi="Aptos"/>
                <w:sz w:val="16"/>
                <w:szCs w:val="16"/>
              </w:rPr>
              <w:t>AS 2159</w:t>
            </w:r>
          </w:p>
          <w:p w14:paraId="715AC035" w14:textId="30E66AEB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372F3">
              <w:rPr>
                <w:rFonts w:ascii="Aptos" w:hAnsi="Aptos"/>
                <w:sz w:val="16"/>
                <w:szCs w:val="16"/>
              </w:rPr>
              <w:t>WBS-SS-CI-SPC-0007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8C9821" w14:textId="77777777" w:rsidR="00FB414D" w:rsidRPr="0061391E" w:rsidRDefault="00FB414D" w:rsidP="00FB414D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70E1" w14:textId="77777777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12F6" w14:textId="149EC51C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FB414D" w:rsidRPr="0061391E" w14:paraId="1E709F5B" w14:textId="77777777" w:rsidTr="00C65423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94771" w14:textId="63CA9B7A" w:rsidR="00FB414D" w:rsidRDefault="00FB414D" w:rsidP="00FB414D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6A63F" w14:textId="18620CDA" w:rsidR="00FB414D" w:rsidRPr="00FB414D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FB414D">
              <w:rPr>
                <w:sz w:val="16"/>
                <w:szCs w:val="16"/>
              </w:rPr>
              <w:t>Engineer’s Sign-Off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4A3D0" w14:textId="35C003E0" w:rsidR="00FB414D" w:rsidRPr="00FB414D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FB414D">
              <w:rPr>
                <w:sz w:val="16"/>
                <w:szCs w:val="16"/>
              </w:rPr>
              <w:t>Obtain approval for compliance with design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D561B" w14:textId="4F21AED2" w:rsidR="00FB414D" w:rsidRPr="002372F3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2BC">
              <w:rPr>
                <w:rFonts w:ascii="Aptos" w:hAnsi="Aptos"/>
                <w:sz w:val="16"/>
                <w:szCs w:val="16"/>
              </w:rPr>
              <w:t>WBS-SS-CI-SPC-0007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4D00BC" w14:textId="77777777" w:rsidR="00FB414D" w:rsidRPr="0061391E" w:rsidRDefault="00FB414D" w:rsidP="00FB414D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E53E" w14:textId="77777777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5729" w14:textId="77777777" w:rsidR="00FB414D" w:rsidRPr="0061391E" w:rsidRDefault="00FB414D" w:rsidP="00FB414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22D36F71" w14:textId="7F8EDE6E" w:rsidR="00881486" w:rsidRPr="00CB035D" w:rsidRDefault="00881486" w:rsidP="00881486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 w:rsidR="006A21AB">
        <w:rPr>
          <w:sz w:val="32"/>
          <w:szCs w:val="28"/>
        </w:rPr>
        <w:t>s</w:t>
      </w:r>
      <w:r>
        <w:rPr>
          <w:sz w:val="32"/>
          <w:szCs w:val="28"/>
        </w:rPr>
        <w:t>ign-off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1560"/>
        <w:gridCol w:w="1560"/>
        <w:gridCol w:w="3122"/>
        <w:gridCol w:w="2264"/>
      </w:tblGrid>
      <w:tr w:rsidR="00881486" w:rsidRPr="00344768" w14:paraId="1DB22489" w14:textId="77777777" w:rsidTr="004E7E97">
        <w:trPr>
          <w:trHeight w:val="57"/>
        </w:trPr>
        <w:tc>
          <w:tcPr>
            <w:tcW w:w="10206" w:type="dxa"/>
            <w:gridSpan w:val="5"/>
            <w:shd w:val="clear" w:color="auto" w:fill="A8D59D"/>
          </w:tcPr>
          <w:p w14:paraId="2466FAD9" w14:textId="3429A315" w:rsidR="00881486" w:rsidRPr="00E534B4" w:rsidRDefault="0048168A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Final sign-off</w:t>
            </w:r>
          </w:p>
        </w:tc>
      </w:tr>
      <w:tr w:rsidR="004E7E97" w:rsidRPr="00344768" w14:paraId="2742FD66" w14:textId="77777777" w:rsidTr="004E7E97">
        <w:trPr>
          <w:trHeight w:val="241"/>
        </w:trPr>
        <w:tc>
          <w:tcPr>
            <w:tcW w:w="1700" w:type="dxa"/>
          </w:tcPr>
          <w:p w14:paraId="56305D1B" w14:textId="4BF08706" w:rsidR="004E7E97" w:rsidRPr="00B65B3E" w:rsidRDefault="004E7E97" w:rsidP="000A0B86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Company</w:t>
            </w:r>
          </w:p>
        </w:tc>
        <w:tc>
          <w:tcPr>
            <w:tcW w:w="1560" w:type="dxa"/>
          </w:tcPr>
          <w:p w14:paraId="2183A6E4" w14:textId="3E5A82CD" w:rsidR="004E7E97" w:rsidRPr="004E7E97" w:rsidRDefault="004E7E97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</w:t>
            </w:r>
            <w:r>
              <w:rPr>
                <w:rFonts w:asciiTheme="minorHAnsi" w:hAnsiTheme="minorHAnsi"/>
                <w:b/>
                <w:bCs/>
              </w:rPr>
              <w:t>e</w:t>
            </w:r>
          </w:p>
        </w:tc>
        <w:tc>
          <w:tcPr>
            <w:tcW w:w="1560" w:type="dxa"/>
          </w:tcPr>
          <w:p w14:paraId="1870BDA3" w14:textId="77777777" w:rsidR="004E7E97" w:rsidRPr="00B65B3E" w:rsidRDefault="004E7E97" w:rsidP="004E7E97">
            <w:pPr>
              <w:pStyle w:val="Body"/>
              <w:spacing w:before="0" w:after="0"/>
              <w:ind w:firstLine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122" w:type="dxa"/>
          </w:tcPr>
          <w:p w14:paraId="3827CE1D" w14:textId="77777777" w:rsidR="004E7E97" w:rsidRPr="00B65B3E" w:rsidRDefault="004E7E97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4" w:type="dxa"/>
          </w:tcPr>
          <w:p w14:paraId="6A1AF557" w14:textId="77777777" w:rsidR="004E7E97" w:rsidRPr="00B65B3E" w:rsidRDefault="004E7E97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4E7E97" w:rsidRPr="00344768" w14:paraId="3A8E3264" w14:textId="77777777" w:rsidTr="004E7E97">
        <w:trPr>
          <w:trHeight w:val="57"/>
        </w:trPr>
        <w:tc>
          <w:tcPr>
            <w:tcW w:w="1700" w:type="dxa"/>
            <w:vAlign w:val="center"/>
          </w:tcPr>
          <w:p w14:paraId="4FFFF005" w14:textId="13622520" w:rsidR="004E7E97" w:rsidRPr="00E534B4" w:rsidRDefault="004E7E97" w:rsidP="004E7E97">
            <w:pPr>
              <w:pStyle w:val="Body"/>
              <w:spacing w:before="240" w:after="24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ROBAR</w:t>
            </w:r>
          </w:p>
        </w:tc>
        <w:tc>
          <w:tcPr>
            <w:tcW w:w="1560" w:type="dxa"/>
            <w:vAlign w:val="center"/>
          </w:tcPr>
          <w:p w14:paraId="68BE62F2" w14:textId="77777777" w:rsidR="004E7E97" w:rsidRPr="009B30EB" w:rsidRDefault="004E7E97" w:rsidP="000A0B86">
            <w:pPr>
              <w:pStyle w:val="Body"/>
              <w:spacing w:before="0" w:after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8A7D1F9" w14:textId="4E8BEAE0" w:rsidR="004E7E97" w:rsidRPr="009B30EB" w:rsidRDefault="004E7E97" w:rsidP="000A0B86">
            <w:pPr>
              <w:pStyle w:val="Body"/>
              <w:spacing w:before="0" w:after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22" w:type="dxa"/>
            <w:vAlign w:val="center"/>
          </w:tcPr>
          <w:p w14:paraId="492F1559" w14:textId="55B327C6" w:rsidR="004E7E97" w:rsidRPr="00E534B4" w:rsidRDefault="004E7E97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4" w:type="dxa"/>
            <w:vAlign w:val="center"/>
          </w:tcPr>
          <w:p w14:paraId="2E52D3A5" w14:textId="25E823D3" w:rsidR="004E7E97" w:rsidRDefault="004E7E97" w:rsidP="000A0B86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4E7E97" w:rsidRPr="00344768" w14:paraId="03AC6489" w14:textId="77777777" w:rsidTr="004E7E97">
        <w:trPr>
          <w:trHeight w:val="57"/>
        </w:trPr>
        <w:tc>
          <w:tcPr>
            <w:tcW w:w="1700" w:type="dxa"/>
            <w:vAlign w:val="center"/>
          </w:tcPr>
          <w:p w14:paraId="7C2FEACF" w14:textId="35474A42" w:rsidR="004E7E97" w:rsidRDefault="004E7E97" w:rsidP="004E7E97">
            <w:pPr>
              <w:pStyle w:val="Body"/>
              <w:spacing w:before="240" w:after="24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SEPD </w:t>
            </w:r>
          </w:p>
        </w:tc>
        <w:tc>
          <w:tcPr>
            <w:tcW w:w="1560" w:type="dxa"/>
            <w:vAlign w:val="center"/>
          </w:tcPr>
          <w:p w14:paraId="213A8029" w14:textId="77777777" w:rsidR="004E7E97" w:rsidRDefault="004E7E97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55500826" w14:textId="4AAE7139" w:rsidR="004E7E97" w:rsidRDefault="004E7E97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22" w:type="dxa"/>
            <w:vAlign w:val="center"/>
          </w:tcPr>
          <w:p w14:paraId="7A558ADE" w14:textId="1E4C2589" w:rsidR="004E7E97" w:rsidRPr="00E534B4" w:rsidRDefault="004E7E97" w:rsidP="000A0B86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4" w:type="dxa"/>
            <w:vAlign w:val="center"/>
          </w:tcPr>
          <w:p w14:paraId="3EBD6A86" w14:textId="6FA16928" w:rsidR="004E7E97" w:rsidRDefault="004E7E97" w:rsidP="000A0B86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bookmarkEnd w:id="1"/>
    </w:tbl>
    <w:p w14:paraId="3A52C2A4" w14:textId="77777777" w:rsidR="00163F20" w:rsidRPr="009C1D3E" w:rsidRDefault="00163F20" w:rsidP="00FB414D">
      <w:pPr>
        <w:pStyle w:val="Body"/>
        <w:ind w:firstLine="0"/>
      </w:pPr>
    </w:p>
    <w:sectPr w:rsidR="00163F20" w:rsidRPr="009C1D3E" w:rsidSect="002A0A89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69FCF" w14:textId="77777777" w:rsidR="00923C6A" w:rsidRDefault="00923C6A" w:rsidP="00F85CEB">
      <w:r>
        <w:separator/>
      </w:r>
    </w:p>
  </w:endnote>
  <w:endnote w:type="continuationSeparator" w:id="0">
    <w:p w14:paraId="3011F361" w14:textId="77777777" w:rsidR="00923C6A" w:rsidRDefault="00923C6A" w:rsidP="00F85CEB">
      <w:r>
        <w:continuationSeparator/>
      </w:r>
    </w:p>
  </w:endnote>
  <w:endnote w:type="continuationNotice" w:id="1">
    <w:p w14:paraId="50DD2B4E" w14:textId="77777777" w:rsidR="00923C6A" w:rsidRDefault="00923C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B82E7" w14:textId="2E0B0BDE" w:rsidR="00D83798" w:rsidRPr="00AB4D4C" w:rsidRDefault="001D0907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1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E5B35" w14:textId="77777777" w:rsidR="00923C6A" w:rsidRDefault="00923C6A" w:rsidP="00F85CEB">
      <w:r>
        <w:separator/>
      </w:r>
    </w:p>
  </w:footnote>
  <w:footnote w:type="continuationSeparator" w:id="0">
    <w:p w14:paraId="29AAC809" w14:textId="77777777" w:rsidR="00923C6A" w:rsidRDefault="00923C6A" w:rsidP="00F85CEB">
      <w:r>
        <w:continuationSeparator/>
      </w:r>
    </w:p>
  </w:footnote>
  <w:footnote w:type="continuationNotice" w:id="1">
    <w:p w14:paraId="0AED2800" w14:textId="77777777" w:rsidR="00923C6A" w:rsidRDefault="00923C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2266" w14:textId="77777777" w:rsidR="00483A03" w:rsidRDefault="001D0907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5551" w14:textId="69BC82F7" w:rsidR="00F85CEB" w:rsidRDefault="00F85CEB" w:rsidP="001F1E24">
    <w:pPr>
      <w:pStyle w:val="Header"/>
      <w:tabs>
        <w:tab w:val="clear" w:pos="4513"/>
        <w:tab w:val="clear" w:pos="9026"/>
        <w:tab w:val="center" w:pos="510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C0E61" w14:textId="77777777" w:rsidR="00483A03" w:rsidRDefault="001D0907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1"/>
  </w:num>
  <w:num w:numId="2" w16cid:durableId="2088190901">
    <w:abstractNumId w:val="9"/>
  </w:num>
  <w:num w:numId="3" w16cid:durableId="2044623410">
    <w:abstractNumId w:val="5"/>
  </w:num>
  <w:num w:numId="4" w16cid:durableId="1317953993">
    <w:abstractNumId w:val="0"/>
  </w:num>
  <w:num w:numId="5" w16cid:durableId="1778139785">
    <w:abstractNumId w:val="15"/>
  </w:num>
  <w:num w:numId="6" w16cid:durableId="793981611">
    <w:abstractNumId w:val="25"/>
  </w:num>
  <w:num w:numId="7" w16cid:durableId="792750610">
    <w:abstractNumId w:val="13"/>
  </w:num>
  <w:num w:numId="8" w16cid:durableId="140729675">
    <w:abstractNumId w:val="12"/>
  </w:num>
  <w:num w:numId="9" w16cid:durableId="1079061742">
    <w:abstractNumId w:val="17"/>
  </w:num>
  <w:num w:numId="10" w16cid:durableId="1834489851">
    <w:abstractNumId w:val="18"/>
  </w:num>
  <w:num w:numId="11" w16cid:durableId="1224029268">
    <w:abstractNumId w:val="14"/>
  </w:num>
  <w:num w:numId="12" w16cid:durableId="672610876">
    <w:abstractNumId w:val="4"/>
  </w:num>
  <w:num w:numId="13" w16cid:durableId="1721322268">
    <w:abstractNumId w:val="2"/>
  </w:num>
  <w:num w:numId="14" w16cid:durableId="1699773411">
    <w:abstractNumId w:val="8"/>
  </w:num>
  <w:num w:numId="15" w16cid:durableId="1506898188">
    <w:abstractNumId w:val="24"/>
  </w:num>
  <w:num w:numId="16" w16cid:durableId="2085834838">
    <w:abstractNumId w:val="20"/>
  </w:num>
  <w:num w:numId="17" w16cid:durableId="627518319">
    <w:abstractNumId w:val="6"/>
  </w:num>
  <w:num w:numId="18" w16cid:durableId="1106846446">
    <w:abstractNumId w:val="22"/>
  </w:num>
  <w:num w:numId="19" w16cid:durableId="1269966671">
    <w:abstractNumId w:val="7"/>
  </w:num>
  <w:num w:numId="20" w16cid:durableId="1996108545">
    <w:abstractNumId w:val="11"/>
  </w:num>
  <w:num w:numId="21" w16cid:durableId="1596012277">
    <w:abstractNumId w:val="23"/>
  </w:num>
  <w:num w:numId="22" w16cid:durableId="558252748">
    <w:abstractNumId w:val="3"/>
  </w:num>
  <w:num w:numId="23" w16cid:durableId="47264162">
    <w:abstractNumId w:val="16"/>
  </w:num>
  <w:num w:numId="24" w16cid:durableId="739525662">
    <w:abstractNumId w:val="10"/>
  </w:num>
  <w:num w:numId="25" w16cid:durableId="136921019">
    <w:abstractNumId w:val="19"/>
  </w:num>
  <w:num w:numId="26" w16cid:durableId="16505997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9D4"/>
    <w:rsid w:val="00002C45"/>
    <w:rsid w:val="00003F07"/>
    <w:rsid w:val="000048A0"/>
    <w:rsid w:val="000053D5"/>
    <w:rsid w:val="00010827"/>
    <w:rsid w:val="00013B42"/>
    <w:rsid w:val="00014424"/>
    <w:rsid w:val="00016033"/>
    <w:rsid w:val="00016C71"/>
    <w:rsid w:val="000220A1"/>
    <w:rsid w:val="00025553"/>
    <w:rsid w:val="00026D4B"/>
    <w:rsid w:val="00031000"/>
    <w:rsid w:val="0003220E"/>
    <w:rsid w:val="00036288"/>
    <w:rsid w:val="00037D2A"/>
    <w:rsid w:val="000462D0"/>
    <w:rsid w:val="00052254"/>
    <w:rsid w:val="00054B59"/>
    <w:rsid w:val="000556D6"/>
    <w:rsid w:val="000561B7"/>
    <w:rsid w:val="0005736B"/>
    <w:rsid w:val="00060DD4"/>
    <w:rsid w:val="00061083"/>
    <w:rsid w:val="000613E0"/>
    <w:rsid w:val="000638E3"/>
    <w:rsid w:val="00065375"/>
    <w:rsid w:val="00066EC4"/>
    <w:rsid w:val="00067971"/>
    <w:rsid w:val="00067A6B"/>
    <w:rsid w:val="000730FE"/>
    <w:rsid w:val="000803AB"/>
    <w:rsid w:val="00081883"/>
    <w:rsid w:val="000824A1"/>
    <w:rsid w:val="00082581"/>
    <w:rsid w:val="000831C3"/>
    <w:rsid w:val="00084B33"/>
    <w:rsid w:val="00084D53"/>
    <w:rsid w:val="00086ACA"/>
    <w:rsid w:val="00093A58"/>
    <w:rsid w:val="000A01C5"/>
    <w:rsid w:val="000A05DE"/>
    <w:rsid w:val="000A68B1"/>
    <w:rsid w:val="000A79DC"/>
    <w:rsid w:val="000B2DAA"/>
    <w:rsid w:val="000B41B2"/>
    <w:rsid w:val="000C0BEB"/>
    <w:rsid w:val="000C2404"/>
    <w:rsid w:val="000C3C7F"/>
    <w:rsid w:val="000C4FFF"/>
    <w:rsid w:val="000C587A"/>
    <w:rsid w:val="000C5D98"/>
    <w:rsid w:val="000C6263"/>
    <w:rsid w:val="000C7F61"/>
    <w:rsid w:val="000D4BB4"/>
    <w:rsid w:val="000D6516"/>
    <w:rsid w:val="000D6935"/>
    <w:rsid w:val="000D6C2A"/>
    <w:rsid w:val="000E0D9D"/>
    <w:rsid w:val="000E12AA"/>
    <w:rsid w:val="000E2CB7"/>
    <w:rsid w:val="000E55F7"/>
    <w:rsid w:val="000E6BA6"/>
    <w:rsid w:val="000F153F"/>
    <w:rsid w:val="000F2247"/>
    <w:rsid w:val="000F4B3A"/>
    <w:rsid w:val="0010328B"/>
    <w:rsid w:val="0011168A"/>
    <w:rsid w:val="001121F9"/>
    <w:rsid w:val="00113EA6"/>
    <w:rsid w:val="00114910"/>
    <w:rsid w:val="00121519"/>
    <w:rsid w:val="001238C0"/>
    <w:rsid w:val="0012496C"/>
    <w:rsid w:val="001268DF"/>
    <w:rsid w:val="00127140"/>
    <w:rsid w:val="00130863"/>
    <w:rsid w:val="00131330"/>
    <w:rsid w:val="00132277"/>
    <w:rsid w:val="00134F3C"/>
    <w:rsid w:val="00136D00"/>
    <w:rsid w:val="001418D8"/>
    <w:rsid w:val="00142397"/>
    <w:rsid w:val="00145325"/>
    <w:rsid w:val="00145DF4"/>
    <w:rsid w:val="00150721"/>
    <w:rsid w:val="00152F19"/>
    <w:rsid w:val="00157DC3"/>
    <w:rsid w:val="00162380"/>
    <w:rsid w:val="00163319"/>
    <w:rsid w:val="00163F20"/>
    <w:rsid w:val="001640E9"/>
    <w:rsid w:val="00164117"/>
    <w:rsid w:val="001647C6"/>
    <w:rsid w:val="001723E7"/>
    <w:rsid w:val="00172C6A"/>
    <w:rsid w:val="00174BEE"/>
    <w:rsid w:val="00175D81"/>
    <w:rsid w:val="00176015"/>
    <w:rsid w:val="0017666D"/>
    <w:rsid w:val="00180BD4"/>
    <w:rsid w:val="00180D16"/>
    <w:rsid w:val="00180FDC"/>
    <w:rsid w:val="00183E87"/>
    <w:rsid w:val="00184D99"/>
    <w:rsid w:val="0018623E"/>
    <w:rsid w:val="00187200"/>
    <w:rsid w:val="00191C44"/>
    <w:rsid w:val="001925E8"/>
    <w:rsid w:val="001928C8"/>
    <w:rsid w:val="00192A1D"/>
    <w:rsid w:val="00193466"/>
    <w:rsid w:val="0019452A"/>
    <w:rsid w:val="001A06CF"/>
    <w:rsid w:val="001A19B7"/>
    <w:rsid w:val="001A1AF5"/>
    <w:rsid w:val="001A3DF2"/>
    <w:rsid w:val="001A66F8"/>
    <w:rsid w:val="001B5390"/>
    <w:rsid w:val="001B5BB5"/>
    <w:rsid w:val="001C4005"/>
    <w:rsid w:val="001C6461"/>
    <w:rsid w:val="001C6848"/>
    <w:rsid w:val="001C7D0A"/>
    <w:rsid w:val="001D0907"/>
    <w:rsid w:val="001D2750"/>
    <w:rsid w:val="001D3C5D"/>
    <w:rsid w:val="001D5DFF"/>
    <w:rsid w:val="001E1687"/>
    <w:rsid w:val="001F09FC"/>
    <w:rsid w:val="001F0E8C"/>
    <w:rsid w:val="001F1E24"/>
    <w:rsid w:val="001F3252"/>
    <w:rsid w:val="001F3BA9"/>
    <w:rsid w:val="001F647E"/>
    <w:rsid w:val="001F76E5"/>
    <w:rsid w:val="00201F51"/>
    <w:rsid w:val="00202469"/>
    <w:rsid w:val="00202921"/>
    <w:rsid w:val="00203DD9"/>
    <w:rsid w:val="00203E90"/>
    <w:rsid w:val="00204A44"/>
    <w:rsid w:val="00217B8C"/>
    <w:rsid w:val="00220112"/>
    <w:rsid w:val="00220657"/>
    <w:rsid w:val="00220B05"/>
    <w:rsid w:val="00221020"/>
    <w:rsid w:val="00221908"/>
    <w:rsid w:val="00225271"/>
    <w:rsid w:val="002273F9"/>
    <w:rsid w:val="00232A62"/>
    <w:rsid w:val="00232B62"/>
    <w:rsid w:val="002337C8"/>
    <w:rsid w:val="00234D8A"/>
    <w:rsid w:val="00235161"/>
    <w:rsid w:val="0023660D"/>
    <w:rsid w:val="002372F3"/>
    <w:rsid w:val="00237886"/>
    <w:rsid w:val="00240EF1"/>
    <w:rsid w:val="00242221"/>
    <w:rsid w:val="00243052"/>
    <w:rsid w:val="00244F3A"/>
    <w:rsid w:val="002456EF"/>
    <w:rsid w:val="00247DD1"/>
    <w:rsid w:val="00247E2D"/>
    <w:rsid w:val="002564CD"/>
    <w:rsid w:val="0025667B"/>
    <w:rsid w:val="0025765F"/>
    <w:rsid w:val="00261A67"/>
    <w:rsid w:val="00273395"/>
    <w:rsid w:val="002758C6"/>
    <w:rsid w:val="00275E4B"/>
    <w:rsid w:val="00276910"/>
    <w:rsid w:val="002769A4"/>
    <w:rsid w:val="00286888"/>
    <w:rsid w:val="002872DF"/>
    <w:rsid w:val="00291D6A"/>
    <w:rsid w:val="0029442E"/>
    <w:rsid w:val="002951BF"/>
    <w:rsid w:val="00295916"/>
    <w:rsid w:val="002A0A89"/>
    <w:rsid w:val="002A0CB3"/>
    <w:rsid w:val="002A26C6"/>
    <w:rsid w:val="002A2A25"/>
    <w:rsid w:val="002A3137"/>
    <w:rsid w:val="002A688E"/>
    <w:rsid w:val="002A7C02"/>
    <w:rsid w:val="002B0CEB"/>
    <w:rsid w:val="002B5721"/>
    <w:rsid w:val="002C2B36"/>
    <w:rsid w:val="002C3278"/>
    <w:rsid w:val="002C40E6"/>
    <w:rsid w:val="002D3B55"/>
    <w:rsid w:val="002D6AE7"/>
    <w:rsid w:val="002E19CE"/>
    <w:rsid w:val="002E44B8"/>
    <w:rsid w:val="002F0E18"/>
    <w:rsid w:val="002F1650"/>
    <w:rsid w:val="002F2A2E"/>
    <w:rsid w:val="002F3DE5"/>
    <w:rsid w:val="002F44BB"/>
    <w:rsid w:val="002F4661"/>
    <w:rsid w:val="002F4FAF"/>
    <w:rsid w:val="002F5913"/>
    <w:rsid w:val="0030180F"/>
    <w:rsid w:val="0030384F"/>
    <w:rsid w:val="00303CA1"/>
    <w:rsid w:val="00303FD7"/>
    <w:rsid w:val="00304BED"/>
    <w:rsid w:val="00305C47"/>
    <w:rsid w:val="00307652"/>
    <w:rsid w:val="0030799E"/>
    <w:rsid w:val="00307FFE"/>
    <w:rsid w:val="00310D86"/>
    <w:rsid w:val="00311373"/>
    <w:rsid w:val="003113BB"/>
    <w:rsid w:val="0031146F"/>
    <w:rsid w:val="003125F1"/>
    <w:rsid w:val="00313300"/>
    <w:rsid w:val="00313827"/>
    <w:rsid w:val="00315C7F"/>
    <w:rsid w:val="003215D6"/>
    <w:rsid w:val="00323F65"/>
    <w:rsid w:val="003269F4"/>
    <w:rsid w:val="0033243F"/>
    <w:rsid w:val="00332A94"/>
    <w:rsid w:val="00332C11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4B32"/>
    <w:rsid w:val="00355DF1"/>
    <w:rsid w:val="00356D3A"/>
    <w:rsid w:val="003578F5"/>
    <w:rsid w:val="00360055"/>
    <w:rsid w:val="00361D3F"/>
    <w:rsid w:val="00363A00"/>
    <w:rsid w:val="003706D6"/>
    <w:rsid w:val="00377A52"/>
    <w:rsid w:val="00383752"/>
    <w:rsid w:val="00391248"/>
    <w:rsid w:val="00391806"/>
    <w:rsid w:val="00395430"/>
    <w:rsid w:val="0039736B"/>
    <w:rsid w:val="003A3E2F"/>
    <w:rsid w:val="003A6018"/>
    <w:rsid w:val="003B5547"/>
    <w:rsid w:val="003B5794"/>
    <w:rsid w:val="003B73CB"/>
    <w:rsid w:val="003C10B6"/>
    <w:rsid w:val="003C36B9"/>
    <w:rsid w:val="003D15FD"/>
    <w:rsid w:val="003D1BCC"/>
    <w:rsid w:val="003D2C64"/>
    <w:rsid w:val="003D5401"/>
    <w:rsid w:val="003D56A5"/>
    <w:rsid w:val="003E259B"/>
    <w:rsid w:val="003E27E9"/>
    <w:rsid w:val="003E3E88"/>
    <w:rsid w:val="003E3F4C"/>
    <w:rsid w:val="003E43C0"/>
    <w:rsid w:val="003E7F92"/>
    <w:rsid w:val="003F14C0"/>
    <w:rsid w:val="003F24D1"/>
    <w:rsid w:val="003F2A45"/>
    <w:rsid w:val="003F49F1"/>
    <w:rsid w:val="003F5A41"/>
    <w:rsid w:val="00401964"/>
    <w:rsid w:val="00401E09"/>
    <w:rsid w:val="004022FD"/>
    <w:rsid w:val="00403F92"/>
    <w:rsid w:val="004045CF"/>
    <w:rsid w:val="00405685"/>
    <w:rsid w:val="00407761"/>
    <w:rsid w:val="00417F47"/>
    <w:rsid w:val="004200E5"/>
    <w:rsid w:val="0042147C"/>
    <w:rsid w:val="00421F43"/>
    <w:rsid w:val="00422EAE"/>
    <w:rsid w:val="004234AA"/>
    <w:rsid w:val="0042659B"/>
    <w:rsid w:val="00427DB7"/>
    <w:rsid w:val="00431F5A"/>
    <w:rsid w:val="0043322A"/>
    <w:rsid w:val="00434CA9"/>
    <w:rsid w:val="00434DAF"/>
    <w:rsid w:val="00434F07"/>
    <w:rsid w:val="00434FE3"/>
    <w:rsid w:val="004350E1"/>
    <w:rsid w:val="0043782F"/>
    <w:rsid w:val="004406CE"/>
    <w:rsid w:val="00442BFB"/>
    <w:rsid w:val="0044466B"/>
    <w:rsid w:val="00447F48"/>
    <w:rsid w:val="0045029B"/>
    <w:rsid w:val="004517DB"/>
    <w:rsid w:val="00451C68"/>
    <w:rsid w:val="00452560"/>
    <w:rsid w:val="00455EF5"/>
    <w:rsid w:val="00461747"/>
    <w:rsid w:val="004622AB"/>
    <w:rsid w:val="00462662"/>
    <w:rsid w:val="00463FDE"/>
    <w:rsid w:val="00464E24"/>
    <w:rsid w:val="004655D4"/>
    <w:rsid w:val="00472A5C"/>
    <w:rsid w:val="00475FB5"/>
    <w:rsid w:val="00476F4A"/>
    <w:rsid w:val="004800B9"/>
    <w:rsid w:val="0048168A"/>
    <w:rsid w:val="00481BDC"/>
    <w:rsid w:val="00483A03"/>
    <w:rsid w:val="00485029"/>
    <w:rsid w:val="004875A1"/>
    <w:rsid w:val="004938F6"/>
    <w:rsid w:val="004944E4"/>
    <w:rsid w:val="0049740B"/>
    <w:rsid w:val="00497E56"/>
    <w:rsid w:val="004A0BFF"/>
    <w:rsid w:val="004A2E71"/>
    <w:rsid w:val="004A6DEC"/>
    <w:rsid w:val="004B2D80"/>
    <w:rsid w:val="004B2DE3"/>
    <w:rsid w:val="004B2E40"/>
    <w:rsid w:val="004B3220"/>
    <w:rsid w:val="004B412F"/>
    <w:rsid w:val="004B4C58"/>
    <w:rsid w:val="004B4EE2"/>
    <w:rsid w:val="004B5466"/>
    <w:rsid w:val="004B611D"/>
    <w:rsid w:val="004C1B7C"/>
    <w:rsid w:val="004C1F42"/>
    <w:rsid w:val="004C672E"/>
    <w:rsid w:val="004D6E3B"/>
    <w:rsid w:val="004D7A6D"/>
    <w:rsid w:val="004E21A8"/>
    <w:rsid w:val="004E350D"/>
    <w:rsid w:val="004E558E"/>
    <w:rsid w:val="004E7E97"/>
    <w:rsid w:val="004F0ECA"/>
    <w:rsid w:val="004F289B"/>
    <w:rsid w:val="004F3CA6"/>
    <w:rsid w:val="004F5F1A"/>
    <w:rsid w:val="004F6A69"/>
    <w:rsid w:val="004F7FDA"/>
    <w:rsid w:val="0050018E"/>
    <w:rsid w:val="0050114E"/>
    <w:rsid w:val="00501536"/>
    <w:rsid w:val="0050316E"/>
    <w:rsid w:val="0050344B"/>
    <w:rsid w:val="00507F16"/>
    <w:rsid w:val="005104D5"/>
    <w:rsid w:val="005112BC"/>
    <w:rsid w:val="00511C91"/>
    <w:rsid w:val="00511DB0"/>
    <w:rsid w:val="0051254B"/>
    <w:rsid w:val="0051373B"/>
    <w:rsid w:val="00513A3F"/>
    <w:rsid w:val="00513AA4"/>
    <w:rsid w:val="00515483"/>
    <w:rsid w:val="00515EEB"/>
    <w:rsid w:val="00517023"/>
    <w:rsid w:val="0051785A"/>
    <w:rsid w:val="005200D2"/>
    <w:rsid w:val="00523085"/>
    <w:rsid w:val="00524861"/>
    <w:rsid w:val="005252DA"/>
    <w:rsid w:val="005265BA"/>
    <w:rsid w:val="00531CB4"/>
    <w:rsid w:val="00531E08"/>
    <w:rsid w:val="00533BE8"/>
    <w:rsid w:val="00534567"/>
    <w:rsid w:val="005377CA"/>
    <w:rsid w:val="00540C44"/>
    <w:rsid w:val="00541BDE"/>
    <w:rsid w:val="005427EC"/>
    <w:rsid w:val="005452E9"/>
    <w:rsid w:val="005515EF"/>
    <w:rsid w:val="00552C8E"/>
    <w:rsid w:val="00555A2D"/>
    <w:rsid w:val="005601A4"/>
    <w:rsid w:val="005659EE"/>
    <w:rsid w:val="00570247"/>
    <w:rsid w:val="00571868"/>
    <w:rsid w:val="00577DA3"/>
    <w:rsid w:val="005811EE"/>
    <w:rsid w:val="00581AE7"/>
    <w:rsid w:val="00582396"/>
    <w:rsid w:val="005839EF"/>
    <w:rsid w:val="00583B9F"/>
    <w:rsid w:val="005848E7"/>
    <w:rsid w:val="00585557"/>
    <w:rsid w:val="005871D1"/>
    <w:rsid w:val="00593849"/>
    <w:rsid w:val="00593C6B"/>
    <w:rsid w:val="005A280D"/>
    <w:rsid w:val="005A74BC"/>
    <w:rsid w:val="005B2E5B"/>
    <w:rsid w:val="005B32F5"/>
    <w:rsid w:val="005B3FDA"/>
    <w:rsid w:val="005B4EA8"/>
    <w:rsid w:val="005B5681"/>
    <w:rsid w:val="005B5729"/>
    <w:rsid w:val="005B6B1F"/>
    <w:rsid w:val="005B6DF9"/>
    <w:rsid w:val="005C08D4"/>
    <w:rsid w:val="005C42A5"/>
    <w:rsid w:val="005C4DFB"/>
    <w:rsid w:val="005C793E"/>
    <w:rsid w:val="005D03A4"/>
    <w:rsid w:val="005D3E8D"/>
    <w:rsid w:val="005D48D9"/>
    <w:rsid w:val="005D55C9"/>
    <w:rsid w:val="005D6C68"/>
    <w:rsid w:val="005E0D4B"/>
    <w:rsid w:val="005E15E1"/>
    <w:rsid w:val="005E26D9"/>
    <w:rsid w:val="005E33D9"/>
    <w:rsid w:val="005E6D7F"/>
    <w:rsid w:val="005E719D"/>
    <w:rsid w:val="005F07B8"/>
    <w:rsid w:val="005F184F"/>
    <w:rsid w:val="005F1ADD"/>
    <w:rsid w:val="005F2626"/>
    <w:rsid w:val="005F3B74"/>
    <w:rsid w:val="005F5852"/>
    <w:rsid w:val="005F599E"/>
    <w:rsid w:val="00601355"/>
    <w:rsid w:val="00602241"/>
    <w:rsid w:val="00604A29"/>
    <w:rsid w:val="00607393"/>
    <w:rsid w:val="00610493"/>
    <w:rsid w:val="006112EE"/>
    <w:rsid w:val="0061163F"/>
    <w:rsid w:val="00612B10"/>
    <w:rsid w:val="006132BC"/>
    <w:rsid w:val="006133E8"/>
    <w:rsid w:val="0061391E"/>
    <w:rsid w:val="00614A02"/>
    <w:rsid w:val="00615699"/>
    <w:rsid w:val="006208FA"/>
    <w:rsid w:val="00621131"/>
    <w:rsid w:val="00621910"/>
    <w:rsid w:val="00622279"/>
    <w:rsid w:val="00622517"/>
    <w:rsid w:val="00624A70"/>
    <w:rsid w:val="006252A5"/>
    <w:rsid w:val="006279E7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9E7"/>
    <w:rsid w:val="00654C2B"/>
    <w:rsid w:val="00655115"/>
    <w:rsid w:val="00657640"/>
    <w:rsid w:val="00660616"/>
    <w:rsid w:val="00662B39"/>
    <w:rsid w:val="00662C74"/>
    <w:rsid w:val="006668C4"/>
    <w:rsid w:val="0066718C"/>
    <w:rsid w:val="006703BD"/>
    <w:rsid w:val="0067535B"/>
    <w:rsid w:val="006770C4"/>
    <w:rsid w:val="006844E6"/>
    <w:rsid w:val="00687C2F"/>
    <w:rsid w:val="0069159E"/>
    <w:rsid w:val="0069182E"/>
    <w:rsid w:val="00696D31"/>
    <w:rsid w:val="00696E10"/>
    <w:rsid w:val="00697E5D"/>
    <w:rsid w:val="006A21AB"/>
    <w:rsid w:val="006A4233"/>
    <w:rsid w:val="006A55D1"/>
    <w:rsid w:val="006A572C"/>
    <w:rsid w:val="006A7505"/>
    <w:rsid w:val="006B072B"/>
    <w:rsid w:val="006B0C4B"/>
    <w:rsid w:val="006B154B"/>
    <w:rsid w:val="006B1D27"/>
    <w:rsid w:val="006B3600"/>
    <w:rsid w:val="006B37C2"/>
    <w:rsid w:val="006B50BE"/>
    <w:rsid w:val="006B6EA2"/>
    <w:rsid w:val="006C2E79"/>
    <w:rsid w:val="006C322E"/>
    <w:rsid w:val="006C4BFE"/>
    <w:rsid w:val="006C5019"/>
    <w:rsid w:val="006C5E7D"/>
    <w:rsid w:val="006C713B"/>
    <w:rsid w:val="006C76E9"/>
    <w:rsid w:val="006D0C2A"/>
    <w:rsid w:val="006D22BF"/>
    <w:rsid w:val="006D4165"/>
    <w:rsid w:val="006E0365"/>
    <w:rsid w:val="006E0942"/>
    <w:rsid w:val="006E363E"/>
    <w:rsid w:val="006E497A"/>
    <w:rsid w:val="006F1D3B"/>
    <w:rsid w:val="006F25CC"/>
    <w:rsid w:val="006F2639"/>
    <w:rsid w:val="006F3524"/>
    <w:rsid w:val="006F3BD0"/>
    <w:rsid w:val="006F5516"/>
    <w:rsid w:val="006F793C"/>
    <w:rsid w:val="007031A4"/>
    <w:rsid w:val="007031DA"/>
    <w:rsid w:val="007048EC"/>
    <w:rsid w:val="00710402"/>
    <w:rsid w:val="007145E4"/>
    <w:rsid w:val="00720EB6"/>
    <w:rsid w:val="00721D85"/>
    <w:rsid w:val="007234FA"/>
    <w:rsid w:val="0072394C"/>
    <w:rsid w:val="00724E84"/>
    <w:rsid w:val="00726893"/>
    <w:rsid w:val="00730356"/>
    <w:rsid w:val="00730A71"/>
    <w:rsid w:val="00730AEC"/>
    <w:rsid w:val="00734730"/>
    <w:rsid w:val="00740C19"/>
    <w:rsid w:val="007416BA"/>
    <w:rsid w:val="00741B9D"/>
    <w:rsid w:val="0074218B"/>
    <w:rsid w:val="0074233B"/>
    <w:rsid w:val="00743315"/>
    <w:rsid w:val="007442D5"/>
    <w:rsid w:val="00744F86"/>
    <w:rsid w:val="00750AFF"/>
    <w:rsid w:val="00751E16"/>
    <w:rsid w:val="00751EED"/>
    <w:rsid w:val="0075399C"/>
    <w:rsid w:val="0075790A"/>
    <w:rsid w:val="0076092D"/>
    <w:rsid w:val="0076244A"/>
    <w:rsid w:val="007679C6"/>
    <w:rsid w:val="00771DE5"/>
    <w:rsid w:val="00772926"/>
    <w:rsid w:val="0077564F"/>
    <w:rsid w:val="00777877"/>
    <w:rsid w:val="00777FEC"/>
    <w:rsid w:val="00781062"/>
    <w:rsid w:val="00781215"/>
    <w:rsid w:val="0078292C"/>
    <w:rsid w:val="0078666C"/>
    <w:rsid w:val="00786D85"/>
    <w:rsid w:val="007918F7"/>
    <w:rsid w:val="007928B3"/>
    <w:rsid w:val="007940E9"/>
    <w:rsid w:val="00794949"/>
    <w:rsid w:val="0079547D"/>
    <w:rsid w:val="0079627D"/>
    <w:rsid w:val="007A0203"/>
    <w:rsid w:val="007A0BDE"/>
    <w:rsid w:val="007A4CD4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2BE1"/>
    <w:rsid w:val="007D52F4"/>
    <w:rsid w:val="007D6989"/>
    <w:rsid w:val="007E156C"/>
    <w:rsid w:val="007E1B31"/>
    <w:rsid w:val="007E2129"/>
    <w:rsid w:val="007E22B9"/>
    <w:rsid w:val="007E5032"/>
    <w:rsid w:val="007E6A64"/>
    <w:rsid w:val="007F3BB2"/>
    <w:rsid w:val="007F5F30"/>
    <w:rsid w:val="00803B25"/>
    <w:rsid w:val="00803C6E"/>
    <w:rsid w:val="00807FAB"/>
    <w:rsid w:val="00810006"/>
    <w:rsid w:val="00811047"/>
    <w:rsid w:val="008212D6"/>
    <w:rsid w:val="00823857"/>
    <w:rsid w:val="00823B97"/>
    <w:rsid w:val="00824A37"/>
    <w:rsid w:val="00827B3A"/>
    <w:rsid w:val="00827CEE"/>
    <w:rsid w:val="00830A44"/>
    <w:rsid w:val="00830D50"/>
    <w:rsid w:val="00830DF3"/>
    <w:rsid w:val="00831009"/>
    <w:rsid w:val="008348B2"/>
    <w:rsid w:val="00837FBA"/>
    <w:rsid w:val="00842441"/>
    <w:rsid w:val="0084259F"/>
    <w:rsid w:val="00845DCA"/>
    <w:rsid w:val="008474FF"/>
    <w:rsid w:val="00847FDE"/>
    <w:rsid w:val="00850854"/>
    <w:rsid w:val="008514C0"/>
    <w:rsid w:val="008519D0"/>
    <w:rsid w:val="00852038"/>
    <w:rsid w:val="00853C1D"/>
    <w:rsid w:val="00854814"/>
    <w:rsid w:val="008550AB"/>
    <w:rsid w:val="008560E8"/>
    <w:rsid w:val="00856574"/>
    <w:rsid w:val="00856F46"/>
    <w:rsid w:val="00857120"/>
    <w:rsid w:val="008625B3"/>
    <w:rsid w:val="00864E6A"/>
    <w:rsid w:val="00867230"/>
    <w:rsid w:val="00872304"/>
    <w:rsid w:val="008734B8"/>
    <w:rsid w:val="00873E24"/>
    <w:rsid w:val="008778BC"/>
    <w:rsid w:val="008779B0"/>
    <w:rsid w:val="00877D1D"/>
    <w:rsid w:val="00877D2A"/>
    <w:rsid w:val="008806AB"/>
    <w:rsid w:val="00881486"/>
    <w:rsid w:val="00881DEA"/>
    <w:rsid w:val="00884177"/>
    <w:rsid w:val="008855A7"/>
    <w:rsid w:val="00885ABA"/>
    <w:rsid w:val="008862C4"/>
    <w:rsid w:val="0088648F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A28"/>
    <w:rsid w:val="008A4120"/>
    <w:rsid w:val="008A60C8"/>
    <w:rsid w:val="008A6E2B"/>
    <w:rsid w:val="008B69C7"/>
    <w:rsid w:val="008B7410"/>
    <w:rsid w:val="008C03EB"/>
    <w:rsid w:val="008C26DD"/>
    <w:rsid w:val="008C533C"/>
    <w:rsid w:val="008C5584"/>
    <w:rsid w:val="008C6DB7"/>
    <w:rsid w:val="008D0247"/>
    <w:rsid w:val="008D04F3"/>
    <w:rsid w:val="008D2C6D"/>
    <w:rsid w:val="008D5647"/>
    <w:rsid w:val="008D75C0"/>
    <w:rsid w:val="008E22EF"/>
    <w:rsid w:val="008E411A"/>
    <w:rsid w:val="008E4EB6"/>
    <w:rsid w:val="008E70BA"/>
    <w:rsid w:val="008E7C15"/>
    <w:rsid w:val="008F06F9"/>
    <w:rsid w:val="008F1D08"/>
    <w:rsid w:val="008F1E21"/>
    <w:rsid w:val="008F1ED9"/>
    <w:rsid w:val="008F30C8"/>
    <w:rsid w:val="008F39F8"/>
    <w:rsid w:val="008F4F8D"/>
    <w:rsid w:val="008F62A1"/>
    <w:rsid w:val="009035BF"/>
    <w:rsid w:val="00903A6E"/>
    <w:rsid w:val="00903F44"/>
    <w:rsid w:val="00905273"/>
    <w:rsid w:val="00913A23"/>
    <w:rsid w:val="00920A49"/>
    <w:rsid w:val="00921841"/>
    <w:rsid w:val="00921BA2"/>
    <w:rsid w:val="00923C6A"/>
    <w:rsid w:val="00930345"/>
    <w:rsid w:val="00930589"/>
    <w:rsid w:val="009320F6"/>
    <w:rsid w:val="00932204"/>
    <w:rsid w:val="00933B28"/>
    <w:rsid w:val="00934CD8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3517"/>
    <w:rsid w:val="00953DE0"/>
    <w:rsid w:val="00954B1C"/>
    <w:rsid w:val="00955052"/>
    <w:rsid w:val="00955B3A"/>
    <w:rsid w:val="00956156"/>
    <w:rsid w:val="00957109"/>
    <w:rsid w:val="00957487"/>
    <w:rsid w:val="00957EBE"/>
    <w:rsid w:val="00961206"/>
    <w:rsid w:val="009675FB"/>
    <w:rsid w:val="0097201E"/>
    <w:rsid w:val="009721A9"/>
    <w:rsid w:val="0098117D"/>
    <w:rsid w:val="00983656"/>
    <w:rsid w:val="00985CDA"/>
    <w:rsid w:val="009870E4"/>
    <w:rsid w:val="009902FB"/>
    <w:rsid w:val="00992424"/>
    <w:rsid w:val="00994372"/>
    <w:rsid w:val="00996D35"/>
    <w:rsid w:val="00996E80"/>
    <w:rsid w:val="009A040D"/>
    <w:rsid w:val="009A19C9"/>
    <w:rsid w:val="009B02D9"/>
    <w:rsid w:val="009B1283"/>
    <w:rsid w:val="009B1EC1"/>
    <w:rsid w:val="009B4025"/>
    <w:rsid w:val="009B42BB"/>
    <w:rsid w:val="009B71B7"/>
    <w:rsid w:val="009C1D3E"/>
    <w:rsid w:val="009C419E"/>
    <w:rsid w:val="009C6BD3"/>
    <w:rsid w:val="009D1ABE"/>
    <w:rsid w:val="009E2F05"/>
    <w:rsid w:val="009E4377"/>
    <w:rsid w:val="009E4F18"/>
    <w:rsid w:val="009E5DDF"/>
    <w:rsid w:val="009E685A"/>
    <w:rsid w:val="009E768D"/>
    <w:rsid w:val="009F0F7F"/>
    <w:rsid w:val="009F27A8"/>
    <w:rsid w:val="009F34B3"/>
    <w:rsid w:val="009F5732"/>
    <w:rsid w:val="009F6AC2"/>
    <w:rsid w:val="00A007B2"/>
    <w:rsid w:val="00A00D4A"/>
    <w:rsid w:val="00A06CB8"/>
    <w:rsid w:val="00A07E4C"/>
    <w:rsid w:val="00A11C71"/>
    <w:rsid w:val="00A1544B"/>
    <w:rsid w:val="00A26695"/>
    <w:rsid w:val="00A30017"/>
    <w:rsid w:val="00A30E1F"/>
    <w:rsid w:val="00A32830"/>
    <w:rsid w:val="00A32B73"/>
    <w:rsid w:val="00A32C25"/>
    <w:rsid w:val="00A3435C"/>
    <w:rsid w:val="00A348DF"/>
    <w:rsid w:val="00A37BF0"/>
    <w:rsid w:val="00A41101"/>
    <w:rsid w:val="00A424E0"/>
    <w:rsid w:val="00A42C60"/>
    <w:rsid w:val="00A43FC7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6A3D"/>
    <w:rsid w:val="00A66B55"/>
    <w:rsid w:val="00A711FA"/>
    <w:rsid w:val="00A7140E"/>
    <w:rsid w:val="00A72DCA"/>
    <w:rsid w:val="00A73396"/>
    <w:rsid w:val="00A76E46"/>
    <w:rsid w:val="00A7751A"/>
    <w:rsid w:val="00A81239"/>
    <w:rsid w:val="00A83FAE"/>
    <w:rsid w:val="00A8410F"/>
    <w:rsid w:val="00A859CE"/>
    <w:rsid w:val="00A85F00"/>
    <w:rsid w:val="00A862BB"/>
    <w:rsid w:val="00A90C60"/>
    <w:rsid w:val="00A9483C"/>
    <w:rsid w:val="00A954AE"/>
    <w:rsid w:val="00A95783"/>
    <w:rsid w:val="00A958E3"/>
    <w:rsid w:val="00AA1871"/>
    <w:rsid w:val="00AA19AC"/>
    <w:rsid w:val="00AA1D77"/>
    <w:rsid w:val="00AB0746"/>
    <w:rsid w:val="00AB1A4A"/>
    <w:rsid w:val="00AB1FAD"/>
    <w:rsid w:val="00AB27E5"/>
    <w:rsid w:val="00AB2BA0"/>
    <w:rsid w:val="00AB38D7"/>
    <w:rsid w:val="00AB3DDD"/>
    <w:rsid w:val="00AB45B2"/>
    <w:rsid w:val="00AB48F6"/>
    <w:rsid w:val="00AB4D02"/>
    <w:rsid w:val="00AB4D4C"/>
    <w:rsid w:val="00AB78ED"/>
    <w:rsid w:val="00AB7962"/>
    <w:rsid w:val="00AC2B5F"/>
    <w:rsid w:val="00AC4E58"/>
    <w:rsid w:val="00AC7D38"/>
    <w:rsid w:val="00AD6CA4"/>
    <w:rsid w:val="00AD6D19"/>
    <w:rsid w:val="00AD799E"/>
    <w:rsid w:val="00AE07BC"/>
    <w:rsid w:val="00AE1779"/>
    <w:rsid w:val="00AE253B"/>
    <w:rsid w:val="00AF17E1"/>
    <w:rsid w:val="00AF1F05"/>
    <w:rsid w:val="00AF20B8"/>
    <w:rsid w:val="00AF23ED"/>
    <w:rsid w:val="00AF2B88"/>
    <w:rsid w:val="00AF51D4"/>
    <w:rsid w:val="00AF7699"/>
    <w:rsid w:val="00B0117A"/>
    <w:rsid w:val="00B02230"/>
    <w:rsid w:val="00B03D91"/>
    <w:rsid w:val="00B10BCE"/>
    <w:rsid w:val="00B17F51"/>
    <w:rsid w:val="00B20515"/>
    <w:rsid w:val="00B21D40"/>
    <w:rsid w:val="00B22A01"/>
    <w:rsid w:val="00B23527"/>
    <w:rsid w:val="00B239FC"/>
    <w:rsid w:val="00B26D4D"/>
    <w:rsid w:val="00B304AA"/>
    <w:rsid w:val="00B35B15"/>
    <w:rsid w:val="00B37C6B"/>
    <w:rsid w:val="00B40465"/>
    <w:rsid w:val="00B40566"/>
    <w:rsid w:val="00B41708"/>
    <w:rsid w:val="00B44B55"/>
    <w:rsid w:val="00B45154"/>
    <w:rsid w:val="00B52865"/>
    <w:rsid w:val="00B5294D"/>
    <w:rsid w:val="00B54457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502"/>
    <w:rsid w:val="00B7325B"/>
    <w:rsid w:val="00B73A6A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7223"/>
    <w:rsid w:val="00B87FE1"/>
    <w:rsid w:val="00B92C85"/>
    <w:rsid w:val="00B93356"/>
    <w:rsid w:val="00B9417D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3C4C"/>
    <w:rsid w:val="00BC57C0"/>
    <w:rsid w:val="00BC58BB"/>
    <w:rsid w:val="00BD0473"/>
    <w:rsid w:val="00BD1BB6"/>
    <w:rsid w:val="00BD1C66"/>
    <w:rsid w:val="00BD36CA"/>
    <w:rsid w:val="00BD4A67"/>
    <w:rsid w:val="00BD4E43"/>
    <w:rsid w:val="00BD5CCD"/>
    <w:rsid w:val="00BE1191"/>
    <w:rsid w:val="00BF3107"/>
    <w:rsid w:val="00BF5EC0"/>
    <w:rsid w:val="00BF6A49"/>
    <w:rsid w:val="00C01BC3"/>
    <w:rsid w:val="00C0454F"/>
    <w:rsid w:val="00C0500B"/>
    <w:rsid w:val="00C0AF09"/>
    <w:rsid w:val="00C12205"/>
    <w:rsid w:val="00C12830"/>
    <w:rsid w:val="00C15D57"/>
    <w:rsid w:val="00C1673A"/>
    <w:rsid w:val="00C2666E"/>
    <w:rsid w:val="00C26A0C"/>
    <w:rsid w:val="00C26A9A"/>
    <w:rsid w:val="00C32E71"/>
    <w:rsid w:val="00C348A0"/>
    <w:rsid w:val="00C366C4"/>
    <w:rsid w:val="00C368FC"/>
    <w:rsid w:val="00C36956"/>
    <w:rsid w:val="00C41DCA"/>
    <w:rsid w:val="00C476E8"/>
    <w:rsid w:val="00C47713"/>
    <w:rsid w:val="00C5195D"/>
    <w:rsid w:val="00C547C1"/>
    <w:rsid w:val="00C57002"/>
    <w:rsid w:val="00C65744"/>
    <w:rsid w:val="00C65D1C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34B1"/>
    <w:rsid w:val="00C86703"/>
    <w:rsid w:val="00C87743"/>
    <w:rsid w:val="00C87C4C"/>
    <w:rsid w:val="00C90567"/>
    <w:rsid w:val="00C92856"/>
    <w:rsid w:val="00C93156"/>
    <w:rsid w:val="00C97E3A"/>
    <w:rsid w:val="00CA15E7"/>
    <w:rsid w:val="00CA51D5"/>
    <w:rsid w:val="00CA56AC"/>
    <w:rsid w:val="00CB035D"/>
    <w:rsid w:val="00CB11E4"/>
    <w:rsid w:val="00CB15CF"/>
    <w:rsid w:val="00CB1EE3"/>
    <w:rsid w:val="00CB20CF"/>
    <w:rsid w:val="00CB2895"/>
    <w:rsid w:val="00CB328C"/>
    <w:rsid w:val="00CC7722"/>
    <w:rsid w:val="00CD191F"/>
    <w:rsid w:val="00CD3550"/>
    <w:rsid w:val="00CD41CB"/>
    <w:rsid w:val="00CD42AB"/>
    <w:rsid w:val="00CD5494"/>
    <w:rsid w:val="00CD695D"/>
    <w:rsid w:val="00CD7ABD"/>
    <w:rsid w:val="00CE06FB"/>
    <w:rsid w:val="00CE17C3"/>
    <w:rsid w:val="00CE68EA"/>
    <w:rsid w:val="00CF2AED"/>
    <w:rsid w:val="00CF3885"/>
    <w:rsid w:val="00CF3D61"/>
    <w:rsid w:val="00CF6409"/>
    <w:rsid w:val="00CF69FD"/>
    <w:rsid w:val="00CF73E9"/>
    <w:rsid w:val="00D02727"/>
    <w:rsid w:val="00D031FB"/>
    <w:rsid w:val="00D04C46"/>
    <w:rsid w:val="00D05ADE"/>
    <w:rsid w:val="00D109C8"/>
    <w:rsid w:val="00D1225F"/>
    <w:rsid w:val="00D14BA6"/>
    <w:rsid w:val="00D151BB"/>
    <w:rsid w:val="00D17F9E"/>
    <w:rsid w:val="00D221EB"/>
    <w:rsid w:val="00D2295A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66A"/>
    <w:rsid w:val="00D4373C"/>
    <w:rsid w:val="00D44189"/>
    <w:rsid w:val="00D44622"/>
    <w:rsid w:val="00D46588"/>
    <w:rsid w:val="00D5130C"/>
    <w:rsid w:val="00D53406"/>
    <w:rsid w:val="00D55172"/>
    <w:rsid w:val="00D5667B"/>
    <w:rsid w:val="00D578C7"/>
    <w:rsid w:val="00D57A61"/>
    <w:rsid w:val="00D57CB6"/>
    <w:rsid w:val="00D60809"/>
    <w:rsid w:val="00D6199E"/>
    <w:rsid w:val="00D6361A"/>
    <w:rsid w:val="00D637C2"/>
    <w:rsid w:val="00D63A9F"/>
    <w:rsid w:val="00D66215"/>
    <w:rsid w:val="00D70293"/>
    <w:rsid w:val="00D75C93"/>
    <w:rsid w:val="00D760A3"/>
    <w:rsid w:val="00D77AEC"/>
    <w:rsid w:val="00D82194"/>
    <w:rsid w:val="00D82250"/>
    <w:rsid w:val="00D82A91"/>
    <w:rsid w:val="00D8375D"/>
    <w:rsid w:val="00D83798"/>
    <w:rsid w:val="00D83DE9"/>
    <w:rsid w:val="00D8571D"/>
    <w:rsid w:val="00D87518"/>
    <w:rsid w:val="00D9075E"/>
    <w:rsid w:val="00D9334E"/>
    <w:rsid w:val="00D9406B"/>
    <w:rsid w:val="00D9413E"/>
    <w:rsid w:val="00D9569C"/>
    <w:rsid w:val="00D97D92"/>
    <w:rsid w:val="00DA0D40"/>
    <w:rsid w:val="00DA235A"/>
    <w:rsid w:val="00DA239C"/>
    <w:rsid w:val="00DA2573"/>
    <w:rsid w:val="00DA387D"/>
    <w:rsid w:val="00DA47DA"/>
    <w:rsid w:val="00DA5727"/>
    <w:rsid w:val="00DA7EDD"/>
    <w:rsid w:val="00DB0AE7"/>
    <w:rsid w:val="00DB315A"/>
    <w:rsid w:val="00DB551A"/>
    <w:rsid w:val="00DB57E4"/>
    <w:rsid w:val="00DB7724"/>
    <w:rsid w:val="00DC0BF6"/>
    <w:rsid w:val="00DC25BA"/>
    <w:rsid w:val="00DC266E"/>
    <w:rsid w:val="00DC406E"/>
    <w:rsid w:val="00DC40FE"/>
    <w:rsid w:val="00DC6145"/>
    <w:rsid w:val="00DC7F9D"/>
    <w:rsid w:val="00DD4AD3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5C56"/>
    <w:rsid w:val="00E1602C"/>
    <w:rsid w:val="00E16BD2"/>
    <w:rsid w:val="00E172BE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98E"/>
    <w:rsid w:val="00E348B8"/>
    <w:rsid w:val="00E36A43"/>
    <w:rsid w:val="00E410E7"/>
    <w:rsid w:val="00E42F0C"/>
    <w:rsid w:val="00E450F5"/>
    <w:rsid w:val="00E470F5"/>
    <w:rsid w:val="00E47735"/>
    <w:rsid w:val="00E50740"/>
    <w:rsid w:val="00E507F2"/>
    <w:rsid w:val="00E51816"/>
    <w:rsid w:val="00E51980"/>
    <w:rsid w:val="00E5332A"/>
    <w:rsid w:val="00E54DD0"/>
    <w:rsid w:val="00E55625"/>
    <w:rsid w:val="00E600F1"/>
    <w:rsid w:val="00E622C7"/>
    <w:rsid w:val="00E62493"/>
    <w:rsid w:val="00E63546"/>
    <w:rsid w:val="00E64152"/>
    <w:rsid w:val="00E6551F"/>
    <w:rsid w:val="00E65A67"/>
    <w:rsid w:val="00E6660F"/>
    <w:rsid w:val="00E673C4"/>
    <w:rsid w:val="00E7342A"/>
    <w:rsid w:val="00E75C88"/>
    <w:rsid w:val="00E81947"/>
    <w:rsid w:val="00E81DD2"/>
    <w:rsid w:val="00E84FD9"/>
    <w:rsid w:val="00E85F59"/>
    <w:rsid w:val="00E86B79"/>
    <w:rsid w:val="00E87884"/>
    <w:rsid w:val="00E932DD"/>
    <w:rsid w:val="00E94F48"/>
    <w:rsid w:val="00E96CFB"/>
    <w:rsid w:val="00EA1747"/>
    <w:rsid w:val="00EA1C5D"/>
    <w:rsid w:val="00EA6124"/>
    <w:rsid w:val="00EB01FE"/>
    <w:rsid w:val="00EB3D89"/>
    <w:rsid w:val="00EB6054"/>
    <w:rsid w:val="00EC0F71"/>
    <w:rsid w:val="00EC5BF1"/>
    <w:rsid w:val="00EC6A71"/>
    <w:rsid w:val="00ED023E"/>
    <w:rsid w:val="00ED23E8"/>
    <w:rsid w:val="00ED3DBD"/>
    <w:rsid w:val="00ED6186"/>
    <w:rsid w:val="00EE0E4A"/>
    <w:rsid w:val="00EE446D"/>
    <w:rsid w:val="00EE6085"/>
    <w:rsid w:val="00EF045D"/>
    <w:rsid w:val="00EF3C31"/>
    <w:rsid w:val="00EF5E41"/>
    <w:rsid w:val="00EF77B5"/>
    <w:rsid w:val="00EF7A14"/>
    <w:rsid w:val="00F00E65"/>
    <w:rsid w:val="00F01D99"/>
    <w:rsid w:val="00F04833"/>
    <w:rsid w:val="00F064A8"/>
    <w:rsid w:val="00F07A3A"/>
    <w:rsid w:val="00F14287"/>
    <w:rsid w:val="00F15AF4"/>
    <w:rsid w:val="00F21280"/>
    <w:rsid w:val="00F23E91"/>
    <w:rsid w:val="00F261F5"/>
    <w:rsid w:val="00F26AEE"/>
    <w:rsid w:val="00F31CDE"/>
    <w:rsid w:val="00F337EC"/>
    <w:rsid w:val="00F34FC1"/>
    <w:rsid w:val="00F35312"/>
    <w:rsid w:val="00F3638D"/>
    <w:rsid w:val="00F448F4"/>
    <w:rsid w:val="00F450C8"/>
    <w:rsid w:val="00F46021"/>
    <w:rsid w:val="00F46207"/>
    <w:rsid w:val="00F47288"/>
    <w:rsid w:val="00F511FC"/>
    <w:rsid w:val="00F51A07"/>
    <w:rsid w:val="00F51BFF"/>
    <w:rsid w:val="00F60485"/>
    <w:rsid w:val="00F64784"/>
    <w:rsid w:val="00F65AEF"/>
    <w:rsid w:val="00F666AD"/>
    <w:rsid w:val="00F66EE4"/>
    <w:rsid w:val="00F67DFA"/>
    <w:rsid w:val="00F747EA"/>
    <w:rsid w:val="00F7538A"/>
    <w:rsid w:val="00F83060"/>
    <w:rsid w:val="00F834B4"/>
    <w:rsid w:val="00F838A9"/>
    <w:rsid w:val="00F85CEB"/>
    <w:rsid w:val="00F8691F"/>
    <w:rsid w:val="00F90A23"/>
    <w:rsid w:val="00F936EA"/>
    <w:rsid w:val="00F93986"/>
    <w:rsid w:val="00F93B7C"/>
    <w:rsid w:val="00F95A19"/>
    <w:rsid w:val="00F96578"/>
    <w:rsid w:val="00F97454"/>
    <w:rsid w:val="00FA0627"/>
    <w:rsid w:val="00FB2925"/>
    <w:rsid w:val="00FB32DE"/>
    <w:rsid w:val="00FB414D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3EB"/>
    <w:rsid w:val="00FE5BEB"/>
    <w:rsid w:val="00FE641C"/>
    <w:rsid w:val="00FF10D3"/>
    <w:rsid w:val="00FF15A7"/>
    <w:rsid w:val="00FF3CE9"/>
    <w:rsid w:val="00FF603C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10F628E7-6283-48F7-854D-04A872E2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05B9-C1AE-48FF-BC0A-70E30DA72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customXml/itemProps4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SureScan_LetterheadTemplate.dotx</Template>
  <TotalTime>4671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William Tat</cp:lastModifiedBy>
  <cp:revision>341</cp:revision>
  <cp:lastPrinted>2024-10-08T01:39:00Z</cp:lastPrinted>
  <dcterms:created xsi:type="dcterms:W3CDTF">2024-10-02T16:17:00Z</dcterms:created>
  <dcterms:modified xsi:type="dcterms:W3CDTF">2025-03-17T11:46:00Z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