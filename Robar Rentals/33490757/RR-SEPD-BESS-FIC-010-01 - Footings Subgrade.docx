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BE83E" w14:textId="4D03E313" w:rsidR="00A32C25" w:rsidRPr="009403D7" w:rsidRDefault="001D4330" w:rsidP="00A32C25">
      <w:pPr>
        <w:pStyle w:val="Heading1"/>
        <w:numPr>
          <w:ilvl w:val="0"/>
          <w:numId w:val="0"/>
        </w:numPr>
        <w:spacing w:before="120" w:after="120"/>
        <w:rPr>
          <w:rStyle w:val="TITLEMAIN"/>
          <w:rFonts w:asciiTheme="minorHAnsi" w:hAnsiTheme="minorHAnsi"/>
          <w:sz w:val="52"/>
          <w:szCs w:val="52"/>
        </w:rPr>
      </w:pPr>
      <w:bookmarkStart w:id="0" w:name="_Toc167198713"/>
      <w:r>
        <w:rPr>
          <w:rFonts w:eastAsia="Arial"/>
          <w:bCs/>
          <w:spacing w:val="18"/>
          <w:sz w:val="48"/>
          <w:szCs w:val="44"/>
        </w:rPr>
        <w:t>WAGER</w:t>
      </w:r>
      <w:r w:rsidR="00C96787">
        <w:rPr>
          <w:rFonts w:eastAsia="Arial"/>
          <w:bCs/>
          <w:spacing w:val="18"/>
          <w:sz w:val="48"/>
          <w:szCs w:val="44"/>
        </w:rPr>
        <w:t xml:space="preserve"> </w:t>
      </w:r>
      <w:r>
        <w:rPr>
          <w:rFonts w:eastAsia="Arial"/>
          <w:bCs/>
          <w:spacing w:val="18"/>
          <w:sz w:val="48"/>
          <w:szCs w:val="44"/>
        </w:rPr>
        <w:t>UP BESS</w:t>
      </w:r>
    </w:p>
    <w:p w14:paraId="53097F05" w14:textId="26476EF6" w:rsidR="00A32C25" w:rsidRPr="0019452A" w:rsidRDefault="002769A4" w:rsidP="00A32C25">
      <w:pPr>
        <w:spacing w:before="120" w:after="120"/>
        <w:rPr>
          <w:rStyle w:val="TITLEMAIN"/>
          <w:i/>
          <w:sz w:val="44"/>
          <w:szCs w:val="44"/>
          <w:lang w:eastAsia="zh-CN"/>
        </w:rPr>
      </w:pPr>
      <w:r w:rsidRPr="0019452A">
        <w:rPr>
          <w:rStyle w:val="TITLEMAIN"/>
          <w:i/>
          <w:sz w:val="44"/>
          <w:szCs w:val="44"/>
          <w:lang w:eastAsia="zh-CN"/>
        </w:rPr>
        <w:t xml:space="preserve">Field Inspection Checklist </w:t>
      </w:r>
      <w:r w:rsidR="000836EB">
        <w:rPr>
          <w:rStyle w:val="TITLEMAIN"/>
          <w:i/>
          <w:sz w:val="44"/>
          <w:szCs w:val="44"/>
          <w:lang w:eastAsia="zh-CN"/>
        </w:rPr>
        <w:t>–</w:t>
      </w:r>
      <w:r w:rsidR="00653810">
        <w:rPr>
          <w:rStyle w:val="TITLEMAIN"/>
          <w:i/>
          <w:sz w:val="44"/>
          <w:szCs w:val="44"/>
          <w:lang w:eastAsia="zh-CN"/>
        </w:rPr>
        <w:t xml:space="preserve"> </w:t>
      </w:r>
      <w:r w:rsidR="00C04169">
        <w:rPr>
          <w:rStyle w:val="TITLEMAIN"/>
          <w:i/>
          <w:sz w:val="44"/>
          <w:szCs w:val="44"/>
          <w:lang w:eastAsia="zh-CN"/>
        </w:rPr>
        <w:t>Footings Subgrade</w:t>
      </w:r>
    </w:p>
    <w:p w14:paraId="54AFA2EA" w14:textId="043A560D" w:rsidR="00A32C25" w:rsidRDefault="00DC7F9D" w:rsidP="002769A4">
      <w:pPr>
        <w:pStyle w:val="Heading"/>
        <w:spacing w:before="120" w:after="120"/>
        <w:rPr>
          <w:rStyle w:val="TITLEMAIN"/>
          <w:rFonts w:asciiTheme="minorHAnsi" w:hAnsiTheme="minorHAnsi"/>
          <w:b/>
          <w:bCs w:val="0"/>
          <w:color w:val="auto"/>
          <w:sz w:val="32"/>
          <w:szCs w:val="32"/>
        </w:rPr>
      </w:pPr>
      <w:r>
        <w:rPr>
          <w:rStyle w:val="TITLEMAIN"/>
          <w:rFonts w:asciiTheme="minorHAnsi" w:hAnsiTheme="minorHAnsi"/>
          <w:color w:val="auto"/>
          <w:sz w:val="32"/>
          <w:szCs w:val="32"/>
        </w:rPr>
        <w:t>Document</w:t>
      </w:r>
      <w:r w:rsidR="00A32C25" w:rsidRPr="009403D7">
        <w:rPr>
          <w:rStyle w:val="TITLEMAIN"/>
          <w:rFonts w:asciiTheme="minorHAnsi" w:hAnsiTheme="minorHAnsi"/>
          <w:color w:val="auto"/>
          <w:sz w:val="32"/>
          <w:szCs w:val="32"/>
        </w:rPr>
        <w:t xml:space="preserve"> Number: </w:t>
      </w:r>
      <w:bookmarkStart w:id="1" w:name="_Hlk177046128"/>
      <w:r w:rsidR="00A32C25" w:rsidRPr="009403D7">
        <w:rPr>
          <w:rStyle w:val="TITLEMAIN"/>
          <w:rFonts w:asciiTheme="minorHAnsi" w:hAnsiTheme="minorHAnsi"/>
          <w:b/>
          <w:bCs w:val="0"/>
          <w:color w:val="auto"/>
          <w:sz w:val="32"/>
          <w:szCs w:val="32"/>
        </w:rPr>
        <w:t>RR-SEPD-</w:t>
      </w:r>
      <w:r w:rsidR="002769A4">
        <w:rPr>
          <w:rStyle w:val="TITLEMAIN"/>
          <w:rFonts w:asciiTheme="minorHAnsi" w:hAnsiTheme="minorHAnsi"/>
          <w:b/>
          <w:bCs w:val="0"/>
          <w:color w:val="auto"/>
          <w:sz w:val="32"/>
          <w:szCs w:val="32"/>
        </w:rPr>
        <w:t>BESS</w:t>
      </w:r>
      <w:r w:rsidR="00A32C25" w:rsidRPr="009403D7">
        <w:rPr>
          <w:rStyle w:val="TITLEMAIN"/>
          <w:rFonts w:asciiTheme="minorHAnsi" w:hAnsiTheme="minorHAnsi"/>
          <w:b/>
          <w:bCs w:val="0"/>
          <w:color w:val="auto"/>
          <w:sz w:val="32"/>
          <w:szCs w:val="32"/>
        </w:rPr>
        <w:t>-</w:t>
      </w:r>
      <w:r w:rsidR="002769A4">
        <w:rPr>
          <w:rStyle w:val="TITLEMAIN"/>
          <w:rFonts w:asciiTheme="minorHAnsi" w:hAnsiTheme="minorHAnsi"/>
          <w:b/>
          <w:bCs w:val="0"/>
          <w:color w:val="auto"/>
          <w:sz w:val="32"/>
          <w:szCs w:val="32"/>
        </w:rPr>
        <w:t>FIC-</w:t>
      </w:r>
      <w:r w:rsidR="00A32C25" w:rsidRPr="009403D7">
        <w:rPr>
          <w:rStyle w:val="TITLEMAIN"/>
          <w:rFonts w:asciiTheme="minorHAnsi" w:hAnsiTheme="minorHAnsi"/>
          <w:b/>
          <w:bCs w:val="0"/>
          <w:color w:val="auto"/>
          <w:sz w:val="32"/>
          <w:szCs w:val="32"/>
        </w:rPr>
        <w:t>0</w:t>
      </w:r>
      <w:bookmarkEnd w:id="1"/>
      <w:r w:rsidR="0028254B">
        <w:rPr>
          <w:rStyle w:val="TITLEMAIN"/>
          <w:rFonts w:asciiTheme="minorHAnsi" w:hAnsiTheme="minorHAnsi"/>
          <w:b/>
          <w:bCs w:val="0"/>
          <w:color w:val="auto"/>
          <w:sz w:val="32"/>
          <w:szCs w:val="32"/>
        </w:rPr>
        <w:t>10</w:t>
      </w:r>
      <w:r w:rsidR="00C35D7C">
        <w:rPr>
          <w:rStyle w:val="TITLEMAIN"/>
          <w:rFonts w:asciiTheme="minorHAnsi" w:hAnsiTheme="minorHAnsi"/>
          <w:b/>
          <w:bCs w:val="0"/>
          <w:color w:val="auto"/>
          <w:sz w:val="32"/>
          <w:szCs w:val="32"/>
        </w:rPr>
        <w:t>-0</w:t>
      </w:r>
      <w:r w:rsidR="00C96787">
        <w:rPr>
          <w:rStyle w:val="TITLEMAIN"/>
          <w:rFonts w:asciiTheme="minorHAnsi" w:hAnsiTheme="minorHAnsi"/>
          <w:b/>
          <w:bCs w:val="0"/>
          <w:color w:val="auto"/>
          <w:sz w:val="32"/>
          <w:szCs w:val="32"/>
        </w:rPr>
        <w:t>1</w:t>
      </w:r>
    </w:p>
    <w:p w14:paraId="4D1800EE" w14:textId="77777777" w:rsidR="00552C8E" w:rsidRPr="00C816CA" w:rsidRDefault="00552C8E" w:rsidP="00C816CA">
      <w:pPr>
        <w:pStyle w:val="Heading1"/>
        <w:pageBreakBefore w:val="0"/>
        <w:numPr>
          <w:ilvl w:val="0"/>
          <w:numId w:val="0"/>
        </w:numPr>
        <w:spacing w:before="0" w:after="0"/>
        <w:rPr>
          <w:sz w:val="22"/>
          <w:szCs w:val="20"/>
        </w:rPr>
      </w:pPr>
    </w:p>
    <w:p w14:paraId="3D76EF48" w14:textId="4E16CA73" w:rsidR="00552C8E" w:rsidRPr="00CB035D" w:rsidRDefault="00552C8E" w:rsidP="00552C8E">
      <w:pPr>
        <w:pStyle w:val="Heading1"/>
        <w:pageBreakBefore w:val="0"/>
        <w:numPr>
          <w:ilvl w:val="0"/>
          <w:numId w:val="0"/>
        </w:numPr>
        <w:spacing w:before="120" w:after="120"/>
        <w:rPr>
          <w:sz w:val="32"/>
          <w:szCs w:val="28"/>
        </w:rPr>
      </w:pPr>
      <w:r w:rsidRPr="00CB035D">
        <w:rPr>
          <w:sz w:val="32"/>
          <w:szCs w:val="28"/>
        </w:rPr>
        <w:t xml:space="preserve">Document </w:t>
      </w:r>
      <w:r>
        <w:rPr>
          <w:sz w:val="32"/>
          <w:szCs w:val="28"/>
        </w:rPr>
        <w:t>Information</w:t>
      </w:r>
    </w:p>
    <w:tbl>
      <w:tblPr>
        <w:tblStyle w:val="TableGrid1"/>
        <w:tblW w:w="10195" w:type="dxa"/>
        <w:tblInd w:w="-5" w:type="dxa"/>
        <w:tblCellMar>
          <w:top w:w="48" w:type="dxa"/>
          <w:left w:w="108" w:type="dxa"/>
          <w:bottom w:w="80" w:type="dxa"/>
          <w:right w:w="105" w:type="dxa"/>
        </w:tblCellMar>
        <w:tblLook w:val="04A0" w:firstRow="1" w:lastRow="0" w:firstColumn="1" w:lastColumn="0" w:noHBand="0" w:noVBand="1"/>
      </w:tblPr>
      <w:tblGrid>
        <w:gridCol w:w="1985"/>
        <w:gridCol w:w="8210"/>
      </w:tblGrid>
      <w:tr w:rsidR="003C36B9" w:rsidRPr="00F46207" w14:paraId="24D8D588" w14:textId="77777777" w:rsidTr="00552C8E">
        <w:trPr>
          <w:trHeight w:val="20"/>
        </w:trPr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6A5F26A6" w14:textId="34CBC307" w:rsidR="003C36B9" w:rsidRPr="00C97E3A" w:rsidRDefault="003C36B9" w:rsidP="00F35133">
            <w:pPr>
              <w:rPr>
                <w:b/>
              </w:rPr>
            </w:pPr>
            <w:r w:rsidRPr="00C97E3A">
              <w:rPr>
                <w:rFonts w:eastAsia="Arial" w:cs="Arial"/>
                <w:b/>
                <w:u w:val="single" w:color="C36B59"/>
              </w:rPr>
              <w:t>Checklist title</w:t>
            </w:r>
            <w:r w:rsidRPr="00C97E3A">
              <w:rPr>
                <w:rFonts w:eastAsia="Arial" w:cs="Arial"/>
                <w:b/>
                <w:vertAlign w:val="subscript"/>
              </w:rPr>
              <w:t xml:space="preserve"> </w:t>
            </w:r>
          </w:p>
        </w:tc>
        <w:tc>
          <w:tcPr>
            <w:tcW w:w="8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279DAD" w14:textId="541F5C41" w:rsidR="003C36B9" w:rsidRPr="003C36B9" w:rsidRDefault="00C96787" w:rsidP="00F35133">
            <w:pPr>
              <w:rPr>
                <w:b/>
              </w:rPr>
            </w:pPr>
            <w:r>
              <w:rPr>
                <w:rFonts w:eastAsia="Arial" w:cs="Arial"/>
                <w:b/>
                <w:sz w:val="24"/>
                <w:szCs w:val="24"/>
              </w:rPr>
              <w:t>Footings Subgrade</w:t>
            </w:r>
          </w:p>
        </w:tc>
      </w:tr>
      <w:tr w:rsidR="004F492F" w:rsidRPr="00F46207" w14:paraId="5FFB39DA" w14:textId="77777777" w:rsidTr="00552C8E">
        <w:trPr>
          <w:trHeight w:val="20"/>
        </w:trPr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2D849A86" w14:textId="77777777" w:rsidR="00F46207" w:rsidRPr="00C97E3A" w:rsidRDefault="00F46207" w:rsidP="00F35133">
            <w:pPr>
              <w:rPr>
                <w:b/>
              </w:rPr>
            </w:pPr>
            <w:r w:rsidRPr="00C97E3A">
              <w:rPr>
                <w:rFonts w:eastAsia="Arial" w:cs="Arial"/>
                <w:b/>
              </w:rPr>
              <w:t xml:space="preserve">Checklist No </w:t>
            </w:r>
          </w:p>
        </w:tc>
        <w:tc>
          <w:tcPr>
            <w:tcW w:w="8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28D188" w14:textId="0F821832" w:rsidR="00F46207" w:rsidRPr="0095108E" w:rsidRDefault="003C36B9" w:rsidP="00F35133">
            <w:r w:rsidRPr="0095108E">
              <w:rPr>
                <w:rStyle w:val="TITLEMAIN"/>
                <w:sz w:val="22"/>
                <w:szCs w:val="22"/>
              </w:rPr>
              <w:t>RR-SEPD-BESS-FIC-0</w:t>
            </w:r>
            <w:r w:rsidR="00C04169">
              <w:rPr>
                <w:rStyle w:val="TITLEMAIN"/>
                <w:sz w:val="22"/>
                <w:szCs w:val="22"/>
              </w:rPr>
              <w:t>10</w:t>
            </w:r>
          </w:p>
        </w:tc>
      </w:tr>
      <w:tr w:rsidR="004F492F" w:rsidRPr="00F46207" w14:paraId="1480DC7C" w14:textId="77777777" w:rsidTr="00552C8E">
        <w:trPr>
          <w:trHeight w:val="20"/>
        </w:trPr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43E74C2B" w14:textId="77777777" w:rsidR="00F46207" w:rsidRPr="00C97E3A" w:rsidRDefault="00F46207" w:rsidP="00F35133">
            <w:pPr>
              <w:rPr>
                <w:b/>
              </w:rPr>
            </w:pPr>
            <w:r w:rsidRPr="00C97E3A">
              <w:rPr>
                <w:rFonts w:eastAsia="Arial" w:cs="Arial"/>
                <w:b/>
              </w:rPr>
              <w:t xml:space="preserve">Lot Description </w:t>
            </w:r>
          </w:p>
        </w:tc>
        <w:tc>
          <w:tcPr>
            <w:tcW w:w="8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61DDA6" w14:textId="3CC7763B" w:rsidR="00F46207" w:rsidRPr="00F46207" w:rsidRDefault="00F46207" w:rsidP="00F35133"/>
        </w:tc>
      </w:tr>
      <w:tr w:rsidR="004F492F" w:rsidRPr="00F46207" w14:paraId="34D48AB2" w14:textId="77777777" w:rsidTr="00552C8E">
        <w:trPr>
          <w:trHeight w:val="20"/>
        </w:trPr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2E9736D9" w14:textId="72E28057" w:rsidR="00F46207" w:rsidRPr="00C97E3A" w:rsidRDefault="00F46207" w:rsidP="00F35133">
            <w:pPr>
              <w:rPr>
                <w:b/>
              </w:rPr>
            </w:pPr>
            <w:r w:rsidRPr="00C97E3A">
              <w:rPr>
                <w:rFonts w:eastAsia="Arial" w:cs="Arial"/>
                <w:b/>
              </w:rPr>
              <w:t xml:space="preserve">Revision </w:t>
            </w:r>
            <w:r w:rsidR="003C36B9" w:rsidRPr="00C97E3A">
              <w:rPr>
                <w:rFonts w:eastAsia="Arial" w:cs="Arial"/>
                <w:b/>
              </w:rPr>
              <w:t>n</w:t>
            </w:r>
            <w:r w:rsidRPr="00C97E3A">
              <w:rPr>
                <w:rFonts w:eastAsia="Arial" w:cs="Arial"/>
                <w:b/>
              </w:rPr>
              <w:t xml:space="preserve">o. </w:t>
            </w:r>
          </w:p>
        </w:tc>
        <w:tc>
          <w:tcPr>
            <w:tcW w:w="8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1FE657" w14:textId="3C7A0275" w:rsidR="00F46207" w:rsidRPr="00F46207" w:rsidRDefault="00F46207" w:rsidP="00F35133">
            <w:r w:rsidRPr="00F46207">
              <w:rPr>
                <w:rFonts w:eastAsia="Arial" w:cs="Arial"/>
              </w:rPr>
              <w:t>0</w:t>
            </w:r>
            <w:r w:rsidR="00C96787">
              <w:rPr>
                <w:rFonts w:eastAsia="Arial" w:cs="Arial"/>
              </w:rPr>
              <w:t>1</w:t>
            </w:r>
          </w:p>
        </w:tc>
      </w:tr>
      <w:tr w:rsidR="004F492F" w:rsidRPr="00F46207" w14:paraId="0760172A" w14:textId="77777777" w:rsidTr="00552C8E">
        <w:trPr>
          <w:trHeight w:val="20"/>
        </w:trPr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58D9A880" w14:textId="77777777" w:rsidR="00F46207" w:rsidRPr="00C97E3A" w:rsidRDefault="00F46207" w:rsidP="00F35133">
            <w:pPr>
              <w:rPr>
                <w:b/>
              </w:rPr>
            </w:pPr>
            <w:r w:rsidRPr="00C97E3A">
              <w:rPr>
                <w:rFonts w:eastAsia="Arial" w:cs="Arial"/>
                <w:b/>
              </w:rPr>
              <w:t xml:space="preserve">Revision Date </w:t>
            </w:r>
            <w:r w:rsidRPr="00C97E3A">
              <w:rPr>
                <w:rFonts w:eastAsia="Arial" w:cs="Arial"/>
                <w:b/>
                <w:sz w:val="16"/>
                <w:szCs w:val="16"/>
              </w:rPr>
              <w:t xml:space="preserve">(DD/MM/YYYY) </w:t>
            </w:r>
          </w:p>
        </w:tc>
        <w:tc>
          <w:tcPr>
            <w:tcW w:w="8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222E89" w14:textId="4726A52F" w:rsidR="00F46207" w:rsidRPr="00F46207" w:rsidRDefault="00C04169" w:rsidP="00F35133">
            <w:r>
              <w:t>28</w:t>
            </w:r>
            <w:r w:rsidR="0069253B">
              <w:t>/08/2025</w:t>
            </w:r>
          </w:p>
        </w:tc>
      </w:tr>
      <w:tr w:rsidR="004F492F" w:rsidRPr="00F46207" w14:paraId="3F49B06E" w14:textId="77777777" w:rsidTr="00552C8E">
        <w:trPr>
          <w:trHeight w:val="20"/>
        </w:trPr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0C654E20" w14:textId="77777777" w:rsidR="00F46207" w:rsidRPr="00C97E3A" w:rsidRDefault="00F46207" w:rsidP="00F35133">
            <w:pPr>
              <w:rPr>
                <w:b/>
              </w:rPr>
            </w:pPr>
            <w:r w:rsidRPr="00C97E3A">
              <w:rPr>
                <w:rFonts w:eastAsia="Arial" w:cs="Arial"/>
                <w:b/>
              </w:rPr>
              <w:t xml:space="preserve">Description of Changes </w:t>
            </w:r>
          </w:p>
        </w:tc>
        <w:tc>
          <w:tcPr>
            <w:tcW w:w="8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72C704" w14:textId="4949994D" w:rsidR="00F46207" w:rsidRPr="00F46207" w:rsidRDefault="00C96787" w:rsidP="00F35133">
            <w:r>
              <w:t>First issue</w:t>
            </w:r>
          </w:p>
        </w:tc>
      </w:tr>
    </w:tbl>
    <w:p w14:paraId="0686CAC2" w14:textId="77777777" w:rsidR="00CB035D" w:rsidRPr="0076092D" w:rsidRDefault="00CB035D" w:rsidP="0076092D">
      <w:pPr>
        <w:pStyle w:val="Heading"/>
        <w:ind w:right="907"/>
        <w:rPr>
          <w:rStyle w:val="TITLEMAIN"/>
          <w:rFonts w:asciiTheme="minorHAnsi" w:hAnsiTheme="minorHAnsi"/>
          <w:b/>
          <w:bCs w:val="0"/>
          <w:color w:val="auto"/>
          <w:sz w:val="24"/>
          <w:szCs w:val="24"/>
        </w:rPr>
      </w:pPr>
    </w:p>
    <w:p w14:paraId="13E7F67C" w14:textId="4E22E078" w:rsidR="00E06861" w:rsidRPr="00CB035D" w:rsidRDefault="00E06861" w:rsidP="00CB035D">
      <w:pPr>
        <w:pStyle w:val="Heading1"/>
        <w:pageBreakBefore w:val="0"/>
        <w:numPr>
          <w:ilvl w:val="0"/>
          <w:numId w:val="0"/>
        </w:numPr>
        <w:spacing w:before="120" w:after="120"/>
        <w:rPr>
          <w:sz w:val="32"/>
          <w:szCs w:val="28"/>
        </w:rPr>
      </w:pPr>
      <w:bookmarkStart w:id="2" w:name="_Toc179272563"/>
      <w:r w:rsidRPr="00CB035D">
        <w:rPr>
          <w:sz w:val="32"/>
          <w:szCs w:val="28"/>
        </w:rPr>
        <w:t>Document Review</w:t>
      </w:r>
      <w:bookmarkEnd w:id="2"/>
    </w:p>
    <w:tbl>
      <w:tblPr>
        <w:tblStyle w:val="TableGrid"/>
        <w:tblW w:w="10206" w:type="dxa"/>
        <w:tblLook w:val="04A0" w:firstRow="1" w:lastRow="0" w:firstColumn="1" w:lastColumn="0" w:noHBand="0" w:noVBand="1"/>
      </w:tblPr>
      <w:tblGrid>
        <w:gridCol w:w="1700"/>
        <w:gridCol w:w="3120"/>
        <w:gridCol w:w="3122"/>
        <w:gridCol w:w="2264"/>
      </w:tblGrid>
      <w:tr w:rsidR="00E06861" w:rsidRPr="00344768" w14:paraId="0A084506" w14:textId="77777777" w:rsidTr="00D75C93">
        <w:trPr>
          <w:trHeight w:val="57"/>
        </w:trPr>
        <w:tc>
          <w:tcPr>
            <w:tcW w:w="10194" w:type="dxa"/>
            <w:gridSpan w:val="4"/>
            <w:shd w:val="clear" w:color="auto" w:fill="A8D59D"/>
          </w:tcPr>
          <w:p w14:paraId="44E7C1F2" w14:textId="77777777" w:rsidR="00E06861" w:rsidRPr="00E534B4" w:rsidRDefault="00E06861" w:rsidP="00D75C9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  <w:r w:rsidRPr="00E534B4">
              <w:rPr>
                <w:rFonts w:asciiTheme="minorHAnsi" w:hAnsiTheme="minorHAnsi"/>
                <w:b/>
                <w:bCs/>
              </w:rPr>
              <w:t>Prepared by:</w:t>
            </w:r>
          </w:p>
        </w:tc>
      </w:tr>
      <w:tr w:rsidR="00E06861" w:rsidRPr="00344768" w14:paraId="3D94B7A5" w14:textId="77777777" w:rsidTr="00D75C93">
        <w:trPr>
          <w:trHeight w:val="57"/>
        </w:trPr>
        <w:tc>
          <w:tcPr>
            <w:tcW w:w="1699" w:type="dxa"/>
          </w:tcPr>
          <w:p w14:paraId="7A4C9E10" w14:textId="4CE6D820" w:rsidR="00E06861" w:rsidRPr="00B65B3E" w:rsidRDefault="00B65B3E" w:rsidP="00D75C93">
            <w:pPr>
              <w:pStyle w:val="Body"/>
              <w:spacing w:before="0" w:after="0"/>
              <w:ind w:firstLine="0"/>
              <w:contextualSpacing w:val="0"/>
              <w:jc w:val="left"/>
              <w:rPr>
                <w:rFonts w:asciiTheme="minorHAnsi" w:hAnsiTheme="minorHAnsi"/>
                <w:b/>
                <w:bCs/>
              </w:rPr>
            </w:pPr>
            <w:r w:rsidRPr="00B65B3E">
              <w:rPr>
                <w:rFonts w:asciiTheme="minorHAnsi" w:hAnsiTheme="minorHAnsi"/>
                <w:b/>
                <w:bCs/>
              </w:rPr>
              <w:t>Responsibility</w:t>
            </w:r>
          </w:p>
        </w:tc>
        <w:tc>
          <w:tcPr>
            <w:tcW w:w="3116" w:type="dxa"/>
          </w:tcPr>
          <w:p w14:paraId="6858D66D" w14:textId="206BF99D" w:rsidR="00E06861" w:rsidRPr="00B65B3E" w:rsidRDefault="00B65B3E" w:rsidP="00D75C9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  <w:r w:rsidRPr="00B65B3E">
              <w:rPr>
                <w:rFonts w:asciiTheme="minorHAnsi" w:hAnsiTheme="minorHAnsi"/>
                <w:b/>
                <w:bCs/>
              </w:rPr>
              <w:t>Name</w:t>
            </w:r>
          </w:p>
        </w:tc>
        <w:tc>
          <w:tcPr>
            <w:tcW w:w="3118" w:type="dxa"/>
          </w:tcPr>
          <w:p w14:paraId="3327154D" w14:textId="1C9D1004" w:rsidR="00E06861" w:rsidRPr="00B65B3E" w:rsidRDefault="00B65B3E" w:rsidP="00D75C9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  <w:r w:rsidRPr="00B65B3E">
              <w:rPr>
                <w:rFonts w:asciiTheme="minorHAnsi" w:hAnsiTheme="minorHAnsi"/>
                <w:b/>
                <w:bCs/>
              </w:rPr>
              <w:t>Signature</w:t>
            </w:r>
          </w:p>
        </w:tc>
        <w:tc>
          <w:tcPr>
            <w:tcW w:w="2261" w:type="dxa"/>
          </w:tcPr>
          <w:p w14:paraId="7D68EE8E" w14:textId="747ED741" w:rsidR="00E06861" w:rsidRPr="00B65B3E" w:rsidRDefault="00B65B3E" w:rsidP="00D75C9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  <w:r w:rsidRPr="00B65B3E">
              <w:rPr>
                <w:rFonts w:asciiTheme="minorHAnsi" w:hAnsiTheme="minorHAnsi"/>
                <w:b/>
                <w:bCs/>
              </w:rPr>
              <w:t xml:space="preserve">Date </w:t>
            </w:r>
            <w:r w:rsidRPr="003C36B9">
              <w:rPr>
                <w:rFonts w:asciiTheme="minorHAnsi" w:hAnsiTheme="minorHAnsi"/>
                <w:b/>
                <w:bCs/>
                <w:sz w:val="16"/>
                <w:szCs w:val="22"/>
              </w:rPr>
              <w:t>(DD/MM/YYYY)</w:t>
            </w:r>
          </w:p>
        </w:tc>
      </w:tr>
      <w:tr w:rsidR="00E06861" w:rsidRPr="00344768" w14:paraId="64864744" w14:textId="77777777" w:rsidTr="00D75C93">
        <w:trPr>
          <w:trHeight w:val="57"/>
        </w:trPr>
        <w:tc>
          <w:tcPr>
            <w:tcW w:w="1699" w:type="dxa"/>
          </w:tcPr>
          <w:p w14:paraId="56663062" w14:textId="36537A53" w:rsidR="00E06861" w:rsidRPr="00E534B4" w:rsidRDefault="00B65B3E" w:rsidP="00D75C93">
            <w:pPr>
              <w:pStyle w:val="Body"/>
              <w:spacing w:before="0" w:after="0"/>
              <w:ind w:firstLine="0"/>
              <w:contextualSpacing w:val="0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Drafted by (Engineer) </w:t>
            </w:r>
          </w:p>
        </w:tc>
        <w:tc>
          <w:tcPr>
            <w:tcW w:w="3116" w:type="dxa"/>
            <w:vAlign w:val="center"/>
          </w:tcPr>
          <w:p w14:paraId="295AFB17" w14:textId="12BBB612" w:rsidR="00E06861" w:rsidRPr="009B30EB" w:rsidRDefault="00C04169" w:rsidP="00D75C93">
            <w:pPr>
              <w:pStyle w:val="Body"/>
              <w:spacing w:before="0" w:after="0"/>
              <w:ind w:firstLine="0"/>
              <w:contextualSpacing w:val="0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asciiTheme="minorHAnsi" w:hAnsiTheme="minorHAnsi"/>
              </w:rPr>
              <w:t>Igor Bergmann</w:t>
            </w:r>
          </w:p>
        </w:tc>
        <w:tc>
          <w:tcPr>
            <w:tcW w:w="3118" w:type="dxa"/>
            <w:vAlign w:val="center"/>
          </w:tcPr>
          <w:p w14:paraId="225F72E1" w14:textId="5100B5CA" w:rsidR="00E06861" w:rsidRPr="00E534B4" w:rsidRDefault="00E06861" w:rsidP="00D75C9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261" w:type="dxa"/>
            <w:vAlign w:val="center"/>
          </w:tcPr>
          <w:p w14:paraId="42C6ED31" w14:textId="10418D3A" w:rsidR="00E06861" w:rsidRDefault="00C04169" w:rsidP="00D75C93">
            <w:pPr>
              <w:pStyle w:val="Body"/>
              <w:spacing w:before="0" w:after="0"/>
              <w:ind w:firstLine="0"/>
              <w:contextualSpacing w:val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28</w:t>
            </w:r>
            <w:r w:rsidR="00653810">
              <w:rPr>
                <w:rFonts w:asciiTheme="minorHAnsi" w:hAnsiTheme="minorHAnsi"/>
              </w:rPr>
              <w:t>/08/2025</w:t>
            </w:r>
          </w:p>
        </w:tc>
      </w:tr>
      <w:tr w:rsidR="00B65B3E" w:rsidRPr="00344768" w14:paraId="68AA8138" w14:textId="77777777" w:rsidTr="00D75C93">
        <w:trPr>
          <w:trHeight w:val="57"/>
        </w:trPr>
        <w:tc>
          <w:tcPr>
            <w:tcW w:w="1699" w:type="dxa"/>
          </w:tcPr>
          <w:p w14:paraId="731D4367" w14:textId="3AAE4797" w:rsidR="00B65B3E" w:rsidRDefault="00B65B3E" w:rsidP="00D75C93">
            <w:pPr>
              <w:pStyle w:val="Body"/>
              <w:spacing w:before="0" w:after="0"/>
              <w:ind w:firstLine="0"/>
              <w:contextualSpacing w:val="0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Reviewed by (Supervisor)</w:t>
            </w:r>
          </w:p>
        </w:tc>
        <w:tc>
          <w:tcPr>
            <w:tcW w:w="3116" w:type="dxa"/>
            <w:vAlign w:val="center"/>
          </w:tcPr>
          <w:p w14:paraId="44AFB982" w14:textId="0E4FC0B6" w:rsidR="00B65B3E" w:rsidRDefault="001A40E5" w:rsidP="00D75C9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Matthew Gaske</w:t>
            </w:r>
          </w:p>
        </w:tc>
        <w:tc>
          <w:tcPr>
            <w:tcW w:w="3118" w:type="dxa"/>
            <w:vAlign w:val="center"/>
          </w:tcPr>
          <w:p w14:paraId="246C8A11" w14:textId="25B5F83B" w:rsidR="00B65B3E" w:rsidRPr="00E534B4" w:rsidRDefault="00B65B3E" w:rsidP="00D75C9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261" w:type="dxa"/>
            <w:vAlign w:val="center"/>
          </w:tcPr>
          <w:p w14:paraId="72F97FD8" w14:textId="1131B0C4" w:rsidR="00B65B3E" w:rsidRDefault="00C04169" w:rsidP="00D75C93">
            <w:pPr>
              <w:pStyle w:val="Body"/>
              <w:spacing w:before="0" w:after="0"/>
              <w:ind w:firstLine="0"/>
              <w:contextualSpacing w:val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28</w:t>
            </w:r>
            <w:r w:rsidR="001A40E5">
              <w:rPr>
                <w:rFonts w:asciiTheme="minorHAnsi" w:hAnsiTheme="minorHAnsi"/>
              </w:rPr>
              <w:t>/08/2025</w:t>
            </w:r>
          </w:p>
        </w:tc>
      </w:tr>
      <w:tr w:rsidR="00B65B3E" w:rsidRPr="00344768" w14:paraId="3C0657FB" w14:textId="77777777" w:rsidTr="00D75C93">
        <w:trPr>
          <w:trHeight w:val="57"/>
        </w:trPr>
        <w:tc>
          <w:tcPr>
            <w:tcW w:w="1699" w:type="dxa"/>
          </w:tcPr>
          <w:p w14:paraId="0316EF78" w14:textId="1073C5A5" w:rsidR="00B65B3E" w:rsidRDefault="00B65B3E" w:rsidP="00D75C93">
            <w:pPr>
              <w:pStyle w:val="Body"/>
              <w:spacing w:before="0" w:after="0"/>
              <w:ind w:firstLine="0"/>
              <w:contextualSpacing w:val="0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Approved by (Manager)</w:t>
            </w:r>
          </w:p>
        </w:tc>
        <w:tc>
          <w:tcPr>
            <w:tcW w:w="3116" w:type="dxa"/>
            <w:vAlign w:val="center"/>
          </w:tcPr>
          <w:p w14:paraId="21ED85AB" w14:textId="0CEB1E40" w:rsidR="00B65B3E" w:rsidRDefault="001A40E5" w:rsidP="00D75C9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Shaun Jex</w:t>
            </w:r>
          </w:p>
        </w:tc>
        <w:tc>
          <w:tcPr>
            <w:tcW w:w="3118" w:type="dxa"/>
            <w:vAlign w:val="center"/>
          </w:tcPr>
          <w:p w14:paraId="302DB802" w14:textId="74135BCF" w:rsidR="00B65B3E" w:rsidRPr="00E534B4" w:rsidRDefault="00B65B3E" w:rsidP="00D75C9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261" w:type="dxa"/>
            <w:vAlign w:val="center"/>
          </w:tcPr>
          <w:p w14:paraId="64F8E8C2" w14:textId="3679259C" w:rsidR="00B65B3E" w:rsidRDefault="00C04169" w:rsidP="00D75C93">
            <w:pPr>
              <w:pStyle w:val="Body"/>
              <w:spacing w:before="0" w:after="0"/>
              <w:ind w:firstLine="0"/>
              <w:contextualSpacing w:val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28</w:t>
            </w:r>
            <w:r w:rsidR="001A40E5">
              <w:rPr>
                <w:rFonts w:asciiTheme="minorHAnsi" w:hAnsiTheme="minorHAnsi"/>
              </w:rPr>
              <w:t>/08/2025</w:t>
            </w:r>
          </w:p>
        </w:tc>
      </w:tr>
    </w:tbl>
    <w:p w14:paraId="5DACB4BC" w14:textId="5954F802" w:rsidR="008E411A" w:rsidRDefault="008E411A" w:rsidP="002A0A89">
      <w:pPr>
        <w:pStyle w:val="Body"/>
        <w:spacing w:before="0" w:after="0"/>
        <w:ind w:firstLine="0"/>
      </w:pPr>
    </w:p>
    <w:p w14:paraId="2B61D0A2" w14:textId="7C2ECAF7" w:rsidR="00C04169" w:rsidRPr="00C04169" w:rsidRDefault="00C04169" w:rsidP="00C04169">
      <w:pPr>
        <w:rPr>
          <w:rFonts w:ascii="Aptos" w:hAnsi="Aptos"/>
          <w:szCs w:val="32"/>
        </w:rPr>
      </w:pPr>
      <w:r>
        <w:br w:type="page"/>
      </w:r>
    </w:p>
    <w:tbl>
      <w:tblPr>
        <w:tblStyle w:val="TableGrid1"/>
        <w:tblW w:w="10206" w:type="dxa"/>
        <w:tblInd w:w="-5" w:type="dxa"/>
        <w:tblCellMar>
          <w:top w:w="10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616"/>
        <w:gridCol w:w="2117"/>
        <w:gridCol w:w="2152"/>
        <w:gridCol w:w="2024"/>
        <w:gridCol w:w="1136"/>
        <w:gridCol w:w="1084"/>
        <w:gridCol w:w="1077"/>
      </w:tblGrid>
      <w:tr w:rsidR="00E3619E" w:rsidRPr="0061391E" w14:paraId="58A8DF5F" w14:textId="77777777" w:rsidTr="007849F4">
        <w:trPr>
          <w:trHeight w:val="391"/>
        </w:trPr>
        <w:tc>
          <w:tcPr>
            <w:tcW w:w="102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AA009E8" w14:textId="0422E7F8" w:rsidR="00E3619E" w:rsidRPr="00DD23A8" w:rsidRDefault="00E3619E" w:rsidP="00E3619E">
            <w:pPr>
              <w:ind w:left="1"/>
              <w:contextualSpacing/>
              <w:rPr>
                <w:rFonts w:ascii="Aptos" w:hAnsi="Aptos"/>
                <w:b/>
                <w:bCs/>
                <w:sz w:val="16"/>
                <w:szCs w:val="16"/>
              </w:rPr>
            </w:pPr>
            <w:r w:rsidRPr="00815D3C">
              <w:rPr>
                <w:rFonts w:ascii="Aptos" w:eastAsia="Arial" w:hAnsi="Aptos" w:cs="Arial"/>
                <w:b/>
                <w:sz w:val="18"/>
                <w:szCs w:val="18"/>
              </w:rPr>
              <w:lastRenderedPageBreak/>
              <w:t xml:space="preserve">Part </w:t>
            </w:r>
            <w:r w:rsidR="00C04169">
              <w:rPr>
                <w:rFonts w:ascii="Aptos" w:eastAsia="Arial" w:hAnsi="Aptos" w:cs="Arial"/>
                <w:b/>
                <w:sz w:val="18"/>
                <w:szCs w:val="18"/>
              </w:rPr>
              <w:t>1</w:t>
            </w:r>
            <w:r w:rsidRPr="00815D3C">
              <w:rPr>
                <w:rFonts w:ascii="Aptos" w:eastAsia="Arial" w:hAnsi="Aptos" w:cs="Arial"/>
                <w:b/>
                <w:sz w:val="18"/>
                <w:szCs w:val="18"/>
              </w:rPr>
              <w:t xml:space="preserve"> </w:t>
            </w:r>
            <w:r>
              <w:rPr>
                <w:rFonts w:ascii="Aptos" w:eastAsia="Arial" w:hAnsi="Aptos" w:cs="Arial"/>
                <w:b/>
                <w:sz w:val="18"/>
                <w:szCs w:val="18"/>
              </w:rPr>
              <w:t>–</w:t>
            </w:r>
            <w:r w:rsidRPr="00815D3C">
              <w:rPr>
                <w:rFonts w:ascii="Aptos" w:eastAsia="Arial" w:hAnsi="Aptos" w:cs="Arial"/>
                <w:b/>
                <w:sz w:val="18"/>
                <w:szCs w:val="18"/>
              </w:rPr>
              <w:t xml:space="preserve"> </w:t>
            </w:r>
            <w:r w:rsidR="00292E48">
              <w:rPr>
                <w:rFonts w:ascii="Aptos" w:eastAsia="Arial" w:hAnsi="Aptos" w:cs="Arial"/>
                <w:b/>
                <w:sz w:val="18"/>
                <w:szCs w:val="18"/>
              </w:rPr>
              <w:t>Subgrade Preparation</w:t>
            </w:r>
          </w:p>
        </w:tc>
      </w:tr>
      <w:tr w:rsidR="00E3619E" w:rsidRPr="0061391E" w14:paraId="24AE5172" w14:textId="77777777" w:rsidTr="00664AED">
        <w:trPr>
          <w:trHeight w:val="391"/>
        </w:trPr>
        <w:tc>
          <w:tcPr>
            <w:tcW w:w="2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E5A1" w:themeFill="accent6" w:themeFillTint="66"/>
            <w:vAlign w:val="center"/>
          </w:tcPr>
          <w:p w14:paraId="5B8FDA61" w14:textId="49280F1D" w:rsidR="00E3619E" w:rsidRPr="004B611D" w:rsidRDefault="00E3619E" w:rsidP="00E3619E">
            <w:pPr>
              <w:ind w:left="1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>Inspection Acceptance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E5A1" w:themeFill="accent6" w:themeFillTint="66"/>
            <w:vAlign w:val="center"/>
          </w:tcPr>
          <w:p w14:paraId="38B98F89" w14:textId="0952539A" w:rsidR="00E3619E" w:rsidRDefault="00E3619E" w:rsidP="00E3619E">
            <w:pPr>
              <w:ind w:left="1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>Acceptance Criteria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E5A1" w:themeFill="accent6" w:themeFillTint="66"/>
            <w:vAlign w:val="center"/>
          </w:tcPr>
          <w:p w14:paraId="41C43B82" w14:textId="365E03DA" w:rsidR="00E3619E" w:rsidRPr="004B611D" w:rsidRDefault="00E3619E" w:rsidP="00E3619E">
            <w:pPr>
              <w:spacing w:after="60"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b/>
                <w:sz w:val="16"/>
                <w:szCs w:val="16"/>
              </w:rPr>
              <w:t>Specifications/Drawings Reference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3E5A1" w:themeFill="accent6" w:themeFillTint="66"/>
            <w:vAlign w:val="center"/>
          </w:tcPr>
          <w:p w14:paraId="202BC1AC" w14:textId="4FC691EB" w:rsidR="00E3619E" w:rsidRPr="0061391E" w:rsidRDefault="00E3619E" w:rsidP="00E3619E">
            <w:pPr>
              <w:ind w:left="1"/>
              <w:contextualSpacing/>
              <w:jc w:val="center"/>
              <w:rPr>
                <w:rFonts w:ascii="Aptos" w:eastAsia="Arial" w:hAnsi="Aptos" w:cs="Arial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>(Yes/No/NA)</w:t>
            </w:r>
          </w:p>
        </w:tc>
        <w:tc>
          <w:tcPr>
            <w:tcW w:w="21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vAlign w:val="center"/>
          </w:tcPr>
          <w:p w14:paraId="3CD3CEB9" w14:textId="0FD8C867" w:rsidR="00E3619E" w:rsidRPr="0061391E" w:rsidRDefault="00E3619E" w:rsidP="00E3619E">
            <w:pPr>
              <w:ind w:left="1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hAnsi="Aptos"/>
                <w:b/>
                <w:bCs/>
                <w:sz w:val="16"/>
                <w:szCs w:val="16"/>
              </w:rPr>
              <w:t>Initial &amp; Date</w:t>
            </w:r>
          </w:p>
        </w:tc>
      </w:tr>
      <w:tr w:rsidR="00292E48" w:rsidRPr="0061391E" w14:paraId="54A4C584" w14:textId="77777777" w:rsidTr="002C5235">
        <w:trPr>
          <w:trHeight w:val="391"/>
        </w:trPr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B6771" w14:textId="56291235" w:rsidR="00292E48" w:rsidRDefault="00292E48" w:rsidP="00E3619E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1.1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C4161" w14:textId="4FA33DD6" w:rsidR="00292E48" w:rsidRDefault="00292E48" w:rsidP="00E3619E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 xml:space="preserve">Survey set out 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4EC38" w14:textId="4058E183" w:rsidR="00292E48" w:rsidRDefault="00292E48" w:rsidP="00292E48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Survey set out for excavation to latest IFC drawings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771336" w14:textId="597AD40C" w:rsidR="00292E48" w:rsidRDefault="00292E48" w:rsidP="00E3619E">
            <w:pPr>
              <w:spacing w:after="60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IFC drawings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128C3A0" w14:textId="77777777" w:rsidR="00292E48" w:rsidRPr="0061391E" w:rsidRDefault="00292E48" w:rsidP="00E3619E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5B621" w14:textId="77777777" w:rsidR="00292E48" w:rsidRPr="0061391E" w:rsidRDefault="00292E48" w:rsidP="00E3619E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8E422" w14:textId="77777777" w:rsidR="00292E48" w:rsidRPr="0061391E" w:rsidRDefault="00292E48" w:rsidP="00E3619E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E3619E" w:rsidRPr="0061391E" w14:paraId="1DE9E6FE" w14:textId="77777777" w:rsidTr="002C5235">
        <w:trPr>
          <w:trHeight w:val="391"/>
        </w:trPr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5E108" w14:textId="3C4946CC" w:rsidR="00E3619E" w:rsidRDefault="00C04169" w:rsidP="00E3619E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1</w:t>
            </w:r>
            <w:r w:rsidR="00E3619E">
              <w:rPr>
                <w:rFonts w:ascii="Aptos" w:hAnsi="Aptos"/>
                <w:sz w:val="16"/>
                <w:szCs w:val="16"/>
              </w:rPr>
              <w:t>.</w:t>
            </w:r>
            <w:r w:rsidR="00292E48">
              <w:rPr>
                <w:rFonts w:ascii="Aptos" w:hAnsi="Aptos"/>
                <w:sz w:val="16"/>
                <w:szCs w:val="16"/>
              </w:rPr>
              <w:t>2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6B30B" w14:textId="0940B58F" w:rsidR="00E3619E" w:rsidRPr="004B611D" w:rsidRDefault="002F2D3E" w:rsidP="00E3619E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 xml:space="preserve">Excavation completed to </w:t>
            </w:r>
            <w:r w:rsidR="00CB606A">
              <w:rPr>
                <w:rFonts w:ascii="Aptos" w:hAnsi="Aptos"/>
                <w:sz w:val="16"/>
                <w:szCs w:val="16"/>
              </w:rPr>
              <w:t xml:space="preserve">subgrade </w:t>
            </w:r>
            <w:r>
              <w:rPr>
                <w:rFonts w:ascii="Aptos" w:hAnsi="Aptos"/>
                <w:sz w:val="16"/>
                <w:szCs w:val="16"/>
              </w:rPr>
              <w:t xml:space="preserve">design heights 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6261A" w14:textId="22C187D0" w:rsidR="00C85861" w:rsidRDefault="00CB606A" w:rsidP="00E3619E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 xml:space="preserve">Subgrade trimmed to </w:t>
            </w:r>
            <w:r w:rsidR="00C85861">
              <w:rPr>
                <w:rFonts w:ascii="Aptos" w:hAnsi="Aptos"/>
                <w:sz w:val="16"/>
                <w:szCs w:val="16"/>
              </w:rPr>
              <w:t xml:space="preserve">correct heights for construction </w:t>
            </w:r>
            <w:r w:rsidR="00107180">
              <w:rPr>
                <w:rFonts w:ascii="Aptos" w:hAnsi="Aptos"/>
                <w:sz w:val="16"/>
                <w:szCs w:val="16"/>
              </w:rPr>
              <w:t>of</w:t>
            </w:r>
            <w:r w:rsidR="00C85861">
              <w:rPr>
                <w:rFonts w:ascii="Aptos" w:hAnsi="Aptos"/>
                <w:sz w:val="16"/>
                <w:szCs w:val="16"/>
              </w:rPr>
              <w:t xml:space="preserve"> footing</w:t>
            </w:r>
          </w:p>
          <w:p w14:paraId="64DF7D3E" w14:textId="4DA9B076" w:rsidR="00E3619E" w:rsidRDefault="00C85861" w:rsidP="00E3619E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br/>
              <w:t xml:space="preserve">Tolerance = </w:t>
            </w:r>
            <w:r w:rsidR="002F2D3E">
              <w:rPr>
                <w:rFonts w:ascii="Aptos" w:hAnsi="Aptos"/>
                <w:sz w:val="16"/>
                <w:szCs w:val="16"/>
              </w:rPr>
              <w:t>+</w:t>
            </w:r>
            <w:r>
              <w:rPr>
                <w:rFonts w:ascii="Aptos" w:hAnsi="Aptos"/>
                <w:sz w:val="16"/>
                <w:szCs w:val="16"/>
              </w:rPr>
              <w:t>0</w:t>
            </w:r>
            <w:r w:rsidR="00107180">
              <w:rPr>
                <w:rFonts w:ascii="Aptos" w:hAnsi="Aptos"/>
                <w:sz w:val="16"/>
                <w:szCs w:val="16"/>
              </w:rPr>
              <w:t>mm</w:t>
            </w:r>
            <w:r>
              <w:rPr>
                <w:rFonts w:ascii="Aptos" w:hAnsi="Aptos"/>
                <w:sz w:val="16"/>
                <w:szCs w:val="16"/>
              </w:rPr>
              <w:t xml:space="preserve">, </w:t>
            </w:r>
            <w:r w:rsidR="002F2D3E">
              <w:rPr>
                <w:rFonts w:ascii="Aptos" w:hAnsi="Aptos"/>
                <w:sz w:val="16"/>
                <w:szCs w:val="16"/>
              </w:rPr>
              <w:t>-50mm</w:t>
            </w:r>
            <w:r w:rsidR="00292E48">
              <w:rPr>
                <w:rFonts w:ascii="Aptos" w:hAnsi="Aptos"/>
                <w:sz w:val="16"/>
                <w:szCs w:val="16"/>
              </w:rPr>
              <w:t xml:space="preserve">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4A1F7" w14:textId="7A33D9AC" w:rsidR="00E3619E" w:rsidRPr="004B611D" w:rsidRDefault="00C96787" w:rsidP="00E3619E">
            <w:pPr>
              <w:spacing w:after="60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IFC drawings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45676E5" w14:textId="77777777" w:rsidR="00E3619E" w:rsidRPr="0061391E" w:rsidRDefault="00E3619E" w:rsidP="00E3619E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BF3E6" w14:textId="77777777" w:rsidR="00E3619E" w:rsidRPr="0061391E" w:rsidRDefault="00E3619E" w:rsidP="00E3619E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8AE0C" w14:textId="77777777" w:rsidR="00E3619E" w:rsidRPr="0061391E" w:rsidRDefault="00E3619E" w:rsidP="00E3619E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590F20" w:rsidRPr="0061391E" w14:paraId="1AF11EA7" w14:textId="77777777" w:rsidTr="00C519F4">
        <w:trPr>
          <w:trHeight w:val="391"/>
        </w:trPr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615FA" w14:textId="13CA140E" w:rsidR="00590F20" w:rsidRDefault="004A0C66" w:rsidP="00590F20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1</w:t>
            </w:r>
            <w:r w:rsidR="00590F20">
              <w:rPr>
                <w:rFonts w:ascii="Aptos" w:eastAsia="Arial" w:hAnsi="Aptos" w:cs="Arial"/>
                <w:sz w:val="16"/>
                <w:szCs w:val="16"/>
              </w:rPr>
              <w:t>.</w:t>
            </w:r>
            <w:r w:rsidR="00292E48">
              <w:rPr>
                <w:rFonts w:ascii="Aptos" w:eastAsia="Arial" w:hAnsi="Aptos" w:cs="Arial"/>
                <w:sz w:val="16"/>
                <w:szCs w:val="16"/>
              </w:rPr>
              <w:t>3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5D8EF" w14:textId="79229BC4" w:rsidR="00590F20" w:rsidRPr="004B611D" w:rsidRDefault="00952C3F" w:rsidP="00590F20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 xml:space="preserve">Subgrade </w:t>
            </w:r>
            <w:r w:rsidR="00CB606A">
              <w:rPr>
                <w:rFonts w:ascii="Aptos" w:eastAsia="Arial" w:hAnsi="Aptos" w:cs="Arial"/>
                <w:sz w:val="16"/>
                <w:szCs w:val="16"/>
              </w:rPr>
              <w:t xml:space="preserve">compacted 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09FBE" w14:textId="64DC61DA" w:rsidR="00F71D2F" w:rsidRDefault="00590F20" w:rsidP="001B0AAA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 xml:space="preserve">Subgrade </w:t>
            </w:r>
            <w:r w:rsidR="001B0AAA">
              <w:rPr>
                <w:rFonts w:ascii="Aptos" w:hAnsi="Aptos"/>
                <w:sz w:val="16"/>
                <w:szCs w:val="16"/>
              </w:rPr>
              <w:t xml:space="preserve">compacted with </w:t>
            </w:r>
            <w:r w:rsidR="00F71D2F">
              <w:rPr>
                <w:rFonts w:ascii="Aptos" w:hAnsi="Aptos"/>
                <w:sz w:val="16"/>
                <w:szCs w:val="16"/>
              </w:rPr>
              <w:t>heaviest equipment suitable to be used in the area</w:t>
            </w:r>
            <w:r w:rsidR="009310F3">
              <w:rPr>
                <w:rFonts w:ascii="Aptos" w:hAnsi="Aptos"/>
                <w:sz w:val="16"/>
                <w:szCs w:val="16"/>
              </w:rPr>
              <w:t>.</w:t>
            </w:r>
            <w:r w:rsidR="004A0C66">
              <w:rPr>
                <w:rFonts w:ascii="Aptos" w:hAnsi="Aptos"/>
                <w:sz w:val="16"/>
                <w:szCs w:val="16"/>
              </w:rPr>
              <w:t xml:space="preserve"> </w:t>
            </w:r>
          </w:p>
          <w:p w14:paraId="61B3650A" w14:textId="77777777" w:rsidR="009310F3" w:rsidRDefault="009310F3" w:rsidP="001B0AAA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  <w:p w14:paraId="378B0EC8" w14:textId="6E541BD0" w:rsidR="004A0C66" w:rsidRDefault="009310F3" w:rsidP="001B0AAA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Minimum of 6x passes</w:t>
            </w:r>
          </w:p>
          <w:p w14:paraId="4C429C19" w14:textId="77777777" w:rsidR="00F71D2F" w:rsidRDefault="00F71D2F" w:rsidP="009F138C">
            <w:pPr>
              <w:pStyle w:val="ListParagraph"/>
              <w:numPr>
                <w:ilvl w:val="0"/>
                <w:numId w:val="29"/>
              </w:numPr>
              <w:rPr>
                <w:sz w:val="16"/>
                <w:szCs w:val="16"/>
              </w:rPr>
            </w:pPr>
            <w:r w:rsidRPr="00F71D2F">
              <w:rPr>
                <w:sz w:val="16"/>
                <w:szCs w:val="16"/>
              </w:rPr>
              <w:t>700kg DPU</w:t>
            </w:r>
          </w:p>
          <w:p w14:paraId="1FCD31BC" w14:textId="77777777" w:rsidR="00F71D2F" w:rsidRDefault="00F71D2F" w:rsidP="00514A61">
            <w:pPr>
              <w:pStyle w:val="ListParagraph"/>
              <w:numPr>
                <w:ilvl w:val="0"/>
                <w:numId w:val="29"/>
              </w:numPr>
              <w:rPr>
                <w:sz w:val="16"/>
                <w:szCs w:val="16"/>
              </w:rPr>
            </w:pPr>
            <w:r w:rsidRPr="00F71D2F">
              <w:rPr>
                <w:sz w:val="16"/>
                <w:szCs w:val="16"/>
              </w:rPr>
              <w:t>350kg DPU</w:t>
            </w:r>
          </w:p>
          <w:p w14:paraId="7C0929D3" w14:textId="6F07A0BA" w:rsidR="004D5664" w:rsidRDefault="004D5664" w:rsidP="00514A61">
            <w:pPr>
              <w:pStyle w:val="ListParagraph"/>
              <w:numPr>
                <w:ilvl w:val="0"/>
                <w:numId w:val="2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100-150kg plate compactor</w:t>
            </w:r>
          </w:p>
          <w:p w14:paraId="3E6A4798" w14:textId="1567A863" w:rsidR="00F71D2F" w:rsidRDefault="00F71D2F" w:rsidP="00514A61">
            <w:pPr>
              <w:pStyle w:val="ListParagraph"/>
              <w:numPr>
                <w:ilvl w:val="0"/>
                <w:numId w:val="29"/>
              </w:numPr>
              <w:rPr>
                <w:sz w:val="16"/>
                <w:szCs w:val="16"/>
              </w:rPr>
            </w:pPr>
            <w:proofErr w:type="spellStart"/>
            <w:r w:rsidRPr="00F71D2F">
              <w:rPr>
                <w:sz w:val="16"/>
                <w:szCs w:val="16"/>
              </w:rPr>
              <w:t>Legrammer</w:t>
            </w:r>
            <w:proofErr w:type="spellEnd"/>
            <w:r w:rsidR="009310F3">
              <w:rPr>
                <w:sz w:val="16"/>
                <w:szCs w:val="16"/>
              </w:rPr>
              <w:t xml:space="preserve"> (60-80kgs)</w:t>
            </w:r>
          </w:p>
          <w:p w14:paraId="0A001CBF" w14:textId="691C443D" w:rsidR="00590F20" w:rsidRPr="004A0C66" w:rsidRDefault="004D5664" w:rsidP="004A0C66">
            <w:pPr>
              <w:pStyle w:val="ListParagraph"/>
              <w:numPr>
                <w:ilvl w:val="0"/>
                <w:numId w:val="2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Trench roller (</w:t>
            </w:r>
            <w:proofErr w:type="spellStart"/>
            <w:r>
              <w:rPr>
                <w:sz w:val="16"/>
                <w:szCs w:val="16"/>
              </w:rPr>
              <w:t>eg.</w:t>
            </w:r>
            <w:proofErr w:type="spellEnd"/>
            <w:r>
              <w:rPr>
                <w:sz w:val="16"/>
                <w:szCs w:val="16"/>
              </w:rPr>
              <w:t xml:space="preserve"> BMP 8500)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26E6F7" w14:textId="77777777" w:rsidR="00590F20" w:rsidRDefault="00590F20" w:rsidP="00590F20">
            <w:pPr>
              <w:spacing w:after="60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AS 1289</w:t>
            </w:r>
          </w:p>
          <w:p w14:paraId="53775384" w14:textId="77777777" w:rsidR="00590F20" w:rsidRDefault="00590F20" w:rsidP="00590F20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307652">
              <w:rPr>
                <w:rFonts w:ascii="Aptos" w:hAnsi="Aptos"/>
                <w:sz w:val="16"/>
                <w:szCs w:val="16"/>
              </w:rPr>
              <w:t>WBS-SS-CI-SPC-0006</w:t>
            </w:r>
          </w:p>
          <w:p w14:paraId="415B8FA6" w14:textId="7BC237B2" w:rsidR="00590F20" w:rsidRPr="004B611D" w:rsidRDefault="00590F20" w:rsidP="00590F20">
            <w:pPr>
              <w:spacing w:after="60"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0A298FC" w14:textId="2C728D85" w:rsidR="00590F20" w:rsidRPr="0061391E" w:rsidRDefault="00590F20" w:rsidP="00590F20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3F8E7" w14:textId="7CB7A645" w:rsidR="00590F20" w:rsidRPr="0061391E" w:rsidRDefault="00590F20" w:rsidP="00590F20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08B69" w14:textId="77777777" w:rsidR="00590F20" w:rsidRPr="0061391E" w:rsidRDefault="00590F20" w:rsidP="00590F20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CB606A" w:rsidRPr="0061391E" w14:paraId="3EB3E0C2" w14:textId="77777777" w:rsidTr="00C519F4">
        <w:trPr>
          <w:trHeight w:val="391"/>
        </w:trPr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03E65" w14:textId="4B79D07B" w:rsidR="00CB606A" w:rsidRDefault="004A0C66" w:rsidP="00590F20">
            <w:pPr>
              <w:contextualSpacing/>
              <w:jc w:val="center"/>
              <w:rPr>
                <w:rFonts w:ascii="Aptos" w:eastAsia="Arial" w:hAnsi="Aptos" w:cs="Arial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1.</w:t>
            </w:r>
            <w:r w:rsidR="00292E48">
              <w:rPr>
                <w:rFonts w:ascii="Aptos" w:eastAsia="Arial" w:hAnsi="Aptos" w:cs="Arial"/>
                <w:sz w:val="16"/>
                <w:szCs w:val="16"/>
              </w:rPr>
              <w:t>4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66FBA" w14:textId="68CB6615" w:rsidR="00CB606A" w:rsidRDefault="00264C80" w:rsidP="00590F20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Surface cleaned of loose material/debris/rubbish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8ED8A" w14:textId="0D10D536" w:rsidR="00CB606A" w:rsidRDefault="00264C80" w:rsidP="00590F20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 xml:space="preserve">Surface </w:t>
            </w:r>
            <w:r w:rsidR="00C96787">
              <w:rPr>
                <w:rFonts w:ascii="Aptos" w:hAnsi="Aptos"/>
                <w:sz w:val="16"/>
                <w:szCs w:val="16"/>
              </w:rPr>
              <w:t>is even and clean of materials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D9F1A" w14:textId="03DD9AA1" w:rsidR="00CB606A" w:rsidRDefault="00C96787" w:rsidP="00C96787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307652">
              <w:rPr>
                <w:rFonts w:ascii="Aptos" w:hAnsi="Aptos"/>
                <w:sz w:val="16"/>
                <w:szCs w:val="16"/>
              </w:rPr>
              <w:t>WBS-SS-CI-SPC-0006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DED655D" w14:textId="77777777" w:rsidR="00CB606A" w:rsidRPr="0061391E" w:rsidRDefault="00CB606A" w:rsidP="00590F20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66E1D" w14:textId="77777777" w:rsidR="00CB606A" w:rsidRPr="0061391E" w:rsidRDefault="00CB606A" w:rsidP="00590F20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B1365" w14:textId="77777777" w:rsidR="00CB606A" w:rsidRPr="0061391E" w:rsidRDefault="00CB606A" w:rsidP="00590F20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952C3F" w:rsidRPr="0061391E" w14:paraId="58643B47" w14:textId="77777777" w:rsidTr="00063764">
        <w:trPr>
          <w:trHeight w:val="391"/>
        </w:trPr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962E7" w14:textId="7A70E936" w:rsidR="00952C3F" w:rsidRDefault="00C96787" w:rsidP="00952C3F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1.</w:t>
            </w:r>
            <w:r w:rsidR="00292E48">
              <w:rPr>
                <w:rFonts w:ascii="Aptos" w:hAnsi="Aptos"/>
                <w:sz w:val="16"/>
                <w:szCs w:val="16"/>
              </w:rPr>
              <w:t>5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41CEC" w14:textId="3BB889F1" w:rsidR="00952C3F" w:rsidRPr="004B611D" w:rsidRDefault="00952C3F" w:rsidP="00952C3F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Subgrade inspection</w:t>
            </w:r>
            <w:r w:rsidR="00C96787">
              <w:rPr>
                <w:rFonts w:ascii="Aptos" w:eastAsia="Arial" w:hAnsi="Aptos" w:cs="Arial"/>
                <w:sz w:val="16"/>
                <w:szCs w:val="16"/>
              </w:rPr>
              <w:t xml:space="preserve"> &amp;</w:t>
            </w:r>
            <w:r>
              <w:rPr>
                <w:rFonts w:ascii="Aptos" w:eastAsia="Arial" w:hAnsi="Aptos" w:cs="Arial"/>
                <w:sz w:val="16"/>
                <w:szCs w:val="16"/>
              </w:rPr>
              <w:t xml:space="preserve"> proof roll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28FDF" w14:textId="77777777" w:rsidR="00952C3F" w:rsidRDefault="00952C3F" w:rsidP="00952C3F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 xml:space="preserve">Subgrade verified, compacted and trimmed. </w:t>
            </w:r>
          </w:p>
          <w:p w14:paraId="28162785" w14:textId="77777777" w:rsidR="00952C3F" w:rsidRDefault="00952C3F" w:rsidP="00952C3F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  <w:p w14:paraId="09365DE2" w14:textId="0CD5B6BF" w:rsidR="00C96787" w:rsidRPr="00C96787" w:rsidRDefault="00952C3F" w:rsidP="00C96787">
            <w:pPr>
              <w:ind w:left="1"/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Subgrade proof rolled and no excessive deformation found (refer to Proof Roll FIC where applicable)</w:t>
            </w:r>
            <w:r w:rsidR="00C96787">
              <w:rPr>
                <w:sz w:val="16"/>
                <w:szCs w:val="16"/>
              </w:rPr>
              <w:t>.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80AE3" w14:textId="77777777" w:rsidR="00952C3F" w:rsidRDefault="00952C3F" w:rsidP="00952C3F">
            <w:pPr>
              <w:spacing w:after="60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AS 1289</w:t>
            </w:r>
          </w:p>
          <w:p w14:paraId="4DD65213" w14:textId="77777777" w:rsidR="00952C3F" w:rsidRDefault="00952C3F" w:rsidP="00952C3F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307652">
              <w:rPr>
                <w:rFonts w:ascii="Aptos" w:hAnsi="Aptos"/>
                <w:sz w:val="16"/>
                <w:szCs w:val="16"/>
              </w:rPr>
              <w:t>WBS-SS-CI-SPC-0006</w:t>
            </w:r>
          </w:p>
          <w:p w14:paraId="05BC59E8" w14:textId="624F3242" w:rsidR="00952C3F" w:rsidRPr="004B611D" w:rsidRDefault="00952C3F" w:rsidP="00952C3F">
            <w:pPr>
              <w:spacing w:after="60"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5D1D29A" w14:textId="77777777" w:rsidR="00952C3F" w:rsidRPr="0061391E" w:rsidRDefault="00952C3F" w:rsidP="00952C3F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9360F" w14:textId="77777777" w:rsidR="00952C3F" w:rsidRPr="0061391E" w:rsidRDefault="00952C3F" w:rsidP="00952C3F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BCEAB" w14:textId="77777777" w:rsidR="00952C3F" w:rsidRPr="0061391E" w:rsidRDefault="00952C3F" w:rsidP="00952C3F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C96787" w:rsidRPr="0061391E" w14:paraId="1D519CC8" w14:textId="77777777" w:rsidTr="002C5235">
        <w:trPr>
          <w:trHeight w:val="391"/>
        </w:trPr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6DDEE" w14:textId="68FCD542" w:rsidR="00C96787" w:rsidRDefault="00C96787" w:rsidP="00C96787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1.</w:t>
            </w:r>
            <w:r w:rsidR="00292E48">
              <w:rPr>
                <w:rFonts w:ascii="Aptos" w:hAnsi="Aptos"/>
                <w:sz w:val="16"/>
                <w:szCs w:val="16"/>
              </w:rPr>
              <w:t>6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ACFC94" w14:textId="41E99FF3" w:rsidR="00C96787" w:rsidRPr="004B611D" w:rsidRDefault="00C96787" w:rsidP="00C96787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Soft Spots remediation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2BA1E" w14:textId="496CE391" w:rsidR="00C96787" w:rsidRDefault="00C96787" w:rsidP="00C96787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 xml:space="preserve">Any soft spots identified </w:t>
            </w:r>
            <w:r>
              <w:rPr>
                <w:rFonts w:ascii="Aptos" w:hAnsi="Aptos"/>
                <w:sz w:val="16"/>
                <w:szCs w:val="16"/>
              </w:rPr>
              <w:t xml:space="preserve">and </w:t>
            </w:r>
            <w:r>
              <w:rPr>
                <w:rFonts w:ascii="Aptos" w:hAnsi="Aptos"/>
                <w:sz w:val="16"/>
                <w:szCs w:val="16"/>
              </w:rPr>
              <w:t>rectified as per the Engineer’s instruction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2DBFC" w14:textId="77777777" w:rsidR="00C96787" w:rsidRDefault="00C96787" w:rsidP="00C96787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307652">
              <w:rPr>
                <w:rFonts w:ascii="Aptos" w:hAnsi="Aptos"/>
                <w:sz w:val="16"/>
                <w:szCs w:val="16"/>
              </w:rPr>
              <w:t>WBS-SS-CI-SPC-0006</w:t>
            </w:r>
          </w:p>
          <w:p w14:paraId="748AF094" w14:textId="152EF6D9" w:rsidR="00C96787" w:rsidRPr="004B611D" w:rsidRDefault="00C96787" w:rsidP="00C96787">
            <w:pPr>
              <w:spacing w:after="60"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13C5C3F" w14:textId="77777777" w:rsidR="00C96787" w:rsidRPr="0061391E" w:rsidRDefault="00C96787" w:rsidP="00C96787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BA7BD" w14:textId="77777777" w:rsidR="00C96787" w:rsidRPr="0061391E" w:rsidRDefault="00C96787" w:rsidP="00C96787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EE91B" w14:textId="77777777" w:rsidR="00C96787" w:rsidRPr="0061391E" w:rsidRDefault="00C96787" w:rsidP="00C96787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C96787" w:rsidRPr="0061391E" w14:paraId="183567D6" w14:textId="77777777" w:rsidTr="002C5235">
        <w:trPr>
          <w:trHeight w:val="391"/>
        </w:trPr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5FE69" w14:textId="584646CF" w:rsidR="00C96787" w:rsidRDefault="00C96787" w:rsidP="00C96787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1.</w:t>
            </w:r>
            <w:r w:rsidR="00292E48">
              <w:rPr>
                <w:rFonts w:ascii="Aptos" w:hAnsi="Aptos"/>
                <w:sz w:val="16"/>
                <w:szCs w:val="16"/>
              </w:rPr>
              <w:t>7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DE247" w14:textId="5573065F" w:rsidR="00C96787" w:rsidRDefault="00C96787" w:rsidP="00C96787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 xml:space="preserve">Compaction testing 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83F7B" w14:textId="77777777" w:rsidR="00C96787" w:rsidRDefault="00C96787" w:rsidP="00C96787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 xml:space="preserve">95% MMDD </w:t>
            </w:r>
          </w:p>
          <w:p w14:paraId="75382AC5" w14:textId="77777777" w:rsidR="00C96787" w:rsidRDefault="00C96787" w:rsidP="00C96787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  <w:p w14:paraId="277E995B" w14:textId="06CDC6A6" w:rsidR="00C96787" w:rsidRDefault="00C96787" w:rsidP="00C96787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1x test per footing (or every 5m where applicable)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E108D" w14:textId="1F4A842E" w:rsidR="00C96787" w:rsidRPr="00C23810" w:rsidRDefault="00C96787" w:rsidP="00C96787">
            <w:pPr>
              <w:spacing w:after="60"/>
              <w:rPr>
                <w:rFonts w:ascii="Aptos" w:hAnsi="Aptos"/>
                <w:sz w:val="16"/>
                <w:szCs w:val="16"/>
              </w:rPr>
            </w:pPr>
            <w:r w:rsidRPr="00D9413E">
              <w:rPr>
                <w:rFonts w:ascii="Aptos" w:hAnsi="Aptos"/>
                <w:sz w:val="16"/>
                <w:szCs w:val="16"/>
              </w:rPr>
              <w:t>WBS-SS-CI-SPC-0006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25DB88F" w14:textId="77777777" w:rsidR="00C96787" w:rsidRPr="0061391E" w:rsidRDefault="00C96787" w:rsidP="00C96787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DF66D" w14:textId="77777777" w:rsidR="00C96787" w:rsidRPr="0061391E" w:rsidRDefault="00C96787" w:rsidP="00C96787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3A172" w14:textId="77777777" w:rsidR="00C96787" w:rsidRPr="0061391E" w:rsidRDefault="00C96787" w:rsidP="00C96787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</w:tbl>
    <w:p w14:paraId="45FA9FF0" w14:textId="77777777" w:rsidR="00C03C05" w:rsidRDefault="00C03C05" w:rsidP="00C03C05">
      <w:pPr>
        <w:pStyle w:val="Body"/>
        <w:ind w:firstLine="0"/>
      </w:pPr>
    </w:p>
    <w:p w14:paraId="3AD68DF5" w14:textId="77777777" w:rsidR="00C03C05" w:rsidRPr="00CB035D" w:rsidRDefault="00C03C05" w:rsidP="00C03C05">
      <w:pPr>
        <w:pStyle w:val="Heading1"/>
        <w:pageBreakBefore w:val="0"/>
        <w:numPr>
          <w:ilvl w:val="0"/>
          <w:numId w:val="0"/>
        </w:numPr>
        <w:spacing w:before="120" w:after="120"/>
        <w:rPr>
          <w:sz w:val="32"/>
          <w:szCs w:val="28"/>
        </w:rPr>
      </w:pPr>
      <w:r w:rsidRPr="00CB035D">
        <w:rPr>
          <w:sz w:val="32"/>
          <w:szCs w:val="28"/>
        </w:rPr>
        <w:t xml:space="preserve">Document </w:t>
      </w:r>
      <w:r>
        <w:rPr>
          <w:sz w:val="32"/>
          <w:szCs w:val="28"/>
        </w:rPr>
        <w:t>Sign-off</w:t>
      </w:r>
    </w:p>
    <w:tbl>
      <w:tblPr>
        <w:tblStyle w:val="TableGrid"/>
        <w:tblW w:w="10206" w:type="dxa"/>
        <w:tblLook w:val="04A0" w:firstRow="1" w:lastRow="0" w:firstColumn="1" w:lastColumn="0" w:noHBand="0" w:noVBand="1"/>
      </w:tblPr>
      <w:tblGrid>
        <w:gridCol w:w="1700"/>
        <w:gridCol w:w="3120"/>
        <w:gridCol w:w="3122"/>
        <w:gridCol w:w="2264"/>
      </w:tblGrid>
      <w:tr w:rsidR="00C03C05" w:rsidRPr="00344768" w14:paraId="2389703A" w14:textId="77777777" w:rsidTr="00F35133">
        <w:trPr>
          <w:trHeight w:val="57"/>
        </w:trPr>
        <w:tc>
          <w:tcPr>
            <w:tcW w:w="10194" w:type="dxa"/>
            <w:gridSpan w:val="4"/>
            <w:shd w:val="clear" w:color="auto" w:fill="A8D59D"/>
          </w:tcPr>
          <w:p w14:paraId="5410CCB0" w14:textId="77777777" w:rsidR="00C03C05" w:rsidRPr="00E534B4" w:rsidRDefault="00C03C05" w:rsidP="00F3513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  <w:r w:rsidRPr="00E534B4">
              <w:rPr>
                <w:rFonts w:asciiTheme="minorHAnsi" w:hAnsiTheme="minorHAnsi"/>
                <w:b/>
                <w:bCs/>
              </w:rPr>
              <w:t>Prepared by:</w:t>
            </w:r>
          </w:p>
        </w:tc>
      </w:tr>
      <w:tr w:rsidR="00C03C05" w:rsidRPr="00344768" w14:paraId="47C2C435" w14:textId="77777777" w:rsidTr="00F35133">
        <w:trPr>
          <w:trHeight w:val="57"/>
        </w:trPr>
        <w:tc>
          <w:tcPr>
            <w:tcW w:w="1699" w:type="dxa"/>
          </w:tcPr>
          <w:p w14:paraId="6AA3374F" w14:textId="77777777" w:rsidR="00C03C05" w:rsidRPr="00B65B3E" w:rsidRDefault="00C03C05" w:rsidP="00F35133">
            <w:pPr>
              <w:pStyle w:val="Body"/>
              <w:spacing w:before="0" w:after="0"/>
              <w:ind w:firstLine="0"/>
              <w:contextualSpacing w:val="0"/>
              <w:jc w:val="left"/>
              <w:rPr>
                <w:rFonts w:asciiTheme="minorHAnsi" w:hAnsiTheme="minorHAnsi"/>
                <w:b/>
                <w:bCs/>
              </w:rPr>
            </w:pPr>
            <w:r w:rsidRPr="00B65B3E">
              <w:rPr>
                <w:rFonts w:asciiTheme="minorHAnsi" w:hAnsiTheme="minorHAnsi"/>
                <w:b/>
                <w:bCs/>
              </w:rPr>
              <w:t>Responsibility</w:t>
            </w:r>
          </w:p>
        </w:tc>
        <w:tc>
          <w:tcPr>
            <w:tcW w:w="3116" w:type="dxa"/>
          </w:tcPr>
          <w:p w14:paraId="128DD487" w14:textId="77777777" w:rsidR="00C03C05" w:rsidRPr="00B65B3E" w:rsidRDefault="00C03C05" w:rsidP="00F3513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  <w:r w:rsidRPr="00B65B3E">
              <w:rPr>
                <w:rFonts w:asciiTheme="minorHAnsi" w:hAnsiTheme="minorHAnsi"/>
                <w:b/>
                <w:bCs/>
              </w:rPr>
              <w:t>Name</w:t>
            </w:r>
          </w:p>
        </w:tc>
        <w:tc>
          <w:tcPr>
            <w:tcW w:w="3118" w:type="dxa"/>
          </w:tcPr>
          <w:p w14:paraId="661EF810" w14:textId="77777777" w:rsidR="00C03C05" w:rsidRPr="00B65B3E" w:rsidRDefault="00C03C05" w:rsidP="00F3513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  <w:r w:rsidRPr="00B65B3E">
              <w:rPr>
                <w:rFonts w:asciiTheme="minorHAnsi" w:hAnsiTheme="minorHAnsi"/>
                <w:b/>
                <w:bCs/>
              </w:rPr>
              <w:t>Signature</w:t>
            </w:r>
          </w:p>
        </w:tc>
        <w:tc>
          <w:tcPr>
            <w:tcW w:w="2261" w:type="dxa"/>
          </w:tcPr>
          <w:p w14:paraId="4D1F606B" w14:textId="77777777" w:rsidR="00C03C05" w:rsidRPr="00B65B3E" w:rsidRDefault="00C03C05" w:rsidP="00F3513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  <w:r w:rsidRPr="00B65B3E">
              <w:rPr>
                <w:rFonts w:asciiTheme="minorHAnsi" w:hAnsiTheme="minorHAnsi"/>
                <w:b/>
                <w:bCs/>
              </w:rPr>
              <w:t xml:space="preserve">Date </w:t>
            </w:r>
            <w:r w:rsidRPr="003C36B9">
              <w:rPr>
                <w:rFonts w:asciiTheme="minorHAnsi" w:hAnsiTheme="minorHAnsi"/>
                <w:b/>
                <w:bCs/>
                <w:sz w:val="16"/>
                <w:szCs w:val="22"/>
              </w:rPr>
              <w:t>(DD/MM/YYYY)</w:t>
            </w:r>
          </w:p>
        </w:tc>
      </w:tr>
      <w:tr w:rsidR="00C03C05" w:rsidRPr="00344768" w14:paraId="095919A1" w14:textId="77777777" w:rsidTr="00F35133">
        <w:trPr>
          <w:trHeight w:val="57"/>
        </w:trPr>
        <w:tc>
          <w:tcPr>
            <w:tcW w:w="1699" w:type="dxa"/>
          </w:tcPr>
          <w:p w14:paraId="15EE0F35" w14:textId="77777777" w:rsidR="00C03C05" w:rsidRPr="00E534B4" w:rsidRDefault="00C03C05" w:rsidP="00F35133">
            <w:pPr>
              <w:pStyle w:val="Body"/>
              <w:spacing w:before="0" w:after="0"/>
              <w:ind w:firstLine="0"/>
              <w:contextualSpacing w:val="0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ROBAR (Engineer) </w:t>
            </w:r>
          </w:p>
        </w:tc>
        <w:tc>
          <w:tcPr>
            <w:tcW w:w="3116" w:type="dxa"/>
            <w:vAlign w:val="center"/>
          </w:tcPr>
          <w:p w14:paraId="68CA1195" w14:textId="77777777" w:rsidR="00C03C05" w:rsidRPr="009B30EB" w:rsidRDefault="00C03C05" w:rsidP="00F35133">
            <w:pPr>
              <w:pStyle w:val="Body"/>
              <w:spacing w:before="0" w:after="0"/>
              <w:ind w:firstLine="0"/>
              <w:contextualSpacing w:val="0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2B117D36" w14:textId="77777777" w:rsidR="00C03C05" w:rsidRPr="00E534B4" w:rsidRDefault="00C03C05" w:rsidP="00F3513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261" w:type="dxa"/>
            <w:vAlign w:val="center"/>
          </w:tcPr>
          <w:p w14:paraId="58FD52AA" w14:textId="77777777" w:rsidR="00C03C05" w:rsidRDefault="00C03C05" w:rsidP="00F35133">
            <w:pPr>
              <w:pStyle w:val="Body"/>
              <w:spacing w:before="0" w:after="0"/>
              <w:ind w:firstLine="0"/>
              <w:contextualSpacing w:val="0"/>
              <w:jc w:val="center"/>
              <w:rPr>
                <w:rFonts w:asciiTheme="minorHAnsi" w:hAnsiTheme="minorHAnsi"/>
              </w:rPr>
            </w:pPr>
          </w:p>
        </w:tc>
      </w:tr>
      <w:tr w:rsidR="00C03C05" w:rsidRPr="00344768" w14:paraId="706ADD9B" w14:textId="77777777" w:rsidTr="00F35133">
        <w:trPr>
          <w:trHeight w:val="57"/>
        </w:trPr>
        <w:tc>
          <w:tcPr>
            <w:tcW w:w="1699" w:type="dxa"/>
          </w:tcPr>
          <w:p w14:paraId="3A38EF1C" w14:textId="77777777" w:rsidR="00C03C05" w:rsidRDefault="00C03C05" w:rsidP="00F35133">
            <w:pPr>
              <w:pStyle w:val="Body"/>
              <w:spacing w:before="0" w:after="0"/>
              <w:ind w:firstLine="0"/>
              <w:contextualSpacing w:val="0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SEPD (Engineer)</w:t>
            </w:r>
          </w:p>
        </w:tc>
        <w:tc>
          <w:tcPr>
            <w:tcW w:w="3116" w:type="dxa"/>
            <w:vAlign w:val="center"/>
          </w:tcPr>
          <w:p w14:paraId="3539D2CC" w14:textId="77777777" w:rsidR="00C03C05" w:rsidRDefault="00C03C05" w:rsidP="00F3513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3118" w:type="dxa"/>
            <w:vAlign w:val="center"/>
          </w:tcPr>
          <w:p w14:paraId="0658BCD8" w14:textId="77777777" w:rsidR="00C03C05" w:rsidRPr="00E534B4" w:rsidRDefault="00C03C05" w:rsidP="00F3513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261" w:type="dxa"/>
            <w:vAlign w:val="center"/>
          </w:tcPr>
          <w:p w14:paraId="1551710E" w14:textId="77777777" w:rsidR="00C03C05" w:rsidRDefault="00C03C05" w:rsidP="00F35133">
            <w:pPr>
              <w:pStyle w:val="Body"/>
              <w:spacing w:before="0" w:after="0"/>
              <w:ind w:firstLine="0"/>
              <w:contextualSpacing w:val="0"/>
              <w:jc w:val="center"/>
              <w:rPr>
                <w:rFonts w:asciiTheme="minorHAnsi" w:hAnsiTheme="minorHAnsi"/>
              </w:rPr>
            </w:pPr>
          </w:p>
        </w:tc>
      </w:tr>
    </w:tbl>
    <w:p w14:paraId="4EC47400" w14:textId="77777777" w:rsidR="00C03C05" w:rsidRDefault="00C03C05" w:rsidP="00C03C05">
      <w:pPr>
        <w:pStyle w:val="Body"/>
        <w:ind w:firstLine="0"/>
      </w:pPr>
    </w:p>
    <w:bookmarkEnd w:id="0"/>
    <w:p w14:paraId="3A52C2A4" w14:textId="4D032FD2" w:rsidR="00163F20" w:rsidRPr="009C1D3E" w:rsidRDefault="00163F20" w:rsidP="00C96787">
      <w:pPr>
        <w:pStyle w:val="Body"/>
        <w:tabs>
          <w:tab w:val="left" w:pos="1315"/>
        </w:tabs>
        <w:ind w:firstLine="0"/>
      </w:pPr>
      <w:r>
        <w:tab/>
      </w:r>
    </w:p>
    <w:sectPr w:rsidR="00163F20" w:rsidRPr="009C1D3E" w:rsidSect="002A0A89">
      <w:headerReference w:type="even" r:id="rId11"/>
      <w:headerReference w:type="default" r:id="rId12"/>
      <w:footerReference w:type="default" r:id="rId13"/>
      <w:headerReference w:type="first" r:id="rId14"/>
      <w:pgSz w:w="11906" w:h="16838" w:code="9"/>
      <w:pgMar w:top="2722" w:right="851" w:bottom="136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7B07B1" w14:textId="77777777" w:rsidR="006762C7" w:rsidRDefault="006762C7" w:rsidP="00F85CEB">
      <w:r>
        <w:separator/>
      </w:r>
    </w:p>
  </w:endnote>
  <w:endnote w:type="continuationSeparator" w:id="0">
    <w:p w14:paraId="59CEF606" w14:textId="77777777" w:rsidR="006762C7" w:rsidRDefault="006762C7" w:rsidP="00F85CEB">
      <w:r>
        <w:continuationSeparator/>
      </w:r>
    </w:p>
  </w:endnote>
  <w:endnote w:type="continuationNotice" w:id="1">
    <w:p w14:paraId="54D43E87" w14:textId="77777777" w:rsidR="006762C7" w:rsidRDefault="006762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59C687" w14:textId="77777777" w:rsidR="002A0A89" w:rsidRDefault="002A0A89" w:rsidP="00180D16">
    <w:pPr>
      <w:pStyle w:val="Footer"/>
      <w:rPr>
        <w:rFonts w:ascii="Aptos" w:hAnsi="Aptos"/>
        <w:sz w:val="16"/>
        <w:szCs w:val="16"/>
      </w:rPr>
    </w:pPr>
  </w:p>
  <w:p w14:paraId="4AFF27B4" w14:textId="63BBAAFE" w:rsidR="00180D16" w:rsidRPr="0019452A" w:rsidRDefault="00180D16" w:rsidP="00180D16">
    <w:pPr>
      <w:pStyle w:val="Footer"/>
      <w:rPr>
        <w:rFonts w:ascii="Aptos" w:hAnsi="Aptos"/>
        <w:sz w:val="16"/>
        <w:szCs w:val="16"/>
      </w:rPr>
    </w:pPr>
    <w:r w:rsidRPr="0019452A">
      <w:rPr>
        <w:rFonts w:ascii="Aptos" w:hAnsi="Aptos"/>
        <w:sz w:val="16"/>
        <w:szCs w:val="16"/>
      </w:rPr>
      <w:t>Document No:</w:t>
    </w:r>
    <w:r w:rsidR="006A4233" w:rsidRPr="0019452A">
      <w:rPr>
        <w:rFonts w:ascii="Aptos" w:hAnsi="Aptos"/>
        <w:sz w:val="16"/>
        <w:szCs w:val="16"/>
      </w:rPr>
      <w:t xml:space="preserve"> </w:t>
    </w:r>
    <w:r w:rsidR="006A4233" w:rsidRPr="0019452A">
      <w:rPr>
        <w:rStyle w:val="TITLEMAIN"/>
        <w:sz w:val="16"/>
        <w:szCs w:val="16"/>
      </w:rPr>
      <w:t>RR-SEPD-</w:t>
    </w:r>
    <w:r w:rsidR="00163F20" w:rsidRPr="0019452A">
      <w:rPr>
        <w:rStyle w:val="TITLEMAIN"/>
        <w:sz w:val="16"/>
        <w:szCs w:val="16"/>
      </w:rPr>
      <w:t>BESS</w:t>
    </w:r>
    <w:r w:rsidR="006A4233" w:rsidRPr="0019452A">
      <w:rPr>
        <w:rStyle w:val="TITLEMAIN"/>
        <w:sz w:val="16"/>
        <w:szCs w:val="16"/>
      </w:rPr>
      <w:t>-</w:t>
    </w:r>
    <w:r w:rsidR="0019452A" w:rsidRPr="0019452A">
      <w:rPr>
        <w:rStyle w:val="TITLEMAIN"/>
        <w:sz w:val="16"/>
        <w:szCs w:val="16"/>
      </w:rPr>
      <w:t>FIC</w:t>
    </w:r>
    <w:r w:rsidR="006A4233" w:rsidRPr="0019452A">
      <w:rPr>
        <w:rStyle w:val="TITLEMAIN"/>
        <w:sz w:val="16"/>
        <w:szCs w:val="16"/>
      </w:rPr>
      <w:t>-0</w:t>
    </w:r>
    <w:r w:rsidR="00C96787">
      <w:rPr>
        <w:rStyle w:val="TITLEMAIN"/>
        <w:sz w:val="16"/>
        <w:szCs w:val="16"/>
      </w:rPr>
      <w:t>10</w:t>
    </w:r>
    <w:r w:rsidR="006A4233" w:rsidRPr="0019452A">
      <w:rPr>
        <w:rStyle w:val="TITLEMAIN"/>
        <w:sz w:val="16"/>
        <w:szCs w:val="16"/>
      </w:rPr>
      <w:t xml:space="preserve"> </w:t>
    </w:r>
    <w:r w:rsidR="001238C0" w:rsidRPr="0019452A">
      <w:rPr>
        <w:rFonts w:ascii="Aptos" w:hAnsi="Aptos"/>
        <w:sz w:val="16"/>
        <w:szCs w:val="16"/>
      </w:rPr>
      <w:t xml:space="preserve">| </w:t>
    </w:r>
    <w:r w:rsidRPr="0019452A">
      <w:rPr>
        <w:rFonts w:ascii="Aptos" w:hAnsi="Aptos"/>
        <w:sz w:val="16"/>
        <w:szCs w:val="16"/>
      </w:rPr>
      <w:t>Revision:</w:t>
    </w:r>
    <w:r w:rsidR="006A4233" w:rsidRPr="0019452A">
      <w:rPr>
        <w:rFonts w:ascii="Aptos" w:hAnsi="Aptos"/>
        <w:sz w:val="16"/>
        <w:szCs w:val="16"/>
      </w:rPr>
      <w:t xml:space="preserve"> 0</w:t>
    </w:r>
    <w:r w:rsidR="00C66D8A">
      <w:rPr>
        <w:rFonts w:ascii="Aptos" w:hAnsi="Aptos"/>
        <w:sz w:val="16"/>
        <w:szCs w:val="16"/>
      </w:rPr>
      <w:t>1</w:t>
    </w:r>
  </w:p>
  <w:p w14:paraId="3F94FE4E" w14:textId="7DBF74B4" w:rsidR="00F85CEB" w:rsidRPr="0019452A" w:rsidRDefault="00AB48F6" w:rsidP="008C5584">
    <w:pPr>
      <w:pStyle w:val="Footer"/>
      <w:spacing w:before="120"/>
      <w:rPr>
        <w:rFonts w:ascii="Aptos" w:hAnsi="Apto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9FE2C03" wp14:editId="13B84514">
              <wp:simplePos x="0" y="0"/>
              <wp:positionH relativeFrom="margin">
                <wp:posOffset>5679440</wp:posOffset>
              </wp:positionH>
              <wp:positionV relativeFrom="paragraph">
                <wp:posOffset>250190</wp:posOffset>
              </wp:positionV>
              <wp:extent cx="924560" cy="361315"/>
              <wp:effectExtent l="0" t="0" r="0" b="635"/>
              <wp:wrapNone/>
              <wp:docPr id="42297793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24560" cy="3613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6A18938" w14:textId="77777777" w:rsidR="000803AB" w:rsidRPr="003175FC" w:rsidRDefault="000803AB" w:rsidP="00AB48F6">
                          <w:pPr>
                            <w:shd w:val="clear" w:color="auto" w:fill="FFFFFF" w:themeFill="background1"/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color w:val="00653B"/>
                              <w:sz w:val="20"/>
                              <w:szCs w:val="20"/>
                            </w:rPr>
                          </w:pPr>
                          <w:r w:rsidRPr="003175FC">
                            <w:rPr>
                              <w:rFonts w:ascii="Century Gothic" w:hAnsi="Century Gothic"/>
                              <w:b/>
                              <w:bCs/>
                              <w:color w:val="00653B"/>
                              <w:sz w:val="20"/>
                              <w:szCs w:val="20"/>
                            </w:rPr>
                            <w:t>Pg.</w:t>
                          </w:r>
                          <w:r w:rsidRPr="003175FC">
                            <w:rPr>
                              <w:rFonts w:ascii="Century Gothic" w:hAnsi="Century Gothic"/>
                              <w:b/>
                              <w:bCs/>
                              <w:color w:val="00653B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3175FC">
                            <w:rPr>
                              <w:rFonts w:ascii="Century Gothic" w:hAnsi="Century Gothic"/>
                              <w:b/>
                              <w:bCs/>
                              <w:color w:val="00653B"/>
                              <w:sz w:val="20"/>
                              <w:szCs w:val="20"/>
                            </w:rPr>
                            <w:instrText xml:space="preserve"> PAGE  \* MERGEFORMAT </w:instrText>
                          </w:r>
                          <w:r w:rsidRPr="003175FC">
                            <w:rPr>
                              <w:rFonts w:ascii="Century Gothic" w:hAnsi="Century Gothic"/>
                              <w:b/>
                              <w:bCs/>
                              <w:color w:val="00653B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3175FC">
                            <w:rPr>
                              <w:rFonts w:ascii="Century Gothic" w:hAnsi="Century Gothic"/>
                              <w:b/>
                              <w:bCs/>
                              <w:noProof/>
                              <w:color w:val="00653B"/>
                              <w:sz w:val="20"/>
                              <w:szCs w:val="20"/>
                            </w:rPr>
                            <w:t>1</w:t>
                          </w:r>
                          <w:r w:rsidRPr="003175FC">
                            <w:rPr>
                              <w:rFonts w:ascii="Century Gothic" w:hAnsi="Century Gothic"/>
                              <w:b/>
                              <w:bCs/>
                              <w:color w:val="00653B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FE2C0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47.2pt;margin-top:19.7pt;width:72.8pt;height:28.45pt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" filled="f" stroked="f" strokeweight=".5pt">
              <v:textbox>
                <w:txbxContent>
                  <w:p w14:paraId="46A18938" w14:textId="77777777" w:rsidR="000803AB" w:rsidRPr="003175FC" w:rsidRDefault="000803AB" w:rsidP="00AB48F6">
                    <w:pPr>
                      <w:shd w:val="clear" w:color="auto" w:fill="FFFFFF" w:themeFill="background1"/>
                      <w:jc w:val="right"/>
                      <w:rPr>
                        <w:rFonts w:ascii="Century Gothic" w:hAnsi="Century Gothic"/>
                        <w:b/>
                        <w:bCs/>
                        <w:color w:val="00653B"/>
                        <w:sz w:val="20"/>
                        <w:szCs w:val="20"/>
                      </w:rPr>
                    </w:pPr>
                    <w:r w:rsidRPr="003175FC">
                      <w:rPr>
                        <w:rFonts w:ascii="Century Gothic" w:hAnsi="Century Gothic"/>
                        <w:b/>
                        <w:bCs/>
                        <w:color w:val="00653B"/>
                        <w:sz w:val="20"/>
                        <w:szCs w:val="20"/>
                      </w:rPr>
                      <w:t>Pg.</w:t>
                    </w:r>
                    <w:r w:rsidRPr="003175FC">
                      <w:rPr>
                        <w:rFonts w:ascii="Century Gothic" w:hAnsi="Century Gothic"/>
                        <w:b/>
                        <w:bCs/>
                        <w:color w:val="00653B"/>
                        <w:sz w:val="20"/>
                        <w:szCs w:val="20"/>
                      </w:rPr>
                      <w:fldChar w:fldCharType="begin"/>
                    </w:r>
                    <w:r w:rsidRPr="003175FC">
                      <w:rPr>
                        <w:rFonts w:ascii="Century Gothic" w:hAnsi="Century Gothic"/>
                        <w:b/>
                        <w:bCs/>
                        <w:color w:val="00653B"/>
                        <w:sz w:val="20"/>
                        <w:szCs w:val="20"/>
                      </w:rPr>
                      <w:instrText xml:space="preserve"> PAGE  \* MERGEFORMAT </w:instrText>
                    </w:r>
                    <w:r w:rsidRPr="003175FC">
                      <w:rPr>
                        <w:rFonts w:ascii="Century Gothic" w:hAnsi="Century Gothic"/>
                        <w:b/>
                        <w:bCs/>
                        <w:color w:val="00653B"/>
                        <w:sz w:val="20"/>
                        <w:szCs w:val="20"/>
                      </w:rPr>
                      <w:fldChar w:fldCharType="separate"/>
                    </w:r>
                    <w:r w:rsidRPr="003175FC">
                      <w:rPr>
                        <w:rFonts w:ascii="Century Gothic" w:hAnsi="Century Gothic"/>
                        <w:b/>
                        <w:bCs/>
                        <w:noProof/>
                        <w:color w:val="00653B"/>
                        <w:sz w:val="20"/>
                        <w:szCs w:val="20"/>
                      </w:rPr>
                      <w:t>1</w:t>
                    </w:r>
                    <w:r w:rsidRPr="003175FC">
                      <w:rPr>
                        <w:rFonts w:ascii="Century Gothic" w:hAnsi="Century Gothic"/>
                        <w:b/>
                        <w:bCs/>
                        <w:color w:val="00653B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564CD">
      <w:rPr>
        <w:noProof/>
      </w:rPr>
      <w:drawing>
        <wp:anchor distT="0" distB="0" distL="114300" distR="114300" simplePos="0" relativeHeight="251658244" behindDoc="1" locked="0" layoutInCell="1" allowOverlap="1" wp14:anchorId="498CE1BD" wp14:editId="6CAF1347">
          <wp:simplePos x="0" y="0"/>
          <wp:positionH relativeFrom="column">
            <wp:posOffset>-523875</wp:posOffset>
          </wp:positionH>
          <wp:positionV relativeFrom="paragraph">
            <wp:posOffset>137795</wp:posOffset>
          </wp:positionV>
          <wp:extent cx="7581265" cy="687705"/>
          <wp:effectExtent l="0" t="0" r="0" b="0"/>
          <wp:wrapNone/>
          <wp:docPr id="190662754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9183717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265" cy="687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2BB82E7" w14:textId="2E0B0BDE" w:rsidR="00D83798" w:rsidRPr="00AB4D4C" w:rsidRDefault="00000000" w:rsidP="00F85CEB">
    <w:pPr>
      <w:pStyle w:val="Footer"/>
      <w:rPr>
        <w:rFonts w:ascii="Aptos" w:hAnsi="Aptos"/>
        <w:sz w:val="16"/>
        <w:szCs w:val="16"/>
      </w:rPr>
    </w:pPr>
    <w:r>
      <w:rPr>
        <w:rFonts w:ascii="Aptos" w:hAnsi="Aptos"/>
        <w:noProof/>
        <w:sz w:val="16"/>
        <w:szCs w:val="16"/>
      </w:rPr>
      <w:pict w14:anchorId="245AC5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267279" o:spid="_x0000_s1028" type="#_x0000_t75" style="position:absolute;margin-left:0;margin-top:0;width:596pt;height:843pt;z-index:-251658235;mso-wrap-edited:f;mso-position-horizontal:center;mso-position-horizontal-relative:margin;mso-position-vertical:center;mso-position-vertical-relative:margin" o:allowincell="f">
          <v:imagedata r:id="rId2" o:title="RentalsWatermark"/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4398A4" w14:textId="77777777" w:rsidR="006762C7" w:rsidRDefault="006762C7" w:rsidP="00F85CEB">
      <w:r>
        <w:separator/>
      </w:r>
    </w:p>
  </w:footnote>
  <w:footnote w:type="continuationSeparator" w:id="0">
    <w:p w14:paraId="5D4DC124" w14:textId="77777777" w:rsidR="006762C7" w:rsidRDefault="006762C7" w:rsidP="00F85CEB">
      <w:r>
        <w:continuationSeparator/>
      </w:r>
    </w:p>
  </w:footnote>
  <w:footnote w:type="continuationNotice" w:id="1">
    <w:p w14:paraId="4E23BCD4" w14:textId="77777777" w:rsidR="006762C7" w:rsidRDefault="006762C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E82266" w14:textId="77777777" w:rsidR="00483A03" w:rsidRDefault="00000000">
    <w:pPr>
      <w:pStyle w:val="Header"/>
    </w:pPr>
    <w:r>
      <w:rPr>
        <w:noProof/>
      </w:rPr>
      <w:pict w14:anchorId="3ECEFC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34414" o:spid="_x0000_s1026" type="#_x0000_t75" style="position:absolute;margin-left:0;margin-top:0;width:597pt;height:843pt;z-index:-251658239;mso-wrap-edited:f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CF5551" w14:textId="6252ABD1" w:rsidR="00F85CEB" w:rsidRDefault="00E0566C" w:rsidP="001F1E24">
    <w:pPr>
      <w:pStyle w:val="Header"/>
      <w:tabs>
        <w:tab w:val="clear" w:pos="4513"/>
        <w:tab w:val="clear" w:pos="9026"/>
        <w:tab w:val="center" w:pos="5102"/>
      </w:tabs>
    </w:pPr>
    <w:r>
      <w:rPr>
        <w:noProof/>
      </w:rPr>
      <w:drawing>
        <wp:anchor distT="0" distB="0" distL="114300" distR="114300" simplePos="0" relativeHeight="251658242" behindDoc="1" locked="0" layoutInCell="1" allowOverlap="1" wp14:anchorId="18965003" wp14:editId="44BB501D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556500" cy="1371600"/>
          <wp:effectExtent l="0" t="0" r="6350" b="0"/>
          <wp:wrapNone/>
          <wp:docPr id="444840693" name="Picture 1" descr="A green grid with whit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66350" name="Picture 1" descr="A green grid with white square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37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F1E24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C0E61" w14:textId="77777777" w:rsidR="00483A03" w:rsidRDefault="00000000">
    <w:pPr>
      <w:pStyle w:val="Header"/>
    </w:pPr>
    <w:r>
      <w:rPr>
        <w:noProof/>
      </w:rPr>
      <w:pict w14:anchorId="065D6E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34413" o:spid="_x0000_s1025" type="#_x0000_t75" style="position:absolute;margin-left:0;margin-top:0;width:597pt;height:843pt;z-index:-251658240;mso-wrap-edited:f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F31FC"/>
    <w:multiLevelType w:val="hybridMultilevel"/>
    <w:tmpl w:val="612AE120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AA03C5"/>
    <w:multiLevelType w:val="hybridMultilevel"/>
    <w:tmpl w:val="8132BD5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B009E1"/>
    <w:multiLevelType w:val="hybridMultilevel"/>
    <w:tmpl w:val="45146DEE"/>
    <w:lvl w:ilvl="0" w:tplc="E18AE538">
      <w:start w:val="4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138DE"/>
    <w:multiLevelType w:val="multilevel"/>
    <w:tmpl w:val="9710D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54444"/>
    <w:multiLevelType w:val="multilevel"/>
    <w:tmpl w:val="302A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75EEF"/>
    <w:multiLevelType w:val="multilevel"/>
    <w:tmpl w:val="8D1A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82132A"/>
    <w:multiLevelType w:val="hybridMultilevel"/>
    <w:tmpl w:val="6FB28D2E"/>
    <w:lvl w:ilvl="0" w:tplc="FB86DA52">
      <w:start w:val="1"/>
      <w:numFmt w:val="bullet"/>
      <w:pStyle w:val="SubBullet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0E41C2">
      <w:start w:val="1"/>
      <w:numFmt w:val="bullet"/>
      <w:pStyle w:val="Body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9072A2">
      <w:start w:val="1"/>
      <w:numFmt w:val="bullet"/>
      <w:pStyle w:val="BodyBul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0320F"/>
    <w:multiLevelType w:val="multilevel"/>
    <w:tmpl w:val="6CF8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BF3AC5"/>
    <w:multiLevelType w:val="hybridMultilevel"/>
    <w:tmpl w:val="919CB1D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F41F42"/>
    <w:multiLevelType w:val="multilevel"/>
    <w:tmpl w:val="9D86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3B311E"/>
    <w:multiLevelType w:val="hybridMultilevel"/>
    <w:tmpl w:val="04CC63C8"/>
    <w:lvl w:ilvl="0" w:tplc="58B2286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517987"/>
    <w:multiLevelType w:val="multilevel"/>
    <w:tmpl w:val="F36E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29393E"/>
    <w:multiLevelType w:val="multilevel"/>
    <w:tmpl w:val="64323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BE0764"/>
    <w:multiLevelType w:val="hybridMultilevel"/>
    <w:tmpl w:val="FDE60EBC"/>
    <w:lvl w:ilvl="0" w:tplc="A96C2E00">
      <w:start w:val="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FF4CC6"/>
    <w:multiLevelType w:val="hybridMultilevel"/>
    <w:tmpl w:val="149AAA5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07B5103"/>
    <w:multiLevelType w:val="hybridMultilevel"/>
    <w:tmpl w:val="F030E3F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2610C64"/>
    <w:multiLevelType w:val="multilevel"/>
    <w:tmpl w:val="255A3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832E4D"/>
    <w:multiLevelType w:val="multilevel"/>
    <w:tmpl w:val="97ECB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D906AD"/>
    <w:multiLevelType w:val="multilevel"/>
    <w:tmpl w:val="81B8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421571"/>
    <w:multiLevelType w:val="multilevel"/>
    <w:tmpl w:val="68DE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537A01"/>
    <w:multiLevelType w:val="multilevel"/>
    <w:tmpl w:val="7B9A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D76F72"/>
    <w:multiLevelType w:val="multilevel"/>
    <w:tmpl w:val="69D4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472C87"/>
    <w:multiLevelType w:val="multilevel"/>
    <w:tmpl w:val="D06EA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AD2E22"/>
    <w:multiLevelType w:val="multilevel"/>
    <w:tmpl w:val="552E5B1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ptos" w:hAnsi="Aptos" w:hint="default"/>
        <w:b/>
        <w:i w:val="0"/>
        <w:sz w:val="44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ascii="Aptos" w:hAnsi="Aptos" w:hint="default"/>
        <w:b/>
        <w:i w:val="0"/>
        <w:sz w:val="36"/>
        <w:szCs w:val="24"/>
      </w:rPr>
    </w:lvl>
    <w:lvl w:ilvl="2">
      <w:start w:val="1"/>
      <w:numFmt w:val="decimal"/>
      <w:pStyle w:val="Heading3"/>
      <w:lvlText w:val="%1.%2.%3."/>
      <w:lvlJc w:val="left"/>
      <w:pPr>
        <w:ind w:left="720" w:hanging="363"/>
      </w:pPr>
      <w:rPr>
        <w:rFonts w:ascii="Aptos" w:hAnsi="Aptos" w:hint="default"/>
        <w:b/>
        <w:i w:val="0"/>
        <w:sz w:val="28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B140BDD"/>
    <w:multiLevelType w:val="multilevel"/>
    <w:tmpl w:val="B74C4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D03795"/>
    <w:multiLevelType w:val="multilevel"/>
    <w:tmpl w:val="FA98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4510B6"/>
    <w:multiLevelType w:val="multilevel"/>
    <w:tmpl w:val="7696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D74CB0"/>
    <w:multiLevelType w:val="hybridMultilevel"/>
    <w:tmpl w:val="901AC7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180595">
    <w:abstractNumId w:val="23"/>
  </w:num>
  <w:num w:numId="2" w16cid:durableId="2088190901">
    <w:abstractNumId w:val="10"/>
  </w:num>
  <w:num w:numId="3" w16cid:durableId="2044623410">
    <w:abstractNumId w:val="6"/>
  </w:num>
  <w:num w:numId="4" w16cid:durableId="1317953993">
    <w:abstractNumId w:val="0"/>
  </w:num>
  <w:num w:numId="5" w16cid:durableId="1778139785">
    <w:abstractNumId w:val="17"/>
  </w:num>
  <w:num w:numId="6" w16cid:durableId="793981611">
    <w:abstractNumId w:val="27"/>
  </w:num>
  <w:num w:numId="7" w16cid:durableId="792750610">
    <w:abstractNumId w:val="15"/>
  </w:num>
  <w:num w:numId="8" w16cid:durableId="140729675">
    <w:abstractNumId w:val="14"/>
  </w:num>
  <w:num w:numId="9" w16cid:durableId="1079061742">
    <w:abstractNumId w:val="19"/>
  </w:num>
  <w:num w:numId="10" w16cid:durableId="1834489851">
    <w:abstractNumId w:val="20"/>
  </w:num>
  <w:num w:numId="11" w16cid:durableId="1224029268">
    <w:abstractNumId w:val="16"/>
  </w:num>
  <w:num w:numId="12" w16cid:durableId="672610876">
    <w:abstractNumId w:val="5"/>
  </w:num>
  <w:num w:numId="13" w16cid:durableId="1721322268">
    <w:abstractNumId w:val="3"/>
  </w:num>
  <w:num w:numId="14" w16cid:durableId="1699773411">
    <w:abstractNumId w:val="9"/>
  </w:num>
  <w:num w:numId="15" w16cid:durableId="1506898188">
    <w:abstractNumId w:val="26"/>
  </w:num>
  <w:num w:numId="16" w16cid:durableId="2085834838">
    <w:abstractNumId w:val="22"/>
  </w:num>
  <w:num w:numId="17" w16cid:durableId="627518319">
    <w:abstractNumId w:val="7"/>
  </w:num>
  <w:num w:numId="18" w16cid:durableId="1106846446">
    <w:abstractNumId w:val="24"/>
  </w:num>
  <w:num w:numId="19" w16cid:durableId="1269966671">
    <w:abstractNumId w:val="8"/>
  </w:num>
  <w:num w:numId="20" w16cid:durableId="1996108545">
    <w:abstractNumId w:val="12"/>
  </w:num>
  <w:num w:numId="21" w16cid:durableId="1596012277">
    <w:abstractNumId w:val="25"/>
  </w:num>
  <w:num w:numId="22" w16cid:durableId="558252748">
    <w:abstractNumId w:val="4"/>
  </w:num>
  <w:num w:numId="23" w16cid:durableId="47264162">
    <w:abstractNumId w:val="18"/>
  </w:num>
  <w:num w:numId="24" w16cid:durableId="739525662">
    <w:abstractNumId w:val="11"/>
  </w:num>
  <w:num w:numId="25" w16cid:durableId="136921019">
    <w:abstractNumId w:val="21"/>
  </w:num>
  <w:num w:numId="26" w16cid:durableId="165059974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82127695">
    <w:abstractNumId w:val="1"/>
  </w:num>
  <w:num w:numId="28" w16cid:durableId="891233434">
    <w:abstractNumId w:val="13"/>
  </w:num>
  <w:num w:numId="29" w16cid:durableId="1576278533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54B"/>
    <w:rsid w:val="00000024"/>
    <w:rsid w:val="00002C45"/>
    <w:rsid w:val="00003F07"/>
    <w:rsid w:val="000048A0"/>
    <w:rsid w:val="000053D5"/>
    <w:rsid w:val="00010827"/>
    <w:rsid w:val="00013B42"/>
    <w:rsid w:val="00014424"/>
    <w:rsid w:val="00016033"/>
    <w:rsid w:val="000220A1"/>
    <w:rsid w:val="00025553"/>
    <w:rsid w:val="00026D4B"/>
    <w:rsid w:val="0003220E"/>
    <w:rsid w:val="00036288"/>
    <w:rsid w:val="00037D2A"/>
    <w:rsid w:val="00052254"/>
    <w:rsid w:val="00054B59"/>
    <w:rsid w:val="000556D6"/>
    <w:rsid w:val="000561B7"/>
    <w:rsid w:val="0005736B"/>
    <w:rsid w:val="00060DD4"/>
    <w:rsid w:val="00061083"/>
    <w:rsid w:val="000613E0"/>
    <w:rsid w:val="00065375"/>
    <w:rsid w:val="00066EC4"/>
    <w:rsid w:val="00067971"/>
    <w:rsid w:val="00067A6B"/>
    <w:rsid w:val="0007289A"/>
    <w:rsid w:val="000730FE"/>
    <w:rsid w:val="000775E4"/>
    <w:rsid w:val="000803AB"/>
    <w:rsid w:val="00081883"/>
    <w:rsid w:val="000824A1"/>
    <w:rsid w:val="00082581"/>
    <w:rsid w:val="000831C3"/>
    <w:rsid w:val="000836EB"/>
    <w:rsid w:val="00084B33"/>
    <w:rsid w:val="00084D53"/>
    <w:rsid w:val="0008622E"/>
    <w:rsid w:val="00093A58"/>
    <w:rsid w:val="000A01C5"/>
    <w:rsid w:val="000A05DE"/>
    <w:rsid w:val="000A79DC"/>
    <w:rsid w:val="000B2DAA"/>
    <w:rsid w:val="000B41B2"/>
    <w:rsid w:val="000C05FE"/>
    <w:rsid w:val="000C2404"/>
    <w:rsid w:val="000C3C7F"/>
    <w:rsid w:val="000C4FFF"/>
    <w:rsid w:val="000C5D98"/>
    <w:rsid w:val="000C6263"/>
    <w:rsid w:val="000C7658"/>
    <w:rsid w:val="000C7F61"/>
    <w:rsid w:val="000D1EE0"/>
    <w:rsid w:val="000D4BB4"/>
    <w:rsid w:val="000D6516"/>
    <w:rsid w:val="000D6935"/>
    <w:rsid w:val="000D6C2A"/>
    <w:rsid w:val="000E088A"/>
    <w:rsid w:val="000E0D9D"/>
    <w:rsid w:val="000E12AA"/>
    <w:rsid w:val="000E2CB7"/>
    <w:rsid w:val="000E55F7"/>
    <w:rsid w:val="000E6BA6"/>
    <w:rsid w:val="000F153F"/>
    <w:rsid w:val="000F2247"/>
    <w:rsid w:val="000F4B3A"/>
    <w:rsid w:val="0010328B"/>
    <w:rsid w:val="00107180"/>
    <w:rsid w:val="0011168A"/>
    <w:rsid w:val="001121F9"/>
    <w:rsid w:val="00113EA6"/>
    <w:rsid w:val="00121519"/>
    <w:rsid w:val="001238C0"/>
    <w:rsid w:val="0012496C"/>
    <w:rsid w:val="001268DF"/>
    <w:rsid w:val="00127140"/>
    <w:rsid w:val="00130863"/>
    <w:rsid w:val="00131330"/>
    <w:rsid w:val="00131D84"/>
    <w:rsid w:val="00132277"/>
    <w:rsid w:val="00134F3C"/>
    <w:rsid w:val="00136D00"/>
    <w:rsid w:val="001418D8"/>
    <w:rsid w:val="00142397"/>
    <w:rsid w:val="00145325"/>
    <w:rsid w:val="00145DF4"/>
    <w:rsid w:val="00150721"/>
    <w:rsid w:val="00152F19"/>
    <w:rsid w:val="00157DC3"/>
    <w:rsid w:val="00162380"/>
    <w:rsid w:val="00163319"/>
    <w:rsid w:val="00163F20"/>
    <w:rsid w:val="001640E9"/>
    <w:rsid w:val="00164117"/>
    <w:rsid w:val="001647C6"/>
    <w:rsid w:val="00165F75"/>
    <w:rsid w:val="001718C8"/>
    <w:rsid w:val="001723E7"/>
    <w:rsid w:val="00172C6A"/>
    <w:rsid w:val="00174BEE"/>
    <w:rsid w:val="00175D81"/>
    <w:rsid w:val="00176015"/>
    <w:rsid w:val="0017666D"/>
    <w:rsid w:val="00180BD4"/>
    <w:rsid w:val="00180D16"/>
    <w:rsid w:val="00180FDC"/>
    <w:rsid w:val="00183E87"/>
    <w:rsid w:val="00184D99"/>
    <w:rsid w:val="0018623E"/>
    <w:rsid w:val="00187200"/>
    <w:rsid w:val="00191C44"/>
    <w:rsid w:val="001925E8"/>
    <w:rsid w:val="001928C8"/>
    <w:rsid w:val="00192A1D"/>
    <w:rsid w:val="00193466"/>
    <w:rsid w:val="0019452A"/>
    <w:rsid w:val="001955EA"/>
    <w:rsid w:val="001A06CF"/>
    <w:rsid w:val="001A19B7"/>
    <w:rsid w:val="001A1AF5"/>
    <w:rsid w:val="001A3DF2"/>
    <w:rsid w:val="001A40E5"/>
    <w:rsid w:val="001A66F8"/>
    <w:rsid w:val="001B0AAA"/>
    <w:rsid w:val="001B5390"/>
    <w:rsid w:val="001C4005"/>
    <w:rsid w:val="001C6461"/>
    <w:rsid w:val="001C7D0A"/>
    <w:rsid w:val="001D2750"/>
    <w:rsid w:val="001D3C5D"/>
    <w:rsid w:val="001D4330"/>
    <w:rsid w:val="001D5DFF"/>
    <w:rsid w:val="001E1687"/>
    <w:rsid w:val="001F09FC"/>
    <w:rsid w:val="001F0E8C"/>
    <w:rsid w:val="001F1E24"/>
    <w:rsid w:val="001F3252"/>
    <w:rsid w:val="001F3BA9"/>
    <w:rsid w:val="001F647E"/>
    <w:rsid w:val="001F76E5"/>
    <w:rsid w:val="00201F51"/>
    <w:rsid w:val="00202469"/>
    <w:rsid w:val="00202921"/>
    <w:rsid w:val="00203DD9"/>
    <w:rsid w:val="00203E90"/>
    <w:rsid w:val="00204A44"/>
    <w:rsid w:val="0020653E"/>
    <w:rsid w:val="00215E0E"/>
    <w:rsid w:val="00217B8C"/>
    <w:rsid w:val="00220112"/>
    <w:rsid w:val="00220657"/>
    <w:rsid w:val="00220B05"/>
    <w:rsid w:val="00221020"/>
    <w:rsid w:val="00221908"/>
    <w:rsid w:val="00222809"/>
    <w:rsid w:val="002273F9"/>
    <w:rsid w:val="002309D8"/>
    <w:rsid w:val="00232A62"/>
    <w:rsid w:val="00232B62"/>
    <w:rsid w:val="002337C8"/>
    <w:rsid w:val="00234D8A"/>
    <w:rsid w:val="00235161"/>
    <w:rsid w:val="00235B77"/>
    <w:rsid w:val="0023660D"/>
    <w:rsid w:val="00237886"/>
    <w:rsid w:val="00237901"/>
    <w:rsid w:val="00240EF1"/>
    <w:rsid w:val="00242221"/>
    <w:rsid w:val="00243052"/>
    <w:rsid w:val="00244F3A"/>
    <w:rsid w:val="002456EF"/>
    <w:rsid w:val="00246BD7"/>
    <w:rsid w:val="00247DD1"/>
    <w:rsid w:val="00247E2D"/>
    <w:rsid w:val="002564CD"/>
    <w:rsid w:val="0025667B"/>
    <w:rsid w:val="0025765F"/>
    <w:rsid w:val="00264C80"/>
    <w:rsid w:val="00273395"/>
    <w:rsid w:val="002758C6"/>
    <w:rsid w:val="00275E4B"/>
    <w:rsid w:val="0027646A"/>
    <w:rsid w:val="00276910"/>
    <w:rsid w:val="002769A4"/>
    <w:rsid w:val="002801BD"/>
    <w:rsid w:val="0028254B"/>
    <w:rsid w:val="00284F3F"/>
    <w:rsid w:val="00286888"/>
    <w:rsid w:val="002872DF"/>
    <w:rsid w:val="00291D6A"/>
    <w:rsid w:val="00292E48"/>
    <w:rsid w:val="0029442E"/>
    <w:rsid w:val="002951BF"/>
    <w:rsid w:val="00295916"/>
    <w:rsid w:val="002A0A89"/>
    <w:rsid w:val="002A0CB3"/>
    <w:rsid w:val="002A26C6"/>
    <w:rsid w:val="002A3137"/>
    <w:rsid w:val="002A50B9"/>
    <w:rsid w:val="002A688E"/>
    <w:rsid w:val="002A7C02"/>
    <w:rsid w:val="002B0CEB"/>
    <w:rsid w:val="002B5721"/>
    <w:rsid w:val="002C1D7A"/>
    <w:rsid w:val="002C2B36"/>
    <w:rsid w:val="002C3278"/>
    <w:rsid w:val="002C40E6"/>
    <w:rsid w:val="002C5235"/>
    <w:rsid w:val="002C7E0F"/>
    <w:rsid w:val="002D3B55"/>
    <w:rsid w:val="002D6040"/>
    <w:rsid w:val="002D6AE7"/>
    <w:rsid w:val="002E19CE"/>
    <w:rsid w:val="002F04BC"/>
    <w:rsid w:val="002F0E18"/>
    <w:rsid w:val="002F1650"/>
    <w:rsid w:val="002F2A2E"/>
    <w:rsid w:val="002F2D3E"/>
    <w:rsid w:val="002F3DE5"/>
    <w:rsid w:val="002F44BB"/>
    <w:rsid w:val="002F4661"/>
    <w:rsid w:val="002F4FAF"/>
    <w:rsid w:val="002F5913"/>
    <w:rsid w:val="002F754B"/>
    <w:rsid w:val="0030180F"/>
    <w:rsid w:val="00301BB6"/>
    <w:rsid w:val="0030384F"/>
    <w:rsid w:val="00303CA1"/>
    <w:rsid w:val="00304BED"/>
    <w:rsid w:val="00305C47"/>
    <w:rsid w:val="00307652"/>
    <w:rsid w:val="0030799E"/>
    <w:rsid w:val="00307FFE"/>
    <w:rsid w:val="00310D86"/>
    <w:rsid w:val="00311373"/>
    <w:rsid w:val="0031146F"/>
    <w:rsid w:val="003125F1"/>
    <w:rsid w:val="00313300"/>
    <w:rsid w:val="00313827"/>
    <w:rsid w:val="00315022"/>
    <w:rsid w:val="00315C7F"/>
    <w:rsid w:val="003215D6"/>
    <w:rsid w:val="00323F65"/>
    <w:rsid w:val="003269F4"/>
    <w:rsid w:val="0033243F"/>
    <w:rsid w:val="00332A94"/>
    <w:rsid w:val="00332C11"/>
    <w:rsid w:val="003363CD"/>
    <w:rsid w:val="00336EE1"/>
    <w:rsid w:val="003376EF"/>
    <w:rsid w:val="00337911"/>
    <w:rsid w:val="003402E9"/>
    <w:rsid w:val="00343997"/>
    <w:rsid w:val="00345531"/>
    <w:rsid w:val="00346986"/>
    <w:rsid w:val="00347EE1"/>
    <w:rsid w:val="00347FD6"/>
    <w:rsid w:val="00350476"/>
    <w:rsid w:val="00350BDF"/>
    <w:rsid w:val="0035155F"/>
    <w:rsid w:val="00353F78"/>
    <w:rsid w:val="00354B32"/>
    <w:rsid w:val="00355DF1"/>
    <w:rsid w:val="003578F5"/>
    <w:rsid w:val="00360055"/>
    <w:rsid w:val="00361D3F"/>
    <w:rsid w:val="00363A00"/>
    <w:rsid w:val="003648B9"/>
    <w:rsid w:val="003706D6"/>
    <w:rsid w:val="00374F0A"/>
    <w:rsid w:val="00377A52"/>
    <w:rsid w:val="00383752"/>
    <w:rsid w:val="00391248"/>
    <w:rsid w:val="00391806"/>
    <w:rsid w:val="00395430"/>
    <w:rsid w:val="0039736B"/>
    <w:rsid w:val="003A3E2F"/>
    <w:rsid w:val="003A6018"/>
    <w:rsid w:val="003A7195"/>
    <w:rsid w:val="003B1D66"/>
    <w:rsid w:val="003B5547"/>
    <w:rsid w:val="003B73CB"/>
    <w:rsid w:val="003C10B6"/>
    <w:rsid w:val="003C36B9"/>
    <w:rsid w:val="003D15FD"/>
    <w:rsid w:val="003D1BCC"/>
    <w:rsid w:val="003D2C64"/>
    <w:rsid w:val="003D5401"/>
    <w:rsid w:val="003D56A5"/>
    <w:rsid w:val="003E259B"/>
    <w:rsid w:val="003E27E9"/>
    <w:rsid w:val="003E3E88"/>
    <w:rsid w:val="003E3F4C"/>
    <w:rsid w:val="003F24D1"/>
    <w:rsid w:val="003F2A45"/>
    <w:rsid w:val="003F49F1"/>
    <w:rsid w:val="003F5A41"/>
    <w:rsid w:val="00401964"/>
    <w:rsid w:val="00401E09"/>
    <w:rsid w:val="004022FD"/>
    <w:rsid w:val="00403F92"/>
    <w:rsid w:val="004045CF"/>
    <w:rsid w:val="00405685"/>
    <w:rsid w:val="00417F47"/>
    <w:rsid w:val="004200E5"/>
    <w:rsid w:val="0042147C"/>
    <w:rsid w:val="00421F43"/>
    <w:rsid w:val="00422EAE"/>
    <w:rsid w:val="0042343F"/>
    <w:rsid w:val="004234AA"/>
    <w:rsid w:val="00427DB7"/>
    <w:rsid w:val="00431F5A"/>
    <w:rsid w:val="0043322A"/>
    <w:rsid w:val="00434CA9"/>
    <w:rsid w:val="00434DAF"/>
    <w:rsid w:val="00434F07"/>
    <w:rsid w:val="00434FE3"/>
    <w:rsid w:val="004350E1"/>
    <w:rsid w:val="00436AFA"/>
    <w:rsid w:val="0043782F"/>
    <w:rsid w:val="004406CE"/>
    <w:rsid w:val="0044466B"/>
    <w:rsid w:val="004517DB"/>
    <w:rsid w:val="00451C68"/>
    <w:rsid w:val="00452560"/>
    <w:rsid w:val="00455EF5"/>
    <w:rsid w:val="00461747"/>
    <w:rsid w:val="004622AB"/>
    <w:rsid w:val="00462662"/>
    <w:rsid w:val="00463FDE"/>
    <w:rsid w:val="00464E24"/>
    <w:rsid w:val="004655D4"/>
    <w:rsid w:val="00472A5C"/>
    <w:rsid w:val="00475FB5"/>
    <w:rsid w:val="004800B9"/>
    <w:rsid w:val="00481BDC"/>
    <w:rsid w:val="00483A03"/>
    <w:rsid w:val="00485029"/>
    <w:rsid w:val="004938F6"/>
    <w:rsid w:val="004944E4"/>
    <w:rsid w:val="0049740B"/>
    <w:rsid w:val="00497E56"/>
    <w:rsid w:val="004A0BFF"/>
    <w:rsid w:val="004A0C66"/>
    <w:rsid w:val="004A2E71"/>
    <w:rsid w:val="004A6DEC"/>
    <w:rsid w:val="004B10C3"/>
    <w:rsid w:val="004B2D80"/>
    <w:rsid w:val="004B2E40"/>
    <w:rsid w:val="004B3220"/>
    <w:rsid w:val="004B412F"/>
    <w:rsid w:val="004B4C58"/>
    <w:rsid w:val="004B4EE2"/>
    <w:rsid w:val="004B5466"/>
    <w:rsid w:val="004B611D"/>
    <w:rsid w:val="004C1B7C"/>
    <w:rsid w:val="004C1F42"/>
    <w:rsid w:val="004C5824"/>
    <w:rsid w:val="004C672E"/>
    <w:rsid w:val="004D5664"/>
    <w:rsid w:val="004D6E3B"/>
    <w:rsid w:val="004D7A6D"/>
    <w:rsid w:val="004E21A8"/>
    <w:rsid w:val="004E350D"/>
    <w:rsid w:val="004E45CF"/>
    <w:rsid w:val="004E558E"/>
    <w:rsid w:val="004F0ECA"/>
    <w:rsid w:val="004F289B"/>
    <w:rsid w:val="004F3CA6"/>
    <w:rsid w:val="004F492F"/>
    <w:rsid w:val="004F5F1A"/>
    <w:rsid w:val="004F6A69"/>
    <w:rsid w:val="004F7FDA"/>
    <w:rsid w:val="0050018E"/>
    <w:rsid w:val="0050114E"/>
    <w:rsid w:val="00501536"/>
    <w:rsid w:val="0050316E"/>
    <w:rsid w:val="0050344B"/>
    <w:rsid w:val="005057FD"/>
    <w:rsid w:val="00507F16"/>
    <w:rsid w:val="005104D5"/>
    <w:rsid w:val="005112BC"/>
    <w:rsid w:val="00511C91"/>
    <w:rsid w:val="00511DB0"/>
    <w:rsid w:val="0051373B"/>
    <w:rsid w:val="00513A3F"/>
    <w:rsid w:val="00515483"/>
    <w:rsid w:val="00515EEB"/>
    <w:rsid w:val="00517023"/>
    <w:rsid w:val="0051785A"/>
    <w:rsid w:val="005200D2"/>
    <w:rsid w:val="00523085"/>
    <w:rsid w:val="00524861"/>
    <w:rsid w:val="005252DA"/>
    <w:rsid w:val="005265BA"/>
    <w:rsid w:val="00531CB4"/>
    <w:rsid w:val="00531E08"/>
    <w:rsid w:val="00533BE8"/>
    <w:rsid w:val="00534567"/>
    <w:rsid w:val="005377CA"/>
    <w:rsid w:val="00540C44"/>
    <w:rsid w:val="00541BDE"/>
    <w:rsid w:val="005427EC"/>
    <w:rsid w:val="0054314B"/>
    <w:rsid w:val="005452E9"/>
    <w:rsid w:val="005515EF"/>
    <w:rsid w:val="00552C8E"/>
    <w:rsid w:val="00555A2D"/>
    <w:rsid w:val="005601A4"/>
    <w:rsid w:val="005659EE"/>
    <w:rsid w:val="00570247"/>
    <w:rsid w:val="00571868"/>
    <w:rsid w:val="00577DA3"/>
    <w:rsid w:val="005811EE"/>
    <w:rsid w:val="00581AE7"/>
    <w:rsid w:val="00581C2C"/>
    <w:rsid w:val="00582396"/>
    <w:rsid w:val="005839EF"/>
    <w:rsid w:val="00583B9F"/>
    <w:rsid w:val="005848E7"/>
    <w:rsid w:val="00585557"/>
    <w:rsid w:val="005871D1"/>
    <w:rsid w:val="00590F20"/>
    <w:rsid w:val="00593C6B"/>
    <w:rsid w:val="005A04B4"/>
    <w:rsid w:val="005A280D"/>
    <w:rsid w:val="005A74BC"/>
    <w:rsid w:val="005B2E5B"/>
    <w:rsid w:val="005B32F5"/>
    <w:rsid w:val="005B3FDA"/>
    <w:rsid w:val="005B4EA8"/>
    <w:rsid w:val="005B5681"/>
    <w:rsid w:val="005B5729"/>
    <w:rsid w:val="005B6B1F"/>
    <w:rsid w:val="005B6DF9"/>
    <w:rsid w:val="005C08D4"/>
    <w:rsid w:val="005C4DFB"/>
    <w:rsid w:val="005C7271"/>
    <w:rsid w:val="005C793E"/>
    <w:rsid w:val="005C7F91"/>
    <w:rsid w:val="005D03A4"/>
    <w:rsid w:val="005D3E8D"/>
    <w:rsid w:val="005D48D9"/>
    <w:rsid w:val="005D55C9"/>
    <w:rsid w:val="005D6C68"/>
    <w:rsid w:val="005E0D4B"/>
    <w:rsid w:val="005E33D9"/>
    <w:rsid w:val="005E6D7F"/>
    <w:rsid w:val="005E719D"/>
    <w:rsid w:val="005F07B8"/>
    <w:rsid w:val="005F184F"/>
    <w:rsid w:val="005F1ADD"/>
    <w:rsid w:val="005F2626"/>
    <w:rsid w:val="005F3B74"/>
    <w:rsid w:val="005F5852"/>
    <w:rsid w:val="005F599E"/>
    <w:rsid w:val="00600ACE"/>
    <w:rsid w:val="00601355"/>
    <w:rsid w:val="00602241"/>
    <w:rsid w:val="00604A29"/>
    <w:rsid w:val="00607393"/>
    <w:rsid w:val="006112EE"/>
    <w:rsid w:val="0061163F"/>
    <w:rsid w:val="00611B57"/>
    <w:rsid w:val="00612B10"/>
    <w:rsid w:val="006133E8"/>
    <w:rsid w:val="0061391E"/>
    <w:rsid w:val="00614A02"/>
    <w:rsid w:val="00615699"/>
    <w:rsid w:val="00621131"/>
    <w:rsid w:val="00621910"/>
    <w:rsid w:val="00622279"/>
    <w:rsid w:val="00622517"/>
    <w:rsid w:val="00624A70"/>
    <w:rsid w:val="006252A5"/>
    <w:rsid w:val="00630A7D"/>
    <w:rsid w:val="00633552"/>
    <w:rsid w:val="006370F6"/>
    <w:rsid w:val="00641E39"/>
    <w:rsid w:val="0064257E"/>
    <w:rsid w:val="006447FD"/>
    <w:rsid w:val="00644F01"/>
    <w:rsid w:val="00650FA8"/>
    <w:rsid w:val="00651E6C"/>
    <w:rsid w:val="006522EE"/>
    <w:rsid w:val="0065232F"/>
    <w:rsid w:val="0065325E"/>
    <w:rsid w:val="00653810"/>
    <w:rsid w:val="006539E7"/>
    <w:rsid w:val="00654C2B"/>
    <w:rsid w:val="00655115"/>
    <w:rsid w:val="00657640"/>
    <w:rsid w:val="00660616"/>
    <w:rsid w:val="00662B39"/>
    <w:rsid w:val="00662C74"/>
    <w:rsid w:val="0066718C"/>
    <w:rsid w:val="006703BD"/>
    <w:rsid w:val="0067535B"/>
    <w:rsid w:val="006762C7"/>
    <w:rsid w:val="006770C4"/>
    <w:rsid w:val="006844E6"/>
    <w:rsid w:val="0068561C"/>
    <w:rsid w:val="00687C2F"/>
    <w:rsid w:val="0069159E"/>
    <w:rsid w:val="0069182E"/>
    <w:rsid w:val="0069253B"/>
    <w:rsid w:val="00696D31"/>
    <w:rsid w:val="00696E10"/>
    <w:rsid w:val="00697E5D"/>
    <w:rsid w:val="006A4233"/>
    <w:rsid w:val="006A55D1"/>
    <w:rsid w:val="006A572C"/>
    <w:rsid w:val="006A7505"/>
    <w:rsid w:val="006B072B"/>
    <w:rsid w:val="006B0C4B"/>
    <w:rsid w:val="006B154B"/>
    <w:rsid w:val="006B1D27"/>
    <w:rsid w:val="006B3600"/>
    <w:rsid w:val="006B37C2"/>
    <w:rsid w:val="006B50BE"/>
    <w:rsid w:val="006B6EA2"/>
    <w:rsid w:val="006C2E79"/>
    <w:rsid w:val="006C322E"/>
    <w:rsid w:val="006C5019"/>
    <w:rsid w:val="006C5E7D"/>
    <w:rsid w:val="006C713B"/>
    <w:rsid w:val="006C76E9"/>
    <w:rsid w:val="006D0C2A"/>
    <w:rsid w:val="006D22BF"/>
    <w:rsid w:val="006D4165"/>
    <w:rsid w:val="006D5596"/>
    <w:rsid w:val="006E0365"/>
    <w:rsid w:val="006E0942"/>
    <w:rsid w:val="006E363E"/>
    <w:rsid w:val="006E497A"/>
    <w:rsid w:val="006F1D3B"/>
    <w:rsid w:val="006F25CC"/>
    <w:rsid w:val="006F2972"/>
    <w:rsid w:val="006F3BD0"/>
    <w:rsid w:val="006F5516"/>
    <w:rsid w:val="006F793C"/>
    <w:rsid w:val="007031A4"/>
    <w:rsid w:val="00710402"/>
    <w:rsid w:val="007125FB"/>
    <w:rsid w:val="007145E4"/>
    <w:rsid w:val="00720EB6"/>
    <w:rsid w:val="00721D85"/>
    <w:rsid w:val="007234FA"/>
    <w:rsid w:val="0072394C"/>
    <w:rsid w:val="00724E84"/>
    <w:rsid w:val="00726893"/>
    <w:rsid w:val="00730356"/>
    <w:rsid w:val="00730A71"/>
    <w:rsid w:val="00730AEC"/>
    <w:rsid w:val="00734730"/>
    <w:rsid w:val="00740C19"/>
    <w:rsid w:val="007416BA"/>
    <w:rsid w:val="00741B9D"/>
    <w:rsid w:val="0074218B"/>
    <w:rsid w:val="0074233B"/>
    <w:rsid w:val="00743315"/>
    <w:rsid w:val="00743FE4"/>
    <w:rsid w:val="007442D5"/>
    <w:rsid w:val="00744F86"/>
    <w:rsid w:val="00750AFF"/>
    <w:rsid w:val="00751DD2"/>
    <w:rsid w:val="00751E16"/>
    <w:rsid w:val="00751EED"/>
    <w:rsid w:val="0075399C"/>
    <w:rsid w:val="00756B83"/>
    <w:rsid w:val="0075790A"/>
    <w:rsid w:val="0076092D"/>
    <w:rsid w:val="0076244A"/>
    <w:rsid w:val="007679C6"/>
    <w:rsid w:val="00771DE5"/>
    <w:rsid w:val="00772926"/>
    <w:rsid w:val="0077564F"/>
    <w:rsid w:val="00777877"/>
    <w:rsid w:val="00777FEC"/>
    <w:rsid w:val="00781062"/>
    <w:rsid w:val="0078292C"/>
    <w:rsid w:val="0078666C"/>
    <w:rsid w:val="00786D85"/>
    <w:rsid w:val="007918F7"/>
    <w:rsid w:val="00792286"/>
    <w:rsid w:val="007928B3"/>
    <w:rsid w:val="007940E9"/>
    <w:rsid w:val="00794949"/>
    <w:rsid w:val="0079547D"/>
    <w:rsid w:val="0079627D"/>
    <w:rsid w:val="007A0203"/>
    <w:rsid w:val="007A0BDE"/>
    <w:rsid w:val="007A4CD4"/>
    <w:rsid w:val="007A7901"/>
    <w:rsid w:val="007B1956"/>
    <w:rsid w:val="007B2E77"/>
    <w:rsid w:val="007B3659"/>
    <w:rsid w:val="007C0F0C"/>
    <w:rsid w:val="007C35E2"/>
    <w:rsid w:val="007C3D32"/>
    <w:rsid w:val="007C735C"/>
    <w:rsid w:val="007D0C40"/>
    <w:rsid w:val="007D2BE1"/>
    <w:rsid w:val="007D52F4"/>
    <w:rsid w:val="007D6989"/>
    <w:rsid w:val="007E156C"/>
    <w:rsid w:val="007E1B31"/>
    <w:rsid w:val="007E2129"/>
    <w:rsid w:val="007E22B9"/>
    <w:rsid w:val="007E4631"/>
    <w:rsid w:val="007E5032"/>
    <w:rsid w:val="007E6A64"/>
    <w:rsid w:val="007E7EF6"/>
    <w:rsid w:val="007F3BB2"/>
    <w:rsid w:val="007F5F30"/>
    <w:rsid w:val="00803B25"/>
    <w:rsid w:val="00803C6E"/>
    <w:rsid w:val="00807FAB"/>
    <w:rsid w:val="00810006"/>
    <w:rsid w:val="00811047"/>
    <w:rsid w:val="00815D3C"/>
    <w:rsid w:val="008212D6"/>
    <w:rsid w:val="00823857"/>
    <w:rsid w:val="00823B97"/>
    <w:rsid w:val="00824A37"/>
    <w:rsid w:val="00827B3A"/>
    <w:rsid w:val="00827B4E"/>
    <w:rsid w:val="00830A44"/>
    <w:rsid w:val="00830D50"/>
    <w:rsid w:val="00830DF3"/>
    <w:rsid w:val="00831009"/>
    <w:rsid w:val="008348B2"/>
    <w:rsid w:val="00837FBA"/>
    <w:rsid w:val="00842441"/>
    <w:rsid w:val="0084259F"/>
    <w:rsid w:val="0084590F"/>
    <w:rsid w:val="00845DCA"/>
    <w:rsid w:val="008474FF"/>
    <w:rsid w:val="00847FDE"/>
    <w:rsid w:val="00850854"/>
    <w:rsid w:val="008514C0"/>
    <w:rsid w:val="008519D0"/>
    <w:rsid w:val="00852038"/>
    <w:rsid w:val="00853C1D"/>
    <w:rsid w:val="00854814"/>
    <w:rsid w:val="008550AB"/>
    <w:rsid w:val="008560E8"/>
    <w:rsid w:val="00856574"/>
    <w:rsid w:val="00856F46"/>
    <w:rsid w:val="008608E6"/>
    <w:rsid w:val="008625B3"/>
    <w:rsid w:val="00864E6A"/>
    <w:rsid w:val="00867587"/>
    <w:rsid w:val="00872304"/>
    <w:rsid w:val="008734B8"/>
    <w:rsid w:val="00873E24"/>
    <w:rsid w:val="00873E48"/>
    <w:rsid w:val="008778BC"/>
    <w:rsid w:val="008779B0"/>
    <w:rsid w:val="00877D1D"/>
    <w:rsid w:val="008806AB"/>
    <w:rsid w:val="00881DEA"/>
    <w:rsid w:val="00884177"/>
    <w:rsid w:val="00884A9E"/>
    <w:rsid w:val="008855A7"/>
    <w:rsid w:val="00885ABA"/>
    <w:rsid w:val="008862C4"/>
    <w:rsid w:val="0088648F"/>
    <w:rsid w:val="00887443"/>
    <w:rsid w:val="00890EA5"/>
    <w:rsid w:val="00890FC1"/>
    <w:rsid w:val="00892CFB"/>
    <w:rsid w:val="008945B5"/>
    <w:rsid w:val="00895623"/>
    <w:rsid w:val="0089569A"/>
    <w:rsid w:val="00897E62"/>
    <w:rsid w:val="008A06F6"/>
    <w:rsid w:val="008A22A4"/>
    <w:rsid w:val="008A2A28"/>
    <w:rsid w:val="008A60C8"/>
    <w:rsid w:val="008A6E2B"/>
    <w:rsid w:val="008B7410"/>
    <w:rsid w:val="008C03EB"/>
    <w:rsid w:val="008C26DD"/>
    <w:rsid w:val="008C533C"/>
    <w:rsid w:val="008C5584"/>
    <w:rsid w:val="008C6EB0"/>
    <w:rsid w:val="008D0247"/>
    <w:rsid w:val="008D0975"/>
    <w:rsid w:val="008D1565"/>
    <w:rsid w:val="008D2C6D"/>
    <w:rsid w:val="008D5647"/>
    <w:rsid w:val="008D75C0"/>
    <w:rsid w:val="008E22EF"/>
    <w:rsid w:val="008E411A"/>
    <w:rsid w:val="008E4EB6"/>
    <w:rsid w:val="008E70BA"/>
    <w:rsid w:val="008F06F9"/>
    <w:rsid w:val="008F0F67"/>
    <w:rsid w:val="008F1D08"/>
    <w:rsid w:val="008F1E21"/>
    <w:rsid w:val="008F1ED9"/>
    <w:rsid w:val="008F30C8"/>
    <w:rsid w:val="008F39F8"/>
    <w:rsid w:val="008F4F8D"/>
    <w:rsid w:val="008F5ACA"/>
    <w:rsid w:val="008F62A1"/>
    <w:rsid w:val="008F785E"/>
    <w:rsid w:val="009032A1"/>
    <w:rsid w:val="009035BF"/>
    <w:rsid w:val="00903A6E"/>
    <w:rsid w:val="00903F44"/>
    <w:rsid w:val="00905273"/>
    <w:rsid w:val="00913A23"/>
    <w:rsid w:val="00920A49"/>
    <w:rsid w:val="00921841"/>
    <w:rsid w:val="00921BA2"/>
    <w:rsid w:val="00930345"/>
    <w:rsid w:val="00930589"/>
    <w:rsid w:val="009310F3"/>
    <w:rsid w:val="00931FBB"/>
    <w:rsid w:val="00932204"/>
    <w:rsid w:val="00933B28"/>
    <w:rsid w:val="00934CD8"/>
    <w:rsid w:val="00936011"/>
    <w:rsid w:val="00937414"/>
    <w:rsid w:val="00937874"/>
    <w:rsid w:val="009379C5"/>
    <w:rsid w:val="009403D7"/>
    <w:rsid w:val="00941207"/>
    <w:rsid w:val="0094177D"/>
    <w:rsid w:val="009420F4"/>
    <w:rsid w:val="009431AC"/>
    <w:rsid w:val="00944389"/>
    <w:rsid w:val="009478F1"/>
    <w:rsid w:val="0095108E"/>
    <w:rsid w:val="0095257A"/>
    <w:rsid w:val="00952C3F"/>
    <w:rsid w:val="00953517"/>
    <w:rsid w:val="00953DE0"/>
    <w:rsid w:val="00954B1C"/>
    <w:rsid w:val="00955052"/>
    <w:rsid w:val="00955B3A"/>
    <w:rsid w:val="00957109"/>
    <w:rsid w:val="00957487"/>
    <w:rsid w:val="00957EBE"/>
    <w:rsid w:val="00961206"/>
    <w:rsid w:val="009675FB"/>
    <w:rsid w:val="0097201E"/>
    <w:rsid w:val="009721A9"/>
    <w:rsid w:val="0098117D"/>
    <w:rsid w:val="00983656"/>
    <w:rsid w:val="00983B1D"/>
    <w:rsid w:val="00985CDA"/>
    <w:rsid w:val="009870E4"/>
    <w:rsid w:val="009902FB"/>
    <w:rsid w:val="00992424"/>
    <w:rsid w:val="00994372"/>
    <w:rsid w:val="00996D35"/>
    <w:rsid w:val="00996E80"/>
    <w:rsid w:val="009A040D"/>
    <w:rsid w:val="009A19C9"/>
    <w:rsid w:val="009B02D9"/>
    <w:rsid w:val="009B1283"/>
    <w:rsid w:val="009B1EC1"/>
    <w:rsid w:val="009B4025"/>
    <w:rsid w:val="009B42BB"/>
    <w:rsid w:val="009B71B7"/>
    <w:rsid w:val="009B744F"/>
    <w:rsid w:val="009C1D3E"/>
    <w:rsid w:val="009C419E"/>
    <w:rsid w:val="009C63E1"/>
    <w:rsid w:val="009C6BD3"/>
    <w:rsid w:val="009E09D6"/>
    <w:rsid w:val="009E2F05"/>
    <w:rsid w:val="009E4377"/>
    <w:rsid w:val="009E4F18"/>
    <w:rsid w:val="009E5DDF"/>
    <w:rsid w:val="009E685A"/>
    <w:rsid w:val="009E768D"/>
    <w:rsid w:val="009F0F7F"/>
    <w:rsid w:val="009F27A8"/>
    <w:rsid w:val="009F34B3"/>
    <w:rsid w:val="009F5732"/>
    <w:rsid w:val="00A007B2"/>
    <w:rsid w:val="00A00D4A"/>
    <w:rsid w:val="00A01F37"/>
    <w:rsid w:val="00A033D7"/>
    <w:rsid w:val="00A06CB8"/>
    <w:rsid w:val="00A07E4C"/>
    <w:rsid w:val="00A11C71"/>
    <w:rsid w:val="00A1544B"/>
    <w:rsid w:val="00A26695"/>
    <w:rsid w:val="00A30017"/>
    <w:rsid w:val="00A30E1F"/>
    <w:rsid w:val="00A32830"/>
    <w:rsid w:val="00A32B73"/>
    <w:rsid w:val="00A32C25"/>
    <w:rsid w:val="00A3435C"/>
    <w:rsid w:val="00A348DF"/>
    <w:rsid w:val="00A37BF0"/>
    <w:rsid w:val="00A41101"/>
    <w:rsid w:val="00A424E0"/>
    <w:rsid w:val="00A43FC7"/>
    <w:rsid w:val="00A53B41"/>
    <w:rsid w:val="00A54C4D"/>
    <w:rsid w:val="00A5564B"/>
    <w:rsid w:val="00A55BC9"/>
    <w:rsid w:val="00A55BD0"/>
    <w:rsid w:val="00A56D9D"/>
    <w:rsid w:val="00A57A21"/>
    <w:rsid w:val="00A62682"/>
    <w:rsid w:val="00A63A55"/>
    <w:rsid w:val="00A63D39"/>
    <w:rsid w:val="00A6444B"/>
    <w:rsid w:val="00A66A3D"/>
    <w:rsid w:val="00A66B55"/>
    <w:rsid w:val="00A711FA"/>
    <w:rsid w:val="00A7140E"/>
    <w:rsid w:val="00A72DCA"/>
    <w:rsid w:val="00A76E46"/>
    <w:rsid w:val="00A81239"/>
    <w:rsid w:val="00A83FAE"/>
    <w:rsid w:val="00A8410F"/>
    <w:rsid w:val="00A859CE"/>
    <w:rsid w:val="00A85F00"/>
    <w:rsid w:val="00A862BB"/>
    <w:rsid w:val="00A90C60"/>
    <w:rsid w:val="00A9483C"/>
    <w:rsid w:val="00A958E3"/>
    <w:rsid w:val="00AA1871"/>
    <w:rsid w:val="00AA19AC"/>
    <w:rsid w:val="00AA1D77"/>
    <w:rsid w:val="00AB0746"/>
    <w:rsid w:val="00AB1A4A"/>
    <w:rsid w:val="00AB1FAD"/>
    <w:rsid w:val="00AB27E5"/>
    <w:rsid w:val="00AB2BA0"/>
    <w:rsid w:val="00AB3DDD"/>
    <w:rsid w:val="00AB45B2"/>
    <w:rsid w:val="00AB48F6"/>
    <w:rsid w:val="00AB4D02"/>
    <w:rsid w:val="00AB4D4C"/>
    <w:rsid w:val="00AB78ED"/>
    <w:rsid w:val="00AB7962"/>
    <w:rsid w:val="00AC2B5F"/>
    <w:rsid w:val="00AC4E58"/>
    <w:rsid w:val="00AD6CA4"/>
    <w:rsid w:val="00AD6D19"/>
    <w:rsid w:val="00AD799E"/>
    <w:rsid w:val="00AE07BC"/>
    <w:rsid w:val="00AE1779"/>
    <w:rsid w:val="00AE253B"/>
    <w:rsid w:val="00AF1F05"/>
    <w:rsid w:val="00AF20B8"/>
    <w:rsid w:val="00AF23ED"/>
    <w:rsid w:val="00AF2B88"/>
    <w:rsid w:val="00AF4274"/>
    <w:rsid w:val="00AF51D4"/>
    <w:rsid w:val="00AF7699"/>
    <w:rsid w:val="00B0117A"/>
    <w:rsid w:val="00B02230"/>
    <w:rsid w:val="00B03D91"/>
    <w:rsid w:val="00B10BCE"/>
    <w:rsid w:val="00B10DD5"/>
    <w:rsid w:val="00B17F51"/>
    <w:rsid w:val="00B20515"/>
    <w:rsid w:val="00B21D40"/>
    <w:rsid w:val="00B22A01"/>
    <w:rsid w:val="00B23527"/>
    <w:rsid w:val="00B239FC"/>
    <w:rsid w:val="00B26D4D"/>
    <w:rsid w:val="00B303A0"/>
    <w:rsid w:val="00B304AA"/>
    <w:rsid w:val="00B35B15"/>
    <w:rsid w:val="00B36DE9"/>
    <w:rsid w:val="00B40465"/>
    <w:rsid w:val="00B40566"/>
    <w:rsid w:val="00B41708"/>
    <w:rsid w:val="00B45154"/>
    <w:rsid w:val="00B52543"/>
    <w:rsid w:val="00B52865"/>
    <w:rsid w:val="00B54457"/>
    <w:rsid w:val="00B544EA"/>
    <w:rsid w:val="00B54584"/>
    <w:rsid w:val="00B5767B"/>
    <w:rsid w:val="00B61291"/>
    <w:rsid w:val="00B63097"/>
    <w:rsid w:val="00B640E1"/>
    <w:rsid w:val="00B64759"/>
    <w:rsid w:val="00B65B3E"/>
    <w:rsid w:val="00B6648F"/>
    <w:rsid w:val="00B718C0"/>
    <w:rsid w:val="00B72502"/>
    <w:rsid w:val="00B7325B"/>
    <w:rsid w:val="00B732CF"/>
    <w:rsid w:val="00B73A6A"/>
    <w:rsid w:val="00B75AD9"/>
    <w:rsid w:val="00B76EE3"/>
    <w:rsid w:val="00B77829"/>
    <w:rsid w:val="00B807D3"/>
    <w:rsid w:val="00B81335"/>
    <w:rsid w:val="00B81C78"/>
    <w:rsid w:val="00B81F18"/>
    <w:rsid w:val="00B82C85"/>
    <w:rsid w:val="00B83C13"/>
    <w:rsid w:val="00B84A28"/>
    <w:rsid w:val="00B87223"/>
    <w:rsid w:val="00B87FE1"/>
    <w:rsid w:val="00B92C85"/>
    <w:rsid w:val="00B93356"/>
    <w:rsid w:val="00B9417D"/>
    <w:rsid w:val="00BA011F"/>
    <w:rsid w:val="00BA2FBC"/>
    <w:rsid w:val="00BA4B61"/>
    <w:rsid w:val="00BA569F"/>
    <w:rsid w:val="00BA6FDD"/>
    <w:rsid w:val="00BA7412"/>
    <w:rsid w:val="00BB10C8"/>
    <w:rsid w:val="00BB1514"/>
    <w:rsid w:val="00BB3038"/>
    <w:rsid w:val="00BB51C6"/>
    <w:rsid w:val="00BB69C1"/>
    <w:rsid w:val="00BB7780"/>
    <w:rsid w:val="00BC04D3"/>
    <w:rsid w:val="00BC369F"/>
    <w:rsid w:val="00BC3C4C"/>
    <w:rsid w:val="00BC57C0"/>
    <w:rsid w:val="00BD0473"/>
    <w:rsid w:val="00BD1BB6"/>
    <w:rsid w:val="00BD1C66"/>
    <w:rsid w:val="00BD36CA"/>
    <w:rsid w:val="00BD4A67"/>
    <w:rsid w:val="00BD4E43"/>
    <w:rsid w:val="00BD5CCD"/>
    <w:rsid w:val="00BD5FC5"/>
    <w:rsid w:val="00BE1191"/>
    <w:rsid w:val="00BE3775"/>
    <w:rsid w:val="00BF3107"/>
    <w:rsid w:val="00BF5EC0"/>
    <w:rsid w:val="00BF6A49"/>
    <w:rsid w:val="00C01BC3"/>
    <w:rsid w:val="00C03C05"/>
    <w:rsid w:val="00C04169"/>
    <w:rsid w:val="00C0454F"/>
    <w:rsid w:val="00C0500B"/>
    <w:rsid w:val="00C0AF09"/>
    <w:rsid w:val="00C12205"/>
    <w:rsid w:val="00C12712"/>
    <w:rsid w:val="00C12830"/>
    <w:rsid w:val="00C1673A"/>
    <w:rsid w:val="00C23810"/>
    <w:rsid w:val="00C2666E"/>
    <w:rsid w:val="00C26A0C"/>
    <w:rsid w:val="00C26A9A"/>
    <w:rsid w:val="00C32E71"/>
    <w:rsid w:val="00C348A0"/>
    <w:rsid w:val="00C35D7C"/>
    <w:rsid w:val="00C366C4"/>
    <w:rsid w:val="00C368FC"/>
    <w:rsid w:val="00C36956"/>
    <w:rsid w:val="00C41DCA"/>
    <w:rsid w:val="00C476E8"/>
    <w:rsid w:val="00C47713"/>
    <w:rsid w:val="00C5195D"/>
    <w:rsid w:val="00C547C1"/>
    <w:rsid w:val="00C57002"/>
    <w:rsid w:val="00C63C3A"/>
    <w:rsid w:val="00C65744"/>
    <w:rsid w:val="00C65D1C"/>
    <w:rsid w:val="00C667BF"/>
    <w:rsid w:val="00C66D8A"/>
    <w:rsid w:val="00C66EE7"/>
    <w:rsid w:val="00C702B0"/>
    <w:rsid w:val="00C708ED"/>
    <w:rsid w:val="00C70F70"/>
    <w:rsid w:val="00C715F6"/>
    <w:rsid w:val="00C76C70"/>
    <w:rsid w:val="00C8004C"/>
    <w:rsid w:val="00C80051"/>
    <w:rsid w:val="00C803B4"/>
    <w:rsid w:val="00C816CA"/>
    <w:rsid w:val="00C81D54"/>
    <w:rsid w:val="00C81EF5"/>
    <w:rsid w:val="00C834B1"/>
    <w:rsid w:val="00C85861"/>
    <w:rsid w:val="00C86199"/>
    <w:rsid w:val="00C86703"/>
    <w:rsid w:val="00C87743"/>
    <w:rsid w:val="00C87C4C"/>
    <w:rsid w:val="00C90567"/>
    <w:rsid w:val="00C92856"/>
    <w:rsid w:val="00C93156"/>
    <w:rsid w:val="00C96787"/>
    <w:rsid w:val="00C97E3A"/>
    <w:rsid w:val="00CA15E7"/>
    <w:rsid w:val="00CA56AC"/>
    <w:rsid w:val="00CB035D"/>
    <w:rsid w:val="00CB11E4"/>
    <w:rsid w:val="00CB15CF"/>
    <w:rsid w:val="00CB1EE3"/>
    <w:rsid w:val="00CB20CF"/>
    <w:rsid w:val="00CB2895"/>
    <w:rsid w:val="00CB328C"/>
    <w:rsid w:val="00CB606A"/>
    <w:rsid w:val="00CC018C"/>
    <w:rsid w:val="00CC7722"/>
    <w:rsid w:val="00CD191F"/>
    <w:rsid w:val="00CD3550"/>
    <w:rsid w:val="00CD41CB"/>
    <w:rsid w:val="00CD42AB"/>
    <w:rsid w:val="00CD695D"/>
    <w:rsid w:val="00CE06FB"/>
    <w:rsid w:val="00CE17C3"/>
    <w:rsid w:val="00CE68EA"/>
    <w:rsid w:val="00CF2AED"/>
    <w:rsid w:val="00CF3885"/>
    <w:rsid w:val="00CF3D61"/>
    <w:rsid w:val="00CF6409"/>
    <w:rsid w:val="00CF69FD"/>
    <w:rsid w:val="00CF73E9"/>
    <w:rsid w:val="00D00804"/>
    <w:rsid w:val="00D02727"/>
    <w:rsid w:val="00D031FB"/>
    <w:rsid w:val="00D04C46"/>
    <w:rsid w:val="00D06AA5"/>
    <w:rsid w:val="00D0765C"/>
    <w:rsid w:val="00D109C8"/>
    <w:rsid w:val="00D1225F"/>
    <w:rsid w:val="00D14BA6"/>
    <w:rsid w:val="00D151BB"/>
    <w:rsid w:val="00D17F9E"/>
    <w:rsid w:val="00D221EB"/>
    <w:rsid w:val="00D2295A"/>
    <w:rsid w:val="00D248CA"/>
    <w:rsid w:val="00D24CB9"/>
    <w:rsid w:val="00D24F0D"/>
    <w:rsid w:val="00D2535C"/>
    <w:rsid w:val="00D26824"/>
    <w:rsid w:val="00D26FD7"/>
    <w:rsid w:val="00D30091"/>
    <w:rsid w:val="00D32A23"/>
    <w:rsid w:val="00D331C8"/>
    <w:rsid w:val="00D33CFE"/>
    <w:rsid w:val="00D352F7"/>
    <w:rsid w:val="00D35CD8"/>
    <w:rsid w:val="00D40287"/>
    <w:rsid w:val="00D40A85"/>
    <w:rsid w:val="00D416C9"/>
    <w:rsid w:val="00D41777"/>
    <w:rsid w:val="00D435A0"/>
    <w:rsid w:val="00D4373C"/>
    <w:rsid w:val="00D44189"/>
    <w:rsid w:val="00D44622"/>
    <w:rsid w:val="00D46588"/>
    <w:rsid w:val="00D50026"/>
    <w:rsid w:val="00D5130C"/>
    <w:rsid w:val="00D53406"/>
    <w:rsid w:val="00D5393F"/>
    <w:rsid w:val="00D55172"/>
    <w:rsid w:val="00D5667B"/>
    <w:rsid w:val="00D578C7"/>
    <w:rsid w:val="00D57A61"/>
    <w:rsid w:val="00D57CB6"/>
    <w:rsid w:val="00D60809"/>
    <w:rsid w:val="00D62228"/>
    <w:rsid w:val="00D6361A"/>
    <w:rsid w:val="00D637C2"/>
    <w:rsid w:val="00D66215"/>
    <w:rsid w:val="00D70293"/>
    <w:rsid w:val="00D72CE3"/>
    <w:rsid w:val="00D75C93"/>
    <w:rsid w:val="00D760A3"/>
    <w:rsid w:val="00D77AEC"/>
    <w:rsid w:val="00D8178E"/>
    <w:rsid w:val="00D82194"/>
    <w:rsid w:val="00D82A91"/>
    <w:rsid w:val="00D8375D"/>
    <w:rsid w:val="00D83798"/>
    <w:rsid w:val="00D83DE9"/>
    <w:rsid w:val="00D8571D"/>
    <w:rsid w:val="00D85977"/>
    <w:rsid w:val="00D9075E"/>
    <w:rsid w:val="00D9406B"/>
    <w:rsid w:val="00D9413E"/>
    <w:rsid w:val="00D9569C"/>
    <w:rsid w:val="00D97D92"/>
    <w:rsid w:val="00DA0D40"/>
    <w:rsid w:val="00DA235A"/>
    <w:rsid w:val="00DA239C"/>
    <w:rsid w:val="00DA2573"/>
    <w:rsid w:val="00DA387D"/>
    <w:rsid w:val="00DA47DA"/>
    <w:rsid w:val="00DA5727"/>
    <w:rsid w:val="00DA7EDD"/>
    <w:rsid w:val="00DB0AE7"/>
    <w:rsid w:val="00DB109A"/>
    <w:rsid w:val="00DB315A"/>
    <w:rsid w:val="00DB551A"/>
    <w:rsid w:val="00DB57E4"/>
    <w:rsid w:val="00DB7724"/>
    <w:rsid w:val="00DC0BF6"/>
    <w:rsid w:val="00DC25BA"/>
    <w:rsid w:val="00DC266E"/>
    <w:rsid w:val="00DC406E"/>
    <w:rsid w:val="00DC40FE"/>
    <w:rsid w:val="00DC6145"/>
    <w:rsid w:val="00DC7F9D"/>
    <w:rsid w:val="00DD23A8"/>
    <w:rsid w:val="00DD4AD3"/>
    <w:rsid w:val="00DE142F"/>
    <w:rsid w:val="00DE3F17"/>
    <w:rsid w:val="00DE7AD8"/>
    <w:rsid w:val="00DF0CE2"/>
    <w:rsid w:val="00DF131E"/>
    <w:rsid w:val="00DF193D"/>
    <w:rsid w:val="00DF350D"/>
    <w:rsid w:val="00DF51D6"/>
    <w:rsid w:val="00E0167B"/>
    <w:rsid w:val="00E04EDD"/>
    <w:rsid w:val="00E0566C"/>
    <w:rsid w:val="00E05D9F"/>
    <w:rsid w:val="00E06861"/>
    <w:rsid w:val="00E07BEB"/>
    <w:rsid w:val="00E100BF"/>
    <w:rsid w:val="00E10285"/>
    <w:rsid w:val="00E109C7"/>
    <w:rsid w:val="00E10A37"/>
    <w:rsid w:val="00E11F8E"/>
    <w:rsid w:val="00E14695"/>
    <w:rsid w:val="00E14CA5"/>
    <w:rsid w:val="00E1602C"/>
    <w:rsid w:val="00E16BD2"/>
    <w:rsid w:val="00E172BE"/>
    <w:rsid w:val="00E2127F"/>
    <w:rsid w:val="00E22A1C"/>
    <w:rsid w:val="00E241D8"/>
    <w:rsid w:val="00E25B4D"/>
    <w:rsid w:val="00E263D3"/>
    <w:rsid w:val="00E30ED9"/>
    <w:rsid w:val="00E3157C"/>
    <w:rsid w:val="00E31AAD"/>
    <w:rsid w:val="00E321B1"/>
    <w:rsid w:val="00E3230B"/>
    <w:rsid w:val="00E3298E"/>
    <w:rsid w:val="00E348B8"/>
    <w:rsid w:val="00E3619E"/>
    <w:rsid w:val="00E36A43"/>
    <w:rsid w:val="00E410E7"/>
    <w:rsid w:val="00E42F0C"/>
    <w:rsid w:val="00E470F5"/>
    <w:rsid w:val="00E47735"/>
    <w:rsid w:val="00E50740"/>
    <w:rsid w:val="00E507F2"/>
    <w:rsid w:val="00E51816"/>
    <w:rsid w:val="00E51980"/>
    <w:rsid w:val="00E5332A"/>
    <w:rsid w:val="00E54DD0"/>
    <w:rsid w:val="00E600F1"/>
    <w:rsid w:val="00E622C7"/>
    <w:rsid w:val="00E62493"/>
    <w:rsid w:val="00E63546"/>
    <w:rsid w:val="00E64152"/>
    <w:rsid w:val="00E65A67"/>
    <w:rsid w:val="00E6660F"/>
    <w:rsid w:val="00E673C4"/>
    <w:rsid w:val="00E7342A"/>
    <w:rsid w:val="00E75C88"/>
    <w:rsid w:val="00E80892"/>
    <w:rsid w:val="00E81947"/>
    <w:rsid w:val="00E81DD2"/>
    <w:rsid w:val="00E84FD9"/>
    <w:rsid w:val="00E85F59"/>
    <w:rsid w:val="00E86B79"/>
    <w:rsid w:val="00E87884"/>
    <w:rsid w:val="00E932DD"/>
    <w:rsid w:val="00E94F48"/>
    <w:rsid w:val="00E95D3D"/>
    <w:rsid w:val="00E96CFB"/>
    <w:rsid w:val="00EA1747"/>
    <w:rsid w:val="00EA6124"/>
    <w:rsid w:val="00EB01FE"/>
    <w:rsid w:val="00EB6054"/>
    <w:rsid w:val="00EC0F71"/>
    <w:rsid w:val="00EC5BF1"/>
    <w:rsid w:val="00EC6A71"/>
    <w:rsid w:val="00ED023E"/>
    <w:rsid w:val="00ED23E8"/>
    <w:rsid w:val="00ED3DBD"/>
    <w:rsid w:val="00ED6186"/>
    <w:rsid w:val="00EE0E4A"/>
    <w:rsid w:val="00EE446D"/>
    <w:rsid w:val="00EE6085"/>
    <w:rsid w:val="00EF045D"/>
    <w:rsid w:val="00EF3C31"/>
    <w:rsid w:val="00EF5E41"/>
    <w:rsid w:val="00EF77B5"/>
    <w:rsid w:val="00EF7A14"/>
    <w:rsid w:val="00F00E65"/>
    <w:rsid w:val="00F01D99"/>
    <w:rsid w:val="00F04833"/>
    <w:rsid w:val="00F064A8"/>
    <w:rsid w:val="00F07A3A"/>
    <w:rsid w:val="00F14287"/>
    <w:rsid w:val="00F15AF4"/>
    <w:rsid w:val="00F21280"/>
    <w:rsid w:val="00F23E91"/>
    <w:rsid w:val="00F261F5"/>
    <w:rsid w:val="00F26AEE"/>
    <w:rsid w:val="00F31CDE"/>
    <w:rsid w:val="00F34FC1"/>
    <w:rsid w:val="00F35133"/>
    <w:rsid w:val="00F35312"/>
    <w:rsid w:val="00F3638D"/>
    <w:rsid w:val="00F374BA"/>
    <w:rsid w:val="00F448F4"/>
    <w:rsid w:val="00F450C8"/>
    <w:rsid w:val="00F46021"/>
    <w:rsid w:val="00F46207"/>
    <w:rsid w:val="00F47288"/>
    <w:rsid w:val="00F511FC"/>
    <w:rsid w:val="00F51A07"/>
    <w:rsid w:val="00F60485"/>
    <w:rsid w:val="00F64784"/>
    <w:rsid w:val="00F65AEF"/>
    <w:rsid w:val="00F666AD"/>
    <w:rsid w:val="00F66EE4"/>
    <w:rsid w:val="00F67DFA"/>
    <w:rsid w:val="00F71D2F"/>
    <w:rsid w:val="00F747EA"/>
    <w:rsid w:val="00F7538A"/>
    <w:rsid w:val="00F834B4"/>
    <w:rsid w:val="00F838A9"/>
    <w:rsid w:val="00F85CEB"/>
    <w:rsid w:val="00F8691F"/>
    <w:rsid w:val="00F90A23"/>
    <w:rsid w:val="00F936EA"/>
    <w:rsid w:val="00F93986"/>
    <w:rsid w:val="00F93B7C"/>
    <w:rsid w:val="00F95A19"/>
    <w:rsid w:val="00F96578"/>
    <w:rsid w:val="00F97454"/>
    <w:rsid w:val="00FA0627"/>
    <w:rsid w:val="00FA4817"/>
    <w:rsid w:val="00FB2925"/>
    <w:rsid w:val="00FB32DE"/>
    <w:rsid w:val="00FB4FFE"/>
    <w:rsid w:val="00FB6FB2"/>
    <w:rsid w:val="00FB6FD4"/>
    <w:rsid w:val="00FC0742"/>
    <w:rsid w:val="00FC1EA3"/>
    <w:rsid w:val="00FC4413"/>
    <w:rsid w:val="00FC6C10"/>
    <w:rsid w:val="00FC6EE0"/>
    <w:rsid w:val="00FC771A"/>
    <w:rsid w:val="00FD0115"/>
    <w:rsid w:val="00FD0F29"/>
    <w:rsid w:val="00FD1B61"/>
    <w:rsid w:val="00FD1C45"/>
    <w:rsid w:val="00FD4895"/>
    <w:rsid w:val="00FD4B36"/>
    <w:rsid w:val="00FD6714"/>
    <w:rsid w:val="00FD6D54"/>
    <w:rsid w:val="00FE17F5"/>
    <w:rsid w:val="00FE2EC8"/>
    <w:rsid w:val="00FE2F0F"/>
    <w:rsid w:val="00FE31C0"/>
    <w:rsid w:val="00FE3EEB"/>
    <w:rsid w:val="00FE42E5"/>
    <w:rsid w:val="00FE489F"/>
    <w:rsid w:val="00FE50A7"/>
    <w:rsid w:val="00FE53EB"/>
    <w:rsid w:val="00FE5BEB"/>
    <w:rsid w:val="00FE641C"/>
    <w:rsid w:val="00FF10D3"/>
    <w:rsid w:val="00FF3CE9"/>
    <w:rsid w:val="00FF603C"/>
    <w:rsid w:val="00FF71F7"/>
    <w:rsid w:val="00FF7D1E"/>
    <w:rsid w:val="01A4ED57"/>
    <w:rsid w:val="039B50FC"/>
    <w:rsid w:val="099B9905"/>
    <w:rsid w:val="099F568E"/>
    <w:rsid w:val="0A6A4DF8"/>
    <w:rsid w:val="0BA4A845"/>
    <w:rsid w:val="0C20E756"/>
    <w:rsid w:val="0DACCD05"/>
    <w:rsid w:val="0DB725A5"/>
    <w:rsid w:val="1133AC50"/>
    <w:rsid w:val="119C443E"/>
    <w:rsid w:val="149BA93D"/>
    <w:rsid w:val="1596B054"/>
    <w:rsid w:val="164C5FCE"/>
    <w:rsid w:val="19D18EED"/>
    <w:rsid w:val="1CAE6F11"/>
    <w:rsid w:val="1EC18B5B"/>
    <w:rsid w:val="212E973E"/>
    <w:rsid w:val="2325237F"/>
    <w:rsid w:val="26DCE987"/>
    <w:rsid w:val="2E5DA912"/>
    <w:rsid w:val="2EDD7A59"/>
    <w:rsid w:val="2F5D84E7"/>
    <w:rsid w:val="313035E3"/>
    <w:rsid w:val="334F5A21"/>
    <w:rsid w:val="36A1BE63"/>
    <w:rsid w:val="3873EAD3"/>
    <w:rsid w:val="3B4ED44F"/>
    <w:rsid w:val="3C1C69A4"/>
    <w:rsid w:val="3E2466C6"/>
    <w:rsid w:val="3E40768C"/>
    <w:rsid w:val="434B5430"/>
    <w:rsid w:val="4364CECB"/>
    <w:rsid w:val="456C4C9A"/>
    <w:rsid w:val="472EE914"/>
    <w:rsid w:val="4821737F"/>
    <w:rsid w:val="48369BF6"/>
    <w:rsid w:val="4A452E8D"/>
    <w:rsid w:val="4AA4ACE1"/>
    <w:rsid w:val="4BA3EA4A"/>
    <w:rsid w:val="4F34DBFE"/>
    <w:rsid w:val="4FECD9F0"/>
    <w:rsid w:val="5864F983"/>
    <w:rsid w:val="5916EF98"/>
    <w:rsid w:val="5C54D550"/>
    <w:rsid w:val="5D8F71EF"/>
    <w:rsid w:val="5E77E8B0"/>
    <w:rsid w:val="5F09FAEB"/>
    <w:rsid w:val="66658753"/>
    <w:rsid w:val="67DBC6DB"/>
    <w:rsid w:val="69355AD1"/>
    <w:rsid w:val="6C0B5EE9"/>
    <w:rsid w:val="72EF5E11"/>
    <w:rsid w:val="7C22C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086318"/>
  <w15:chartTrackingRefBased/>
  <w15:docId w15:val="{FC5FD458-64C7-46C2-B310-D1EA0B884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913"/>
  </w:style>
  <w:style w:type="paragraph" w:styleId="Heading1">
    <w:name w:val="heading 1"/>
    <w:basedOn w:val="Normal"/>
    <w:next w:val="Body"/>
    <w:link w:val="Heading1Char"/>
    <w:uiPriority w:val="9"/>
    <w:qFormat/>
    <w:rsid w:val="001640E9"/>
    <w:pPr>
      <w:keepNext/>
      <w:keepLines/>
      <w:pageBreakBefore/>
      <w:numPr>
        <w:numId w:val="1"/>
      </w:numPr>
      <w:spacing w:before="240" w:after="240"/>
      <w:outlineLvl w:val="0"/>
    </w:pPr>
    <w:rPr>
      <w:rFonts w:ascii="Aptos" w:eastAsiaTheme="majorEastAsia" w:hAnsi="Aptos" w:cstheme="majorBidi"/>
      <w:b/>
      <w:sz w:val="44"/>
      <w:szCs w:val="40"/>
    </w:rPr>
  </w:style>
  <w:style w:type="paragraph" w:styleId="Heading2">
    <w:name w:val="heading 2"/>
    <w:basedOn w:val="Heading1"/>
    <w:next w:val="Body"/>
    <w:link w:val="Heading2Char"/>
    <w:uiPriority w:val="9"/>
    <w:unhideWhenUsed/>
    <w:qFormat/>
    <w:rsid w:val="00D57A61"/>
    <w:pPr>
      <w:pageBreakBefore w:val="0"/>
      <w:numPr>
        <w:ilvl w:val="1"/>
      </w:numPr>
      <w:spacing w:before="120" w:line="259" w:lineRule="auto"/>
      <w:ind w:left="357" w:hanging="357"/>
      <w:outlineLvl w:val="1"/>
    </w:pPr>
    <w:rPr>
      <w:sz w:val="36"/>
      <w:szCs w:val="32"/>
    </w:rPr>
  </w:style>
  <w:style w:type="paragraph" w:styleId="Heading3">
    <w:name w:val="heading 3"/>
    <w:basedOn w:val="Heading2"/>
    <w:next w:val="Body"/>
    <w:link w:val="Heading3Char"/>
    <w:uiPriority w:val="9"/>
    <w:unhideWhenUsed/>
    <w:qFormat/>
    <w:rsid w:val="00854814"/>
    <w:pPr>
      <w:numPr>
        <w:ilvl w:val="2"/>
      </w:numPr>
      <w:spacing w:after="120"/>
      <w:outlineLvl w:val="2"/>
    </w:pPr>
    <w:rPr>
      <w:sz w:val="28"/>
      <w:szCs w:val="28"/>
    </w:rPr>
  </w:style>
  <w:style w:type="paragraph" w:styleId="Heading4">
    <w:name w:val="heading 4"/>
    <w:basedOn w:val="Heading3"/>
    <w:next w:val="Body"/>
    <w:link w:val="Heading4Char"/>
    <w:uiPriority w:val="9"/>
    <w:unhideWhenUsed/>
    <w:qFormat/>
    <w:rsid w:val="00D57A61"/>
    <w:pPr>
      <w:numPr>
        <w:ilvl w:val="3"/>
      </w:numPr>
      <w:spacing w:before="80" w:after="40"/>
      <w:ind w:left="1723" w:hanging="646"/>
      <w:outlineLvl w:val="3"/>
    </w:pPr>
    <w:rPr>
      <w:i/>
      <w:iCs/>
    </w:rPr>
  </w:style>
  <w:style w:type="paragraph" w:styleId="Heading5">
    <w:name w:val="heading 5"/>
    <w:basedOn w:val="Heading4"/>
    <w:next w:val="Body"/>
    <w:link w:val="Heading5Char"/>
    <w:uiPriority w:val="9"/>
    <w:unhideWhenUsed/>
    <w:qFormat/>
    <w:rsid w:val="00F66EE4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C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C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C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aliases w:val="Appendix"/>
    <w:basedOn w:val="Heading1"/>
    <w:next w:val="Body"/>
    <w:link w:val="Heading9Char"/>
    <w:uiPriority w:val="9"/>
    <w:unhideWhenUsed/>
    <w:qFormat/>
    <w:rsid w:val="009B02D9"/>
    <w:pPr>
      <w:numPr>
        <w:numId w:val="0"/>
      </w:numPr>
      <w:spacing w:before="6000" w:after="7200" w:line="259" w:lineRule="auto"/>
      <w:ind w:left="2688" w:hanging="2688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0E9"/>
    <w:rPr>
      <w:rFonts w:ascii="Aptos" w:eastAsiaTheme="majorEastAsia" w:hAnsi="Aptos" w:cstheme="majorBidi"/>
      <w:b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7A61"/>
    <w:rPr>
      <w:rFonts w:ascii="Aptos" w:eastAsiaTheme="majorEastAsia" w:hAnsi="Aptos" w:cstheme="majorBidi"/>
      <w:b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4814"/>
    <w:rPr>
      <w:rFonts w:ascii="Aptos" w:eastAsiaTheme="majorEastAsia" w:hAnsi="Aptos" w:cstheme="majorBid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57A61"/>
    <w:rPr>
      <w:rFonts w:ascii="Aptos" w:eastAsiaTheme="majorEastAsia" w:hAnsi="Aptos" w:cstheme="majorBidi"/>
      <w:b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66EE4"/>
    <w:rPr>
      <w:rFonts w:ascii="Aptos" w:eastAsiaTheme="majorEastAsia" w:hAnsi="Aptos" w:cstheme="majorBidi"/>
      <w:b/>
      <w:i/>
      <w:i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C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C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C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aliases w:val="Appendix Char"/>
    <w:basedOn w:val="DefaultParagraphFont"/>
    <w:link w:val="Heading9"/>
    <w:uiPriority w:val="9"/>
    <w:rsid w:val="009B02D9"/>
    <w:rPr>
      <w:rFonts w:ascii="Aptos" w:eastAsiaTheme="majorEastAsia" w:hAnsi="Aptos" w:cstheme="majorBidi"/>
      <w:b/>
      <w:sz w:val="44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5195D"/>
    <w:pPr>
      <w:spacing w:after="80"/>
      <w:contextualSpacing/>
    </w:pPr>
    <w:rPr>
      <w:rFonts w:ascii="Aptos" w:eastAsiaTheme="majorEastAsia" w:hAnsi="Aptos" w:cstheme="majorBidi"/>
      <w:smallCaps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95D"/>
    <w:rPr>
      <w:rFonts w:ascii="Aptos" w:eastAsiaTheme="majorEastAsia" w:hAnsi="Aptos" w:cstheme="majorBidi"/>
      <w:smallCaps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F18"/>
    <w:pPr>
      <w:numPr>
        <w:ilvl w:val="1"/>
      </w:numPr>
      <w:spacing w:before="360" w:after="360"/>
    </w:pPr>
    <w:rPr>
      <w:rFonts w:ascii="Aptos" w:eastAsiaTheme="majorEastAsia" w:hAnsi="Aptos" w:cstheme="majorBidi"/>
      <w:color w:val="595959" w:themeColor="text1" w:themeTint="A6"/>
      <w:sz w:val="32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F18"/>
    <w:rPr>
      <w:rFonts w:ascii="Aptos" w:eastAsiaTheme="majorEastAsia" w:hAnsi="Aptos" w:cstheme="majorBidi"/>
      <w:color w:val="595959" w:themeColor="text1" w:themeTint="A6"/>
      <w:sz w:val="32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C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CEB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662C74"/>
    <w:pPr>
      <w:numPr>
        <w:numId w:val="2"/>
      </w:numPr>
      <w:ind w:left="1077" w:hanging="357"/>
      <w:contextualSpacing/>
      <w:jc w:val="both"/>
    </w:pPr>
    <w:rPr>
      <w:rFonts w:ascii="Aptos" w:hAnsi="Aptos"/>
    </w:rPr>
  </w:style>
  <w:style w:type="character" w:styleId="IntenseEmphasis">
    <w:name w:val="Intense Emphasis"/>
    <w:basedOn w:val="DefaultParagraphFont"/>
    <w:uiPriority w:val="21"/>
    <w:qFormat/>
    <w:rsid w:val="00F85C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C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C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CE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85C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5CEB"/>
  </w:style>
  <w:style w:type="paragraph" w:styleId="Footer">
    <w:name w:val="footer"/>
    <w:basedOn w:val="Normal"/>
    <w:link w:val="FooterChar"/>
    <w:uiPriority w:val="99"/>
    <w:unhideWhenUsed/>
    <w:rsid w:val="00F85C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5CEB"/>
  </w:style>
  <w:style w:type="table" w:styleId="TableGrid">
    <w:name w:val="Table Grid"/>
    <w:basedOn w:val="TableNormal"/>
    <w:uiPriority w:val="39"/>
    <w:rsid w:val="00CF69F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B4EA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AU"/>
      <w14:ligatures w14:val="none"/>
    </w:rPr>
  </w:style>
  <w:style w:type="paragraph" w:styleId="TOCHeading">
    <w:name w:val="TOC Heading"/>
    <w:basedOn w:val="TOC1"/>
    <w:next w:val="Body"/>
    <w:uiPriority w:val="39"/>
    <w:unhideWhenUsed/>
    <w:qFormat/>
    <w:rsid w:val="00C36956"/>
    <w:pPr>
      <w:pageBreakBefore/>
      <w:spacing w:after="0" w:line="259" w:lineRule="auto"/>
    </w:pPr>
    <w:rPr>
      <w:rFonts w:ascii="Aptos" w:hAnsi="Aptos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82C85"/>
    <w:pPr>
      <w:spacing w:before="120"/>
      <w:ind w:left="240"/>
    </w:pPr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B61291"/>
    <w:pPr>
      <w:spacing w:before="240" w:after="12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82C85"/>
    <w:pPr>
      <w:ind w:left="480"/>
    </w:pPr>
    <w:rPr>
      <w:sz w:val="20"/>
      <w:szCs w:val="20"/>
    </w:rPr>
  </w:style>
  <w:style w:type="character" w:customStyle="1" w:styleId="ui-provider">
    <w:name w:val="ui-provider"/>
    <w:basedOn w:val="DefaultParagraphFont"/>
    <w:rsid w:val="00534567"/>
  </w:style>
  <w:style w:type="paragraph" w:customStyle="1" w:styleId="px-3">
    <w:name w:val="px-3"/>
    <w:basedOn w:val="Normal"/>
    <w:rsid w:val="00856F4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AU"/>
      <w14:ligatures w14:val="none"/>
    </w:rPr>
  </w:style>
  <w:style w:type="character" w:styleId="Hyperlink">
    <w:name w:val="Hyperlink"/>
    <w:basedOn w:val="DefaultParagraphFont"/>
    <w:uiPriority w:val="99"/>
    <w:unhideWhenUsed/>
    <w:rsid w:val="00A300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017"/>
    <w:rPr>
      <w:color w:val="605E5C"/>
      <w:shd w:val="clear" w:color="auto" w:fill="E1DFDD"/>
    </w:rPr>
  </w:style>
  <w:style w:type="character" w:customStyle="1" w:styleId="wacimagecontainer">
    <w:name w:val="wacimagecontainer"/>
    <w:basedOn w:val="DefaultParagraphFont"/>
    <w:rsid w:val="002B0CEB"/>
  </w:style>
  <w:style w:type="paragraph" w:customStyle="1" w:styleId="Body">
    <w:name w:val="Body"/>
    <w:basedOn w:val="ListParagraph"/>
    <w:link w:val="BodyChar"/>
    <w:qFormat/>
    <w:rsid w:val="004234AA"/>
    <w:pPr>
      <w:numPr>
        <w:numId w:val="0"/>
      </w:numPr>
      <w:spacing w:before="120" w:after="120" w:line="259" w:lineRule="auto"/>
      <w:ind w:firstLine="720"/>
    </w:pPr>
    <w:rPr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62C74"/>
    <w:rPr>
      <w:rFonts w:ascii="Aptos" w:hAnsi="Aptos"/>
    </w:rPr>
  </w:style>
  <w:style w:type="character" w:customStyle="1" w:styleId="BodyChar">
    <w:name w:val="Body Char"/>
    <w:basedOn w:val="ListParagraphChar"/>
    <w:link w:val="Body"/>
    <w:rsid w:val="004234AA"/>
    <w:rPr>
      <w:rFonts w:ascii="Aptos" w:hAnsi="Aptos"/>
      <w:szCs w:val="32"/>
    </w:rPr>
  </w:style>
  <w:style w:type="paragraph" w:styleId="TOC4">
    <w:name w:val="toc 4"/>
    <w:basedOn w:val="Normal"/>
    <w:next w:val="Normal"/>
    <w:autoRedefine/>
    <w:uiPriority w:val="39"/>
    <w:unhideWhenUsed/>
    <w:rsid w:val="00B6129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6129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6129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6129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6129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61291"/>
    <w:pPr>
      <w:ind w:left="1920"/>
    </w:pPr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252A5"/>
    <w:pPr>
      <w:spacing w:after="200"/>
    </w:pPr>
    <w:rPr>
      <w:i/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E6BA6"/>
  </w:style>
  <w:style w:type="paragraph" w:customStyle="1" w:styleId="SubBullet4">
    <w:name w:val="SubBullet 4"/>
    <w:basedOn w:val="Normal"/>
    <w:rsid w:val="00845DCA"/>
    <w:pPr>
      <w:numPr>
        <w:numId w:val="3"/>
      </w:numPr>
      <w:spacing w:before="120" w:after="120"/>
      <w:jc w:val="both"/>
    </w:pPr>
    <w:rPr>
      <w:rFonts w:ascii="Arial" w:eastAsia="Times New Roman" w:hAnsi="Arial" w:cs="Times New Roman"/>
      <w:kern w:val="0"/>
      <w:sz w:val="18"/>
      <w:szCs w:val="18"/>
      <w:lang w:eastAsia="en-AU"/>
      <w14:ligatures w14:val="none"/>
    </w:rPr>
  </w:style>
  <w:style w:type="paragraph" w:customStyle="1" w:styleId="BodyBullet1">
    <w:name w:val="Body Bullet 1"/>
    <w:basedOn w:val="SubBullet4"/>
    <w:link w:val="BodyBullet1Char"/>
    <w:qFormat/>
    <w:rsid w:val="00845DCA"/>
    <w:rPr>
      <w:sz w:val="20"/>
      <w:szCs w:val="20"/>
    </w:rPr>
  </w:style>
  <w:style w:type="character" w:customStyle="1" w:styleId="BodyBullet1Char">
    <w:name w:val="Body Bullet 1 Char"/>
    <w:basedOn w:val="DefaultParagraphFont"/>
    <w:link w:val="BodyBullet1"/>
    <w:rsid w:val="00845DCA"/>
    <w:rPr>
      <w:rFonts w:ascii="Arial" w:eastAsia="Times New Roman" w:hAnsi="Arial" w:cs="Times New Roman"/>
      <w:kern w:val="0"/>
      <w:sz w:val="20"/>
      <w:szCs w:val="20"/>
      <w:lang w:eastAsia="en-AU"/>
      <w14:ligatures w14:val="none"/>
    </w:rPr>
  </w:style>
  <w:style w:type="paragraph" w:customStyle="1" w:styleId="BodyBullet2">
    <w:name w:val="Body Bullet 2"/>
    <w:basedOn w:val="BodyBullet1"/>
    <w:qFormat/>
    <w:rsid w:val="00845DCA"/>
    <w:pPr>
      <w:numPr>
        <w:ilvl w:val="1"/>
      </w:numPr>
      <w:tabs>
        <w:tab w:val="num" w:pos="360"/>
      </w:tabs>
      <w:ind w:left="360" w:hanging="339"/>
    </w:pPr>
  </w:style>
  <w:style w:type="paragraph" w:customStyle="1" w:styleId="BodyBulllet3">
    <w:name w:val="Body Bulllet 3"/>
    <w:basedOn w:val="BodyBullet1"/>
    <w:qFormat/>
    <w:rsid w:val="00845DCA"/>
    <w:pPr>
      <w:numPr>
        <w:ilvl w:val="2"/>
      </w:numPr>
      <w:tabs>
        <w:tab w:val="num" w:pos="360"/>
      </w:tabs>
      <w:ind w:left="360" w:hanging="339"/>
    </w:pPr>
  </w:style>
  <w:style w:type="character" w:styleId="Strong">
    <w:name w:val="Strong"/>
    <w:basedOn w:val="DefaultParagraphFont"/>
    <w:uiPriority w:val="22"/>
    <w:qFormat/>
    <w:rsid w:val="006F5516"/>
    <w:rPr>
      <w:b/>
      <w:bCs/>
    </w:rPr>
  </w:style>
  <w:style w:type="paragraph" w:customStyle="1" w:styleId="CellCenter">
    <w:name w:val="Cell Center"/>
    <w:basedOn w:val="Normal"/>
    <w:link w:val="CellCenterChar"/>
    <w:qFormat/>
    <w:rsid w:val="00434CA9"/>
    <w:pPr>
      <w:spacing w:before="40" w:after="40"/>
      <w:jc w:val="center"/>
    </w:pPr>
    <w:rPr>
      <w:rFonts w:ascii="Arial" w:eastAsia="SimSun" w:hAnsi="Arial" w:cs="Times New Roman"/>
      <w:kern w:val="0"/>
      <w:sz w:val="20"/>
      <w:szCs w:val="20"/>
      <w14:ligatures w14:val="none"/>
    </w:rPr>
  </w:style>
  <w:style w:type="character" w:customStyle="1" w:styleId="CellCenterChar">
    <w:name w:val="Cell Center Char"/>
    <w:basedOn w:val="DefaultParagraphFont"/>
    <w:link w:val="CellCenter"/>
    <w:rsid w:val="00434CA9"/>
    <w:rPr>
      <w:rFonts w:ascii="Arial" w:eastAsia="SimSun" w:hAnsi="Arial" w:cs="Times New Roman"/>
      <w:kern w:val="0"/>
      <w:sz w:val="20"/>
      <w:szCs w:val="20"/>
      <w14:ligatures w14:val="none"/>
    </w:rPr>
  </w:style>
  <w:style w:type="character" w:customStyle="1" w:styleId="TITLEMAIN">
    <w:name w:val="TITLE MAIN"/>
    <w:basedOn w:val="BookTitle"/>
    <w:uiPriority w:val="1"/>
    <w:rsid w:val="00434CA9"/>
    <w:rPr>
      <w:b w:val="0"/>
      <w:bCs/>
      <w:i w:val="0"/>
      <w:iCs/>
      <w:spacing w:val="5"/>
      <w:sz w:val="60"/>
      <w:szCs w:val="48"/>
    </w:rPr>
  </w:style>
  <w:style w:type="paragraph" w:customStyle="1" w:styleId="SIMPECTitle">
    <w:name w:val="SIMPEC Title"/>
    <w:basedOn w:val="Normal"/>
    <w:link w:val="SIMPECTitleChar"/>
    <w:uiPriority w:val="1"/>
    <w:rsid w:val="00434CA9"/>
    <w:pPr>
      <w:widowControl w:val="0"/>
      <w:autoSpaceDE w:val="0"/>
      <w:autoSpaceDN w:val="0"/>
      <w:ind w:left="144" w:right="910"/>
      <w:jc w:val="right"/>
    </w:pPr>
    <w:rPr>
      <w:rFonts w:ascii="Gill Sans MT" w:eastAsia="Arial" w:hAnsi="Gill Sans MT" w:cs="Arial"/>
      <w:color w:val="164F90"/>
      <w:kern w:val="0"/>
      <w:sz w:val="52"/>
      <w:szCs w:val="52"/>
      <w:lang w:val="en-US"/>
      <w14:ligatures w14:val="none"/>
    </w:rPr>
  </w:style>
  <w:style w:type="character" w:customStyle="1" w:styleId="SIMPECTitleChar">
    <w:name w:val="SIMPEC Title Char"/>
    <w:basedOn w:val="DefaultParagraphFont"/>
    <w:link w:val="SIMPECTitle"/>
    <w:uiPriority w:val="1"/>
    <w:rsid w:val="00434CA9"/>
    <w:rPr>
      <w:rFonts w:ascii="Gill Sans MT" w:eastAsia="Arial" w:hAnsi="Gill Sans MT" w:cs="Arial"/>
      <w:color w:val="164F90"/>
      <w:kern w:val="0"/>
      <w:sz w:val="52"/>
      <w:szCs w:val="52"/>
      <w:lang w:val="en-US"/>
      <w14:ligatures w14:val="none"/>
    </w:rPr>
  </w:style>
  <w:style w:type="paragraph" w:customStyle="1" w:styleId="SBodyText">
    <w:name w:val="S Body Text"/>
    <w:basedOn w:val="BodyText2"/>
    <w:link w:val="SBodyTextChar"/>
    <w:uiPriority w:val="1"/>
    <w:rsid w:val="00434CA9"/>
    <w:pPr>
      <w:widowControl w:val="0"/>
      <w:autoSpaceDE w:val="0"/>
      <w:autoSpaceDN w:val="0"/>
      <w:spacing w:line="276" w:lineRule="auto"/>
      <w:jc w:val="both"/>
    </w:pPr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character" w:customStyle="1" w:styleId="SBodyTextChar">
    <w:name w:val="S Body Text Char"/>
    <w:basedOn w:val="BodyText2Char"/>
    <w:link w:val="SBodyText"/>
    <w:uiPriority w:val="1"/>
    <w:rsid w:val="00434CA9"/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paragraph" w:customStyle="1" w:styleId="Heading">
    <w:name w:val="Heading"/>
    <w:basedOn w:val="SIMPECTitle"/>
    <w:link w:val="HeadingChar"/>
    <w:qFormat/>
    <w:rsid w:val="00434CA9"/>
    <w:pPr>
      <w:ind w:left="0"/>
      <w:jc w:val="left"/>
    </w:pPr>
  </w:style>
  <w:style w:type="character" w:customStyle="1" w:styleId="HeadingChar">
    <w:name w:val="Heading Char"/>
    <w:basedOn w:val="SIMPECTitleChar"/>
    <w:link w:val="Heading"/>
    <w:rsid w:val="00434CA9"/>
    <w:rPr>
      <w:rFonts w:ascii="Gill Sans MT" w:eastAsia="Arial" w:hAnsi="Gill Sans MT" w:cs="Arial"/>
      <w:color w:val="164F90"/>
      <w:kern w:val="0"/>
      <w:sz w:val="52"/>
      <w:szCs w:val="52"/>
      <w:lang w:val="en-US"/>
      <w14:ligatures w14:val="none"/>
    </w:rPr>
  </w:style>
  <w:style w:type="character" w:styleId="BookTitle">
    <w:name w:val="Book Title"/>
    <w:basedOn w:val="DefaultParagraphFont"/>
    <w:uiPriority w:val="33"/>
    <w:qFormat/>
    <w:rsid w:val="00434CA9"/>
    <w:rPr>
      <w:b/>
      <w:bCs/>
      <w:i/>
      <w:iCs/>
      <w:spacing w:val="5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34CA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34CA9"/>
  </w:style>
  <w:style w:type="paragraph" w:customStyle="1" w:styleId="ELICSBodyText">
    <w:name w:val="ELICS Body Text"/>
    <w:basedOn w:val="BodyText"/>
    <w:link w:val="ELICSBodyTextChar"/>
    <w:rsid w:val="00E622C7"/>
    <w:pPr>
      <w:ind w:left="567"/>
      <w:jc w:val="both"/>
    </w:pPr>
    <w:rPr>
      <w:rFonts w:ascii="Arial" w:eastAsia="SimSun" w:hAnsi="Arial" w:cs="Times New Roman"/>
      <w:kern w:val="0"/>
      <w:sz w:val="20"/>
      <w:szCs w:val="20"/>
      <w14:ligatures w14:val="none"/>
    </w:rPr>
  </w:style>
  <w:style w:type="character" w:customStyle="1" w:styleId="ELICSBodyTextChar">
    <w:name w:val="ELICS Body Text Char"/>
    <w:basedOn w:val="DefaultParagraphFont"/>
    <w:link w:val="ELICSBodyText"/>
    <w:rsid w:val="00E622C7"/>
    <w:rPr>
      <w:rFonts w:ascii="Arial" w:eastAsia="SimSun" w:hAnsi="Arial" w:cs="Times New Roman"/>
      <w:kern w:val="0"/>
      <w:sz w:val="20"/>
      <w:szCs w:val="20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E622C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622C7"/>
  </w:style>
  <w:style w:type="paragraph" w:styleId="CommentText">
    <w:name w:val="annotation text"/>
    <w:basedOn w:val="Normal"/>
    <w:link w:val="CommentTextChar"/>
    <w:uiPriority w:val="99"/>
    <w:semiHidden/>
    <w:unhideWhenUsed/>
    <w:rsid w:val="00593C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3C6B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93C6B"/>
    <w:rPr>
      <w:sz w:val="16"/>
      <w:szCs w:val="16"/>
    </w:rPr>
  </w:style>
  <w:style w:type="character" w:customStyle="1" w:styleId="Italics">
    <w:name w:val="Italics"/>
    <w:basedOn w:val="DefaultParagraphFont"/>
    <w:uiPriority w:val="1"/>
    <w:qFormat/>
    <w:rsid w:val="005F1ADD"/>
    <w:rPr>
      <w:i/>
    </w:rPr>
  </w:style>
  <w:style w:type="table" w:customStyle="1" w:styleId="TableGrid1">
    <w:name w:val="Table Grid1"/>
    <w:rsid w:val="00F46207"/>
    <w:rPr>
      <w:rFonts w:eastAsiaTheme="minorEastAsia"/>
      <w:kern w:val="0"/>
      <w:sz w:val="22"/>
      <w:szCs w:val="22"/>
      <w:lang w:eastAsia="en-A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608E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37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18338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75006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3787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32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2073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246855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80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61246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79614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01449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7085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57438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6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8904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09180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4236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3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1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38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73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8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5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5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97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5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8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8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15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2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Orozco\Downloads\SureScan_Letterhead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2ca67b-1c66-4d92-8694-5f9aa84f2a9d">
      <Terms xmlns="http://schemas.microsoft.com/office/infopath/2007/PartnerControls"/>
    </lcf76f155ced4ddcb4097134ff3c332f>
    <TaxCatchAll xmlns="ee5c5a8c-1411-49bf-b0fc-529191782e54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2540C5696A5C4D85F93FFB250A9569" ma:contentTypeVersion="13" ma:contentTypeDescription="Create a new document." ma:contentTypeScope="" ma:versionID="30754c9025a24c5d30ec55bb7331af4f">
  <xsd:schema xmlns:xsd="http://www.w3.org/2001/XMLSchema" xmlns:xs="http://www.w3.org/2001/XMLSchema" xmlns:p="http://schemas.microsoft.com/office/2006/metadata/properties" xmlns:ns2="ab2ca67b-1c66-4d92-8694-5f9aa84f2a9d" xmlns:ns3="ee5c5a8c-1411-49bf-b0fc-529191782e54" targetNamespace="http://schemas.microsoft.com/office/2006/metadata/properties" ma:root="true" ma:fieldsID="0cfb9d2b97ddd9cd40c14339c68bbd40" ns2:_="" ns3:_="">
    <xsd:import namespace="ab2ca67b-1c66-4d92-8694-5f9aa84f2a9d"/>
    <xsd:import namespace="ee5c5a8c-1411-49bf-b0fc-529191782e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2ca67b-1c66-4d92-8694-5f9aa84f2a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40f1c7d-0103-4878-8cf9-a767cd496f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5c5a8c-1411-49bf-b0fc-529191782e5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0b36c61-3ad1-4ab5-8147-36212bc1afc8}" ma:internalName="TaxCatchAll" ma:showField="CatchAllData" ma:web="ee5c5a8c-1411-49bf-b0fc-529191782e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D52AF6-69F2-4229-B29E-26E86A28F8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56B296-400C-4D1C-BEB1-CC15BA416B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13DF98-35B0-41CC-858F-43BB24D33193}">
  <ds:schemaRefs>
    <ds:schemaRef ds:uri="http://schemas.microsoft.com/office/2006/metadata/properties"/>
    <ds:schemaRef ds:uri="http://schemas.microsoft.com/office/infopath/2007/PartnerControls"/>
    <ds:schemaRef ds:uri="ab2ca67b-1c66-4d92-8694-5f9aa84f2a9d"/>
    <ds:schemaRef ds:uri="ee5c5a8c-1411-49bf-b0fc-529191782e54"/>
  </ds:schemaRefs>
</ds:datastoreItem>
</file>

<file path=customXml/itemProps4.xml><?xml version="1.0" encoding="utf-8"?>
<ds:datastoreItem xmlns:ds="http://schemas.openxmlformats.org/officeDocument/2006/customXml" ds:itemID="{EEEF0231-45B2-43FB-831B-1959719716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2ca67b-1c66-4d92-8694-5f9aa84f2a9d"/>
    <ds:schemaRef ds:uri="ee5c5a8c-1411-49bf-b0fc-529191782e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SureScan_LetterheadTemplate</Template>
  <TotalTime>1699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Orozco</dc:creator>
  <cp:keywords/>
  <dc:description/>
  <cp:lastModifiedBy>Igor - ROBAR Civil</cp:lastModifiedBy>
  <cp:revision>68</cp:revision>
  <cp:lastPrinted>2024-10-08T16:39:00Z</cp:lastPrinted>
  <dcterms:created xsi:type="dcterms:W3CDTF">2025-08-18T05:40:00Z</dcterms:created>
  <dcterms:modified xsi:type="dcterms:W3CDTF">2025-09-05T02:32:00Z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0x010100E22540C5696A5C4D85F93FFB250A9569</vt:lpwstr>
  </property>
</Properties>
</file>