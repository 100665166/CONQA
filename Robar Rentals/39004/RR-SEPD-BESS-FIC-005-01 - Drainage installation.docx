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E83E" w14:textId="77777777" w:rsidR="00A32C25" w:rsidRPr="009403D7" w:rsidRDefault="00A32C25" w:rsidP="00A32C25">
      <w:pPr>
        <w:pStyle w:val="Heading1"/>
        <w:numPr>
          <w:ilvl w:val="0"/>
          <w:numId w:val="0"/>
        </w:numPr>
        <w:spacing w:before="120" w:after="120"/>
        <w:rPr>
          <w:rStyle w:val="TITLEMAIN"/>
          <w:rFonts w:asciiTheme="minorHAnsi" w:hAnsiTheme="minorHAnsi"/>
          <w:sz w:val="52"/>
          <w:szCs w:val="52"/>
        </w:rPr>
      </w:pPr>
      <w:bookmarkStart w:id="0" w:name="_Toc179272562"/>
      <w:bookmarkStart w:id="1" w:name="_Toc167198713"/>
      <w:r w:rsidRPr="009403D7">
        <w:rPr>
          <w:rFonts w:eastAsia="Arial"/>
          <w:bCs/>
          <w:spacing w:val="18"/>
          <w:sz w:val="48"/>
          <w:szCs w:val="44"/>
        </w:rPr>
        <w:t>BESS</w:t>
      </w:r>
      <w:r w:rsidRPr="009403D7">
        <w:rPr>
          <w:rFonts w:eastAsia="Arial"/>
          <w:spacing w:val="18"/>
          <w:sz w:val="48"/>
          <w:szCs w:val="44"/>
        </w:rPr>
        <w:t xml:space="preserve"> </w:t>
      </w:r>
      <w:r w:rsidRPr="009403D7">
        <w:rPr>
          <w:rFonts w:eastAsia="Arial"/>
          <w:sz w:val="48"/>
          <w:szCs w:val="44"/>
        </w:rPr>
        <w:t>Alinta Wagerup Peaking Power Station</w:t>
      </w:r>
      <w:bookmarkEnd w:id="0"/>
    </w:p>
    <w:p w14:paraId="53097F05" w14:textId="47E2A56F" w:rsidR="00A32C25" w:rsidRPr="0019452A" w:rsidRDefault="002769A4" w:rsidP="00A32C25">
      <w:pPr>
        <w:spacing w:before="120" w:after="120"/>
        <w:rPr>
          <w:rStyle w:val="TITLEMAIN"/>
          <w:i/>
          <w:sz w:val="44"/>
          <w:szCs w:val="44"/>
          <w:lang w:eastAsia="zh-CN"/>
        </w:rPr>
      </w:pPr>
      <w:r w:rsidRPr="0019452A">
        <w:rPr>
          <w:rStyle w:val="TITLEMAIN"/>
          <w:i/>
          <w:sz w:val="44"/>
          <w:szCs w:val="44"/>
          <w:lang w:eastAsia="zh-CN"/>
        </w:rPr>
        <w:t xml:space="preserve">Field Inspection Checklist </w:t>
      </w:r>
      <w:r w:rsidR="008D3EF2">
        <w:rPr>
          <w:rStyle w:val="TITLEMAIN"/>
          <w:i/>
          <w:sz w:val="44"/>
          <w:szCs w:val="44"/>
          <w:lang w:eastAsia="zh-CN"/>
        </w:rPr>
        <w:t>–</w:t>
      </w:r>
      <w:r w:rsidRPr="0019452A">
        <w:rPr>
          <w:rStyle w:val="TITLEMAIN"/>
          <w:i/>
          <w:sz w:val="44"/>
          <w:szCs w:val="44"/>
          <w:lang w:eastAsia="zh-CN"/>
        </w:rPr>
        <w:t xml:space="preserve"> </w:t>
      </w:r>
      <w:r w:rsidR="008D3EF2">
        <w:rPr>
          <w:rStyle w:val="TITLEMAIN"/>
          <w:i/>
          <w:sz w:val="44"/>
          <w:szCs w:val="44"/>
          <w:lang w:eastAsia="zh-CN"/>
        </w:rPr>
        <w:t>Drainage installation</w:t>
      </w:r>
    </w:p>
    <w:p w14:paraId="54AFA2EA" w14:textId="32E4CDBA" w:rsidR="00A32C25" w:rsidRDefault="00DC7F9D" w:rsidP="002769A4">
      <w:pPr>
        <w:pStyle w:val="Heading"/>
        <w:spacing w:before="120" w:after="120"/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</w:pPr>
      <w:r>
        <w:rPr>
          <w:rStyle w:val="TITLEMAIN"/>
          <w:rFonts w:asciiTheme="minorHAnsi" w:hAnsiTheme="minorHAnsi"/>
          <w:color w:val="auto"/>
          <w:sz w:val="32"/>
          <w:szCs w:val="32"/>
        </w:rPr>
        <w:t>Document</w:t>
      </w:r>
      <w:r w:rsidR="00A32C25" w:rsidRPr="009403D7">
        <w:rPr>
          <w:rStyle w:val="TITLEMAIN"/>
          <w:rFonts w:asciiTheme="minorHAnsi" w:hAnsiTheme="minorHAnsi"/>
          <w:color w:val="auto"/>
          <w:sz w:val="32"/>
          <w:szCs w:val="32"/>
        </w:rPr>
        <w:t xml:space="preserve"> Number: </w:t>
      </w:r>
      <w:bookmarkStart w:id="2" w:name="_Hlk177046128"/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RR-SEPD-</w:t>
      </w:r>
      <w:r w:rsidR="002769A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BESS</w:t>
      </w:r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-</w:t>
      </w:r>
      <w:r w:rsidR="002769A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FIC-</w:t>
      </w:r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00</w:t>
      </w:r>
      <w:bookmarkEnd w:id="2"/>
      <w:r w:rsidR="008D3EF2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5</w:t>
      </w:r>
    </w:p>
    <w:p w14:paraId="4D1800EE" w14:textId="77777777" w:rsidR="00552C8E" w:rsidRPr="00C816CA" w:rsidRDefault="00552C8E" w:rsidP="00C816CA">
      <w:pPr>
        <w:pStyle w:val="Heading1"/>
        <w:pageBreakBefore w:val="0"/>
        <w:numPr>
          <w:ilvl w:val="0"/>
          <w:numId w:val="0"/>
        </w:numPr>
        <w:spacing w:before="0" w:after="0"/>
        <w:rPr>
          <w:sz w:val="22"/>
          <w:szCs w:val="20"/>
        </w:rPr>
      </w:pPr>
    </w:p>
    <w:p w14:paraId="3D76EF48" w14:textId="4E16CA73" w:rsidR="00552C8E" w:rsidRPr="00CB035D" w:rsidRDefault="00552C8E" w:rsidP="00552C8E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>
        <w:rPr>
          <w:sz w:val="32"/>
          <w:szCs w:val="28"/>
        </w:rPr>
        <w:t>Information</w:t>
      </w:r>
    </w:p>
    <w:tbl>
      <w:tblPr>
        <w:tblStyle w:val="TableGrid1"/>
        <w:tblW w:w="10195" w:type="dxa"/>
        <w:tblInd w:w="-5" w:type="dxa"/>
        <w:tblCellMar>
          <w:top w:w="48" w:type="dxa"/>
          <w:left w:w="108" w:type="dxa"/>
          <w:bottom w:w="80" w:type="dxa"/>
          <w:right w:w="105" w:type="dxa"/>
        </w:tblCellMar>
        <w:tblLook w:val="04A0" w:firstRow="1" w:lastRow="0" w:firstColumn="1" w:lastColumn="0" w:noHBand="0" w:noVBand="1"/>
      </w:tblPr>
      <w:tblGrid>
        <w:gridCol w:w="1985"/>
        <w:gridCol w:w="8210"/>
      </w:tblGrid>
      <w:tr w:rsidR="003C36B9" w:rsidRPr="00F46207" w14:paraId="24D8D588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A5F26A6" w14:textId="34CBC307" w:rsidR="003C36B9" w:rsidRPr="00C97E3A" w:rsidRDefault="003C36B9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  <w:u w:val="single" w:color="C36B59"/>
              </w:rPr>
              <w:t>Checklist title</w:t>
            </w:r>
            <w:r w:rsidRPr="00C97E3A">
              <w:rPr>
                <w:rFonts w:eastAsia="Arial" w:cs="Arial"/>
                <w:b/>
                <w:vertAlign w:val="subscript"/>
              </w:rPr>
              <w:t xml:space="preserve">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79DAD" w14:textId="0A4E56A8" w:rsidR="003C36B9" w:rsidRPr="008D3EF2" w:rsidRDefault="008D3EF2" w:rsidP="00F35133">
            <w:pPr>
              <w:rPr>
                <w:b/>
              </w:rPr>
            </w:pPr>
            <w:r w:rsidRPr="008D3EF2">
              <w:rPr>
                <w:rFonts w:eastAsia="Arial" w:cs="Arial"/>
                <w:b/>
                <w:sz w:val="24"/>
                <w:szCs w:val="24"/>
              </w:rPr>
              <w:t>Drainage installation</w:t>
            </w:r>
          </w:p>
        </w:tc>
      </w:tr>
      <w:tr w:rsidR="004F492F" w:rsidRPr="00F46207" w14:paraId="5FFB39DA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2D849A86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Checklist No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28D188" w14:textId="2D647B6F" w:rsidR="00F46207" w:rsidRPr="0095108E" w:rsidRDefault="003C36B9" w:rsidP="00F35133">
            <w:r w:rsidRPr="0095108E">
              <w:rPr>
                <w:rStyle w:val="TITLEMAIN"/>
                <w:sz w:val="22"/>
                <w:szCs w:val="22"/>
              </w:rPr>
              <w:t>RR-SEPD-BESS-FIC-00</w:t>
            </w:r>
            <w:r w:rsidR="008D3EF2">
              <w:rPr>
                <w:rStyle w:val="TITLEMAIN"/>
                <w:sz w:val="22"/>
                <w:szCs w:val="22"/>
              </w:rPr>
              <w:t>5</w:t>
            </w:r>
          </w:p>
        </w:tc>
      </w:tr>
      <w:tr w:rsidR="004F492F" w:rsidRPr="00F46207" w14:paraId="1480DC7C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3E74C2B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Lot Description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61DDA6" w14:textId="3CC7763B" w:rsidR="00F46207" w:rsidRPr="00F46207" w:rsidRDefault="00F46207" w:rsidP="00F35133"/>
        </w:tc>
      </w:tr>
      <w:tr w:rsidR="004F492F" w:rsidRPr="00F46207" w14:paraId="34D48AB2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2E9736D9" w14:textId="72E2805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Revision </w:t>
            </w:r>
            <w:r w:rsidR="003C36B9" w:rsidRPr="00C97E3A">
              <w:rPr>
                <w:rFonts w:eastAsia="Arial" w:cs="Arial"/>
                <w:b/>
              </w:rPr>
              <w:t>n</w:t>
            </w:r>
            <w:r w:rsidRPr="00C97E3A">
              <w:rPr>
                <w:rFonts w:eastAsia="Arial" w:cs="Arial"/>
                <w:b/>
              </w:rPr>
              <w:t xml:space="preserve">o.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1FE657" w14:textId="245B38D6" w:rsidR="00F46207" w:rsidRPr="00F46207" w:rsidRDefault="00F46207" w:rsidP="00F35133">
            <w:r w:rsidRPr="00F46207">
              <w:rPr>
                <w:rFonts w:eastAsia="Arial" w:cs="Arial"/>
              </w:rPr>
              <w:t>0</w:t>
            </w:r>
            <w:r w:rsidR="00DD6428">
              <w:rPr>
                <w:rFonts w:eastAsia="Arial" w:cs="Arial"/>
              </w:rPr>
              <w:t>1</w:t>
            </w:r>
          </w:p>
        </w:tc>
      </w:tr>
      <w:tr w:rsidR="004F492F" w:rsidRPr="00F46207" w14:paraId="0760172A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8D9A880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Revision Date </w:t>
            </w:r>
            <w:r w:rsidRPr="00C97E3A">
              <w:rPr>
                <w:rFonts w:eastAsia="Arial" w:cs="Arial"/>
                <w:b/>
                <w:sz w:val="16"/>
                <w:szCs w:val="16"/>
              </w:rPr>
              <w:t xml:space="preserve">(DD/MM/YYYY)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222E89" w14:textId="2C0A74B0" w:rsidR="00F46207" w:rsidRPr="00F46207" w:rsidRDefault="00F46207" w:rsidP="00F35133"/>
        </w:tc>
      </w:tr>
      <w:tr w:rsidR="004F492F" w:rsidRPr="00F46207" w14:paraId="3F49B06E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C654E20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Description of Changes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72C704" w14:textId="77777777" w:rsidR="00F46207" w:rsidRPr="00F46207" w:rsidRDefault="00F46207" w:rsidP="00F35133">
            <w:r w:rsidRPr="00F46207">
              <w:rPr>
                <w:rFonts w:eastAsia="Arial" w:cs="Arial"/>
              </w:rPr>
              <w:t xml:space="preserve">First Issue </w:t>
            </w:r>
          </w:p>
        </w:tc>
      </w:tr>
    </w:tbl>
    <w:p w14:paraId="0686CAC2" w14:textId="77777777" w:rsidR="00CB035D" w:rsidRPr="0076092D" w:rsidRDefault="00CB035D" w:rsidP="0076092D">
      <w:pPr>
        <w:pStyle w:val="Heading"/>
        <w:ind w:right="907"/>
        <w:rPr>
          <w:rStyle w:val="TITLEMAIN"/>
          <w:rFonts w:asciiTheme="minorHAnsi" w:hAnsiTheme="minorHAnsi"/>
          <w:b/>
          <w:bCs w:val="0"/>
          <w:color w:val="auto"/>
          <w:sz w:val="24"/>
          <w:szCs w:val="24"/>
        </w:rPr>
      </w:pPr>
    </w:p>
    <w:p w14:paraId="13E7F67C" w14:textId="4E22E078" w:rsidR="00E06861" w:rsidRPr="00CB035D" w:rsidRDefault="00E06861" w:rsidP="00CB035D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bookmarkStart w:id="3" w:name="_Toc179272563"/>
      <w:r w:rsidRPr="00CB035D">
        <w:rPr>
          <w:sz w:val="32"/>
          <w:szCs w:val="28"/>
        </w:rPr>
        <w:t>Document Review</w:t>
      </w:r>
      <w:bookmarkEnd w:id="3"/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0"/>
        <w:gridCol w:w="3120"/>
        <w:gridCol w:w="3122"/>
        <w:gridCol w:w="2264"/>
      </w:tblGrid>
      <w:tr w:rsidR="00E06861" w:rsidRPr="00344768" w14:paraId="0A084506" w14:textId="77777777" w:rsidTr="00D75C93">
        <w:trPr>
          <w:trHeight w:val="57"/>
        </w:trPr>
        <w:tc>
          <w:tcPr>
            <w:tcW w:w="10194" w:type="dxa"/>
            <w:gridSpan w:val="4"/>
            <w:shd w:val="clear" w:color="auto" w:fill="A8D59D"/>
          </w:tcPr>
          <w:p w14:paraId="44E7C1F2" w14:textId="77777777" w:rsidR="00E06861" w:rsidRPr="00E534B4" w:rsidRDefault="00E06861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E534B4">
              <w:rPr>
                <w:rFonts w:asciiTheme="minorHAnsi" w:hAnsiTheme="minorHAnsi"/>
                <w:b/>
                <w:bCs/>
              </w:rPr>
              <w:t>Prepared by:</w:t>
            </w:r>
          </w:p>
        </w:tc>
      </w:tr>
      <w:tr w:rsidR="00E06861" w:rsidRPr="00344768" w14:paraId="3D94B7A5" w14:textId="77777777" w:rsidTr="00D75C93">
        <w:trPr>
          <w:trHeight w:val="57"/>
        </w:trPr>
        <w:tc>
          <w:tcPr>
            <w:tcW w:w="1699" w:type="dxa"/>
          </w:tcPr>
          <w:p w14:paraId="7A4C9E10" w14:textId="4CE6D820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Responsibility</w:t>
            </w:r>
          </w:p>
        </w:tc>
        <w:tc>
          <w:tcPr>
            <w:tcW w:w="3116" w:type="dxa"/>
          </w:tcPr>
          <w:p w14:paraId="6858D66D" w14:textId="206BF99D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3327154D" w14:textId="1C9D1004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1" w:type="dxa"/>
          </w:tcPr>
          <w:p w14:paraId="7D68EE8E" w14:textId="747ED741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E06861" w:rsidRPr="00344768" w14:paraId="64864744" w14:textId="77777777" w:rsidTr="00D75C93">
        <w:trPr>
          <w:trHeight w:val="57"/>
        </w:trPr>
        <w:tc>
          <w:tcPr>
            <w:tcW w:w="1699" w:type="dxa"/>
          </w:tcPr>
          <w:p w14:paraId="56663062" w14:textId="36537A53" w:rsidR="00E06861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Drafted by (Engineer) </w:t>
            </w:r>
          </w:p>
        </w:tc>
        <w:tc>
          <w:tcPr>
            <w:tcW w:w="3116" w:type="dxa"/>
            <w:vAlign w:val="center"/>
          </w:tcPr>
          <w:p w14:paraId="295AFB17" w14:textId="72DED48E" w:rsidR="00E06861" w:rsidRPr="009B30EB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asciiTheme="minorHAnsi" w:hAnsiTheme="minorHAnsi"/>
              </w:rPr>
              <w:t>Juan Orozco</w:t>
            </w:r>
          </w:p>
        </w:tc>
        <w:tc>
          <w:tcPr>
            <w:tcW w:w="3118" w:type="dxa"/>
            <w:vAlign w:val="center"/>
          </w:tcPr>
          <w:p w14:paraId="225F72E1" w14:textId="513D8B53" w:rsidR="00E06861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9B30EB">
              <w:rPr>
                <w:rFonts w:eastAsia="Times New Roman" w:cs="Times New Roman"/>
                <w:noProof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FED0344" wp14:editId="746A89E8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10795</wp:posOffset>
                  </wp:positionV>
                  <wp:extent cx="1170305" cy="288925"/>
                  <wp:effectExtent l="0" t="0" r="0" b="0"/>
                  <wp:wrapNone/>
                  <wp:docPr id="1246226949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26949" name="Picture 4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  <w:vAlign w:val="center"/>
          </w:tcPr>
          <w:p w14:paraId="42C6ED31" w14:textId="4E9AC2AE" w:rsidR="00E06861" w:rsidRDefault="003238C1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56753A">
              <w:rPr>
                <w:rFonts w:asciiTheme="minorHAnsi" w:hAnsiTheme="minorHAnsi"/>
              </w:rPr>
              <w:t>3</w:t>
            </w:r>
            <w:r w:rsidR="00B65B3E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03</w:t>
            </w:r>
            <w:r w:rsidR="00B65B3E">
              <w:rPr>
                <w:rFonts w:asciiTheme="minorHAnsi" w:hAnsiTheme="minorHAnsi"/>
              </w:rPr>
              <w:t>/202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B65B3E" w:rsidRPr="00344768" w14:paraId="68AA8138" w14:textId="77777777" w:rsidTr="00D75C93">
        <w:trPr>
          <w:trHeight w:val="57"/>
        </w:trPr>
        <w:tc>
          <w:tcPr>
            <w:tcW w:w="1699" w:type="dxa"/>
          </w:tcPr>
          <w:p w14:paraId="731D4367" w14:textId="3AAE4797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Reviewed by (Supervisor)</w:t>
            </w:r>
          </w:p>
        </w:tc>
        <w:tc>
          <w:tcPr>
            <w:tcW w:w="3116" w:type="dxa"/>
            <w:vAlign w:val="center"/>
          </w:tcPr>
          <w:p w14:paraId="44AFB982" w14:textId="76EC0704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Craig Stein</w:t>
            </w:r>
          </w:p>
        </w:tc>
        <w:tc>
          <w:tcPr>
            <w:tcW w:w="3118" w:type="dxa"/>
            <w:vAlign w:val="center"/>
          </w:tcPr>
          <w:p w14:paraId="246C8A11" w14:textId="2001341B" w:rsidR="00B65B3E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1" locked="0" layoutInCell="1" allowOverlap="1" wp14:anchorId="467BAC7B" wp14:editId="6BC5824A">
                  <wp:simplePos x="0" y="0"/>
                  <wp:positionH relativeFrom="column">
                    <wp:posOffset>496570</wp:posOffset>
                  </wp:positionH>
                  <wp:positionV relativeFrom="paragraph">
                    <wp:posOffset>19050</wp:posOffset>
                  </wp:positionV>
                  <wp:extent cx="831215" cy="298450"/>
                  <wp:effectExtent l="0" t="0" r="6985" b="6350"/>
                  <wp:wrapNone/>
                  <wp:docPr id="182943371" name="Picture 1" descr="A close 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43371" name="Picture 1" descr="A close up of a signatur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215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  <w:vAlign w:val="center"/>
          </w:tcPr>
          <w:p w14:paraId="72F97FD8" w14:textId="50F7F4C6" w:rsidR="00B65B3E" w:rsidRDefault="003238C1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56753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>/03/2025</w:t>
            </w:r>
          </w:p>
        </w:tc>
      </w:tr>
      <w:tr w:rsidR="00B65B3E" w:rsidRPr="00344768" w14:paraId="3C0657FB" w14:textId="77777777" w:rsidTr="00D75C93">
        <w:trPr>
          <w:trHeight w:val="57"/>
        </w:trPr>
        <w:tc>
          <w:tcPr>
            <w:tcW w:w="1699" w:type="dxa"/>
          </w:tcPr>
          <w:p w14:paraId="0316EF78" w14:textId="1073C5A5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Approved by (Manager)</w:t>
            </w:r>
          </w:p>
        </w:tc>
        <w:tc>
          <w:tcPr>
            <w:tcW w:w="3116" w:type="dxa"/>
            <w:vAlign w:val="center"/>
          </w:tcPr>
          <w:p w14:paraId="21ED85AB" w14:textId="3F9757D1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Artur Krupinski</w:t>
            </w:r>
          </w:p>
        </w:tc>
        <w:tc>
          <w:tcPr>
            <w:tcW w:w="3118" w:type="dxa"/>
            <w:vAlign w:val="center"/>
          </w:tcPr>
          <w:p w14:paraId="302DB802" w14:textId="3005B544" w:rsidR="00B65B3E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1" locked="0" layoutInCell="1" allowOverlap="1" wp14:anchorId="6607C146" wp14:editId="22AFF13F">
                  <wp:simplePos x="0" y="0"/>
                  <wp:positionH relativeFrom="column">
                    <wp:posOffset>482600</wp:posOffset>
                  </wp:positionH>
                  <wp:positionV relativeFrom="paragraph">
                    <wp:posOffset>7620</wp:posOffset>
                  </wp:positionV>
                  <wp:extent cx="967105" cy="325120"/>
                  <wp:effectExtent l="0" t="0" r="4445" b="0"/>
                  <wp:wrapNone/>
                  <wp:docPr id="1760900477" name="Picture 17609004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  <w:vAlign w:val="center"/>
          </w:tcPr>
          <w:p w14:paraId="64F8E8C2" w14:textId="56C41FFC" w:rsidR="00B65B3E" w:rsidRDefault="003238C1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56753A">
              <w:rPr>
                <w:rFonts w:asciiTheme="minorHAnsi" w:hAnsiTheme="minorHAnsi"/>
              </w:rPr>
              <w:t>4</w:t>
            </w:r>
            <w:r w:rsidR="00B65B3E">
              <w:rPr>
                <w:rFonts w:asciiTheme="minorHAnsi" w:hAnsiTheme="minorHAnsi"/>
              </w:rPr>
              <w:t>/</w:t>
            </w:r>
            <w:r w:rsidR="0056753A">
              <w:rPr>
                <w:rFonts w:asciiTheme="minorHAnsi" w:hAnsiTheme="minorHAnsi"/>
              </w:rPr>
              <w:t>03</w:t>
            </w:r>
            <w:r w:rsidR="00B65B3E">
              <w:rPr>
                <w:rFonts w:asciiTheme="minorHAnsi" w:hAnsiTheme="minorHAnsi"/>
              </w:rPr>
              <w:t>/202</w:t>
            </w:r>
            <w:r w:rsidR="0056753A">
              <w:rPr>
                <w:rFonts w:asciiTheme="minorHAnsi" w:hAnsiTheme="minorHAnsi"/>
              </w:rPr>
              <w:t>5</w:t>
            </w:r>
          </w:p>
        </w:tc>
      </w:tr>
    </w:tbl>
    <w:p w14:paraId="5DACB4BC" w14:textId="5954F802" w:rsidR="008E411A" w:rsidRDefault="008E411A" w:rsidP="002A0A89">
      <w:pPr>
        <w:pStyle w:val="Body"/>
        <w:spacing w:before="0" w:after="0"/>
        <w:ind w:firstLine="0"/>
      </w:pPr>
    </w:p>
    <w:tbl>
      <w:tblPr>
        <w:tblStyle w:val="TableGrid1"/>
        <w:tblW w:w="10206" w:type="dxa"/>
        <w:tblInd w:w="-5" w:type="dxa"/>
        <w:tblCellMar>
          <w:top w:w="1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39"/>
        <w:gridCol w:w="2178"/>
        <w:gridCol w:w="2216"/>
        <w:gridCol w:w="2024"/>
        <w:gridCol w:w="1136"/>
        <w:gridCol w:w="1106"/>
        <w:gridCol w:w="1107"/>
      </w:tblGrid>
      <w:tr w:rsidR="006B072B" w:rsidRPr="0061391E" w14:paraId="395B66CA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1FBB27" w14:textId="232CE255" w:rsidR="006B072B" w:rsidRPr="0061391E" w:rsidRDefault="006B072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1 – Preliminaries (photos where applicable) </w:t>
            </w:r>
          </w:p>
        </w:tc>
      </w:tr>
      <w:tr w:rsidR="003536C6" w:rsidRPr="0061391E" w14:paraId="077E475D" w14:textId="77777777" w:rsidTr="003E259B">
        <w:trPr>
          <w:trHeight w:val="166"/>
        </w:trPr>
        <w:tc>
          <w:tcPr>
            <w:tcW w:w="261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2831FE4" w14:textId="366E90E5" w:rsidR="003E259B" w:rsidRPr="0061391E" w:rsidRDefault="003E259B" w:rsidP="00B20515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Inspection/Test item</w:t>
            </w:r>
          </w:p>
        </w:tc>
        <w:tc>
          <w:tcPr>
            <w:tcW w:w="221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63CD9E3" w14:textId="47AD44B5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D1241F8" w14:textId="4A400DA6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289C823" w14:textId="4708E9AD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079B0BD" w14:textId="774A9276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3536C6" w:rsidRPr="0061391E" w14:paraId="3194C90D" w14:textId="77777777" w:rsidTr="003E259B">
        <w:trPr>
          <w:trHeight w:val="165"/>
        </w:trPr>
        <w:tc>
          <w:tcPr>
            <w:tcW w:w="2617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A103C93" w14:textId="77777777" w:rsidR="003E259B" w:rsidRPr="0061391E" w:rsidRDefault="003E259B" w:rsidP="00B20515">
            <w:pPr>
              <w:ind w:left="5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221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1BF0A587" w14:textId="77777777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202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A0AE283" w14:textId="77777777" w:rsidR="003E259B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EA0BDD2" w14:textId="77777777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A4B4E75" w14:textId="51AF34E3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ROBAR</w:t>
            </w:r>
          </w:p>
        </w:tc>
        <w:tc>
          <w:tcPr>
            <w:tcW w:w="1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79EC913" w14:textId="074BFE72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SEPD</w:t>
            </w:r>
          </w:p>
        </w:tc>
      </w:tr>
      <w:tr w:rsidR="003536C6" w:rsidRPr="0061391E" w14:paraId="577B7447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846247" w14:textId="2CFBF042" w:rsidR="003E259B" w:rsidRPr="0061391E" w:rsidRDefault="003E259B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  <w:r>
              <w:rPr>
                <w:rFonts w:ascii="Aptos" w:eastAsia="Arial" w:hAnsi="Aptos" w:cs="Arial"/>
                <w:sz w:val="16"/>
                <w:szCs w:val="16"/>
              </w:rPr>
              <w:t>.1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BAE6B3" w14:textId="17CD01DE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Review of approved construction drawings and specifications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C46AF" w14:textId="67B62076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sz w:val="16"/>
                <w:szCs w:val="16"/>
              </w:rPr>
              <w:t xml:space="preserve">All drawings and specifications approved and </w:t>
            </w:r>
            <w:r w:rsidR="00C86703" w:rsidRPr="0061391E">
              <w:rPr>
                <w:rFonts w:ascii="Aptos" w:hAnsi="Aptos"/>
                <w:sz w:val="16"/>
                <w:szCs w:val="16"/>
              </w:rPr>
              <w:t>up to date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2B8D3B" w14:textId="3533DEB0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13EF4DE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374D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5D5E4" w14:textId="7A3FFABE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00E0017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28A993" w14:textId="2C1BF4C7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1.2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FE47D0" w14:textId="1C6F7082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E27E9">
              <w:rPr>
                <w:rFonts w:ascii="Aptos" w:eastAsia="Arial" w:hAnsi="Aptos" w:cs="Arial"/>
                <w:sz w:val="16"/>
                <w:szCs w:val="16"/>
              </w:rPr>
              <w:t>Verification of permits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85D2A8" w14:textId="3CDD404B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E27E9">
              <w:rPr>
                <w:rFonts w:ascii="Aptos" w:hAnsi="Aptos"/>
                <w:sz w:val="16"/>
                <w:szCs w:val="16"/>
              </w:rPr>
              <w:t xml:space="preserve">All relevant permits </w:t>
            </w:r>
            <w:r>
              <w:rPr>
                <w:rFonts w:ascii="Aptos" w:hAnsi="Aptos"/>
                <w:sz w:val="16"/>
                <w:szCs w:val="16"/>
              </w:rPr>
              <w:t>(GDA/GDP</w:t>
            </w:r>
            <w:r w:rsidRPr="003E27E9">
              <w:rPr>
                <w:rFonts w:ascii="Aptos" w:hAnsi="Aptos"/>
                <w:sz w:val="16"/>
                <w:szCs w:val="16"/>
              </w:rPr>
              <w:t>) in place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619F12" w14:textId="0EC19F53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GDA/GDP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05C6898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7DC7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04410" w14:textId="523F990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46C2925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7A0566" w14:textId="2F0E0173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2DE609" w14:textId="43355A62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access and safety preparation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71FF8" w14:textId="6F9087DC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access cleared and made safe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6F190" w14:textId="25EDA9DD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098B3A1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4B0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EC63" w14:textId="441AF290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3CB589EF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740D1C" w14:textId="3E52CED5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1.4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27C34A" w14:textId="2F48E389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Safety inductions and toolbox talks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F8147" w14:textId="1F84AF24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All personnel </w:t>
            </w:r>
            <w:r w:rsidR="00C86703">
              <w:rPr>
                <w:rFonts w:ascii="Aptos" w:hAnsi="Aptos"/>
                <w:sz w:val="16"/>
                <w:szCs w:val="16"/>
              </w:rPr>
              <w:t>inducted;</w:t>
            </w:r>
            <w:r>
              <w:rPr>
                <w:rFonts w:ascii="Aptos" w:hAnsi="Aptos"/>
                <w:sz w:val="16"/>
                <w:szCs w:val="16"/>
              </w:rPr>
              <w:t xml:space="preserve"> safety briefings completed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7C37FF" w14:textId="2263EE1C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Induction record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6A98F7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D867D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01AA" w14:textId="72267904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683E54B5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971FD" w14:textId="1F0607EE" w:rsidR="003E259B" w:rsidRPr="0061391E" w:rsidRDefault="003E259B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1.5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16BA6C" w14:textId="1311458F" w:rsidR="003E259B" w:rsidRPr="0061391E" w:rsidRDefault="003E259B" w:rsidP="00084D5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Environmental controls in place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F550A3" w14:textId="0F78493E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Dust, noise, and sediment barriers installed and </w:t>
            </w:r>
            <w:r w:rsidR="00C86703">
              <w:rPr>
                <w:rFonts w:ascii="Aptos" w:hAnsi="Aptos"/>
                <w:sz w:val="16"/>
                <w:szCs w:val="16"/>
              </w:rPr>
              <w:t>functioning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1FF2EC" w14:textId="34C0E0F3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SEPD environmental requirements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A0F9D3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EA267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B7477D" w14:textId="115473C6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6B072B" w:rsidRPr="0061391E" w14:paraId="4BCB907B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91445" w14:textId="33DB74EF" w:rsidR="006B072B" w:rsidRPr="0061391E" w:rsidRDefault="0074233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lastRenderedPageBreak/>
              <w:t xml:space="preserve">Part 2 – </w:t>
            </w:r>
            <w:r w:rsidR="00C166FF">
              <w:rPr>
                <w:rFonts w:ascii="Aptos" w:eastAsia="Arial" w:hAnsi="Aptos" w:cs="Arial"/>
                <w:b/>
                <w:sz w:val="18"/>
                <w:szCs w:val="18"/>
              </w:rPr>
              <w:t>Excavation and trenching</w:t>
            </w:r>
            <w:r w:rsidR="006B072B"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(photos where applicable) </w:t>
            </w:r>
          </w:p>
        </w:tc>
      </w:tr>
      <w:tr w:rsidR="003536C6" w:rsidRPr="0061391E" w14:paraId="34706EA6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B728A6F" w14:textId="77777777" w:rsidR="00F834B4" w:rsidRPr="0061391E" w:rsidRDefault="00F834B4" w:rsidP="00B20515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C143A85" w14:textId="399DD420" w:rsidR="00F834B4" w:rsidRPr="0061391E" w:rsidRDefault="0061391E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8FA0019" w14:textId="37BB54FC" w:rsidR="00F834B4" w:rsidRPr="0061391E" w:rsidRDefault="00F666AD" w:rsidP="00B20515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3DFBCBC" w14:textId="39224642" w:rsidR="00F834B4" w:rsidRPr="0061391E" w:rsidRDefault="00D30091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9E294B9" w14:textId="532FAB17" w:rsidR="00F834B4" w:rsidRPr="0061391E" w:rsidRDefault="00F834B4" w:rsidP="00B20515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3536C6" w:rsidRPr="0061391E" w14:paraId="7CDA9FF2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51B04B" w14:textId="5DB1A7AF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E50CDB" w14:textId="3220164B" w:rsidR="003E259B" w:rsidRPr="0061391E" w:rsidRDefault="00C166FF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Trench depth and width comply with design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FC9800" w14:textId="65878D2B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Set-out verified and matches IFC drawings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603004" w14:textId="77777777" w:rsidR="003E259B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IFC Drawings</w:t>
            </w:r>
          </w:p>
          <w:p w14:paraId="3545AECB" w14:textId="3586A661" w:rsidR="005B192E" w:rsidRPr="0061391E" w:rsidRDefault="005B192E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AS/NZS 3500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5458351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DBEB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78D0" w14:textId="708E6FA4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3906D73E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705B1" w14:textId="06C71536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E23E07" w14:textId="1E03C8D1" w:rsidR="003E259B" w:rsidRPr="0061391E" w:rsidRDefault="00C166FF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Stable</w:t>
            </w:r>
            <w:r w:rsidR="00F4178C">
              <w:rPr>
                <w:rFonts w:ascii="Aptos" w:eastAsia="Arial" w:hAnsi="Aptos" w:cs="Arial"/>
                <w:sz w:val="16"/>
                <w:szCs w:val="16"/>
              </w:rPr>
              <w:t xml:space="preserve"> trench walls (benching, battering)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56F2F5" w14:textId="7A8889A1" w:rsidR="003E259B" w:rsidRPr="00E065B4" w:rsidRDefault="00E065B4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E065B4">
              <w:rPr>
                <w:rFonts w:ascii="Aptos" w:hAnsi="Aptos"/>
                <w:sz w:val="16"/>
                <w:szCs w:val="16"/>
              </w:rPr>
              <w:t>Trenches deeper than 1.5m require benching, or battering unless certified by a geotechnical engineer.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773522" w14:textId="77777777" w:rsidR="003E259B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WBS-SS-CI-SPC-006</w:t>
            </w:r>
          </w:p>
          <w:p w14:paraId="3FEE342E" w14:textId="56CAB3DC" w:rsidR="00E065B4" w:rsidRPr="0061391E" w:rsidRDefault="00E065B4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</w:t>
            </w:r>
            <w:r w:rsidR="005B192E">
              <w:rPr>
                <w:rFonts w:ascii="Aptos" w:hAnsi="Aptos"/>
                <w:sz w:val="16"/>
                <w:szCs w:val="16"/>
              </w:rPr>
              <w:t xml:space="preserve"> 4744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CE2E081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2F81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9C8F" w14:textId="59C1E6DA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38BB3738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7C2F54" w14:textId="41A939A0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308021" w14:textId="119DFD6A" w:rsidR="003E259B" w:rsidRPr="0061391E" w:rsidRDefault="00F4178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Pipes inspected for defects before installation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D9B437" w14:textId="77777777" w:rsidR="00BF0D4D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</w:t>
            </w:r>
            <w:r w:rsidR="00CF2C42">
              <w:rPr>
                <w:rFonts w:ascii="Aptos" w:hAnsi="Aptos"/>
                <w:sz w:val="16"/>
                <w:szCs w:val="16"/>
              </w:rPr>
              <w:t>aterial certs from manufacturer and visual inspection</w:t>
            </w:r>
            <w:r w:rsidR="00BF0D4D">
              <w:rPr>
                <w:rFonts w:ascii="Aptos" w:hAnsi="Aptos"/>
                <w:sz w:val="16"/>
                <w:szCs w:val="16"/>
              </w:rPr>
              <w:t xml:space="preserve"> </w:t>
            </w:r>
          </w:p>
          <w:p w14:paraId="0402B471" w14:textId="7CD42699" w:rsidR="003E259B" w:rsidRPr="0061391E" w:rsidRDefault="00BF0D4D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Material to align with design drawings and load rating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E1187E" w14:textId="77777777" w:rsidR="003E259B" w:rsidRDefault="00F56F30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Manufacturer certifications</w:t>
            </w:r>
          </w:p>
          <w:p w14:paraId="00F14B89" w14:textId="36835BF1" w:rsidR="00BF0D4D" w:rsidRPr="0061391E" w:rsidRDefault="00BF0D4D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16E9C36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31894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662A" w14:textId="12319F90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7BF3E2D3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23C1C" w14:textId="2F3A9666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2.4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08ACB3" w14:textId="4993BAB6" w:rsidR="003E259B" w:rsidRPr="0061391E" w:rsidRDefault="00B521D8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No water accum</w:t>
            </w:r>
            <w:r w:rsidR="002D01B7">
              <w:rPr>
                <w:rFonts w:ascii="Aptos" w:hAnsi="Aptos"/>
                <w:sz w:val="16"/>
                <w:szCs w:val="16"/>
              </w:rPr>
              <w:t>ulation in trenches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875434" w14:textId="583E5E64" w:rsidR="003E259B" w:rsidRPr="0061391E" w:rsidRDefault="00CF2C42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CF2C42">
              <w:rPr>
                <w:rFonts w:ascii="Aptos" w:hAnsi="Aptos"/>
                <w:sz w:val="16"/>
                <w:szCs w:val="16"/>
              </w:rPr>
              <w:t>No standing water or excessive moisture inside the trench.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FF82AC" w14:textId="65B95F5C" w:rsidR="003E259B" w:rsidRPr="0061391E" w:rsidRDefault="00F56F30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AS/NZS </w:t>
            </w:r>
            <w:r w:rsidR="0037664F">
              <w:rPr>
                <w:rFonts w:ascii="Aptos" w:hAnsi="Aptos"/>
                <w:sz w:val="16"/>
                <w:szCs w:val="16"/>
              </w:rPr>
              <w:t>3500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AD1127A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682D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4E436" w14:textId="05C0FA21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2572349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51B87B" w14:textId="7DDC03A9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</w:t>
            </w:r>
            <w:r w:rsidRPr="0061391E">
              <w:rPr>
                <w:rFonts w:ascii="Aptos" w:eastAsia="Arial" w:hAnsi="Aptos" w:cs="Arial"/>
                <w:sz w:val="16"/>
                <w:szCs w:val="16"/>
              </w:rPr>
              <w:t>5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1F1C08" w14:textId="47FE934F" w:rsidR="003E259B" w:rsidRPr="0061391E" w:rsidRDefault="00E9031A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E9031A">
              <w:rPr>
                <w:rFonts w:ascii="Aptos" w:eastAsia="Arial" w:hAnsi="Aptos" w:cs="Arial"/>
                <w:sz w:val="16"/>
                <w:szCs w:val="16"/>
              </w:rPr>
              <w:t>Exclusion zones around excavation established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ECA5A2" w14:textId="026A22F1" w:rsidR="003E259B" w:rsidRPr="0017723F" w:rsidRDefault="0017723F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17723F">
              <w:rPr>
                <w:rFonts w:ascii="Aptos" w:hAnsi="Aptos"/>
                <w:sz w:val="16"/>
                <w:szCs w:val="16"/>
              </w:rPr>
              <w:t>Proper barricades and signage placed around excavation area.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C0C220" w14:textId="0C226589" w:rsidR="003E259B" w:rsidRPr="0061391E" w:rsidRDefault="003E259B" w:rsidP="00FF70D0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AS </w:t>
            </w:r>
            <w:r w:rsidR="00FF70D0">
              <w:rPr>
                <w:rFonts w:ascii="Aptos" w:hAnsi="Aptos"/>
                <w:sz w:val="16"/>
                <w:szCs w:val="16"/>
              </w:rPr>
              <w:t>1742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D924141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FA45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42BD4" w14:textId="41472BB1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2CCE66A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3784F8" w14:textId="5F2825FF" w:rsidR="003E259B" w:rsidRDefault="003E259B" w:rsidP="00A11C71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2.6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F4D384" w14:textId="281919EE" w:rsidR="003E259B" w:rsidRDefault="00186802" w:rsidP="00A11C71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 w:rsidRPr="00186802">
              <w:rPr>
                <w:rFonts w:ascii="Aptos" w:eastAsia="Arial" w:hAnsi="Aptos" w:cs="Arial"/>
                <w:sz w:val="16"/>
                <w:szCs w:val="16"/>
              </w:rPr>
              <w:t xml:space="preserve">Spoil </w:t>
            </w:r>
            <w:r w:rsidR="00FF70D0">
              <w:rPr>
                <w:rFonts w:ascii="Aptos" w:eastAsia="Arial" w:hAnsi="Aptos" w:cs="Arial"/>
                <w:sz w:val="16"/>
                <w:szCs w:val="16"/>
              </w:rPr>
              <w:t>stock</w:t>
            </w:r>
            <w:r w:rsidRPr="00186802">
              <w:rPr>
                <w:rFonts w:ascii="Aptos" w:eastAsia="Arial" w:hAnsi="Aptos" w:cs="Arial"/>
                <w:sz w:val="16"/>
                <w:szCs w:val="16"/>
              </w:rPr>
              <w:t>piles located at least 1m from trench edges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635C58" w14:textId="06D52622" w:rsidR="003E259B" w:rsidRDefault="00FF70D0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Stockpiles </w:t>
            </w:r>
            <w:r w:rsidR="00451F40">
              <w:rPr>
                <w:rFonts w:ascii="Aptos" w:hAnsi="Aptos"/>
                <w:sz w:val="16"/>
                <w:szCs w:val="16"/>
              </w:rPr>
              <w:t>away from excavation to maintain safety of batters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AA3A9" w14:textId="0D8573FF" w:rsidR="003E259B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07652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6C588CD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AB32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DE45D" w14:textId="179F71A6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5114402B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ECAB4F" w14:textId="13F6E55B" w:rsidR="003E259B" w:rsidRDefault="00186802" w:rsidP="00A11C71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2.7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74EF4F" w14:textId="3E573425" w:rsidR="003E259B" w:rsidRPr="00307652" w:rsidRDefault="00186802" w:rsidP="00A11C71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 w:rsidRPr="00186802">
              <w:rPr>
                <w:rFonts w:ascii="Aptos" w:eastAsia="Arial" w:hAnsi="Aptos" w:cs="Arial"/>
                <w:sz w:val="16"/>
                <w:szCs w:val="16"/>
              </w:rPr>
              <w:t>Access and egress (ladders, steps) provided for trenches deeper than 1.2m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0D7BF9" w14:textId="53156FCF" w:rsidR="003E259B" w:rsidRPr="00307652" w:rsidRDefault="00451F40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Access and egress </w:t>
            </w:r>
            <w:r w:rsidR="007D1769">
              <w:rPr>
                <w:rFonts w:ascii="Aptos" w:hAnsi="Aptos"/>
                <w:sz w:val="16"/>
                <w:szCs w:val="16"/>
              </w:rPr>
              <w:t>for each trench.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59C3DE" w14:textId="31E5B189" w:rsidR="003E259B" w:rsidRPr="00307652" w:rsidRDefault="00541A1C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WHS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3BBEF44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CB3FF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6F8D2" w14:textId="48EA5BB3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A11C71" w:rsidRPr="0061391E" w14:paraId="6E500E56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6DED9" w14:textId="2794E1FE" w:rsidR="00A11C71" w:rsidRPr="0061391E" w:rsidRDefault="00F666AD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3 – </w:t>
            </w:r>
            <w:r w:rsidR="008B6B87" w:rsidRPr="008B6B87">
              <w:rPr>
                <w:rFonts w:ascii="Aptos" w:eastAsia="Arial" w:hAnsi="Aptos" w:cs="Arial"/>
                <w:b/>
                <w:sz w:val="18"/>
                <w:szCs w:val="18"/>
              </w:rPr>
              <w:t xml:space="preserve">Bedding &amp; Pipe Installation </w:t>
            </w:r>
            <w:r w:rsidR="00A11C71"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(photos where applicable) </w:t>
            </w:r>
          </w:p>
        </w:tc>
      </w:tr>
      <w:tr w:rsidR="003536C6" w:rsidRPr="0061391E" w14:paraId="5B6DBC1E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1042DB7A" w14:textId="77777777" w:rsidR="00A11C71" w:rsidRPr="0061391E" w:rsidRDefault="00A11C71" w:rsidP="00A11C71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D30D0CB" w14:textId="76DFB0BB" w:rsidR="00A11C71" w:rsidRPr="0061391E" w:rsidRDefault="00A11C71" w:rsidP="00A11C71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25C43C3" w14:textId="28B80CB5" w:rsidR="00A11C71" w:rsidRPr="0061391E" w:rsidRDefault="00F666AD" w:rsidP="00A11C71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69E3AB9" w14:textId="5EEC049F" w:rsidR="00A11C71" w:rsidRPr="0061391E" w:rsidRDefault="00A11C71" w:rsidP="00A11C71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18A05F1E" w14:textId="66C37575" w:rsidR="00A11C71" w:rsidRPr="0061391E" w:rsidRDefault="00A11C71" w:rsidP="00A11C71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3536C6" w:rsidRPr="0061391E" w14:paraId="16B1E34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6A9E9" w14:textId="100C1C9D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3.</w:t>
            </w: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10F69" w14:textId="3F482713" w:rsidR="003E259B" w:rsidRPr="0061391E" w:rsidRDefault="00583D7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583D7C">
              <w:rPr>
                <w:rFonts w:ascii="Aptos" w:eastAsia="Arial" w:hAnsi="Aptos" w:cs="Arial"/>
                <w:sz w:val="16"/>
                <w:szCs w:val="16"/>
              </w:rPr>
              <w:t>Correct bedding material used (sand, gravel, etc.)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3C02" w14:textId="4E8C5F03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Material complies with particle size, moisture content, MMDD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2E489" w14:textId="792D1D46" w:rsidR="003E259B" w:rsidRPr="0061391E" w:rsidRDefault="003E259B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8D2C6D">
              <w:rPr>
                <w:rFonts w:ascii="Aptos" w:hAnsi="Aptos"/>
                <w:sz w:val="16"/>
                <w:szCs w:val="16"/>
              </w:rPr>
              <w:t>WBS-SS-CI-SPC-0006 Test</w:t>
            </w:r>
            <w:r>
              <w:rPr>
                <w:rFonts w:ascii="Aptos" w:hAnsi="Aptos"/>
                <w:sz w:val="16"/>
                <w:szCs w:val="16"/>
              </w:rPr>
              <w:t xml:space="preserve"> material</w:t>
            </w:r>
            <w:r w:rsidRPr="008D2C6D">
              <w:rPr>
                <w:rFonts w:ascii="Aptos" w:hAnsi="Aptos"/>
                <w:sz w:val="16"/>
                <w:szCs w:val="16"/>
              </w:rPr>
              <w:t xml:space="preserve"> </w:t>
            </w:r>
            <w:r>
              <w:rPr>
                <w:rFonts w:ascii="Aptos" w:hAnsi="Aptos"/>
                <w:sz w:val="16"/>
                <w:szCs w:val="16"/>
              </w:rPr>
              <w:t>r</w:t>
            </w:r>
            <w:r w:rsidRPr="008D2C6D">
              <w:rPr>
                <w:rFonts w:ascii="Aptos" w:hAnsi="Aptos"/>
                <w:sz w:val="16"/>
                <w:szCs w:val="16"/>
              </w:rPr>
              <w:t xml:space="preserve">esults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C4DAF90" w14:textId="77777777" w:rsidR="003E259B" w:rsidRPr="0061391E" w:rsidRDefault="003E259B" w:rsidP="00A11C71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34717" w14:textId="77777777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39F4C304" w14:textId="77777777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F9A4" w14:textId="33680E2E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3D162C65" w14:textId="12BCB098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</w:tr>
      <w:tr w:rsidR="003536C6" w:rsidRPr="0061391E" w14:paraId="68DD7224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7EFCF" w14:textId="7C4A8715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3.2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9EB5" w14:textId="5E560A6F" w:rsidR="003E259B" w:rsidRPr="0061391E" w:rsidRDefault="00583D7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583D7C">
              <w:rPr>
                <w:rFonts w:ascii="Aptos" w:eastAsia="Arial" w:hAnsi="Aptos" w:cs="Arial"/>
                <w:sz w:val="16"/>
                <w:szCs w:val="16"/>
              </w:rPr>
              <w:t>Bedding compacted to required density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3618" w14:textId="5DADABC6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Layers placed in maximum </w:t>
            </w:r>
            <w:r w:rsidR="00C86199">
              <w:rPr>
                <w:rFonts w:ascii="Aptos" w:hAnsi="Aptos"/>
                <w:sz w:val="16"/>
                <w:szCs w:val="16"/>
              </w:rPr>
              <w:t>3</w:t>
            </w:r>
            <w:r>
              <w:rPr>
                <w:rFonts w:ascii="Aptos" w:hAnsi="Aptos"/>
                <w:sz w:val="16"/>
                <w:szCs w:val="16"/>
              </w:rPr>
              <w:t>00mm (loose) thickness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0B17C" w14:textId="30988240" w:rsidR="003E259B" w:rsidRPr="0061391E" w:rsidRDefault="003E259B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8D2C6D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C56F2B6" w14:textId="77777777" w:rsidR="003E259B" w:rsidRPr="0061391E" w:rsidRDefault="003E259B" w:rsidP="00A11C71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E62D" w14:textId="77777777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A1CF" w14:textId="3AEA7262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57BC74B8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0B74E" w14:textId="0E687263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3</w:t>
            </w:r>
            <w:r>
              <w:rPr>
                <w:rFonts w:ascii="Aptos" w:eastAsia="Arial" w:hAnsi="Aptos" w:cs="Arial"/>
                <w:sz w:val="16"/>
                <w:szCs w:val="16"/>
              </w:rPr>
              <w:t>.3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4F837" w14:textId="7D5DCF14" w:rsidR="003E259B" w:rsidRPr="0061391E" w:rsidRDefault="00583D7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583D7C">
              <w:rPr>
                <w:rFonts w:ascii="Aptos" w:hAnsi="Aptos"/>
                <w:sz w:val="16"/>
                <w:szCs w:val="16"/>
              </w:rPr>
              <w:t>Pipes</w:t>
            </w:r>
            <w:r w:rsidR="00BF0D4D">
              <w:rPr>
                <w:rFonts w:ascii="Aptos" w:hAnsi="Aptos"/>
                <w:sz w:val="16"/>
                <w:szCs w:val="16"/>
              </w:rPr>
              <w:t xml:space="preserve"> and materials </w:t>
            </w:r>
            <w:r w:rsidRPr="00583D7C">
              <w:rPr>
                <w:rFonts w:ascii="Aptos" w:hAnsi="Aptos"/>
                <w:sz w:val="16"/>
                <w:szCs w:val="16"/>
              </w:rPr>
              <w:t>inspected for defects before installation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77D0" w14:textId="6B092A9D" w:rsidR="003E259B" w:rsidRPr="009C00EC" w:rsidRDefault="009C00E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I</w:t>
            </w:r>
            <w:r w:rsidRPr="009C00EC">
              <w:rPr>
                <w:rFonts w:ascii="Aptos" w:hAnsi="Aptos"/>
                <w:sz w:val="16"/>
                <w:szCs w:val="16"/>
              </w:rPr>
              <w:t>nstalled to design grade ±10mm and alignment within 5mm tolerance.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64A67" w14:textId="1DF0CD46" w:rsidR="003E259B" w:rsidRPr="0061391E" w:rsidRDefault="009C00EC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</w:t>
            </w:r>
            <w:r w:rsidR="0051792E">
              <w:rPr>
                <w:rFonts w:ascii="Aptos" w:hAnsi="Aptos"/>
                <w:sz w:val="16"/>
                <w:szCs w:val="16"/>
              </w:rPr>
              <w:t>/NZS 3500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E158AB" w14:textId="77777777" w:rsidR="003E259B" w:rsidRPr="0061391E" w:rsidRDefault="003E259B" w:rsidP="00A11C71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67E2" w14:textId="77777777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118AC" w14:textId="72EE4FD4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43C53A1E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6A8F5" w14:textId="20D372C1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3.4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CB159" w14:textId="2ECE01CD" w:rsidR="003E259B" w:rsidRPr="00583D7C" w:rsidRDefault="00583D7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583D7C">
              <w:rPr>
                <w:rFonts w:ascii="Aptos" w:hAnsi="Aptos"/>
                <w:sz w:val="16"/>
                <w:szCs w:val="16"/>
              </w:rPr>
              <w:t>Pipes laid at correct grade and alignment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649A" w14:textId="3DE196BA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Levels and grading match design tolerances (+/- 20mm)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43DE8" w14:textId="177AADEC" w:rsidR="003E259B" w:rsidRPr="0061391E" w:rsidRDefault="003E259B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B3600">
              <w:rPr>
                <w:rFonts w:ascii="Aptos" w:hAnsi="Aptos"/>
                <w:sz w:val="16"/>
                <w:szCs w:val="16"/>
              </w:rPr>
              <w:t>WBS-SS-CI-SPC-0006, Survey Report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B0D5FE" w14:textId="77777777" w:rsidR="003E259B" w:rsidRPr="0061391E" w:rsidRDefault="003E259B" w:rsidP="00A11C71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D84B6" w14:textId="77777777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B91C" w14:textId="32AB42C6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386910B8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039A7" w14:textId="4CC9E151" w:rsidR="00583D7C" w:rsidRDefault="002221BF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3.5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07DC2" w14:textId="76ECFAB2" w:rsidR="00583D7C" w:rsidRPr="00583D7C" w:rsidRDefault="00982ADF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982ADF">
              <w:rPr>
                <w:rFonts w:ascii="Aptos" w:hAnsi="Aptos"/>
                <w:sz w:val="16"/>
                <w:szCs w:val="16"/>
              </w:rPr>
              <w:t>Correct pipe jointing method used (rubber ring, solvent weld, etc.)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36E6" w14:textId="67C6CF80" w:rsidR="00583D7C" w:rsidRDefault="00E93EE4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E93EE4">
              <w:rPr>
                <w:rFonts w:ascii="Aptos" w:hAnsi="Aptos"/>
                <w:sz w:val="16"/>
                <w:szCs w:val="16"/>
              </w:rPr>
              <w:t>Joints must be fully engaged and sealed per manufacturer specifications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7CA9B" w14:textId="2684E459" w:rsidR="00583D7C" w:rsidRPr="006B3600" w:rsidRDefault="00F1521E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Manufacturer spec</w:t>
            </w:r>
            <w:r w:rsidR="005F0A60">
              <w:rPr>
                <w:rFonts w:ascii="Aptos" w:hAnsi="Aptos"/>
                <w:sz w:val="16"/>
                <w:szCs w:val="16"/>
              </w:rPr>
              <w:t>ifications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1466DC" w14:textId="77777777" w:rsidR="00583D7C" w:rsidRPr="0061391E" w:rsidRDefault="00583D7C" w:rsidP="00A11C71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FBDD" w14:textId="77777777" w:rsidR="00583D7C" w:rsidRPr="0061391E" w:rsidRDefault="00583D7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FD2B" w14:textId="77777777" w:rsidR="00583D7C" w:rsidRPr="0061391E" w:rsidRDefault="00583D7C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6B3600" w:rsidRPr="0061391E" w14:paraId="7FD23B4F" w14:textId="77777777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EF9CE" w14:textId="6DAFEAB6" w:rsidR="006B3600" w:rsidRPr="0061391E" w:rsidRDefault="006B3600" w:rsidP="00F3513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4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 </w:t>
            </w:r>
            <w:r w:rsidR="00A07A6D">
              <w:rPr>
                <w:rFonts w:ascii="Aptos" w:eastAsia="Arial" w:hAnsi="Aptos" w:cs="Arial"/>
                <w:b/>
                <w:sz w:val="18"/>
                <w:szCs w:val="18"/>
              </w:rPr>
              <w:t>Backfilling and c</w:t>
            </w:r>
            <w:r w:rsidR="003349BB">
              <w:rPr>
                <w:rFonts w:ascii="Aptos" w:eastAsia="Arial" w:hAnsi="Aptos" w:cs="Arial"/>
                <w:b/>
                <w:sz w:val="18"/>
                <w:szCs w:val="18"/>
              </w:rPr>
              <w:t>ompaction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 xml:space="preserve"> (ph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otos where applicable) </w:t>
            </w:r>
          </w:p>
        </w:tc>
      </w:tr>
      <w:tr w:rsidR="003536C6" w:rsidRPr="0061391E" w14:paraId="0417AA41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F3A3FFC" w14:textId="77777777" w:rsidR="006B3600" w:rsidRPr="0061391E" w:rsidRDefault="006B3600" w:rsidP="00F35133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8B56ACF" w14:textId="77777777" w:rsidR="006B3600" w:rsidRPr="0061391E" w:rsidRDefault="006B3600" w:rsidP="00F35133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22CF4CE2" w14:textId="77777777" w:rsidR="006B3600" w:rsidRPr="0061391E" w:rsidRDefault="006B3600" w:rsidP="00F35133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05C55119" w14:textId="77777777" w:rsidR="006B3600" w:rsidRPr="0061391E" w:rsidRDefault="006B3600" w:rsidP="00F35133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7DC4DB22" w14:textId="77777777" w:rsidR="006B3600" w:rsidRPr="0061391E" w:rsidRDefault="006B3600" w:rsidP="00F35133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3536C6" w:rsidRPr="0061391E" w14:paraId="0AE1AF5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B3FAE" w14:textId="3B466EAC" w:rsidR="003E259B" w:rsidRPr="0061391E" w:rsidRDefault="003E259B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</w:t>
            </w: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6B54D" w14:textId="1D5941D3" w:rsidR="003E259B" w:rsidRPr="0061391E" w:rsidRDefault="003349B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349BB">
              <w:rPr>
                <w:rFonts w:ascii="Aptos" w:eastAsia="Arial" w:hAnsi="Aptos" w:cs="Arial"/>
                <w:sz w:val="16"/>
                <w:szCs w:val="16"/>
              </w:rPr>
              <w:t>Initial backfill material placed evenly around pipes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2291" w14:textId="4BB13009" w:rsidR="003E259B" w:rsidRPr="0061391E" w:rsidRDefault="00DB6486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Site-won material approved by geotechnical engineer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A8FC" w14:textId="77777777" w:rsidR="003E259B" w:rsidRDefault="00EC24F9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Geotechnical report</w:t>
            </w:r>
          </w:p>
          <w:p w14:paraId="76B8D51C" w14:textId="1E320393" w:rsidR="00EC24F9" w:rsidRPr="0061391E" w:rsidRDefault="00EC24F9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AS/NZS 3725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BD49B78" w14:textId="77777777" w:rsidR="003E259B" w:rsidRPr="0061391E" w:rsidRDefault="003E259B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8B51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4CE7724E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FC6EE" w14:textId="2749950A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165D0DA8" w14:textId="0AEF7AEC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</w:tr>
      <w:tr w:rsidR="003536C6" w:rsidRPr="0061391E" w14:paraId="42A55390" w14:textId="77777777" w:rsidTr="00B9766E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F5C45" w14:textId="51356ADF" w:rsidR="003E259B" w:rsidRPr="0061391E" w:rsidRDefault="003E259B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36C20" w14:textId="08676396" w:rsidR="003E259B" w:rsidRPr="0061391E" w:rsidRDefault="003349B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349BB">
              <w:rPr>
                <w:rFonts w:ascii="Aptos" w:hAnsi="Aptos"/>
                <w:sz w:val="16"/>
                <w:szCs w:val="16"/>
              </w:rPr>
              <w:t>No large rocks or debris in backfill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7F625" w14:textId="5B14F9FD" w:rsidR="003E259B" w:rsidRPr="0061391E" w:rsidRDefault="00136AA9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No rocks or debris in backfill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AC035" w14:textId="5CD79450" w:rsidR="003E259B" w:rsidRPr="0061391E" w:rsidRDefault="003E259B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B611D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18C9821" w14:textId="77777777" w:rsidR="003E259B" w:rsidRPr="0061391E" w:rsidRDefault="003E259B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C70E1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12F6" w14:textId="149EC51C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3E1E6010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3A03D" w14:textId="24A4C412" w:rsidR="003E259B" w:rsidRPr="0061391E" w:rsidRDefault="003E259B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737B3" w14:textId="4D26606B" w:rsidR="003E259B" w:rsidRPr="0061391E" w:rsidRDefault="003349B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349BB">
              <w:rPr>
                <w:rFonts w:ascii="Aptos" w:hAnsi="Aptos"/>
                <w:sz w:val="16"/>
                <w:szCs w:val="16"/>
              </w:rPr>
              <w:t>Backfilling in controlled layers (300mm lifts)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AB51" w14:textId="276D8671" w:rsidR="003E259B" w:rsidRPr="0061391E" w:rsidRDefault="000D6E18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Backfill in uniform layers of maximum 300mm thickness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9A98D" w14:textId="77777777" w:rsidR="00BF0D4D" w:rsidRDefault="00BF0D4D" w:rsidP="0007289A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B611D"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1788FB60" w14:textId="4477050D" w:rsidR="003E259B" w:rsidRPr="0061391E" w:rsidRDefault="000D6E18" w:rsidP="0007289A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Drainage drawings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204725" w14:textId="77777777" w:rsidR="003E259B" w:rsidRPr="0061391E" w:rsidRDefault="003E259B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B322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5C43" w14:textId="3471093A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DD6428" w:rsidRPr="0061391E" w14:paraId="526C769D" w14:textId="77777777" w:rsidTr="00B9766E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1FBD3" w14:textId="798B0E3F" w:rsidR="00DD6428" w:rsidRDefault="00DD6428" w:rsidP="00F35133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6A996" w14:textId="4EC74171" w:rsidR="00DD6428" w:rsidRPr="003349BB" w:rsidRDefault="00D0544A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Backfill shall be placed to a depth of 300mm above collars of pipes or conduits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4DAD3" w14:textId="2BF1A534" w:rsidR="00DD6428" w:rsidRDefault="00B9766E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Minimum 300mm above collars of pipes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BA9E5" w14:textId="3A4ECFE7" w:rsidR="00DD6428" w:rsidRDefault="00136AA9" w:rsidP="0007289A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B611D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C1767B" w14:textId="77777777" w:rsidR="00DD6428" w:rsidRPr="0061391E" w:rsidRDefault="00DD6428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20AE" w14:textId="77777777" w:rsidR="00DD6428" w:rsidRPr="0061391E" w:rsidRDefault="00DD6428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7E70" w14:textId="77777777" w:rsidR="00DD6428" w:rsidRPr="0061391E" w:rsidRDefault="00DD6428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6B2BE69E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82AF8" w14:textId="6DE5703C" w:rsidR="003E259B" w:rsidRPr="0061391E" w:rsidRDefault="003E259B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4.</w:t>
            </w:r>
            <w:r w:rsidR="00136AA9">
              <w:rPr>
                <w:rFonts w:ascii="Aptos" w:hAnsi="Aptos"/>
                <w:sz w:val="16"/>
                <w:szCs w:val="16"/>
              </w:rPr>
              <w:t>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527D1" w14:textId="7C8D69F7" w:rsidR="003E259B" w:rsidRPr="0061391E" w:rsidRDefault="003E4095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E4095">
              <w:rPr>
                <w:rFonts w:ascii="Aptos" w:hAnsi="Aptos"/>
                <w:sz w:val="16"/>
                <w:szCs w:val="16"/>
              </w:rPr>
              <w:t>Compaction tests performed and passed (Proctor Density, NDM, etc.)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72A4" w14:textId="77777777" w:rsidR="00884169" w:rsidRDefault="00884169" w:rsidP="00884169">
            <w:pPr>
              <w:ind w:left="1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</w:p>
          <w:p w14:paraId="3485277C" w14:textId="3BC43EF2" w:rsidR="003E259B" w:rsidRPr="0061391E" w:rsidRDefault="00884169" w:rsidP="00884169">
            <w:pPr>
              <w:ind w:left="1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Compacted to 9</w:t>
            </w:r>
            <w:r w:rsidR="00A64E71">
              <w:rPr>
                <w:rFonts w:ascii="Aptos" w:hAnsi="Aptos"/>
                <w:sz w:val="16"/>
                <w:szCs w:val="16"/>
              </w:rPr>
              <w:t>3</w:t>
            </w:r>
            <w:r>
              <w:rPr>
                <w:rFonts w:ascii="Aptos" w:hAnsi="Aptos"/>
                <w:sz w:val="16"/>
                <w:szCs w:val="16"/>
              </w:rPr>
              <w:t>% MMDD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B0732" w14:textId="77777777" w:rsidR="009A11B4" w:rsidRDefault="009A11B4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>WBS-SS-CI-SPC-0006</w:t>
            </w:r>
          </w:p>
          <w:p w14:paraId="33246F09" w14:textId="77777777" w:rsidR="003E259B" w:rsidRDefault="004C62AB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 1289</w:t>
            </w:r>
          </w:p>
          <w:p w14:paraId="7348A07A" w14:textId="23595940" w:rsidR="009A11B4" w:rsidRPr="0061391E" w:rsidRDefault="009A11B4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TQ # 66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4415FC2" w14:textId="77777777" w:rsidR="003E259B" w:rsidRPr="0061391E" w:rsidRDefault="003E259B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8D826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5DA3" w14:textId="456C828B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2978591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051C9" w14:textId="7C7F062B" w:rsidR="003E4095" w:rsidRDefault="00136AA9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lastRenderedPageBreak/>
              <w:t>4.6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E948B" w14:textId="2F958E6A" w:rsidR="003E4095" w:rsidRPr="003E4095" w:rsidRDefault="003E4095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E4095">
              <w:rPr>
                <w:rFonts w:ascii="Aptos" w:hAnsi="Aptos"/>
                <w:sz w:val="16"/>
                <w:szCs w:val="16"/>
              </w:rPr>
              <w:t>Surface reinstated as per project specs (concrete, asphalt, topsoil)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4A2D" w14:textId="03BDC54E" w:rsidR="003E4095" w:rsidRPr="004C62AB" w:rsidRDefault="004C62A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C62AB">
              <w:rPr>
                <w:rFonts w:ascii="Aptos" w:hAnsi="Aptos"/>
                <w:sz w:val="16"/>
                <w:szCs w:val="16"/>
              </w:rPr>
              <w:t>Backfill to match existing ground levels with ±10mm tolerance.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B643D" w14:textId="7BF39AD2" w:rsidR="003E4095" w:rsidRPr="0061391E" w:rsidRDefault="004C62AB" w:rsidP="004B611D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IFC drawings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511B01" w14:textId="77777777" w:rsidR="003E4095" w:rsidRPr="0061391E" w:rsidRDefault="003E4095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BA9A" w14:textId="77777777" w:rsidR="003E4095" w:rsidRPr="0061391E" w:rsidRDefault="003E4095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46A22" w14:textId="77777777" w:rsidR="003E4095" w:rsidRPr="0061391E" w:rsidRDefault="003E4095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4B611D" w:rsidRPr="0061391E" w14:paraId="49642794" w14:textId="77777777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58033" w14:textId="1B8F1BF9" w:rsidR="004B611D" w:rsidRPr="0061391E" w:rsidRDefault="004B611D" w:rsidP="00F3513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5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Final inspections and acceptance (ph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otos where applicable) </w:t>
            </w:r>
          </w:p>
        </w:tc>
      </w:tr>
      <w:tr w:rsidR="003536C6" w:rsidRPr="0061391E" w14:paraId="5B1A1706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224F26C5" w14:textId="77777777" w:rsidR="004B611D" w:rsidRPr="0061391E" w:rsidRDefault="004B611D" w:rsidP="00F35133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518F0A6A" w14:textId="77777777" w:rsidR="004B611D" w:rsidRPr="0061391E" w:rsidRDefault="004B611D" w:rsidP="00F35133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778F5CD8" w14:textId="77777777" w:rsidR="004B611D" w:rsidRPr="0061391E" w:rsidRDefault="004B611D" w:rsidP="00F35133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51E9D097" w14:textId="77777777" w:rsidR="004B611D" w:rsidRPr="0061391E" w:rsidRDefault="004B611D" w:rsidP="00F35133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11F41018" w14:textId="77777777" w:rsidR="004B611D" w:rsidRPr="0061391E" w:rsidRDefault="004B611D" w:rsidP="00F35133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77095D" w:rsidRPr="0061391E" w14:paraId="1DF04B13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97A9A" w14:textId="4225CFAB" w:rsidR="0077095D" w:rsidRDefault="0077095D" w:rsidP="00F35133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5.1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13BF7" w14:textId="59F98850" w:rsidR="0077095D" w:rsidRPr="00B265CB" w:rsidRDefault="00B265C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B265CB">
              <w:rPr>
                <w:rFonts w:ascii="Aptos" w:eastAsia="Arial" w:hAnsi="Aptos" w:cs="Arial"/>
                <w:spacing w:val="3"/>
                <w:sz w:val="16"/>
                <w:szCs w:val="16"/>
              </w:rPr>
              <w:t>Air pressure test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8D3D" w14:textId="77777777" w:rsidR="00A228BC" w:rsidRPr="00A228BC" w:rsidRDefault="00A228BC" w:rsidP="00A228BC">
            <w:pPr>
              <w:spacing w:before="60" w:after="60"/>
              <w:ind w:left="102" w:right="-23"/>
              <w:rPr>
                <w:rFonts w:ascii="Aptos" w:eastAsia="Arial" w:hAnsi="Aptos" w:cs="Arial"/>
                <w:spacing w:val="3"/>
                <w:sz w:val="16"/>
                <w:szCs w:val="16"/>
              </w:rPr>
            </w:pPr>
            <w:r w:rsidRPr="00A228BC">
              <w:rPr>
                <w:rFonts w:ascii="Aptos" w:eastAsia="Arial" w:hAnsi="Aptos" w:cs="Arial"/>
                <w:spacing w:val="3"/>
                <w:sz w:val="16"/>
                <w:szCs w:val="16"/>
              </w:rPr>
              <w:t>The pipe system must not lose more than a defined amount of pressure within the test duration.</w:t>
            </w:r>
          </w:p>
          <w:p w14:paraId="32A52DEF" w14:textId="77777777" w:rsidR="00A228BC" w:rsidRPr="00A228BC" w:rsidRDefault="00A228BC" w:rsidP="00A228BC">
            <w:pPr>
              <w:spacing w:before="60" w:after="60"/>
              <w:ind w:left="102" w:right="-23"/>
              <w:rPr>
                <w:rFonts w:ascii="Aptos" w:eastAsia="Arial" w:hAnsi="Aptos" w:cs="Arial"/>
                <w:spacing w:val="3"/>
                <w:sz w:val="16"/>
                <w:szCs w:val="16"/>
              </w:rPr>
            </w:pPr>
            <w:r w:rsidRPr="00A228BC">
              <w:rPr>
                <w:rFonts w:ascii="Aptos" w:eastAsia="Arial" w:hAnsi="Aptos" w:cs="Arial"/>
                <w:spacing w:val="3"/>
                <w:sz w:val="16"/>
                <w:szCs w:val="16"/>
              </w:rPr>
              <w:t>PVC - 25 kPa (3.5 psi) – pressure drop ≤3.5 kPa (0.5 psi) in 5 min.</w:t>
            </w:r>
          </w:p>
          <w:p w14:paraId="61C63A49" w14:textId="5D3065BB" w:rsidR="0077095D" w:rsidRPr="00A228BC" w:rsidRDefault="00A228BC" w:rsidP="00A228BC">
            <w:pPr>
              <w:spacing w:before="60" w:after="60"/>
              <w:ind w:left="102" w:right="-23"/>
              <w:rPr>
                <w:rFonts w:ascii="Aptos" w:eastAsia="Arial" w:hAnsi="Aptos" w:cs="Arial"/>
                <w:spacing w:val="3"/>
                <w:sz w:val="16"/>
                <w:szCs w:val="16"/>
              </w:rPr>
            </w:pPr>
            <w:r w:rsidRPr="00A228BC">
              <w:rPr>
                <w:rFonts w:ascii="Aptos" w:eastAsia="Arial" w:hAnsi="Aptos" w:cs="Arial"/>
                <w:spacing w:val="3"/>
                <w:sz w:val="16"/>
                <w:szCs w:val="16"/>
              </w:rPr>
              <w:t>Concrete - 25-50 kPa (3.5-7.0 psi) – pressure drop ≤10% drop in 5 min.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9535C" w14:textId="77777777" w:rsidR="00935B8E" w:rsidRDefault="00935B8E" w:rsidP="00935B8E">
            <w:pPr>
              <w:spacing w:before="60" w:after="60"/>
              <w:ind w:left="102" w:right="-23"/>
              <w:rPr>
                <w:rFonts w:ascii="Aptos" w:eastAsia="Arial" w:hAnsi="Aptos" w:cs="Arial"/>
                <w:spacing w:val="3"/>
                <w:sz w:val="16"/>
                <w:szCs w:val="16"/>
              </w:rPr>
            </w:pPr>
            <w:r w:rsidRPr="00935B8E">
              <w:rPr>
                <w:rFonts w:ascii="Aptos" w:eastAsia="Arial" w:hAnsi="Aptos" w:cs="Arial"/>
                <w:spacing w:val="3"/>
                <w:sz w:val="16"/>
                <w:szCs w:val="16"/>
              </w:rPr>
              <w:t>WBS-SS-CI-SPC-0006</w:t>
            </w:r>
          </w:p>
          <w:p w14:paraId="0CB6EE45" w14:textId="56F8FE1C" w:rsidR="0077095D" w:rsidRPr="00935B8E" w:rsidRDefault="00935B8E" w:rsidP="00935B8E">
            <w:pPr>
              <w:spacing w:before="60" w:after="60"/>
              <w:ind w:left="102" w:right="-23"/>
              <w:rPr>
                <w:rFonts w:ascii="Aptos" w:eastAsia="Arial" w:hAnsi="Aptos" w:cs="Arial"/>
                <w:spacing w:val="3"/>
                <w:sz w:val="16"/>
                <w:szCs w:val="16"/>
              </w:rPr>
            </w:pPr>
            <w:r w:rsidRPr="00935B8E">
              <w:rPr>
                <w:rFonts w:ascii="Aptos" w:eastAsia="Arial" w:hAnsi="Aptos" w:cs="Arial"/>
                <w:spacing w:val="3"/>
                <w:sz w:val="16"/>
                <w:szCs w:val="16"/>
              </w:rPr>
              <w:t>AS 4033.2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0DF882F" w14:textId="77777777" w:rsidR="0077095D" w:rsidRPr="0061391E" w:rsidRDefault="0077095D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58F9" w14:textId="77777777" w:rsidR="0077095D" w:rsidRPr="0061391E" w:rsidRDefault="0077095D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A49DB" w14:textId="77777777" w:rsidR="0077095D" w:rsidRPr="0061391E" w:rsidRDefault="0077095D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054D629B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9731" w14:textId="61E93DC8" w:rsidR="003E259B" w:rsidRPr="0061391E" w:rsidRDefault="003E259B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5.</w:t>
            </w:r>
            <w:r w:rsidR="00BC49FE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9EF31" w14:textId="5B3F4DCB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As-built survey verification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1413" w14:textId="23590D61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As-built levels and layout match design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328F" w14:textId="77777777" w:rsidR="0007289A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As-Built Drawings</w:t>
            </w:r>
          </w:p>
          <w:p w14:paraId="42B0FE9C" w14:textId="5FD90BD1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Survey Report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247B1E" w14:textId="77777777" w:rsidR="003E259B" w:rsidRPr="0061391E" w:rsidRDefault="003E259B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0464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FC92" w14:textId="69A3E92B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184E5A7D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C8790" w14:textId="14746400" w:rsidR="003E259B" w:rsidRPr="0061391E" w:rsidRDefault="003E259B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5.</w:t>
            </w:r>
            <w:r w:rsidR="00572754">
              <w:rPr>
                <w:rFonts w:ascii="Aptos" w:eastAsia="Arial" w:hAnsi="Aptos" w:cs="Arial"/>
                <w:sz w:val="16"/>
                <w:szCs w:val="16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95C15" w14:textId="78A10A6C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Removal of temporary works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5106" w14:textId="754861B5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All temporary structures, barriers, and access points removed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6F9EC" w14:textId="56EDB0E6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inspection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AE82AF" w14:textId="77777777" w:rsidR="003E259B" w:rsidRPr="0061391E" w:rsidRDefault="003E259B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B529E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7D5D" w14:textId="25E8F4FD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536C6" w:rsidRPr="0061391E" w14:paraId="61A1CFC6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3113" w14:textId="6C0B9367" w:rsidR="003E259B" w:rsidRPr="0061391E" w:rsidRDefault="003E259B" w:rsidP="00F35133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5.</w:t>
            </w:r>
            <w:r w:rsidR="00572754">
              <w:rPr>
                <w:rFonts w:ascii="Aptos" w:hAnsi="Aptos"/>
                <w:sz w:val="16"/>
                <w:szCs w:val="16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15A34" w14:textId="74EC4DAC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>Final inspection sign-off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4E7C" w14:textId="1CD1A728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 xml:space="preserve">All </w:t>
            </w:r>
            <w:r w:rsidR="002C5076">
              <w:rPr>
                <w:rFonts w:ascii="Aptos" w:hAnsi="Aptos"/>
                <w:sz w:val="16"/>
                <w:szCs w:val="16"/>
              </w:rPr>
              <w:t>drainage</w:t>
            </w:r>
            <w:r w:rsidRPr="00D9413E">
              <w:rPr>
                <w:rFonts w:ascii="Aptos" w:hAnsi="Aptos"/>
                <w:sz w:val="16"/>
                <w:szCs w:val="16"/>
              </w:rPr>
              <w:t xml:space="preserve"> activities completed and accepted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E3D4" w14:textId="40EAA312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ED234B9" w14:textId="77777777" w:rsidR="003E259B" w:rsidRPr="0061391E" w:rsidRDefault="003E259B" w:rsidP="00F3513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2D24" w14:textId="77777777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8EF2" w14:textId="3A3E1D48" w:rsidR="003E259B" w:rsidRPr="0061391E" w:rsidRDefault="003E259B" w:rsidP="00F3513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</w:tbl>
    <w:p w14:paraId="17ACD47F" w14:textId="77777777" w:rsidR="004B611D" w:rsidRDefault="004B611D" w:rsidP="004B611D">
      <w:pPr>
        <w:pStyle w:val="Body"/>
        <w:ind w:firstLine="0"/>
      </w:pPr>
    </w:p>
    <w:p w14:paraId="0E3B2247" w14:textId="77777777" w:rsidR="006B3600" w:rsidRDefault="006B3600" w:rsidP="006B3600">
      <w:pPr>
        <w:pStyle w:val="Body"/>
        <w:ind w:firstLine="0"/>
      </w:pPr>
    </w:p>
    <w:p w14:paraId="45FA9FF0" w14:textId="77777777" w:rsidR="00C03C05" w:rsidRDefault="00C03C05" w:rsidP="00C03C05">
      <w:pPr>
        <w:pStyle w:val="Body"/>
        <w:ind w:firstLine="0"/>
      </w:pPr>
    </w:p>
    <w:p w14:paraId="3AD68DF5" w14:textId="77777777" w:rsidR="00C03C05" w:rsidRPr="00CB035D" w:rsidRDefault="00C03C05" w:rsidP="00C03C05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>
        <w:rPr>
          <w:sz w:val="32"/>
          <w:szCs w:val="28"/>
        </w:rPr>
        <w:t>Sign-off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0"/>
        <w:gridCol w:w="3120"/>
        <w:gridCol w:w="3122"/>
        <w:gridCol w:w="2264"/>
      </w:tblGrid>
      <w:tr w:rsidR="00C03C05" w:rsidRPr="00344768" w14:paraId="2389703A" w14:textId="77777777" w:rsidTr="00F35133">
        <w:trPr>
          <w:trHeight w:val="57"/>
        </w:trPr>
        <w:tc>
          <w:tcPr>
            <w:tcW w:w="10194" w:type="dxa"/>
            <w:gridSpan w:val="4"/>
            <w:shd w:val="clear" w:color="auto" w:fill="A8D59D"/>
          </w:tcPr>
          <w:p w14:paraId="5410CCB0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E534B4">
              <w:rPr>
                <w:rFonts w:asciiTheme="minorHAnsi" w:hAnsiTheme="minorHAnsi"/>
                <w:b/>
                <w:bCs/>
              </w:rPr>
              <w:t>Prepared by:</w:t>
            </w:r>
          </w:p>
        </w:tc>
      </w:tr>
      <w:tr w:rsidR="00C03C05" w:rsidRPr="00344768" w14:paraId="47C2C435" w14:textId="77777777" w:rsidTr="00F35133">
        <w:trPr>
          <w:trHeight w:val="57"/>
        </w:trPr>
        <w:tc>
          <w:tcPr>
            <w:tcW w:w="1699" w:type="dxa"/>
          </w:tcPr>
          <w:p w14:paraId="6AA3374F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Responsibility</w:t>
            </w:r>
          </w:p>
        </w:tc>
        <w:tc>
          <w:tcPr>
            <w:tcW w:w="3116" w:type="dxa"/>
          </w:tcPr>
          <w:p w14:paraId="128DD487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661EF810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1" w:type="dxa"/>
          </w:tcPr>
          <w:p w14:paraId="4D1F606B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C03C05" w:rsidRPr="00344768" w14:paraId="095919A1" w14:textId="77777777" w:rsidTr="00F35133">
        <w:trPr>
          <w:trHeight w:val="57"/>
        </w:trPr>
        <w:tc>
          <w:tcPr>
            <w:tcW w:w="1699" w:type="dxa"/>
          </w:tcPr>
          <w:p w14:paraId="15EE0F35" w14:textId="0400C9DA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ROBAR (</w:t>
            </w:r>
            <w:r w:rsidR="009A11B4">
              <w:rPr>
                <w:rFonts w:asciiTheme="minorHAnsi" w:hAnsiTheme="minorHAnsi"/>
                <w:b/>
                <w:bCs/>
              </w:rPr>
              <w:t xml:space="preserve">NER </w:t>
            </w:r>
            <w:r>
              <w:rPr>
                <w:rFonts w:asciiTheme="minorHAnsi" w:hAnsiTheme="minorHAnsi"/>
                <w:b/>
                <w:bCs/>
              </w:rPr>
              <w:t xml:space="preserve">Engineer) </w:t>
            </w:r>
          </w:p>
        </w:tc>
        <w:tc>
          <w:tcPr>
            <w:tcW w:w="3116" w:type="dxa"/>
            <w:vAlign w:val="center"/>
          </w:tcPr>
          <w:p w14:paraId="68CA1195" w14:textId="77777777" w:rsidR="00C03C05" w:rsidRPr="009B30EB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B117D36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58FD52AA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  <w:tr w:rsidR="00C03C05" w:rsidRPr="00344768" w14:paraId="706ADD9B" w14:textId="77777777" w:rsidTr="00F35133">
        <w:trPr>
          <w:trHeight w:val="57"/>
        </w:trPr>
        <w:tc>
          <w:tcPr>
            <w:tcW w:w="1699" w:type="dxa"/>
          </w:tcPr>
          <w:p w14:paraId="3A38EF1C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SEPD (Engineer)</w:t>
            </w:r>
          </w:p>
        </w:tc>
        <w:tc>
          <w:tcPr>
            <w:tcW w:w="3116" w:type="dxa"/>
            <w:vAlign w:val="center"/>
          </w:tcPr>
          <w:p w14:paraId="3539D2CC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118" w:type="dxa"/>
            <w:vAlign w:val="center"/>
          </w:tcPr>
          <w:p w14:paraId="0658BCD8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1551710E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</w:tbl>
    <w:p w14:paraId="4EC47400" w14:textId="77777777" w:rsidR="00C03C05" w:rsidRDefault="00C03C05" w:rsidP="00C03C05">
      <w:pPr>
        <w:pStyle w:val="Body"/>
        <w:ind w:firstLine="0"/>
      </w:pPr>
    </w:p>
    <w:p w14:paraId="025498C7" w14:textId="77777777" w:rsidR="00D75C93" w:rsidRDefault="00D75C93" w:rsidP="008E411A">
      <w:pPr>
        <w:pStyle w:val="Body"/>
        <w:ind w:firstLine="0"/>
      </w:pPr>
    </w:p>
    <w:p w14:paraId="4D5C0842" w14:textId="08EB0C68" w:rsidR="00434CA9" w:rsidRPr="00A32C25" w:rsidRDefault="00434CA9" w:rsidP="00434CA9">
      <w:pPr>
        <w:rPr>
          <w:lang w:val="en-US"/>
        </w:rPr>
      </w:pPr>
    </w:p>
    <w:bookmarkEnd w:id="1"/>
    <w:p w14:paraId="7313C0A3" w14:textId="1401DE47" w:rsidR="00D578C7" w:rsidRDefault="00163F20" w:rsidP="00163F20">
      <w:pPr>
        <w:pStyle w:val="Body"/>
        <w:tabs>
          <w:tab w:val="left" w:pos="1315"/>
        </w:tabs>
        <w:ind w:firstLine="0"/>
      </w:pPr>
      <w:r>
        <w:tab/>
      </w:r>
    </w:p>
    <w:p w14:paraId="3A52C2A4" w14:textId="77777777" w:rsidR="00163F20" w:rsidRPr="009C1D3E" w:rsidRDefault="00163F20" w:rsidP="00383752">
      <w:pPr>
        <w:pStyle w:val="Body"/>
        <w:ind w:firstLine="0"/>
      </w:pPr>
    </w:p>
    <w:sectPr w:rsidR="00163F20" w:rsidRPr="009C1D3E" w:rsidSect="000C65DE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2722" w:right="851" w:bottom="136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C3BF2" w14:textId="77777777" w:rsidR="00E81523" w:rsidRDefault="00E81523" w:rsidP="00F85CEB">
      <w:r>
        <w:separator/>
      </w:r>
    </w:p>
  </w:endnote>
  <w:endnote w:type="continuationSeparator" w:id="0">
    <w:p w14:paraId="008547F1" w14:textId="77777777" w:rsidR="00E81523" w:rsidRDefault="00E81523" w:rsidP="00F85CEB">
      <w:r>
        <w:continuationSeparator/>
      </w:r>
    </w:p>
  </w:endnote>
  <w:endnote w:type="continuationNotice" w:id="1">
    <w:p w14:paraId="02D0FF5B" w14:textId="77777777" w:rsidR="00E81523" w:rsidRDefault="00E815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B82E7" w14:textId="2E0B0BDE" w:rsidR="00D83798" w:rsidRPr="00AB4D4C" w:rsidRDefault="00E85177" w:rsidP="00F85CEB">
    <w:pPr>
      <w:pStyle w:val="Footer"/>
      <w:rPr>
        <w:rFonts w:ascii="Aptos" w:hAnsi="Aptos"/>
        <w:sz w:val="16"/>
        <w:szCs w:val="16"/>
      </w:rPr>
    </w:pPr>
    <w:r>
      <w:rPr>
        <w:rFonts w:ascii="Aptos" w:hAnsi="Aptos"/>
        <w:noProof/>
        <w:sz w:val="16"/>
        <w:szCs w:val="16"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8" type="#_x0000_t75" style="position:absolute;margin-left:0;margin-top:0;width:596pt;height:843pt;z-index:-251658235;mso-wrap-edited:f;mso-position-horizontal:center;mso-position-horizontal-relative:margin;mso-position-vertical:center;mso-position-vertical-relative:margin" o:allowincell="f">
          <v:imagedata r:id="rId1" o:title="RentalsWatermark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80EC7" w14:textId="77777777" w:rsidR="00E81523" w:rsidRDefault="00E81523" w:rsidP="00F85CEB">
      <w:r>
        <w:separator/>
      </w:r>
    </w:p>
  </w:footnote>
  <w:footnote w:type="continuationSeparator" w:id="0">
    <w:p w14:paraId="46DED4DB" w14:textId="77777777" w:rsidR="00E81523" w:rsidRDefault="00E81523" w:rsidP="00F85CEB">
      <w:r>
        <w:continuationSeparator/>
      </w:r>
    </w:p>
  </w:footnote>
  <w:footnote w:type="continuationNotice" w:id="1">
    <w:p w14:paraId="13FB3FD6" w14:textId="77777777" w:rsidR="00E81523" w:rsidRDefault="00E815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82266" w14:textId="77777777" w:rsidR="00483A03" w:rsidRDefault="00E85177">
    <w:pPr>
      <w:pStyle w:val="Header"/>
    </w:pPr>
    <w:r>
      <w:rPr>
        <w:noProof/>
      </w:rPr>
      <w:pict w14:anchorId="3ECEFC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4" o:spid="_x0000_s1026" type="#_x0000_t75" style="position:absolute;margin-left:0;margin-top:0;width:597pt;height:843pt;z-index:-251658239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F5551" w14:textId="3E711397" w:rsidR="00F85CEB" w:rsidRDefault="00F85CEB" w:rsidP="001F1E24">
    <w:pPr>
      <w:pStyle w:val="Header"/>
      <w:tabs>
        <w:tab w:val="clear" w:pos="4513"/>
        <w:tab w:val="clear" w:pos="9026"/>
        <w:tab w:val="center" w:pos="510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C0E61" w14:textId="77777777" w:rsidR="00483A03" w:rsidRDefault="00E85177">
    <w:pPr>
      <w:pStyle w:val="Header"/>
    </w:pPr>
    <w:r>
      <w:rPr>
        <w:noProof/>
      </w:rPr>
      <w:pict w14:anchorId="065D6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3" o:spid="_x0000_s1025" type="#_x0000_t75" style="position:absolute;margin-left:0;margin-top:0;width:597pt;height:843pt;z-index:-251658240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1FC"/>
    <w:multiLevelType w:val="hybridMultilevel"/>
    <w:tmpl w:val="612AE12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A03C5"/>
    <w:multiLevelType w:val="hybridMultilevel"/>
    <w:tmpl w:val="8132BD5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138DE"/>
    <w:multiLevelType w:val="multilevel"/>
    <w:tmpl w:val="9710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54444"/>
    <w:multiLevelType w:val="multilevel"/>
    <w:tmpl w:val="302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5EEF"/>
    <w:multiLevelType w:val="multilevel"/>
    <w:tmpl w:val="8D1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2132A"/>
    <w:multiLevelType w:val="hybridMultilevel"/>
    <w:tmpl w:val="6FB28D2E"/>
    <w:lvl w:ilvl="0" w:tplc="FB86DA52">
      <w:start w:val="1"/>
      <w:numFmt w:val="bullet"/>
      <w:pStyle w:val="SubBullet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E41C2">
      <w:start w:val="1"/>
      <w:numFmt w:val="bullet"/>
      <w:pStyle w:val="Body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9072A2">
      <w:start w:val="1"/>
      <w:numFmt w:val="bullet"/>
      <w:pStyle w:val="BodyBul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320F"/>
    <w:multiLevelType w:val="multilevel"/>
    <w:tmpl w:val="6CF8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F3AC5"/>
    <w:multiLevelType w:val="hybridMultilevel"/>
    <w:tmpl w:val="919CB1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41F42"/>
    <w:multiLevelType w:val="multilevel"/>
    <w:tmpl w:val="9D8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B311E"/>
    <w:multiLevelType w:val="hybridMultilevel"/>
    <w:tmpl w:val="04CC63C8"/>
    <w:lvl w:ilvl="0" w:tplc="58B2286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17987"/>
    <w:multiLevelType w:val="multilevel"/>
    <w:tmpl w:val="F36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9393E"/>
    <w:multiLevelType w:val="multilevel"/>
    <w:tmpl w:val="6432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F4CC6"/>
    <w:multiLevelType w:val="hybridMultilevel"/>
    <w:tmpl w:val="149AAA5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7B5103"/>
    <w:multiLevelType w:val="hybridMultilevel"/>
    <w:tmpl w:val="F030E3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610C64"/>
    <w:multiLevelType w:val="multilevel"/>
    <w:tmpl w:val="255A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32E4D"/>
    <w:multiLevelType w:val="multilevel"/>
    <w:tmpl w:val="97EC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D906AD"/>
    <w:multiLevelType w:val="multilevel"/>
    <w:tmpl w:val="81B8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21571"/>
    <w:multiLevelType w:val="multilevel"/>
    <w:tmpl w:val="68DE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37A01"/>
    <w:multiLevelType w:val="multilevel"/>
    <w:tmpl w:val="7B9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76F72"/>
    <w:multiLevelType w:val="multilevel"/>
    <w:tmpl w:val="69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72C87"/>
    <w:multiLevelType w:val="multilevel"/>
    <w:tmpl w:val="D06E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AD2E22"/>
    <w:multiLevelType w:val="multilevel"/>
    <w:tmpl w:val="552E5B1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ptos" w:hAnsi="Aptos" w:hint="default"/>
        <w:b/>
        <w:i w:val="0"/>
        <w:sz w:val="44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ptos" w:hAnsi="Aptos" w:hint="default"/>
        <w:b/>
        <w:i w:val="0"/>
        <w:sz w:val="36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720" w:hanging="363"/>
      </w:pPr>
      <w:rPr>
        <w:rFonts w:ascii="Aptos" w:hAnsi="Aptos" w:hint="default"/>
        <w:b/>
        <w:i w:val="0"/>
        <w:sz w:val="28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140BDD"/>
    <w:multiLevelType w:val="multilevel"/>
    <w:tmpl w:val="B74C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03795"/>
    <w:multiLevelType w:val="multilevel"/>
    <w:tmpl w:val="FA9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510B6"/>
    <w:multiLevelType w:val="multilevel"/>
    <w:tmpl w:val="769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74CB0"/>
    <w:multiLevelType w:val="hybridMultilevel"/>
    <w:tmpl w:val="901AC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80595">
    <w:abstractNumId w:val="21"/>
  </w:num>
  <w:num w:numId="2" w16cid:durableId="2088190901">
    <w:abstractNumId w:val="9"/>
  </w:num>
  <w:num w:numId="3" w16cid:durableId="2044623410">
    <w:abstractNumId w:val="5"/>
  </w:num>
  <w:num w:numId="4" w16cid:durableId="1317953993">
    <w:abstractNumId w:val="0"/>
  </w:num>
  <w:num w:numId="5" w16cid:durableId="1778139785">
    <w:abstractNumId w:val="15"/>
  </w:num>
  <w:num w:numId="6" w16cid:durableId="793981611">
    <w:abstractNumId w:val="25"/>
  </w:num>
  <w:num w:numId="7" w16cid:durableId="792750610">
    <w:abstractNumId w:val="13"/>
  </w:num>
  <w:num w:numId="8" w16cid:durableId="140729675">
    <w:abstractNumId w:val="12"/>
  </w:num>
  <w:num w:numId="9" w16cid:durableId="1079061742">
    <w:abstractNumId w:val="17"/>
  </w:num>
  <w:num w:numId="10" w16cid:durableId="1834489851">
    <w:abstractNumId w:val="18"/>
  </w:num>
  <w:num w:numId="11" w16cid:durableId="1224029268">
    <w:abstractNumId w:val="14"/>
  </w:num>
  <w:num w:numId="12" w16cid:durableId="672610876">
    <w:abstractNumId w:val="4"/>
  </w:num>
  <w:num w:numId="13" w16cid:durableId="1721322268">
    <w:abstractNumId w:val="2"/>
  </w:num>
  <w:num w:numId="14" w16cid:durableId="1699773411">
    <w:abstractNumId w:val="8"/>
  </w:num>
  <w:num w:numId="15" w16cid:durableId="1506898188">
    <w:abstractNumId w:val="24"/>
  </w:num>
  <w:num w:numId="16" w16cid:durableId="2085834838">
    <w:abstractNumId w:val="20"/>
  </w:num>
  <w:num w:numId="17" w16cid:durableId="627518319">
    <w:abstractNumId w:val="6"/>
  </w:num>
  <w:num w:numId="18" w16cid:durableId="1106846446">
    <w:abstractNumId w:val="22"/>
  </w:num>
  <w:num w:numId="19" w16cid:durableId="1269966671">
    <w:abstractNumId w:val="7"/>
  </w:num>
  <w:num w:numId="20" w16cid:durableId="1996108545">
    <w:abstractNumId w:val="11"/>
  </w:num>
  <w:num w:numId="21" w16cid:durableId="1596012277">
    <w:abstractNumId w:val="23"/>
  </w:num>
  <w:num w:numId="22" w16cid:durableId="558252748">
    <w:abstractNumId w:val="3"/>
  </w:num>
  <w:num w:numId="23" w16cid:durableId="47264162">
    <w:abstractNumId w:val="16"/>
  </w:num>
  <w:num w:numId="24" w16cid:durableId="739525662">
    <w:abstractNumId w:val="10"/>
  </w:num>
  <w:num w:numId="25" w16cid:durableId="136921019">
    <w:abstractNumId w:val="19"/>
  </w:num>
  <w:num w:numId="26" w16cid:durableId="16505997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8212769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4B"/>
    <w:rsid w:val="00000024"/>
    <w:rsid w:val="00002C45"/>
    <w:rsid w:val="00003F07"/>
    <w:rsid w:val="000048A0"/>
    <w:rsid w:val="000053D5"/>
    <w:rsid w:val="00010827"/>
    <w:rsid w:val="00013B42"/>
    <w:rsid w:val="00014424"/>
    <w:rsid w:val="00016033"/>
    <w:rsid w:val="000220A1"/>
    <w:rsid w:val="00025553"/>
    <w:rsid w:val="00026D4B"/>
    <w:rsid w:val="0003220E"/>
    <w:rsid w:val="00036288"/>
    <w:rsid w:val="00037D2A"/>
    <w:rsid w:val="00052254"/>
    <w:rsid w:val="00054B59"/>
    <w:rsid w:val="000556D6"/>
    <w:rsid w:val="000561B7"/>
    <w:rsid w:val="0005736B"/>
    <w:rsid w:val="00060DD4"/>
    <w:rsid w:val="00061083"/>
    <w:rsid w:val="000613E0"/>
    <w:rsid w:val="00065375"/>
    <w:rsid w:val="00066EC4"/>
    <w:rsid w:val="00067971"/>
    <w:rsid w:val="00067A6B"/>
    <w:rsid w:val="0007289A"/>
    <w:rsid w:val="000730FE"/>
    <w:rsid w:val="000803AB"/>
    <w:rsid w:val="00081883"/>
    <w:rsid w:val="000824A1"/>
    <w:rsid w:val="00082581"/>
    <w:rsid w:val="000831C3"/>
    <w:rsid w:val="00084B33"/>
    <w:rsid w:val="00084D53"/>
    <w:rsid w:val="00093A58"/>
    <w:rsid w:val="000A01C5"/>
    <w:rsid w:val="000A05DE"/>
    <w:rsid w:val="000A79DC"/>
    <w:rsid w:val="000B2DAA"/>
    <w:rsid w:val="000B41B2"/>
    <w:rsid w:val="000C05FE"/>
    <w:rsid w:val="000C2404"/>
    <w:rsid w:val="000C3C7F"/>
    <w:rsid w:val="000C4FFF"/>
    <w:rsid w:val="000C5D98"/>
    <w:rsid w:val="000C6263"/>
    <w:rsid w:val="000C65DE"/>
    <w:rsid w:val="000C7F61"/>
    <w:rsid w:val="000D1EE0"/>
    <w:rsid w:val="000D4BB4"/>
    <w:rsid w:val="000D6516"/>
    <w:rsid w:val="000D6935"/>
    <w:rsid w:val="000D6C2A"/>
    <w:rsid w:val="000D6E18"/>
    <w:rsid w:val="000E088A"/>
    <w:rsid w:val="000E0D9D"/>
    <w:rsid w:val="000E12AA"/>
    <w:rsid w:val="000E2CB7"/>
    <w:rsid w:val="000E55F7"/>
    <w:rsid w:val="000E6BA6"/>
    <w:rsid w:val="000F153F"/>
    <w:rsid w:val="000F2247"/>
    <w:rsid w:val="000F4B3A"/>
    <w:rsid w:val="0010328B"/>
    <w:rsid w:val="0011168A"/>
    <w:rsid w:val="001121F9"/>
    <w:rsid w:val="00113EA6"/>
    <w:rsid w:val="00121519"/>
    <w:rsid w:val="001238C0"/>
    <w:rsid w:val="0012496C"/>
    <w:rsid w:val="001268DF"/>
    <w:rsid w:val="00127140"/>
    <w:rsid w:val="00130863"/>
    <w:rsid w:val="00131330"/>
    <w:rsid w:val="00131D84"/>
    <w:rsid w:val="00132277"/>
    <w:rsid w:val="00134F3C"/>
    <w:rsid w:val="00136AA9"/>
    <w:rsid w:val="00136D00"/>
    <w:rsid w:val="001418D8"/>
    <w:rsid w:val="00142397"/>
    <w:rsid w:val="00145325"/>
    <w:rsid w:val="00145DF4"/>
    <w:rsid w:val="00150721"/>
    <w:rsid w:val="00152F19"/>
    <w:rsid w:val="00157DC3"/>
    <w:rsid w:val="00162380"/>
    <w:rsid w:val="00163319"/>
    <w:rsid w:val="00163F20"/>
    <w:rsid w:val="001640E9"/>
    <w:rsid w:val="00164117"/>
    <w:rsid w:val="001647C6"/>
    <w:rsid w:val="001723E7"/>
    <w:rsid w:val="00172C6A"/>
    <w:rsid w:val="00174BEE"/>
    <w:rsid w:val="00175D81"/>
    <w:rsid w:val="00176015"/>
    <w:rsid w:val="0017666D"/>
    <w:rsid w:val="0017723F"/>
    <w:rsid w:val="00180BD4"/>
    <w:rsid w:val="00180D16"/>
    <w:rsid w:val="00180FDC"/>
    <w:rsid w:val="001814E2"/>
    <w:rsid w:val="00183E87"/>
    <w:rsid w:val="00184D99"/>
    <w:rsid w:val="0018623E"/>
    <w:rsid w:val="00186802"/>
    <w:rsid w:val="00187200"/>
    <w:rsid w:val="00191C44"/>
    <w:rsid w:val="001925E8"/>
    <w:rsid w:val="001928C8"/>
    <w:rsid w:val="00192A1D"/>
    <w:rsid w:val="00193466"/>
    <w:rsid w:val="0019452A"/>
    <w:rsid w:val="001A06CF"/>
    <w:rsid w:val="001A19B7"/>
    <w:rsid w:val="001A1AF5"/>
    <w:rsid w:val="001A3DF2"/>
    <w:rsid w:val="001A66F8"/>
    <w:rsid w:val="001B1247"/>
    <w:rsid w:val="001B5390"/>
    <w:rsid w:val="001C4005"/>
    <w:rsid w:val="001C6461"/>
    <w:rsid w:val="001C7D0A"/>
    <w:rsid w:val="001D2750"/>
    <w:rsid w:val="001D3C5D"/>
    <w:rsid w:val="001D4330"/>
    <w:rsid w:val="001D5DFF"/>
    <w:rsid w:val="001E1687"/>
    <w:rsid w:val="001F09FC"/>
    <w:rsid w:val="001F0E8C"/>
    <w:rsid w:val="001F1E24"/>
    <w:rsid w:val="001F3252"/>
    <w:rsid w:val="001F3BA9"/>
    <w:rsid w:val="001F647E"/>
    <w:rsid w:val="001F76E5"/>
    <w:rsid w:val="00201F51"/>
    <w:rsid w:val="00202469"/>
    <w:rsid w:val="00202921"/>
    <w:rsid w:val="00203DD9"/>
    <w:rsid w:val="00203E90"/>
    <w:rsid w:val="00204A44"/>
    <w:rsid w:val="00217B8C"/>
    <w:rsid w:val="00220112"/>
    <w:rsid w:val="00220657"/>
    <w:rsid w:val="00220B05"/>
    <w:rsid w:val="00221020"/>
    <w:rsid w:val="00221908"/>
    <w:rsid w:val="002221BF"/>
    <w:rsid w:val="002273F9"/>
    <w:rsid w:val="00232A62"/>
    <w:rsid w:val="00232B62"/>
    <w:rsid w:val="002337C8"/>
    <w:rsid w:val="00234D8A"/>
    <w:rsid w:val="00235161"/>
    <w:rsid w:val="00235B77"/>
    <w:rsid w:val="0023660D"/>
    <w:rsid w:val="00237886"/>
    <w:rsid w:val="00240EF1"/>
    <w:rsid w:val="00242221"/>
    <w:rsid w:val="00243052"/>
    <w:rsid w:val="00244F3A"/>
    <w:rsid w:val="002456EF"/>
    <w:rsid w:val="00246BD7"/>
    <w:rsid w:val="00247DD1"/>
    <w:rsid w:val="00247E2D"/>
    <w:rsid w:val="002564CD"/>
    <w:rsid w:val="0025667B"/>
    <w:rsid w:val="0025765F"/>
    <w:rsid w:val="00273395"/>
    <w:rsid w:val="002758C6"/>
    <w:rsid w:val="00275E4B"/>
    <w:rsid w:val="00276910"/>
    <w:rsid w:val="002769A4"/>
    <w:rsid w:val="002801BD"/>
    <w:rsid w:val="0028368C"/>
    <w:rsid w:val="00286888"/>
    <w:rsid w:val="002872DF"/>
    <w:rsid w:val="00291D6A"/>
    <w:rsid w:val="0029442E"/>
    <w:rsid w:val="002951BF"/>
    <w:rsid w:val="00295916"/>
    <w:rsid w:val="002A0A89"/>
    <w:rsid w:val="002A0CB3"/>
    <w:rsid w:val="002A26C6"/>
    <w:rsid w:val="002A3137"/>
    <w:rsid w:val="002A688E"/>
    <w:rsid w:val="002A7C02"/>
    <w:rsid w:val="002B0CEB"/>
    <w:rsid w:val="002B5721"/>
    <w:rsid w:val="002C2B36"/>
    <w:rsid w:val="002C3278"/>
    <w:rsid w:val="002C40E6"/>
    <w:rsid w:val="002C5076"/>
    <w:rsid w:val="002D01B7"/>
    <w:rsid w:val="002D3B55"/>
    <w:rsid w:val="002D6040"/>
    <w:rsid w:val="002D6AE7"/>
    <w:rsid w:val="002E19CE"/>
    <w:rsid w:val="002F04BC"/>
    <w:rsid w:val="002F0E18"/>
    <w:rsid w:val="002F1650"/>
    <w:rsid w:val="002F2A2E"/>
    <w:rsid w:val="002F3DE5"/>
    <w:rsid w:val="002F44BB"/>
    <w:rsid w:val="002F4661"/>
    <w:rsid w:val="002F4FAF"/>
    <w:rsid w:val="002F5913"/>
    <w:rsid w:val="0030180F"/>
    <w:rsid w:val="00301BB6"/>
    <w:rsid w:val="0030384F"/>
    <w:rsid w:val="00303CA1"/>
    <w:rsid w:val="00304BED"/>
    <w:rsid w:val="00305C47"/>
    <w:rsid w:val="00307652"/>
    <w:rsid w:val="0030799E"/>
    <w:rsid w:val="00307FFE"/>
    <w:rsid w:val="00310D86"/>
    <w:rsid w:val="00311373"/>
    <w:rsid w:val="0031146F"/>
    <w:rsid w:val="003125F1"/>
    <w:rsid w:val="00313300"/>
    <w:rsid w:val="00313827"/>
    <w:rsid w:val="00315C7F"/>
    <w:rsid w:val="003215D6"/>
    <w:rsid w:val="003238C1"/>
    <w:rsid w:val="00323F65"/>
    <w:rsid w:val="003269F4"/>
    <w:rsid w:val="0033243F"/>
    <w:rsid w:val="00332A94"/>
    <w:rsid w:val="00332C11"/>
    <w:rsid w:val="003349BB"/>
    <w:rsid w:val="003363CD"/>
    <w:rsid w:val="00336EE1"/>
    <w:rsid w:val="003376EF"/>
    <w:rsid w:val="00337911"/>
    <w:rsid w:val="003402E9"/>
    <w:rsid w:val="00343997"/>
    <w:rsid w:val="00345531"/>
    <w:rsid w:val="00346986"/>
    <w:rsid w:val="00347EE1"/>
    <w:rsid w:val="00347FD6"/>
    <w:rsid w:val="00350476"/>
    <w:rsid w:val="00350BDF"/>
    <w:rsid w:val="0035155F"/>
    <w:rsid w:val="003536C6"/>
    <w:rsid w:val="00354B32"/>
    <w:rsid w:val="00355DF1"/>
    <w:rsid w:val="003578F5"/>
    <w:rsid w:val="00360055"/>
    <w:rsid w:val="00361D3F"/>
    <w:rsid w:val="00363A00"/>
    <w:rsid w:val="003706D6"/>
    <w:rsid w:val="0037664F"/>
    <w:rsid w:val="00377A52"/>
    <w:rsid w:val="00383752"/>
    <w:rsid w:val="00391248"/>
    <w:rsid w:val="00391806"/>
    <w:rsid w:val="00395430"/>
    <w:rsid w:val="0039736B"/>
    <w:rsid w:val="003A3E2F"/>
    <w:rsid w:val="003A6018"/>
    <w:rsid w:val="003B5547"/>
    <w:rsid w:val="003B73CB"/>
    <w:rsid w:val="003C10B6"/>
    <w:rsid w:val="003C36B9"/>
    <w:rsid w:val="003D15FD"/>
    <w:rsid w:val="003D1BCC"/>
    <w:rsid w:val="003D2C64"/>
    <w:rsid w:val="003D5401"/>
    <w:rsid w:val="003D56A5"/>
    <w:rsid w:val="003E259B"/>
    <w:rsid w:val="003E27E9"/>
    <w:rsid w:val="003E3E88"/>
    <w:rsid w:val="003E3F4C"/>
    <w:rsid w:val="003E4095"/>
    <w:rsid w:val="003F24D1"/>
    <w:rsid w:val="003F2A45"/>
    <w:rsid w:val="003F49F1"/>
    <w:rsid w:val="003F5A41"/>
    <w:rsid w:val="00401964"/>
    <w:rsid w:val="00401E09"/>
    <w:rsid w:val="004022FD"/>
    <w:rsid w:val="00403F92"/>
    <w:rsid w:val="004045CF"/>
    <w:rsid w:val="00405685"/>
    <w:rsid w:val="00417F47"/>
    <w:rsid w:val="004200E5"/>
    <w:rsid w:val="0042147C"/>
    <w:rsid w:val="00421F43"/>
    <w:rsid w:val="00422EAE"/>
    <w:rsid w:val="004234AA"/>
    <w:rsid w:val="00427DB7"/>
    <w:rsid w:val="00431F5A"/>
    <w:rsid w:val="0043322A"/>
    <w:rsid w:val="00434CA9"/>
    <w:rsid w:val="00434DAF"/>
    <w:rsid w:val="00434F07"/>
    <w:rsid w:val="00434FE3"/>
    <w:rsid w:val="004350E1"/>
    <w:rsid w:val="0043782F"/>
    <w:rsid w:val="004406CE"/>
    <w:rsid w:val="0044466B"/>
    <w:rsid w:val="004517DB"/>
    <w:rsid w:val="00451C68"/>
    <w:rsid w:val="00451F40"/>
    <w:rsid w:val="00452560"/>
    <w:rsid w:val="00455EF5"/>
    <w:rsid w:val="00461747"/>
    <w:rsid w:val="004622AB"/>
    <w:rsid w:val="00462662"/>
    <w:rsid w:val="00463FDE"/>
    <w:rsid w:val="00464E24"/>
    <w:rsid w:val="004655D4"/>
    <w:rsid w:val="00472A5C"/>
    <w:rsid w:val="00475FB5"/>
    <w:rsid w:val="00477C7B"/>
    <w:rsid w:val="004800B9"/>
    <w:rsid w:val="00481BDC"/>
    <w:rsid w:val="00483A03"/>
    <w:rsid w:val="00485029"/>
    <w:rsid w:val="004938F6"/>
    <w:rsid w:val="004944E4"/>
    <w:rsid w:val="0049740B"/>
    <w:rsid w:val="00497E56"/>
    <w:rsid w:val="004A0BFF"/>
    <w:rsid w:val="004A2E71"/>
    <w:rsid w:val="004A6DEC"/>
    <w:rsid w:val="004B10C3"/>
    <w:rsid w:val="004B2D80"/>
    <w:rsid w:val="004B2E40"/>
    <w:rsid w:val="004B3220"/>
    <w:rsid w:val="004B412F"/>
    <w:rsid w:val="004B4C58"/>
    <w:rsid w:val="004B4EE2"/>
    <w:rsid w:val="004B5466"/>
    <w:rsid w:val="004B611D"/>
    <w:rsid w:val="004C1B7C"/>
    <w:rsid w:val="004C1F42"/>
    <w:rsid w:val="004C5824"/>
    <w:rsid w:val="004C62AB"/>
    <w:rsid w:val="004C672E"/>
    <w:rsid w:val="004D6E3B"/>
    <w:rsid w:val="004D7A6D"/>
    <w:rsid w:val="004E21A8"/>
    <w:rsid w:val="004E350D"/>
    <w:rsid w:val="004E558E"/>
    <w:rsid w:val="004F0ECA"/>
    <w:rsid w:val="004F289B"/>
    <w:rsid w:val="004F3CA6"/>
    <w:rsid w:val="004F492F"/>
    <w:rsid w:val="004F5F1A"/>
    <w:rsid w:val="004F6A69"/>
    <w:rsid w:val="004F7FDA"/>
    <w:rsid w:val="0050018E"/>
    <w:rsid w:val="0050114E"/>
    <w:rsid w:val="00501536"/>
    <w:rsid w:val="0050316E"/>
    <w:rsid w:val="0050344B"/>
    <w:rsid w:val="00507F16"/>
    <w:rsid w:val="005104D5"/>
    <w:rsid w:val="005112BC"/>
    <w:rsid w:val="00511C91"/>
    <w:rsid w:val="00511DB0"/>
    <w:rsid w:val="0051373B"/>
    <w:rsid w:val="00513A3F"/>
    <w:rsid w:val="00515483"/>
    <w:rsid w:val="00515EEB"/>
    <w:rsid w:val="00517023"/>
    <w:rsid w:val="0051785A"/>
    <w:rsid w:val="0051792E"/>
    <w:rsid w:val="005200D2"/>
    <w:rsid w:val="00523085"/>
    <w:rsid w:val="00524861"/>
    <w:rsid w:val="005252DA"/>
    <w:rsid w:val="005265BA"/>
    <w:rsid w:val="00531CB4"/>
    <w:rsid w:val="00531E08"/>
    <w:rsid w:val="00533BE8"/>
    <w:rsid w:val="00534567"/>
    <w:rsid w:val="005377CA"/>
    <w:rsid w:val="00540C44"/>
    <w:rsid w:val="00541A1C"/>
    <w:rsid w:val="00541BDE"/>
    <w:rsid w:val="005427EC"/>
    <w:rsid w:val="005452E9"/>
    <w:rsid w:val="005515EF"/>
    <w:rsid w:val="00552C8E"/>
    <w:rsid w:val="00555A2D"/>
    <w:rsid w:val="005601A4"/>
    <w:rsid w:val="005659EE"/>
    <w:rsid w:val="0056753A"/>
    <w:rsid w:val="00570247"/>
    <w:rsid w:val="00571868"/>
    <w:rsid w:val="00572754"/>
    <w:rsid w:val="0057360F"/>
    <w:rsid w:val="00577DA3"/>
    <w:rsid w:val="005811EE"/>
    <w:rsid w:val="00581AE7"/>
    <w:rsid w:val="00582396"/>
    <w:rsid w:val="005839EF"/>
    <w:rsid w:val="00583B9F"/>
    <w:rsid w:val="00583D7C"/>
    <w:rsid w:val="005848E7"/>
    <w:rsid w:val="00585557"/>
    <w:rsid w:val="005871D1"/>
    <w:rsid w:val="00593C6B"/>
    <w:rsid w:val="005A18B7"/>
    <w:rsid w:val="005A280D"/>
    <w:rsid w:val="005A74BC"/>
    <w:rsid w:val="005B192E"/>
    <w:rsid w:val="005B2E5B"/>
    <w:rsid w:val="005B32F5"/>
    <w:rsid w:val="005B3FDA"/>
    <w:rsid w:val="005B4EA8"/>
    <w:rsid w:val="005B5681"/>
    <w:rsid w:val="005B5729"/>
    <w:rsid w:val="005B6B1F"/>
    <w:rsid w:val="005B6DF9"/>
    <w:rsid w:val="005C08D4"/>
    <w:rsid w:val="005C47A8"/>
    <w:rsid w:val="005C4DFB"/>
    <w:rsid w:val="005C793E"/>
    <w:rsid w:val="005D03A4"/>
    <w:rsid w:val="005D3E8D"/>
    <w:rsid w:val="005D48D9"/>
    <w:rsid w:val="005D55C9"/>
    <w:rsid w:val="005D6C68"/>
    <w:rsid w:val="005E0D4B"/>
    <w:rsid w:val="005E33D9"/>
    <w:rsid w:val="005E6D7F"/>
    <w:rsid w:val="005E719D"/>
    <w:rsid w:val="005F07B8"/>
    <w:rsid w:val="005F0A60"/>
    <w:rsid w:val="005F184F"/>
    <w:rsid w:val="005F1ADD"/>
    <w:rsid w:val="005F2626"/>
    <w:rsid w:val="005F3B74"/>
    <w:rsid w:val="005F5852"/>
    <w:rsid w:val="005F599E"/>
    <w:rsid w:val="00600ACE"/>
    <w:rsid w:val="00601355"/>
    <w:rsid w:val="00602241"/>
    <w:rsid w:val="00604A29"/>
    <w:rsid w:val="00607393"/>
    <w:rsid w:val="006112EE"/>
    <w:rsid w:val="0061163F"/>
    <w:rsid w:val="00612B10"/>
    <w:rsid w:val="006133E8"/>
    <w:rsid w:val="0061391E"/>
    <w:rsid w:val="00614A02"/>
    <w:rsid w:val="00615699"/>
    <w:rsid w:val="00621131"/>
    <w:rsid w:val="00621910"/>
    <w:rsid w:val="00622279"/>
    <w:rsid w:val="00622517"/>
    <w:rsid w:val="00624A70"/>
    <w:rsid w:val="006252A5"/>
    <w:rsid w:val="00630A7D"/>
    <w:rsid w:val="00633552"/>
    <w:rsid w:val="006370F6"/>
    <w:rsid w:val="00641E39"/>
    <w:rsid w:val="0064257E"/>
    <w:rsid w:val="006447FD"/>
    <w:rsid w:val="00644F01"/>
    <w:rsid w:val="00650FA8"/>
    <w:rsid w:val="00651E6C"/>
    <w:rsid w:val="006522EE"/>
    <w:rsid w:val="0065232F"/>
    <w:rsid w:val="0065325E"/>
    <w:rsid w:val="006539E7"/>
    <w:rsid w:val="00654C2B"/>
    <w:rsid w:val="00655115"/>
    <w:rsid w:val="00657640"/>
    <w:rsid w:val="00660616"/>
    <w:rsid w:val="00662B39"/>
    <w:rsid w:val="00662C74"/>
    <w:rsid w:val="0066718C"/>
    <w:rsid w:val="006703BD"/>
    <w:rsid w:val="0067535B"/>
    <w:rsid w:val="006770C4"/>
    <w:rsid w:val="006844E6"/>
    <w:rsid w:val="0068561C"/>
    <w:rsid w:val="00687C2F"/>
    <w:rsid w:val="0069159E"/>
    <w:rsid w:val="0069182E"/>
    <w:rsid w:val="00696D31"/>
    <w:rsid w:val="00696E10"/>
    <w:rsid w:val="00697E5D"/>
    <w:rsid w:val="006A4233"/>
    <w:rsid w:val="006A55D1"/>
    <w:rsid w:val="006A572C"/>
    <w:rsid w:val="006A7505"/>
    <w:rsid w:val="006B072B"/>
    <w:rsid w:val="006B0C4B"/>
    <w:rsid w:val="006B154B"/>
    <w:rsid w:val="006B1D27"/>
    <w:rsid w:val="006B3600"/>
    <w:rsid w:val="006B37C2"/>
    <w:rsid w:val="006B50BE"/>
    <w:rsid w:val="006B6EA2"/>
    <w:rsid w:val="006C2E79"/>
    <w:rsid w:val="006C322E"/>
    <w:rsid w:val="006C5019"/>
    <w:rsid w:val="006C5E7D"/>
    <w:rsid w:val="006C713B"/>
    <w:rsid w:val="006C76E9"/>
    <w:rsid w:val="006D0C2A"/>
    <w:rsid w:val="006D22BF"/>
    <w:rsid w:val="006D4165"/>
    <w:rsid w:val="006E0365"/>
    <w:rsid w:val="006E0942"/>
    <w:rsid w:val="006E363E"/>
    <w:rsid w:val="006E497A"/>
    <w:rsid w:val="006F1D3B"/>
    <w:rsid w:val="006F25CC"/>
    <w:rsid w:val="006F3BD0"/>
    <w:rsid w:val="006F5516"/>
    <w:rsid w:val="006F793C"/>
    <w:rsid w:val="007031A4"/>
    <w:rsid w:val="00710402"/>
    <w:rsid w:val="007145E4"/>
    <w:rsid w:val="00720EB6"/>
    <w:rsid w:val="00721D85"/>
    <w:rsid w:val="007234FA"/>
    <w:rsid w:val="0072394C"/>
    <w:rsid w:val="00724E84"/>
    <w:rsid w:val="00726893"/>
    <w:rsid w:val="00730356"/>
    <w:rsid w:val="00730A71"/>
    <w:rsid w:val="00730AEC"/>
    <w:rsid w:val="00734730"/>
    <w:rsid w:val="00740C19"/>
    <w:rsid w:val="007416BA"/>
    <w:rsid w:val="00741B9D"/>
    <w:rsid w:val="0074218B"/>
    <w:rsid w:val="0074233B"/>
    <w:rsid w:val="00743315"/>
    <w:rsid w:val="007442D5"/>
    <w:rsid w:val="00744F86"/>
    <w:rsid w:val="00750AFF"/>
    <w:rsid w:val="00751E16"/>
    <w:rsid w:val="00751EED"/>
    <w:rsid w:val="0075399C"/>
    <w:rsid w:val="0075790A"/>
    <w:rsid w:val="0076092D"/>
    <w:rsid w:val="0076244A"/>
    <w:rsid w:val="007679C6"/>
    <w:rsid w:val="0077095D"/>
    <w:rsid w:val="00771DE5"/>
    <w:rsid w:val="00772926"/>
    <w:rsid w:val="0077564F"/>
    <w:rsid w:val="00777877"/>
    <w:rsid w:val="00777FEC"/>
    <w:rsid w:val="00781062"/>
    <w:rsid w:val="0078292C"/>
    <w:rsid w:val="0078666C"/>
    <w:rsid w:val="00786D85"/>
    <w:rsid w:val="007918F7"/>
    <w:rsid w:val="007928B3"/>
    <w:rsid w:val="007940E9"/>
    <w:rsid w:val="00794949"/>
    <w:rsid w:val="0079547D"/>
    <w:rsid w:val="0079627D"/>
    <w:rsid w:val="007A0203"/>
    <w:rsid w:val="007A0BDE"/>
    <w:rsid w:val="007A4CD4"/>
    <w:rsid w:val="007A7901"/>
    <w:rsid w:val="007B1956"/>
    <w:rsid w:val="007B2E77"/>
    <w:rsid w:val="007B3659"/>
    <w:rsid w:val="007C0F0C"/>
    <w:rsid w:val="007C35E2"/>
    <w:rsid w:val="007C3D32"/>
    <w:rsid w:val="007C735C"/>
    <w:rsid w:val="007D0C40"/>
    <w:rsid w:val="007D1769"/>
    <w:rsid w:val="007D2BE1"/>
    <w:rsid w:val="007D52F4"/>
    <w:rsid w:val="007D6989"/>
    <w:rsid w:val="007E156C"/>
    <w:rsid w:val="007E1B31"/>
    <w:rsid w:val="007E2129"/>
    <w:rsid w:val="007E22B9"/>
    <w:rsid w:val="007E5032"/>
    <w:rsid w:val="007E6A64"/>
    <w:rsid w:val="007E7EF6"/>
    <w:rsid w:val="007F3BB2"/>
    <w:rsid w:val="007F5F30"/>
    <w:rsid w:val="00803B25"/>
    <w:rsid w:val="00803C6E"/>
    <w:rsid w:val="00807FAB"/>
    <w:rsid w:val="00810006"/>
    <w:rsid w:val="00811047"/>
    <w:rsid w:val="008212D6"/>
    <w:rsid w:val="00821C58"/>
    <w:rsid w:val="00823857"/>
    <w:rsid w:val="00823B97"/>
    <w:rsid w:val="008245BA"/>
    <w:rsid w:val="00824A37"/>
    <w:rsid w:val="00827B3A"/>
    <w:rsid w:val="00830A44"/>
    <w:rsid w:val="00830D50"/>
    <w:rsid w:val="00830DF3"/>
    <w:rsid w:val="00831009"/>
    <w:rsid w:val="008348B2"/>
    <w:rsid w:val="00837FBA"/>
    <w:rsid w:val="00842441"/>
    <w:rsid w:val="0084259F"/>
    <w:rsid w:val="0084590F"/>
    <w:rsid w:val="00845DCA"/>
    <w:rsid w:val="008474FF"/>
    <w:rsid w:val="00847FDE"/>
    <w:rsid w:val="00850854"/>
    <w:rsid w:val="008514C0"/>
    <w:rsid w:val="008519D0"/>
    <w:rsid w:val="00852038"/>
    <w:rsid w:val="00853C1D"/>
    <w:rsid w:val="00854814"/>
    <w:rsid w:val="008550AB"/>
    <w:rsid w:val="008560E8"/>
    <w:rsid w:val="00856574"/>
    <w:rsid w:val="00856F46"/>
    <w:rsid w:val="008625B3"/>
    <w:rsid w:val="00864E6A"/>
    <w:rsid w:val="00867587"/>
    <w:rsid w:val="00872304"/>
    <w:rsid w:val="008734B8"/>
    <w:rsid w:val="00873E24"/>
    <w:rsid w:val="008778BC"/>
    <w:rsid w:val="008779B0"/>
    <w:rsid w:val="00877D1D"/>
    <w:rsid w:val="008806AB"/>
    <w:rsid w:val="00881DEA"/>
    <w:rsid w:val="00884169"/>
    <w:rsid w:val="00884177"/>
    <w:rsid w:val="008855A7"/>
    <w:rsid w:val="00885ABA"/>
    <w:rsid w:val="008862C4"/>
    <w:rsid w:val="0088648F"/>
    <w:rsid w:val="00887084"/>
    <w:rsid w:val="00887443"/>
    <w:rsid w:val="00890EA5"/>
    <w:rsid w:val="00890FC1"/>
    <w:rsid w:val="00892CFB"/>
    <w:rsid w:val="008945B5"/>
    <w:rsid w:val="00895623"/>
    <w:rsid w:val="0089569A"/>
    <w:rsid w:val="00897E62"/>
    <w:rsid w:val="008A06F6"/>
    <w:rsid w:val="008A2A28"/>
    <w:rsid w:val="008A60C8"/>
    <w:rsid w:val="008A6E2B"/>
    <w:rsid w:val="008B6B87"/>
    <w:rsid w:val="008B7410"/>
    <w:rsid w:val="008C03EB"/>
    <w:rsid w:val="008C26DD"/>
    <w:rsid w:val="008C533C"/>
    <w:rsid w:val="008C5584"/>
    <w:rsid w:val="008C6EB0"/>
    <w:rsid w:val="008D0247"/>
    <w:rsid w:val="008D1565"/>
    <w:rsid w:val="008D2C6D"/>
    <w:rsid w:val="008D3EF2"/>
    <w:rsid w:val="008D5647"/>
    <w:rsid w:val="008D75C0"/>
    <w:rsid w:val="008E22EF"/>
    <w:rsid w:val="008E411A"/>
    <w:rsid w:val="008E4EB6"/>
    <w:rsid w:val="008E70BA"/>
    <w:rsid w:val="008F06F9"/>
    <w:rsid w:val="008F0F67"/>
    <w:rsid w:val="008F1D08"/>
    <w:rsid w:val="008F1E21"/>
    <w:rsid w:val="008F1ED9"/>
    <w:rsid w:val="008F30C8"/>
    <w:rsid w:val="008F39F8"/>
    <w:rsid w:val="008F4F8D"/>
    <w:rsid w:val="008F62A1"/>
    <w:rsid w:val="008F785E"/>
    <w:rsid w:val="009032A1"/>
    <w:rsid w:val="009035BF"/>
    <w:rsid w:val="00903A6E"/>
    <w:rsid w:val="00903F44"/>
    <w:rsid w:val="00905273"/>
    <w:rsid w:val="00913A23"/>
    <w:rsid w:val="00920A49"/>
    <w:rsid w:val="00921841"/>
    <w:rsid w:val="00921BA2"/>
    <w:rsid w:val="00930345"/>
    <w:rsid w:val="00930589"/>
    <w:rsid w:val="00930AAB"/>
    <w:rsid w:val="00932204"/>
    <w:rsid w:val="00933B28"/>
    <w:rsid w:val="00934CD8"/>
    <w:rsid w:val="00935B8E"/>
    <w:rsid w:val="00936011"/>
    <w:rsid w:val="00937414"/>
    <w:rsid w:val="00937874"/>
    <w:rsid w:val="009379C5"/>
    <w:rsid w:val="009403D7"/>
    <w:rsid w:val="00941207"/>
    <w:rsid w:val="0094177D"/>
    <w:rsid w:val="009420F4"/>
    <w:rsid w:val="009431AC"/>
    <w:rsid w:val="00944389"/>
    <w:rsid w:val="009478F1"/>
    <w:rsid w:val="0095108E"/>
    <w:rsid w:val="0095257A"/>
    <w:rsid w:val="00953517"/>
    <w:rsid w:val="00953DE0"/>
    <w:rsid w:val="00954B1C"/>
    <w:rsid w:val="00955052"/>
    <w:rsid w:val="00955B3A"/>
    <w:rsid w:val="00957109"/>
    <w:rsid w:val="00957487"/>
    <w:rsid w:val="00957EBE"/>
    <w:rsid w:val="00961206"/>
    <w:rsid w:val="009675FB"/>
    <w:rsid w:val="0097201E"/>
    <w:rsid w:val="009721A9"/>
    <w:rsid w:val="0098117D"/>
    <w:rsid w:val="00982ADF"/>
    <w:rsid w:val="00983656"/>
    <w:rsid w:val="00983B1D"/>
    <w:rsid w:val="00985CDA"/>
    <w:rsid w:val="009870E4"/>
    <w:rsid w:val="009902FB"/>
    <w:rsid w:val="00992424"/>
    <w:rsid w:val="00994372"/>
    <w:rsid w:val="00996D35"/>
    <w:rsid w:val="00996E80"/>
    <w:rsid w:val="009A040D"/>
    <w:rsid w:val="009A11B4"/>
    <w:rsid w:val="009A19C9"/>
    <w:rsid w:val="009B02D9"/>
    <w:rsid w:val="009B1283"/>
    <w:rsid w:val="009B1EC1"/>
    <w:rsid w:val="009B4025"/>
    <w:rsid w:val="009B42BB"/>
    <w:rsid w:val="009B71B7"/>
    <w:rsid w:val="009C00EC"/>
    <w:rsid w:val="009C1D3E"/>
    <w:rsid w:val="009C419E"/>
    <w:rsid w:val="009C6BD3"/>
    <w:rsid w:val="009E2F05"/>
    <w:rsid w:val="009E4377"/>
    <w:rsid w:val="009E4F18"/>
    <w:rsid w:val="009E5DDF"/>
    <w:rsid w:val="009E685A"/>
    <w:rsid w:val="009E768D"/>
    <w:rsid w:val="009F05D6"/>
    <w:rsid w:val="009F0F7F"/>
    <w:rsid w:val="009F27A8"/>
    <w:rsid w:val="009F34B3"/>
    <w:rsid w:val="009F5732"/>
    <w:rsid w:val="00A007B2"/>
    <w:rsid w:val="00A00D4A"/>
    <w:rsid w:val="00A06CB8"/>
    <w:rsid w:val="00A07A6D"/>
    <w:rsid w:val="00A07E4C"/>
    <w:rsid w:val="00A11C71"/>
    <w:rsid w:val="00A1544B"/>
    <w:rsid w:val="00A210EB"/>
    <w:rsid w:val="00A228BC"/>
    <w:rsid w:val="00A26695"/>
    <w:rsid w:val="00A30017"/>
    <w:rsid w:val="00A30E1F"/>
    <w:rsid w:val="00A32830"/>
    <w:rsid w:val="00A32B73"/>
    <w:rsid w:val="00A32C25"/>
    <w:rsid w:val="00A3435C"/>
    <w:rsid w:val="00A344E2"/>
    <w:rsid w:val="00A348DF"/>
    <w:rsid w:val="00A37BF0"/>
    <w:rsid w:val="00A41101"/>
    <w:rsid w:val="00A424E0"/>
    <w:rsid w:val="00A43FC7"/>
    <w:rsid w:val="00A54C4D"/>
    <w:rsid w:val="00A5564B"/>
    <w:rsid w:val="00A55BC9"/>
    <w:rsid w:val="00A55BD0"/>
    <w:rsid w:val="00A56D9D"/>
    <w:rsid w:val="00A57A21"/>
    <w:rsid w:val="00A62682"/>
    <w:rsid w:val="00A63A55"/>
    <w:rsid w:val="00A63D39"/>
    <w:rsid w:val="00A6444B"/>
    <w:rsid w:val="00A64E71"/>
    <w:rsid w:val="00A66A3D"/>
    <w:rsid w:val="00A66B55"/>
    <w:rsid w:val="00A711FA"/>
    <w:rsid w:val="00A7140E"/>
    <w:rsid w:val="00A72DCA"/>
    <w:rsid w:val="00A76E46"/>
    <w:rsid w:val="00A81239"/>
    <w:rsid w:val="00A82737"/>
    <w:rsid w:val="00A83FAE"/>
    <w:rsid w:val="00A8410F"/>
    <w:rsid w:val="00A859CE"/>
    <w:rsid w:val="00A85F00"/>
    <w:rsid w:val="00A862BB"/>
    <w:rsid w:val="00A90C60"/>
    <w:rsid w:val="00A9483C"/>
    <w:rsid w:val="00A958E3"/>
    <w:rsid w:val="00AA1871"/>
    <w:rsid w:val="00AA19AC"/>
    <w:rsid w:val="00AA1D77"/>
    <w:rsid w:val="00AB0746"/>
    <w:rsid w:val="00AB1A4A"/>
    <w:rsid w:val="00AB1FAD"/>
    <w:rsid w:val="00AB27E5"/>
    <w:rsid w:val="00AB2BA0"/>
    <w:rsid w:val="00AB3DDD"/>
    <w:rsid w:val="00AB45B2"/>
    <w:rsid w:val="00AB48F6"/>
    <w:rsid w:val="00AB4D02"/>
    <w:rsid w:val="00AB4D4C"/>
    <w:rsid w:val="00AB78ED"/>
    <w:rsid w:val="00AB7962"/>
    <w:rsid w:val="00AC1B63"/>
    <w:rsid w:val="00AC2B5F"/>
    <w:rsid w:val="00AC4E58"/>
    <w:rsid w:val="00AD6CA4"/>
    <w:rsid w:val="00AD6D19"/>
    <w:rsid w:val="00AD799E"/>
    <w:rsid w:val="00AE07BC"/>
    <w:rsid w:val="00AE1779"/>
    <w:rsid w:val="00AE253B"/>
    <w:rsid w:val="00AE4701"/>
    <w:rsid w:val="00AF1F05"/>
    <w:rsid w:val="00AF20B8"/>
    <w:rsid w:val="00AF23ED"/>
    <w:rsid w:val="00AF2B88"/>
    <w:rsid w:val="00AF4274"/>
    <w:rsid w:val="00AF51D4"/>
    <w:rsid w:val="00AF7699"/>
    <w:rsid w:val="00B0117A"/>
    <w:rsid w:val="00B02230"/>
    <w:rsid w:val="00B03D91"/>
    <w:rsid w:val="00B10BCE"/>
    <w:rsid w:val="00B10DD5"/>
    <w:rsid w:val="00B17F51"/>
    <w:rsid w:val="00B20515"/>
    <w:rsid w:val="00B21D40"/>
    <w:rsid w:val="00B22A01"/>
    <w:rsid w:val="00B23527"/>
    <w:rsid w:val="00B239FC"/>
    <w:rsid w:val="00B265CB"/>
    <w:rsid w:val="00B26D4D"/>
    <w:rsid w:val="00B304AA"/>
    <w:rsid w:val="00B35B15"/>
    <w:rsid w:val="00B40465"/>
    <w:rsid w:val="00B40566"/>
    <w:rsid w:val="00B41708"/>
    <w:rsid w:val="00B45154"/>
    <w:rsid w:val="00B521D8"/>
    <w:rsid w:val="00B52865"/>
    <w:rsid w:val="00B54457"/>
    <w:rsid w:val="00B544EA"/>
    <w:rsid w:val="00B54584"/>
    <w:rsid w:val="00B5767B"/>
    <w:rsid w:val="00B61291"/>
    <w:rsid w:val="00B63097"/>
    <w:rsid w:val="00B640E1"/>
    <w:rsid w:val="00B64759"/>
    <w:rsid w:val="00B65B3E"/>
    <w:rsid w:val="00B6648F"/>
    <w:rsid w:val="00B718C0"/>
    <w:rsid w:val="00B7236C"/>
    <w:rsid w:val="00B72502"/>
    <w:rsid w:val="00B7325B"/>
    <w:rsid w:val="00B732CF"/>
    <w:rsid w:val="00B73A6A"/>
    <w:rsid w:val="00B76EE3"/>
    <w:rsid w:val="00B77829"/>
    <w:rsid w:val="00B807D3"/>
    <w:rsid w:val="00B81335"/>
    <w:rsid w:val="00B81C78"/>
    <w:rsid w:val="00B81F18"/>
    <w:rsid w:val="00B82C85"/>
    <w:rsid w:val="00B83C13"/>
    <w:rsid w:val="00B84A28"/>
    <w:rsid w:val="00B84D0F"/>
    <w:rsid w:val="00B87223"/>
    <w:rsid w:val="00B87FE1"/>
    <w:rsid w:val="00B92C85"/>
    <w:rsid w:val="00B93356"/>
    <w:rsid w:val="00B9417D"/>
    <w:rsid w:val="00B9766E"/>
    <w:rsid w:val="00BA011F"/>
    <w:rsid w:val="00BA2FBC"/>
    <w:rsid w:val="00BA4B61"/>
    <w:rsid w:val="00BA569F"/>
    <w:rsid w:val="00BA6FDD"/>
    <w:rsid w:val="00BA7412"/>
    <w:rsid w:val="00BB10C8"/>
    <w:rsid w:val="00BB1514"/>
    <w:rsid w:val="00BB3038"/>
    <w:rsid w:val="00BB51C6"/>
    <w:rsid w:val="00BB69C1"/>
    <w:rsid w:val="00BB7780"/>
    <w:rsid w:val="00BC04D3"/>
    <w:rsid w:val="00BC3C4C"/>
    <w:rsid w:val="00BC49FE"/>
    <w:rsid w:val="00BC57C0"/>
    <w:rsid w:val="00BD0473"/>
    <w:rsid w:val="00BD1BB6"/>
    <w:rsid w:val="00BD1C66"/>
    <w:rsid w:val="00BD36CA"/>
    <w:rsid w:val="00BD4A67"/>
    <w:rsid w:val="00BD4E43"/>
    <w:rsid w:val="00BD5CCD"/>
    <w:rsid w:val="00BE1191"/>
    <w:rsid w:val="00BF0D4D"/>
    <w:rsid w:val="00BF3107"/>
    <w:rsid w:val="00BF5EC0"/>
    <w:rsid w:val="00BF6A49"/>
    <w:rsid w:val="00C01BC3"/>
    <w:rsid w:val="00C03C05"/>
    <w:rsid w:val="00C0454F"/>
    <w:rsid w:val="00C0500B"/>
    <w:rsid w:val="00C0AF09"/>
    <w:rsid w:val="00C12205"/>
    <w:rsid w:val="00C12830"/>
    <w:rsid w:val="00C149FB"/>
    <w:rsid w:val="00C166FF"/>
    <w:rsid w:val="00C1673A"/>
    <w:rsid w:val="00C2666E"/>
    <w:rsid w:val="00C26A0C"/>
    <w:rsid w:val="00C26A9A"/>
    <w:rsid w:val="00C32E71"/>
    <w:rsid w:val="00C348A0"/>
    <w:rsid w:val="00C366C4"/>
    <w:rsid w:val="00C368FC"/>
    <w:rsid w:val="00C36956"/>
    <w:rsid w:val="00C41055"/>
    <w:rsid w:val="00C41DCA"/>
    <w:rsid w:val="00C476E8"/>
    <w:rsid w:val="00C47713"/>
    <w:rsid w:val="00C5195D"/>
    <w:rsid w:val="00C547C1"/>
    <w:rsid w:val="00C57002"/>
    <w:rsid w:val="00C63C3A"/>
    <w:rsid w:val="00C65744"/>
    <w:rsid w:val="00C65D1C"/>
    <w:rsid w:val="00C66D8A"/>
    <w:rsid w:val="00C66EE7"/>
    <w:rsid w:val="00C702B0"/>
    <w:rsid w:val="00C708ED"/>
    <w:rsid w:val="00C70F70"/>
    <w:rsid w:val="00C715F6"/>
    <w:rsid w:val="00C76C70"/>
    <w:rsid w:val="00C8004C"/>
    <w:rsid w:val="00C80051"/>
    <w:rsid w:val="00C803B4"/>
    <w:rsid w:val="00C816CA"/>
    <w:rsid w:val="00C81D54"/>
    <w:rsid w:val="00C81EF5"/>
    <w:rsid w:val="00C834B1"/>
    <w:rsid w:val="00C86199"/>
    <w:rsid w:val="00C86703"/>
    <w:rsid w:val="00C87743"/>
    <w:rsid w:val="00C87C4C"/>
    <w:rsid w:val="00C90567"/>
    <w:rsid w:val="00C92856"/>
    <w:rsid w:val="00C93156"/>
    <w:rsid w:val="00C97E3A"/>
    <w:rsid w:val="00CA15E7"/>
    <w:rsid w:val="00CA56AC"/>
    <w:rsid w:val="00CB035D"/>
    <w:rsid w:val="00CB11E4"/>
    <w:rsid w:val="00CB15CF"/>
    <w:rsid w:val="00CB1EE3"/>
    <w:rsid w:val="00CB20CF"/>
    <w:rsid w:val="00CB2895"/>
    <w:rsid w:val="00CB328C"/>
    <w:rsid w:val="00CC018C"/>
    <w:rsid w:val="00CC7722"/>
    <w:rsid w:val="00CD191F"/>
    <w:rsid w:val="00CD3550"/>
    <w:rsid w:val="00CD41CB"/>
    <w:rsid w:val="00CD42AB"/>
    <w:rsid w:val="00CD695D"/>
    <w:rsid w:val="00CE06FB"/>
    <w:rsid w:val="00CE17C3"/>
    <w:rsid w:val="00CE68EA"/>
    <w:rsid w:val="00CF2AED"/>
    <w:rsid w:val="00CF2C42"/>
    <w:rsid w:val="00CF3885"/>
    <w:rsid w:val="00CF3D61"/>
    <w:rsid w:val="00CF6409"/>
    <w:rsid w:val="00CF69FD"/>
    <w:rsid w:val="00CF73E9"/>
    <w:rsid w:val="00D00804"/>
    <w:rsid w:val="00D02727"/>
    <w:rsid w:val="00D031FB"/>
    <w:rsid w:val="00D04C46"/>
    <w:rsid w:val="00D0544A"/>
    <w:rsid w:val="00D06AA5"/>
    <w:rsid w:val="00D109C8"/>
    <w:rsid w:val="00D1225F"/>
    <w:rsid w:val="00D14BA6"/>
    <w:rsid w:val="00D151BB"/>
    <w:rsid w:val="00D17F9E"/>
    <w:rsid w:val="00D221EB"/>
    <w:rsid w:val="00D2295A"/>
    <w:rsid w:val="00D248CA"/>
    <w:rsid w:val="00D24CB9"/>
    <w:rsid w:val="00D24F0D"/>
    <w:rsid w:val="00D2535C"/>
    <w:rsid w:val="00D26824"/>
    <w:rsid w:val="00D26FD7"/>
    <w:rsid w:val="00D30091"/>
    <w:rsid w:val="00D32A23"/>
    <w:rsid w:val="00D331C8"/>
    <w:rsid w:val="00D33CFE"/>
    <w:rsid w:val="00D352F7"/>
    <w:rsid w:val="00D35CD8"/>
    <w:rsid w:val="00D40287"/>
    <w:rsid w:val="00D40A85"/>
    <w:rsid w:val="00D416C9"/>
    <w:rsid w:val="00D41777"/>
    <w:rsid w:val="00D435A0"/>
    <w:rsid w:val="00D4373C"/>
    <w:rsid w:val="00D44189"/>
    <w:rsid w:val="00D44622"/>
    <w:rsid w:val="00D46588"/>
    <w:rsid w:val="00D50026"/>
    <w:rsid w:val="00D5130C"/>
    <w:rsid w:val="00D53406"/>
    <w:rsid w:val="00D55172"/>
    <w:rsid w:val="00D5667B"/>
    <w:rsid w:val="00D578C7"/>
    <w:rsid w:val="00D57A61"/>
    <w:rsid w:val="00D57CB6"/>
    <w:rsid w:val="00D60809"/>
    <w:rsid w:val="00D62228"/>
    <w:rsid w:val="00D6361A"/>
    <w:rsid w:val="00D637C2"/>
    <w:rsid w:val="00D66215"/>
    <w:rsid w:val="00D70293"/>
    <w:rsid w:val="00D75C93"/>
    <w:rsid w:val="00D760A3"/>
    <w:rsid w:val="00D77AEC"/>
    <w:rsid w:val="00D82194"/>
    <w:rsid w:val="00D82A91"/>
    <w:rsid w:val="00D8375D"/>
    <w:rsid w:val="00D83798"/>
    <w:rsid w:val="00D83DE9"/>
    <w:rsid w:val="00D8571D"/>
    <w:rsid w:val="00D9075E"/>
    <w:rsid w:val="00D9406B"/>
    <w:rsid w:val="00D9413E"/>
    <w:rsid w:val="00D9569C"/>
    <w:rsid w:val="00D97D92"/>
    <w:rsid w:val="00DA0D40"/>
    <w:rsid w:val="00DA235A"/>
    <w:rsid w:val="00DA239C"/>
    <w:rsid w:val="00DA2573"/>
    <w:rsid w:val="00DA387D"/>
    <w:rsid w:val="00DA47DA"/>
    <w:rsid w:val="00DA5727"/>
    <w:rsid w:val="00DA7EDD"/>
    <w:rsid w:val="00DB0AE7"/>
    <w:rsid w:val="00DB315A"/>
    <w:rsid w:val="00DB551A"/>
    <w:rsid w:val="00DB57E4"/>
    <w:rsid w:val="00DB6486"/>
    <w:rsid w:val="00DB7724"/>
    <w:rsid w:val="00DC0BF6"/>
    <w:rsid w:val="00DC25BA"/>
    <w:rsid w:val="00DC266E"/>
    <w:rsid w:val="00DC406E"/>
    <w:rsid w:val="00DC40FE"/>
    <w:rsid w:val="00DC6145"/>
    <w:rsid w:val="00DC7F9D"/>
    <w:rsid w:val="00DD4AD3"/>
    <w:rsid w:val="00DD6428"/>
    <w:rsid w:val="00DE142F"/>
    <w:rsid w:val="00DE3F17"/>
    <w:rsid w:val="00DE7AD8"/>
    <w:rsid w:val="00DF0CE2"/>
    <w:rsid w:val="00DF131E"/>
    <w:rsid w:val="00DF193D"/>
    <w:rsid w:val="00DF350D"/>
    <w:rsid w:val="00DF51D6"/>
    <w:rsid w:val="00E0167B"/>
    <w:rsid w:val="00E04EDD"/>
    <w:rsid w:val="00E0566C"/>
    <w:rsid w:val="00E05D9F"/>
    <w:rsid w:val="00E065B4"/>
    <w:rsid w:val="00E06861"/>
    <w:rsid w:val="00E07BEB"/>
    <w:rsid w:val="00E100BF"/>
    <w:rsid w:val="00E10285"/>
    <w:rsid w:val="00E109C7"/>
    <w:rsid w:val="00E10A37"/>
    <w:rsid w:val="00E11F8E"/>
    <w:rsid w:val="00E14695"/>
    <w:rsid w:val="00E14CA5"/>
    <w:rsid w:val="00E1602C"/>
    <w:rsid w:val="00E16BD2"/>
    <w:rsid w:val="00E172BE"/>
    <w:rsid w:val="00E2127F"/>
    <w:rsid w:val="00E22A1C"/>
    <w:rsid w:val="00E241D8"/>
    <w:rsid w:val="00E25B4D"/>
    <w:rsid w:val="00E263D3"/>
    <w:rsid w:val="00E30ED9"/>
    <w:rsid w:val="00E3157C"/>
    <w:rsid w:val="00E31AAD"/>
    <w:rsid w:val="00E321B1"/>
    <w:rsid w:val="00E3230B"/>
    <w:rsid w:val="00E3298E"/>
    <w:rsid w:val="00E348B8"/>
    <w:rsid w:val="00E36A43"/>
    <w:rsid w:val="00E410E7"/>
    <w:rsid w:val="00E42F0C"/>
    <w:rsid w:val="00E470F5"/>
    <w:rsid w:val="00E47735"/>
    <w:rsid w:val="00E50740"/>
    <w:rsid w:val="00E507F2"/>
    <w:rsid w:val="00E51816"/>
    <w:rsid w:val="00E51980"/>
    <w:rsid w:val="00E5332A"/>
    <w:rsid w:val="00E54DD0"/>
    <w:rsid w:val="00E600F1"/>
    <w:rsid w:val="00E622C7"/>
    <w:rsid w:val="00E62493"/>
    <w:rsid w:val="00E63546"/>
    <w:rsid w:val="00E64152"/>
    <w:rsid w:val="00E65A67"/>
    <w:rsid w:val="00E6660F"/>
    <w:rsid w:val="00E673C4"/>
    <w:rsid w:val="00E7342A"/>
    <w:rsid w:val="00E75C88"/>
    <w:rsid w:val="00E81523"/>
    <w:rsid w:val="00E81947"/>
    <w:rsid w:val="00E81DD2"/>
    <w:rsid w:val="00E84FD9"/>
    <w:rsid w:val="00E85177"/>
    <w:rsid w:val="00E85F59"/>
    <w:rsid w:val="00E86B79"/>
    <w:rsid w:val="00E87884"/>
    <w:rsid w:val="00E9031A"/>
    <w:rsid w:val="00E932DD"/>
    <w:rsid w:val="00E93EE4"/>
    <w:rsid w:val="00E94F48"/>
    <w:rsid w:val="00E95D3D"/>
    <w:rsid w:val="00E96CFB"/>
    <w:rsid w:val="00EA1747"/>
    <w:rsid w:val="00EA6124"/>
    <w:rsid w:val="00EB01FE"/>
    <w:rsid w:val="00EB6054"/>
    <w:rsid w:val="00EC0F71"/>
    <w:rsid w:val="00EC24F9"/>
    <w:rsid w:val="00EC5BF1"/>
    <w:rsid w:val="00EC6A71"/>
    <w:rsid w:val="00ED023E"/>
    <w:rsid w:val="00ED23E8"/>
    <w:rsid w:val="00ED3DBD"/>
    <w:rsid w:val="00ED6186"/>
    <w:rsid w:val="00EE0E4A"/>
    <w:rsid w:val="00EE446D"/>
    <w:rsid w:val="00EE6085"/>
    <w:rsid w:val="00EF045D"/>
    <w:rsid w:val="00EF3C31"/>
    <w:rsid w:val="00EF5E41"/>
    <w:rsid w:val="00EF77B5"/>
    <w:rsid w:val="00EF7A14"/>
    <w:rsid w:val="00F00E65"/>
    <w:rsid w:val="00F01557"/>
    <w:rsid w:val="00F01D99"/>
    <w:rsid w:val="00F04833"/>
    <w:rsid w:val="00F064A8"/>
    <w:rsid w:val="00F07A3A"/>
    <w:rsid w:val="00F14287"/>
    <w:rsid w:val="00F1521E"/>
    <w:rsid w:val="00F15AF4"/>
    <w:rsid w:val="00F21280"/>
    <w:rsid w:val="00F23E91"/>
    <w:rsid w:val="00F261F5"/>
    <w:rsid w:val="00F26AEE"/>
    <w:rsid w:val="00F31CDE"/>
    <w:rsid w:val="00F332BC"/>
    <w:rsid w:val="00F34FC1"/>
    <w:rsid w:val="00F35133"/>
    <w:rsid w:val="00F35312"/>
    <w:rsid w:val="00F3638D"/>
    <w:rsid w:val="00F4178C"/>
    <w:rsid w:val="00F448F4"/>
    <w:rsid w:val="00F450C8"/>
    <w:rsid w:val="00F46021"/>
    <w:rsid w:val="00F46207"/>
    <w:rsid w:val="00F47288"/>
    <w:rsid w:val="00F511FC"/>
    <w:rsid w:val="00F51A07"/>
    <w:rsid w:val="00F56F30"/>
    <w:rsid w:val="00F60485"/>
    <w:rsid w:val="00F64784"/>
    <w:rsid w:val="00F65AEF"/>
    <w:rsid w:val="00F666AD"/>
    <w:rsid w:val="00F66EE4"/>
    <w:rsid w:val="00F67DFA"/>
    <w:rsid w:val="00F747EA"/>
    <w:rsid w:val="00F7538A"/>
    <w:rsid w:val="00F834B4"/>
    <w:rsid w:val="00F835FC"/>
    <w:rsid w:val="00F838A9"/>
    <w:rsid w:val="00F85CEB"/>
    <w:rsid w:val="00F8691F"/>
    <w:rsid w:val="00F90A23"/>
    <w:rsid w:val="00F936EA"/>
    <w:rsid w:val="00F93986"/>
    <w:rsid w:val="00F93B7C"/>
    <w:rsid w:val="00F95A19"/>
    <w:rsid w:val="00F96578"/>
    <w:rsid w:val="00F97454"/>
    <w:rsid w:val="00FA0627"/>
    <w:rsid w:val="00FA4817"/>
    <w:rsid w:val="00FB2925"/>
    <w:rsid w:val="00FB32DE"/>
    <w:rsid w:val="00FB6FB2"/>
    <w:rsid w:val="00FB6FD4"/>
    <w:rsid w:val="00FC0742"/>
    <w:rsid w:val="00FC1EA3"/>
    <w:rsid w:val="00FC4413"/>
    <w:rsid w:val="00FC6C10"/>
    <w:rsid w:val="00FC6EE0"/>
    <w:rsid w:val="00FC771A"/>
    <w:rsid w:val="00FD0115"/>
    <w:rsid w:val="00FD0F29"/>
    <w:rsid w:val="00FD1B61"/>
    <w:rsid w:val="00FD1C45"/>
    <w:rsid w:val="00FD4895"/>
    <w:rsid w:val="00FD4B36"/>
    <w:rsid w:val="00FD6714"/>
    <w:rsid w:val="00FD6D54"/>
    <w:rsid w:val="00FE17F5"/>
    <w:rsid w:val="00FE2EC8"/>
    <w:rsid w:val="00FE2F0F"/>
    <w:rsid w:val="00FE31C0"/>
    <w:rsid w:val="00FE3EEB"/>
    <w:rsid w:val="00FE42E5"/>
    <w:rsid w:val="00FE489F"/>
    <w:rsid w:val="00FE50A7"/>
    <w:rsid w:val="00FE53EB"/>
    <w:rsid w:val="00FE5BEB"/>
    <w:rsid w:val="00FE641C"/>
    <w:rsid w:val="00FF10D3"/>
    <w:rsid w:val="00FF3CE9"/>
    <w:rsid w:val="00FF603C"/>
    <w:rsid w:val="00FF70D0"/>
    <w:rsid w:val="00FF71F7"/>
    <w:rsid w:val="00FF7D1E"/>
    <w:rsid w:val="01A4ED57"/>
    <w:rsid w:val="039B50FC"/>
    <w:rsid w:val="099B9905"/>
    <w:rsid w:val="099F568E"/>
    <w:rsid w:val="0A6A4DF8"/>
    <w:rsid w:val="0BA4A845"/>
    <w:rsid w:val="0C20E756"/>
    <w:rsid w:val="0DACCD05"/>
    <w:rsid w:val="0DB725A5"/>
    <w:rsid w:val="1133AC50"/>
    <w:rsid w:val="119C443E"/>
    <w:rsid w:val="149BA93D"/>
    <w:rsid w:val="1596B054"/>
    <w:rsid w:val="164C5FCE"/>
    <w:rsid w:val="19D18EED"/>
    <w:rsid w:val="1CAE6F11"/>
    <w:rsid w:val="1EC18B5B"/>
    <w:rsid w:val="212E973E"/>
    <w:rsid w:val="2325237F"/>
    <w:rsid w:val="26DCE987"/>
    <w:rsid w:val="2E5DA912"/>
    <w:rsid w:val="2EDD7A59"/>
    <w:rsid w:val="2F5D84E7"/>
    <w:rsid w:val="313035E3"/>
    <w:rsid w:val="334F5A21"/>
    <w:rsid w:val="36A1BE63"/>
    <w:rsid w:val="3873EAD3"/>
    <w:rsid w:val="3B4ED44F"/>
    <w:rsid w:val="3C1C69A4"/>
    <w:rsid w:val="3E2466C6"/>
    <w:rsid w:val="3E40768C"/>
    <w:rsid w:val="434B5430"/>
    <w:rsid w:val="4364CECB"/>
    <w:rsid w:val="456C4C9A"/>
    <w:rsid w:val="472EE914"/>
    <w:rsid w:val="4821737F"/>
    <w:rsid w:val="48369BF6"/>
    <w:rsid w:val="4A452E8D"/>
    <w:rsid w:val="4AA4ACE1"/>
    <w:rsid w:val="4BA3EA4A"/>
    <w:rsid w:val="4F34DBFE"/>
    <w:rsid w:val="4FECD9F0"/>
    <w:rsid w:val="5864F983"/>
    <w:rsid w:val="5916EF98"/>
    <w:rsid w:val="5C54D550"/>
    <w:rsid w:val="5D8F71EF"/>
    <w:rsid w:val="5E77E8B0"/>
    <w:rsid w:val="5F09FAEB"/>
    <w:rsid w:val="66658753"/>
    <w:rsid w:val="67DBC6DB"/>
    <w:rsid w:val="69355AD1"/>
    <w:rsid w:val="6C0B5EE9"/>
    <w:rsid w:val="72EF5E11"/>
    <w:rsid w:val="7C22C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86318"/>
  <w15:chartTrackingRefBased/>
  <w15:docId w15:val="{FC5FD458-64C7-46C2-B310-D1EA0B88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13"/>
  </w:style>
  <w:style w:type="paragraph" w:styleId="Heading1">
    <w:name w:val="heading 1"/>
    <w:basedOn w:val="Normal"/>
    <w:next w:val="Body"/>
    <w:link w:val="Heading1Char"/>
    <w:uiPriority w:val="9"/>
    <w:qFormat/>
    <w:rsid w:val="001640E9"/>
    <w:pPr>
      <w:keepNext/>
      <w:keepLines/>
      <w:pageBreakBefore/>
      <w:numPr>
        <w:numId w:val="1"/>
      </w:numPr>
      <w:spacing w:before="240" w:after="240"/>
      <w:outlineLvl w:val="0"/>
    </w:pPr>
    <w:rPr>
      <w:rFonts w:ascii="Aptos" w:eastAsiaTheme="majorEastAsia" w:hAnsi="Aptos" w:cstheme="majorBidi"/>
      <w:b/>
      <w:sz w:val="44"/>
      <w:szCs w:val="40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D57A61"/>
    <w:pPr>
      <w:pageBreakBefore w:val="0"/>
      <w:numPr>
        <w:ilvl w:val="1"/>
      </w:numPr>
      <w:spacing w:before="120" w:line="259" w:lineRule="auto"/>
      <w:ind w:left="357" w:hanging="357"/>
      <w:outlineLvl w:val="1"/>
    </w:pPr>
    <w:rPr>
      <w:sz w:val="36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854814"/>
    <w:pPr>
      <w:numPr>
        <w:ilvl w:val="2"/>
      </w:numPr>
      <w:spacing w:after="120"/>
      <w:outlineLvl w:val="2"/>
    </w:pPr>
    <w:rPr>
      <w:sz w:val="28"/>
      <w:szCs w:val="28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D57A61"/>
    <w:pPr>
      <w:numPr>
        <w:ilvl w:val="3"/>
      </w:numPr>
      <w:spacing w:before="80" w:after="40"/>
      <w:ind w:left="1723" w:hanging="646"/>
      <w:outlineLvl w:val="3"/>
    </w:pPr>
    <w:rPr>
      <w:i/>
      <w:iCs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F66EE4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aliases w:val="Appendix"/>
    <w:basedOn w:val="Heading1"/>
    <w:next w:val="Body"/>
    <w:link w:val="Heading9Char"/>
    <w:uiPriority w:val="9"/>
    <w:unhideWhenUsed/>
    <w:qFormat/>
    <w:rsid w:val="009B02D9"/>
    <w:pPr>
      <w:numPr>
        <w:numId w:val="0"/>
      </w:numPr>
      <w:spacing w:before="6000" w:after="7200" w:line="259" w:lineRule="auto"/>
      <w:ind w:left="2688" w:hanging="2688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E9"/>
    <w:rPr>
      <w:rFonts w:ascii="Aptos" w:eastAsiaTheme="majorEastAsia" w:hAnsi="Aptos" w:cstheme="majorBidi"/>
      <w:b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A61"/>
    <w:rPr>
      <w:rFonts w:ascii="Aptos" w:eastAsiaTheme="majorEastAsia" w:hAnsi="Aptos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814"/>
    <w:rPr>
      <w:rFonts w:ascii="Aptos" w:eastAsiaTheme="majorEastAsia" w:hAnsi="Aptos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7A61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66EE4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aliases w:val="Appendix Char"/>
    <w:basedOn w:val="DefaultParagraphFont"/>
    <w:link w:val="Heading9"/>
    <w:uiPriority w:val="9"/>
    <w:rsid w:val="009B02D9"/>
    <w:rPr>
      <w:rFonts w:ascii="Aptos" w:eastAsiaTheme="majorEastAsia" w:hAnsi="Aptos" w:cstheme="majorBidi"/>
      <w:b/>
      <w:sz w:val="44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195D"/>
    <w:pPr>
      <w:spacing w:after="80"/>
      <w:contextualSpacing/>
    </w:pPr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5D"/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18"/>
    <w:pPr>
      <w:numPr>
        <w:ilvl w:val="1"/>
      </w:numPr>
      <w:spacing w:before="360" w:after="360"/>
    </w:pPr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F18"/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E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62C74"/>
    <w:pPr>
      <w:numPr>
        <w:numId w:val="2"/>
      </w:numPr>
      <w:ind w:left="1077" w:hanging="357"/>
      <w:contextualSpacing/>
      <w:jc w:val="both"/>
    </w:pPr>
    <w:rPr>
      <w:rFonts w:ascii="Aptos" w:hAnsi="Aptos"/>
    </w:rPr>
  </w:style>
  <w:style w:type="character" w:styleId="IntenseEmphasis">
    <w:name w:val="Intense Emphasis"/>
    <w:basedOn w:val="DefaultParagraphFont"/>
    <w:uiPriority w:val="21"/>
    <w:qFormat/>
    <w:rsid w:val="00F85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EB"/>
  </w:style>
  <w:style w:type="paragraph" w:styleId="Footer">
    <w:name w:val="footer"/>
    <w:basedOn w:val="Normal"/>
    <w:link w:val="Foot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EB"/>
  </w:style>
  <w:style w:type="table" w:styleId="TableGrid">
    <w:name w:val="Table Grid"/>
    <w:basedOn w:val="TableNormal"/>
    <w:uiPriority w:val="39"/>
    <w:rsid w:val="00CF69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4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TOCHeading">
    <w:name w:val="TOC Heading"/>
    <w:basedOn w:val="TOC1"/>
    <w:next w:val="Body"/>
    <w:uiPriority w:val="39"/>
    <w:unhideWhenUsed/>
    <w:qFormat/>
    <w:rsid w:val="00C36956"/>
    <w:pPr>
      <w:pageBreakBefore/>
      <w:spacing w:after="0" w:line="259" w:lineRule="auto"/>
    </w:pPr>
    <w:rPr>
      <w:rFonts w:ascii="Aptos" w:hAnsi="Aptos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82C85"/>
    <w:pPr>
      <w:spacing w:before="12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61291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2C85"/>
    <w:pPr>
      <w:ind w:left="480"/>
    </w:pPr>
    <w:rPr>
      <w:sz w:val="20"/>
      <w:szCs w:val="20"/>
    </w:rPr>
  </w:style>
  <w:style w:type="character" w:customStyle="1" w:styleId="ui-provider">
    <w:name w:val="ui-provider"/>
    <w:basedOn w:val="DefaultParagraphFont"/>
    <w:rsid w:val="00534567"/>
  </w:style>
  <w:style w:type="paragraph" w:customStyle="1" w:styleId="px-3">
    <w:name w:val="px-3"/>
    <w:basedOn w:val="Normal"/>
    <w:rsid w:val="00856F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A30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017"/>
    <w:rPr>
      <w:color w:val="605E5C"/>
      <w:shd w:val="clear" w:color="auto" w:fill="E1DFDD"/>
    </w:rPr>
  </w:style>
  <w:style w:type="character" w:customStyle="1" w:styleId="wacimagecontainer">
    <w:name w:val="wacimagecontainer"/>
    <w:basedOn w:val="DefaultParagraphFont"/>
    <w:rsid w:val="002B0CEB"/>
  </w:style>
  <w:style w:type="paragraph" w:customStyle="1" w:styleId="Body">
    <w:name w:val="Body"/>
    <w:basedOn w:val="ListParagraph"/>
    <w:link w:val="BodyChar"/>
    <w:qFormat/>
    <w:rsid w:val="004234AA"/>
    <w:pPr>
      <w:numPr>
        <w:numId w:val="0"/>
      </w:numPr>
      <w:spacing w:before="120" w:after="120" w:line="259" w:lineRule="auto"/>
      <w:ind w:firstLine="720"/>
    </w:pPr>
    <w:rPr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2C74"/>
    <w:rPr>
      <w:rFonts w:ascii="Aptos" w:hAnsi="Aptos"/>
    </w:rPr>
  </w:style>
  <w:style w:type="character" w:customStyle="1" w:styleId="BodyChar">
    <w:name w:val="Body Char"/>
    <w:basedOn w:val="ListParagraphChar"/>
    <w:link w:val="Body"/>
    <w:rsid w:val="004234AA"/>
    <w:rPr>
      <w:rFonts w:ascii="Aptos" w:hAnsi="Aptos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B6129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129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129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129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129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1291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52A5"/>
    <w:pPr>
      <w:spacing w:after="200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6BA6"/>
  </w:style>
  <w:style w:type="paragraph" w:customStyle="1" w:styleId="SubBullet4">
    <w:name w:val="SubBullet 4"/>
    <w:basedOn w:val="Normal"/>
    <w:rsid w:val="00845DCA"/>
    <w:pPr>
      <w:numPr>
        <w:numId w:val="3"/>
      </w:numPr>
      <w:spacing w:before="120" w:after="120"/>
      <w:jc w:val="both"/>
    </w:pPr>
    <w:rPr>
      <w:rFonts w:ascii="Arial" w:eastAsia="Times New Roman" w:hAnsi="Arial" w:cs="Times New Roman"/>
      <w:kern w:val="0"/>
      <w:sz w:val="18"/>
      <w:szCs w:val="18"/>
      <w:lang w:eastAsia="en-AU"/>
      <w14:ligatures w14:val="none"/>
    </w:rPr>
  </w:style>
  <w:style w:type="paragraph" w:customStyle="1" w:styleId="BodyBullet1">
    <w:name w:val="Body Bullet 1"/>
    <w:basedOn w:val="SubBullet4"/>
    <w:link w:val="BodyBullet1Char"/>
    <w:qFormat/>
    <w:rsid w:val="00845DCA"/>
    <w:rPr>
      <w:sz w:val="20"/>
      <w:szCs w:val="20"/>
    </w:rPr>
  </w:style>
  <w:style w:type="character" w:customStyle="1" w:styleId="BodyBullet1Char">
    <w:name w:val="Body Bullet 1 Char"/>
    <w:basedOn w:val="DefaultParagraphFont"/>
    <w:link w:val="BodyBullet1"/>
    <w:rsid w:val="00845DCA"/>
    <w:rPr>
      <w:rFonts w:ascii="Arial" w:eastAsia="Times New Roman" w:hAnsi="Arial" w:cs="Times New Roman"/>
      <w:kern w:val="0"/>
      <w:sz w:val="20"/>
      <w:szCs w:val="20"/>
      <w:lang w:eastAsia="en-AU"/>
      <w14:ligatures w14:val="none"/>
    </w:rPr>
  </w:style>
  <w:style w:type="paragraph" w:customStyle="1" w:styleId="BodyBullet2">
    <w:name w:val="Body Bullet 2"/>
    <w:basedOn w:val="BodyBullet1"/>
    <w:qFormat/>
    <w:rsid w:val="00845DCA"/>
    <w:pPr>
      <w:numPr>
        <w:ilvl w:val="1"/>
      </w:numPr>
      <w:tabs>
        <w:tab w:val="num" w:pos="360"/>
      </w:tabs>
      <w:ind w:left="360" w:hanging="339"/>
    </w:pPr>
  </w:style>
  <w:style w:type="paragraph" w:customStyle="1" w:styleId="BodyBulllet3">
    <w:name w:val="Body Bulllet 3"/>
    <w:basedOn w:val="BodyBullet1"/>
    <w:qFormat/>
    <w:rsid w:val="00845DCA"/>
    <w:pPr>
      <w:numPr>
        <w:ilvl w:val="2"/>
      </w:numPr>
      <w:tabs>
        <w:tab w:val="num" w:pos="360"/>
      </w:tabs>
      <w:ind w:left="360" w:hanging="339"/>
    </w:pPr>
  </w:style>
  <w:style w:type="character" w:styleId="Strong">
    <w:name w:val="Strong"/>
    <w:basedOn w:val="DefaultParagraphFont"/>
    <w:uiPriority w:val="22"/>
    <w:qFormat/>
    <w:rsid w:val="006F5516"/>
    <w:rPr>
      <w:b/>
      <w:bCs/>
    </w:rPr>
  </w:style>
  <w:style w:type="paragraph" w:customStyle="1" w:styleId="CellCenter">
    <w:name w:val="Cell Center"/>
    <w:basedOn w:val="Normal"/>
    <w:link w:val="CellCenterChar"/>
    <w:qFormat/>
    <w:rsid w:val="00434CA9"/>
    <w:pPr>
      <w:spacing w:before="40" w:after="40"/>
      <w:jc w:val="center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CellCenterChar">
    <w:name w:val="Cell Center Char"/>
    <w:basedOn w:val="DefaultParagraphFont"/>
    <w:link w:val="CellCenter"/>
    <w:rsid w:val="00434CA9"/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TITLEMAIN">
    <w:name w:val="TITLE MAIN"/>
    <w:basedOn w:val="BookTitle"/>
    <w:uiPriority w:val="1"/>
    <w:rsid w:val="00434CA9"/>
    <w:rPr>
      <w:b w:val="0"/>
      <w:bCs/>
      <w:i w:val="0"/>
      <w:iCs/>
      <w:spacing w:val="5"/>
      <w:sz w:val="60"/>
      <w:szCs w:val="48"/>
    </w:rPr>
  </w:style>
  <w:style w:type="paragraph" w:customStyle="1" w:styleId="SIMPECTitle">
    <w:name w:val="SIMPEC Title"/>
    <w:basedOn w:val="Normal"/>
    <w:link w:val="SIMPECTitleChar"/>
    <w:uiPriority w:val="1"/>
    <w:rsid w:val="00434CA9"/>
    <w:pPr>
      <w:widowControl w:val="0"/>
      <w:autoSpaceDE w:val="0"/>
      <w:autoSpaceDN w:val="0"/>
      <w:ind w:left="144" w:right="910"/>
      <w:jc w:val="right"/>
    </w:pPr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customStyle="1" w:styleId="SIMPECTitleChar">
    <w:name w:val="SIMPEC Title Char"/>
    <w:basedOn w:val="DefaultParagraphFont"/>
    <w:link w:val="SIMPECTitle"/>
    <w:uiPriority w:val="1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paragraph" w:customStyle="1" w:styleId="SBodyText">
    <w:name w:val="S Body Text"/>
    <w:basedOn w:val="BodyText2"/>
    <w:link w:val="SBodyTextChar"/>
    <w:uiPriority w:val="1"/>
    <w:rsid w:val="00434CA9"/>
    <w:pPr>
      <w:widowControl w:val="0"/>
      <w:autoSpaceDE w:val="0"/>
      <w:autoSpaceDN w:val="0"/>
      <w:spacing w:line="276" w:lineRule="auto"/>
      <w:jc w:val="both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SBodyTextChar">
    <w:name w:val="S Body Text Char"/>
    <w:basedOn w:val="BodyText2Char"/>
    <w:link w:val="SBodyText"/>
    <w:uiPriority w:val="1"/>
    <w:rsid w:val="00434CA9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customStyle="1" w:styleId="Heading">
    <w:name w:val="Heading"/>
    <w:basedOn w:val="SIMPECTitle"/>
    <w:link w:val="HeadingChar"/>
    <w:qFormat/>
    <w:rsid w:val="00434CA9"/>
    <w:pPr>
      <w:ind w:left="0"/>
      <w:jc w:val="left"/>
    </w:pPr>
  </w:style>
  <w:style w:type="character" w:customStyle="1" w:styleId="HeadingChar">
    <w:name w:val="Heading Char"/>
    <w:basedOn w:val="SIMPECTitleChar"/>
    <w:link w:val="Heading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434CA9"/>
    <w:rPr>
      <w:b/>
      <w:bCs/>
      <w:i/>
      <w:iCs/>
      <w:spacing w:val="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4C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4CA9"/>
  </w:style>
  <w:style w:type="paragraph" w:customStyle="1" w:styleId="ELICSBodyText">
    <w:name w:val="ELICS Body Text"/>
    <w:basedOn w:val="BodyText"/>
    <w:link w:val="ELICSBodyTextChar"/>
    <w:rsid w:val="00E622C7"/>
    <w:pPr>
      <w:ind w:left="567"/>
      <w:jc w:val="both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ELICSBodyTextChar">
    <w:name w:val="ELICS Body Text Char"/>
    <w:basedOn w:val="DefaultParagraphFont"/>
    <w:link w:val="ELICSBodyText"/>
    <w:rsid w:val="00E622C7"/>
    <w:rPr>
      <w:rFonts w:ascii="Arial" w:eastAsia="SimSun" w:hAnsi="Arial" w:cs="Times New Roman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622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22C7"/>
  </w:style>
  <w:style w:type="paragraph" w:styleId="CommentText">
    <w:name w:val="annotation text"/>
    <w:basedOn w:val="Normal"/>
    <w:link w:val="CommentTextChar"/>
    <w:uiPriority w:val="99"/>
    <w:semiHidden/>
    <w:unhideWhenUsed/>
    <w:rsid w:val="00593C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C6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93C6B"/>
    <w:rPr>
      <w:sz w:val="16"/>
      <w:szCs w:val="16"/>
    </w:rPr>
  </w:style>
  <w:style w:type="character" w:customStyle="1" w:styleId="Italics">
    <w:name w:val="Italics"/>
    <w:basedOn w:val="DefaultParagraphFont"/>
    <w:uiPriority w:val="1"/>
    <w:qFormat/>
    <w:rsid w:val="005F1ADD"/>
    <w:rPr>
      <w:i/>
    </w:rPr>
  </w:style>
  <w:style w:type="table" w:customStyle="1" w:styleId="TableGrid1">
    <w:name w:val="Table Grid1"/>
    <w:rsid w:val="00F46207"/>
    <w:rPr>
      <w:rFonts w:eastAsiaTheme="minorEastAsia"/>
      <w:kern w:val="0"/>
      <w:sz w:val="22"/>
      <w:szCs w:val="22"/>
      <w:lang w:eastAsia="en-A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1833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500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378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07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46855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12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96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144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8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743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0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918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23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rozco\Downloads\SureScan_Letterhea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2ca67b-1c66-4d92-8694-5f9aa84f2a9d">
      <Terms xmlns="http://schemas.microsoft.com/office/infopath/2007/PartnerControls"/>
    </lcf76f155ced4ddcb4097134ff3c332f>
    <TaxCatchAll xmlns="ee5c5a8c-1411-49bf-b0fc-529191782e5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13906-229D-43FD-A655-857D18FA4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13DF98-35B0-41CC-858F-43BB24D33193}">
  <ds:schemaRefs>
    <ds:schemaRef ds:uri="http://schemas.microsoft.com/office/2006/metadata/properties"/>
    <ds:schemaRef ds:uri="http://schemas.microsoft.com/office/infopath/2007/PartnerControls"/>
    <ds:schemaRef ds:uri="ab2ca67b-1c66-4d92-8694-5f9aa84f2a9d"/>
    <ds:schemaRef ds:uri="ee5c5a8c-1411-49bf-b0fc-529191782e54"/>
  </ds:schemaRefs>
</ds:datastoreItem>
</file>

<file path=customXml/itemProps3.xml><?xml version="1.0" encoding="utf-8"?>
<ds:datastoreItem xmlns:ds="http://schemas.openxmlformats.org/officeDocument/2006/customXml" ds:itemID="{C256B296-400C-4D1C-BEB1-CC15BA416B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D52AF6-69F2-4229-B29E-26E86A28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SureScan_LetterheadTemplate.dotx</Template>
  <TotalTime>3986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Orozco</dc:creator>
  <cp:keywords/>
  <dc:description/>
  <cp:lastModifiedBy>William Tat</cp:lastModifiedBy>
  <cp:revision>344</cp:revision>
  <cp:lastPrinted>2024-11-05T06:12:00Z</cp:lastPrinted>
  <dcterms:created xsi:type="dcterms:W3CDTF">2024-10-03T07:17:00Z</dcterms:created>
  <dcterms:modified xsi:type="dcterms:W3CDTF">2025-04-02T04:10:00Z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0x010100E22540C5696A5C4D85F93FFB250A9569</vt:lpwstr>
  </property>
</Properties>
</file>