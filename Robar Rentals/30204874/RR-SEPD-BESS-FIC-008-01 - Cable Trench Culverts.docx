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E83E" w14:textId="77777777" w:rsidR="00A32C25" w:rsidRPr="009403D7" w:rsidRDefault="00A32C25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79272562"/>
      <w:bookmarkStart w:id="1" w:name="_Toc167198713"/>
      <w:r w:rsidRPr="009403D7">
        <w:rPr>
          <w:rFonts w:eastAsia="Arial"/>
          <w:bCs/>
          <w:spacing w:val="18"/>
          <w:sz w:val="48"/>
          <w:szCs w:val="44"/>
        </w:rPr>
        <w:t>BESS</w:t>
      </w:r>
      <w:r w:rsidRPr="009403D7">
        <w:rPr>
          <w:rFonts w:eastAsia="Arial"/>
          <w:spacing w:val="18"/>
          <w:sz w:val="48"/>
          <w:szCs w:val="44"/>
        </w:rPr>
        <w:t xml:space="preserve"> </w:t>
      </w:r>
      <w:r w:rsidRPr="009403D7">
        <w:rPr>
          <w:rFonts w:eastAsia="Arial"/>
          <w:sz w:val="48"/>
          <w:szCs w:val="44"/>
        </w:rPr>
        <w:t>Alinta Wagerup Peaking Power Station</w:t>
      </w:r>
      <w:bookmarkEnd w:id="0"/>
    </w:p>
    <w:p w14:paraId="53097F05" w14:textId="6400AD16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 xml:space="preserve">Field Inspection Checklist </w:t>
      </w:r>
      <w:r w:rsidR="008D3EF2">
        <w:rPr>
          <w:rStyle w:val="TITLEMAIN"/>
          <w:i/>
          <w:sz w:val="44"/>
          <w:szCs w:val="44"/>
          <w:lang w:eastAsia="zh-CN"/>
        </w:rPr>
        <w:t>–</w:t>
      </w:r>
      <w:r w:rsidRPr="0019452A">
        <w:rPr>
          <w:rStyle w:val="TITLEMAIN"/>
          <w:i/>
          <w:sz w:val="44"/>
          <w:szCs w:val="44"/>
          <w:lang w:eastAsia="zh-CN"/>
        </w:rPr>
        <w:t xml:space="preserve"> </w:t>
      </w:r>
      <w:r w:rsidR="00925286">
        <w:rPr>
          <w:rStyle w:val="TITLEMAIN"/>
          <w:i/>
          <w:sz w:val="44"/>
          <w:szCs w:val="44"/>
          <w:lang w:eastAsia="zh-CN"/>
        </w:rPr>
        <w:t>Cable Trench culverts</w:t>
      </w:r>
      <w:r w:rsidR="008D3EF2">
        <w:rPr>
          <w:rStyle w:val="TITLEMAIN"/>
          <w:i/>
          <w:sz w:val="44"/>
          <w:szCs w:val="44"/>
          <w:lang w:eastAsia="zh-CN"/>
        </w:rPr>
        <w:t xml:space="preserve"> installation</w:t>
      </w:r>
    </w:p>
    <w:p w14:paraId="54AFA2EA" w14:textId="248CCDBA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2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2"/>
      <w:r w:rsidR="00AA1E8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8</w:t>
      </w:r>
      <w:r w:rsidR="002A6939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-01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0504369A" w:rsidR="003C36B9" w:rsidRPr="008D3EF2" w:rsidRDefault="006B2292" w:rsidP="00F35133">
            <w:pPr>
              <w:rPr>
                <w:b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Cable Trench Culvert</w:t>
            </w:r>
            <w:r w:rsidR="008D3EF2" w:rsidRPr="008D3EF2">
              <w:rPr>
                <w:rFonts w:eastAsia="Arial" w:cs="Arial"/>
                <w:b/>
                <w:sz w:val="24"/>
                <w:szCs w:val="24"/>
              </w:rPr>
              <w:t xml:space="preserve"> installation</w:t>
            </w:r>
          </w:p>
        </w:tc>
      </w:tr>
      <w:tr w:rsidR="004F492F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19EA3367" w:rsidR="00F46207" w:rsidRPr="0095108E" w:rsidRDefault="003C36B9" w:rsidP="00F35133">
            <w:r w:rsidRPr="0095108E">
              <w:rPr>
                <w:rStyle w:val="TITLEMAIN"/>
                <w:sz w:val="22"/>
                <w:szCs w:val="22"/>
              </w:rPr>
              <w:t>RR-SEPD-BESS-FIC-00</w:t>
            </w:r>
            <w:r w:rsidR="006B2292">
              <w:rPr>
                <w:rStyle w:val="TITLEMAIN"/>
                <w:sz w:val="22"/>
                <w:szCs w:val="22"/>
              </w:rPr>
              <w:t>8</w:t>
            </w:r>
          </w:p>
        </w:tc>
      </w:tr>
      <w:tr w:rsidR="004F492F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F35133"/>
        </w:tc>
      </w:tr>
      <w:tr w:rsidR="004F492F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73A57231" w:rsidR="00F46207" w:rsidRPr="00F46207" w:rsidRDefault="00F46207" w:rsidP="00F35133">
            <w:r w:rsidRPr="00F46207">
              <w:rPr>
                <w:rFonts w:eastAsia="Arial" w:cs="Arial"/>
              </w:rPr>
              <w:t>0</w:t>
            </w:r>
            <w:r w:rsidR="006B2292">
              <w:rPr>
                <w:rFonts w:eastAsia="Arial" w:cs="Arial"/>
              </w:rPr>
              <w:t>1</w:t>
            </w:r>
          </w:p>
        </w:tc>
      </w:tr>
      <w:tr w:rsidR="004F492F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0C0E8438" w:rsidR="00F46207" w:rsidRPr="00F46207" w:rsidRDefault="006B2292" w:rsidP="00F35133">
            <w:r>
              <w:t>07/0</w:t>
            </w:r>
            <w:r w:rsidR="00034CB0">
              <w:t>8</w:t>
            </w:r>
            <w:r>
              <w:t>/2025</w:t>
            </w:r>
          </w:p>
        </w:tc>
      </w:tr>
      <w:tr w:rsidR="004F492F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6EDBC9B4" w:rsidR="00F46207" w:rsidRPr="00F46207" w:rsidRDefault="008763E0" w:rsidP="00F35133">
            <w:r>
              <w:rPr>
                <w:rFonts w:eastAsia="Arial" w:cs="Arial"/>
              </w:rPr>
              <w:t>Updated content</w:t>
            </w:r>
            <w:r w:rsidR="00F46207" w:rsidRPr="00F46207">
              <w:rPr>
                <w:rFonts w:eastAsia="Arial" w:cs="Arial"/>
              </w:rPr>
              <w:t xml:space="preserve"> </w:t>
            </w:r>
          </w:p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3" w:name="_Toc179272563"/>
      <w:r w:rsidRPr="00CB035D">
        <w:rPr>
          <w:sz w:val="32"/>
          <w:szCs w:val="28"/>
        </w:rPr>
        <w:t>Document Review</w:t>
      </w:r>
      <w:bookmarkEnd w:id="3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00EB73A3" w:rsidR="00E06861" w:rsidRPr="009B30EB" w:rsidRDefault="00BF5C04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John O Mahony</w:t>
            </w:r>
          </w:p>
        </w:tc>
        <w:tc>
          <w:tcPr>
            <w:tcW w:w="3118" w:type="dxa"/>
            <w:vAlign w:val="center"/>
          </w:tcPr>
          <w:p w14:paraId="225F72E1" w14:textId="1F0497E0" w:rsidR="00E06861" w:rsidRPr="00DD1893" w:rsidRDefault="00DD1893" w:rsidP="00D75C93">
            <w:pPr>
              <w:pStyle w:val="Body"/>
              <w:spacing w:before="0" w:after="0"/>
              <w:ind w:firstLine="0"/>
              <w:contextualSpacing w:val="0"/>
              <w:rPr>
                <w:rFonts w:ascii="Brush Script MT" w:hAnsi="Brush Script MT"/>
                <w:b/>
                <w:bCs/>
              </w:rPr>
            </w:pPr>
            <w:r>
              <w:rPr>
                <w:rFonts w:ascii="Brush Script MT" w:hAnsi="Brush Script MT"/>
                <w:b/>
                <w:bCs/>
              </w:rPr>
              <w:t>John O Mahony</w:t>
            </w:r>
          </w:p>
        </w:tc>
        <w:tc>
          <w:tcPr>
            <w:tcW w:w="2261" w:type="dxa"/>
            <w:vAlign w:val="center"/>
          </w:tcPr>
          <w:p w14:paraId="42C6ED31" w14:textId="724E54DE" w:rsidR="00E06861" w:rsidRDefault="0001580F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t>28</w:t>
            </w:r>
            <w:r w:rsidR="00C17755">
              <w:t>/04</w:t>
            </w:r>
            <w:r w:rsidR="00B65B3E">
              <w:rPr>
                <w:rFonts w:asciiTheme="minorHAnsi" w:hAnsiTheme="minorHAnsi"/>
              </w:rPr>
              <w:t>/202</w:t>
            </w:r>
            <w:r w:rsidR="003238C1">
              <w:rPr>
                <w:rFonts w:asciiTheme="minorHAnsi" w:hAnsiTheme="minorHAnsi"/>
              </w:rPr>
              <w:t>5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1E5112BE" w:rsidR="00B65B3E" w:rsidRDefault="00E9398D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Jake Scott</w:t>
            </w:r>
          </w:p>
        </w:tc>
        <w:tc>
          <w:tcPr>
            <w:tcW w:w="3118" w:type="dxa"/>
            <w:vAlign w:val="center"/>
          </w:tcPr>
          <w:p w14:paraId="246C8A11" w14:textId="2295BB7E" w:rsidR="00B65B3E" w:rsidRPr="0059650D" w:rsidRDefault="00E9398D" w:rsidP="00D75C93">
            <w:pPr>
              <w:pStyle w:val="Body"/>
              <w:spacing w:before="0" w:after="0"/>
              <w:ind w:firstLine="0"/>
              <w:contextualSpacing w:val="0"/>
              <w:rPr>
                <w:rFonts w:ascii="Edwardian Script ITC" w:hAnsi="Edwardian Script ITC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468BF7" wp14:editId="2748CACE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15240</wp:posOffset>
                  </wp:positionV>
                  <wp:extent cx="947420" cy="340995"/>
                  <wp:effectExtent l="0" t="0" r="5080" b="1905"/>
                  <wp:wrapNone/>
                  <wp:docPr id="119528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2829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72F97FD8" w14:textId="15DB93F6" w:rsidR="00B65B3E" w:rsidRDefault="0001580F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17755">
              <w:rPr>
                <w:rFonts w:asciiTheme="minorHAnsi" w:hAnsiTheme="minorHAnsi"/>
              </w:rPr>
              <w:t>8/0</w:t>
            </w:r>
            <w:r w:rsidR="00D85C4F">
              <w:rPr>
                <w:rFonts w:asciiTheme="minorHAnsi" w:hAnsiTheme="minorHAnsi"/>
              </w:rPr>
              <w:t>4</w:t>
            </w:r>
            <w:r w:rsidR="003238C1">
              <w:rPr>
                <w:rFonts w:asciiTheme="minorHAnsi" w:hAnsiTheme="minorHAnsi"/>
              </w:rPr>
              <w:t>/2025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49ED6A40" w:rsidR="00B65B3E" w:rsidRDefault="00787874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Artur Krupinski</w:t>
            </w:r>
          </w:p>
        </w:tc>
        <w:tc>
          <w:tcPr>
            <w:tcW w:w="3118" w:type="dxa"/>
            <w:vAlign w:val="center"/>
          </w:tcPr>
          <w:p w14:paraId="302DB802" w14:textId="65019C32" w:rsidR="00B65B3E" w:rsidRPr="00E534B4" w:rsidRDefault="004738E6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D21996" wp14:editId="3F7E8E5D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19050</wp:posOffset>
                  </wp:positionV>
                  <wp:extent cx="967105" cy="325120"/>
                  <wp:effectExtent l="0" t="0" r="4445" b="0"/>
                  <wp:wrapNone/>
                  <wp:docPr id="1760900477" name="Picture 1760900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64F8E8C2" w14:textId="4939CE1D" w:rsidR="00B65B3E" w:rsidRDefault="0001580F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17755">
              <w:rPr>
                <w:rFonts w:asciiTheme="minorHAnsi" w:hAnsiTheme="minorHAnsi"/>
              </w:rPr>
              <w:t>8/0</w:t>
            </w:r>
            <w:r w:rsidR="00D85C4F">
              <w:rPr>
                <w:rFonts w:asciiTheme="minorHAnsi" w:hAnsiTheme="minorHAnsi"/>
              </w:rPr>
              <w:t>4</w:t>
            </w:r>
            <w:r w:rsidR="00B65B3E">
              <w:rPr>
                <w:rFonts w:asciiTheme="minorHAnsi" w:hAnsiTheme="minorHAnsi"/>
              </w:rPr>
              <w:t>/202</w:t>
            </w:r>
            <w:r w:rsidR="0056753A">
              <w:rPr>
                <w:rFonts w:asciiTheme="minorHAnsi" w:hAnsiTheme="minorHAnsi"/>
              </w:rPr>
              <w:t>5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2178"/>
        <w:gridCol w:w="2216"/>
        <w:gridCol w:w="2024"/>
        <w:gridCol w:w="1136"/>
        <w:gridCol w:w="1106"/>
        <w:gridCol w:w="1107"/>
      </w:tblGrid>
      <w:tr w:rsidR="006B072B" w:rsidRPr="0061391E" w14:paraId="395B66CA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FBB27" w14:textId="232CE255" w:rsidR="006B072B" w:rsidRPr="0061391E" w:rsidRDefault="006B072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1 – Preliminaries (photos where applicable) </w:t>
            </w:r>
          </w:p>
        </w:tc>
      </w:tr>
      <w:tr w:rsidR="003536C6" w:rsidRPr="0061391E" w14:paraId="077E475D" w14:textId="77777777" w:rsidTr="003E259B">
        <w:trPr>
          <w:trHeight w:val="166"/>
        </w:trPr>
        <w:tc>
          <w:tcPr>
            <w:tcW w:w="261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2831FE4" w14:textId="366E90E5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Inspection/Test item</w:t>
            </w:r>
          </w:p>
        </w:tc>
        <w:tc>
          <w:tcPr>
            <w:tcW w:w="22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63CD9E3" w14:textId="47AD44B5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D1241F8" w14:textId="4A400DA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289C823" w14:textId="4708E9AD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774A927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3194C90D" w14:textId="77777777" w:rsidTr="003E259B">
        <w:trPr>
          <w:trHeight w:val="165"/>
        </w:trPr>
        <w:tc>
          <w:tcPr>
            <w:tcW w:w="261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A103C93" w14:textId="77777777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21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BF0A587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A0AE283" w14:textId="77777777" w:rsidR="003E259B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EA0BDD2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A4B4E75" w14:textId="51AF34E3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ROBAR</w:t>
            </w:r>
          </w:p>
        </w:tc>
        <w:tc>
          <w:tcPr>
            <w:tcW w:w="1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79EC913" w14:textId="074BFE72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SEPD</w:t>
            </w:r>
          </w:p>
        </w:tc>
      </w:tr>
      <w:tr w:rsidR="003536C6" w:rsidRPr="0061391E" w14:paraId="577B7447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846247" w14:textId="2CFBF042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  <w:r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E6B3" w14:textId="17CD01DE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Review of approved construction drawings and specifications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C46AF" w14:textId="67B62076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sz w:val="16"/>
                <w:szCs w:val="16"/>
              </w:rPr>
              <w:t xml:space="preserve">All drawings and specifications approved and </w:t>
            </w:r>
            <w:r w:rsidR="00C86703" w:rsidRPr="0061391E">
              <w:rPr>
                <w:rFonts w:ascii="Aptos" w:hAnsi="Aptos"/>
                <w:sz w:val="16"/>
                <w:szCs w:val="16"/>
              </w:rPr>
              <w:t>up to date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B8D3B" w14:textId="3533DEB0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3EF4DE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374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D5E4" w14:textId="7A3FFABE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00E0017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8A993" w14:textId="2C1BF4C7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E47D0" w14:textId="1C6F708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eastAsia="Arial" w:hAnsi="Aptos" w:cs="Arial"/>
                <w:sz w:val="16"/>
                <w:szCs w:val="16"/>
              </w:rPr>
              <w:t>Verification of permits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5D2A8" w14:textId="3CDD404B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hAnsi="Aptos"/>
                <w:sz w:val="16"/>
                <w:szCs w:val="16"/>
              </w:rPr>
              <w:t xml:space="preserve">All relevant permits </w:t>
            </w:r>
            <w:r>
              <w:rPr>
                <w:rFonts w:ascii="Aptos" w:hAnsi="Aptos"/>
                <w:sz w:val="16"/>
                <w:szCs w:val="16"/>
              </w:rPr>
              <w:t>(GDA/GDP</w:t>
            </w:r>
            <w:r w:rsidRPr="003E27E9">
              <w:rPr>
                <w:rFonts w:ascii="Aptos" w:hAnsi="Aptos"/>
                <w:sz w:val="16"/>
                <w:szCs w:val="16"/>
              </w:rPr>
              <w:t>) in place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19F12" w14:textId="0EC19F5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GDA/GDP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5C6898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7DC7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4410" w14:textId="523F990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46C292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0566" w14:textId="2F0E0173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E609" w14:textId="43355A6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and safety preparation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71FF8" w14:textId="6F9087DC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cleared and made safe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6F190" w14:textId="25EDA9DD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098B3A1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B0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C63" w14:textId="441AF290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CB589EF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40D1C" w14:textId="3E52CED5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lastRenderedPageBreak/>
              <w:t>1.4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7C34A" w14:textId="2F48E389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Safety inductions and toolbox talks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8147" w14:textId="1F84AF24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All personnel </w:t>
            </w:r>
            <w:r w:rsidR="00C86703">
              <w:rPr>
                <w:rFonts w:ascii="Aptos" w:hAnsi="Aptos"/>
                <w:sz w:val="16"/>
                <w:szCs w:val="16"/>
              </w:rPr>
              <w:t>inducted;</w:t>
            </w:r>
            <w:r>
              <w:rPr>
                <w:rFonts w:ascii="Aptos" w:hAnsi="Aptos"/>
                <w:sz w:val="16"/>
                <w:szCs w:val="16"/>
              </w:rPr>
              <w:t xml:space="preserve"> safety briefings completed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C37FF" w14:textId="2263EE1C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Induction record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6A98F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867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1AA" w14:textId="72267904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83E54B5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971FD" w14:textId="1F0607EE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6BA6C" w14:textId="1311458F" w:rsidR="003E259B" w:rsidRPr="0061391E" w:rsidRDefault="003E259B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Environmental controls in place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50A3" w14:textId="0F78493E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Dust, noise, and sediment barriers installed and </w:t>
            </w:r>
            <w:r w:rsidR="00C86703">
              <w:rPr>
                <w:rFonts w:ascii="Aptos" w:hAnsi="Aptos"/>
                <w:sz w:val="16"/>
                <w:szCs w:val="16"/>
              </w:rPr>
              <w:t>functioning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FF2EC" w14:textId="34C0E0F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 environmental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0F9D3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26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7477D" w14:textId="115473C6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072B" w:rsidRPr="0061391E" w14:paraId="4BCB907B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445" w14:textId="33DB74EF" w:rsidR="006B072B" w:rsidRPr="0061391E" w:rsidRDefault="0074233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2 – </w:t>
            </w:r>
            <w:r w:rsidR="00C166FF">
              <w:rPr>
                <w:rFonts w:ascii="Aptos" w:eastAsia="Arial" w:hAnsi="Aptos" w:cs="Arial"/>
                <w:b/>
                <w:sz w:val="18"/>
                <w:szCs w:val="18"/>
              </w:rPr>
              <w:t>Excavation and trenching</w:t>
            </w:r>
            <w:r w:rsidR="006B072B"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 </w:t>
            </w:r>
          </w:p>
        </w:tc>
      </w:tr>
      <w:tr w:rsidR="003536C6" w:rsidRPr="0061391E" w14:paraId="34706EA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B728A6F" w14:textId="77777777" w:rsidR="00F834B4" w:rsidRPr="0061391E" w:rsidRDefault="00F834B4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C143A85" w14:textId="399DD420" w:rsidR="00F834B4" w:rsidRPr="0061391E" w:rsidRDefault="0061391E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8FA0019" w14:textId="37BB54FC" w:rsidR="00F834B4" w:rsidRPr="0061391E" w:rsidRDefault="00F666AD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3DFBCBC" w14:textId="39224642" w:rsidR="00F834B4" w:rsidRPr="0061391E" w:rsidRDefault="00D30091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532FAB17" w:rsidR="00F834B4" w:rsidRPr="0061391E" w:rsidRDefault="00F834B4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7CDA9FF2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1B04B" w14:textId="5DB1A7AF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50CDB" w14:textId="3220164B" w:rsidR="003E259B" w:rsidRPr="0061391E" w:rsidRDefault="00C166F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Trench depth and width comply with design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C9800" w14:textId="65878D2B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Set-out verified and matches IFC drawings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03004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IFC Drawings</w:t>
            </w:r>
          </w:p>
          <w:p w14:paraId="3545AECB" w14:textId="3586A661" w:rsidR="005B192E" w:rsidRPr="0061391E" w:rsidRDefault="005B192E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3500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545835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BEB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78D0" w14:textId="708E6FA4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906D73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705B1" w14:textId="06C71536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23E07" w14:textId="1E03C8D1" w:rsidR="003E259B" w:rsidRPr="0061391E" w:rsidRDefault="00C166F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Stable</w:t>
            </w:r>
            <w:r w:rsidR="00F4178C">
              <w:rPr>
                <w:rFonts w:ascii="Aptos" w:eastAsia="Arial" w:hAnsi="Aptos" w:cs="Arial"/>
                <w:sz w:val="16"/>
                <w:szCs w:val="16"/>
              </w:rPr>
              <w:t xml:space="preserve"> trench walls (benching, battering)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F2F5" w14:textId="18F58F3D" w:rsidR="003E259B" w:rsidRPr="00E065B4" w:rsidRDefault="00E065B4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065B4">
              <w:rPr>
                <w:rFonts w:ascii="Aptos" w:hAnsi="Aptos"/>
                <w:sz w:val="16"/>
                <w:szCs w:val="16"/>
              </w:rPr>
              <w:t xml:space="preserve">Trenches deeper than 1.5m require </w:t>
            </w:r>
            <w:r w:rsidR="0069377F" w:rsidRPr="00E065B4">
              <w:rPr>
                <w:rFonts w:ascii="Aptos" w:hAnsi="Aptos"/>
                <w:sz w:val="16"/>
                <w:szCs w:val="16"/>
              </w:rPr>
              <w:t>benching or</w:t>
            </w:r>
            <w:r w:rsidRPr="00E065B4">
              <w:rPr>
                <w:rFonts w:ascii="Aptos" w:hAnsi="Aptos"/>
                <w:sz w:val="16"/>
                <w:szCs w:val="16"/>
              </w:rPr>
              <w:t xml:space="preserve"> battering unless certified by a geotechnical engineer.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73522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  <w:p w14:paraId="3FEE342E" w14:textId="56CAB3DC" w:rsidR="00E065B4" w:rsidRPr="0061391E" w:rsidRDefault="00E065B4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</w:t>
            </w:r>
            <w:r w:rsidR="005B192E">
              <w:rPr>
                <w:rFonts w:ascii="Aptos" w:hAnsi="Aptos"/>
                <w:sz w:val="16"/>
                <w:szCs w:val="16"/>
              </w:rPr>
              <w:t xml:space="preserve"> 4744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E2E0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2F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9C8F" w14:textId="59C1E6DA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8BB373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C2F54" w14:textId="41A939A0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08021" w14:textId="0D51A2A0" w:rsidR="003E259B" w:rsidRPr="0061391E" w:rsidRDefault="00B315D0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Culverts</w:t>
            </w:r>
            <w:r w:rsidR="00F4178C">
              <w:rPr>
                <w:rFonts w:ascii="Aptos" w:hAnsi="Aptos"/>
                <w:sz w:val="16"/>
                <w:szCs w:val="16"/>
              </w:rPr>
              <w:t xml:space="preserve"> inspected for defects before installation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D9B437" w14:textId="77777777" w:rsidR="00BF0D4D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</w:t>
            </w:r>
            <w:r w:rsidR="00CF2C42">
              <w:rPr>
                <w:rFonts w:ascii="Aptos" w:hAnsi="Aptos"/>
                <w:sz w:val="16"/>
                <w:szCs w:val="16"/>
              </w:rPr>
              <w:t>aterial certs from manufacturer and visual inspection</w:t>
            </w:r>
            <w:r w:rsidR="00BF0D4D">
              <w:rPr>
                <w:rFonts w:ascii="Aptos" w:hAnsi="Aptos"/>
                <w:sz w:val="16"/>
                <w:szCs w:val="16"/>
              </w:rPr>
              <w:t xml:space="preserve"> </w:t>
            </w:r>
          </w:p>
          <w:p w14:paraId="0402B471" w14:textId="7CD42699" w:rsidR="003E259B" w:rsidRPr="0061391E" w:rsidRDefault="00BF0D4D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to align with design drawings and load rating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E1187E" w14:textId="77777777" w:rsidR="003E259B" w:rsidRDefault="00F56F3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Manufacturer certifications</w:t>
            </w:r>
          </w:p>
          <w:p w14:paraId="00F14B89" w14:textId="36835BF1" w:rsidR="00BF0D4D" w:rsidRPr="0061391E" w:rsidRDefault="00BF0D4D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16E9C36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1894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662A" w14:textId="12319F90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7BF3E2D3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23C1C" w14:textId="2F3A9666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8ACB3" w14:textId="4993BAB6" w:rsidR="003E259B" w:rsidRPr="0061391E" w:rsidRDefault="00B521D8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water accum</w:t>
            </w:r>
            <w:r w:rsidR="002D01B7">
              <w:rPr>
                <w:rFonts w:ascii="Aptos" w:hAnsi="Aptos"/>
                <w:sz w:val="16"/>
                <w:szCs w:val="16"/>
              </w:rPr>
              <w:t>ulation in trenches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75434" w14:textId="583E5E64" w:rsidR="003E259B" w:rsidRPr="0061391E" w:rsidRDefault="00CF2C42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CF2C42">
              <w:rPr>
                <w:rFonts w:ascii="Aptos" w:hAnsi="Aptos"/>
                <w:sz w:val="16"/>
                <w:szCs w:val="16"/>
              </w:rPr>
              <w:t>No standing water or excessive moisture inside the trench.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F82AC" w14:textId="65B95F5C" w:rsidR="003E259B" w:rsidRPr="0061391E" w:rsidRDefault="00F56F3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AS/NZS </w:t>
            </w:r>
            <w:r w:rsidR="0037664F">
              <w:rPr>
                <w:rFonts w:ascii="Aptos" w:hAnsi="Aptos"/>
                <w:sz w:val="16"/>
                <w:szCs w:val="16"/>
              </w:rPr>
              <w:t>3500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D1127A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682D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E436" w14:textId="05C0FA21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2572349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1B87B" w14:textId="7DDC03A9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F1C08" w14:textId="4E56D845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186802">
              <w:rPr>
                <w:rFonts w:ascii="Aptos" w:eastAsia="Arial" w:hAnsi="Aptos" w:cs="Arial"/>
                <w:sz w:val="16"/>
                <w:szCs w:val="16"/>
              </w:rPr>
              <w:t xml:space="preserve">Spoil </w:t>
            </w:r>
            <w:r>
              <w:rPr>
                <w:rFonts w:ascii="Aptos" w:eastAsia="Arial" w:hAnsi="Aptos" w:cs="Arial"/>
                <w:sz w:val="16"/>
                <w:szCs w:val="16"/>
              </w:rPr>
              <w:t>stock</w:t>
            </w:r>
            <w:r w:rsidRPr="00186802">
              <w:rPr>
                <w:rFonts w:ascii="Aptos" w:eastAsia="Arial" w:hAnsi="Aptos" w:cs="Arial"/>
                <w:sz w:val="16"/>
                <w:szCs w:val="16"/>
              </w:rPr>
              <w:t>piles located at least 1m from trench edges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CA5A2" w14:textId="74B3A023" w:rsidR="00BF0909" w:rsidRPr="0017723F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Stockpiles away from excavation to maintain safety of batters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C0C220" w14:textId="2A134D16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924141" w14:textId="77777777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FA45" w14:textId="77777777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2BD4" w14:textId="41472BB1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2CCE66A1" w14:textId="77777777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784F8" w14:textId="5F2825FF" w:rsidR="00BF0909" w:rsidRDefault="00BF0909" w:rsidP="00BF0909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2.6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4D384" w14:textId="41810DE6" w:rsidR="00BF0909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583D7C">
              <w:rPr>
                <w:rFonts w:ascii="Aptos" w:eastAsia="Arial" w:hAnsi="Aptos" w:cs="Arial"/>
                <w:sz w:val="16"/>
                <w:szCs w:val="16"/>
              </w:rPr>
              <w:t>Correct bedding material used (sand, gravel, etc.)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35C58" w14:textId="0EFF0048" w:rsidR="00BF0909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complies with particle size, moisture content, MMDD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AA3A9" w14:textId="67BA87D2" w:rsidR="00BF0909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 Test</w:t>
            </w:r>
            <w:r>
              <w:rPr>
                <w:rFonts w:ascii="Aptos" w:hAnsi="Aptos"/>
                <w:sz w:val="16"/>
                <w:szCs w:val="16"/>
              </w:rPr>
              <w:t xml:space="preserve"> material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>r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esults 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6C588CD" w14:textId="77777777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B32" w14:textId="77777777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E45D" w14:textId="179F71A6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5114402B" w14:textId="77777777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CAB4F" w14:textId="13F6E55B" w:rsidR="00BF0909" w:rsidRDefault="00BF0909" w:rsidP="00BF0909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2.7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4EF4F" w14:textId="6EF9089A" w:rsidR="00BF0909" w:rsidRPr="00307652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583D7C">
              <w:rPr>
                <w:rFonts w:ascii="Aptos" w:eastAsia="Arial" w:hAnsi="Aptos" w:cs="Arial"/>
                <w:sz w:val="16"/>
                <w:szCs w:val="16"/>
              </w:rPr>
              <w:t xml:space="preserve">Bedding </w:t>
            </w:r>
            <w:r w:rsidR="002655B7">
              <w:rPr>
                <w:rFonts w:ascii="Aptos" w:eastAsia="Arial" w:hAnsi="Aptos" w:cs="Arial"/>
                <w:sz w:val="16"/>
                <w:szCs w:val="16"/>
              </w:rPr>
              <w:t>installed and screeded to correct heights</w:t>
            </w:r>
            <w:r w:rsidRPr="00583D7C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D7BF9" w14:textId="4E8EE732" w:rsidR="00BF0909" w:rsidRPr="00307652" w:rsidRDefault="002655B7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Installed to design</w:t>
            </w:r>
            <w:r w:rsidR="006157FE">
              <w:rPr>
                <w:rFonts w:ascii="Aptos" w:hAnsi="Aptos"/>
                <w:sz w:val="16"/>
                <w:szCs w:val="16"/>
              </w:rPr>
              <w:t xml:space="preserve"> levels &amp; alignment</w:t>
            </w:r>
            <w:r w:rsidR="00163CB2">
              <w:rPr>
                <w:rFonts w:ascii="Aptos" w:hAnsi="Aptos"/>
                <w:sz w:val="16"/>
                <w:szCs w:val="16"/>
              </w:rPr>
              <w:t xml:space="preserve"> +-20mm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9C3DE" w14:textId="7408DB6A" w:rsidR="00BF0909" w:rsidRPr="00307652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3BBEF44" w14:textId="77777777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B3FF" w14:textId="77777777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F8D2" w14:textId="48EA5BB3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6E500E56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DED9" w14:textId="04A2338C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>Part 3 –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 xml:space="preserve"> Culvert</w:t>
            </w:r>
            <w:r w:rsidRPr="008B6B87">
              <w:rPr>
                <w:rFonts w:ascii="Aptos" w:eastAsia="Arial" w:hAnsi="Aptos" w:cs="Arial"/>
                <w:b/>
                <w:sz w:val="18"/>
                <w:szCs w:val="18"/>
              </w:rPr>
              <w:t xml:space="preserve"> Installation 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(photos where applicable) </w:t>
            </w:r>
          </w:p>
        </w:tc>
      </w:tr>
      <w:tr w:rsidR="00BF0909" w:rsidRPr="0061391E" w14:paraId="5B6DBC1E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042DB7A" w14:textId="77777777" w:rsidR="00BF0909" w:rsidRPr="0061391E" w:rsidRDefault="00BF0909" w:rsidP="00BF0909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D30D0CB" w14:textId="76DFB0BB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25C43C3" w14:textId="28B80CB5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69E3AB9" w14:textId="5EEC049F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8A05F1E" w14:textId="66C37575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BF0909" w:rsidRPr="0061391E" w14:paraId="68DD7224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7EFCF" w14:textId="2DBF2D6A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</w:t>
            </w:r>
            <w:r w:rsidR="00853F99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9EB5" w14:textId="6B87553B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Culverts</w:t>
            </w:r>
            <w:r w:rsidRPr="00583D7C">
              <w:rPr>
                <w:rFonts w:ascii="Aptos" w:hAnsi="Aptos"/>
                <w:sz w:val="16"/>
                <w:szCs w:val="16"/>
              </w:rPr>
              <w:t xml:space="preserve"> laid at correct grade and alignment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3618" w14:textId="0436F8AA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Levels and grading match design tolerances (+/- </w:t>
            </w:r>
            <w:r w:rsidR="004716EC">
              <w:rPr>
                <w:rFonts w:ascii="Aptos" w:hAnsi="Aptos"/>
                <w:sz w:val="16"/>
                <w:szCs w:val="16"/>
              </w:rPr>
              <w:t>20</w:t>
            </w:r>
            <w:r>
              <w:rPr>
                <w:rFonts w:ascii="Aptos" w:hAnsi="Aptos"/>
                <w:sz w:val="16"/>
                <w:szCs w:val="16"/>
              </w:rPr>
              <w:t>mm)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B17C" w14:textId="0535E41A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WBS-SS-CI-SPC-0006, 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56F2B6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E62D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1CF" w14:textId="3AEA7262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57BC74B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B74E" w14:textId="5ABD2964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3</w:t>
            </w:r>
            <w:r>
              <w:rPr>
                <w:rFonts w:ascii="Aptos" w:eastAsia="Arial" w:hAnsi="Aptos" w:cs="Arial"/>
                <w:sz w:val="16"/>
                <w:szCs w:val="16"/>
              </w:rPr>
              <w:t>.</w:t>
            </w:r>
            <w:r w:rsidR="00853F99">
              <w:rPr>
                <w:rFonts w:ascii="Aptos" w:eastAsia="Arial" w:hAnsi="Aptos" w:cs="Arial"/>
                <w:sz w:val="16"/>
                <w:szCs w:val="16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F837" w14:textId="02ADF4C7" w:rsidR="00BF0909" w:rsidRPr="0061391E" w:rsidRDefault="00185435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Joints between culverts sealed</w:t>
            </w:r>
            <w:r w:rsidR="00BF0909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 xml:space="preserve">as specified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8722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93EE4">
              <w:rPr>
                <w:rFonts w:ascii="Aptos" w:hAnsi="Aptos"/>
                <w:sz w:val="16"/>
                <w:szCs w:val="16"/>
              </w:rPr>
              <w:t xml:space="preserve">Joints must be fully engaged and sealed </w:t>
            </w:r>
            <w:r w:rsidR="00185435">
              <w:rPr>
                <w:rFonts w:ascii="Aptos" w:hAnsi="Aptos"/>
                <w:sz w:val="16"/>
                <w:szCs w:val="16"/>
              </w:rPr>
              <w:t xml:space="preserve">as </w:t>
            </w:r>
            <w:r w:rsidRPr="00E93EE4">
              <w:rPr>
                <w:rFonts w:ascii="Aptos" w:hAnsi="Aptos"/>
                <w:sz w:val="16"/>
                <w:szCs w:val="16"/>
              </w:rPr>
              <w:t>per manufacturer specifications</w:t>
            </w:r>
            <w:r w:rsidR="00541C14">
              <w:rPr>
                <w:rFonts w:ascii="Aptos" w:hAnsi="Aptos"/>
                <w:sz w:val="16"/>
                <w:szCs w:val="16"/>
              </w:rPr>
              <w:t>:</w:t>
            </w:r>
          </w:p>
          <w:p w14:paraId="7F2D4C66" w14:textId="3D1A30C6" w:rsidR="00CE4547" w:rsidRDefault="00CE4547" w:rsidP="00541C14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10mm nominal gap</w:t>
            </w:r>
          </w:p>
          <w:p w14:paraId="7D117957" w14:textId="66845E94" w:rsidR="00541C14" w:rsidRDefault="00541C14" w:rsidP="00541C14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Backing rod or equivalent installed</w:t>
            </w:r>
          </w:p>
          <w:p w14:paraId="2D74F8EE" w14:textId="77777777" w:rsidR="00541C14" w:rsidRDefault="00CE4547" w:rsidP="00541C14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Bostik </w:t>
            </w:r>
            <w:proofErr w:type="spellStart"/>
            <w:r>
              <w:rPr>
                <w:sz w:val="16"/>
                <w:szCs w:val="16"/>
              </w:rPr>
              <w:t>SealnFlex</w:t>
            </w:r>
            <w:proofErr w:type="spellEnd"/>
            <w:r>
              <w:rPr>
                <w:sz w:val="16"/>
                <w:szCs w:val="16"/>
              </w:rPr>
              <w:t xml:space="preserve"> P590 installed between culverts</w:t>
            </w:r>
          </w:p>
          <w:p w14:paraId="4BB077D0" w14:textId="33E3A7B8" w:rsidR="00CE4547" w:rsidRPr="00541C14" w:rsidRDefault="00CE4547" w:rsidP="00541C14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Proofex</w:t>
            </w:r>
            <w:proofErr w:type="spellEnd"/>
            <w:r>
              <w:rPr>
                <w:sz w:val="16"/>
                <w:szCs w:val="16"/>
              </w:rPr>
              <w:t xml:space="preserve"> S Tape installed over sealant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64A67" w14:textId="3CDD0163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Manufacturer specifications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E158AB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67E2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18AC" w14:textId="72EE4FD4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43C53A1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A8F5" w14:textId="14873DBC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</w:t>
            </w:r>
            <w:r w:rsidR="00853F99">
              <w:rPr>
                <w:rFonts w:ascii="Aptos" w:hAnsi="Aptos"/>
                <w:sz w:val="16"/>
                <w:szCs w:val="16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CB159" w14:textId="1CC3CB3A" w:rsidR="00BF0909" w:rsidRPr="00583D7C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Concrete Lid Installation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649A" w14:textId="6F6FCDF8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</w:t>
            </w:r>
            <w:r w:rsidRPr="009C00EC">
              <w:rPr>
                <w:rFonts w:ascii="Aptos" w:hAnsi="Aptos"/>
                <w:sz w:val="16"/>
                <w:szCs w:val="16"/>
              </w:rPr>
              <w:t xml:space="preserve">nstalled </w:t>
            </w:r>
            <w:r w:rsidR="00CA3039">
              <w:rPr>
                <w:rFonts w:ascii="Aptos" w:hAnsi="Aptos"/>
                <w:sz w:val="16"/>
                <w:szCs w:val="16"/>
              </w:rPr>
              <w:t xml:space="preserve">on top of packers </w:t>
            </w:r>
            <w:r w:rsidR="00185435">
              <w:rPr>
                <w:rFonts w:ascii="Aptos" w:hAnsi="Aptos"/>
                <w:sz w:val="16"/>
                <w:szCs w:val="16"/>
              </w:rPr>
              <w:t xml:space="preserve">and </w:t>
            </w:r>
            <w:proofErr w:type="spellStart"/>
            <w:r w:rsidR="00185435">
              <w:rPr>
                <w:rFonts w:ascii="Aptos" w:hAnsi="Aptos"/>
                <w:sz w:val="16"/>
                <w:szCs w:val="16"/>
              </w:rPr>
              <w:t>sealan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43DE8" w14:textId="145AC8AB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3500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B0D5FE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84B6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B91C" w14:textId="32AB42C6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443BFC17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3C10" w14:textId="02CE4BAF" w:rsidR="00BF0909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</w:t>
            </w:r>
            <w:r w:rsidR="00853F99">
              <w:rPr>
                <w:rFonts w:ascii="Aptos" w:hAnsi="Aptos"/>
                <w:sz w:val="16"/>
                <w:szCs w:val="16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3A7C" w14:textId="3FAC4E9C" w:rsidR="00BF0909" w:rsidRDefault="00185435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Joints between lids sealed as specified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218A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93EE4">
              <w:rPr>
                <w:rFonts w:ascii="Aptos" w:hAnsi="Aptos"/>
                <w:sz w:val="16"/>
                <w:szCs w:val="16"/>
              </w:rPr>
              <w:t xml:space="preserve">Joints must be fully engaged and sealed </w:t>
            </w:r>
            <w:r w:rsidR="00185435">
              <w:rPr>
                <w:rFonts w:ascii="Aptos" w:hAnsi="Aptos"/>
                <w:sz w:val="16"/>
                <w:szCs w:val="16"/>
              </w:rPr>
              <w:t xml:space="preserve">as </w:t>
            </w:r>
            <w:r w:rsidRPr="00E93EE4">
              <w:rPr>
                <w:rFonts w:ascii="Aptos" w:hAnsi="Aptos"/>
                <w:sz w:val="16"/>
                <w:szCs w:val="16"/>
              </w:rPr>
              <w:t>per manufacturer specifications</w:t>
            </w:r>
            <w:r w:rsidR="004609D2">
              <w:rPr>
                <w:rFonts w:ascii="Aptos" w:hAnsi="Aptos"/>
                <w:sz w:val="16"/>
                <w:szCs w:val="16"/>
              </w:rPr>
              <w:t>:</w:t>
            </w:r>
          </w:p>
          <w:p w14:paraId="63091C66" w14:textId="77777777" w:rsidR="004609D2" w:rsidRDefault="004609D2" w:rsidP="004609D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 10mm gap</w:t>
            </w:r>
            <w:r w:rsidR="001D4B97">
              <w:rPr>
                <w:sz w:val="16"/>
                <w:szCs w:val="16"/>
              </w:rPr>
              <w:t xml:space="preserve"> </w:t>
            </w:r>
          </w:p>
          <w:p w14:paraId="0E4C8C8C" w14:textId="77777777" w:rsidR="001D4B97" w:rsidRDefault="001D4B97" w:rsidP="004609D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Backing rod or equivalent installed</w:t>
            </w:r>
          </w:p>
          <w:p w14:paraId="4F534F38" w14:textId="77777777" w:rsidR="001D4B97" w:rsidRDefault="001D4B97" w:rsidP="004609D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Bostik </w:t>
            </w:r>
            <w:proofErr w:type="spellStart"/>
            <w:r>
              <w:rPr>
                <w:sz w:val="16"/>
                <w:szCs w:val="16"/>
              </w:rPr>
              <w:t>SealnFlex</w:t>
            </w:r>
            <w:proofErr w:type="spellEnd"/>
            <w:r>
              <w:rPr>
                <w:sz w:val="16"/>
                <w:szCs w:val="16"/>
              </w:rPr>
              <w:t xml:space="preserve"> P590 installed to outside </w:t>
            </w:r>
            <w:r>
              <w:rPr>
                <w:sz w:val="16"/>
                <w:szCs w:val="16"/>
              </w:rPr>
              <w:lastRenderedPageBreak/>
              <w:t>longitudinal joint both sides of lid</w:t>
            </w:r>
          </w:p>
          <w:p w14:paraId="64E46682" w14:textId="00BA35C8" w:rsidR="001D4B97" w:rsidRPr="004609D2" w:rsidRDefault="001D4B97" w:rsidP="004609D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Bostik </w:t>
            </w:r>
            <w:proofErr w:type="spellStart"/>
            <w:r>
              <w:rPr>
                <w:sz w:val="16"/>
                <w:szCs w:val="16"/>
              </w:rPr>
              <w:t>SealnFlex</w:t>
            </w:r>
            <w:proofErr w:type="spellEnd"/>
            <w:r>
              <w:rPr>
                <w:sz w:val="16"/>
                <w:szCs w:val="16"/>
              </w:rPr>
              <w:t xml:space="preserve"> P590 installed to outside </w:t>
            </w:r>
            <w:proofErr w:type="spellStart"/>
            <w:r>
              <w:rPr>
                <w:sz w:val="16"/>
                <w:szCs w:val="16"/>
              </w:rPr>
              <w:t>tranversal</w:t>
            </w:r>
            <w:proofErr w:type="spellEnd"/>
            <w:r>
              <w:rPr>
                <w:sz w:val="16"/>
                <w:szCs w:val="16"/>
              </w:rPr>
              <w:t xml:space="preserve"> joints </w:t>
            </w:r>
            <w:r w:rsidR="00541C14">
              <w:rPr>
                <w:sz w:val="16"/>
                <w:szCs w:val="16"/>
              </w:rPr>
              <w:t>in-between lids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83A9" w14:textId="5ABFD71D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lastRenderedPageBreak/>
              <w:t>Manufacturer specifications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7F0BC97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D0A9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BB23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F55BE" w:rsidRPr="0061391E" w14:paraId="09AB630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23A7" w14:textId="35EF5DF1" w:rsidR="006F55BE" w:rsidRDefault="007764E3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</w:t>
            </w:r>
            <w:r w:rsidR="00853F99">
              <w:rPr>
                <w:rFonts w:ascii="Aptos" w:hAnsi="Aptos"/>
                <w:sz w:val="16"/>
                <w:szCs w:val="16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5AE5D" w14:textId="70796EBB" w:rsidR="006F55BE" w:rsidRDefault="007437A2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Reinforcement Protection</w:t>
            </w:r>
            <w:r w:rsidR="00853F99">
              <w:rPr>
                <w:rFonts w:ascii="Aptos" w:hAnsi="Aptos"/>
                <w:sz w:val="16"/>
                <w:szCs w:val="16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E074" w14:textId="6EFA8FCF" w:rsidR="006F55BE" w:rsidRPr="00E93EE4" w:rsidRDefault="007437A2" w:rsidP="00B46276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Apply 5mm layer of </w:t>
            </w:r>
            <w:proofErr w:type="spellStart"/>
            <w:r w:rsidR="005010B2">
              <w:rPr>
                <w:rFonts w:ascii="Aptos" w:hAnsi="Aptos"/>
                <w:sz w:val="16"/>
                <w:szCs w:val="16"/>
              </w:rPr>
              <w:t>Megapoxy</w:t>
            </w:r>
            <w:proofErr w:type="spellEnd"/>
            <w:r w:rsidR="005010B2">
              <w:rPr>
                <w:rFonts w:ascii="Aptos" w:hAnsi="Aptos"/>
                <w:sz w:val="16"/>
                <w:szCs w:val="16"/>
              </w:rPr>
              <w:t xml:space="preserve"> P1 or </w:t>
            </w:r>
            <w:r w:rsidR="006E5B8B">
              <w:rPr>
                <w:rFonts w:ascii="Aptos" w:hAnsi="Aptos"/>
                <w:sz w:val="16"/>
                <w:szCs w:val="16"/>
              </w:rPr>
              <w:t>approved equivalent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5A499" w14:textId="2BA17572" w:rsidR="006F55BE" w:rsidRDefault="006E5B8B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</w:t>
            </w:r>
            <w:r w:rsidR="00853F99">
              <w:rPr>
                <w:rFonts w:ascii="Aptos" w:hAnsi="Aptos"/>
                <w:sz w:val="16"/>
                <w:szCs w:val="16"/>
              </w:rPr>
              <w:t>r</w:t>
            </w:r>
            <w:r>
              <w:rPr>
                <w:rFonts w:ascii="Aptos" w:hAnsi="Aptos"/>
                <w:sz w:val="16"/>
                <w:szCs w:val="16"/>
              </w:rPr>
              <w:t xml:space="preserve"> Specifications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DE84EFC" w14:textId="77777777" w:rsidR="006F55BE" w:rsidRPr="0061391E" w:rsidRDefault="006F55BE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E560" w14:textId="77777777" w:rsidR="006F55BE" w:rsidRPr="0061391E" w:rsidRDefault="006F55BE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66D2" w14:textId="77777777" w:rsidR="006F55BE" w:rsidRPr="0061391E" w:rsidRDefault="006F55BE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7FD23B4F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EF9CE" w14:textId="6DAFEAB6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4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Backfilling and compaction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BF0909" w:rsidRPr="0061391E" w14:paraId="0417AA41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F3A3FFC" w14:textId="77777777" w:rsidR="00BF0909" w:rsidRPr="0061391E" w:rsidRDefault="00BF0909" w:rsidP="00BF0909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8B56ACF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CF4CE2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05C55119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7DC4DB22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BF0909" w:rsidRPr="0061391E" w14:paraId="0AE1AF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FAE" w14:textId="3B466EAC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B54D" w14:textId="64C1B069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eastAsia="Arial" w:hAnsi="Aptos" w:cs="Arial"/>
                <w:sz w:val="16"/>
                <w:szCs w:val="16"/>
              </w:rPr>
              <w:t xml:space="preserve">Initial backfill material placed evenly around </w:t>
            </w:r>
            <w:r>
              <w:rPr>
                <w:rFonts w:ascii="Aptos" w:eastAsia="Arial" w:hAnsi="Aptos" w:cs="Arial"/>
                <w:sz w:val="16"/>
                <w:szCs w:val="16"/>
              </w:rPr>
              <w:t>culverts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2291" w14:textId="5621A14A" w:rsidR="00BF0909" w:rsidRPr="0061391E" w:rsidRDefault="008C162F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 installed evenly</w:t>
            </w:r>
            <w:r w:rsidR="00D23F94">
              <w:rPr>
                <w:rFonts w:ascii="Aptos" w:hAnsi="Aptos"/>
                <w:sz w:val="16"/>
                <w:szCs w:val="16"/>
              </w:rPr>
              <w:t xml:space="preserve"> in controlled lifts</w:t>
            </w:r>
            <w:r>
              <w:rPr>
                <w:rFonts w:ascii="Aptos" w:hAnsi="Aptos"/>
                <w:sz w:val="16"/>
                <w:szCs w:val="16"/>
              </w:rPr>
              <w:t xml:space="preserve"> on either side of culverts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A8FC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Geotechnical report</w:t>
            </w:r>
          </w:p>
          <w:p w14:paraId="76B8D51C" w14:textId="1E320393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3725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D49B78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B51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4CE7724E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C6EE" w14:textId="2749950A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165D0DA8" w14:textId="0AEF7AEC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BF0909" w:rsidRPr="0061391E" w14:paraId="42A55390" w14:textId="77777777" w:rsidTr="00B9766E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F5C45" w14:textId="51356ADF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6C20" w14:textId="08676396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hAnsi="Aptos"/>
                <w:sz w:val="16"/>
                <w:szCs w:val="16"/>
              </w:rPr>
              <w:t>No large rocks or debris in backfill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F625" w14:textId="5B14F9FD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rocks or debris in backfill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C035" w14:textId="5CD79450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8C9821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70E1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12F6" w14:textId="149EC51C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3E1E601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A03D" w14:textId="24A4C412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37B3" w14:textId="4D26606B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hAnsi="Aptos"/>
                <w:sz w:val="16"/>
                <w:szCs w:val="16"/>
              </w:rPr>
              <w:t>Backfilling in controlled layers (300mm lifts)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4BBF" w14:textId="436C1BD7" w:rsidR="0050623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</w:t>
            </w:r>
            <w:r w:rsidR="00D23F94">
              <w:rPr>
                <w:rFonts w:ascii="Aptos" w:hAnsi="Aptos"/>
                <w:sz w:val="16"/>
                <w:szCs w:val="16"/>
              </w:rPr>
              <w:t>ing activities</w:t>
            </w:r>
            <w:r w:rsidR="0050623E">
              <w:rPr>
                <w:rFonts w:ascii="Aptos" w:hAnsi="Aptos"/>
                <w:sz w:val="16"/>
                <w:szCs w:val="16"/>
              </w:rPr>
              <w:t xml:space="preserve"> to be conducted</w:t>
            </w:r>
            <w:r w:rsidR="00AE20D8">
              <w:rPr>
                <w:rFonts w:ascii="Aptos" w:hAnsi="Aptos"/>
                <w:sz w:val="16"/>
                <w:szCs w:val="16"/>
              </w:rPr>
              <w:t xml:space="preserve"> as per</w:t>
            </w:r>
            <w:r w:rsidR="0050623E">
              <w:rPr>
                <w:rFonts w:ascii="Aptos" w:hAnsi="Aptos"/>
                <w:sz w:val="16"/>
                <w:szCs w:val="16"/>
              </w:rPr>
              <w:t>:</w:t>
            </w:r>
          </w:p>
          <w:p w14:paraId="313A9B5D" w14:textId="77777777" w:rsidR="00AE20D8" w:rsidRDefault="0050623E" w:rsidP="0050623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Stab sand mass fill </w:t>
            </w:r>
            <w:r w:rsidR="00AE20D8">
              <w:rPr>
                <w:sz w:val="16"/>
                <w:szCs w:val="16"/>
              </w:rPr>
              <w:t>if access or program constraints requires it</w:t>
            </w:r>
          </w:p>
          <w:p w14:paraId="2110AB51" w14:textId="5FE19D8B" w:rsidR="00BF0909" w:rsidRPr="0050623E" w:rsidRDefault="00AE20D8" w:rsidP="0050623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Site won fill with </w:t>
            </w:r>
            <w:r w:rsidR="00BF0909" w:rsidRPr="0050623E">
              <w:rPr>
                <w:sz w:val="16"/>
                <w:szCs w:val="16"/>
              </w:rPr>
              <w:t>uniform layers of maximum 300mm thickness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A98D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1788FB60" w14:textId="62952FD6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204725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B322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5C43" w14:textId="3471093A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6B2BE69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2AF8" w14:textId="53201B60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</w:t>
            </w:r>
            <w:r w:rsidR="00A44B46">
              <w:rPr>
                <w:rFonts w:ascii="Aptos" w:hAnsi="Aptos"/>
                <w:sz w:val="16"/>
                <w:szCs w:val="16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27D1" w14:textId="277A25BF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4095">
              <w:rPr>
                <w:rFonts w:ascii="Aptos" w:hAnsi="Aptos"/>
                <w:sz w:val="16"/>
                <w:szCs w:val="16"/>
              </w:rPr>
              <w:t>Compaction tests performed and passed</w:t>
            </w:r>
            <w:r>
              <w:rPr>
                <w:rFonts w:ascii="Aptos" w:hAnsi="Aptos"/>
                <w:sz w:val="16"/>
                <w:szCs w:val="16"/>
              </w:rPr>
              <w:t>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277C" w14:textId="2525358A" w:rsidR="00BF0909" w:rsidRPr="0061391E" w:rsidRDefault="00BF0909" w:rsidP="00724BF7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Compacted as per specifications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0732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7348A07A" w14:textId="54BCE5FF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415FC2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D826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5DA3" w14:textId="456C828B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49642794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58033" w14:textId="1B8F1BF9" w:rsidR="00BF0909" w:rsidRPr="0061391E" w:rsidRDefault="00BF0909" w:rsidP="00BF0909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5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Final inspections and acceptance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BF0909" w:rsidRPr="0061391E" w14:paraId="5B1A170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4F26C5" w14:textId="77777777" w:rsidR="00BF0909" w:rsidRPr="0061391E" w:rsidRDefault="00BF0909" w:rsidP="00BF0909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8F0A6A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78F5CD8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E9D097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1F41018" w14:textId="77777777" w:rsidR="00BF0909" w:rsidRPr="0061391E" w:rsidRDefault="00BF0909" w:rsidP="00BF0909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BF0909" w:rsidRPr="0061391E" w14:paraId="054D629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9731" w14:textId="61E93DC8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9EF31" w14:textId="5B3F4DCB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survey verification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1413" w14:textId="700184F9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 xml:space="preserve">As-built levels and layout </w:t>
            </w:r>
            <w:r w:rsidR="0015271B">
              <w:rPr>
                <w:rFonts w:ascii="Aptos" w:hAnsi="Aptos"/>
                <w:sz w:val="16"/>
                <w:szCs w:val="16"/>
              </w:rPr>
              <w:t xml:space="preserve">of </w:t>
            </w:r>
            <w:r w:rsidR="0095713A">
              <w:rPr>
                <w:rFonts w:ascii="Aptos" w:hAnsi="Aptos"/>
                <w:sz w:val="16"/>
                <w:szCs w:val="16"/>
              </w:rPr>
              <w:t xml:space="preserve">installed structures </w:t>
            </w:r>
            <w:r w:rsidRPr="00242221">
              <w:rPr>
                <w:rFonts w:ascii="Aptos" w:hAnsi="Aptos"/>
                <w:sz w:val="16"/>
                <w:szCs w:val="16"/>
              </w:rPr>
              <w:t>match design</w:t>
            </w:r>
            <w:r w:rsidR="0015271B">
              <w:rPr>
                <w:rFonts w:ascii="Aptos" w:hAnsi="Aptos"/>
                <w:sz w:val="16"/>
                <w:szCs w:val="16"/>
              </w:rPr>
              <w:t xml:space="preserve"> and comply with tolerances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328F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Drawings</w:t>
            </w:r>
          </w:p>
          <w:p w14:paraId="3A806761" w14:textId="77777777" w:rsidR="00BF0909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Survey Report</w:t>
            </w:r>
          </w:p>
          <w:p w14:paraId="42B0FE9C" w14:textId="32CD0A7F" w:rsidR="0095713A" w:rsidRPr="0061391E" w:rsidRDefault="0095713A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247B1E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464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FC92" w14:textId="69A3E92B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BF0909" w:rsidRPr="0061391E" w14:paraId="61A1CFC6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3113" w14:textId="72933C87" w:rsidR="00BF0909" w:rsidRPr="0061391E" w:rsidRDefault="00BF0909" w:rsidP="00BF0909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5.</w:t>
            </w:r>
            <w:r w:rsidR="0015271B">
              <w:rPr>
                <w:rFonts w:ascii="Aptos" w:hAnsi="Aptos"/>
                <w:sz w:val="16"/>
                <w:szCs w:val="16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5A34" w14:textId="7602AD8A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 xml:space="preserve">Final inspection </w:t>
            </w:r>
            <w:r w:rsidR="002655B7">
              <w:rPr>
                <w:rFonts w:ascii="Aptos" w:hAnsi="Aptos"/>
                <w:sz w:val="16"/>
                <w:szCs w:val="16"/>
              </w:rPr>
              <w:t xml:space="preserve">&amp; Punch List </w:t>
            </w:r>
            <w:r w:rsidRPr="00D9413E">
              <w:rPr>
                <w:rFonts w:ascii="Aptos" w:hAnsi="Aptos"/>
                <w:sz w:val="16"/>
                <w:szCs w:val="16"/>
              </w:rPr>
              <w:t>sign-off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4E7C" w14:textId="6DC7A7F7" w:rsidR="00BF0909" w:rsidRPr="0061391E" w:rsidRDefault="00AE20D8" w:rsidP="00AE20D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Works inspected </w:t>
            </w:r>
            <w:r w:rsidR="00970B51">
              <w:rPr>
                <w:rFonts w:ascii="Aptos" w:hAnsi="Aptos"/>
                <w:sz w:val="16"/>
                <w:szCs w:val="16"/>
              </w:rPr>
              <w:t xml:space="preserve">with the client </w:t>
            </w:r>
            <w:r>
              <w:rPr>
                <w:rFonts w:ascii="Aptos" w:hAnsi="Aptos"/>
                <w:sz w:val="16"/>
                <w:szCs w:val="16"/>
              </w:rPr>
              <w:t>and Punch List</w:t>
            </w:r>
            <w:r w:rsidR="00970B51">
              <w:rPr>
                <w:rFonts w:ascii="Aptos" w:hAnsi="Aptos"/>
                <w:sz w:val="16"/>
                <w:szCs w:val="16"/>
              </w:rPr>
              <w:t xml:space="preserve"> </w:t>
            </w:r>
            <w:r w:rsidR="0095713A">
              <w:rPr>
                <w:rFonts w:ascii="Aptos" w:hAnsi="Aptos"/>
                <w:sz w:val="16"/>
                <w:szCs w:val="16"/>
              </w:rPr>
              <w:t>items (if applicable) closed out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E3D4" w14:textId="40EAA312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D234B9" w14:textId="77777777" w:rsidR="00BF0909" w:rsidRPr="0061391E" w:rsidRDefault="00BF0909" w:rsidP="00BF0909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2D24" w14:textId="77777777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8EF2" w14:textId="3A3E1D48" w:rsidR="00BF0909" w:rsidRPr="0061391E" w:rsidRDefault="00BF0909" w:rsidP="00BF0909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3AD68DF5" w14:textId="77777777" w:rsidR="00C03C05" w:rsidRPr="00CB035D" w:rsidRDefault="00C03C0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Sign-off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F3513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5410CCB0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C03C05" w:rsidRPr="00344768" w14:paraId="47C2C435" w14:textId="77777777" w:rsidTr="00F35133">
        <w:trPr>
          <w:trHeight w:val="57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F35133">
        <w:trPr>
          <w:trHeight w:val="57"/>
        </w:trPr>
        <w:tc>
          <w:tcPr>
            <w:tcW w:w="1699" w:type="dxa"/>
          </w:tcPr>
          <w:p w14:paraId="15EE0F35" w14:textId="61834BD2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ROBAR </w:t>
            </w:r>
            <w:r w:rsidR="00970B51">
              <w:rPr>
                <w:rFonts w:asciiTheme="minorHAnsi" w:hAnsiTheme="minorHAnsi"/>
                <w:b/>
                <w:bCs/>
              </w:rPr>
              <w:t>(</w:t>
            </w:r>
            <w:r>
              <w:rPr>
                <w:rFonts w:asciiTheme="minorHAnsi" w:hAnsiTheme="minorHAnsi"/>
                <w:b/>
                <w:bCs/>
              </w:rPr>
              <w:t xml:space="preserve">Engineer) 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F35133">
        <w:trPr>
          <w:trHeight w:val="57"/>
        </w:trPr>
        <w:tc>
          <w:tcPr>
            <w:tcW w:w="1699" w:type="dxa"/>
          </w:tcPr>
          <w:p w14:paraId="3A38EF1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 (Engineer)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bookmarkEnd w:id="1"/>
    <w:p w14:paraId="3A52C2A4" w14:textId="2295076D" w:rsidR="00163F20" w:rsidRPr="009C1D3E" w:rsidRDefault="00163F20" w:rsidP="00791C04">
      <w:pPr>
        <w:pStyle w:val="Body"/>
        <w:tabs>
          <w:tab w:val="left" w:pos="1315"/>
        </w:tabs>
        <w:ind w:firstLine="0"/>
      </w:pPr>
    </w:p>
    <w:sectPr w:rsidR="00163F20" w:rsidRPr="009C1D3E" w:rsidSect="000C65DE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0607F" w14:textId="77777777" w:rsidR="009D240A" w:rsidRDefault="009D240A" w:rsidP="00F85CEB">
      <w:r>
        <w:separator/>
      </w:r>
    </w:p>
  </w:endnote>
  <w:endnote w:type="continuationSeparator" w:id="0">
    <w:p w14:paraId="05E61CF6" w14:textId="77777777" w:rsidR="009D240A" w:rsidRDefault="009D240A" w:rsidP="00F85CEB">
      <w:r>
        <w:continuationSeparator/>
      </w:r>
    </w:p>
  </w:endnote>
  <w:endnote w:type="continuationNotice" w:id="1">
    <w:p w14:paraId="3F5102DE" w14:textId="77777777" w:rsidR="009D240A" w:rsidRDefault="009D2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C687" w14:textId="77777777" w:rsidR="002A0A89" w:rsidRDefault="002A0A89" w:rsidP="00180D16">
    <w:pPr>
      <w:pStyle w:val="Footer"/>
      <w:rPr>
        <w:rFonts w:ascii="Aptos" w:hAnsi="Aptos"/>
        <w:sz w:val="16"/>
        <w:szCs w:val="16"/>
      </w:rPr>
    </w:pPr>
  </w:p>
  <w:p w14:paraId="4AFF27B4" w14:textId="78C20F2C" w:rsidR="00180D16" w:rsidRPr="0019452A" w:rsidRDefault="00180D16" w:rsidP="00180D16">
    <w:pPr>
      <w:pStyle w:val="Footer"/>
      <w:rPr>
        <w:rFonts w:ascii="Aptos" w:hAnsi="Aptos"/>
        <w:sz w:val="16"/>
        <w:szCs w:val="16"/>
      </w:rPr>
    </w:pPr>
    <w:r w:rsidRPr="0019452A">
      <w:rPr>
        <w:rFonts w:ascii="Aptos" w:hAnsi="Aptos"/>
        <w:sz w:val="16"/>
        <w:szCs w:val="16"/>
      </w:rPr>
      <w:t>Document No:</w:t>
    </w:r>
    <w:r w:rsidR="006A4233" w:rsidRPr="0019452A">
      <w:rPr>
        <w:rFonts w:ascii="Aptos" w:hAnsi="Aptos"/>
        <w:sz w:val="16"/>
        <w:szCs w:val="16"/>
      </w:rPr>
      <w:t xml:space="preserve"> </w:t>
    </w:r>
    <w:r w:rsidR="006A4233" w:rsidRPr="0019452A">
      <w:rPr>
        <w:rStyle w:val="TITLEMAIN"/>
        <w:sz w:val="16"/>
        <w:szCs w:val="16"/>
      </w:rPr>
      <w:t>RR-SEPD-</w:t>
    </w:r>
    <w:r w:rsidR="00163F20" w:rsidRPr="0019452A">
      <w:rPr>
        <w:rStyle w:val="TITLEMAIN"/>
        <w:sz w:val="16"/>
        <w:szCs w:val="16"/>
      </w:rPr>
      <w:t>BESS</w:t>
    </w:r>
    <w:r w:rsidR="006A4233" w:rsidRPr="0019452A">
      <w:rPr>
        <w:rStyle w:val="TITLEMAIN"/>
        <w:sz w:val="16"/>
        <w:szCs w:val="16"/>
      </w:rPr>
      <w:t>-</w:t>
    </w:r>
    <w:r w:rsidR="0019452A" w:rsidRPr="0019452A">
      <w:rPr>
        <w:rStyle w:val="TITLEMAIN"/>
        <w:sz w:val="16"/>
        <w:szCs w:val="16"/>
      </w:rPr>
      <w:t>FIC</w:t>
    </w:r>
    <w:r w:rsidR="006A4233" w:rsidRPr="0019452A">
      <w:rPr>
        <w:rStyle w:val="TITLEMAIN"/>
        <w:sz w:val="16"/>
        <w:szCs w:val="16"/>
      </w:rPr>
      <w:t>-00</w:t>
    </w:r>
    <w:r w:rsidR="00562D7A">
      <w:rPr>
        <w:rStyle w:val="TITLEMAIN"/>
        <w:sz w:val="16"/>
        <w:szCs w:val="16"/>
      </w:rPr>
      <w:t>8</w:t>
    </w:r>
    <w:r w:rsidR="006A4233" w:rsidRPr="0019452A">
      <w:rPr>
        <w:rStyle w:val="TITLEMAIN"/>
        <w:sz w:val="16"/>
        <w:szCs w:val="16"/>
      </w:rPr>
      <w:t xml:space="preserve"> </w:t>
    </w:r>
    <w:r w:rsidR="001238C0" w:rsidRPr="0019452A">
      <w:rPr>
        <w:rFonts w:ascii="Aptos" w:hAnsi="Aptos"/>
        <w:sz w:val="16"/>
        <w:szCs w:val="16"/>
      </w:rPr>
      <w:t xml:space="preserve">| </w:t>
    </w:r>
    <w:r w:rsidRPr="0019452A">
      <w:rPr>
        <w:rFonts w:ascii="Aptos" w:hAnsi="Aptos"/>
        <w:sz w:val="16"/>
        <w:szCs w:val="16"/>
      </w:rPr>
      <w:t>Revision:</w:t>
    </w:r>
    <w:r w:rsidR="006A4233" w:rsidRPr="0019452A">
      <w:rPr>
        <w:rFonts w:ascii="Aptos" w:hAnsi="Aptos"/>
        <w:sz w:val="16"/>
        <w:szCs w:val="16"/>
      </w:rPr>
      <w:t xml:space="preserve"> 0</w:t>
    </w:r>
    <w:r w:rsidR="00562D7A">
      <w:rPr>
        <w:rFonts w:ascii="Aptos" w:hAnsi="Aptos"/>
        <w:sz w:val="16"/>
        <w:szCs w:val="16"/>
      </w:rPr>
      <w:t>1</w:t>
    </w:r>
  </w:p>
  <w:p w14:paraId="3F94FE4E" w14:textId="7DBF74B4" w:rsidR="00F85CEB" w:rsidRPr="0019452A" w:rsidRDefault="00AB48F6" w:rsidP="008C5584">
    <w:pPr>
      <w:pStyle w:val="Footer"/>
      <w:spacing w:before="120"/>
      <w:rPr>
        <w:rFonts w:ascii="Aptos" w:hAnsi="Apto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FE2C03" wp14:editId="13B84514">
              <wp:simplePos x="0" y="0"/>
              <wp:positionH relativeFrom="margin">
                <wp:posOffset>5679440</wp:posOffset>
              </wp:positionH>
              <wp:positionV relativeFrom="paragraph">
                <wp:posOffset>250190</wp:posOffset>
              </wp:positionV>
              <wp:extent cx="924560" cy="361315"/>
              <wp:effectExtent l="0" t="0" r="0" b="635"/>
              <wp:wrapNone/>
              <wp:docPr id="42297793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456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A18938" w14:textId="77777777" w:rsidR="000803AB" w:rsidRPr="003175FC" w:rsidRDefault="000803AB" w:rsidP="00AB48F6">
                          <w:pPr>
                            <w:shd w:val="clear" w:color="auto" w:fill="FFFFFF" w:themeFill="background1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</w:pP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t>Pg.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00653B"/>
                              <w:sz w:val="20"/>
                              <w:szCs w:val="20"/>
                            </w:rPr>
                            <w:t>1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09FE2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2pt;margin-top:19.7pt;width:72.8pt;height:28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b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" filled="f" stroked="f" strokeweight=".5pt">
              <v:textbox>
                <w:txbxContent>
                  <w:p w14:paraId="46A18938" w14:textId="77777777" w:rsidR="000803AB" w:rsidRPr="003175FC" w:rsidRDefault="000803AB" w:rsidP="00AB48F6">
                    <w:pPr>
                      <w:shd w:val="clear" w:color="auto" w:fill="FFFFFF" w:themeFill="background1"/>
                      <w:jc w:val="right"/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</w:pP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t>Pg.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begin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instrText xml:space="preserve"> PAGE  \* MERGEFORMAT </w:instrTex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separate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noProof/>
                        <w:color w:val="00653B"/>
                        <w:sz w:val="20"/>
                        <w:szCs w:val="20"/>
                      </w:rPr>
                      <w:t>1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4CD">
      <w:rPr>
        <w:noProof/>
      </w:rPr>
      <w:drawing>
        <wp:anchor distT="0" distB="0" distL="114300" distR="114300" simplePos="0" relativeHeight="251658244" behindDoc="1" locked="0" layoutInCell="1" allowOverlap="1" wp14:anchorId="498CE1BD" wp14:editId="6CAF1347">
          <wp:simplePos x="0" y="0"/>
          <wp:positionH relativeFrom="column">
            <wp:posOffset>-523875</wp:posOffset>
          </wp:positionH>
          <wp:positionV relativeFrom="paragraph">
            <wp:posOffset>137795</wp:posOffset>
          </wp:positionV>
          <wp:extent cx="7581265" cy="687705"/>
          <wp:effectExtent l="0" t="0" r="0" b="0"/>
          <wp:wrapNone/>
          <wp:docPr id="19066275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8371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68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BB82E7" w14:textId="2E0B0BDE" w:rsidR="00D83798" w:rsidRPr="00AB4D4C" w:rsidRDefault="00000000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2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C0818" w14:textId="77777777" w:rsidR="009D240A" w:rsidRDefault="009D240A" w:rsidP="00F85CEB">
      <w:r>
        <w:separator/>
      </w:r>
    </w:p>
  </w:footnote>
  <w:footnote w:type="continuationSeparator" w:id="0">
    <w:p w14:paraId="39E086E3" w14:textId="77777777" w:rsidR="009D240A" w:rsidRDefault="009D240A" w:rsidP="00F85CEB">
      <w:r>
        <w:continuationSeparator/>
      </w:r>
    </w:p>
  </w:footnote>
  <w:footnote w:type="continuationNotice" w:id="1">
    <w:p w14:paraId="1EB4B93A" w14:textId="77777777" w:rsidR="009D240A" w:rsidRDefault="009D24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000000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6252ABD1" w:rsidR="00F85CEB" w:rsidRDefault="00E0566C" w:rsidP="001F1E24">
    <w:pPr>
      <w:pStyle w:val="Header"/>
      <w:tabs>
        <w:tab w:val="clear" w:pos="4513"/>
        <w:tab w:val="clear" w:pos="9026"/>
        <w:tab w:val="center" w:pos="5102"/>
      </w:tabs>
    </w:pPr>
    <w:r>
      <w:rPr>
        <w:noProof/>
      </w:rPr>
      <w:drawing>
        <wp:anchor distT="0" distB="0" distL="114300" distR="114300" simplePos="0" relativeHeight="251658242" behindDoc="1" locked="0" layoutInCell="1" allowOverlap="1" wp14:anchorId="18965003" wp14:editId="44BB501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6500" cy="1371600"/>
          <wp:effectExtent l="0" t="0" r="6350" b="0"/>
          <wp:wrapNone/>
          <wp:docPr id="444840693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E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000000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E518C"/>
    <w:multiLevelType w:val="hybridMultilevel"/>
    <w:tmpl w:val="9E28D6F0"/>
    <w:lvl w:ilvl="0" w:tplc="D2AC9696">
      <w:start w:val="3"/>
      <w:numFmt w:val="bullet"/>
      <w:lvlText w:val="-"/>
      <w:lvlJc w:val="left"/>
      <w:pPr>
        <w:ind w:left="361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1635D"/>
    <w:multiLevelType w:val="hybridMultilevel"/>
    <w:tmpl w:val="621AFEB6"/>
    <w:lvl w:ilvl="0" w:tplc="8E4EEA4E">
      <w:start w:val="3"/>
      <w:numFmt w:val="bullet"/>
      <w:lvlText w:val="-"/>
      <w:lvlJc w:val="left"/>
      <w:pPr>
        <w:ind w:left="361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0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3"/>
  </w:num>
  <w:num w:numId="2" w16cid:durableId="2088190901">
    <w:abstractNumId w:val="11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7"/>
  </w:num>
  <w:num w:numId="6" w16cid:durableId="793981611">
    <w:abstractNumId w:val="27"/>
  </w:num>
  <w:num w:numId="7" w16cid:durableId="792750610">
    <w:abstractNumId w:val="15"/>
  </w:num>
  <w:num w:numId="8" w16cid:durableId="140729675">
    <w:abstractNumId w:val="14"/>
  </w:num>
  <w:num w:numId="9" w16cid:durableId="1079061742">
    <w:abstractNumId w:val="19"/>
  </w:num>
  <w:num w:numId="10" w16cid:durableId="1834489851">
    <w:abstractNumId w:val="20"/>
  </w:num>
  <w:num w:numId="11" w16cid:durableId="1224029268">
    <w:abstractNumId w:val="16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10"/>
  </w:num>
  <w:num w:numId="15" w16cid:durableId="1506898188">
    <w:abstractNumId w:val="26"/>
  </w:num>
  <w:num w:numId="16" w16cid:durableId="2085834838">
    <w:abstractNumId w:val="22"/>
  </w:num>
  <w:num w:numId="17" w16cid:durableId="627518319">
    <w:abstractNumId w:val="6"/>
  </w:num>
  <w:num w:numId="18" w16cid:durableId="1106846446">
    <w:abstractNumId w:val="24"/>
  </w:num>
  <w:num w:numId="19" w16cid:durableId="1269966671">
    <w:abstractNumId w:val="8"/>
  </w:num>
  <w:num w:numId="20" w16cid:durableId="1996108545">
    <w:abstractNumId w:val="13"/>
  </w:num>
  <w:num w:numId="21" w16cid:durableId="1596012277">
    <w:abstractNumId w:val="25"/>
  </w:num>
  <w:num w:numId="22" w16cid:durableId="558252748">
    <w:abstractNumId w:val="3"/>
  </w:num>
  <w:num w:numId="23" w16cid:durableId="47264162">
    <w:abstractNumId w:val="18"/>
  </w:num>
  <w:num w:numId="24" w16cid:durableId="739525662">
    <w:abstractNumId w:val="12"/>
  </w:num>
  <w:num w:numId="25" w16cid:durableId="136921019">
    <w:abstractNumId w:val="21"/>
  </w:num>
  <w:num w:numId="26" w16cid:durableId="16505997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 w:numId="28" w16cid:durableId="1923367335">
    <w:abstractNumId w:val="7"/>
  </w:num>
  <w:num w:numId="29" w16cid:durableId="209882098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580F"/>
    <w:rsid w:val="00016033"/>
    <w:rsid w:val="000220A1"/>
    <w:rsid w:val="00025553"/>
    <w:rsid w:val="00026D4B"/>
    <w:rsid w:val="0003220E"/>
    <w:rsid w:val="00034CB0"/>
    <w:rsid w:val="00036288"/>
    <w:rsid w:val="00037D2A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EC4"/>
    <w:rsid w:val="00067971"/>
    <w:rsid w:val="00067A6B"/>
    <w:rsid w:val="0007289A"/>
    <w:rsid w:val="000730FE"/>
    <w:rsid w:val="00077AFC"/>
    <w:rsid w:val="000803AB"/>
    <w:rsid w:val="00081883"/>
    <w:rsid w:val="000824A1"/>
    <w:rsid w:val="00082581"/>
    <w:rsid w:val="000831C3"/>
    <w:rsid w:val="00084B33"/>
    <w:rsid w:val="00084D53"/>
    <w:rsid w:val="00093A58"/>
    <w:rsid w:val="00093B2E"/>
    <w:rsid w:val="000A01C5"/>
    <w:rsid w:val="000A05DE"/>
    <w:rsid w:val="000A79DC"/>
    <w:rsid w:val="000B2DAA"/>
    <w:rsid w:val="000B41B2"/>
    <w:rsid w:val="000C05FE"/>
    <w:rsid w:val="000C2404"/>
    <w:rsid w:val="000C3C7F"/>
    <w:rsid w:val="000C4FFF"/>
    <w:rsid w:val="000C5D98"/>
    <w:rsid w:val="000C6263"/>
    <w:rsid w:val="000C65DE"/>
    <w:rsid w:val="000C7F61"/>
    <w:rsid w:val="000D1EE0"/>
    <w:rsid w:val="000D4BB4"/>
    <w:rsid w:val="000D6516"/>
    <w:rsid w:val="000D6935"/>
    <w:rsid w:val="000D6C2A"/>
    <w:rsid w:val="000D6E18"/>
    <w:rsid w:val="000E088A"/>
    <w:rsid w:val="000E0D9D"/>
    <w:rsid w:val="000E12AA"/>
    <w:rsid w:val="000E2CB7"/>
    <w:rsid w:val="000E55F7"/>
    <w:rsid w:val="000E6BA6"/>
    <w:rsid w:val="000F153F"/>
    <w:rsid w:val="000F2247"/>
    <w:rsid w:val="000F47AC"/>
    <w:rsid w:val="000F4B3A"/>
    <w:rsid w:val="0010328B"/>
    <w:rsid w:val="0011168A"/>
    <w:rsid w:val="001121F9"/>
    <w:rsid w:val="00113EA6"/>
    <w:rsid w:val="00121519"/>
    <w:rsid w:val="001238C0"/>
    <w:rsid w:val="00123E84"/>
    <w:rsid w:val="0012496C"/>
    <w:rsid w:val="001268DF"/>
    <w:rsid w:val="00127140"/>
    <w:rsid w:val="00130863"/>
    <w:rsid w:val="00131330"/>
    <w:rsid w:val="00131D84"/>
    <w:rsid w:val="00132277"/>
    <w:rsid w:val="00134F3C"/>
    <w:rsid w:val="001360F8"/>
    <w:rsid w:val="00136AA9"/>
    <w:rsid w:val="00136D00"/>
    <w:rsid w:val="001418D8"/>
    <w:rsid w:val="00142397"/>
    <w:rsid w:val="00145325"/>
    <w:rsid w:val="00145DF4"/>
    <w:rsid w:val="00150721"/>
    <w:rsid w:val="0015271B"/>
    <w:rsid w:val="00152F19"/>
    <w:rsid w:val="00157DC3"/>
    <w:rsid w:val="00162380"/>
    <w:rsid w:val="00163319"/>
    <w:rsid w:val="00163CB2"/>
    <w:rsid w:val="00163F20"/>
    <w:rsid w:val="001640E9"/>
    <w:rsid w:val="00164117"/>
    <w:rsid w:val="001647C6"/>
    <w:rsid w:val="001723E7"/>
    <w:rsid w:val="00172C6A"/>
    <w:rsid w:val="00174BEE"/>
    <w:rsid w:val="00175D81"/>
    <w:rsid w:val="00176015"/>
    <w:rsid w:val="0017666D"/>
    <w:rsid w:val="0017723F"/>
    <w:rsid w:val="00180BD4"/>
    <w:rsid w:val="00180D16"/>
    <w:rsid w:val="00180FDC"/>
    <w:rsid w:val="001814E2"/>
    <w:rsid w:val="00183E87"/>
    <w:rsid w:val="00184D99"/>
    <w:rsid w:val="00184F2C"/>
    <w:rsid w:val="00185435"/>
    <w:rsid w:val="0018623E"/>
    <w:rsid w:val="00186802"/>
    <w:rsid w:val="00187200"/>
    <w:rsid w:val="00191C44"/>
    <w:rsid w:val="001925E8"/>
    <w:rsid w:val="001928C8"/>
    <w:rsid w:val="00192A1D"/>
    <w:rsid w:val="00193466"/>
    <w:rsid w:val="0019452A"/>
    <w:rsid w:val="001A06CF"/>
    <w:rsid w:val="001A19B7"/>
    <w:rsid w:val="001A1AF5"/>
    <w:rsid w:val="001A3DF2"/>
    <w:rsid w:val="001A66F8"/>
    <w:rsid w:val="001B1247"/>
    <w:rsid w:val="001B5390"/>
    <w:rsid w:val="001C4005"/>
    <w:rsid w:val="001C6461"/>
    <w:rsid w:val="001C7D0A"/>
    <w:rsid w:val="001D2750"/>
    <w:rsid w:val="001D3C5D"/>
    <w:rsid w:val="001D4330"/>
    <w:rsid w:val="001D4B97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17B8C"/>
    <w:rsid w:val="00220112"/>
    <w:rsid w:val="00220657"/>
    <w:rsid w:val="00220B05"/>
    <w:rsid w:val="00221020"/>
    <w:rsid w:val="00221908"/>
    <w:rsid w:val="002221BF"/>
    <w:rsid w:val="002273F9"/>
    <w:rsid w:val="00232A62"/>
    <w:rsid w:val="00232B62"/>
    <w:rsid w:val="002337C8"/>
    <w:rsid w:val="00234D8A"/>
    <w:rsid w:val="00235161"/>
    <w:rsid w:val="00235B77"/>
    <w:rsid w:val="0023660D"/>
    <w:rsid w:val="00237886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655B7"/>
    <w:rsid w:val="00273395"/>
    <w:rsid w:val="002758C6"/>
    <w:rsid w:val="00275E4B"/>
    <w:rsid w:val="00276910"/>
    <w:rsid w:val="002769A4"/>
    <w:rsid w:val="002801BD"/>
    <w:rsid w:val="0028368C"/>
    <w:rsid w:val="002858B0"/>
    <w:rsid w:val="00286888"/>
    <w:rsid w:val="002872DF"/>
    <w:rsid w:val="0029026E"/>
    <w:rsid w:val="00291D6A"/>
    <w:rsid w:val="0029442E"/>
    <w:rsid w:val="002951BF"/>
    <w:rsid w:val="00295916"/>
    <w:rsid w:val="002A0A89"/>
    <w:rsid w:val="002A0CB3"/>
    <w:rsid w:val="002A26C6"/>
    <w:rsid w:val="002A3137"/>
    <w:rsid w:val="002A688E"/>
    <w:rsid w:val="002A6939"/>
    <w:rsid w:val="002A7C02"/>
    <w:rsid w:val="002B0CEB"/>
    <w:rsid w:val="002B5721"/>
    <w:rsid w:val="002C2B36"/>
    <w:rsid w:val="002C3278"/>
    <w:rsid w:val="002C40E6"/>
    <w:rsid w:val="002C5076"/>
    <w:rsid w:val="002C67D7"/>
    <w:rsid w:val="002D01B7"/>
    <w:rsid w:val="002D3B55"/>
    <w:rsid w:val="002D6040"/>
    <w:rsid w:val="002D6AE7"/>
    <w:rsid w:val="002E19CE"/>
    <w:rsid w:val="002E690F"/>
    <w:rsid w:val="002F04BC"/>
    <w:rsid w:val="002F0E18"/>
    <w:rsid w:val="002F1650"/>
    <w:rsid w:val="002F2A2E"/>
    <w:rsid w:val="002F3DE5"/>
    <w:rsid w:val="002F44BB"/>
    <w:rsid w:val="002F4661"/>
    <w:rsid w:val="002F4E51"/>
    <w:rsid w:val="002F4FAF"/>
    <w:rsid w:val="002F5913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C7F"/>
    <w:rsid w:val="003215D6"/>
    <w:rsid w:val="003238C1"/>
    <w:rsid w:val="00323F65"/>
    <w:rsid w:val="003269F4"/>
    <w:rsid w:val="0033243F"/>
    <w:rsid w:val="00332A94"/>
    <w:rsid w:val="00332C11"/>
    <w:rsid w:val="003349BB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36C6"/>
    <w:rsid w:val="00354B32"/>
    <w:rsid w:val="00355DF1"/>
    <w:rsid w:val="003578F5"/>
    <w:rsid w:val="00360055"/>
    <w:rsid w:val="00361D3F"/>
    <w:rsid w:val="00363A00"/>
    <w:rsid w:val="003706D6"/>
    <w:rsid w:val="0037664F"/>
    <w:rsid w:val="00377A52"/>
    <w:rsid w:val="00383752"/>
    <w:rsid w:val="00391248"/>
    <w:rsid w:val="00391806"/>
    <w:rsid w:val="00395430"/>
    <w:rsid w:val="00396517"/>
    <w:rsid w:val="0039736B"/>
    <w:rsid w:val="003A3E2F"/>
    <w:rsid w:val="003A6018"/>
    <w:rsid w:val="003B5547"/>
    <w:rsid w:val="003B73CB"/>
    <w:rsid w:val="003C10B6"/>
    <w:rsid w:val="003C36B9"/>
    <w:rsid w:val="003C4339"/>
    <w:rsid w:val="003C69AD"/>
    <w:rsid w:val="003D15FD"/>
    <w:rsid w:val="003D1BCC"/>
    <w:rsid w:val="003D2C64"/>
    <w:rsid w:val="003D5401"/>
    <w:rsid w:val="003D56A5"/>
    <w:rsid w:val="003D6E81"/>
    <w:rsid w:val="003E259B"/>
    <w:rsid w:val="003E27E9"/>
    <w:rsid w:val="003E3E88"/>
    <w:rsid w:val="003E3F4C"/>
    <w:rsid w:val="003E4095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17A8D"/>
    <w:rsid w:val="00417F47"/>
    <w:rsid w:val="004200E5"/>
    <w:rsid w:val="0042147C"/>
    <w:rsid w:val="00421F43"/>
    <w:rsid w:val="00422EAE"/>
    <w:rsid w:val="004231D4"/>
    <w:rsid w:val="004234AA"/>
    <w:rsid w:val="00427DB7"/>
    <w:rsid w:val="00431F5A"/>
    <w:rsid w:val="0043322A"/>
    <w:rsid w:val="00434CA9"/>
    <w:rsid w:val="00434DAF"/>
    <w:rsid w:val="00434F07"/>
    <w:rsid w:val="00434FE3"/>
    <w:rsid w:val="004350E1"/>
    <w:rsid w:val="0043782F"/>
    <w:rsid w:val="004406CE"/>
    <w:rsid w:val="0044466B"/>
    <w:rsid w:val="004517DB"/>
    <w:rsid w:val="00451C68"/>
    <w:rsid w:val="00451F40"/>
    <w:rsid w:val="00452560"/>
    <w:rsid w:val="00455EF5"/>
    <w:rsid w:val="004609D2"/>
    <w:rsid w:val="00461747"/>
    <w:rsid w:val="004622AB"/>
    <w:rsid w:val="00462662"/>
    <w:rsid w:val="00463FDE"/>
    <w:rsid w:val="00464E24"/>
    <w:rsid w:val="004655D4"/>
    <w:rsid w:val="00466688"/>
    <w:rsid w:val="004716EC"/>
    <w:rsid w:val="00472A5C"/>
    <w:rsid w:val="004738E6"/>
    <w:rsid w:val="00475FB5"/>
    <w:rsid w:val="00477C7B"/>
    <w:rsid w:val="004800B9"/>
    <w:rsid w:val="00480F48"/>
    <w:rsid w:val="00481BDC"/>
    <w:rsid w:val="00483A03"/>
    <w:rsid w:val="00485029"/>
    <w:rsid w:val="004938F6"/>
    <w:rsid w:val="004944E4"/>
    <w:rsid w:val="0049740B"/>
    <w:rsid w:val="00497E56"/>
    <w:rsid w:val="004A0BFF"/>
    <w:rsid w:val="004A2E71"/>
    <w:rsid w:val="004A6DEC"/>
    <w:rsid w:val="004B10C3"/>
    <w:rsid w:val="004B1613"/>
    <w:rsid w:val="004B2D80"/>
    <w:rsid w:val="004B2E40"/>
    <w:rsid w:val="004B3220"/>
    <w:rsid w:val="004B412F"/>
    <w:rsid w:val="004B4C58"/>
    <w:rsid w:val="004B4EE2"/>
    <w:rsid w:val="004B529F"/>
    <w:rsid w:val="004B5466"/>
    <w:rsid w:val="004B611D"/>
    <w:rsid w:val="004C1B7C"/>
    <w:rsid w:val="004C1F42"/>
    <w:rsid w:val="004C5824"/>
    <w:rsid w:val="004C62AB"/>
    <w:rsid w:val="004C6609"/>
    <w:rsid w:val="004C672E"/>
    <w:rsid w:val="004D6E3B"/>
    <w:rsid w:val="004D7A6D"/>
    <w:rsid w:val="004E21A8"/>
    <w:rsid w:val="004E350D"/>
    <w:rsid w:val="004E558E"/>
    <w:rsid w:val="004F0ECA"/>
    <w:rsid w:val="004F289B"/>
    <w:rsid w:val="004F3CA6"/>
    <w:rsid w:val="004F492F"/>
    <w:rsid w:val="004F5F1A"/>
    <w:rsid w:val="004F6A69"/>
    <w:rsid w:val="004F7FDA"/>
    <w:rsid w:val="0050018E"/>
    <w:rsid w:val="005010B2"/>
    <w:rsid w:val="0050114E"/>
    <w:rsid w:val="00501536"/>
    <w:rsid w:val="0050316E"/>
    <w:rsid w:val="0050344B"/>
    <w:rsid w:val="00505F03"/>
    <w:rsid w:val="0050623E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1792E"/>
    <w:rsid w:val="005200D2"/>
    <w:rsid w:val="00523085"/>
    <w:rsid w:val="00524861"/>
    <w:rsid w:val="005252DA"/>
    <w:rsid w:val="005265BA"/>
    <w:rsid w:val="00526B82"/>
    <w:rsid w:val="00531CB4"/>
    <w:rsid w:val="00531E08"/>
    <w:rsid w:val="00533BE8"/>
    <w:rsid w:val="00534567"/>
    <w:rsid w:val="005377CA"/>
    <w:rsid w:val="00540C44"/>
    <w:rsid w:val="00541A1C"/>
    <w:rsid w:val="00541BDE"/>
    <w:rsid w:val="00541C14"/>
    <w:rsid w:val="005427EC"/>
    <w:rsid w:val="0054314B"/>
    <w:rsid w:val="005452E9"/>
    <w:rsid w:val="005515EF"/>
    <w:rsid w:val="00552C8E"/>
    <w:rsid w:val="00555A2D"/>
    <w:rsid w:val="005601A4"/>
    <w:rsid w:val="00562D7A"/>
    <w:rsid w:val="005659EE"/>
    <w:rsid w:val="0056753A"/>
    <w:rsid w:val="00570247"/>
    <w:rsid w:val="00571868"/>
    <w:rsid w:val="00572754"/>
    <w:rsid w:val="0057360F"/>
    <w:rsid w:val="00577DA3"/>
    <w:rsid w:val="005811EE"/>
    <w:rsid w:val="00581AE7"/>
    <w:rsid w:val="00582396"/>
    <w:rsid w:val="005839EF"/>
    <w:rsid w:val="00583B9F"/>
    <w:rsid w:val="00583D7C"/>
    <w:rsid w:val="005848E7"/>
    <w:rsid w:val="00585557"/>
    <w:rsid w:val="005871D1"/>
    <w:rsid w:val="00593C6B"/>
    <w:rsid w:val="0059650D"/>
    <w:rsid w:val="005A18B7"/>
    <w:rsid w:val="005A2715"/>
    <w:rsid w:val="005A280D"/>
    <w:rsid w:val="005A74BC"/>
    <w:rsid w:val="005B192E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7A8"/>
    <w:rsid w:val="005C4DFB"/>
    <w:rsid w:val="005C793E"/>
    <w:rsid w:val="005D03A4"/>
    <w:rsid w:val="005D3E8D"/>
    <w:rsid w:val="005D48D9"/>
    <w:rsid w:val="005D55C9"/>
    <w:rsid w:val="005D6C68"/>
    <w:rsid w:val="005E0D4B"/>
    <w:rsid w:val="005E33D9"/>
    <w:rsid w:val="005E6D7F"/>
    <w:rsid w:val="005E719D"/>
    <w:rsid w:val="005E7B52"/>
    <w:rsid w:val="005F07B8"/>
    <w:rsid w:val="005F0A60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2B10"/>
    <w:rsid w:val="006133E8"/>
    <w:rsid w:val="0061391E"/>
    <w:rsid w:val="00614A02"/>
    <w:rsid w:val="00615699"/>
    <w:rsid w:val="006157FE"/>
    <w:rsid w:val="00621131"/>
    <w:rsid w:val="00621910"/>
    <w:rsid w:val="00622279"/>
    <w:rsid w:val="00622517"/>
    <w:rsid w:val="00624A70"/>
    <w:rsid w:val="006252A5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70C4"/>
    <w:rsid w:val="006844E6"/>
    <w:rsid w:val="0068561C"/>
    <w:rsid w:val="00687C2F"/>
    <w:rsid w:val="0069159E"/>
    <w:rsid w:val="0069182E"/>
    <w:rsid w:val="0069377F"/>
    <w:rsid w:val="00694E53"/>
    <w:rsid w:val="00696D31"/>
    <w:rsid w:val="00696E10"/>
    <w:rsid w:val="00697E5D"/>
    <w:rsid w:val="006A4233"/>
    <w:rsid w:val="006A55D1"/>
    <w:rsid w:val="006A572C"/>
    <w:rsid w:val="006A7505"/>
    <w:rsid w:val="006B072B"/>
    <w:rsid w:val="006B0C4B"/>
    <w:rsid w:val="006B154B"/>
    <w:rsid w:val="006B1D27"/>
    <w:rsid w:val="006B2292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22BF"/>
    <w:rsid w:val="006D4165"/>
    <w:rsid w:val="006E0365"/>
    <w:rsid w:val="006E0942"/>
    <w:rsid w:val="006E13A8"/>
    <w:rsid w:val="006E363E"/>
    <w:rsid w:val="006E497A"/>
    <w:rsid w:val="006E5B8B"/>
    <w:rsid w:val="006F1D3B"/>
    <w:rsid w:val="006F25CC"/>
    <w:rsid w:val="006F3BD0"/>
    <w:rsid w:val="006F5516"/>
    <w:rsid w:val="006F55BE"/>
    <w:rsid w:val="006F793C"/>
    <w:rsid w:val="007031A4"/>
    <w:rsid w:val="00710402"/>
    <w:rsid w:val="007145E4"/>
    <w:rsid w:val="00720EB6"/>
    <w:rsid w:val="00721D85"/>
    <w:rsid w:val="007234FA"/>
    <w:rsid w:val="0072394C"/>
    <w:rsid w:val="00724BF7"/>
    <w:rsid w:val="00724E84"/>
    <w:rsid w:val="00726893"/>
    <w:rsid w:val="00727531"/>
    <w:rsid w:val="00730356"/>
    <w:rsid w:val="00730A71"/>
    <w:rsid w:val="00730AEC"/>
    <w:rsid w:val="007341CF"/>
    <w:rsid w:val="00734730"/>
    <w:rsid w:val="00736B0F"/>
    <w:rsid w:val="00740C19"/>
    <w:rsid w:val="007416BA"/>
    <w:rsid w:val="00741B9D"/>
    <w:rsid w:val="0074218B"/>
    <w:rsid w:val="0074233B"/>
    <w:rsid w:val="00743315"/>
    <w:rsid w:val="007437A2"/>
    <w:rsid w:val="007442D5"/>
    <w:rsid w:val="00744F86"/>
    <w:rsid w:val="00750AFF"/>
    <w:rsid w:val="00751E16"/>
    <w:rsid w:val="00751EED"/>
    <w:rsid w:val="00752256"/>
    <w:rsid w:val="0075399C"/>
    <w:rsid w:val="0075790A"/>
    <w:rsid w:val="0076092D"/>
    <w:rsid w:val="0076244A"/>
    <w:rsid w:val="007679C6"/>
    <w:rsid w:val="0077095D"/>
    <w:rsid w:val="00771DE5"/>
    <w:rsid w:val="00772926"/>
    <w:rsid w:val="0077564F"/>
    <w:rsid w:val="007764E3"/>
    <w:rsid w:val="00777877"/>
    <w:rsid w:val="00777FEC"/>
    <w:rsid w:val="00781062"/>
    <w:rsid w:val="0078292C"/>
    <w:rsid w:val="0078666C"/>
    <w:rsid w:val="00786D85"/>
    <w:rsid w:val="00787874"/>
    <w:rsid w:val="0078793D"/>
    <w:rsid w:val="007918F7"/>
    <w:rsid w:val="00791C04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1769"/>
    <w:rsid w:val="007D24DB"/>
    <w:rsid w:val="007D2BE1"/>
    <w:rsid w:val="007D52F4"/>
    <w:rsid w:val="007D6989"/>
    <w:rsid w:val="007E156C"/>
    <w:rsid w:val="007E1B31"/>
    <w:rsid w:val="007E2129"/>
    <w:rsid w:val="007E22B9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212D6"/>
    <w:rsid w:val="00821C58"/>
    <w:rsid w:val="00823857"/>
    <w:rsid w:val="00823B97"/>
    <w:rsid w:val="008245BA"/>
    <w:rsid w:val="00824A37"/>
    <w:rsid w:val="00827B3A"/>
    <w:rsid w:val="00830A44"/>
    <w:rsid w:val="00830D50"/>
    <w:rsid w:val="00830DF3"/>
    <w:rsid w:val="00831009"/>
    <w:rsid w:val="008348B2"/>
    <w:rsid w:val="00837FBA"/>
    <w:rsid w:val="00842441"/>
    <w:rsid w:val="0084259F"/>
    <w:rsid w:val="0084590F"/>
    <w:rsid w:val="00845DCA"/>
    <w:rsid w:val="008474FF"/>
    <w:rsid w:val="00847FDE"/>
    <w:rsid w:val="00850854"/>
    <w:rsid w:val="008514C0"/>
    <w:rsid w:val="008519D0"/>
    <w:rsid w:val="00852038"/>
    <w:rsid w:val="00853C1D"/>
    <w:rsid w:val="00853F99"/>
    <w:rsid w:val="00854814"/>
    <w:rsid w:val="008550AB"/>
    <w:rsid w:val="008560E8"/>
    <w:rsid w:val="00856574"/>
    <w:rsid w:val="00856F46"/>
    <w:rsid w:val="008625B3"/>
    <w:rsid w:val="00864E6A"/>
    <w:rsid w:val="00867587"/>
    <w:rsid w:val="00872304"/>
    <w:rsid w:val="008734B8"/>
    <w:rsid w:val="00873E24"/>
    <w:rsid w:val="008763E0"/>
    <w:rsid w:val="008778BC"/>
    <w:rsid w:val="008779B0"/>
    <w:rsid w:val="00877D1D"/>
    <w:rsid w:val="008806AB"/>
    <w:rsid w:val="00880BCB"/>
    <w:rsid w:val="00881DEA"/>
    <w:rsid w:val="00884169"/>
    <w:rsid w:val="00884177"/>
    <w:rsid w:val="008855A7"/>
    <w:rsid w:val="00885ABA"/>
    <w:rsid w:val="008862C4"/>
    <w:rsid w:val="0088648F"/>
    <w:rsid w:val="00887084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A28"/>
    <w:rsid w:val="008A60C8"/>
    <w:rsid w:val="008A6E2B"/>
    <w:rsid w:val="008B0331"/>
    <w:rsid w:val="008B6B87"/>
    <w:rsid w:val="008B7410"/>
    <w:rsid w:val="008C03EB"/>
    <w:rsid w:val="008C162F"/>
    <w:rsid w:val="008C26DD"/>
    <w:rsid w:val="008C533C"/>
    <w:rsid w:val="008C5584"/>
    <w:rsid w:val="008C6EB0"/>
    <w:rsid w:val="008C78C9"/>
    <w:rsid w:val="008D0247"/>
    <w:rsid w:val="008D1565"/>
    <w:rsid w:val="008D2C6D"/>
    <w:rsid w:val="008D3EF2"/>
    <w:rsid w:val="008D4AB2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62A1"/>
    <w:rsid w:val="008F785E"/>
    <w:rsid w:val="009032A1"/>
    <w:rsid w:val="009035BF"/>
    <w:rsid w:val="00903A6E"/>
    <w:rsid w:val="00903B65"/>
    <w:rsid w:val="00903F44"/>
    <w:rsid w:val="00905273"/>
    <w:rsid w:val="00913A23"/>
    <w:rsid w:val="009172E2"/>
    <w:rsid w:val="00920A49"/>
    <w:rsid w:val="00921841"/>
    <w:rsid w:val="00921BA2"/>
    <w:rsid w:val="00925286"/>
    <w:rsid w:val="00930345"/>
    <w:rsid w:val="00930589"/>
    <w:rsid w:val="00932204"/>
    <w:rsid w:val="00933B28"/>
    <w:rsid w:val="00934CD8"/>
    <w:rsid w:val="00935B8E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7109"/>
    <w:rsid w:val="0095713A"/>
    <w:rsid w:val="00957487"/>
    <w:rsid w:val="00957EBE"/>
    <w:rsid w:val="00961206"/>
    <w:rsid w:val="009675FB"/>
    <w:rsid w:val="00970B51"/>
    <w:rsid w:val="0097201E"/>
    <w:rsid w:val="009721A9"/>
    <w:rsid w:val="0098117D"/>
    <w:rsid w:val="00982ADF"/>
    <w:rsid w:val="00983656"/>
    <w:rsid w:val="00983B1D"/>
    <w:rsid w:val="00985CDA"/>
    <w:rsid w:val="009870E4"/>
    <w:rsid w:val="009902FB"/>
    <w:rsid w:val="00992424"/>
    <w:rsid w:val="00992B88"/>
    <w:rsid w:val="00994372"/>
    <w:rsid w:val="00996D35"/>
    <w:rsid w:val="00996E80"/>
    <w:rsid w:val="009A040D"/>
    <w:rsid w:val="009A11B4"/>
    <w:rsid w:val="009A19C9"/>
    <w:rsid w:val="009B02D9"/>
    <w:rsid w:val="009B1283"/>
    <w:rsid w:val="009B1EC1"/>
    <w:rsid w:val="009B4025"/>
    <w:rsid w:val="009B42BB"/>
    <w:rsid w:val="009B71B7"/>
    <w:rsid w:val="009C00EC"/>
    <w:rsid w:val="009C1D3E"/>
    <w:rsid w:val="009C419E"/>
    <w:rsid w:val="009C63A4"/>
    <w:rsid w:val="009C6BD3"/>
    <w:rsid w:val="009D240A"/>
    <w:rsid w:val="009E2F05"/>
    <w:rsid w:val="009E35F8"/>
    <w:rsid w:val="009E4377"/>
    <w:rsid w:val="009E4F18"/>
    <w:rsid w:val="009E5DDF"/>
    <w:rsid w:val="009E685A"/>
    <w:rsid w:val="009E768D"/>
    <w:rsid w:val="009F05D6"/>
    <w:rsid w:val="009F0F7F"/>
    <w:rsid w:val="009F27A8"/>
    <w:rsid w:val="009F34B3"/>
    <w:rsid w:val="009F5732"/>
    <w:rsid w:val="00A007B2"/>
    <w:rsid w:val="00A00D4A"/>
    <w:rsid w:val="00A06CB8"/>
    <w:rsid w:val="00A07A6D"/>
    <w:rsid w:val="00A07E4C"/>
    <w:rsid w:val="00A11C71"/>
    <w:rsid w:val="00A1544B"/>
    <w:rsid w:val="00A210EB"/>
    <w:rsid w:val="00A228BC"/>
    <w:rsid w:val="00A26695"/>
    <w:rsid w:val="00A30017"/>
    <w:rsid w:val="00A30E1F"/>
    <w:rsid w:val="00A32830"/>
    <w:rsid w:val="00A32B73"/>
    <w:rsid w:val="00A32C25"/>
    <w:rsid w:val="00A3435C"/>
    <w:rsid w:val="00A344E2"/>
    <w:rsid w:val="00A348DF"/>
    <w:rsid w:val="00A37BF0"/>
    <w:rsid w:val="00A41101"/>
    <w:rsid w:val="00A424E0"/>
    <w:rsid w:val="00A43FC7"/>
    <w:rsid w:val="00A44B46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45AA"/>
    <w:rsid w:val="00A64E71"/>
    <w:rsid w:val="00A66A3D"/>
    <w:rsid w:val="00A66B55"/>
    <w:rsid w:val="00A711FA"/>
    <w:rsid w:val="00A7140E"/>
    <w:rsid w:val="00A72DCA"/>
    <w:rsid w:val="00A76E46"/>
    <w:rsid w:val="00A81239"/>
    <w:rsid w:val="00A82737"/>
    <w:rsid w:val="00A83FAE"/>
    <w:rsid w:val="00A8410F"/>
    <w:rsid w:val="00A859CE"/>
    <w:rsid w:val="00A85F00"/>
    <w:rsid w:val="00A862BB"/>
    <w:rsid w:val="00A90C60"/>
    <w:rsid w:val="00A9483C"/>
    <w:rsid w:val="00A958E3"/>
    <w:rsid w:val="00AA1871"/>
    <w:rsid w:val="00AA19AC"/>
    <w:rsid w:val="00AA1D77"/>
    <w:rsid w:val="00AA1E8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1B63"/>
    <w:rsid w:val="00AC2B5F"/>
    <w:rsid w:val="00AC4E58"/>
    <w:rsid w:val="00AD6CA4"/>
    <w:rsid w:val="00AD6D19"/>
    <w:rsid w:val="00AD799E"/>
    <w:rsid w:val="00AE07BC"/>
    <w:rsid w:val="00AE1779"/>
    <w:rsid w:val="00AE20D8"/>
    <w:rsid w:val="00AE253B"/>
    <w:rsid w:val="00AE4701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F51"/>
    <w:rsid w:val="00B20515"/>
    <w:rsid w:val="00B21D40"/>
    <w:rsid w:val="00B22A01"/>
    <w:rsid w:val="00B23527"/>
    <w:rsid w:val="00B239FC"/>
    <w:rsid w:val="00B265CB"/>
    <w:rsid w:val="00B26D4D"/>
    <w:rsid w:val="00B304AA"/>
    <w:rsid w:val="00B315D0"/>
    <w:rsid w:val="00B35B15"/>
    <w:rsid w:val="00B40465"/>
    <w:rsid w:val="00B40566"/>
    <w:rsid w:val="00B41708"/>
    <w:rsid w:val="00B45154"/>
    <w:rsid w:val="00B46276"/>
    <w:rsid w:val="00B521D8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36C"/>
    <w:rsid w:val="00B72502"/>
    <w:rsid w:val="00B7325B"/>
    <w:rsid w:val="00B732CF"/>
    <w:rsid w:val="00B73A6A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4D0F"/>
    <w:rsid w:val="00B87223"/>
    <w:rsid w:val="00B87FE1"/>
    <w:rsid w:val="00B92C50"/>
    <w:rsid w:val="00B92C85"/>
    <w:rsid w:val="00B93356"/>
    <w:rsid w:val="00B9417D"/>
    <w:rsid w:val="00B9766E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2A37"/>
    <w:rsid w:val="00BC3C4C"/>
    <w:rsid w:val="00BC49FE"/>
    <w:rsid w:val="00BC57C0"/>
    <w:rsid w:val="00BD0473"/>
    <w:rsid w:val="00BD1BB6"/>
    <w:rsid w:val="00BD1C66"/>
    <w:rsid w:val="00BD36CA"/>
    <w:rsid w:val="00BD4A67"/>
    <w:rsid w:val="00BD4E43"/>
    <w:rsid w:val="00BD5CCD"/>
    <w:rsid w:val="00BE1191"/>
    <w:rsid w:val="00BF0909"/>
    <w:rsid w:val="00BF0D4D"/>
    <w:rsid w:val="00BF3107"/>
    <w:rsid w:val="00BF3435"/>
    <w:rsid w:val="00BF5C04"/>
    <w:rsid w:val="00BF5EC0"/>
    <w:rsid w:val="00BF6A49"/>
    <w:rsid w:val="00C00C45"/>
    <w:rsid w:val="00C01BC3"/>
    <w:rsid w:val="00C03C05"/>
    <w:rsid w:val="00C0454F"/>
    <w:rsid w:val="00C0500B"/>
    <w:rsid w:val="00C0AF09"/>
    <w:rsid w:val="00C12205"/>
    <w:rsid w:val="00C12830"/>
    <w:rsid w:val="00C149FB"/>
    <w:rsid w:val="00C166FF"/>
    <w:rsid w:val="00C1673A"/>
    <w:rsid w:val="00C17755"/>
    <w:rsid w:val="00C2666E"/>
    <w:rsid w:val="00C26A0C"/>
    <w:rsid w:val="00C26A9A"/>
    <w:rsid w:val="00C26D5C"/>
    <w:rsid w:val="00C32E71"/>
    <w:rsid w:val="00C348A0"/>
    <w:rsid w:val="00C366C4"/>
    <w:rsid w:val="00C368FC"/>
    <w:rsid w:val="00C36956"/>
    <w:rsid w:val="00C41DCA"/>
    <w:rsid w:val="00C476E8"/>
    <w:rsid w:val="00C47713"/>
    <w:rsid w:val="00C5195D"/>
    <w:rsid w:val="00C547C1"/>
    <w:rsid w:val="00C54D1A"/>
    <w:rsid w:val="00C57002"/>
    <w:rsid w:val="00C63C3A"/>
    <w:rsid w:val="00C65744"/>
    <w:rsid w:val="00C65D1C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6199"/>
    <w:rsid w:val="00C86703"/>
    <w:rsid w:val="00C87743"/>
    <w:rsid w:val="00C87C4C"/>
    <w:rsid w:val="00C90567"/>
    <w:rsid w:val="00C92856"/>
    <w:rsid w:val="00C929EF"/>
    <w:rsid w:val="00C93156"/>
    <w:rsid w:val="00C951B3"/>
    <w:rsid w:val="00C97E3A"/>
    <w:rsid w:val="00CA15E7"/>
    <w:rsid w:val="00CA3039"/>
    <w:rsid w:val="00CA56AC"/>
    <w:rsid w:val="00CB035D"/>
    <w:rsid w:val="00CB11E4"/>
    <w:rsid w:val="00CB15CF"/>
    <w:rsid w:val="00CB1EE3"/>
    <w:rsid w:val="00CB20CF"/>
    <w:rsid w:val="00CB2895"/>
    <w:rsid w:val="00CB328C"/>
    <w:rsid w:val="00CC018C"/>
    <w:rsid w:val="00CC7722"/>
    <w:rsid w:val="00CD191F"/>
    <w:rsid w:val="00CD3550"/>
    <w:rsid w:val="00CD41CB"/>
    <w:rsid w:val="00CD42AB"/>
    <w:rsid w:val="00CD695D"/>
    <w:rsid w:val="00CE045C"/>
    <w:rsid w:val="00CE06FB"/>
    <w:rsid w:val="00CE17C3"/>
    <w:rsid w:val="00CE3A4D"/>
    <w:rsid w:val="00CE4547"/>
    <w:rsid w:val="00CE68EA"/>
    <w:rsid w:val="00CF2AED"/>
    <w:rsid w:val="00CF2C42"/>
    <w:rsid w:val="00CF3885"/>
    <w:rsid w:val="00CF3D61"/>
    <w:rsid w:val="00CF6409"/>
    <w:rsid w:val="00CF69FD"/>
    <w:rsid w:val="00CF73E9"/>
    <w:rsid w:val="00D00804"/>
    <w:rsid w:val="00D02727"/>
    <w:rsid w:val="00D031FB"/>
    <w:rsid w:val="00D04C46"/>
    <w:rsid w:val="00D0544A"/>
    <w:rsid w:val="00D06AA5"/>
    <w:rsid w:val="00D109C8"/>
    <w:rsid w:val="00D1225F"/>
    <w:rsid w:val="00D14BA6"/>
    <w:rsid w:val="00D151BB"/>
    <w:rsid w:val="00D17F9E"/>
    <w:rsid w:val="00D221EB"/>
    <w:rsid w:val="00D2295A"/>
    <w:rsid w:val="00D23F94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5172"/>
    <w:rsid w:val="00D5667B"/>
    <w:rsid w:val="00D566CD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5C93"/>
    <w:rsid w:val="00D760A3"/>
    <w:rsid w:val="00D77AEC"/>
    <w:rsid w:val="00D82194"/>
    <w:rsid w:val="00D82A91"/>
    <w:rsid w:val="00D8375D"/>
    <w:rsid w:val="00D83798"/>
    <w:rsid w:val="00D83DE9"/>
    <w:rsid w:val="00D8571D"/>
    <w:rsid w:val="00D85C4F"/>
    <w:rsid w:val="00D9075E"/>
    <w:rsid w:val="00D9406B"/>
    <w:rsid w:val="00D9413E"/>
    <w:rsid w:val="00D9569C"/>
    <w:rsid w:val="00D97D92"/>
    <w:rsid w:val="00D97FB2"/>
    <w:rsid w:val="00DA0D40"/>
    <w:rsid w:val="00DA235A"/>
    <w:rsid w:val="00DA239C"/>
    <w:rsid w:val="00DA2573"/>
    <w:rsid w:val="00DA3715"/>
    <w:rsid w:val="00DA387D"/>
    <w:rsid w:val="00DA47DA"/>
    <w:rsid w:val="00DA5727"/>
    <w:rsid w:val="00DA7EDD"/>
    <w:rsid w:val="00DB0AE7"/>
    <w:rsid w:val="00DB315A"/>
    <w:rsid w:val="00DB551A"/>
    <w:rsid w:val="00DB57E4"/>
    <w:rsid w:val="00DB6486"/>
    <w:rsid w:val="00DB7724"/>
    <w:rsid w:val="00DC0BF6"/>
    <w:rsid w:val="00DC25BA"/>
    <w:rsid w:val="00DC266E"/>
    <w:rsid w:val="00DC406E"/>
    <w:rsid w:val="00DC40FE"/>
    <w:rsid w:val="00DC6145"/>
    <w:rsid w:val="00DC72EA"/>
    <w:rsid w:val="00DC7F9D"/>
    <w:rsid w:val="00DD1893"/>
    <w:rsid w:val="00DD4AD3"/>
    <w:rsid w:val="00DD6428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5B4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00F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6A5"/>
    <w:rsid w:val="00E348B8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1710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81523"/>
    <w:rsid w:val="00E81947"/>
    <w:rsid w:val="00E81DD2"/>
    <w:rsid w:val="00E84FD9"/>
    <w:rsid w:val="00E85F59"/>
    <w:rsid w:val="00E866E5"/>
    <w:rsid w:val="00E86B79"/>
    <w:rsid w:val="00E87884"/>
    <w:rsid w:val="00E9031A"/>
    <w:rsid w:val="00E932DD"/>
    <w:rsid w:val="00E9398D"/>
    <w:rsid w:val="00E93EE4"/>
    <w:rsid w:val="00E94F48"/>
    <w:rsid w:val="00E95D3D"/>
    <w:rsid w:val="00E96CFB"/>
    <w:rsid w:val="00EA1747"/>
    <w:rsid w:val="00EA6124"/>
    <w:rsid w:val="00EB01FE"/>
    <w:rsid w:val="00EB6054"/>
    <w:rsid w:val="00EC0F71"/>
    <w:rsid w:val="00EC24F9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E6201"/>
    <w:rsid w:val="00EF045D"/>
    <w:rsid w:val="00EF3C31"/>
    <w:rsid w:val="00EF5E41"/>
    <w:rsid w:val="00EF77B5"/>
    <w:rsid w:val="00EF7A14"/>
    <w:rsid w:val="00F00E65"/>
    <w:rsid w:val="00F01557"/>
    <w:rsid w:val="00F01D99"/>
    <w:rsid w:val="00F04833"/>
    <w:rsid w:val="00F064A8"/>
    <w:rsid w:val="00F07A3A"/>
    <w:rsid w:val="00F14287"/>
    <w:rsid w:val="00F1521E"/>
    <w:rsid w:val="00F15AF4"/>
    <w:rsid w:val="00F15BA6"/>
    <w:rsid w:val="00F21280"/>
    <w:rsid w:val="00F23E91"/>
    <w:rsid w:val="00F261F5"/>
    <w:rsid w:val="00F26AEE"/>
    <w:rsid w:val="00F31246"/>
    <w:rsid w:val="00F31CDE"/>
    <w:rsid w:val="00F332BC"/>
    <w:rsid w:val="00F34FC1"/>
    <w:rsid w:val="00F35133"/>
    <w:rsid w:val="00F35312"/>
    <w:rsid w:val="00F3638D"/>
    <w:rsid w:val="00F4178C"/>
    <w:rsid w:val="00F448F4"/>
    <w:rsid w:val="00F450C8"/>
    <w:rsid w:val="00F46021"/>
    <w:rsid w:val="00F46207"/>
    <w:rsid w:val="00F47288"/>
    <w:rsid w:val="00F511FC"/>
    <w:rsid w:val="00F51A07"/>
    <w:rsid w:val="00F56F30"/>
    <w:rsid w:val="00F60485"/>
    <w:rsid w:val="00F64784"/>
    <w:rsid w:val="00F65AEF"/>
    <w:rsid w:val="00F666AD"/>
    <w:rsid w:val="00F66EE4"/>
    <w:rsid w:val="00F67DFA"/>
    <w:rsid w:val="00F747EA"/>
    <w:rsid w:val="00F7538A"/>
    <w:rsid w:val="00F834B4"/>
    <w:rsid w:val="00F835FC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A4817"/>
    <w:rsid w:val="00FB2925"/>
    <w:rsid w:val="00FB32D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603C"/>
    <w:rsid w:val="00FF70D0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6BE941A0-3B10-46A0-812F-B4F6C42D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Props1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13906-229D-43FD-A655-857D18FA4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</Template>
  <TotalTime>1262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Igor - ROBAR Civil</cp:lastModifiedBy>
  <cp:revision>84</cp:revision>
  <cp:lastPrinted>2024-11-05T22:12:00Z</cp:lastPrinted>
  <dcterms:created xsi:type="dcterms:W3CDTF">2025-04-07T22:36:00Z</dcterms:created>
  <dcterms:modified xsi:type="dcterms:W3CDTF">2025-08-23T06:42:00Z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