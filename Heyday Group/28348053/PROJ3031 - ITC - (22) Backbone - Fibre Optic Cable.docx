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425"/>
        <w:gridCol w:w="142"/>
        <w:gridCol w:w="142"/>
        <w:gridCol w:w="425"/>
        <w:gridCol w:w="1417"/>
        <w:gridCol w:w="284"/>
        <w:gridCol w:w="423"/>
        <w:gridCol w:w="711"/>
        <w:gridCol w:w="425"/>
        <w:gridCol w:w="142"/>
        <w:gridCol w:w="140"/>
        <w:gridCol w:w="707"/>
        <w:gridCol w:w="707"/>
        <w:gridCol w:w="707"/>
        <w:gridCol w:w="7"/>
        <w:gridCol w:w="283"/>
        <w:gridCol w:w="417"/>
        <w:gridCol w:w="707"/>
        <w:gridCol w:w="294"/>
        <w:gridCol w:w="283"/>
        <w:gridCol w:w="130"/>
        <w:gridCol w:w="12"/>
        <w:gridCol w:w="567"/>
        <w:gridCol w:w="128"/>
        <w:gridCol w:w="707"/>
        <w:gridCol w:w="157"/>
        <w:gridCol w:w="551"/>
        <w:gridCol w:w="300"/>
        <w:gridCol w:w="283"/>
        <w:gridCol w:w="426"/>
        <w:gridCol w:w="425"/>
        <w:gridCol w:w="1563"/>
      </w:tblGrid>
      <w:tr w:rsidR="0004313F" w:rsidRPr="003336DC" w:rsidTr="00671C95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3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10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63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671C95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8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8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671C95">
        <w:trPr>
          <w:tblHeader/>
        </w:trPr>
        <w:tc>
          <w:tcPr>
            <w:tcW w:w="2127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4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671C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8" w:type="dxa"/>
            <w:gridSpan w:val="2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671C95" w:rsidRPr="00625B7F" w:rsidTr="00671C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851" w:type="dxa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71C95" w:rsidRPr="00625B7F" w:rsidRDefault="00671C95" w:rsidP="00671C95">
            <w:pPr>
              <w:tabs>
                <w:tab w:val="clear" w:pos="567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ITEM NO:</w:t>
            </w:r>
          </w:p>
        </w:tc>
        <w:tc>
          <w:tcPr>
            <w:tcW w:w="311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71C95" w:rsidRPr="00625B7F" w:rsidRDefault="00671C95" w:rsidP="00671C95">
            <w:pPr>
              <w:tabs>
                <w:tab w:val="clear" w:pos="567"/>
                <w:tab w:val="clear" w:pos="1134"/>
              </w:tabs>
              <w:ind w:left="-107" w:right="-106"/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CABLE IDENTIFICATION</w:t>
            </w:r>
          </w:p>
          <w:p w:rsidR="00671C95" w:rsidRPr="00625B7F" w:rsidRDefault="00671C95" w:rsidP="00671C95">
            <w:pPr>
              <w:tabs>
                <w:tab w:val="clear" w:pos="567"/>
                <w:tab w:val="clear" w:pos="1134"/>
              </w:tabs>
              <w:ind w:left="-107" w:right="-106"/>
              <w:jc w:val="center"/>
              <w:rPr>
                <w:b/>
                <w:bCs/>
                <w:sz w:val="16"/>
              </w:rPr>
            </w:pPr>
            <w:proofErr w:type="spellStart"/>
            <w:r w:rsidRPr="00625B7F">
              <w:rPr>
                <w:b/>
                <w:bCs/>
                <w:sz w:val="16"/>
              </w:rPr>
              <w:t>DRG</w:t>
            </w:r>
            <w:proofErr w:type="spellEnd"/>
            <w:r w:rsidRPr="00625B7F">
              <w:rPr>
                <w:b/>
                <w:bCs/>
                <w:sz w:val="16"/>
              </w:rPr>
              <w:t xml:space="preserve"> OUTLET</w:t>
            </w:r>
          </w:p>
          <w:p w:rsidR="00671C95" w:rsidRPr="00625B7F" w:rsidRDefault="00671C95" w:rsidP="00671C95">
            <w:pPr>
              <w:tabs>
                <w:tab w:val="clear" w:pos="567"/>
                <w:tab w:val="clear" w:pos="1134"/>
              </w:tabs>
              <w:ind w:left="-107" w:right="-106"/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NO:</w:t>
            </w:r>
          </w:p>
        </w:tc>
        <w:tc>
          <w:tcPr>
            <w:tcW w:w="1418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71C95" w:rsidRPr="00625B7F" w:rsidRDefault="00671C95" w:rsidP="00671C95">
            <w:pPr>
              <w:tabs>
                <w:tab w:val="clear" w:pos="567"/>
                <w:tab w:val="clear" w:pos="1134"/>
              </w:tabs>
              <w:ind w:left="-108" w:right="-38"/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CONSTRUCTION DRAWING IS LATEST REVISION</w:t>
            </w:r>
          </w:p>
        </w:tc>
        <w:tc>
          <w:tcPr>
            <w:tcW w:w="141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71C95" w:rsidRPr="00625B7F" w:rsidRDefault="00671C95" w:rsidP="00671C95">
            <w:pPr>
              <w:tabs>
                <w:tab w:val="clear" w:pos="567"/>
                <w:tab w:val="clear" w:pos="1134"/>
              </w:tabs>
              <w:ind w:left="-35" w:right="-111"/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MATERIALS CONFORM TO SPECIFICATION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71C95" w:rsidRPr="00625B7F" w:rsidRDefault="00671C95" w:rsidP="00671C95">
            <w:pPr>
              <w:tabs>
                <w:tab w:val="clear" w:pos="567"/>
                <w:tab w:val="clear" w:pos="1134"/>
              </w:tabs>
              <w:ind w:left="-103" w:right="-42"/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CABLE INSTALLED AND LABELLED</w:t>
            </w:r>
          </w:p>
        </w:tc>
        <w:tc>
          <w:tcPr>
            <w:tcW w:w="1414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71C95" w:rsidRPr="00625B7F" w:rsidRDefault="00671C95" w:rsidP="00671C95">
            <w:pPr>
              <w:tabs>
                <w:tab w:val="clear" w:pos="567"/>
                <w:tab w:val="clear" w:pos="1134"/>
              </w:tabs>
              <w:ind w:left="-172" w:right="-116"/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CABLE TERMINATED</w:t>
            </w:r>
          </w:p>
          <w:p w:rsidR="00671C95" w:rsidRPr="00625B7F" w:rsidRDefault="00671C95" w:rsidP="00671C95">
            <w:pPr>
              <w:tabs>
                <w:tab w:val="clear" w:pos="567"/>
                <w:tab w:val="clear" w:pos="1134"/>
              </w:tabs>
              <w:ind w:left="-172" w:right="-116"/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AND OUTLETS LABELLED</w:t>
            </w:r>
          </w:p>
        </w:tc>
        <w:tc>
          <w:tcPr>
            <w:tcW w:w="1414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71C95" w:rsidRPr="00625B7F" w:rsidRDefault="00671C95" w:rsidP="00671C95">
            <w:pPr>
              <w:tabs>
                <w:tab w:val="clear" w:pos="567"/>
                <w:tab w:val="clear" w:pos="1134"/>
              </w:tabs>
              <w:ind w:left="-98" w:right="-48"/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CABLE TESTED</w:t>
            </w:r>
          </w:p>
        </w:tc>
        <w:tc>
          <w:tcPr>
            <w:tcW w:w="141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71C95" w:rsidRPr="00625B7F" w:rsidRDefault="00671C95" w:rsidP="00671C95">
            <w:pPr>
              <w:tabs>
                <w:tab w:val="clear" w:pos="567"/>
                <w:tab w:val="clear" w:pos="1134"/>
              </w:tabs>
              <w:ind w:left="-166" w:right="-127"/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DRAWINGS MARKED UP TO REFLECT</w:t>
            </w:r>
          </w:p>
          <w:p w:rsidR="00671C95" w:rsidRPr="00625B7F" w:rsidRDefault="00671C95" w:rsidP="00671C95">
            <w:pPr>
              <w:tabs>
                <w:tab w:val="clear" w:pos="567"/>
                <w:tab w:val="clear" w:pos="1134"/>
              </w:tabs>
              <w:ind w:left="-166" w:right="-127"/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AS-INSTALLED</w:t>
            </w:r>
          </w:p>
        </w:tc>
        <w:tc>
          <w:tcPr>
            <w:tcW w:w="2997" w:type="dxa"/>
            <w:gridSpan w:val="5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671C95" w:rsidRPr="00625B7F" w:rsidRDefault="00671C95" w:rsidP="00671C95">
            <w:pPr>
              <w:tabs>
                <w:tab w:val="clear" w:pos="567"/>
                <w:tab w:val="clear" w:pos="1134"/>
              </w:tabs>
              <w:ind w:left="-87" w:right="-107"/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REMARKS</w:t>
            </w:r>
          </w:p>
        </w:tc>
      </w:tr>
      <w:tr w:rsidR="00671C95" w:rsidTr="00671C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851" w:type="dxa"/>
            <w:vMerge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71C95" w:rsidRDefault="00671C95" w:rsidP="003B3FB4">
            <w:pPr>
              <w:jc w:val="center"/>
              <w:rPr>
                <w:bCs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FROM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TO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1C95" w:rsidRPr="00625B7F" w:rsidRDefault="00671C95" w:rsidP="00625B7F">
            <w:pPr>
              <w:ind w:left="-19"/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CABLE N</w:t>
            </w:r>
            <w:r w:rsidR="00BB0E3F">
              <w:rPr>
                <w:b/>
                <w:bCs/>
                <w:sz w:val="16"/>
              </w:rPr>
              <w:t>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71C95" w:rsidRPr="00625B7F" w:rsidRDefault="00671C95" w:rsidP="003B3FB4">
            <w:pPr>
              <w:ind w:left="-108" w:right="-106"/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DESCRIPTION</w:t>
            </w:r>
          </w:p>
        </w:tc>
        <w:tc>
          <w:tcPr>
            <w:tcW w:w="7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CHECK</w:t>
            </w:r>
          </w:p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BY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DATE</w:t>
            </w:r>
          </w:p>
        </w:tc>
        <w:tc>
          <w:tcPr>
            <w:tcW w:w="707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CHECK</w:t>
            </w:r>
          </w:p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BY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DATE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CHECK</w:t>
            </w:r>
          </w:p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BY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DATE</w:t>
            </w:r>
          </w:p>
        </w:tc>
        <w:tc>
          <w:tcPr>
            <w:tcW w:w="707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CHECK</w:t>
            </w:r>
          </w:p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BY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DATE</w:t>
            </w:r>
          </w:p>
        </w:tc>
        <w:tc>
          <w:tcPr>
            <w:tcW w:w="70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CHECK</w:t>
            </w:r>
          </w:p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BY</w:t>
            </w:r>
          </w:p>
        </w:tc>
        <w:tc>
          <w:tcPr>
            <w:tcW w:w="707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DATE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CHECK</w:t>
            </w:r>
          </w:p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BY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71C95" w:rsidRPr="00625B7F" w:rsidRDefault="00671C95" w:rsidP="003B3FB4">
            <w:pPr>
              <w:jc w:val="center"/>
              <w:rPr>
                <w:b/>
                <w:bCs/>
                <w:sz w:val="16"/>
              </w:rPr>
            </w:pPr>
            <w:r w:rsidRPr="00625B7F">
              <w:rPr>
                <w:b/>
                <w:bCs/>
                <w:sz w:val="16"/>
              </w:rPr>
              <w:t>DATE</w:t>
            </w:r>
          </w:p>
        </w:tc>
        <w:tc>
          <w:tcPr>
            <w:tcW w:w="2997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1C95" w:rsidRDefault="00671C95" w:rsidP="003B3FB4">
            <w:pPr>
              <w:jc w:val="center"/>
              <w:rPr>
                <w:bCs/>
                <w:sz w:val="16"/>
              </w:rPr>
            </w:pPr>
          </w:p>
        </w:tc>
      </w:tr>
      <w:tr w:rsidR="00671C95" w:rsidRPr="00625B7F" w:rsidTr="00487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  <w:bookmarkStart w:id="0" w:name="_GoBack" w:colFirst="0" w:colLast="0"/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left"/>
              <w:rPr>
                <w:sz w:val="16"/>
                <w:szCs w:val="16"/>
              </w:rPr>
            </w:pPr>
          </w:p>
        </w:tc>
      </w:tr>
      <w:tr w:rsidR="00671C95" w:rsidRPr="00625B7F" w:rsidTr="00487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left"/>
              <w:rPr>
                <w:sz w:val="16"/>
                <w:szCs w:val="16"/>
              </w:rPr>
            </w:pPr>
          </w:p>
        </w:tc>
      </w:tr>
      <w:tr w:rsidR="00671C95" w:rsidRPr="00625B7F" w:rsidTr="00487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left"/>
              <w:rPr>
                <w:sz w:val="16"/>
                <w:szCs w:val="16"/>
              </w:rPr>
            </w:pPr>
          </w:p>
        </w:tc>
      </w:tr>
      <w:tr w:rsidR="00671C95" w:rsidRPr="00625B7F" w:rsidTr="00487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left"/>
              <w:rPr>
                <w:sz w:val="16"/>
                <w:szCs w:val="16"/>
              </w:rPr>
            </w:pPr>
          </w:p>
        </w:tc>
      </w:tr>
      <w:tr w:rsidR="00671C95" w:rsidRPr="00625B7F" w:rsidTr="00487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left"/>
              <w:rPr>
                <w:sz w:val="16"/>
                <w:szCs w:val="16"/>
              </w:rPr>
            </w:pPr>
          </w:p>
        </w:tc>
      </w:tr>
      <w:tr w:rsidR="00671C95" w:rsidRPr="00625B7F" w:rsidTr="00487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left"/>
              <w:rPr>
                <w:sz w:val="16"/>
                <w:szCs w:val="16"/>
              </w:rPr>
            </w:pPr>
          </w:p>
        </w:tc>
      </w:tr>
      <w:tr w:rsidR="00671C95" w:rsidRPr="00625B7F" w:rsidTr="00487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left"/>
              <w:rPr>
                <w:sz w:val="16"/>
                <w:szCs w:val="16"/>
              </w:rPr>
            </w:pPr>
          </w:p>
        </w:tc>
      </w:tr>
      <w:tr w:rsidR="00671C95" w:rsidRPr="00625B7F" w:rsidTr="00487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left"/>
              <w:rPr>
                <w:sz w:val="16"/>
                <w:szCs w:val="16"/>
              </w:rPr>
            </w:pPr>
          </w:p>
        </w:tc>
      </w:tr>
      <w:tr w:rsidR="00671C95" w:rsidRPr="00625B7F" w:rsidTr="00487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left"/>
              <w:rPr>
                <w:sz w:val="16"/>
                <w:szCs w:val="16"/>
              </w:rPr>
            </w:pPr>
          </w:p>
        </w:tc>
      </w:tr>
      <w:tr w:rsidR="00671C95" w:rsidRPr="00625B7F" w:rsidTr="00487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left"/>
              <w:rPr>
                <w:sz w:val="16"/>
                <w:szCs w:val="16"/>
              </w:rPr>
            </w:pPr>
          </w:p>
        </w:tc>
      </w:tr>
      <w:tr w:rsidR="00671C95" w:rsidRPr="00625B7F" w:rsidTr="00487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left"/>
              <w:rPr>
                <w:sz w:val="16"/>
                <w:szCs w:val="16"/>
              </w:rPr>
            </w:pPr>
          </w:p>
        </w:tc>
      </w:tr>
      <w:tr w:rsidR="00671C95" w:rsidRPr="00625B7F" w:rsidTr="00487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left"/>
              <w:rPr>
                <w:sz w:val="16"/>
                <w:szCs w:val="16"/>
              </w:rPr>
            </w:pPr>
          </w:p>
        </w:tc>
      </w:tr>
      <w:tr w:rsidR="00671C95" w:rsidRPr="00625B7F" w:rsidTr="00487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left"/>
              <w:rPr>
                <w:sz w:val="16"/>
                <w:szCs w:val="16"/>
              </w:rPr>
            </w:pPr>
          </w:p>
        </w:tc>
      </w:tr>
      <w:tr w:rsidR="00671C95" w:rsidRPr="00625B7F" w:rsidTr="00487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left"/>
              <w:rPr>
                <w:sz w:val="16"/>
                <w:szCs w:val="16"/>
              </w:rPr>
            </w:pPr>
          </w:p>
        </w:tc>
      </w:tr>
      <w:tr w:rsidR="00671C95" w:rsidRPr="00625B7F" w:rsidTr="00487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left"/>
              <w:rPr>
                <w:sz w:val="16"/>
                <w:szCs w:val="16"/>
              </w:rPr>
            </w:pPr>
          </w:p>
        </w:tc>
      </w:tr>
      <w:tr w:rsidR="00671C95" w:rsidRPr="00625B7F" w:rsidTr="00487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left"/>
              <w:rPr>
                <w:sz w:val="16"/>
                <w:szCs w:val="16"/>
              </w:rPr>
            </w:pPr>
          </w:p>
        </w:tc>
      </w:tr>
      <w:tr w:rsidR="00671C95" w:rsidRPr="00625B7F" w:rsidTr="00487D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97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71C95" w:rsidRPr="00487D58" w:rsidRDefault="00671C95" w:rsidP="00487D58">
            <w:pPr>
              <w:jc w:val="left"/>
              <w:rPr>
                <w:sz w:val="16"/>
                <w:szCs w:val="16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Pr="00671C95" w:rsidRDefault="00A67681" w:rsidP="00052594">
            <w:pPr>
              <w:tabs>
                <w:tab w:val="clear" w:pos="567"/>
                <w:tab w:val="clear" w:pos="1134"/>
              </w:tabs>
              <w:ind w:left="34" w:right="-142"/>
              <w:jc w:val="left"/>
              <w:rPr>
                <w:sz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</w:t>
            </w:r>
            <w:r w:rsidR="00052594">
              <w:rPr>
                <w:sz w:val="16"/>
                <w:szCs w:val="16"/>
              </w:rPr>
              <w:t xml:space="preserve"> </w:t>
            </w:r>
            <w:r w:rsidR="00671C95" w:rsidRPr="00671C95">
              <w:rPr>
                <w:sz w:val="16"/>
              </w:rPr>
              <w:t xml:space="preserve">(3) LATEST ISSUE OF </w:t>
            </w:r>
            <w:proofErr w:type="spellStart"/>
            <w:r w:rsidR="00671C95" w:rsidRPr="00671C95">
              <w:rPr>
                <w:sz w:val="16"/>
              </w:rPr>
              <w:t>DRG</w:t>
            </w:r>
            <w:proofErr w:type="spellEnd"/>
            <w:r w:rsidR="00671C95" w:rsidRPr="00671C95">
              <w:rPr>
                <w:sz w:val="16"/>
              </w:rPr>
              <w:t>. (4) INSULATION TESTING. (5) SUPPLY AUTHORITY APPROVAL. (8) CLIENT OR NOM</w:t>
            </w:r>
            <w:r w:rsidR="00671C95">
              <w:rPr>
                <w:sz w:val="16"/>
              </w:rPr>
              <w:t>INEE WITNESS</w:t>
            </w:r>
            <w:r w:rsidR="00BB0E3F">
              <w:rPr>
                <w:sz w:val="16"/>
              </w:rPr>
              <w:t>. (9) AS/NZS3080</w:t>
            </w:r>
            <w:r w:rsidR="00671C95">
              <w:rPr>
                <w:sz w:val="16"/>
              </w:rPr>
              <w:t xml:space="preserve">. </w:t>
            </w:r>
            <w:r w:rsidR="00671C95">
              <w:rPr>
                <w:sz w:val="16"/>
              </w:rPr>
              <w:br/>
            </w:r>
            <w:r w:rsidR="00052594">
              <w:rPr>
                <w:sz w:val="16"/>
              </w:rPr>
              <w:t xml:space="preserve">AND AS PER = </w:t>
            </w:r>
            <w:r w:rsidR="00671C95">
              <w:rPr>
                <w:sz w:val="16"/>
              </w:rPr>
              <w:t xml:space="preserve">FIBRE POWER METER TEST, </w:t>
            </w:r>
            <w:proofErr w:type="spellStart"/>
            <w:r w:rsidR="00671C95">
              <w:rPr>
                <w:sz w:val="16"/>
              </w:rPr>
              <w:t>OTDR</w:t>
            </w:r>
            <w:proofErr w:type="spellEnd"/>
            <w:r w:rsidR="00671C95">
              <w:rPr>
                <w:sz w:val="16"/>
              </w:rPr>
              <w:t xml:space="preserve"> TESTING,</w:t>
            </w:r>
            <w:r w:rsidR="00671C95" w:rsidRPr="00671C95">
              <w:rPr>
                <w:sz w:val="16"/>
              </w:rPr>
              <w:t xml:space="preserve"> </w:t>
            </w:r>
            <w:proofErr w:type="spellStart"/>
            <w:r w:rsidR="00671C95" w:rsidRPr="00671C95">
              <w:rPr>
                <w:sz w:val="16"/>
              </w:rPr>
              <w:t>MFR’S</w:t>
            </w:r>
            <w:proofErr w:type="spellEnd"/>
            <w:r w:rsidR="00671C95" w:rsidRPr="00671C95">
              <w:rPr>
                <w:sz w:val="16"/>
              </w:rPr>
              <w:t xml:space="preserve"> </w:t>
            </w:r>
            <w:proofErr w:type="spellStart"/>
            <w:r w:rsidR="00671C95" w:rsidRPr="00671C95">
              <w:rPr>
                <w:sz w:val="16"/>
              </w:rPr>
              <w:t>INSTN</w:t>
            </w:r>
            <w:proofErr w:type="spellEnd"/>
            <w:r w:rsidR="00671C95" w:rsidRPr="00671C95">
              <w:rPr>
                <w:sz w:val="16"/>
              </w:rPr>
              <w:t xml:space="preserve"> GUIDELINES.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487D58">
            <w:rPr>
              <w:rFonts w:cs="Arial"/>
              <w:noProof/>
              <w:snapToGrid w:val="0"/>
              <w:sz w:val="12"/>
            </w:rPr>
            <w:t>PROJ3031 - ITC - (22) Backbone - Fibre Optic Cable.docx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671C95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[PROJ3031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B7F" w:rsidRDefault="00487D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2796" o:spid="_x0000_s15362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671C95" w:rsidP="00671C95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22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>
            <w:rPr>
              <w:b/>
              <w:sz w:val="28"/>
              <w:szCs w:val="28"/>
            </w:rPr>
            <w:t xml:space="preserve">BACKBONE </w:t>
          </w:r>
          <w:r w:rsidRPr="00671C95">
            <w:rPr>
              <w:b/>
              <w:sz w:val="28"/>
              <w:szCs w:val="28"/>
            </w:rPr>
            <w:t>-</w:t>
          </w:r>
          <w:r>
            <w:rPr>
              <w:b/>
              <w:sz w:val="28"/>
              <w:szCs w:val="28"/>
            </w:rPr>
            <w:t xml:space="preserve"> </w:t>
          </w:r>
          <w:r w:rsidRPr="00671C95">
            <w:rPr>
              <w:b/>
              <w:sz w:val="28"/>
              <w:szCs w:val="28"/>
            </w:rPr>
            <w:t>FIBRE OPTIC CABLE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Pr="00671C95" w:rsidRDefault="000D35A7">
    <w:pPr>
      <w:pStyle w:val="Header"/>
      <w:rPr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B7F" w:rsidRDefault="00487D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2795" o:spid="_x0000_s15361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4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52594"/>
    <w:rsid w:val="000C053B"/>
    <w:rsid w:val="000C75AE"/>
    <w:rsid w:val="000D35A7"/>
    <w:rsid w:val="00160D42"/>
    <w:rsid w:val="001645C0"/>
    <w:rsid w:val="001E20F4"/>
    <w:rsid w:val="00206AA3"/>
    <w:rsid w:val="00207A74"/>
    <w:rsid w:val="00247546"/>
    <w:rsid w:val="002C1A76"/>
    <w:rsid w:val="00316FB1"/>
    <w:rsid w:val="00321D50"/>
    <w:rsid w:val="0034592B"/>
    <w:rsid w:val="003B29C3"/>
    <w:rsid w:val="003F03A6"/>
    <w:rsid w:val="003F598E"/>
    <w:rsid w:val="00430D4A"/>
    <w:rsid w:val="00476C7F"/>
    <w:rsid w:val="00487D58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25B7F"/>
    <w:rsid w:val="00630C36"/>
    <w:rsid w:val="00653EE9"/>
    <w:rsid w:val="00671C95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B6BCB"/>
    <w:rsid w:val="00AD7397"/>
    <w:rsid w:val="00B61D1F"/>
    <w:rsid w:val="00BB0E3F"/>
    <w:rsid w:val="00C54329"/>
    <w:rsid w:val="00C626C0"/>
    <w:rsid w:val="00D31D65"/>
    <w:rsid w:val="00D34708"/>
    <w:rsid w:val="00D40C48"/>
    <w:rsid w:val="00DE3015"/>
    <w:rsid w:val="00DF61A3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7B1D5-6BD6-4FA6-B5D6-00FD00A2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DEA61B66.dotm</Template>
  <TotalTime>30</TotalTime>
  <Pages>1</Pages>
  <Words>148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5</cp:revision>
  <cp:lastPrinted>2014-02-04T23:53:00Z</cp:lastPrinted>
  <dcterms:created xsi:type="dcterms:W3CDTF">2014-02-04T23:28:00Z</dcterms:created>
  <dcterms:modified xsi:type="dcterms:W3CDTF">2014-02-17T07:50:00Z</dcterms:modified>
</cp:coreProperties>
</file>