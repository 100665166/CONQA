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127"/>
        <w:gridCol w:w="554"/>
        <w:gridCol w:w="165"/>
        <w:gridCol w:w="175"/>
        <w:gridCol w:w="228"/>
        <w:gridCol w:w="1481"/>
        <w:gridCol w:w="556"/>
        <w:gridCol w:w="1003"/>
        <w:gridCol w:w="271"/>
        <w:gridCol w:w="142"/>
        <w:gridCol w:w="296"/>
        <w:gridCol w:w="846"/>
        <w:gridCol w:w="288"/>
        <w:gridCol w:w="73"/>
        <w:gridCol w:w="361"/>
        <w:gridCol w:w="257"/>
        <w:gridCol w:w="104"/>
        <w:gridCol w:w="362"/>
        <w:gridCol w:w="361"/>
        <w:gridCol w:w="96"/>
        <w:gridCol w:w="265"/>
        <w:gridCol w:w="361"/>
        <w:gridCol w:w="362"/>
        <w:gridCol w:w="361"/>
        <w:gridCol w:w="361"/>
        <w:gridCol w:w="362"/>
      </w:tblGrid>
      <w:tr w:rsidR="00AC3115" w:rsidRPr="00555334" w:rsidTr="00AC3115">
        <w:tc>
          <w:tcPr>
            <w:tcW w:w="814" w:type="dxa"/>
            <w:tcBorders>
              <w:bottom w:val="single" w:sz="4" w:space="0" w:color="auto"/>
              <w:right w:val="nil"/>
            </w:tcBorders>
          </w:tcPr>
          <w:p w:rsidR="00C45FE4" w:rsidRPr="00555334" w:rsidRDefault="00C45FE4" w:rsidP="00555334">
            <w:pPr>
              <w:tabs>
                <w:tab w:val="left" w:pos="14034"/>
                <w:tab w:val="right" w:pos="14742"/>
              </w:tabs>
              <w:spacing w:before="60" w:after="60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Client:</w:t>
            </w:r>
          </w:p>
        </w:tc>
        <w:tc>
          <w:tcPr>
            <w:tcW w:w="4289" w:type="dxa"/>
            <w:gridSpan w:val="8"/>
            <w:tcBorders>
              <w:left w:val="nil"/>
              <w:bottom w:val="single" w:sz="4" w:space="0" w:color="auto"/>
            </w:tcBorders>
          </w:tcPr>
          <w:p w:rsidR="00C45FE4" w:rsidRPr="00E955EC" w:rsidRDefault="00C45FE4" w:rsidP="00A279B4">
            <w:pPr>
              <w:pStyle w:val="Heading5"/>
              <w:spacing w:before="60" w:after="60"/>
              <w:jc w:val="left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  <w:tc>
          <w:tcPr>
            <w:tcW w:w="1555" w:type="dxa"/>
            <w:gridSpan w:val="4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C45FE4" w:rsidRPr="00555334" w:rsidRDefault="00C45FE4" w:rsidP="00A279B4">
            <w:pPr>
              <w:tabs>
                <w:tab w:val="left" w:pos="14034"/>
                <w:tab w:val="right" w:pos="14742"/>
              </w:tabs>
              <w:spacing w:before="60" w:after="60"/>
              <w:jc w:val="left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Project Name:</w:t>
            </w:r>
          </w:p>
        </w:tc>
        <w:tc>
          <w:tcPr>
            <w:tcW w:w="3974" w:type="dxa"/>
            <w:gridSpan w:val="14"/>
            <w:tcBorders>
              <w:left w:val="nil"/>
              <w:bottom w:val="single" w:sz="4" w:space="0" w:color="auto"/>
            </w:tcBorders>
          </w:tcPr>
          <w:p w:rsidR="00C45FE4" w:rsidRPr="00E955EC" w:rsidRDefault="00C45FE4" w:rsidP="002E4977">
            <w:pPr>
              <w:rPr>
                <w:rFonts w:cs="Arial"/>
                <w:bCs/>
                <w:smallCaps/>
                <w:sz w:val="18"/>
                <w:u w:val="single"/>
              </w:rPr>
            </w:pPr>
          </w:p>
        </w:tc>
      </w:tr>
      <w:tr w:rsidR="00AC3115" w:rsidRPr="00555334" w:rsidTr="00AC3115">
        <w:tc>
          <w:tcPr>
            <w:tcW w:w="941" w:type="dxa"/>
            <w:gridSpan w:val="2"/>
            <w:tcBorders>
              <w:right w:val="nil"/>
            </w:tcBorders>
          </w:tcPr>
          <w:p w:rsidR="00C45FE4" w:rsidRPr="00555334" w:rsidRDefault="00C45FE4" w:rsidP="00555334">
            <w:pPr>
              <w:tabs>
                <w:tab w:val="left" w:pos="14034"/>
                <w:tab w:val="right" w:pos="14742"/>
              </w:tabs>
              <w:spacing w:before="60" w:after="60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Job No:</w:t>
            </w:r>
          </w:p>
        </w:tc>
        <w:tc>
          <w:tcPr>
            <w:tcW w:w="3159" w:type="dxa"/>
            <w:gridSpan w:val="6"/>
            <w:tcBorders>
              <w:left w:val="nil"/>
            </w:tcBorders>
          </w:tcPr>
          <w:p w:rsidR="00C45FE4" w:rsidRPr="00E955EC" w:rsidRDefault="00C45FE4" w:rsidP="00A279B4">
            <w:pPr>
              <w:pStyle w:val="Heading5"/>
              <w:spacing w:before="60" w:after="60"/>
              <w:jc w:val="left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  <w:tc>
          <w:tcPr>
            <w:tcW w:w="1416" w:type="dxa"/>
            <w:gridSpan w:val="3"/>
            <w:tcBorders>
              <w:left w:val="nil"/>
              <w:right w:val="nil"/>
            </w:tcBorders>
            <w:vAlign w:val="center"/>
          </w:tcPr>
          <w:p w:rsidR="00C45FE4" w:rsidRPr="00555334" w:rsidRDefault="00C45FE4" w:rsidP="00A279B4">
            <w:pPr>
              <w:jc w:val="left"/>
              <w:rPr>
                <w:b/>
              </w:rPr>
            </w:pPr>
            <w:r w:rsidRPr="00F35A6C">
              <w:rPr>
                <w:b/>
                <w:sz w:val="18"/>
              </w:rPr>
              <w:t>Date:</w:t>
            </w:r>
          </w:p>
        </w:tc>
        <w:tc>
          <w:tcPr>
            <w:tcW w:w="2121" w:type="dxa"/>
            <w:gridSpan w:val="6"/>
            <w:tcBorders>
              <w:left w:val="nil"/>
            </w:tcBorders>
          </w:tcPr>
          <w:p w:rsidR="00C45FE4" w:rsidRPr="00E955EC" w:rsidRDefault="00C45FE4" w:rsidP="006A18C3">
            <w:pPr>
              <w:rPr>
                <w:rFonts w:cs="Arial"/>
                <w:bCs/>
                <w:smallCaps/>
                <w:sz w:val="18"/>
                <w:u w:val="single"/>
              </w:rPr>
            </w:pPr>
          </w:p>
        </w:tc>
        <w:tc>
          <w:tcPr>
            <w:tcW w:w="923" w:type="dxa"/>
            <w:gridSpan w:val="4"/>
            <w:tcBorders>
              <w:right w:val="nil"/>
            </w:tcBorders>
            <w:vAlign w:val="center"/>
          </w:tcPr>
          <w:p w:rsidR="00C45FE4" w:rsidRPr="00555334" w:rsidRDefault="00C45FE4" w:rsidP="00F35A6C">
            <w:pPr>
              <w:jc w:val="left"/>
              <w:rPr>
                <w:b/>
              </w:rPr>
            </w:pPr>
            <w:r w:rsidRPr="00F35A6C">
              <w:rPr>
                <w:b/>
                <w:sz w:val="18"/>
              </w:rPr>
              <w:t>Sheet:</w:t>
            </w:r>
          </w:p>
        </w:tc>
        <w:tc>
          <w:tcPr>
            <w:tcW w:w="2072" w:type="dxa"/>
            <w:gridSpan w:val="6"/>
            <w:tcBorders>
              <w:left w:val="nil"/>
            </w:tcBorders>
          </w:tcPr>
          <w:p w:rsidR="00C45FE4" w:rsidRPr="00555334" w:rsidRDefault="00C45FE4" w:rsidP="00BF1961">
            <w:pPr>
              <w:tabs>
                <w:tab w:val="clear" w:pos="567"/>
                <w:tab w:val="clear" w:pos="1134"/>
                <w:tab w:val="left" w:pos="175"/>
                <w:tab w:val="left" w:pos="600"/>
                <w:tab w:val="left" w:pos="1167"/>
                <w:tab w:val="left" w:pos="1426"/>
              </w:tabs>
              <w:ind w:right="-108"/>
            </w:pPr>
            <w:r w:rsidRPr="00BF1961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BF1961">
              <w:rPr>
                <w:sz w:val="18"/>
                <w:u w:val="single"/>
              </w:rPr>
              <w:t>Of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 w:rsidRPr="00316FB1">
              <w:tab/>
            </w:r>
            <w:r>
              <w:tab/>
            </w:r>
            <w:r>
              <w:tab/>
            </w:r>
            <w:r w:rsidRPr="00316FB1">
              <w:tab/>
            </w:r>
            <w:proofErr w:type="spellStart"/>
            <w:r w:rsidRPr="000D35A7">
              <w:t>Of</w:t>
            </w:r>
            <w:proofErr w:type="spellEnd"/>
            <w:r w:rsidRPr="000D35A7">
              <w:tab/>
            </w:r>
            <w:r w:rsidRPr="000D35A7">
              <w:tab/>
            </w:r>
            <w:r w:rsidRPr="00555334">
              <w:tab/>
            </w:r>
            <w:r w:rsidRPr="00555334">
              <w:tab/>
            </w:r>
            <w:r w:rsidRPr="00555334">
              <w:tab/>
            </w:r>
            <w:proofErr w:type="spellStart"/>
            <w:r w:rsidRPr="00555334">
              <w:t>Of</w:t>
            </w:r>
            <w:proofErr w:type="spellEnd"/>
            <w:r w:rsidRPr="00555334">
              <w:tab/>
            </w:r>
            <w:r w:rsidRPr="00555334">
              <w:tab/>
            </w:r>
          </w:p>
        </w:tc>
      </w:tr>
      <w:tr w:rsidR="00AC3115" w:rsidRPr="00555334" w:rsidTr="00CD5567">
        <w:trPr>
          <w:cantSplit/>
        </w:trPr>
        <w:tc>
          <w:tcPr>
            <w:tcW w:w="1835" w:type="dxa"/>
            <w:gridSpan w:val="5"/>
            <w:tcBorders>
              <w:right w:val="nil"/>
            </w:tcBorders>
          </w:tcPr>
          <w:p w:rsidR="00C45FE4" w:rsidRPr="00555334" w:rsidRDefault="00C45FE4" w:rsidP="00A279B4">
            <w:pPr>
              <w:tabs>
                <w:tab w:val="left" w:pos="14034"/>
                <w:tab w:val="right" w:pos="14742"/>
              </w:tabs>
              <w:spacing w:before="60" w:after="60"/>
              <w:jc w:val="left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Contract Manager:</w:t>
            </w:r>
          </w:p>
        </w:tc>
        <w:tc>
          <w:tcPr>
            <w:tcW w:w="1709" w:type="dxa"/>
            <w:gridSpan w:val="2"/>
            <w:tcBorders>
              <w:left w:val="nil"/>
            </w:tcBorders>
          </w:tcPr>
          <w:p w:rsidR="00C45FE4" w:rsidRPr="00E955EC" w:rsidRDefault="00C45FE4" w:rsidP="00F72CB2">
            <w:pPr>
              <w:rPr>
                <w:rFonts w:cs="Arial"/>
                <w:bCs/>
                <w:smallCaps/>
                <w:sz w:val="18"/>
                <w:u w:val="single"/>
              </w:rPr>
            </w:pPr>
          </w:p>
        </w:tc>
        <w:tc>
          <w:tcPr>
            <w:tcW w:w="1830" w:type="dxa"/>
            <w:gridSpan w:val="3"/>
            <w:tcBorders>
              <w:left w:val="nil"/>
              <w:right w:val="nil"/>
            </w:tcBorders>
            <w:vAlign w:val="center"/>
          </w:tcPr>
          <w:p w:rsidR="00C45FE4" w:rsidRPr="00555334" w:rsidRDefault="00C45FE4" w:rsidP="00A279B4">
            <w:pPr>
              <w:jc w:val="left"/>
              <w:rPr>
                <w:b/>
              </w:rPr>
            </w:pPr>
            <w:r w:rsidRPr="003E7C33">
              <w:rPr>
                <w:b/>
                <w:sz w:val="18"/>
              </w:rPr>
              <w:t>Project Manager:</w:t>
            </w:r>
          </w:p>
        </w:tc>
        <w:tc>
          <w:tcPr>
            <w:tcW w:w="1572" w:type="dxa"/>
            <w:gridSpan w:val="4"/>
            <w:tcBorders>
              <w:left w:val="nil"/>
            </w:tcBorders>
          </w:tcPr>
          <w:p w:rsidR="00C45FE4" w:rsidRPr="00E955EC" w:rsidRDefault="00C45FE4" w:rsidP="009D6E66">
            <w:pPr>
              <w:rPr>
                <w:rFonts w:cs="Arial"/>
                <w:bCs/>
                <w:smallCaps/>
                <w:sz w:val="18"/>
                <w:u w:val="single"/>
              </w:rPr>
            </w:pPr>
          </w:p>
        </w:tc>
        <w:tc>
          <w:tcPr>
            <w:tcW w:w="1614" w:type="dxa"/>
            <w:gridSpan w:val="7"/>
            <w:tcBorders>
              <w:right w:val="nil"/>
            </w:tcBorders>
          </w:tcPr>
          <w:p w:rsidR="00C45FE4" w:rsidRPr="00555334" w:rsidRDefault="00C45FE4" w:rsidP="00555334">
            <w:pPr>
              <w:tabs>
                <w:tab w:val="left" w:pos="14034"/>
                <w:tab w:val="right" w:pos="14742"/>
              </w:tabs>
              <w:spacing w:before="60" w:after="60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Site Supervisor</w:t>
            </w:r>
            <w:r>
              <w:rPr>
                <w:rFonts w:cs="Arial"/>
                <w:b/>
                <w:iCs/>
                <w:sz w:val="18"/>
              </w:rPr>
              <w:t>:</w:t>
            </w:r>
          </w:p>
        </w:tc>
        <w:tc>
          <w:tcPr>
            <w:tcW w:w="2072" w:type="dxa"/>
            <w:gridSpan w:val="6"/>
            <w:tcBorders>
              <w:left w:val="nil"/>
            </w:tcBorders>
          </w:tcPr>
          <w:p w:rsidR="00C45FE4" w:rsidRPr="00E955EC" w:rsidRDefault="00C45FE4" w:rsidP="00A279B4">
            <w:pPr>
              <w:pStyle w:val="Heading5"/>
              <w:spacing w:before="60" w:after="60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</w:tr>
      <w:tr w:rsidR="00AC3115" w:rsidRPr="00555334" w:rsidTr="003D5157">
        <w:tc>
          <w:tcPr>
            <w:tcW w:w="2063" w:type="dxa"/>
            <w:gridSpan w:val="6"/>
            <w:tcBorders>
              <w:right w:val="nil"/>
            </w:tcBorders>
          </w:tcPr>
          <w:p w:rsidR="00C45FE4" w:rsidRPr="00555334" w:rsidRDefault="00C45FE4" w:rsidP="00A279B4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jc w:val="left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Check Authorised By:</w:t>
            </w:r>
          </w:p>
        </w:tc>
        <w:tc>
          <w:tcPr>
            <w:tcW w:w="3749" w:type="dxa"/>
            <w:gridSpan w:val="6"/>
            <w:tcBorders>
              <w:left w:val="nil"/>
            </w:tcBorders>
          </w:tcPr>
          <w:p w:rsidR="00C45FE4" w:rsidRPr="00E955EC" w:rsidRDefault="00C45FE4" w:rsidP="00A279B4">
            <w:pPr>
              <w:pStyle w:val="Heading5"/>
              <w:spacing w:before="60" w:after="60"/>
              <w:jc w:val="left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C45FE4" w:rsidRPr="00555334" w:rsidRDefault="00C45FE4" w:rsidP="00555334">
            <w:pPr>
              <w:tabs>
                <w:tab w:val="left" w:pos="14034"/>
                <w:tab w:val="right" w:pos="14742"/>
              </w:tabs>
              <w:spacing w:before="60" w:after="60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Signature:</w:t>
            </w:r>
          </w:p>
        </w:tc>
        <w:tc>
          <w:tcPr>
            <w:tcW w:w="3686" w:type="dxa"/>
            <w:gridSpan w:val="13"/>
            <w:tcBorders>
              <w:left w:val="nil"/>
            </w:tcBorders>
          </w:tcPr>
          <w:p w:rsidR="00C45FE4" w:rsidRPr="00E955EC" w:rsidRDefault="00C45FE4" w:rsidP="00A279B4">
            <w:pPr>
              <w:pStyle w:val="Heading5"/>
              <w:spacing w:before="60" w:after="60"/>
              <w:jc w:val="left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</w:tr>
      <w:tr w:rsidR="00CD5567" w:rsidRPr="00555334" w:rsidTr="003D5157">
        <w:tc>
          <w:tcPr>
            <w:tcW w:w="2063" w:type="dxa"/>
            <w:gridSpan w:val="6"/>
            <w:tcBorders>
              <w:right w:val="nil"/>
            </w:tcBorders>
          </w:tcPr>
          <w:p w:rsidR="00A279B4" w:rsidRPr="00555334" w:rsidRDefault="00A279B4" w:rsidP="00A279B4">
            <w:pPr>
              <w:tabs>
                <w:tab w:val="left" w:pos="14034"/>
                <w:tab w:val="right" w:pos="14742"/>
              </w:tabs>
              <w:spacing w:before="60" w:after="60"/>
              <w:jc w:val="left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Check Delegated To:</w:t>
            </w:r>
          </w:p>
        </w:tc>
        <w:tc>
          <w:tcPr>
            <w:tcW w:w="3749" w:type="dxa"/>
            <w:gridSpan w:val="6"/>
            <w:tcBorders>
              <w:left w:val="nil"/>
            </w:tcBorders>
          </w:tcPr>
          <w:p w:rsidR="00A279B4" w:rsidRPr="00E955EC" w:rsidRDefault="00A279B4" w:rsidP="00A279B4">
            <w:pPr>
              <w:pStyle w:val="Heading5"/>
              <w:spacing w:before="60" w:after="60"/>
              <w:jc w:val="left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  <w:right w:val="nil"/>
            </w:tcBorders>
          </w:tcPr>
          <w:p w:rsidR="00A279B4" w:rsidRPr="00555334" w:rsidRDefault="00A279B4" w:rsidP="00555334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rFonts w:cs="Arial"/>
                <w:b/>
                <w:iCs/>
                <w:sz w:val="18"/>
              </w:rPr>
            </w:pPr>
            <w:r w:rsidRPr="00555334">
              <w:rPr>
                <w:rFonts w:cs="Arial"/>
                <w:b/>
                <w:iCs/>
                <w:sz w:val="18"/>
              </w:rPr>
              <w:t>Signature:</w:t>
            </w:r>
          </w:p>
        </w:tc>
        <w:tc>
          <w:tcPr>
            <w:tcW w:w="3686" w:type="dxa"/>
            <w:gridSpan w:val="13"/>
            <w:tcBorders>
              <w:left w:val="nil"/>
            </w:tcBorders>
          </w:tcPr>
          <w:p w:rsidR="00A279B4" w:rsidRPr="00E955EC" w:rsidRDefault="00A279B4" w:rsidP="00A279B4">
            <w:pPr>
              <w:pStyle w:val="Heading5"/>
              <w:spacing w:before="60" w:after="60"/>
              <w:jc w:val="left"/>
              <w:rPr>
                <w:rFonts w:ascii="Arial" w:hAnsi="Arial" w:cs="Arial"/>
                <w:bCs/>
                <w:smallCaps/>
                <w:color w:val="auto"/>
                <w:sz w:val="18"/>
                <w:u w:val="single"/>
              </w:rPr>
            </w:pPr>
          </w:p>
        </w:tc>
      </w:tr>
      <w:tr w:rsidR="00C45FE4" w:rsidTr="003D5157">
        <w:tblPrEx>
          <w:tblCellMar>
            <w:left w:w="142" w:type="dxa"/>
            <w:right w:w="142" w:type="dxa"/>
          </w:tblCellMar>
        </w:tblPrEx>
        <w:trPr>
          <w:cantSplit/>
          <w:trHeight w:hRule="exact" w:val="300"/>
        </w:trPr>
        <w:tc>
          <w:tcPr>
            <w:tcW w:w="5812" w:type="dxa"/>
            <w:gridSpan w:val="1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45FE4" w:rsidRDefault="00C45FE4" w:rsidP="007E4519">
            <w:pPr>
              <w:ind w:left="-142" w:right="-142"/>
              <w:jc w:val="left"/>
              <w:rPr>
                <w:sz w:val="16"/>
              </w:rPr>
            </w:pPr>
            <w:r w:rsidRPr="002A6A97">
              <w:rPr>
                <w:sz w:val="16"/>
              </w:rPr>
              <w:t>A</w:t>
            </w:r>
            <w:r w:rsidRPr="003D5157">
              <w:rPr>
                <w:spacing w:val="-2"/>
                <w:sz w:val="16"/>
              </w:rPr>
              <w:t xml:space="preserve">LL PRODUCTIVE DRAWINGS MUST BE REGISTERED AND STAMPED IN RED TO INDICATE PHYSICAL CHECK AND PROCESS TO </w:t>
            </w:r>
            <w:proofErr w:type="spellStart"/>
            <w:r w:rsidRPr="003D5157">
              <w:rPr>
                <w:spacing w:val="-2"/>
                <w:sz w:val="16"/>
              </w:rPr>
              <w:t>QA</w:t>
            </w:r>
            <w:proofErr w:type="spellEnd"/>
            <w:r w:rsidRPr="003D5157">
              <w:rPr>
                <w:spacing w:val="-2"/>
                <w:sz w:val="16"/>
              </w:rPr>
              <w:t xml:space="preserve"> REQUIREMENTS.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5FE4" w:rsidRDefault="00C45FE4" w:rsidP="00555334">
            <w:pPr>
              <w:pStyle w:val="Heading2"/>
              <w:spacing w:before="60"/>
              <w:jc w:val="left"/>
              <w:rPr>
                <w:sz w:val="16"/>
              </w:rPr>
            </w:pPr>
            <w:r>
              <w:rPr>
                <w:sz w:val="16"/>
              </w:rPr>
              <w:t>DAY</w:t>
            </w: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C45FE4" w:rsidTr="003D5157">
        <w:tblPrEx>
          <w:tblCellMar>
            <w:left w:w="142" w:type="dxa"/>
            <w:right w:w="142" w:type="dxa"/>
          </w:tblCellMar>
        </w:tblPrEx>
        <w:trPr>
          <w:cantSplit/>
          <w:trHeight w:hRule="exact" w:val="300"/>
        </w:trPr>
        <w:tc>
          <w:tcPr>
            <w:tcW w:w="5812" w:type="dxa"/>
            <w:gridSpan w:val="12"/>
            <w:vMerge/>
            <w:tcBorders>
              <w:left w:val="nil"/>
              <w:right w:val="nil"/>
            </w:tcBorders>
          </w:tcPr>
          <w:p w:rsidR="00C45FE4" w:rsidRDefault="00C45FE4" w:rsidP="00555334">
            <w:pPr>
              <w:ind w:right="-142"/>
              <w:rPr>
                <w:sz w:val="16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FE4" w:rsidRPr="003E7C33" w:rsidRDefault="00C45FE4" w:rsidP="003D5157">
            <w:pPr>
              <w:tabs>
                <w:tab w:val="clear" w:pos="567"/>
              </w:tabs>
              <w:ind w:right="-147"/>
              <w:jc w:val="left"/>
              <w:rPr>
                <w:b/>
                <w:sz w:val="16"/>
              </w:rPr>
            </w:pPr>
            <w:r w:rsidRPr="003E7C33">
              <w:rPr>
                <w:b/>
                <w:sz w:val="16"/>
              </w:rPr>
              <w:t>MONTH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C45FE4" w:rsidTr="003D5157">
        <w:tblPrEx>
          <w:tblCellMar>
            <w:left w:w="142" w:type="dxa"/>
            <w:right w:w="142" w:type="dxa"/>
          </w:tblCellMar>
        </w:tblPrEx>
        <w:trPr>
          <w:cantSplit/>
          <w:trHeight w:hRule="exact" w:val="300"/>
        </w:trPr>
        <w:tc>
          <w:tcPr>
            <w:tcW w:w="5812" w:type="dxa"/>
            <w:gridSpan w:val="12"/>
            <w:vMerge/>
            <w:tcBorders>
              <w:left w:val="nil"/>
              <w:bottom w:val="nil"/>
              <w:right w:val="nil"/>
            </w:tcBorders>
          </w:tcPr>
          <w:p w:rsidR="00C45FE4" w:rsidRDefault="00C45FE4" w:rsidP="00555334">
            <w:pPr>
              <w:rPr>
                <w:b/>
                <w:sz w:val="16"/>
              </w:rPr>
            </w:pPr>
          </w:p>
        </w:tc>
        <w:tc>
          <w:tcPr>
            <w:tcW w:w="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5FE4" w:rsidRDefault="00C45FE4" w:rsidP="00555334">
            <w:pPr>
              <w:spacing w:before="60"/>
              <w:rPr>
                <w:b/>
                <w:sz w:val="16"/>
              </w:rPr>
            </w:pPr>
            <w:r>
              <w:rPr>
                <w:b/>
                <w:sz w:val="16"/>
              </w:rPr>
              <w:t>YEAR</w:t>
            </w:r>
          </w:p>
        </w:tc>
        <w:tc>
          <w:tcPr>
            <w:tcW w:w="36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left w:val="nil"/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45FE4" w:rsidRPr="00E80570" w:rsidRDefault="00C45FE4" w:rsidP="003D5157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AC3115" w:rsidTr="00AC3115">
        <w:tc>
          <w:tcPr>
            <w:tcW w:w="16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9B4" w:rsidRDefault="00A279B4" w:rsidP="003D51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DRAWING No</w:t>
            </w:r>
            <w:r w:rsidR="003D5157">
              <w:rPr>
                <w:b/>
                <w:sz w:val="20"/>
              </w:rPr>
              <w:t>.</w:t>
            </w:r>
          </w:p>
        </w:tc>
        <w:tc>
          <w:tcPr>
            <w:tcW w:w="4998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79B4" w:rsidRDefault="00A279B4" w:rsidP="00555334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DRAWING TITLE</w:t>
            </w:r>
          </w:p>
        </w:tc>
        <w:tc>
          <w:tcPr>
            <w:tcW w:w="3974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279B4" w:rsidRPr="003E7C33" w:rsidRDefault="00A279B4" w:rsidP="006B417A">
            <w:pPr>
              <w:pStyle w:val="Heading1"/>
            </w:pPr>
            <w:r w:rsidRPr="006B417A">
              <w:rPr>
                <w:sz w:val="20"/>
              </w:rPr>
              <w:t>REVISION / ISSUE</w:t>
            </w: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single" w:sz="6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bottom w:val="nil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bottom w:val="nil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3D5157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66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98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3D5157">
            <w:pPr>
              <w:ind w:right="-89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157" w:rsidRPr="00E80570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  <w:szCs w:val="16"/>
              </w:rPr>
            </w:pPr>
          </w:p>
        </w:tc>
      </w:tr>
      <w:tr w:rsidR="003D5157" w:rsidTr="0085441D">
        <w:tblPrEx>
          <w:tblCellMar>
            <w:left w:w="142" w:type="dxa"/>
            <w:right w:w="142" w:type="dxa"/>
          </w:tblCellMar>
        </w:tblPrEx>
        <w:trPr>
          <w:cantSplit/>
          <w:trHeight w:hRule="exact" w:val="324"/>
        </w:trPr>
        <w:tc>
          <w:tcPr>
            <w:tcW w:w="6658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D5157" w:rsidRPr="0079679D" w:rsidRDefault="003D5157" w:rsidP="003D5157">
            <w:pPr>
              <w:ind w:left="-142"/>
              <w:jc w:val="left"/>
              <w:rPr>
                <w:bCs/>
              </w:rPr>
            </w:pPr>
            <w:r w:rsidRPr="00516D17">
              <w:rPr>
                <w:b/>
                <w:bCs/>
                <w:sz w:val="16"/>
                <w:szCs w:val="16"/>
              </w:rPr>
              <w:t>DISTRIBUTION: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</w:tr>
      <w:tr w:rsidR="003D5157" w:rsidTr="0085441D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49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3D5157" w:rsidRDefault="003D5157" w:rsidP="00555334">
            <w:pPr>
              <w:spacing w:before="60"/>
              <w:rPr>
                <w:sz w:val="16"/>
              </w:rPr>
            </w:pPr>
            <w:bookmarkStart w:id="0" w:name="_GoBack" w:colFirst="2" w:colLast="12"/>
            <w:r>
              <w:rPr>
                <w:sz w:val="16"/>
              </w:rPr>
              <w:t>SITE OFFICE</w:t>
            </w:r>
          </w:p>
        </w:tc>
        <w:tc>
          <w:tcPr>
            <w:tcW w:w="5163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</w:tr>
      <w:tr w:rsidR="003D5157" w:rsidTr="0040349D">
        <w:tblPrEx>
          <w:tblCellMar>
            <w:left w:w="142" w:type="dxa"/>
            <w:right w:w="142" w:type="dxa"/>
          </w:tblCellMar>
        </w:tblPrEx>
        <w:trPr>
          <w:trHeight w:hRule="exact" w:val="300"/>
        </w:trPr>
        <w:tc>
          <w:tcPr>
            <w:tcW w:w="1495" w:type="dxa"/>
            <w:gridSpan w:val="3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3D5157" w:rsidRDefault="003D5157" w:rsidP="00555334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SITE</w:t>
            </w:r>
          </w:p>
        </w:tc>
        <w:tc>
          <w:tcPr>
            <w:tcW w:w="5163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clear" w:pos="567"/>
                <w:tab w:val="clear" w:pos="1134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gridSpan w:val="2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  <w:tc>
          <w:tcPr>
            <w:tcW w:w="3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D5157" w:rsidRPr="003D5157" w:rsidRDefault="003D5157" w:rsidP="00C865F3">
            <w:pPr>
              <w:tabs>
                <w:tab w:val="left" w:pos="76"/>
              </w:tabs>
              <w:ind w:left="-142" w:right="-89"/>
              <w:jc w:val="center"/>
              <w:rPr>
                <w:sz w:val="16"/>
              </w:rPr>
            </w:pPr>
          </w:p>
        </w:tc>
      </w:tr>
      <w:bookmarkEnd w:id="0"/>
    </w:tbl>
    <w:p w:rsidR="00555334" w:rsidRDefault="00555334" w:rsidP="00BF1961">
      <w:pPr>
        <w:tabs>
          <w:tab w:val="clear" w:pos="567"/>
          <w:tab w:val="clear" w:pos="10206"/>
          <w:tab w:val="left" w:pos="1418"/>
          <w:tab w:val="right" w:pos="10488"/>
        </w:tabs>
        <w:rPr>
          <w:b/>
          <w:sz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7579"/>
        <w:gridCol w:w="1000"/>
        <w:gridCol w:w="808"/>
      </w:tblGrid>
      <w:tr w:rsidR="006B417A" w:rsidTr="00BF1961">
        <w:tc>
          <w:tcPr>
            <w:tcW w:w="1210" w:type="dxa"/>
          </w:tcPr>
          <w:p w:rsidR="006B417A" w:rsidRPr="00906AB3" w:rsidRDefault="006B417A" w:rsidP="006B417A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9387" w:type="dxa"/>
            <w:gridSpan w:val="3"/>
            <w:tcBorders>
              <w:bottom w:val="single" w:sz="4" w:space="0" w:color="auto"/>
            </w:tcBorders>
          </w:tcPr>
          <w:p w:rsidR="006B417A" w:rsidRDefault="006B417A" w:rsidP="006B417A">
            <w:pPr>
              <w:rPr>
                <w:sz w:val="16"/>
                <w:szCs w:val="16"/>
              </w:rPr>
            </w:pPr>
          </w:p>
        </w:tc>
      </w:tr>
      <w:tr w:rsidR="006B417A" w:rsidTr="00BF1961">
        <w:tc>
          <w:tcPr>
            <w:tcW w:w="10597" w:type="dxa"/>
            <w:gridSpan w:val="4"/>
            <w:tcBorders>
              <w:bottom w:val="single" w:sz="4" w:space="0" w:color="auto"/>
            </w:tcBorders>
          </w:tcPr>
          <w:p w:rsidR="006B417A" w:rsidRDefault="006B417A" w:rsidP="00BF1961">
            <w:pPr>
              <w:tabs>
                <w:tab w:val="clear" w:pos="10206"/>
              </w:tabs>
              <w:rPr>
                <w:sz w:val="16"/>
                <w:szCs w:val="16"/>
              </w:rPr>
            </w:pPr>
          </w:p>
        </w:tc>
      </w:tr>
      <w:tr w:rsidR="006B417A" w:rsidTr="00BF1961"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417A" w:rsidRDefault="006B417A" w:rsidP="006B417A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6B417A" w:rsidRPr="00906AB3" w:rsidRDefault="006B417A" w:rsidP="006B417A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6B417A" w:rsidRDefault="006B417A" w:rsidP="006B417A">
            <w:pPr>
              <w:rPr>
                <w:sz w:val="16"/>
                <w:szCs w:val="16"/>
              </w:rPr>
            </w:pPr>
          </w:p>
        </w:tc>
      </w:tr>
    </w:tbl>
    <w:p w:rsidR="00E753C6" w:rsidRPr="00E753C6" w:rsidRDefault="00E753C6">
      <w:pPr>
        <w:rPr>
          <w:sz w:val="10"/>
        </w:rPr>
      </w:pPr>
    </w:p>
    <w:tbl>
      <w:tblPr>
        <w:tblW w:w="1063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134"/>
        <w:gridCol w:w="1276"/>
      </w:tblGrid>
      <w:tr w:rsidR="00555334" w:rsidTr="00BF1961">
        <w:tc>
          <w:tcPr>
            <w:tcW w:w="2694" w:type="dxa"/>
          </w:tcPr>
          <w:p w:rsidR="00555334" w:rsidRDefault="00555334" w:rsidP="00555334">
            <w:pPr>
              <w:spacing w:before="120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1842" w:type="dxa"/>
          </w:tcPr>
          <w:p w:rsidR="00555334" w:rsidRDefault="00555334" w:rsidP="00555334">
            <w:pPr>
              <w:spacing w:before="120"/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1843" w:type="dxa"/>
          </w:tcPr>
          <w:p w:rsidR="00555334" w:rsidRDefault="00555334" w:rsidP="00555334">
            <w:pPr>
              <w:spacing w:before="120"/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1843" w:type="dxa"/>
          </w:tcPr>
          <w:p w:rsidR="00555334" w:rsidRDefault="00555334" w:rsidP="00555334">
            <w:pPr>
              <w:spacing w:before="120"/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1134" w:type="dxa"/>
          </w:tcPr>
          <w:p w:rsidR="00555334" w:rsidRDefault="00555334" w:rsidP="00555334">
            <w:pPr>
              <w:jc w:val="center"/>
              <w:rPr>
                <w:b/>
                <w:i/>
                <w:iCs/>
                <w:sz w:val="16"/>
              </w:rPr>
            </w:pPr>
            <w:r>
              <w:rPr>
                <w:b/>
                <w:i/>
                <w:iCs/>
                <w:sz w:val="16"/>
              </w:rPr>
              <w:t>APPROVED</w:t>
            </w:r>
          </w:p>
          <w:p w:rsidR="00555334" w:rsidRDefault="00555334" w:rsidP="00555334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(YES/NO)</w:t>
            </w:r>
          </w:p>
        </w:tc>
        <w:tc>
          <w:tcPr>
            <w:tcW w:w="1276" w:type="dxa"/>
            <w:vAlign w:val="center"/>
          </w:tcPr>
          <w:p w:rsidR="00555334" w:rsidRPr="003E7C33" w:rsidRDefault="00555334" w:rsidP="003E7C33">
            <w:pPr>
              <w:jc w:val="center"/>
              <w:rPr>
                <w:b/>
                <w:i/>
                <w:u w:val="single"/>
              </w:rPr>
            </w:pPr>
            <w:r w:rsidRPr="003E7C33">
              <w:rPr>
                <w:b/>
                <w:i/>
                <w:sz w:val="16"/>
              </w:rPr>
              <w:t>DATE</w:t>
            </w:r>
          </w:p>
        </w:tc>
      </w:tr>
      <w:tr w:rsidR="00555334" w:rsidTr="00BF1961">
        <w:tc>
          <w:tcPr>
            <w:tcW w:w="2694" w:type="dxa"/>
          </w:tcPr>
          <w:p w:rsidR="00555334" w:rsidRDefault="00555334" w:rsidP="00555334">
            <w:pPr>
              <w:rPr>
                <w:u w:val="single"/>
              </w:rPr>
            </w:pPr>
            <w:r w:rsidRPr="0079679D">
              <w:rPr>
                <w:b/>
                <w:smallCaps/>
                <w:sz w:val="16"/>
              </w:rPr>
              <w:t>Heyday</w:t>
            </w:r>
            <w:r w:rsidR="00D35FBC">
              <w:rPr>
                <w:b/>
                <w:smallCaps/>
                <w:sz w:val="16"/>
              </w:rPr>
              <w:t xml:space="preserve"> Group</w:t>
            </w:r>
            <w:r w:rsidR="007E4519">
              <w:rPr>
                <w:b/>
                <w:smallCaps/>
                <w:sz w:val="16"/>
              </w:rPr>
              <w:t xml:space="preserve"> (representative)</w:t>
            </w:r>
          </w:p>
        </w:tc>
        <w:tc>
          <w:tcPr>
            <w:tcW w:w="1842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843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843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</w:tr>
      <w:tr w:rsidR="00555334" w:rsidTr="00BF1961">
        <w:tc>
          <w:tcPr>
            <w:tcW w:w="2694" w:type="dxa"/>
          </w:tcPr>
          <w:p w:rsidR="00555334" w:rsidRDefault="00555334" w:rsidP="00555334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1842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843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843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</w:tr>
      <w:tr w:rsidR="00555334" w:rsidTr="00BF1961">
        <w:tc>
          <w:tcPr>
            <w:tcW w:w="2694" w:type="dxa"/>
          </w:tcPr>
          <w:p w:rsidR="00555334" w:rsidRDefault="00555334" w:rsidP="00555334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1842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843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843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</w:tcPr>
          <w:p w:rsidR="00555334" w:rsidRPr="00E955EC" w:rsidRDefault="00555334" w:rsidP="00E955EC">
            <w:pPr>
              <w:jc w:val="center"/>
              <w:rPr>
                <w:sz w:val="16"/>
              </w:rPr>
            </w:pPr>
          </w:p>
        </w:tc>
      </w:tr>
    </w:tbl>
    <w:p w:rsidR="00555334" w:rsidRPr="006B417A" w:rsidRDefault="006B417A" w:rsidP="00BF1961">
      <w:pPr>
        <w:rPr>
          <w:i/>
          <w:sz w:val="16"/>
        </w:rPr>
      </w:pPr>
      <w:r>
        <w:rPr>
          <w:i/>
          <w:sz w:val="16"/>
        </w:rPr>
        <w:t>(</w:t>
      </w:r>
      <w:r w:rsidR="00555334" w:rsidRPr="006B417A">
        <w:rPr>
          <w:i/>
          <w:sz w:val="16"/>
        </w:rPr>
        <w:t>Client and Authority may elect or not elect to sign the acceptance</w:t>
      </w:r>
      <w:r>
        <w:rPr>
          <w:i/>
          <w:sz w:val="16"/>
        </w:rPr>
        <w:t>).</w:t>
      </w:r>
    </w:p>
    <w:p w:rsidR="00555334" w:rsidRDefault="00555334" w:rsidP="00555334">
      <w:pPr>
        <w:rPr>
          <w:b/>
          <w:sz w:val="16"/>
          <w:u w:val="single"/>
        </w:rPr>
      </w:pPr>
    </w:p>
    <w:p w:rsidR="00771A86" w:rsidRPr="006B417A" w:rsidRDefault="00555334" w:rsidP="00E753C6">
      <w:pPr>
        <w:tabs>
          <w:tab w:val="clear" w:pos="567"/>
          <w:tab w:val="clear" w:pos="10206"/>
          <w:tab w:val="left" w:pos="2268"/>
          <w:tab w:val="right" w:pos="4395"/>
        </w:tabs>
        <w:ind w:left="-142" w:firstLine="142"/>
        <w:rPr>
          <w:b/>
          <w:sz w:val="16"/>
        </w:rPr>
      </w:pPr>
      <w:r>
        <w:rPr>
          <w:b/>
          <w:sz w:val="16"/>
          <w:u w:val="single"/>
        </w:rPr>
        <w:t>ACCEPTANCE CRITERIA:</w:t>
      </w:r>
      <w:r>
        <w:rPr>
          <w:b/>
          <w:sz w:val="16"/>
        </w:rPr>
        <w:tab/>
        <w:t xml:space="preserve">AS PER </w:t>
      </w:r>
      <w:proofErr w:type="spellStart"/>
      <w:r>
        <w:rPr>
          <w:b/>
          <w:sz w:val="16"/>
        </w:rPr>
        <w:t>ITP</w:t>
      </w:r>
      <w:proofErr w:type="spellEnd"/>
      <w:r>
        <w:rPr>
          <w:b/>
          <w:sz w:val="16"/>
        </w:rPr>
        <w:t xml:space="preserve"> =</w:t>
      </w:r>
      <w:r w:rsidR="00E753C6">
        <w:rPr>
          <w:b/>
          <w:sz w:val="16"/>
        </w:rPr>
        <w:t xml:space="preserve"> </w:t>
      </w:r>
      <w:r w:rsidR="00E2533F">
        <w:rPr>
          <w:b/>
          <w:sz w:val="16"/>
        </w:rPr>
        <w:t>(3) LATEST ISSUES OF DRAWINGS</w:t>
      </w:r>
      <w:r w:rsidR="003D5157">
        <w:rPr>
          <w:b/>
          <w:sz w:val="16"/>
        </w:rPr>
        <w:t>,</w:t>
      </w:r>
      <w:r w:rsidR="00E2533F">
        <w:rPr>
          <w:b/>
          <w:sz w:val="16"/>
        </w:rPr>
        <w:t xml:space="preserve"> (7) CLIENT OR NOMINEE APPROVAL.</w:t>
      </w:r>
    </w:p>
    <w:sectPr w:rsidR="00771A86" w:rsidRPr="006B417A" w:rsidSect="00BF1961">
      <w:headerReference w:type="default" r:id="rId8"/>
      <w:footerReference w:type="default" r:id="rId9"/>
      <w:pgSz w:w="11906" w:h="16838"/>
      <w:pgMar w:top="426" w:right="424" w:bottom="851" w:left="851" w:header="436" w:footer="5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961" w:rsidRDefault="00BF1961" w:rsidP="00771A86">
      <w:pPr>
        <w:pStyle w:val="Footer"/>
      </w:pPr>
      <w:r>
        <w:separator/>
      </w:r>
    </w:p>
  </w:endnote>
  <w:endnote w:type="continuationSeparator" w:id="0">
    <w:p w:rsidR="00BF1961" w:rsidRDefault="00BF1961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054"/>
      <w:gridCol w:w="2410"/>
      <w:gridCol w:w="1241"/>
    </w:tblGrid>
    <w:tr w:rsidR="00BF1961" w:rsidRPr="00050B4A" w:rsidTr="005F381A">
      <w:tc>
        <w:tcPr>
          <w:tcW w:w="7054" w:type="dxa"/>
          <w:shd w:val="clear" w:color="auto" w:fill="auto"/>
        </w:tcPr>
        <w:p w:rsidR="00BF1961" w:rsidRPr="00050B4A" w:rsidRDefault="00BF1961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DE1796">
            <w:rPr>
              <w:rFonts w:cs="Arial"/>
              <w:noProof/>
              <w:snapToGrid w:val="0"/>
              <w:sz w:val="12"/>
            </w:rPr>
            <w:t>PROJ3003 - ITC - (1A) Drawing Register (For Construction).docx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410" w:type="dxa"/>
          <w:shd w:val="clear" w:color="auto" w:fill="auto"/>
        </w:tcPr>
        <w:p w:rsidR="00BF1961" w:rsidRPr="00050B4A" w:rsidRDefault="00521082" w:rsidP="009314BC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napToGrid w:val="0"/>
              <w:sz w:val="12"/>
            </w:rPr>
            <w:t>[PROJ3003, R3</w:t>
          </w:r>
          <w:r w:rsidR="00BF1961" w:rsidRPr="00555334">
            <w:rPr>
              <w:rFonts w:cs="Arial"/>
              <w:snapToGrid w:val="0"/>
              <w:sz w:val="12"/>
            </w:rPr>
            <w:t>]</w:t>
          </w:r>
        </w:p>
      </w:tc>
      <w:tc>
        <w:tcPr>
          <w:tcW w:w="1241" w:type="dxa"/>
          <w:shd w:val="clear" w:color="auto" w:fill="auto"/>
        </w:tcPr>
        <w:p w:rsidR="00BF1961" w:rsidRPr="00050B4A" w:rsidRDefault="00BF1961" w:rsidP="00E2533F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napToGrid w:val="0"/>
              <w:sz w:val="12"/>
            </w:rPr>
          </w:pPr>
        </w:p>
      </w:tc>
    </w:tr>
  </w:tbl>
  <w:p w:rsidR="00BF1961" w:rsidRPr="0003414F" w:rsidRDefault="00BF1961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961" w:rsidRDefault="00BF1961" w:rsidP="00771A86">
      <w:pPr>
        <w:pStyle w:val="Footer"/>
      </w:pPr>
      <w:r>
        <w:separator/>
      </w:r>
    </w:p>
  </w:footnote>
  <w:footnote w:type="continuationSeparator" w:id="0">
    <w:p w:rsidR="00BF1961" w:rsidRDefault="00BF1961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108" w:type="dxa"/>
      <w:tblLook w:val="0000" w:firstRow="0" w:lastRow="0" w:firstColumn="0" w:lastColumn="0" w:noHBand="0" w:noVBand="0"/>
    </w:tblPr>
    <w:tblGrid>
      <w:gridCol w:w="2977"/>
      <w:gridCol w:w="4678"/>
      <w:gridCol w:w="2977"/>
    </w:tblGrid>
    <w:tr w:rsidR="00BF1961" w:rsidTr="00E95C91">
      <w:tc>
        <w:tcPr>
          <w:tcW w:w="2977" w:type="dxa"/>
          <w:vAlign w:val="bottom"/>
        </w:tcPr>
        <w:p w:rsidR="00BF1961" w:rsidRDefault="00BF1961" w:rsidP="00E95C91">
          <w:pPr>
            <w:tabs>
              <w:tab w:val="right" w:pos="8306"/>
            </w:tabs>
            <w:jc w:val="left"/>
          </w:pPr>
          <w:r>
            <w:rPr>
              <w:noProof/>
              <w:lang w:eastAsia="en-AU"/>
            </w:rPr>
            <w:drawing>
              <wp:inline distT="0" distB="0" distL="0" distR="0" wp14:anchorId="3A996041" wp14:editId="290E70B6">
                <wp:extent cx="1282065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06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AU"/>
            </w:rPr>
            <w:t xml:space="preserve"> </w:t>
          </w:r>
        </w:p>
      </w:tc>
      <w:tc>
        <w:tcPr>
          <w:tcW w:w="4678" w:type="dxa"/>
          <w:vAlign w:val="center"/>
        </w:tcPr>
        <w:p w:rsidR="00F35A6C" w:rsidRDefault="00DE1796" w:rsidP="00F35A6C">
          <w:pPr>
            <w:jc w:val="center"/>
            <w:rPr>
              <w:b/>
              <w:bCs/>
              <w:sz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BF1961" w:rsidRPr="0004313F">
            <w:rPr>
              <w:rFonts w:cs="Arial"/>
              <w:b/>
              <w:sz w:val="28"/>
              <w:szCs w:val="28"/>
            </w:rPr>
            <w:t xml:space="preserve">: </w:t>
          </w:r>
          <w:r w:rsidR="00F35A6C">
            <w:rPr>
              <w:b/>
              <w:bCs/>
              <w:sz w:val="28"/>
            </w:rPr>
            <w:t>1A</w:t>
          </w:r>
          <w:r w:rsidR="00BF1961" w:rsidRPr="0004313F">
            <w:rPr>
              <w:rFonts w:cs="Arial"/>
              <w:b/>
              <w:sz w:val="28"/>
              <w:szCs w:val="28"/>
            </w:rPr>
            <w:br/>
          </w:r>
          <w:r w:rsidR="00F35A6C">
            <w:rPr>
              <w:b/>
              <w:bCs/>
              <w:sz w:val="28"/>
            </w:rPr>
            <w:t xml:space="preserve">DRAWING REGISTER </w:t>
          </w:r>
        </w:p>
        <w:p w:rsidR="00BF1961" w:rsidRPr="008658D3" w:rsidRDefault="00F35A6C" w:rsidP="00F35A6C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</w:rPr>
            <w:t>(FOR CONSTRUCTION ONLY)</w:t>
          </w:r>
        </w:p>
      </w:tc>
      <w:tc>
        <w:tcPr>
          <w:tcW w:w="2977" w:type="dxa"/>
        </w:tcPr>
        <w:p w:rsidR="00BF1961" w:rsidRPr="00EB2942" w:rsidRDefault="00BF1961" w:rsidP="00E95C9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BF1961" w:rsidRDefault="00BF1961" w:rsidP="00E95C91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BF1961" w:rsidRPr="0003414F" w:rsidRDefault="00BF1961" w:rsidP="00E95C91">
          <w:pPr>
            <w:jc w:val="right"/>
            <w:rPr>
              <w:rFonts w:cs="Arial"/>
              <w:sz w:val="12"/>
              <w:szCs w:val="12"/>
            </w:rPr>
          </w:pPr>
        </w:p>
        <w:p w:rsidR="00BF1961" w:rsidRPr="0015140B" w:rsidRDefault="00BF1961" w:rsidP="00E95C91">
          <w:pPr>
            <w:jc w:val="right"/>
            <w:rPr>
              <w:rFonts w:cs="Arial"/>
              <w:sz w:val="16"/>
            </w:rPr>
          </w:pPr>
          <w:r w:rsidRPr="0015140B">
            <w:rPr>
              <w:rFonts w:cs="Arial"/>
              <w:sz w:val="16"/>
            </w:rPr>
            <w:t>Locked Bag 2228</w:t>
          </w:r>
        </w:p>
        <w:p w:rsidR="00BF1961" w:rsidRPr="0015140B" w:rsidRDefault="00BF1961" w:rsidP="00E95C91">
          <w:pPr>
            <w:jc w:val="right"/>
            <w:rPr>
              <w:rFonts w:cs="Arial"/>
              <w:sz w:val="16"/>
            </w:rPr>
          </w:pPr>
          <w:r w:rsidRPr="0015140B">
            <w:rPr>
              <w:rFonts w:cs="Arial"/>
              <w:sz w:val="16"/>
            </w:rPr>
            <w:t>North Ryde  NSW  1670</w:t>
          </w:r>
        </w:p>
        <w:p w:rsidR="00BF1961" w:rsidRPr="00EB2942" w:rsidRDefault="00BF1961" w:rsidP="00E95C91">
          <w:pPr>
            <w:jc w:val="right"/>
            <w:rPr>
              <w:rFonts w:cs="Arial"/>
              <w:sz w:val="4"/>
              <w:szCs w:val="4"/>
            </w:rPr>
          </w:pPr>
        </w:p>
        <w:p w:rsidR="00BF1961" w:rsidRDefault="00BF1961" w:rsidP="00E95C91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BF1961" w:rsidRDefault="00BF1961" w:rsidP="00E95C91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BF1961" w:rsidRDefault="00BF1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1203B"/>
    <w:rsid w:val="00012C58"/>
    <w:rsid w:val="00021BCC"/>
    <w:rsid w:val="0003414F"/>
    <w:rsid w:val="00050B4A"/>
    <w:rsid w:val="00120466"/>
    <w:rsid w:val="0015140B"/>
    <w:rsid w:val="00160D42"/>
    <w:rsid w:val="001C4F10"/>
    <w:rsid w:val="001E20F4"/>
    <w:rsid w:val="00206AA3"/>
    <w:rsid w:val="00247546"/>
    <w:rsid w:val="002A6A97"/>
    <w:rsid w:val="002C1A76"/>
    <w:rsid w:val="0034592B"/>
    <w:rsid w:val="00381F3D"/>
    <w:rsid w:val="003B29C3"/>
    <w:rsid w:val="003D5157"/>
    <w:rsid w:val="003E7C33"/>
    <w:rsid w:val="003F03A6"/>
    <w:rsid w:val="004E03CB"/>
    <w:rsid w:val="00521082"/>
    <w:rsid w:val="005214F3"/>
    <w:rsid w:val="005266BF"/>
    <w:rsid w:val="00555334"/>
    <w:rsid w:val="005C6A86"/>
    <w:rsid w:val="005E0588"/>
    <w:rsid w:val="005F381A"/>
    <w:rsid w:val="006729FA"/>
    <w:rsid w:val="00677F4E"/>
    <w:rsid w:val="006B417A"/>
    <w:rsid w:val="006C3239"/>
    <w:rsid w:val="006F7869"/>
    <w:rsid w:val="007032EB"/>
    <w:rsid w:val="00726EF1"/>
    <w:rsid w:val="00745370"/>
    <w:rsid w:val="00763391"/>
    <w:rsid w:val="007674C5"/>
    <w:rsid w:val="00771A86"/>
    <w:rsid w:val="007C3CB2"/>
    <w:rsid w:val="007E07CB"/>
    <w:rsid w:val="007E4519"/>
    <w:rsid w:val="007E5716"/>
    <w:rsid w:val="0085441D"/>
    <w:rsid w:val="008658D3"/>
    <w:rsid w:val="00885555"/>
    <w:rsid w:val="008A3B21"/>
    <w:rsid w:val="008B0D0E"/>
    <w:rsid w:val="008C08B8"/>
    <w:rsid w:val="009314BC"/>
    <w:rsid w:val="0094333F"/>
    <w:rsid w:val="00990B4B"/>
    <w:rsid w:val="00A279B4"/>
    <w:rsid w:val="00AB060B"/>
    <w:rsid w:val="00AC3115"/>
    <w:rsid w:val="00BB7132"/>
    <w:rsid w:val="00BF1961"/>
    <w:rsid w:val="00C45FE4"/>
    <w:rsid w:val="00C626C0"/>
    <w:rsid w:val="00C704CE"/>
    <w:rsid w:val="00C72490"/>
    <w:rsid w:val="00C91AFF"/>
    <w:rsid w:val="00CB4713"/>
    <w:rsid w:val="00CC155D"/>
    <w:rsid w:val="00CD5567"/>
    <w:rsid w:val="00D34708"/>
    <w:rsid w:val="00D35FBC"/>
    <w:rsid w:val="00D40C48"/>
    <w:rsid w:val="00DE1796"/>
    <w:rsid w:val="00E2533F"/>
    <w:rsid w:val="00E2742E"/>
    <w:rsid w:val="00E61924"/>
    <w:rsid w:val="00E753C6"/>
    <w:rsid w:val="00E80570"/>
    <w:rsid w:val="00E955EC"/>
    <w:rsid w:val="00E95C91"/>
    <w:rsid w:val="00EB2942"/>
    <w:rsid w:val="00F0679B"/>
    <w:rsid w:val="00F35A6C"/>
    <w:rsid w:val="00F70618"/>
    <w:rsid w:val="00F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53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53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53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53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677F4E"/>
    <w:pPr>
      <w:tabs>
        <w:tab w:val="clear" w:pos="567"/>
        <w:tab w:val="clear" w:pos="1134"/>
        <w:tab w:val="clear" w:pos="10206"/>
      </w:tabs>
      <w:ind w:left="360"/>
    </w:pPr>
    <w:rPr>
      <w:sz w:val="24"/>
      <w:lang w:val="en-US"/>
    </w:rPr>
  </w:style>
  <w:style w:type="character" w:customStyle="1" w:styleId="BodyTextIndent2Char">
    <w:name w:val="Body Text Indent 2 Char"/>
    <w:link w:val="BodyTextIndent2"/>
    <w:rsid w:val="00677F4E"/>
    <w:rPr>
      <w:rFonts w:ascii="Arial" w:hAnsi="Arial"/>
      <w:sz w:val="24"/>
      <w:lang w:val="en-US" w:eastAsia="en-US"/>
    </w:rPr>
  </w:style>
  <w:style w:type="paragraph" w:styleId="BodyText">
    <w:name w:val="Body Text"/>
    <w:basedOn w:val="Normal"/>
    <w:link w:val="BodyTextChar"/>
    <w:rsid w:val="00677F4E"/>
    <w:pPr>
      <w:tabs>
        <w:tab w:val="clear" w:pos="567"/>
        <w:tab w:val="clear" w:pos="1134"/>
        <w:tab w:val="clear" w:pos="10206"/>
      </w:tabs>
    </w:pPr>
  </w:style>
  <w:style w:type="character" w:customStyle="1" w:styleId="BodyTextChar">
    <w:name w:val="Body Text Char"/>
    <w:link w:val="BodyText"/>
    <w:rsid w:val="00677F4E"/>
    <w:rPr>
      <w:rFonts w:ascii="Arial" w:hAnsi="Arial"/>
      <w:sz w:val="22"/>
      <w:lang w:eastAsia="en-US"/>
    </w:rPr>
  </w:style>
  <w:style w:type="character" w:customStyle="1" w:styleId="HeaderChar">
    <w:name w:val="Header Char"/>
    <w:link w:val="Header"/>
    <w:rsid w:val="007E5716"/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5533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55334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55334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55334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styleId="Emphasis">
    <w:name w:val="Emphasis"/>
    <w:basedOn w:val="DefaultParagraphFont"/>
    <w:qFormat/>
    <w:rsid w:val="00BF19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53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53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53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53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677F4E"/>
    <w:pPr>
      <w:tabs>
        <w:tab w:val="clear" w:pos="567"/>
        <w:tab w:val="clear" w:pos="1134"/>
        <w:tab w:val="clear" w:pos="10206"/>
      </w:tabs>
      <w:ind w:left="360"/>
    </w:pPr>
    <w:rPr>
      <w:sz w:val="24"/>
      <w:lang w:val="en-US"/>
    </w:rPr>
  </w:style>
  <w:style w:type="character" w:customStyle="1" w:styleId="BodyTextIndent2Char">
    <w:name w:val="Body Text Indent 2 Char"/>
    <w:link w:val="BodyTextIndent2"/>
    <w:rsid w:val="00677F4E"/>
    <w:rPr>
      <w:rFonts w:ascii="Arial" w:hAnsi="Arial"/>
      <w:sz w:val="24"/>
      <w:lang w:val="en-US" w:eastAsia="en-US"/>
    </w:rPr>
  </w:style>
  <w:style w:type="paragraph" w:styleId="BodyText">
    <w:name w:val="Body Text"/>
    <w:basedOn w:val="Normal"/>
    <w:link w:val="BodyTextChar"/>
    <w:rsid w:val="00677F4E"/>
    <w:pPr>
      <w:tabs>
        <w:tab w:val="clear" w:pos="567"/>
        <w:tab w:val="clear" w:pos="1134"/>
        <w:tab w:val="clear" w:pos="10206"/>
      </w:tabs>
    </w:pPr>
  </w:style>
  <w:style w:type="character" w:customStyle="1" w:styleId="BodyTextChar">
    <w:name w:val="Body Text Char"/>
    <w:link w:val="BodyText"/>
    <w:rsid w:val="00677F4E"/>
    <w:rPr>
      <w:rFonts w:ascii="Arial" w:hAnsi="Arial"/>
      <w:sz w:val="22"/>
      <w:lang w:eastAsia="en-US"/>
    </w:rPr>
  </w:style>
  <w:style w:type="character" w:customStyle="1" w:styleId="HeaderChar">
    <w:name w:val="Header Char"/>
    <w:link w:val="Header"/>
    <w:rsid w:val="007E5716"/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5533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55334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55334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55334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styleId="Emphasis">
    <w:name w:val="Emphasis"/>
    <w:basedOn w:val="DefaultParagraphFont"/>
    <w:qFormat/>
    <w:rsid w:val="00BF19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2C449-5DCB-4701-B1C6-9A0DF68D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C8C17EC0.dotm</Template>
  <TotalTime>32</TotalTime>
  <Pages>1</Pages>
  <Words>104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10</cp:revision>
  <cp:lastPrinted>2014-01-30T08:03:00Z</cp:lastPrinted>
  <dcterms:created xsi:type="dcterms:W3CDTF">2014-01-22T23:42:00Z</dcterms:created>
  <dcterms:modified xsi:type="dcterms:W3CDTF">2014-02-19T03:45:00Z</dcterms:modified>
</cp:coreProperties>
</file>