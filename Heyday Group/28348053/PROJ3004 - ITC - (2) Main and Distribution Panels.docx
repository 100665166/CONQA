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2"/>
        <w:gridCol w:w="596"/>
        <w:gridCol w:w="114"/>
        <w:gridCol w:w="284"/>
        <w:gridCol w:w="199"/>
        <w:gridCol w:w="596"/>
        <w:gridCol w:w="597"/>
        <w:gridCol w:w="596"/>
        <w:gridCol w:w="138"/>
        <w:gridCol w:w="459"/>
        <w:gridCol w:w="597"/>
        <w:gridCol w:w="78"/>
        <w:gridCol w:w="425"/>
        <w:gridCol w:w="93"/>
        <w:gridCol w:w="49"/>
        <w:gridCol w:w="548"/>
        <w:gridCol w:w="596"/>
        <w:gridCol w:w="597"/>
        <w:gridCol w:w="527"/>
        <w:gridCol w:w="70"/>
        <w:gridCol w:w="213"/>
        <w:gridCol w:w="383"/>
        <w:gridCol w:w="597"/>
        <w:gridCol w:w="438"/>
        <w:gridCol w:w="158"/>
        <w:gridCol w:w="125"/>
        <w:gridCol w:w="142"/>
        <w:gridCol w:w="330"/>
        <w:gridCol w:w="237"/>
        <w:gridCol w:w="359"/>
        <w:gridCol w:w="597"/>
        <w:gridCol w:w="36"/>
        <w:gridCol w:w="561"/>
        <w:gridCol w:w="290"/>
        <w:gridCol w:w="283"/>
        <w:gridCol w:w="23"/>
        <w:gridCol w:w="403"/>
        <w:gridCol w:w="194"/>
        <w:gridCol w:w="231"/>
        <w:gridCol w:w="365"/>
        <w:gridCol w:w="597"/>
        <w:gridCol w:w="597"/>
      </w:tblGrid>
      <w:tr w:rsidR="00DE3061" w:rsidRPr="003336DC" w:rsidTr="00283C8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9"/>
            <w:tcBorders>
              <w:left w:val="nil"/>
              <w:bottom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1"/>
            <w:tcBorders>
              <w:left w:val="nil"/>
              <w:bottom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4"/>
            <w:tcBorders>
              <w:right w:val="nil"/>
            </w:tcBorders>
          </w:tcPr>
          <w:p w:rsidR="00DE3061" w:rsidRPr="00316FB1" w:rsidRDefault="00DE3061" w:rsidP="00DE306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gridSpan w:val="3"/>
            <w:tcBorders>
              <w:left w:val="nil"/>
              <w:right w:val="single" w:sz="4" w:space="0" w:color="auto"/>
            </w:tcBorders>
          </w:tcPr>
          <w:p w:rsidR="00DE3061" w:rsidRPr="000D35A7" w:rsidRDefault="00DE3061" w:rsidP="00DE3061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DE3061" w:rsidRPr="003336DC" w:rsidTr="00283C82">
        <w:trPr>
          <w:tblHeader/>
        </w:trPr>
        <w:tc>
          <w:tcPr>
            <w:tcW w:w="1843" w:type="dxa"/>
            <w:gridSpan w:val="4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6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8"/>
            <w:tcBorders>
              <w:lef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5"/>
            <w:tcBorders>
              <w:left w:val="nil"/>
              <w:right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DE3061" w:rsidRPr="003336DC" w:rsidTr="00283C82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DE3061" w:rsidRPr="003336DC" w:rsidRDefault="00DE3061" w:rsidP="00DE306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  <w:bottom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8"/>
            <w:tcBorders>
              <w:bottom w:val="single" w:sz="4" w:space="0" w:color="auto"/>
              <w:right w:val="nil"/>
            </w:tcBorders>
          </w:tcPr>
          <w:p w:rsidR="00DE3061" w:rsidRPr="003336DC" w:rsidRDefault="00DE3061" w:rsidP="00DE306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5"/>
            <w:tcBorders>
              <w:left w:val="nil"/>
              <w:bottom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E3061" w:rsidRPr="003336DC" w:rsidRDefault="00DE3061" w:rsidP="00DE306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DE3061" w:rsidRPr="003336DC" w:rsidTr="00283C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E3061" w:rsidRPr="003336DC" w:rsidRDefault="00DE3061" w:rsidP="00DE3061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3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DE3061" w:rsidRPr="003336DC" w:rsidRDefault="00DE3061" w:rsidP="00DE3061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DE3061" w:rsidRPr="00303391" w:rsidTr="00DE30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3" w:type="dxa"/>
            <w:gridSpan w:val="2"/>
            <w:vMerge w:val="restart"/>
            <w:tcBorders>
              <w:right w:val="nil"/>
            </w:tcBorders>
            <w:vAlign w:val="center"/>
          </w:tcPr>
          <w:p w:rsidR="00DE3061" w:rsidRPr="00C4671D" w:rsidRDefault="00DE3061" w:rsidP="00DE3061">
            <w:pPr>
              <w:pStyle w:val="BodyText3"/>
              <w:jc w:val="center"/>
              <w:rPr>
                <w:sz w:val="14"/>
                <w:lang w:val="en-AU"/>
              </w:rPr>
            </w:pPr>
            <w:r w:rsidRPr="00C4671D">
              <w:rPr>
                <w:sz w:val="14"/>
                <w:lang w:val="en-AU"/>
              </w:rPr>
              <w:t>BOARD TYPE OR NUMBER OR AREA</w:t>
            </w:r>
          </w:p>
        </w:tc>
        <w:tc>
          <w:tcPr>
            <w:tcW w:w="119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ind w:left="-107" w:right="-96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ACCEPTANCE CRITERIA</w:t>
            </w:r>
          </w:p>
        </w:tc>
        <w:tc>
          <w:tcPr>
            <w:tcW w:w="119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sz w:val="14"/>
              </w:rPr>
            </w:pPr>
            <w:proofErr w:type="spellStart"/>
            <w:r w:rsidRPr="00C4671D">
              <w:rPr>
                <w:b/>
                <w:sz w:val="14"/>
              </w:rPr>
              <w:t>MFG</w:t>
            </w:r>
            <w:proofErr w:type="spellEnd"/>
            <w:r w:rsidRPr="00C4671D">
              <w:rPr>
                <w:b/>
                <w:sz w:val="14"/>
              </w:rPr>
              <w:t xml:space="preserve"> </w:t>
            </w:r>
            <w:proofErr w:type="spellStart"/>
            <w:r w:rsidRPr="00C4671D">
              <w:rPr>
                <w:b/>
                <w:sz w:val="14"/>
              </w:rPr>
              <w:t>QA</w:t>
            </w:r>
            <w:proofErr w:type="spellEnd"/>
          </w:p>
        </w:tc>
        <w:tc>
          <w:tcPr>
            <w:tcW w:w="119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pStyle w:val="Heading3"/>
              <w:jc w:val="center"/>
              <w:rPr>
                <w:sz w:val="14"/>
              </w:rPr>
            </w:pPr>
            <w:r w:rsidRPr="00C4671D">
              <w:rPr>
                <w:sz w:val="14"/>
              </w:rPr>
              <w:t>DAMAGE</w:t>
            </w:r>
          </w:p>
        </w:tc>
        <w:tc>
          <w:tcPr>
            <w:tcW w:w="119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LOCATION TO DRAWING</w:t>
            </w:r>
          </w:p>
        </w:tc>
        <w:tc>
          <w:tcPr>
            <w:tcW w:w="119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EQUIPMENT TO DRAWING</w:t>
            </w:r>
          </w:p>
        </w:tc>
        <w:tc>
          <w:tcPr>
            <w:tcW w:w="119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ind w:left="-24" w:right="-71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CONNECTIONS INCOMING &amp; OUTGOING BY HEYDAY.</w:t>
            </w:r>
          </w:p>
        </w:tc>
        <w:tc>
          <w:tcPr>
            <w:tcW w:w="119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ind w:left="-178" w:right="-167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NEUTRAL CONNECTIONS CORRESPOND</w:t>
            </w:r>
          </w:p>
        </w:tc>
        <w:tc>
          <w:tcPr>
            <w:tcW w:w="119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CORRECT EARTHING AND SOLIDLY FIXED</w:t>
            </w:r>
          </w:p>
        </w:tc>
        <w:tc>
          <w:tcPr>
            <w:tcW w:w="1193" w:type="dxa"/>
            <w:gridSpan w:val="3"/>
            <w:tcBorders>
              <w:left w:val="single" w:sz="12" w:space="0" w:color="auto"/>
              <w:bottom w:val="nil"/>
            </w:tcBorders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POLE FILLERS INSTALLED</w:t>
            </w:r>
          </w:p>
        </w:tc>
        <w:tc>
          <w:tcPr>
            <w:tcW w:w="1193" w:type="dxa"/>
            <w:gridSpan w:val="5"/>
            <w:tcBorders>
              <w:left w:val="single" w:sz="12" w:space="0" w:color="auto"/>
              <w:bottom w:val="nil"/>
            </w:tcBorders>
            <w:vAlign w:val="center"/>
          </w:tcPr>
          <w:p w:rsidR="00DE3061" w:rsidRPr="00C4671D" w:rsidRDefault="00DE3061" w:rsidP="00DE3061">
            <w:pPr>
              <w:ind w:left="-71" w:right="-131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ALL CABLE ENTRIES WITH ESCUTCHEON PLATES AND SEALS FITTED</w:t>
            </w:r>
          </w:p>
        </w:tc>
        <w:tc>
          <w:tcPr>
            <w:tcW w:w="1193" w:type="dxa"/>
            <w:gridSpan w:val="4"/>
            <w:tcBorders>
              <w:left w:val="single" w:sz="12" w:space="0" w:color="auto"/>
              <w:bottom w:val="nil"/>
            </w:tcBorders>
            <w:vAlign w:val="center"/>
          </w:tcPr>
          <w:p w:rsidR="00DE3061" w:rsidRPr="00C4671D" w:rsidRDefault="00DE3061" w:rsidP="00DE3061">
            <w:pPr>
              <w:ind w:left="-83" w:right="-119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 xml:space="preserve">BOARD SEALED AND LOCKED FOR SAFETY </w:t>
            </w:r>
            <w:proofErr w:type="spellStart"/>
            <w:r w:rsidRPr="00C4671D">
              <w:rPr>
                <w:b/>
                <w:sz w:val="14"/>
              </w:rPr>
              <w:t>INC</w:t>
            </w:r>
            <w:proofErr w:type="spellEnd"/>
            <w:r w:rsidRPr="00C4671D">
              <w:rPr>
                <w:b/>
                <w:sz w:val="14"/>
              </w:rPr>
              <w:t>: FRONT AND REAR PANELS</w:t>
            </w:r>
          </w:p>
        </w:tc>
        <w:tc>
          <w:tcPr>
            <w:tcW w:w="1194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C4671D" w:rsidRDefault="00DE3061" w:rsidP="00DE3061">
            <w:pPr>
              <w:tabs>
                <w:tab w:val="clear" w:pos="567"/>
                <w:tab w:val="clear" w:pos="1134"/>
              </w:tabs>
              <w:ind w:left="-95" w:right="-107"/>
              <w:jc w:val="center"/>
              <w:rPr>
                <w:b/>
                <w:sz w:val="14"/>
              </w:rPr>
            </w:pPr>
            <w:r w:rsidRPr="00C4671D">
              <w:rPr>
                <w:b/>
                <w:sz w:val="14"/>
              </w:rPr>
              <w:t>LABELS AND SCHEDULE LIST CORRECT AND INSTALLED</w:t>
            </w:r>
          </w:p>
        </w:tc>
      </w:tr>
      <w:tr w:rsidR="00DE3061" w:rsidRPr="00303391" w:rsidTr="00DE30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3" w:type="dxa"/>
            <w:gridSpan w:val="2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E3061" w:rsidRPr="00303391" w:rsidRDefault="00DE3061" w:rsidP="00DE3061">
            <w:pPr>
              <w:jc w:val="center"/>
              <w:rPr>
                <w:bCs/>
                <w:sz w:val="1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</w:t>
            </w:r>
          </w:p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BY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CHECK BY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E3061" w:rsidRPr="00C4671D" w:rsidRDefault="00DE3061" w:rsidP="00DE3061">
            <w:pPr>
              <w:jc w:val="center"/>
              <w:rPr>
                <w:b/>
                <w:bCs/>
                <w:sz w:val="14"/>
              </w:rPr>
            </w:pPr>
            <w:r w:rsidRPr="00C4671D">
              <w:rPr>
                <w:b/>
                <w:bCs/>
                <w:sz w:val="14"/>
              </w:rPr>
              <w:t>DATE</w:t>
            </w: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24"/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DE3061" w:rsidRPr="001C3858" w:rsidTr="001C385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133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DE3061" w:rsidRPr="001C3858" w:rsidRDefault="00DE3061" w:rsidP="001C3858">
            <w:pPr>
              <w:tabs>
                <w:tab w:val="clear" w:pos="567"/>
                <w:tab w:val="clear" w:pos="1134"/>
              </w:tabs>
              <w:ind w:left="-106" w:right="-79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bookmarkEnd w:id="0"/>
    </w:tbl>
    <w:p w:rsidR="00DE3061" w:rsidRPr="00906AB3" w:rsidRDefault="00DE3061" w:rsidP="00DE3061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DE3061" w:rsidTr="00DE3061">
        <w:tc>
          <w:tcPr>
            <w:tcW w:w="1276" w:type="dxa"/>
          </w:tcPr>
          <w:p w:rsidR="00DE3061" w:rsidRPr="00906AB3" w:rsidRDefault="00DE3061" w:rsidP="00DE3061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DE3061" w:rsidRDefault="00DE3061" w:rsidP="00DE3061">
            <w:pPr>
              <w:rPr>
                <w:sz w:val="16"/>
                <w:szCs w:val="16"/>
              </w:rPr>
            </w:pPr>
          </w:p>
        </w:tc>
      </w:tr>
      <w:tr w:rsidR="00DE3061" w:rsidTr="00DE3061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DE3061" w:rsidRDefault="00DE3061" w:rsidP="00DE3061">
            <w:pPr>
              <w:rPr>
                <w:sz w:val="16"/>
                <w:szCs w:val="16"/>
              </w:rPr>
            </w:pPr>
          </w:p>
        </w:tc>
      </w:tr>
      <w:tr w:rsidR="00DE3061" w:rsidTr="00DE3061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E3061" w:rsidRDefault="00DE3061" w:rsidP="00DE306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E3061" w:rsidRPr="00906AB3" w:rsidRDefault="00DE3061" w:rsidP="00DE3061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E3061" w:rsidRDefault="00DE3061" w:rsidP="00DE3061">
            <w:pPr>
              <w:rPr>
                <w:sz w:val="16"/>
                <w:szCs w:val="16"/>
              </w:rPr>
            </w:pPr>
          </w:p>
        </w:tc>
      </w:tr>
    </w:tbl>
    <w:p w:rsidR="00CC59F4" w:rsidRPr="00906AB3" w:rsidRDefault="00CC59F4" w:rsidP="00CC59F4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CC59F4" w:rsidTr="00244A42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CC59F4" w:rsidRPr="00207A74" w:rsidRDefault="00CC59F4" w:rsidP="00244A42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CC59F4" w:rsidTr="00244A42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CC59F4" w:rsidRPr="003336DC" w:rsidRDefault="00CC59F4" w:rsidP="00244A42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>
              <w:rPr>
                <w:b/>
                <w:smallCaps/>
                <w:sz w:val="16"/>
              </w:rPr>
              <w:t xml:space="preserve"> Group </w:t>
            </w:r>
            <w:r w:rsidRPr="00321D50"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  <w:tr w:rsidR="00CC59F4" w:rsidTr="00244A42">
        <w:tc>
          <w:tcPr>
            <w:tcW w:w="2552" w:type="dxa"/>
            <w:vAlign w:val="center"/>
          </w:tcPr>
          <w:p w:rsidR="00CC59F4" w:rsidRDefault="00CC59F4" w:rsidP="00244A4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Pr="00321D50"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  <w:tr w:rsidR="00CC59F4" w:rsidTr="00244A42">
        <w:tc>
          <w:tcPr>
            <w:tcW w:w="2552" w:type="dxa"/>
            <w:vAlign w:val="center"/>
          </w:tcPr>
          <w:p w:rsidR="00CC59F4" w:rsidRDefault="00CC59F4" w:rsidP="00244A4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CC59F4" w:rsidRPr="00C752A1" w:rsidRDefault="00CC59F4" w:rsidP="00244A42">
            <w:pPr>
              <w:jc w:val="center"/>
              <w:rPr>
                <w:sz w:val="16"/>
              </w:rPr>
            </w:pPr>
          </w:p>
        </w:tc>
      </w:tr>
    </w:tbl>
    <w:p w:rsidR="00DE3061" w:rsidRPr="007709AF" w:rsidRDefault="00DE3061" w:rsidP="00DE3061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(Client and Authority may elect or not elect to sign the acceptance).</w:t>
      </w:r>
    </w:p>
    <w:p w:rsidR="00DE3061" w:rsidRPr="00906AB3" w:rsidRDefault="00DE3061" w:rsidP="00DE3061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8432BB" w:rsidTr="001D352C">
        <w:trPr>
          <w:trHeight w:val="455"/>
        </w:trPr>
        <w:tc>
          <w:tcPr>
            <w:tcW w:w="15451" w:type="dxa"/>
          </w:tcPr>
          <w:p w:rsidR="008432BB" w:rsidRPr="00DE3061" w:rsidRDefault="008432BB" w:rsidP="008432BB">
            <w:pPr>
              <w:tabs>
                <w:tab w:val="clear" w:pos="10206"/>
              </w:tabs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ACCEPTANCE CRITERIA</w:t>
            </w:r>
            <w:r w:rsidRPr="008432BB">
              <w:rPr>
                <w:b/>
                <w:sz w:val="16"/>
              </w:rPr>
              <w:t>:</w:t>
            </w:r>
            <w:r w:rsidRPr="008432BB">
              <w:rPr>
                <w:b/>
                <w:sz w:val="16"/>
              </w:rPr>
              <w:tab/>
            </w: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3029DB">
              <w:rPr>
                <w:sz w:val="16"/>
              </w:rPr>
              <w:t>(1) AS3000</w:t>
            </w:r>
            <w:r w:rsidRPr="00DE3061">
              <w:rPr>
                <w:sz w:val="16"/>
              </w:rPr>
              <w:t xml:space="preserve"> WIRING RULES. (2) SPECIFICATION. (3) LATEST ISSUE OF DRAWINGS.  (5) SUPPLY AUT</w:t>
            </w:r>
            <w:r>
              <w:rPr>
                <w:sz w:val="16"/>
              </w:rPr>
              <w:t>HORITY APPROVAL.</w:t>
            </w:r>
          </w:p>
          <w:p w:rsidR="008432BB" w:rsidRPr="008432BB" w:rsidRDefault="008432BB" w:rsidP="008432BB">
            <w:pPr>
              <w:tabs>
                <w:tab w:val="clear" w:pos="10206"/>
                <w:tab w:val="right" w:pos="2160"/>
              </w:tabs>
              <w:ind w:left="-108"/>
              <w:rPr>
                <w:b/>
                <w:sz w:val="8"/>
                <w:u w:val="single"/>
              </w:rPr>
            </w:pPr>
          </w:p>
          <w:p w:rsidR="008432BB" w:rsidRPr="008432BB" w:rsidRDefault="008432BB" w:rsidP="008432BB">
            <w:pPr>
              <w:tabs>
                <w:tab w:val="clear" w:pos="567"/>
                <w:tab w:val="clear" w:pos="1134"/>
              </w:tabs>
              <w:ind w:left="34" w:right="-108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</w:rPr>
              <w:t>*</w:t>
            </w:r>
            <w:r w:rsidRPr="00DE3061">
              <w:rPr>
                <w:sz w:val="16"/>
              </w:rPr>
              <w:t xml:space="preserve"> Proprietary purchased switchboards excluded</w:t>
            </w:r>
          </w:p>
        </w:tc>
      </w:tr>
    </w:tbl>
    <w:p w:rsidR="00771A86" w:rsidRPr="00DE3061" w:rsidRDefault="00771A86" w:rsidP="004E03CB">
      <w:pPr>
        <w:rPr>
          <w:sz w:val="2"/>
        </w:rPr>
      </w:pPr>
    </w:p>
    <w:sectPr w:rsidR="00771A86" w:rsidRPr="00DE3061" w:rsidSect="00B61D1F">
      <w:headerReference w:type="default" r:id="rId7"/>
      <w:footerReference w:type="default" r:id="rId8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61" w:rsidRDefault="00DE3061" w:rsidP="00771A86">
      <w:pPr>
        <w:pStyle w:val="Footer"/>
      </w:pPr>
      <w:r>
        <w:separator/>
      </w:r>
    </w:p>
  </w:endnote>
  <w:endnote w:type="continuationSeparator" w:id="0">
    <w:p w:rsidR="00DE3061" w:rsidRDefault="00DE3061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40"/>
      <w:gridCol w:w="2551"/>
      <w:gridCol w:w="2234"/>
    </w:tblGrid>
    <w:tr w:rsidR="00DE3061" w:rsidRPr="00050B4A" w:rsidTr="00B61D1F">
      <w:tc>
        <w:tcPr>
          <w:tcW w:w="10740" w:type="dxa"/>
          <w:shd w:val="clear" w:color="auto" w:fill="auto"/>
        </w:tcPr>
        <w:p w:rsidR="00DE3061" w:rsidRPr="00050B4A" w:rsidRDefault="004B26BC" w:rsidP="00DE3061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>
            <w:rPr>
              <w:rFonts w:cs="Arial"/>
              <w:snapToGrid w:val="0"/>
              <w:sz w:val="12"/>
            </w:rPr>
            <w:fldChar w:fldCharType="begin"/>
          </w:r>
          <w:r>
            <w:rPr>
              <w:rFonts w:cs="Arial"/>
              <w:snapToGrid w:val="0"/>
              <w:sz w:val="12"/>
            </w:rPr>
            <w:instrText xml:space="preserve"> FILENAME   \* MERGEFORMAT </w:instrText>
          </w:r>
          <w:r>
            <w:rPr>
              <w:rFonts w:cs="Arial"/>
              <w:snapToGrid w:val="0"/>
              <w:sz w:val="12"/>
            </w:rPr>
            <w:fldChar w:fldCharType="separate"/>
          </w:r>
          <w:r>
            <w:rPr>
              <w:rFonts w:cs="Arial"/>
              <w:noProof/>
              <w:snapToGrid w:val="0"/>
              <w:sz w:val="12"/>
            </w:rPr>
            <w:t>PROJ3004 - ITC - (2) Main and Distribution Panels.docx</w:t>
          </w:r>
          <w:r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:rsidR="00DE3061" w:rsidRPr="00050B4A" w:rsidRDefault="00DE3061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 w:rsidRPr="00DE3061">
            <w:rPr>
              <w:rFonts w:cs="Arial"/>
              <w:sz w:val="12"/>
            </w:rPr>
            <w:t>[PROJ3004, R2]</w:t>
          </w:r>
        </w:p>
      </w:tc>
      <w:tc>
        <w:tcPr>
          <w:tcW w:w="2234" w:type="dxa"/>
          <w:shd w:val="clear" w:color="auto" w:fill="auto"/>
        </w:tcPr>
        <w:p w:rsidR="00DE3061" w:rsidRPr="00050B4A" w:rsidRDefault="00DE3061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DE3061" w:rsidRPr="0003414F" w:rsidRDefault="00DE3061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61" w:rsidRDefault="00DE3061" w:rsidP="00771A86">
      <w:pPr>
        <w:pStyle w:val="Footer"/>
      </w:pPr>
      <w:r>
        <w:separator/>
      </w:r>
    </w:p>
  </w:footnote>
  <w:footnote w:type="continuationSeparator" w:id="0">
    <w:p w:rsidR="00DE3061" w:rsidRDefault="00DE3061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DE3061" w:rsidTr="00B61D1F">
      <w:tc>
        <w:tcPr>
          <w:tcW w:w="2977" w:type="dxa"/>
        </w:tcPr>
        <w:p w:rsidR="00DE3061" w:rsidRDefault="00DE3061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3335" cy="7943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33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DE3061" w:rsidRPr="00DE3061" w:rsidRDefault="00DE3061" w:rsidP="008658D3">
          <w:pPr>
            <w:jc w:val="center"/>
            <w:rPr>
              <w:b/>
              <w:bCs/>
              <w:sz w:val="28"/>
              <w:szCs w:val="28"/>
            </w:rPr>
          </w:pPr>
          <w:r w:rsidRPr="00DE3061">
            <w:rPr>
              <w:rFonts w:cs="Arial"/>
              <w:b/>
              <w:sz w:val="28"/>
              <w:szCs w:val="28"/>
            </w:rPr>
            <w:t>Inspection &amp; Test Checklist</w:t>
          </w:r>
          <w:r w:rsidRPr="00DE3061">
            <w:rPr>
              <w:rFonts w:cs="Arial"/>
              <w:b/>
              <w:sz w:val="28"/>
              <w:szCs w:val="28"/>
            </w:rPr>
            <w:br/>
            <w:t>ITC: 2</w:t>
          </w:r>
          <w:r w:rsidRPr="00DE3061">
            <w:rPr>
              <w:rFonts w:cs="Arial"/>
              <w:b/>
              <w:sz w:val="28"/>
              <w:szCs w:val="28"/>
            </w:rPr>
            <w:br/>
          </w:r>
          <w:r w:rsidRPr="00DE3061">
            <w:rPr>
              <w:b/>
              <w:i/>
              <w:sz w:val="28"/>
              <w:szCs w:val="28"/>
            </w:rPr>
            <w:t>MAIN AND *DISTRIBUTION PANELS</w:t>
          </w:r>
        </w:p>
      </w:tc>
      <w:tc>
        <w:tcPr>
          <w:tcW w:w="2977" w:type="dxa"/>
        </w:tcPr>
        <w:p w:rsidR="00DE3061" w:rsidRPr="00EB2942" w:rsidRDefault="00DE3061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DE3061" w:rsidRDefault="00DE3061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DE3061" w:rsidRPr="0003414F" w:rsidRDefault="00DE3061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DE3061" w:rsidRPr="00630C36" w:rsidRDefault="00DE3061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DE3061" w:rsidRPr="00630C36" w:rsidRDefault="00DE3061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DE3061" w:rsidRPr="00EB2942" w:rsidRDefault="00DE3061" w:rsidP="00EB2942">
          <w:pPr>
            <w:jc w:val="right"/>
            <w:rPr>
              <w:rFonts w:cs="Arial"/>
              <w:sz w:val="4"/>
              <w:szCs w:val="4"/>
            </w:rPr>
          </w:pPr>
        </w:p>
        <w:p w:rsidR="00DE3061" w:rsidRDefault="00DE3061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DE3061" w:rsidRDefault="00DE3061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DE3061" w:rsidRDefault="00DE30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50B4A"/>
    <w:rsid w:val="000C75AE"/>
    <w:rsid w:val="00160D42"/>
    <w:rsid w:val="001645C0"/>
    <w:rsid w:val="001C3858"/>
    <w:rsid w:val="001E20F4"/>
    <w:rsid w:val="00206AA3"/>
    <w:rsid w:val="00247546"/>
    <w:rsid w:val="00283C82"/>
    <w:rsid w:val="002C1A76"/>
    <w:rsid w:val="003029DB"/>
    <w:rsid w:val="0034592B"/>
    <w:rsid w:val="003B29C3"/>
    <w:rsid w:val="003F03A6"/>
    <w:rsid w:val="003F598E"/>
    <w:rsid w:val="004B26BC"/>
    <w:rsid w:val="004C3C45"/>
    <w:rsid w:val="004E03CB"/>
    <w:rsid w:val="00502454"/>
    <w:rsid w:val="005C6A86"/>
    <w:rsid w:val="005E0588"/>
    <w:rsid w:val="005F381A"/>
    <w:rsid w:val="00630C36"/>
    <w:rsid w:val="00676DA3"/>
    <w:rsid w:val="006E0369"/>
    <w:rsid w:val="006F7869"/>
    <w:rsid w:val="007032EB"/>
    <w:rsid w:val="00723993"/>
    <w:rsid w:val="00745370"/>
    <w:rsid w:val="00753A74"/>
    <w:rsid w:val="00763391"/>
    <w:rsid w:val="00771A86"/>
    <w:rsid w:val="008432BB"/>
    <w:rsid w:val="008658D3"/>
    <w:rsid w:val="008A3B21"/>
    <w:rsid w:val="008F23E6"/>
    <w:rsid w:val="00910214"/>
    <w:rsid w:val="00914418"/>
    <w:rsid w:val="0094333F"/>
    <w:rsid w:val="00990B4B"/>
    <w:rsid w:val="009E0CB2"/>
    <w:rsid w:val="00B61D1F"/>
    <w:rsid w:val="00C4671D"/>
    <w:rsid w:val="00C626C0"/>
    <w:rsid w:val="00CC59F4"/>
    <w:rsid w:val="00CF746B"/>
    <w:rsid w:val="00D34708"/>
    <w:rsid w:val="00D40C48"/>
    <w:rsid w:val="00D9013E"/>
    <w:rsid w:val="00DE3015"/>
    <w:rsid w:val="00DE3061"/>
    <w:rsid w:val="00DF61A3"/>
    <w:rsid w:val="00E87DC3"/>
    <w:rsid w:val="00E96C16"/>
    <w:rsid w:val="00EB25EF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E30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DE3061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3">
    <w:name w:val="Body Text 3"/>
    <w:basedOn w:val="Normal"/>
    <w:link w:val="BodyText3Char"/>
    <w:rsid w:val="00DE3061"/>
    <w:pPr>
      <w:tabs>
        <w:tab w:val="clear" w:pos="567"/>
        <w:tab w:val="clear" w:pos="1134"/>
        <w:tab w:val="clear" w:pos="10206"/>
      </w:tabs>
      <w:jc w:val="left"/>
    </w:pPr>
    <w:rPr>
      <w:b/>
      <w:sz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DE3061"/>
    <w:rPr>
      <w:rFonts w:ascii="Arial" w:hAnsi="Arial"/>
      <w:b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E30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DE3061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3">
    <w:name w:val="Body Text 3"/>
    <w:basedOn w:val="Normal"/>
    <w:link w:val="BodyText3Char"/>
    <w:rsid w:val="00DE3061"/>
    <w:pPr>
      <w:tabs>
        <w:tab w:val="clear" w:pos="567"/>
        <w:tab w:val="clear" w:pos="1134"/>
        <w:tab w:val="clear" w:pos="10206"/>
      </w:tabs>
      <w:jc w:val="left"/>
    </w:pPr>
    <w:rPr>
      <w:b/>
      <w:sz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DE3061"/>
    <w:rPr>
      <w:rFonts w:ascii="Arial" w:hAnsi="Arial"/>
      <w:b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31</TotalTime>
  <Pages>1</Pages>
  <Words>176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Heyday5 Pty Ltd</dc:creator>
  <cp:lastModifiedBy>Melissa Ries</cp:lastModifiedBy>
  <cp:revision>10</cp:revision>
  <cp:lastPrinted>2014-02-03T06:48:00Z</cp:lastPrinted>
  <dcterms:created xsi:type="dcterms:W3CDTF">2014-01-30T03:04:00Z</dcterms:created>
  <dcterms:modified xsi:type="dcterms:W3CDTF">2014-02-19T03:42:00Z</dcterms:modified>
</cp:coreProperties>
</file>