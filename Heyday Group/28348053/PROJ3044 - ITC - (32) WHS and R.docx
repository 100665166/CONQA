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84"/>
        <w:gridCol w:w="1654"/>
        <w:gridCol w:w="1323"/>
        <w:gridCol w:w="425"/>
        <w:gridCol w:w="283"/>
        <w:gridCol w:w="2127"/>
        <w:gridCol w:w="1842"/>
        <w:gridCol w:w="142"/>
        <w:gridCol w:w="425"/>
        <w:gridCol w:w="567"/>
        <w:gridCol w:w="426"/>
        <w:gridCol w:w="992"/>
        <w:gridCol w:w="567"/>
        <w:gridCol w:w="142"/>
        <w:gridCol w:w="141"/>
        <w:gridCol w:w="1843"/>
      </w:tblGrid>
      <w:tr w:rsidR="00BD52D3" w:rsidTr="00BD52D3"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Client:</w:t>
            </w:r>
          </w:p>
        </w:tc>
        <w:tc>
          <w:tcPr>
            <w:tcW w:w="3213" w:type="dxa"/>
            <w:gridSpan w:val="3"/>
            <w:tcBorders>
              <w:left w:val="nil"/>
              <w:bottom w:val="single" w:sz="4" w:space="0" w:color="auto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748" w:type="dxa"/>
            <w:gridSpan w:val="2"/>
            <w:tcBorders>
              <w:bottom w:val="single" w:sz="4" w:space="0" w:color="auto"/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Project Name:</w:t>
            </w:r>
          </w:p>
        </w:tc>
        <w:tc>
          <w:tcPr>
            <w:tcW w:w="4252" w:type="dxa"/>
            <w:gridSpan w:val="3"/>
            <w:tcBorders>
              <w:left w:val="nil"/>
              <w:bottom w:val="single" w:sz="4" w:space="0" w:color="auto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Job No: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850" w:type="dxa"/>
            <w:gridSpan w:val="3"/>
            <w:tcBorders>
              <w:right w:val="nil"/>
            </w:tcBorders>
          </w:tcPr>
          <w:p w:rsidR="00BD52D3" w:rsidRPr="00BD52D3" w:rsidRDefault="00BD52D3" w:rsidP="00BD52D3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</w:rPr>
            </w:pPr>
            <w:r w:rsidRPr="00BD52D3">
              <w:rPr>
                <w:rFonts w:ascii="Arial" w:hAnsi="Arial" w:cs="Arial"/>
                <w:b/>
                <w:color w:val="auto"/>
              </w:rPr>
              <w:t>Sheet:</w:t>
            </w:r>
          </w:p>
        </w:tc>
        <w:tc>
          <w:tcPr>
            <w:tcW w:w="1843" w:type="dxa"/>
            <w:tcBorders>
              <w:left w:val="nil"/>
            </w:tcBorders>
          </w:tcPr>
          <w:p w:rsidR="00BD52D3" w:rsidRPr="00BD52D3" w:rsidRDefault="00BD52D3" w:rsidP="00BD52D3">
            <w:pPr>
              <w:pStyle w:val="Heading5"/>
              <w:tabs>
                <w:tab w:val="center" w:pos="176"/>
                <w:tab w:val="left" w:pos="318"/>
                <w:tab w:val="center" w:pos="743"/>
                <w:tab w:val="right" w:pos="885"/>
              </w:tabs>
              <w:spacing w:before="60" w:after="60"/>
              <w:rPr>
                <w:rFonts w:ascii="Arial" w:hAnsi="Arial" w:cs="Arial"/>
                <w:sz w:val="18"/>
                <w:u w:val="single"/>
              </w:rPr>
            </w:pP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  <w:t>Of</w:t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  <w:r w:rsidRPr="00BD52D3">
              <w:rPr>
                <w:rFonts w:ascii="Arial" w:hAnsi="Arial" w:cs="Arial"/>
                <w:color w:val="auto"/>
                <w:sz w:val="18"/>
                <w:u w:val="single"/>
              </w:rPr>
              <w:tab/>
            </w:r>
          </w:p>
        </w:tc>
      </w:tr>
      <w:tr w:rsidR="00BD52D3" w:rsidTr="00BD52D3">
        <w:tc>
          <w:tcPr>
            <w:tcW w:w="2268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Contract Manager:</w:t>
            </w:r>
          </w:p>
        </w:tc>
        <w:tc>
          <w:tcPr>
            <w:tcW w:w="1938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2031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Project Manager:</w:t>
            </w:r>
          </w:p>
        </w:tc>
        <w:tc>
          <w:tcPr>
            <w:tcW w:w="2127" w:type="dxa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984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Site Supervisor: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</w:tr>
      <w:tr w:rsidR="00BD52D3" w:rsidTr="00BD52D3">
        <w:tc>
          <w:tcPr>
            <w:tcW w:w="2552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Check Authorised By:</w:t>
            </w:r>
          </w:p>
        </w:tc>
        <w:tc>
          <w:tcPr>
            <w:tcW w:w="1654" w:type="dxa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323" w:type="dxa"/>
            <w:tcBorders>
              <w:right w:val="nil"/>
            </w:tcBorders>
          </w:tcPr>
          <w:p w:rsidR="00BD52D3" w:rsidRDefault="00BD52D3" w:rsidP="00BD52D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2409" w:type="dxa"/>
            <w:gridSpan w:val="3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</w:rPr>
            </w:pPr>
            <w:r>
              <w:rPr>
                <w:b/>
                <w:iCs/>
              </w:rPr>
              <w:t>Check Delegated To:</w:t>
            </w:r>
          </w:p>
        </w:tc>
        <w:tc>
          <w:tcPr>
            <w:tcW w:w="993" w:type="dxa"/>
            <w:gridSpan w:val="2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  <w:tc>
          <w:tcPr>
            <w:tcW w:w="1559" w:type="dxa"/>
            <w:gridSpan w:val="2"/>
            <w:tcBorders>
              <w:righ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</w:rPr>
            </w:pPr>
            <w:r>
              <w:rPr>
                <w:b/>
                <w:iCs/>
              </w:rPr>
              <w:t>Signature: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BD52D3" w:rsidRDefault="00BD52D3" w:rsidP="00BD52D3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center"/>
              <w:rPr>
                <w:bCs/>
                <w:iCs/>
                <w:u w:val="single"/>
              </w:rPr>
            </w:pPr>
          </w:p>
        </w:tc>
      </w:tr>
    </w:tbl>
    <w:p w:rsidR="00771A86" w:rsidRPr="000C2773" w:rsidRDefault="00771A86" w:rsidP="004E03CB">
      <w:pPr>
        <w:rPr>
          <w:sz w:val="12"/>
        </w:rPr>
      </w:pPr>
    </w:p>
    <w:tbl>
      <w:tblPr>
        <w:tblW w:w="0" w:type="auto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94"/>
        <w:gridCol w:w="2234"/>
        <w:gridCol w:w="779"/>
        <w:gridCol w:w="780"/>
        <w:gridCol w:w="779"/>
        <w:gridCol w:w="780"/>
        <w:gridCol w:w="780"/>
        <w:gridCol w:w="779"/>
        <w:gridCol w:w="780"/>
        <w:gridCol w:w="780"/>
        <w:gridCol w:w="2268"/>
        <w:gridCol w:w="3118"/>
      </w:tblGrid>
      <w:tr w:rsidR="00BD52D3" w:rsidTr="00B60F26">
        <w:trPr>
          <w:cantSplit/>
          <w:trHeight w:val="60"/>
        </w:trPr>
        <w:tc>
          <w:tcPr>
            <w:tcW w:w="159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SITE</w:t>
            </w:r>
          </w:p>
          <w:p w:rsidR="00BD52D3" w:rsidRPr="00C45C88" w:rsidRDefault="00BD52D3" w:rsidP="00BD52D3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PERSONNEL</w:t>
            </w:r>
            <w:r w:rsidRPr="00C45C88">
              <w:rPr>
                <w:b/>
                <w:bCs/>
                <w:sz w:val="16"/>
              </w:rPr>
              <w:br/>
              <w:t>(NAME)</w:t>
            </w:r>
          </w:p>
        </w:tc>
        <w:tc>
          <w:tcPr>
            <w:tcW w:w="22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tabs>
                <w:tab w:val="clear" w:pos="567"/>
                <w:tab w:val="clear" w:pos="1134"/>
              </w:tabs>
              <w:ind w:left="-141" w:right="-107" w:firstLine="141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 xml:space="preserve">HEYDAY GROUP OR </w:t>
            </w:r>
          </w:p>
          <w:p w:rsidR="00BD52D3" w:rsidRPr="00C45C88" w:rsidRDefault="00BD52D3" w:rsidP="00BD52D3">
            <w:pPr>
              <w:tabs>
                <w:tab w:val="clear" w:pos="567"/>
                <w:tab w:val="clear" w:pos="1134"/>
              </w:tabs>
              <w:ind w:left="-141" w:right="-107" w:firstLine="141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SUBCONTRACTOR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SAFETY SHOES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HELMET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D52D3" w:rsidRPr="00C45C88" w:rsidRDefault="0027181A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WHS</w:t>
            </w:r>
          </w:p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CONSTRUCTION</w:t>
            </w:r>
          </w:p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CERTIFICATE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SITE INDUCTION</w:t>
            </w:r>
          </w:p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(IF REQUIRED)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PERSONNEL</w:t>
            </w:r>
          </w:p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SIGNATURE</w:t>
            </w:r>
          </w:p>
        </w:tc>
        <w:tc>
          <w:tcPr>
            <w:tcW w:w="311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REMARKS</w:t>
            </w:r>
          </w:p>
        </w:tc>
      </w:tr>
      <w:tr w:rsidR="00BD52D3" w:rsidTr="00B60F26">
        <w:trPr>
          <w:cantSplit/>
          <w:trHeight w:val="60"/>
        </w:trPr>
        <w:tc>
          <w:tcPr>
            <w:tcW w:w="1594" w:type="dxa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BD52D3" w:rsidRDefault="00BD52D3" w:rsidP="00BD52D3">
            <w:pPr>
              <w:jc w:val="center"/>
              <w:rPr>
                <w:bCs/>
                <w:sz w:val="16"/>
              </w:rPr>
            </w:pPr>
          </w:p>
        </w:tc>
        <w:tc>
          <w:tcPr>
            <w:tcW w:w="223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52D3" w:rsidRDefault="00BD52D3" w:rsidP="00BD52D3">
            <w:pPr>
              <w:jc w:val="center"/>
              <w:rPr>
                <w:bCs/>
                <w:sz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CHECK</w:t>
            </w:r>
          </w:p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BY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DATE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CHECK</w:t>
            </w:r>
          </w:p>
          <w:p w:rsidR="00BD52D3" w:rsidRPr="00C45C88" w:rsidRDefault="00BD52D3" w:rsidP="00BD52D3">
            <w:pPr>
              <w:ind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BY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DATE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CHECK</w:t>
            </w:r>
          </w:p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BY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DATE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CHECK</w:t>
            </w:r>
          </w:p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BY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D52D3" w:rsidRPr="00C45C88" w:rsidRDefault="00BD52D3" w:rsidP="00BD52D3">
            <w:pPr>
              <w:ind w:left="-141" w:right="-162"/>
              <w:jc w:val="center"/>
              <w:rPr>
                <w:b/>
                <w:bCs/>
                <w:sz w:val="16"/>
              </w:rPr>
            </w:pPr>
            <w:r w:rsidRPr="00C45C88">
              <w:rPr>
                <w:b/>
                <w:bCs/>
                <w:sz w:val="16"/>
              </w:rPr>
              <w:t>DATE</w:t>
            </w:r>
          </w:p>
        </w:tc>
        <w:tc>
          <w:tcPr>
            <w:tcW w:w="22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52D3" w:rsidRDefault="00BD52D3" w:rsidP="00BD52D3">
            <w:pPr>
              <w:jc w:val="center"/>
              <w:rPr>
                <w:bCs/>
                <w:sz w:val="16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D52D3" w:rsidRDefault="00BD52D3" w:rsidP="00BD52D3">
            <w:pPr>
              <w:jc w:val="center"/>
              <w:rPr>
                <w:bCs/>
                <w:sz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  <w:bookmarkStart w:id="0" w:name="_GoBack" w:colFirst="2" w:colLast="9"/>
          </w:p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  <w:tr w:rsidR="00BD52D3" w:rsidTr="00143897">
        <w:trPr>
          <w:trHeight w:val="227"/>
        </w:trPr>
        <w:tc>
          <w:tcPr>
            <w:tcW w:w="159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143897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D52D3" w:rsidRPr="00143897" w:rsidRDefault="00BD52D3" w:rsidP="009E6232">
            <w:pPr>
              <w:jc w:val="left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0C2773" w:rsidTr="00F35141">
        <w:tc>
          <w:tcPr>
            <w:tcW w:w="1276" w:type="dxa"/>
          </w:tcPr>
          <w:bookmarkEnd w:id="0"/>
          <w:p w:rsidR="000C2773" w:rsidRPr="00906AB3" w:rsidRDefault="000C2773" w:rsidP="00F35141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</w:tr>
      <w:tr w:rsidR="000C2773" w:rsidTr="00F35141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</w:tr>
      <w:tr w:rsidR="000C2773" w:rsidTr="00F35141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C2773" w:rsidRPr="00906AB3" w:rsidRDefault="000C2773" w:rsidP="00F35141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C2773" w:rsidRDefault="000C2773" w:rsidP="00F35141">
            <w:pPr>
              <w:rPr>
                <w:sz w:val="16"/>
                <w:szCs w:val="16"/>
              </w:rPr>
            </w:pPr>
          </w:p>
        </w:tc>
      </w:tr>
    </w:tbl>
    <w:p w:rsidR="00BD52D3" w:rsidRPr="005B558B" w:rsidRDefault="00BD52D3" w:rsidP="00BD52D3">
      <w:pPr>
        <w:rPr>
          <w:b/>
          <w:sz w:val="10"/>
          <w:u w:val="single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2693"/>
        <w:gridCol w:w="2693"/>
        <w:gridCol w:w="2693"/>
        <w:gridCol w:w="1843"/>
      </w:tblGrid>
      <w:tr w:rsidR="00BD52D3" w:rsidTr="00F61984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52D3" w:rsidRDefault="00BD52D3" w:rsidP="00BD52D3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>
              <w:rPr>
                <w:b/>
                <w:i/>
                <w:iCs/>
                <w:sz w:val="16"/>
              </w:rPr>
              <w:t>DATE</w:t>
            </w:r>
          </w:p>
        </w:tc>
      </w:tr>
      <w:tr w:rsidR="00BD52D3" w:rsidTr="00F61984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52D3" w:rsidRPr="0030572A" w:rsidRDefault="00BD52D3" w:rsidP="00BD52D3">
            <w:pPr>
              <w:rPr>
                <w:b/>
                <w:smallCaps/>
                <w:sz w:val="16"/>
              </w:rPr>
            </w:pPr>
            <w:r w:rsidRPr="0030572A">
              <w:rPr>
                <w:b/>
                <w:smallCaps/>
                <w:sz w:val="16"/>
              </w:rPr>
              <w:t>Heyday</w:t>
            </w:r>
            <w:r>
              <w:rPr>
                <w:b/>
                <w:smallCaps/>
                <w:sz w:val="16"/>
              </w:rPr>
              <w:t xml:space="preserve"> Group</w:t>
            </w:r>
            <w:r w:rsidR="00F61984">
              <w:rPr>
                <w:b/>
                <w:smallCaps/>
                <w:sz w:val="16"/>
              </w:rPr>
              <w:t xml:space="preserve"> (Representative):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</w:tr>
      <w:tr w:rsidR="00BD52D3" w:rsidTr="00F61984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52D3" w:rsidRDefault="00BD52D3" w:rsidP="00BD52D3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Client (Representative)</w:t>
            </w:r>
            <w:r w:rsidR="00F61984">
              <w:rPr>
                <w:b/>
                <w:smallCaps/>
                <w:sz w:val="16"/>
              </w:rPr>
              <w:t>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</w:tr>
      <w:tr w:rsidR="00BD52D3" w:rsidTr="00F61984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D52D3" w:rsidRDefault="00BD52D3" w:rsidP="00BD52D3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F61984">
              <w:rPr>
                <w:b/>
                <w:smallCaps/>
                <w:sz w:val="16"/>
              </w:rPr>
              <w:t>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52D3" w:rsidRPr="00321050" w:rsidRDefault="00BD52D3" w:rsidP="00BD52D3">
            <w:pPr>
              <w:rPr>
                <w:sz w:val="16"/>
              </w:rPr>
            </w:pPr>
          </w:p>
        </w:tc>
      </w:tr>
    </w:tbl>
    <w:p w:rsidR="00BD52D3" w:rsidRPr="00045DBE" w:rsidRDefault="00045DBE" w:rsidP="00BD52D3">
      <w:pPr>
        <w:rPr>
          <w:i/>
          <w:sz w:val="16"/>
        </w:rPr>
      </w:pPr>
      <w:r w:rsidRPr="00045DBE">
        <w:rPr>
          <w:i/>
          <w:sz w:val="16"/>
        </w:rPr>
        <w:t>(</w:t>
      </w:r>
      <w:r w:rsidR="00BD52D3" w:rsidRPr="00045DBE">
        <w:rPr>
          <w:i/>
          <w:sz w:val="16"/>
        </w:rPr>
        <w:t>Client and Authority may elect or not elect to sign the acceptance</w:t>
      </w:r>
      <w:r w:rsidRPr="00045DBE">
        <w:rPr>
          <w:i/>
          <w:sz w:val="16"/>
        </w:rPr>
        <w:t>)</w:t>
      </w:r>
    </w:p>
    <w:p w:rsidR="00BD52D3" w:rsidRPr="005B558B" w:rsidRDefault="00BD52D3" w:rsidP="00BD52D3">
      <w:pPr>
        <w:rPr>
          <w:b/>
          <w:sz w:val="16"/>
          <w:u w:val="single"/>
        </w:rPr>
      </w:pPr>
    </w:p>
    <w:p w:rsidR="00BD52D3" w:rsidRPr="000C2773" w:rsidRDefault="00BD52D3" w:rsidP="004E03CB">
      <w:pPr>
        <w:rPr>
          <w:sz w:val="16"/>
        </w:rPr>
      </w:pPr>
      <w:r>
        <w:rPr>
          <w:b/>
          <w:sz w:val="16"/>
          <w:u w:val="single"/>
        </w:rPr>
        <w:t>ACCEPTANCE CRITERIA:</w:t>
      </w:r>
      <w:r>
        <w:rPr>
          <w:b/>
          <w:sz w:val="16"/>
        </w:rPr>
        <w:tab/>
      </w:r>
      <w:r w:rsidRPr="00F61984">
        <w:rPr>
          <w:sz w:val="16"/>
        </w:rPr>
        <w:t xml:space="preserve">AS PER </w:t>
      </w:r>
      <w:proofErr w:type="spellStart"/>
      <w:r w:rsidRPr="00F61984">
        <w:rPr>
          <w:sz w:val="16"/>
        </w:rPr>
        <w:t>ITP</w:t>
      </w:r>
      <w:proofErr w:type="spellEnd"/>
      <w:r w:rsidRPr="00F61984">
        <w:rPr>
          <w:sz w:val="16"/>
        </w:rPr>
        <w:t xml:space="preserve"> = (2) SPECIFICATION, WORKCOVER</w:t>
      </w:r>
      <w:r w:rsidR="007826D5">
        <w:rPr>
          <w:sz w:val="16"/>
        </w:rPr>
        <w:t>/WORKSAFE</w:t>
      </w:r>
      <w:r w:rsidRPr="00F61984">
        <w:rPr>
          <w:sz w:val="16"/>
        </w:rPr>
        <w:t xml:space="preserve"> ANY OTHER SITE AND OR </w:t>
      </w:r>
      <w:proofErr w:type="spellStart"/>
      <w:r w:rsidRPr="00F61984">
        <w:rPr>
          <w:sz w:val="16"/>
        </w:rPr>
        <w:t>AUTHORITIVE</w:t>
      </w:r>
      <w:proofErr w:type="spellEnd"/>
      <w:r w:rsidRPr="00F61984">
        <w:rPr>
          <w:sz w:val="16"/>
        </w:rPr>
        <w:t xml:space="preserve"> REQUIREMENT.</w:t>
      </w:r>
    </w:p>
    <w:sectPr w:rsidR="00BD52D3" w:rsidRPr="000C2773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D3" w:rsidRDefault="00BD52D3" w:rsidP="00771A86">
      <w:pPr>
        <w:pStyle w:val="Footer"/>
      </w:pPr>
      <w:r>
        <w:separator/>
      </w:r>
    </w:p>
  </w:endnote>
  <w:endnote w:type="continuationSeparator" w:id="0">
    <w:p w:rsidR="00BD52D3" w:rsidRDefault="00BD52D3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740"/>
      <w:gridCol w:w="2551"/>
      <w:gridCol w:w="2234"/>
    </w:tblGrid>
    <w:tr w:rsidR="00BD52D3" w:rsidRPr="00050B4A" w:rsidTr="00B61D1F">
      <w:tc>
        <w:tcPr>
          <w:tcW w:w="10740" w:type="dxa"/>
          <w:shd w:val="clear" w:color="auto" w:fill="auto"/>
        </w:tcPr>
        <w:p w:rsidR="00BD52D3" w:rsidRPr="00050B4A" w:rsidRDefault="00BD52D3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321050">
            <w:rPr>
              <w:rFonts w:cs="Arial"/>
              <w:noProof/>
              <w:snapToGrid w:val="0"/>
              <w:sz w:val="12"/>
            </w:rPr>
            <w:t>PROJ3044 - ITC - (32) WHS and R.docx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551" w:type="dxa"/>
          <w:shd w:val="clear" w:color="auto" w:fill="auto"/>
        </w:tcPr>
        <w:p w:rsidR="00BD52D3" w:rsidRPr="00050B4A" w:rsidRDefault="00BD52D3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 w:rsidRPr="00BD52D3">
            <w:rPr>
              <w:rFonts w:cs="Arial"/>
              <w:sz w:val="12"/>
            </w:rPr>
            <w:t>[PROJ3044, R2]</w:t>
          </w:r>
        </w:p>
      </w:tc>
      <w:tc>
        <w:tcPr>
          <w:tcW w:w="2234" w:type="dxa"/>
          <w:shd w:val="clear" w:color="auto" w:fill="auto"/>
        </w:tcPr>
        <w:p w:rsidR="00BD52D3" w:rsidRPr="00050B4A" w:rsidRDefault="00BD52D3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BD52D3" w:rsidRPr="0003414F" w:rsidRDefault="00BD52D3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D3" w:rsidRDefault="00BD52D3" w:rsidP="00771A86">
      <w:pPr>
        <w:pStyle w:val="Footer"/>
      </w:pPr>
      <w:r>
        <w:separator/>
      </w:r>
    </w:p>
  </w:footnote>
  <w:footnote w:type="continuationSeparator" w:id="0">
    <w:p w:rsidR="00BD52D3" w:rsidRDefault="00BD52D3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26" w:rsidRDefault="00B60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BD52D3" w:rsidTr="00B61D1F">
      <w:tc>
        <w:tcPr>
          <w:tcW w:w="2977" w:type="dxa"/>
        </w:tcPr>
        <w:p w:rsidR="00BD52D3" w:rsidRDefault="00BD52D3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3335" cy="7943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33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BD52D3" w:rsidRPr="00BD52D3" w:rsidRDefault="00BD52D3" w:rsidP="00BD52D3">
          <w:pPr>
            <w:jc w:val="center"/>
            <w:rPr>
              <w:b/>
              <w:bCs/>
              <w:szCs w:val="22"/>
            </w:rPr>
          </w:pPr>
          <w:r w:rsidRPr="00BD52D3">
            <w:rPr>
              <w:b/>
              <w:sz w:val="28"/>
            </w:rPr>
            <w:t>Inspection &amp; Test Checklist</w:t>
          </w:r>
          <w:r w:rsidRPr="00BD52D3">
            <w:rPr>
              <w:b/>
              <w:sz w:val="28"/>
            </w:rPr>
            <w:br/>
            <w:t>ITC: 32</w:t>
          </w:r>
          <w:r w:rsidRPr="00BD52D3">
            <w:rPr>
              <w:b/>
              <w:sz w:val="28"/>
            </w:rPr>
            <w:br/>
            <w:t>(Safety Check Personnel Register)</w:t>
          </w:r>
          <w:r w:rsidRPr="00BD52D3">
            <w:rPr>
              <w:b/>
              <w:bCs/>
              <w:sz w:val="28"/>
            </w:rPr>
            <w:br/>
          </w:r>
          <w:r w:rsidRPr="00BD52D3">
            <w:rPr>
              <w:b/>
              <w:i/>
              <w:sz w:val="28"/>
              <w:szCs w:val="32"/>
            </w:rPr>
            <w:t>WORK HEALTH, SAFETY AND REHABILITATION</w:t>
          </w:r>
        </w:p>
      </w:tc>
      <w:tc>
        <w:tcPr>
          <w:tcW w:w="2977" w:type="dxa"/>
        </w:tcPr>
        <w:p w:rsidR="00BD52D3" w:rsidRPr="00EB2942" w:rsidRDefault="00BD52D3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BD52D3" w:rsidRDefault="00BD52D3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BD52D3" w:rsidRPr="0003414F" w:rsidRDefault="00BD52D3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BD52D3" w:rsidRPr="00630C36" w:rsidRDefault="00BD52D3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BD52D3" w:rsidRPr="00630C36" w:rsidRDefault="00BD52D3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BD52D3" w:rsidRPr="00EB2942" w:rsidRDefault="00BD52D3" w:rsidP="00EB2942">
          <w:pPr>
            <w:jc w:val="right"/>
            <w:rPr>
              <w:rFonts w:cs="Arial"/>
              <w:sz w:val="4"/>
              <w:szCs w:val="4"/>
            </w:rPr>
          </w:pPr>
        </w:p>
        <w:p w:rsidR="00BD52D3" w:rsidRDefault="00BD52D3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BD52D3" w:rsidRDefault="00BD52D3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BD52D3" w:rsidRPr="005B558B" w:rsidRDefault="00BD52D3">
    <w:pPr>
      <w:pStyle w:val="Header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26" w:rsidRDefault="00B60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5DBE"/>
    <w:rsid w:val="00050B4A"/>
    <w:rsid w:val="000C2773"/>
    <w:rsid w:val="000C75AE"/>
    <w:rsid w:val="00143897"/>
    <w:rsid w:val="00160D42"/>
    <w:rsid w:val="001645C0"/>
    <w:rsid w:val="001E20F4"/>
    <w:rsid w:val="00206AA3"/>
    <w:rsid w:val="00247546"/>
    <w:rsid w:val="0027181A"/>
    <w:rsid w:val="002C1A76"/>
    <w:rsid w:val="00321050"/>
    <w:rsid w:val="0034592B"/>
    <w:rsid w:val="003B29C3"/>
    <w:rsid w:val="003F03A6"/>
    <w:rsid w:val="003F598E"/>
    <w:rsid w:val="004C3C45"/>
    <w:rsid w:val="004E03CB"/>
    <w:rsid w:val="00500E04"/>
    <w:rsid w:val="00502454"/>
    <w:rsid w:val="005B558B"/>
    <w:rsid w:val="005C6A86"/>
    <w:rsid w:val="005E0588"/>
    <w:rsid w:val="005F381A"/>
    <w:rsid w:val="00630C36"/>
    <w:rsid w:val="00676DA3"/>
    <w:rsid w:val="006E0369"/>
    <w:rsid w:val="006F7869"/>
    <w:rsid w:val="007032EB"/>
    <w:rsid w:val="00723993"/>
    <w:rsid w:val="00745370"/>
    <w:rsid w:val="00753A74"/>
    <w:rsid w:val="00763391"/>
    <w:rsid w:val="00771A86"/>
    <w:rsid w:val="007826D5"/>
    <w:rsid w:val="008658D3"/>
    <w:rsid w:val="008A3B21"/>
    <w:rsid w:val="008F23E6"/>
    <w:rsid w:val="00910214"/>
    <w:rsid w:val="00914418"/>
    <w:rsid w:val="0094333F"/>
    <w:rsid w:val="00990B4B"/>
    <w:rsid w:val="009E6232"/>
    <w:rsid w:val="00B60F26"/>
    <w:rsid w:val="00B61D1F"/>
    <w:rsid w:val="00BD52D3"/>
    <w:rsid w:val="00C45C88"/>
    <w:rsid w:val="00C626C0"/>
    <w:rsid w:val="00CF4C72"/>
    <w:rsid w:val="00D34708"/>
    <w:rsid w:val="00D40C48"/>
    <w:rsid w:val="00DE3015"/>
    <w:rsid w:val="00DF61A3"/>
    <w:rsid w:val="00EB2942"/>
    <w:rsid w:val="00EE6037"/>
    <w:rsid w:val="00F059E7"/>
    <w:rsid w:val="00F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52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BD52D3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52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BD52D3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F874-76B8-4D2D-B34D-D60AB16A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9A190B67.dotm</Template>
  <TotalTime>3</TotalTime>
  <Pages>1</Pages>
  <Words>101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2014-01-30T05:48:00Z</cp:lastPrinted>
  <dcterms:created xsi:type="dcterms:W3CDTF">2014-01-30T05:48:00Z</dcterms:created>
  <dcterms:modified xsi:type="dcterms:W3CDTF">2014-02-19T03:59:00Z</dcterms:modified>
</cp:coreProperties>
</file>