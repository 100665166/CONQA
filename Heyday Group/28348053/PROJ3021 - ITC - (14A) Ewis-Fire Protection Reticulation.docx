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"/>
        <w:gridCol w:w="567"/>
        <w:gridCol w:w="154"/>
        <w:gridCol w:w="130"/>
        <w:gridCol w:w="591"/>
        <w:gridCol w:w="721"/>
        <w:gridCol w:w="722"/>
        <w:gridCol w:w="92"/>
        <w:gridCol w:w="629"/>
        <w:gridCol w:w="505"/>
        <w:gridCol w:w="216"/>
        <w:gridCol w:w="209"/>
        <w:gridCol w:w="142"/>
        <w:gridCol w:w="371"/>
        <w:gridCol w:w="721"/>
        <w:gridCol w:w="721"/>
        <w:gridCol w:w="455"/>
        <w:gridCol w:w="267"/>
        <w:gridCol w:w="16"/>
        <w:gridCol w:w="705"/>
        <w:gridCol w:w="713"/>
        <w:gridCol w:w="8"/>
        <w:gridCol w:w="275"/>
        <w:gridCol w:w="142"/>
        <w:gridCol w:w="305"/>
        <w:gridCol w:w="262"/>
        <w:gridCol w:w="459"/>
        <w:gridCol w:w="533"/>
        <w:gridCol w:w="188"/>
        <w:gridCol w:w="663"/>
        <w:gridCol w:w="59"/>
        <w:gridCol w:w="224"/>
        <w:gridCol w:w="426"/>
        <w:gridCol w:w="425"/>
        <w:gridCol w:w="1559"/>
      </w:tblGrid>
      <w:tr w:rsidR="0004313F" w:rsidRPr="003336DC" w:rsidTr="00B16626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B16626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B16626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B1662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B16626" w:rsidTr="00B1662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 w:val="restart"/>
            <w:tcBorders>
              <w:right w:val="nil"/>
            </w:tcBorders>
            <w:vAlign w:val="center"/>
          </w:tcPr>
          <w:p w:rsidR="00B16626" w:rsidRPr="008E7134" w:rsidRDefault="00B16626" w:rsidP="00B1662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LEVEL/AREA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CORRECT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43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CONDUIT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INSTALL TO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DRAWINGS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CABLE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INSTALL TO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DRAWINGS</w:t>
            </w:r>
          </w:p>
        </w:tc>
        <w:tc>
          <w:tcPr>
            <w:tcW w:w="144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INSTALL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EQUIPMENT</w:t>
            </w:r>
          </w:p>
        </w:tc>
        <w:tc>
          <w:tcPr>
            <w:tcW w:w="144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TERMINATE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OUTLETS</w:t>
            </w:r>
          </w:p>
        </w:tc>
        <w:tc>
          <w:tcPr>
            <w:tcW w:w="1442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TERMINATE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EQUIPMENT</w:t>
            </w:r>
          </w:p>
        </w:tc>
        <w:tc>
          <w:tcPr>
            <w:tcW w:w="1443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SYSTEM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TEST</w:t>
            </w:r>
          </w:p>
        </w:tc>
        <w:tc>
          <w:tcPr>
            <w:tcW w:w="144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SYSTEM</w:t>
            </w:r>
          </w:p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COMMISSION</w:t>
            </w:r>
          </w:p>
        </w:tc>
        <w:tc>
          <w:tcPr>
            <w:tcW w:w="26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REMARKS</w:t>
            </w:r>
          </w:p>
        </w:tc>
      </w:tr>
      <w:tr w:rsidR="00B16626" w:rsidTr="00B1662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B16626" w:rsidRDefault="00B16626" w:rsidP="00B9238E">
            <w:pPr>
              <w:jc w:val="center"/>
              <w:rPr>
                <w:bCs/>
                <w:sz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2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CHECK</w:t>
            </w:r>
          </w:p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BY</w:t>
            </w:r>
          </w:p>
        </w:tc>
        <w:tc>
          <w:tcPr>
            <w:tcW w:w="72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16626" w:rsidRPr="008E7134" w:rsidRDefault="00B16626" w:rsidP="00B9238E">
            <w:pPr>
              <w:ind w:left="-141" w:right="-186"/>
              <w:jc w:val="center"/>
              <w:rPr>
                <w:b/>
                <w:bCs/>
                <w:sz w:val="16"/>
              </w:rPr>
            </w:pPr>
            <w:r w:rsidRPr="008E7134">
              <w:rPr>
                <w:b/>
                <w:bCs/>
                <w:sz w:val="16"/>
              </w:rPr>
              <w:t>DATE</w:t>
            </w:r>
          </w:p>
        </w:tc>
        <w:tc>
          <w:tcPr>
            <w:tcW w:w="2634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16626" w:rsidRDefault="00B16626" w:rsidP="00B9238E">
            <w:pPr>
              <w:jc w:val="center"/>
              <w:rPr>
                <w:bCs/>
                <w:sz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tr w:rsidR="00B16626" w:rsidRPr="00A33EBD" w:rsidTr="00A33EB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6626" w:rsidRPr="00A33EBD" w:rsidRDefault="00B16626" w:rsidP="00A33EBD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ED1183" w:rsidRPr="00ED1183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A33EBD">
            <w:rPr>
              <w:rFonts w:cs="Arial"/>
              <w:noProof/>
              <w:snapToGrid w:val="0"/>
              <w:sz w:val="12"/>
            </w:rPr>
            <w:t>PROJ3021 - ITC - (14A) Ewis-Fire Protection Reticulation.docx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8E713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[PROJ3021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34" w:rsidRDefault="00A33E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024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Default="00B16626" w:rsidP="00B16626">
          <w:pPr>
            <w:jc w:val="center"/>
            <w:rPr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14</w:t>
          </w:r>
          <w:r w:rsidR="00321E0B">
            <w:rPr>
              <w:b/>
              <w:bCs/>
              <w:sz w:val="28"/>
            </w:rPr>
            <w:t>A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Pr="00B16626">
            <w:rPr>
              <w:b/>
              <w:sz w:val="28"/>
              <w:szCs w:val="28"/>
            </w:rPr>
            <w:t>EWIS FIRE PROTECTION RETICULATION</w:t>
          </w:r>
        </w:p>
        <w:p w:rsidR="00B16626" w:rsidRPr="0004313F" w:rsidRDefault="00B16626" w:rsidP="00B16626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Subcontract to Heyday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34" w:rsidRDefault="00A33EB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023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21E0B"/>
    <w:rsid w:val="00322FB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E7134"/>
    <w:rsid w:val="008F23E6"/>
    <w:rsid w:val="00906AB3"/>
    <w:rsid w:val="00910214"/>
    <w:rsid w:val="00914418"/>
    <w:rsid w:val="0094333F"/>
    <w:rsid w:val="009435E6"/>
    <w:rsid w:val="00990B4B"/>
    <w:rsid w:val="009C3A13"/>
    <w:rsid w:val="00A33EBD"/>
    <w:rsid w:val="00A6236E"/>
    <w:rsid w:val="00A67681"/>
    <w:rsid w:val="00AB6BCB"/>
    <w:rsid w:val="00AD7397"/>
    <w:rsid w:val="00B16626"/>
    <w:rsid w:val="00B61D1F"/>
    <w:rsid w:val="00BA7F92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ED1183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86978-2CB7-4067-9874-6B49851E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6FEA6B4D.dotm</Template>
  <TotalTime>9</TotalTime>
  <Pages>1</Pages>
  <Words>109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2014-02-04T00:46:00Z</cp:lastPrinted>
  <dcterms:created xsi:type="dcterms:W3CDTF">2014-02-03T23:52:00Z</dcterms:created>
  <dcterms:modified xsi:type="dcterms:W3CDTF">2014-02-17T08:25:00Z</dcterms:modified>
</cp:coreProperties>
</file>