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83"/>
        <w:gridCol w:w="709"/>
        <w:gridCol w:w="52"/>
        <w:gridCol w:w="232"/>
        <w:gridCol w:w="530"/>
        <w:gridCol w:w="762"/>
        <w:gridCol w:w="762"/>
        <w:gridCol w:w="72"/>
        <w:gridCol w:w="690"/>
        <w:gridCol w:w="727"/>
        <w:gridCol w:w="35"/>
        <w:gridCol w:w="107"/>
        <w:gridCol w:w="142"/>
        <w:gridCol w:w="513"/>
        <w:gridCol w:w="762"/>
        <w:gridCol w:w="762"/>
        <w:gridCol w:w="231"/>
        <w:gridCol w:w="283"/>
        <w:gridCol w:w="248"/>
        <w:gridCol w:w="762"/>
        <w:gridCol w:w="408"/>
        <w:gridCol w:w="283"/>
        <w:gridCol w:w="71"/>
        <w:gridCol w:w="71"/>
        <w:gridCol w:w="567"/>
        <w:gridCol w:w="124"/>
        <w:gridCol w:w="762"/>
        <w:gridCol w:w="106"/>
        <w:gridCol w:w="656"/>
        <w:gridCol w:w="195"/>
        <w:gridCol w:w="283"/>
        <w:gridCol w:w="284"/>
        <w:gridCol w:w="142"/>
        <w:gridCol w:w="425"/>
        <w:gridCol w:w="1559"/>
      </w:tblGrid>
      <w:tr w:rsidR="0004313F" w:rsidRPr="003336DC" w:rsidTr="001A0E9A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8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1A0E9A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8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1A0E9A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1A0E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67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81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A0E9A" w:rsidTr="001A0E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1A0E9A" w:rsidRPr="00DD17F1" w:rsidRDefault="001A0E9A" w:rsidP="00F86BDC">
            <w:pPr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ITEM</w:t>
            </w:r>
            <w:r w:rsidR="00F86BDC" w:rsidRPr="00DD17F1">
              <w:rPr>
                <w:b/>
                <w:bCs/>
                <w:sz w:val="16"/>
              </w:rPr>
              <w:t xml:space="preserve"> </w:t>
            </w:r>
            <w:r w:rsidRPr="00DD17F1">
              <w:rPr>
                <w:b/>
                <w:bCs/>
                <w:sz w:val="16"/>
              </w:rPr>
              <w:t>No:</w:t>
            </w:r>
          </w:p>
        </w:tc>
        <w:tc>
          <w:tcPr>
            <w:tcW w:w="152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0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 LOCATION TO DRAWING</w:t>
            </w:r>
          </w:p>
        </w:tc>
        <w:tc>
          <w:tcPr>
            <w:tcW w:w="1524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70" w:right="-3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70" w:right="-3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SIZE AND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70" w:right="-3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TYPE</w:t>
            </w:r>
          </w:p>
        </w:tc>
        <w:tc>
          <w:tcPr>
            <w:tcW w:w="152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35" w:right="-72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DAMAGE</w:t>
            </w:r>
          </w:p>
        </w:tc>
        <w:tc>
          <w:tcPr>
            <w:tcW w:w="152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42" w:right="-108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42" w:right="-108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LAMPS</w:t>
            </w:r>
          </w:p>
        </w:tc>
        <w:tc>
          <w:tcPr>
            <w:tcW w:w="1524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06" w:right="-143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06" w:right="-143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DIFFUSERS/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06" w:right="-143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REFLECTORS</w:t>
            </w:r>
          </w:p>
        </w:tc>
        <w:tc>
          <w:tcPr>
            <w:tcW w:w="152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71" w:right="-36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71" w:right="-36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OPERATION</w:t>
            </w:r>
          </w:p>
        </w:tc>
        <w:tc>
          <w:tcPr>
            <w:tcW w:w="152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36" w:right="-72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 CIRCUIT / DB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36" w:right="-72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DESTINATION</w:t>
            </w:r>
          </w:p>
        </w:tc>
        <w:tc>
          <w:tcPr>
            <w:tcW w:w="1524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42" w:right="-10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CORRECT</w:t>
            </w:r>
          </w:p>
          <w:p w:rsidR="001A0E9A" w:rsidRPr="00DD17F1" w:rsidRDefault="001A0E9A" w:rsidP="001A0E9A">
            <w:pPr>
              <w:tabs>
                <w:tab w:val="clear" w:pos="567"/>
                <w:tab w:val="clear" w:pos="1134"/>
              </w:tabs>
              <w:ind w:left="-142" w:right="-107"/>
              <w:jc w:val="center"/>
              <w:rPr>
                <w:b/>
                <w:bCs/>
                <w:sz w:val="16"/>
              </w:rPr>
            </w:pPr>
            <w:r w:rsidRPr="00DD17F1">
              <w:rPr>
                <w:b/>
                <w:bCs/>
                <w:sz w:val="16"/>
              </w:rPr>
              <w:t>LABELLING</w:t>
            </w:r>
          </w:p>
        </w:tc>
        <w:tc>
          <w:tcPr>
            <w:tcW w:w="2126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1A0E9A" w:rsidRDefault="001A0E9A" w:rsidP="001A0E9A">
            <w:pPr>
              <w:tabs>
                <w:tab w:val="clear" w:pos="567"/>
                <w:tab w:val="clear" w:pos="1134"/>
              </w:tabs>
              <w:ind w:left="-107" w:right="-107"/>
              <w:jc w:val="center"/>
              <w:rPr>
                <w:bCs/>
                <w:sz w:val="16"/>
              </w:rPr>
            </w:pPr>
            <w:r>
              <w:rPr>
                <w:bCs/>
                <w:sz w:val="16"/>
              </w:rPr>
              <w:t>REMARKS</w:t>
            </w:r>
          </w:p>
        </w:tc>
      </w:tr>
      <w:tr w:rsidR="001A0E9A" w:rsidTr="001A0E9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134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:rsidR="001A0E9A" w:rsidRDefault="001A0E9A" w:rsidP="00C53366">
            <w:pPr>
              <w:jc w:val="center"/>
              <w:rPr>
                <w:b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762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CHECK</w:t>
            </w:r>
          </w:p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BY</w:t>
            </w:r>
          </w:p>
        </w:tc>
        <w:tc>
          <w:tcPr>
            <w:tcW w:w="762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A0E9A" w:rsidRPr="00DD17F1" w:rsidRDefault="001A0E9A" w:rsidP="00C53366">
            <w:pPr>
              <w:jc w:val="center"/>
              <w:rPr>
                <w:b/>
                <w:sz w:val="14"/>
              </w:rPr>
            </w:pPr>
            <w:r w:rsidRPr="00DD17F1">
              <w:rPr>
                <w:b/>
                <w:sz w:val="14"/>
              </w:rPr>
              <w:t>DATE</w:t>
            </w:r>
          </w:p>
        </w:tc>
        <w:tc>
          <w:tcPr>
            <w:tcW w:w="2126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1A0E9A" w:rsidRDefault="001A0E9A" w:rsidP="00C53366">
            <w:pPr>
              <w:jc w:val="center"/>
              <w:rPr>
                <w:sz w:val="14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  <w:bookmarkStart w:id="0" w:name="_GoBack" w:colFirst="1" w:colLast="16"/>
          </w:p>
        </w:tc>
        <w:tc>
          <w:tcPr>
            <w:tcW w:w="76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1A0E9A" w:rsidRPr="00F15D0F" w:rsidTr="00F15D0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134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tabs>
                <w:tab w:val="clear" w:pos="567"/>
                <w:tab w:val="clear" w:pos="1134"/>
              </w:tabs>
              <w:ind w:left="-107" w:right="-55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126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1A0E9A" w:rsidRPr="00F15D0F" w:rsidRDefault="001A0E9A" w:rsidP="00F15D0F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bookmarkEnd w:id="0"/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1D191C" w:rsidRDefault="001D191C" w:rsidP="001D191C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1D191C" w:rsidTr="001D191C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:rsidR="001D191C" w:rsidRDefault="001D191C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1D191C" w:rsidTr="001D191C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D191C" w:rsidRDefault="001D191C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</w:tr>
      <w:tr w:rsidR="001D191C" w:rsidTr="001D191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D191C" w:rsidRDefault="001D191C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</w:tr>
      <w:tr w:rsidR="001D191C" w:rsidTr="001D191C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1D191C" w:rsidRDefault="001D191C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D191C" w:rsidRDefault="001D191C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Pr="001A0E9A" w:rsidRDefault="00A67681" w:rsidP="00FD75FD">
            <w:pPr>
              <w:rPr>
                <w:sz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4001D5">
              <w:rPr>
                <w:sz w:val="16"/>
              </w:rPr>
              <w:t xml:space="preserve">(1) AS3000 </w:t>
            </w:r>
            <w:r w:rsidR="001A0E9A" w:rsidRPr="001A0E9A">
              <w:rPr>
                <w:sz w:val="16"/>
              </w:rPr>
              <w:t>WIRING RULES. (2) SPECIFICATION. (3) LATEST ISSUE OF DRAWINGS. (5) SUPPLY AUTHORITY APPROVAL.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D5" w:rsidRDefault="00400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A91CFF">
            <w:rPr>
              <w:rFonts w:cs="Arial"/>
              <w:noProof/>
              <w:snapToGrid w:val="0"/>
              <w:sz w:val="12"/>
            </w:rPr>
            <w:t>PROJ3009 - ITC - (7) Light Fittings.docx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1A0E9A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[PROJ3009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1D5" w:rsidRDefault="00400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1A0E9A" w:rsidRDefault="001A0E9A" w:rsidP="00C54329">
          <w:pPr>
            <w:jc w:val="center"/>
            <w:rPr>
              <w:b/>
              <w:bCs/>
              <w:sz w:val="28"/>
              <w:szCs w:val="28"/>
            </w:rPr>
          </w:pPr>
          <w:r w:rsidRPr="001A0E9A">
            <w:rPr>
              <w:rFonts w:cs="Arial"/>
              <w:b/>
              <w:sz w:val="28"/>
              <w:szCs w:val="28"/>
            </w:rPr>
            <w:t>Inspection &amp; Test Checklist</w:t>
          </w:r>
          <w:r w:rsidRPr="001A0E9A">
            <w:rPr>
              <w:rFonts w:cs="Arial"/>
              <w:b/>
              <w:sz w:val="28"/>
              <w:szCs w:val="28"/>
            </w:rPr>
            <w:br/>
            <w:t>ITC: 7</w:t>
          </w:r>
          <w:r w:rsidRPr="001A0E9A">
            <w:rPr>
              <w:rFonts w:cs="Arial"/>
              <w:b/>
              <w:sz w:val="28"/>
              <w:szCs w:val="28"/>
            </w:rPr>
            <w:br/>
          </w:r>
          <w:r w:rsidRPr="001A0E9A">
            <w:rPr>
              <w:b/>
              <w:i/>
              <w:sz w:val="28"/>
              <w:szCs w:val="28"/>
            </w:rPr>
            <w:t>LIGHT FITTINGS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2484A"/>
    <w:rsid w:val="00160D42"/>
    <w:rsid w:val="001645C0"/>
    <w:rsid w:val="001A0E9A"/>
    <w:rsid w:val="001D191C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001D5"/>
    <w:rsid w:val="00430D4A"/>
    <w:rsid w:val="00476C7F"/>
    <w:rsid w:val="004C3C45"/>
    <w:rsid w:val="004E03CB"/>
    <w:rsid w:val="004E11A3"/>
    <w:rsid w:val="00502454"/>
    <w:rsid w:val="00593B15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91CFF"/>
    <w:rsid w:val="00AB6BCB"/>
    <w:rsid w:val="00B61D1F"/>
    <w:rsid w:val="00C54329"/>
    <w:rsid w:val="00C626C0"/>
    <w:rsid w:val="00D34708"/>
    <w:rsid w:val="00D40C48"/>
    <w:rsid w:val="00DD17F1"/>
    <w:rsid w:val="00DE3015"/>
    <w:rsid w:val="00DF61A3"/>
    <w:rsid w:val="00E5278C"/>
    <w:rsid w:val="00EB2942"/>
    <w:rsid w:val="00F059E7"/>
    <w:rsid w:val="00F15D0F"/>
    <w:rsid w:val="00F8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06170-5164-4566-A1DB-DD4680C5F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FF8DFDEF.dotm</Template>
  <TotalTime>23</TotalTime>
  <Pages>1</Pages>
  <Words>124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2014-01-28T01:00:00Z</cp:lastPrinted>
  <dcterms:created xsi:type="dcterms:W3CDTF">2014-01-30T06:02:00Z</dcterms:created>
  <dcterms:modified xsi:type="dcterms:W3CDTF">2014-02-19T03:45:00Z</dcterms:modified>
</cp:coreProperties>
</file>