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14"/>
        <w:gridCol w:w="378"/>
        <w:gridCol w:w="236"/>
        <w:gridCol w:w="48"/>
        <w:gridCol w:w="567"/>
        <w:gridCol w:w="1417"/>
        <w:gridCol w:w="142"/>
        <w:gridCol w:w="579"/>
        <w:gridCol w:w="555"/>
        <w:gridCol w:w="166"/>
        <w:gridCol w:w="260"/>
        <w:gridCol w:w="142"/>
        <w:gridCol w:w="319"/>
        <w:gridCol w:w="721"/>
        <w:gridCol w:w="721"/>
        <w:gridCol w:w="508"/>
        <w:gridCol w:w="213"/>
        <w:gridCol w:w="70"/>
        <w:gridCol w:w="651"/>
        <w:gridCol w:w="721"/>
        <w:gridCol w:w="46"/>
        <w:gridCol w:w="283"/>
        <w:gridCol w:w="142"/>
        <w:gridCol w:w="250"/>
        <w:gridCol w:w="317"/>
        <w:gridCol w:w="404"/>
        <w:gridCol w:w="588"/>
        <w:gridCol w:w="133"/>
        <w:gridCol w:w="722"/>
        <w:gridCol w:w="6"/>
        <w:gridCol w:w="273"/>
        <w:gridCol w:w="436"/>
        <w:gridCol w:w="415"/>
        <w:gridCol w:w="1557"/>
      </w:tblGrid>
      <w:tr w:rsidR="0004313F" w:rsidRPr="003336DC" w:rsidTr="00D80C7B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60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2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7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D80C7B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62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72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D80C7B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7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08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D80C7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225AD3" w:rsidTr="00D80C7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225AD3" w:rsidRPr="00225AD3" w:rsidRDefault="00225AD3" w:rsidP="00225AD3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ITEM NO:</w:t>
            </w:r>
          </w:p>
        </w:tc>
        <w:tc>
          <w:tcPr>
            <w:tcW w:w="326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CABLE IDENTIFICATION</w:t>
            </w:r>
          </w:p>
          <w:p w:rsidR="00225AD3" w:rsidRPr="00225AD3" w:rsidRDefault="00225AD3" w:rsidP="00453109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DR</w:t>
            </w:r>
            <w:r w:rsidR="00453109">
              <w:rPr>
                <w:b/>
                <w:bCs/>
                <w:sz w:val="16"/>
              </w:rPr>
              <w:t>AWIN</w:t>
            </w:r>
            <w:r w:rsidRPr="00225AD3">
              <w:rPr>
                <w:b/>
                <w:bCs/>
                <w:sz w:val="16"/>
              </w:rPr>
              <w:t>G OUTLET</w:t>
            </w:r>
            <w:r w:rsidR="00453109">
              <w:rPr>
                <w:b/>
                <w:bCs/>
                <w:sz w:val="16"/>
              </w:rPr>
              <w:t xml:space="preserve"> </w:t>
            </w:r>
            <w:r w:rsidRPr="00225AD3">
              <w:rPr>
                <w:b/>
                <w:bCs/>
                <w:sz w:val="16"/>
              </w:rPr>
              <w:t>NO: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07" w:right="-83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31" w:right="-58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4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4" w:right="-34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CABLE INSTALLED AND LABELLED</w:t>
            </w:r>
          </w:p>
        </w:tc>
        <w:tc>
          <w:tcPr>
            <w:tcW w:w="14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80" w:right="-151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CABLE TERMINATED</w:t>
            </w:r>
          </w:p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180" w:right="-151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AND OUTLETS LABELLED</w:t>
            </w:r>
          </w:p>
        </w:tc>
        <w:tc>
          <w:tcPr>
            <w:tcW w:w="1442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205" w:right="-126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CABLE TESTED</w:t>
            </w:r>
          </w:p>
        </w:tc>
        <w:tc>
          <w:tcPr>
            <w:tcW w:w="14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88" w:right="-101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DRAWINGS MARKED UP TO REFLECT</w:t>
            </w:r>
          </w:p>
          <w:p w:rsidR="00225AD3" w:rsidRPr="00225AD3" w:rsidRDefault="00225AD3" w:rsidP="00D80C7B">
            <w:pPr>
              <w:tabs>
                <w:tab w:val="clear" w:pos="567"/>
                <w:tab w:val="clear" w:pos="1134"/>
              </w:tabs>
              <w:ind w:left="-88" w:right="-101"/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687" w:type="dxa"/>
            <w:gridSpan w:val="5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REMARKS</w:t>
            </w:r>
          </w:p>
        </w:tc>
      </w:tr>
      <w:tr w:rsidR="00225AD3" w:rsidTr="00D80C7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25AD3" w:rsidRDefault="00225AD3" w:rsidP="001C5050">
            <w:pPr>
              <w:jc w:val="center"/>
              <w:rPr>
                <w:bCs/>
                <w:sz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FROM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TO</w:t>
            </w: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CABLE 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DESCRIPTION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CHECK</w:t>
            </w:r>
          </w:p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25AD3" w:rsidRPr="00225AD3" w:rsidRDefault="00225AD3" w:rsidP="001C5050">
            <w:pPr>
              <w:jc w:val="center"/>
              <w:rPr>
                <w:b/>
                <w:bCs/>
                <w:sz w:val="16"/>
              </w:rPr>
            </w:pPr>
            <w:r w:rsidRPr="00225AD3">
              <w:rPr>
                <w:b/>
                <w:bCs/>
                <w:sz w:val="16"/>
              </w:rPr>
              <w:t>DATE</w:t>
            </w:r>
          </w:p>
        </w:tc>
        <w:tc>
          <w:tcPr>
            <w:tcW w:w="2687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Default="00225AD3" w:rsidP="001C5050">
            <w:pPr>
              <w:jc w:val="center"/>
              <w:rPr>
                <w:bCs/>
                <w:sz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tr w:rsidR="00225AD3" w:rsidRPr="00225AD3" w:rsidTr="00BD2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8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25AD3" w:rsidRPr="00BD2FD4" w:rsidRDefault="00225AD3" w:rsidP="00BD2FD4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225AD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1C0B8D" w:rsidRDefault="00A67681" w:rsidP="001C0B8D">
            <w:pPr>
              <w:tabs>
                <w:tab w:val="clear" w:pos="567"/>
                <w:tab w:val="clear" w:pos="1134"/>
              </w:tabs>
              <w:ind w:right="-142"/>
              <w:jc w:val="left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1C0B8D" w:rsidRPr="001C0B8D">
              <w:rPr>
                <w:sz w:val="16"/>
              </w:rPr>
              <w:t xml:space="preserve">(3) LATEST ISSUE OF </w:t>
            </w:r>
            <w:proofErr w:type="spellStart"/>
            <w:r w:rsidR="001C0B8D" w:rsidRPr="001C0B8D">
              <w:rPr>
                <w:sz w:val="16"/>
              </w:rPr>
              <w:t>DRG</w:t>
            </w:r>
            <w:proofErr w:type="spellEnd"/>
            <w:r w:rsidR="001C0B8D" w:rsidRPr="001C0B8D">
              <w:rPr>
                <w:sz w:val="16"/>
              </w:rPr>
              <w:t xml:space="preserve">. ISSUE OF </w:t>
            </w:r>
            <w:proofErr w:type="spellStart"/>
            <w:r w:rsidR="001C0B8D" w:rsidRPr="001C0B8D">
              <w:rPr>
                <w:sz w:val="16"/>
              </w:rPr>
              <w:t>DRG</w:t>
            </w:r>
            <w:proofErr w:type="spellEnd"/>
            <w:r w:rsidR="001C0B8D" w:rsidRPr="001C0B8D">
              <w:rPr>
                <w:sz w:val="16"/>
              </w:rPr>
              <w:t>. (4) INSULATION TESTING.</w:t>
            </w:r>
            <w:r w:rsidR="001C0B8D">
              <w:rPr>
                <w:sz w:val="16"/>
              </w:rPr>
              <w:t xml:space="preserve"> (5) SUPPLY AUTHORITY APPROVAL. </w:t>
            </w:r>
            <w:r w:rsidR="001C0B8D" w:rsidRPr="001C0B8D">
              <w:rPr>
                <w:sz w:val="16"/>
              </w:rPr>
              <w:t xml:space="preserve">(8) </w:t>
            </w:r>
            <w:r w:rsidR="001C0B8D">
              <w:rPr>
                <w:sz w:val="16"/>
              </w:rPr>
              <w:t>CLIENT OR NOMINEE WITNESS.</w:t>
            </w:r>
          </w:p>
          <w:p w:rsidR="001C0B8D" w:rsidRDefault="001C0B8D" w:rsidP="001C0B8D">
            <w:pPr>
              <w:tabs>
                <w:tab w:val="clear" w:pos="567"/>
                <w:tab w:val="clear" w:pos="1134"/>
              </w:tabs>
              <w:ind w:right="-142"/>
              <w:jc w:val="left"/>
              <w:rPr>
                <w:sz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</w:rPr>
              <w:t>9) AS/NZS3080.</w:t>
            </w:r>
          </w:p>
          <w:p w:rsidR="00A67681" w:rsidRPr="001C0B8D" w:rsidRDefault="001C0B8D" w:rsidP="001C0B8D">
            <w:pPr>
              <w:ind w:right="-142"/>
              <w:jc w:val="left"/>
              <w:rPr>
                <w:sz w:val="16"/>
              </w:rPr>
            </w:pPr>
            <w:r>
              <w:rPr>
                <w:sz w:val="16"/>
              </w:rPr>
              <w:t xml:space="preserve">AND AS PER = FIBRE POWER METER TEST, </w:t>
            </w:r>
            <w:proofErr w:type="spellStart"/>
            <w:r>
              <w:rPr>
                <w:sz w:val="16"/>
              </w:rPr>
              <w:t>OTDR</w:t>
            </w:r>
            <w:proofErr w:type="spellEnd"/>
            <w:r>
              <w:rPr>
                <w:sz w:val="16"/>
              </w:rPr>
              <w:t xml:space="preserve"> TESTING, </w:t>
            </w:r>
            <w:proofErr w:type="spellStart"/>
            <w:r w:rsidRPr="001C0B8D">
              <w:rPr>
                <w:sz w:val="16"/>
              </w:rPr>
              <w:t>MFR’S</w:t>
            </w:r>
            <w:proofErr w:type="spellEnd"/>
            <w:r w:rsidRPr="001C0B8D">
              <w:rPr>
                <w:sz w:val="16"/>
              </w:rPr>
              <w:t xml:space="preserve"> </w:t>
            </w:r>
            <w:proofErr w:type="spellStart"/>
            <w:r w:rsidRPr="001C0B8D">
              <w:rPr>
                <w:sz w:val="16"/>
              </w:rPr>
              <w:t>INSTN</w:t>
            </w:r>
            <w:proofErr w:type="spellEnd"/>
            <w:r w:rsidRPr="001C0B8D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1C0B8D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BD2FD4">
            <w:rPr>
              <w:rFonts w:cs="Arial"/>
              <w:noProof/>
              <w:snapToGrid w:val="0"/>
              <w:sz w:val="12"/>
            </w:rPr>
            <w:t>PROJ3033 - ITC - (24) Telex Earth-TRL.docx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1C0B8D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[PROJ3033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85" w:rsidRDefault="00BD2F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81041" o:spid="_x0000_s17410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6E7596" w:rsidP="006E7596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24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453109">
            <w:rPr>
              <w:b/>
              <w:bCs/>
              <w:sz w:val="28"/>
            </w:rPr>
            <w:t>TELEX EARTH/</w:t>
          </w:r>
          <w:proofErr w:type="spellStart"/>
          <w:r>
            <w:rPr>
              <w:b/>
              <w:bCs/>
              <w:sz w:val="28"/>
            </w:rPr>
            <w:t>TRL</w:t>
          </w:r>
          <w:proofErr w:type="spellEnd"/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85" w:rsidRDefault="00BD2F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81040" o:spid="_x0000_s17409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2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C0B8D"/>
    <w:rsid w:val="001E20F4"/>
    <w:rsid w:val="00206AA3"/>
    <w:rsid w:val="00207A74"/>
    <w:rsid w:val="00225AD3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53109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E7596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36A9D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15B85"/>
    <w:rsid w:val="00A6236E"/>
    <w:rsid w:val="00A67681"/>
    <w:rsid w:val="00AB6BCB"/>
    <w:rsid w:val="00AD7397"/>
    <w:rsid w:val="00B61D1F"/>
    <w:rsid w:val="00BD2FD4"/>
    <w:rsid w:val="00BE7916"/>
    <w:rsid w:val="00C54329"/>
    <w:rsid w:val="00C626C0"/>
    <w:rsid w:val="00D31D65"/>
    <w:rsid w:val="00D34708"/>
    <w:rsid w:val="00D40C48"/>
    <w:rsid w:val="00D80C7B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A296-C188-4F47-8369-35FF9A76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440BE3D1.dotm</Template>
  <TotalTime>5</TotalTime>
  <Pages>1</Pages>
  <Words>151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2014-02-07T03:01:00Z</cp:lastPrinted>
  <dcterms:created xsi:type="dcterms:W3CDTF">2014-02-07T03:01:00Z</dcterms:created>
  <dcterms:modified xsi:type="dcterms:W3CDTF">2014-02-17T07:52:00Z</dcterms:modified>
</cp:coreProperties>
</file>