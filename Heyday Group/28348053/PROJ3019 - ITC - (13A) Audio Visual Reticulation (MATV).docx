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25"/>
        <w:gridCol w:w="567"/>
        <w:gridCol w:w="154"/>
        <w:gridCol w:w="130"/>
        <w:gridCol w:w="591"/>
        <w:gridCol w:w="721"/>
        <w:gridCol w:w="722"/>
        <w:gridCol w:w="92"/>
        <w:gridCol w:w="629"/>
        <w:gridCol w:w="505"/>
        <w:gridCol w:w="216"/>
        <w:gridCol w:w="209"/>
        <w:gridCol w:w="142"/>
        <w:gridCol w:w="283"/>
        <w:gridCol w:w="88"/>
        <w:gridCol w:w="721"/>
        <w:gridCol w:w="721"/>
        <w:gridCol w:w="455"/>
        <w:gridCol w:w="267"/>
        <w:gridCol w:w="16"/>
        <w:gridCol w:w="705"/>
        <w:gridCol w:w="713"/>
        <w:gridCol w:w="8"/>
        <w:gridCol w:w="275"/>
        <w:gridCol w:w="142"/>
        <w:gridCol w:w="305"/>
        <w:gridCol w:w="262"/>
        <w:gridCol w:w="459"/>
        <w:gridCol w:w="533"/>
        <w:gridCol w:w="188"/>
        <w:gridCol w:w="663"/>
        <w:gridCol w:w="59"/>
        <w:gridCol w:w="224"/>
        <w:gridCol w:w="426"/>
        <w:gridCol w:w="425"/>
        <w:gridCol w:w="1560"/>
      </w:tblGrid>
      <w:tr w:rsidR="0004313F" w:rsidRPr="003336DC" w:rsidTr="00C10989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8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10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60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C10989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5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C10989">
        <w:trPr>
          <w:tblHeader/>
        </w:trPr>
        <w:tc>
          <w:tcPr>
            <w:tcW w:w="2127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8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7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1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C1098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6237" w:type="dxa"/>
            <w:gridSpan w:val="1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B65EBD" w:rsidRDefault="009435E6" w:rsidP="00EB4E34">
            <w:pPr>
              <w:tabs>
                <w:tab w:val="clear" w:pos="10206"/>
                <w:tab w:val="right" w:pos="5847"/>
              </w:tabs>
              <w:rPr>
                <w:b/>
                <w:bCs/>
                <w:sz w:val="8"/>
                <w:szCs w:val="16"/>
              </w:rPr>
            </w:pPr>
          </w:p>
        </w:tc>
        <w:tc>
          <w:tcPr>
            <w:tcW w:w="9215" w:type="dxa"/>
            <w:gridSpan w:val="2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C10989" w:rsidTr="00C1098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276" w:type="dxa"/>
            <w:gridSpan w:val="2"/>
            <w:vMerge w:val="restart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C10989" w:rsidRPr="00C10989" w:rsidRDefault="00C10989" w:rsidP="00C10989">
            <w:pPr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LEVEL/AREA</w:t>
            </w:r>
          </w:p>
        </w:tc>
        <w:tc>
          <w:tcPr>
            <w:tcW w:w="144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10989" w:rsidRPr="00C10989" w:rsidRDefault="00C10989" w:rsidP="00D1550C">
            <w:pPr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CORRECT</w:t>
            </w:r>
          </w:p>
          <w:p w:rsidR="00C10989" w:rsidRPr="00C10989" w:rsidRDefault="00C10989" w:rsidP="00D1550C">
            <w:pPr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LOCATION TO DRAWING</w:t>
            </w:r>
          </w:p>
        </w:tc>
        <w:tc>
          <w:tcPr>
            <w:tcW w:w="144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10989" w:rsidRPr="00C10989" w:rsidRDefault="00C10989" w:rsidP="00D1550C">
            <w:pPr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CONDUIT</w:t>
            </w:r>
          </w:p>
          <w:p w:rsidR="00C10989" w:rsidRPr="00C10989" w:rsidRDefault="00C10989" w:rsidP="00D1550C">
            <w:pPr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INSTALL TO</w:t>
            </w:r>
          </w:p>
          <w:p w:rsidR="00C10989" w:rsidRPr="00C10989" w:rsidRDefault="00C10989" w:rsidP="00D1550C">
            <w:pPr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DRAWINGS</w:t>
            </w:r>
          </w:p>
        </w:tc>
        <w:tc>
          <w:tcPr>
            <w:tcW w:w="1442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10989" w:rsidRPr="00C10989" w:rsidRDefault="00C10989" w:rsidP="00D1550C">
            <w:pPr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CABLE</w:t>
            </w:r>
          </w:p>
          <w:p w:rsidR="00C10989" w:rsidRPr="00C10989" w:rsidRDefault="00C10989" w:rsidP="00D1550C">
            <w:pPr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INSTALL TO</w:t>
            </w:r>
          </w:p>
          <w:p w:rsidR="00C10989" w:rsidRPr="00C10989" w:rsidRDefault="00C10989" w:rsidP="00D1550C">
            <w:pPr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DRAWINGS</w:t>
            </w:r>
          </w:p>
        </w:tc>
        <w:tc>
          <w:tcPr>
            <w:tcW w:w="1443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10989" w:rsidRPr="00C10989" w:rsidRDefault="00C10989" w:rsidP="00D1550C">
            <w:pPr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INSTALL</w:t>
            </w:r>
          </w:p>
          <w:p w:rsidR="00C10989" w:rsidRPr="00C10989" w:rsidRDefault="00C10989" w:rsidP="00D1550C">
            <w:pPr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EQUIPMENT</w:t>
            </w:r>
          </w:p>
        </w:tc>
        <w:tc>
          <w:tcPr>
            <w:tcW w:w="144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10989" w:rsidRPr="00C10989" w:rsidRDefault="00C10989" w:rsidP="00D1550C">
            <w:pPr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TERMINATE</w:t>
            </w:r>
          </w:p>
          <w:p w:rsidR="00C10989" w:rsidRPr="00C10989" w:rsidRDefault="00C10989" w:rsidP="00D1550C">
            <w:pPr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OUTLETS</w:t>
            </w:r>
          </w:p>
        </w:tc>
        <w:tc>
          <w:tcPr>
            <w:tcW w:w="1442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10989" w:rsidRPr="00C10989" w:rsidRDefault="00C10989" w:rsidP="00D1550C">
            <w:pPr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TERMINATE</w:t>
            </w:r>
          </w:p>
          <w:p w:rsidR="00C10989" w:rsidRPr="00C10989" w:rsidRDefault="00C10989" w:rsidP="00D1550C">
            <w:pPr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EQUIPMENT</w:t>
            </w:r>
          </w:p>
        </w:tc>
        <w:tc>
          <w:tcPr>
            <w:tcW w:w="1443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10989" w:rsidRPr="00C10989" w:rsidRDefault="00C10989" w:rsidP="00D1550C">
            <w:pPr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SYSTEM</w:t>
            </w:r>
          </w:p>
          <w:p w:rsidR="00C10989" w:rsidRPr="00C10989" w:rsidRDefault="00C10989" w:rsidP="00D1550C">
            <w:pPr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TEST</w:t>
            </w:r>
          </w:p>
        </w:tc>
        <w:tc>
          <w:tcPr>
            <w:tcW w:w="1443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10989" w:rsidRPr="00C10989" w:rsidRDefault="00C10989" w:rsidP="00D1550C">
            <w:pPr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SYSTEM</w:t>
            </w:r>
          </w:p>
          <w:p w:rsidR="00C10989" w:rsidRPr="00C10989" w:rsidRDefault="00C10989" w:rsidP="00D1550C">
            <w:pPr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COMMISSION</w:t>
            </w:r>
          </w:p>
        </w:tc>
        <w:tc>
          <w:tcPr>
            <w:tcW w:w="263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C10989" w:rsidRPr="00C10989" w:rsidRDefault="00C10989" w:rsidP="00D1550C">
            <w:pPr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REMARKS</w:t>
            </w:r>
          </w:p>
        </w:tc>
      </w:tr>
      <w:tr w:rsidR="00C10989" w:rsidTr="00C1098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276" w:type="dxa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:rsidR="00C10989" w:rsidRDefault="00C10989" w:rsidP="00D1550C">
            <w:pPr>
              <w:jc w:val="center"/>
              <w:rPr>
                <w:bCs/>
                <w:sz w:val="16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10989" w:rsidRPr="00C10989" w:rsidRDefault="00C10989" w:rsidP="00D1550C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CHECK</w:t>
            </w:r>
          </w:p>
          <w:p w:rsidR="00C10989" w:rsidRPr="00C10989" w:rsidRDefault="00C10989" w:rsidP="00D1550C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BY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10989" w:rsidRPr="00C10989" w:rsidRDefault="00C10989" w:rsidP="00D1550C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DATE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10989" w:rsidRPr="00C10989" w:rsidRDefault="00C10989" w:rsidP="00D1550C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CHECK</w:t>
            </w:r>
          </w:p>
          <w:p w:rsidR="00C10989" w:rsidRPr="00C10989" w:rsidRDefault="00C10989" w:rsidP="00D1550C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BY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10989" w:rsidRPr="00C10989" w:rsidRDefault="00C10989" w:rsidP="00D1550C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DATE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10989" w:rsidRPr="00C10989" w:rsidRDefault="00C10989" w:rsidP="00D1550C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CHECK</w:t>
            </w:r>
          </w:p>
          <w:p w:rsidR="00C10989" w:rsidRPr="00C10989" w:rsidRDefault="00C10989" w:rsidP="00D1550C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BY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10989" w:rsidRPr="00C10989" w:rsidRDefault="00C10989" w:rsidP="00D1550C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DATE</w:t>
            </w:r>
          </w:p>
        </w:tc>
        <w:tc>
          <w:tcPr>
            <w:tcW w:w="722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10989" w:rsidRPr="00C10989" w:rsidRDefault="00C10989" w:rsidP="00D1550C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CHECK</w:t>
            </w:r>
          </w:p>
          <w:p w:rsidR="00C10989" w:rsidRPr="00C10989" w:rsidRDefault="00C10989" w:rsidP="00D1550C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BY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10989" w:rsidRPr="00C10989" w:rsidRDefault="00C10989" w:rsidP="00D1550C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DATE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10989" w:rsidRPr="00C10989" w:rsidRDefault="00C10989" w:rsidP="00D1550C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CHECK</w:t>
            </w:r>
          </w:p>
          <w:p w:rsidR="00C10989" w:rsidRPr="00C10989" w:rsidRDefault="00C10989" w:rsidP="00D1550C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BY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10989" w:rsidRPr="00C10989" w:rsidRDefault="00C10989" w:rsidP="00D1550C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DATE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10989" w:rsidRPr="00C10989" w:rsidRDefault="00C10989" w:rsidP="00D1550C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CHECK</w:t>
            </w:r>
          </w:p>
          <w:p w:rsidR="00C10989" w:rsidRPr="00C10989" w:rsidRDefault="00C10989" w:rsidP="00D1550C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BY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10989" w:rsidRPr="00C10989" w:rsidRDefault="00C10989" w:rsidP="00D1550C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DATE</w:t>
            </w:r>
          </w:p>
        </w:tc>
        <w:tc>
          <w:tcPr>
            <w:tcW w:w="722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10989" w:rsidRPr="00C10989" w:rsidRDefault="00C10989" w:rsidP="00D1550C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CHECK</w:t>
            </w:r>
          </w:p>
          <w:p w:rsidR="00C10989" w:rsidRPr="00C10989" w:rsidRDefault="00C10989" w:rsidP="00D1550C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BY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10989" w:rsidRPr="00C10989" w:rsidRDefault="00C10989" w:rsidP="00D1550C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DATE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10989" w:rsidRPr="00C10989" w:rsidRDefault="00C10989" w:rsidP="00D1550C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CHECK</w:t>
            </w:r>
          </w:p>
          <w:p w:rsidR="00C10989" w:rsidRPr="00C10989" w:rsidRDefault="00C10989" w:rsidP="00D1550C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BY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10989" w:rsidRPr="00C10989" w:rsidRDefault="00C10989" w:rsidP="00D1550C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C10989">
              <w:rPr>
                <w:b/>
                <w:bCs/>
                <w:sz w:val="16"/>
              </w:rPr>
              <w:t>DATE</w:t>
            </w:r>
          </w:p>
        </w:tc>
        <w:tc>
          <w:tcPr>
            <w:tcW w:w="2635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C10989" w:rsidRDefault="00C10989" w:rsidP="00D1550C">
            <w:pPr>
              <w:jc w:val="center"/>
              <w:rPr>
                <w:bCs/>
                <w:sz w:val="16"/>
              </w:rPr>
            </w:pPr>
          </w:p>
        </w:tc>
      </w:tr>
      <w:tr w:rsidR="00C10989" w:rsidRPr="00896657" w:rsidTr="0089665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center"/>
              <w:rPr>
                <w:sz w:val="16"/>
                <w:szCs w:val="16"/>
              </w:rPr>
            </w:pPr>
            <w:bookmarkStart w:id="0" w:name="_GoBack" w:colFirst="0" w:colLast="0"/>
          </w:p>
        </w:tc>
        <w:tc>
          <w:tcPr>
            <w:tcW w:w="721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2635" w:type="dxa"/>
            <w:gridSpan w:val="4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left"/>
              <w:rPr>
                <w:sz w:val="16"/>
                <w:szCs w:val="16"/>
              </w:rPr>
            </w:pPr>
          </w:p>
        </w:tc>
      </w:tr>
      <w:tr w:rsidR="00C10989" w:rsidRPr="00896657" w:rsidTr="0089665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26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left"/>
              <w:rPr>
                <w:sz w:val="16"/>
                <w:szCs w:val="16"/>
              </w:rPr>
            </w:pPr>
          </w:p>
        </w:tc>
      </w:tr>
      <w:tr w:rsidR="00C10989" w:rsidRPr="00896657" w:rsidTr="0089665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26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left"/>
              <w:rPr>
                <w:sz w:val="16"/>
                <w:szCs w:val="16"/>
              </w:rPr>
            </w:pPr>
          </w:p>
        </w:tc>
      </w:tr>
      <w:tr w:rsidR="00C10989" w:rsidRPr="00896657" w:rsidTr="0089665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26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left"/>
              <w:rPr>
                <w:sz w:val="16"/>
                <w:szCs w:val="16"/>
              </w:rPr>
            </w:pPr>
          </w:p>
        </w:tc>
      </w:tr>
      <w:tr w:rsidR="00C10989" w:rsidRPr="00896657" w:rsidTr="0089665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26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left"/>
              <w:rPr>
                <w:sz w:val="16"/>
                <w:szCs w:val="16"/>
              </w:rPr>
            </w:pPr>
          </w:p>
        </w:tc>
      </w:tr>
      <w:tr w:rsidR="00C10989" w:rsidRPr="00896657" w:rsidTr="0089665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26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left"/>
              <w:rPr>
                <w:sz w:val="16"/>
                <w:szCs w:val="16"/>
              </w:rPr>
            </w:pPr>
          </w:p>
        </w:tc>
      </w:tr>
      <w:tr w:rsidR="00C10989" w:rsidRPr="00896657" w:rsidTr="0089665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26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left"/>
              <w:rPr>
                <w:sz w:val="16"/>
                <w:szCs w:val="16"/>
              </w:rPr>
            </w:pPr>
          </w:p>
        </w:tc>
      </w:tr>
      <w:tr w:rsidR="00C10989" w:rsidRPr="00896657" w:rsidTr="0089665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26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left"/>
              <w:rPr>
                <w:sz w:val="16"/>
                <w:szCs w:val="16"/>
              </w:rPr>
            </w:pPr>
          </w:p>
        </w:tc>
      </w:tr>
      <w:tr w:rsidR="00C10989" w:rsidRPr="00896657" w:rsidTr="0089665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26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left"/>
              <w:rPr>
                <w:sz w:val="16"/>
                <w:szCs w:val="16"/>
              </w:rPr>
            </w:pPr>
          </w:p>
        </w:tc>
      </w:tr>
      <w:tr w:rsidR="00C10989" w:rsidRPr="00896657" w:rsidTr="0089665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26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left"/>
              <w:rPr>
                <w:sz w:val="16"/>
                <w:szCs w:val="16"/>
              </w:rPr>
            </w:pPr>
          </w:p>
        </w:tc>
      </w:tr>
      <w:tr w:rsidR="00C10989" w:rsidRPr="00896657" w:rsidTr="0089665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26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left"/>
              <w:rPr>
                <w:sz w:val="16"/>
                <w:szCs w:val="16"/>
              </w:rPr>
            </w:pPr>
          </w:p>
        </w:tc>
      </w:tr>
      <w:tr w:rsidR="00C10989" w:rsidRPr="00896657" w:rsidTr="0089665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26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left"/>
              <w:rPr>
                <w:sz w:val="16"/>
                <w:szCs w:val="16"/>
              </w:rPr>
            </w:pPr>
          </w:p>
        </w:tc>
      </w:tr>
      <w:tr w:rsidR="00C10989" w:rsidRPr="00896657" w:rsidTr="0089665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26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left"/>
              <w:rPr>
                <w:sz w:val="16"/>
                <w:szCs w:val="16"/>
              </w:rPr>
            </w:pPr>
          </w:p>
        </w:tc>
      </w:tr>
      <w:tr w:rsidR="00C10989" w:rsidRPr="00896657" w:rsidTr="0089665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26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left"/>
              <w:rPr>
                <w:sz w:val="16"/>
                <w:szCs w:val="16"/>
              </w:rPr>
            </w:pPr>
          </w:p>
        </w:tc>
      </w:tr>
      <w:tr w:rsidR="00C10989" w:rsidRPr="00896657" w:rsidTr="0089665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26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left"/>
              <w:rPr>
                <w:sz w:val="16"/>
                <w:szCs w:val="16"/>
              </w:rPr>
            </w:pPr>
          </w:p>
        </w:tc>
      </w:tr>
      <w:tr w:rsidR="00C10989" w:rsidRPr="00896657" w:rsidTr="0089665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26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left"/>
              <w:rPr>
                <w:sz w:val="16"/>
                <w:szCs w:val="16"/>
              </w:rPr>
            </w:pPr>
          </w:p>
        </w:tc>
      </w:tr>
      <w:tr w:rsidR="00C10989" w:rsidRPr="00896657" w:rsidTr="0089665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26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left"/>
              <w:rPr>
                <w:sz w:val="16"/>
                <w:szCs w:val="16"/>
              </w:rPr>
            </w:pPr>
          </w:p>
        </w:tc>
      </w:tr>
      <w:tr w:rsidR="00C10989" w:rsidRPr="00896657" w:rsidTr="0089665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26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left"/>
              <w:rPr>
                <w:sz w:val="16"/>
                <w:szCs w:val="16"/>
              </w:rPr>
            </w:pPr>
          </w:p>
        </w:tc>
      </w:tr>
      <w:tr w:rsidR="00C10989" w:rsidRPr="00896657" w:rsidTr="0089665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tabs>
                <w:tab w:val="clear" w:pos="567"/>
                <w:tab w:val="clear" w:pos="1134"/>
              </w:tabs>
              <w:ind w:left="-107" w:right="-95"/>
              <w:jc w:val="center"/>
              <w:rPr>
                <w:sz w:val="16"/>
                <w:szCs w:val="16"/>
              </w:rPr>
            </w:pPr>
          </w:p>
        </w:tc>
        <w:tc>
          <w:tcPr>
            <w:tcW w:w="2635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10989" w:rsidRPr="00896657" w:rsidRDefault="00C10989" w:rsidP="00896657">
            <w:pPr>
              <w:jc w:val="left"/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bookmarkEnd w:id="0"/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0F4563"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:rsidR="0004313F" w:rsidRPr="003336DC" w:rsidRDefault="0004313F" w:rsidP="000F4563">
            <w:pPr>
              <w:ind w:right="-108"/>
              <w:jc w:val="left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</w:tr>
      <w:tr w:rsidR="0004313F" w:rsidTr="000F4563">
        <w:tc>
          <w:tcPr>
            <w:tcW w:w="2552" w:type="dxa"/>
            <w:vAlign w:val="center"/>
          </w:tcPr>
          <w:p w:rsidR="0004313F" w:rsidRDefault="0004313F" w:rsidP="000F4563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</w:tr>
      <w:tr w:rsidR="0004313F" w:rsidTr="000F4563">
        <w:tc>
          <w:tcPr>
            <w:tcW w:w="2552" w:type="dxa"/>
            <w:vAlign w:val="center"/>
          </w:tcPr>
          <w:p w:rsidR="0004313F" w:rsidRDefault="0004313F" w:rsidP="000F4563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Pr="003E1B32" w:rsidRDefault="00A67681" w:rsidP="00FD75FD">
            <w:pPr>
              <w:rPr>
                <w:sz w:val="16"/>
              </w:rPr>
            </w:pPr>
            <w:r w:rsidRPr="003E1B32">
              <w:rPr>
                <w:sz w:val="16"/>
                <w:szCs w:val="16"/>
              </w:rPr>
              <w:t xml:space="preserve">AS PER </w:t>
            </w:r>
            <w:proofErr w:type="spellStart"/>
            <w:r w:rsidRPr="003E1B32">
              <w:rPr>
                <w:sz w:val="16"/>
                <w:szCs w:val="16"/>
              </w:rPr>
              <w:t>ITP</w:t>
            </w:r>
            <w:proofErr w:type="spellEnd"/>
            <w:r w:rsidRPr="003E1B32">
              <w:rPr>
                <w:sz w:val="16"/>
                <w:szCs w:val="16"/>
              </w:rPr>
              <w:t xml:space="preserve"> = </w:t>
            </w:r>
            <w:r w:rsidR="003E1B32" w:rsidRPr="003E1B32">
              <w:rPr>
                <w:sz w:val="16"/>
              </w:rPr>
              <w:t>(2) SPECIFICATION.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3E1B32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105F90">
            <w:rPr>
              <w:rFonts w:cs="Arial"/>
              <w:noProof/>
              <w:snapToGrid w:val="0"/>
              <w:sz w:val="12"/>
            </w:rPr>
            <w:t>PROJ3019 - ITC - (13A) Audio Visual Reticulation (MATV).docx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C10989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[PROJ3019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Default="009830CB" w:rsidP="00B65EBD">
          <w:pPr>
            <w:jc w:val="center"/>
            <w:rPr>
              <w:b/>
              <w:i/>
              <w:sz w:val="28"/>
              <w:szCs w:val="28"/>
            </w:rPr>
          </w:pPr>
          <w:r w:rsidRPr="003E1B32">
            <w:rPr>
              <w:rFonts w:cs="Arial"/>
              <w:b/>
              <w:sz w:val="28"/>
              <w:szCs w:val="28"/>
            </w:rPr>
            <w:t>Inspection &amp; Test Checklist</w:t>
          </w:r>
          <w:r w:rsidRPr="003E1B32">
            <w:rPr>
              <w:rFonts w:cs="Arial"/>
              <w:b/>
              <w:sz w:val="28"/>
              <w:szCs w:val="28"/>
            </w:rPr>
            <w:br/>
            <w:t>ITC</w:t>
          </w:r>
          <w:r w:rsidR="003E1B32" w:rsidRPr="003E1B32">
            <w:rPr>
              <w:rFonts w:cs="Arial"/>
              <w:b/>
              <w:sz w:val="28"/>
              <w:szCs w:val="28"/>
            </w:rPr>
            <w:t>: 13</w:t>
          </w:r>
          <w:r w:rsidR="00C10989">
            <w:rPr>
              <w:rFonts w:cs="Arial"/>
              <w:b/>
              <w:sz w:val="28"/>
              <w:szCs w:val="28"/>
            </w:rPr>
            <w:t>A</w:t>
          </w:r>
          <w:r w:rsidR="00B65EBD" w:rsidRPr="003E1B32">
            <w:rPr>
              <w:rFonts w:cs="Arial"/>
              <w:b/>
              <w:sz w:val="28"/>
              <w:szCs w:val="28"/>
            </w:rPr>
            <w:br/>
          </w:r>
          <w:r w:rsidR="003E1B32" w:rsidRPr="003E1B32">
            <w:rPr>
              <w:b/>
              <w:i/>
              <w:sz w:val="28"/>
              <w:szCs w:val="28"/>
            </w:rPr>
            <w:t>AUDIO VISUAL RETICULATION (</w:t>
          </w:r>
          <w:proofErr w:type="spellStart"/>
          <w:r w:rsidR="003E1B32" w:rsidRPr="003E1B32">
            <w:rPr>
              <w:b/>
              <w:i/>
              <w:sz w:val="28"/>
              <w:szCs w:val="28"/>
            </w:rPr>
            <w:t>MATV</w:t>
          </w:r>
          <w:proofErr w:type="spellEnd"/>
          <w:r w:rsidR="003E1B32" w:rsidRPr="003E1B32">
            <w:rPr>
              <w:b/>
              <w:i/>
              <w:sz w:val="28"/>
              <w:szCs w:val="28"/>
            </w:rPr>
            <w:t>)</w:t>
          </w:r>
        </w:p>
        <w:p w:rsidR="00C10989" w:rsidRPr="00C10989" w:rsidRDefault="00C10989" w:rsidP="00B65EBD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sz w:val="28"/>
            </w:rPr>
            <w:t>Subc</w:t>
          </w:r>
          <w:r w:rsidRPr="00C10989">
            <w:rPr>
              <w:b/>
              <w:sz w:val="28"/>
            </w:rPr>
            <w:t>ontract To Heyday</w:t>
          </w:r>
          <w:r>
            <w:rPr>
              <w:b/>
              <w:sz w:val="28"/>
            </w:rPr>
            <w:t xml:space="preserve"> Group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Pr="00B65EBD" w:rsidRDefault="000D35A7">
    <w:pPr>
      <w:pStyle w:val="Header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0F4563"/>
    <w:rsid w:val="00105F90"/>
    <w:rsid w:val="00160D42"/>
    <w:rsid w:val="001645C0"/>
    <w:rsid w:val="001762C9"/>
    <w:rsid w:val="001E20F4"/>
    <w:rsid w:val="00206AA3"/>
    <w:rsid w:val="00207A74"/>
    <w:rsid w:val="00247546"/>
    <w:rsid w:val="002C1A76"/>
    <w:rsid w:val="003030E5"/>
    <w:rsid w:val="00316FB1"/>
    <w:rsid w:val="00321D50"/>
    <w:rsid w:val="003311BE"/>
    <w:rsid w:val="0034592B"/>
    <w:rsid w:val="003B29C3"/>
    <w:rsid w:val="003D44EB"/>
    <w:rsid w:val="003E1B32"/>
    <w:rsid w:val="003F03A6"/>
    <w:rsid w:val="003F598E"/>
    <w:rsid w:val="00430D4A"/>
    <w:rsid w:val="00456654"/>
    <w:rsid w:val="00476C7F"/>
    <w:rsid w:val="004C3C45"/>
    <w:rsid w:val="004E03CB"/>
    <w:rsid w:val="004E11A3"/>
    <w:rsid w:val="00502454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658D3"/>
    <w:rsid w:val="00896657"/>
    <w:rsid w:val="008A3B21"/>
    <w:rsid w:val="008F23E6"/>
    <w:rsid w:val="00906AB3"/>
    <w:rsid w:val="00910214"/>
    <w:rsid w:val="00914418"/>
    <w:rsid w:val="0094333F"/>
    <w:rsid w:val="009435E6"/>
    <w:rsid w:val="009830CB"/>
    <w:rsid w:val="00990B4B"/>
    <w:rsid w:val="009C3A13"/>
    <w:rsid w:val="009F226C"/>
    <w:rsid w:val="00A6236E"/>
    <w:rsid w:val="00A67681"/>
    <w:rsid w:val="00AB6BCB"/>
    <w:rsid w:val="00B61D1F"/>
    <w:rsid w:val="00B65EBD"/>
    <w:rsid w:val="00C10989"/>
    <w:rsid w:val="00C54329"/>
    <w:rsid w:val="00C626C0"/>
    <w:rsid w:val="00CC62C6"/>
    <w:rsid w:val="00D34708"/>
    <w:rsid w:val="00D40C48"/>
    <w:rsid w:val="00DD6C3C"/>
    <w:rsid w:val="00DE3015"/>
    <w:rsid w:val="00DF61A3"/>
    <w:rsid w:val="00E5278C"/>
    <w:rsid w:val="00E8416B"/>
    <w:rsid w:val="00EB2942"/>
    <w:rsid w:val="00EB4E34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4F81E-1CFD-4AB5-9A92-F2B68997C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64ECAD72.dotm</Template>
  <TotalTime>11</TotalTime>
  <Pages>1</Pages>
  <Words>109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5</cp:revision>
  <cp:lastPrinted>2014-01-31T04:22:00Z</cp:lastPrinted>
  <dcterms:created xsi:type="dcterms:W3CDTF">2014-01-31T04:11:00Z</dcterms:created>
  <dcterms:modified xsi:type="dcterms:W3CDTF">2014-02-19T03:38:00Z</dcterms:modified>
</cp:coreProperties>
</file>