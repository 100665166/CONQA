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13"/>
        <w:gridCol w:w="879"/>
        <w:gridCol w:w="85"/>
        <w:gridCol w:w="199"/>
        <w:gridCol w:w="765"/>
        <w:gridCol w:w="964"/>
        <w:gridCol w:w="397"/>
        <w:gridCol w:w="567"/>
        <w:gridCol w:w="567"/>
        <w:gridCol w:w="241"/>
        <w:gridCol w:w="184"/>
        <w:gridCol w:w="142"/>
        <w:gridCol w:w="482"/>
        <w:gridCol w:w="808"/>
        <w:gridCol w:w="808"/>
        <w:gridCol w:w="170"/>
        <w:gridCol w:w="283"/>
        <w:gridCol w:w="355"/>
        <w:gridCol w:w="808"/>
        <w:gridCol w:w="255"/>
        <w:gridCol w:w="283"/>
        <w:gridCol w:w="142"/>
        <w:gridCol w:w="128"/>
        <w:gridCol w:w="439"/>
        <w:gridCol w:w="369"/>
        <w:gridCol w:w="623"/>
        <w:gridCol w:w="185"/>
        <w:gridCol w:w="666"/>
        <w:gridCol w:w="142"/>
        <w:gridCol w:w="141"/>
        <w:gridCol w:w="426"/>
        <w:gridCol w:w="425"/>
        <w:gridCol w:w="1561"/>
      </w:tblGrid>
      <w:tr w:rsidR="0004313F" w:rsidRPr="003336DC" w:rsidTr="00952AF7">
        <w:trPr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7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4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9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61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952AF7">
        <w:trPr>
          <w:tblHeader/>
        </w:trPr>
        <w:tc>
          <w:tcPr>
            <w:tcW w:w="1843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6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B87B0B">
        <w:trPr>
          <w:tblHeader/>
        </w:trPr>
        <w:tc>
          <w:tcPr>
            <w:tcW w:w="2127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7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6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4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4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2" w:type="dxa"/>
            <w:gridSpan w:val="3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B87B0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6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952AF7" w:rsidTr="00B87B0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964" w:type="dxa"/>
            <w:gridSpan w:val="2"/>
            <w:vMerge w:val="restart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952AF7" w:rsidRPr="00663B0F" w:rsidRDefault="00952AF7" w:rsidP="009B7F26">
            <w:pPr>
              <w:jc w:val="center"/>
              <w:rPr>
                <w:b/>
                <w:bCs/>
                <w:sz w:val="16"/>
              </w:rPr>
            </w:pPr>
            <w:r w:rsidRPr="00663B0F">
              <w:rPr>
                <w:b/>
                <w:bCs/>
                <w:sz w:val="16"/>
              </w:rPr>
              <w:t>LEVEL</w:t>
            </w:r>
          </w:p>
        </w:tc>
        <w:tc>
          <w:tcPr>
            <w:tcW w:w="96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52AF7" w:rsidRPr="00663B0F" w:rsidRDefault="00952AF7" w:rsidP="009B7F26">
            <w:pPr>
              <w:jc w:val="center"/>
              <w:rPr>
                <w:b/>
                <w:bCs/>
                <w:sz w:val="16"/>
              </w:rPr>
            </w:pPr>
            <w:r w:rsidRPr="00663B0F">
              <w:rPr>
                <w:b/>
                <w:bCs/>
                <w:sz w:val="16"/>
              </w:rPr>
              <w:t>AREA</w:t>
            </w:r>
          </w:p>
        </w:tc>
        <w:tc>
          <w:tcPr>
            <w:tcW w:w="964" w:type="dxa"/>
            <w:gridSpan w:val="2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952AF7" w:rsidRPr="00663B0F" w:rsidRDefault="00952AF7" w:rsidP="00B87B0B">
            <w:pPr>
              <w:tabs>
                <w:tab w:val="clear" w:pos="567"/>
                <w:tab w:val="clear" w:pos="1134"/>
              </w:tabs>
              <w:ind w:left="-50" w:right="-50"/>
              <w:jc w:val="center"/>
              <w:rPr>
                <w:b/>
                <w:bCs/>
                <w:sz w:val="16"/>
              </w:rPr>
            </w:pPr>
            <w:proofErr w:type="spellStart"/>
            <w:r w:rsidRPr="00663B0F">
              <w:rPr>
                <w:b/>
                <w:bCs/>
                <w:sz w:val="16"/>
              </w:rPr>
              <w:t>D.B</w:t>
            </w:r>
            <w:proofErr w:type="spellEnd"/>
            <w:r w:rsidRPr="00663B0F">
              <w:rPr>
                <w:b/>
                <w:bCs/>
                <w:sz w:val="16"/>
              </w:rPr>
              <w:t>.</w:t>
            </w:r>
          </w:p>
          <w:p w:rsidR="00952AF7" w:rsidRPr="00663B0F" w:rsidRDefault="00952AF7" w:rsidP="00B87B0B">
            <w:pPr>
              <w:tabs>
                <w:tab w:val="clear" w:pos="567"/>
                <w:tab w:val="clear" w:pos="1134"/>
              </w:tabs>
              <w:ind w:left="-50" w:right="-50"/>
              <w:jc w:val="center"/>
              <w:rPr>
                <w:b/>
                <w:bCs/>
                <w:sz w:val="16"/>
              </w:rPr>
            </w:pPr>
            <w:r w:rsidRPr="00663B0F">
              <w:rPr>
                <w:b/>
                <w:bCs/>
                <w:sz w:val="16"/>
              </w:rPr>
              <w:t>No:</w:t>
            </w:r>
          </w:p>
        </w:tc>
        <w:tc>
          <w:tcPr>
            <w:tcW w:w="964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952AF7" w:rsidRPr="00663B0F" w:rsidRDefault="00952AF7" w:rsidP="00B87B0B">
            <w:pPr>
              <w:tabs>
                <w:tab w:val="clear" w:pos="567"/>
                <w:tab w:val="clear" w:pos="1134"/>
              </w:tabs>
              <w:ind w:left="-22" w:right="-79"/>
              <w:jc w:val="center"/>
              <w:rPr>
                <w:b/>
                <w:bCs/>
                <w:sz w:val="16"/>
              </w:rPr>
            </w:pPr>
            <w:proofErr w:type="spellStart"/>
            <w:r w:rsidRPr="00663B0F">
              <w:rPr>
                <w:b/>
                <w:bCs/>
                <w:sz w:val="16"/>
              </w:rPr>
              <w:t>CCT</w:t>
            </w:r>
            <w:proofErr w:type="spellEnd"/>
          </w:p>
          <w:p w:rsidR="00952AF7" w:rsidRPr="00663B0F" w:rsidRDefault="00952AF7" w:rsidP="00B87B0B">
            <w:pPr>
              <w:tabs>
                <w:tab w:val="clear" w:pos="567"/>
                <w:tab w:val="clear" w:pos="1134"/>
              </w:tabs>
              <w:ind w:left="-22" w:right="-79"/>
              <w:jc w:val="center"/>
              <w:rPr>
                <w:b/>
                <w:bCs/>
                <w:sz w:val="16"/>
              </w:rPr>
            </w:pPr>
            <w:r w:rsidRPr="00663B0F">
              <w:rPr>
                <w:b/>
                <w:bCs/>
                <w:sz w:val="16"/>
              </w:rPr>
              <w:t>No:</w:t>
            </w:r>
          </w:p>
        </w:tc>
        <w:tc>
          <w:tcPr>
            <w:tcW w:w="964" w:type="dxa"/>
            <w:gridSpan w:val="2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952AF7" w:rsidRPr="00663B0F" w:rsidRDefault="00952AF7" w:rsidP="00B87B0B">
            <w:pPr>
              <w:tabs>
                <w:tab w:val="clear" w:pos="567"/>
                <w:tab w:val="clear" w:pos="1134"/>
              </w:tabs>
              <w:ind w:left="-135" w:right="-107"/>
              <w:jc w:val="center"/>
              <w:rPr>
                <w:b/>
                <w:bCs/>
                <w:sz w:val="16"/>
              </w:rPr>
            </w:pPr>
            <w:r w:rsidRPr="00663B0F">
              <w:rPr>
                <w:b/>
                <w:bCs/>
                <w:sz w:val="16"/>
              </w:rPr>
              <w:t>C/B</w:t>
            </w:r>
          </w:p>
          <w:p w:rsidR="00952AF7" w:rsidRPr="00663B0F" w:rsidRDefault="00952AF7" w:rsidP="00B87B0B">
            <w:pPr>
              <w:tabs>
                <w:tab w:val="clear" w:pos="567"/>
                <w:tab w:val="clear" w:pos="1134"/>
              </w:tabs>
              <w:ind w:left="-135" w:right="-107"/>
              <w:jc w:val="center"/>
              <w:rPr>
                <w:b/>
                <w:bCs/>
                <w:sz w:val="16"/>
              </w:rPr>
            </w:pPr>
            <w:r w:rsidRPr="00663B0F">
              <w:rPr>
                <w:b/>
                <w:bCs/>
                <w:sz w:val="16"/>
              </w:rPr>
              <w:t>No:</w:t>
            </w:r>
          </w:p>
        </w:tc>
        <w:tc>
          <w:tcPr>
            <w:tcW w:w="1616" w:type="dxa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52AF7" w:rsidRPr="00663B0F" w:rsidRDefault="00952AF7" w:rsidP="009B7F26">
            <w:pPr>
              <w:jc w:val="center"/>
              <w:rPr>
                <w:b/>
                <w:bCs/>
                <w:sz w:val="16"/>
              </w:rPr>
            </w:pPr>
            <w:r w:rsidRPr="00663B0F">
              <w:rPr>
                <w:b/>
                <w:bCs/>
                <w:sz w:val="16"/>
              </w:rPr>
              <w:t>CONDUIT</w:t>
            </w:r>
          </w:p>
        </w:tc>
        <w:tc>
          <w:tcPr>
            <w:tcW w:w="1616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952AF7" w:rsidRPr="00663B0F" w:rsidRDefault="00952AF7" w:rsidP="009B7F26">
            <w:pPr>
              <w:jc w:val="center"/>
              <w:rPr>
                <w:b/>
                <w:bCs/>
                <w:sz w:val="16"/>
              </w:rPr>
            </w:pPr>
            <w:r w:rsidRPr="00663B0F">
              <w:rPr>
                <w:b/>
                <w:bCs/>
                <w:sz w:val="16"/>
              </w:rPr>
              <w:t>ROUGH IN</w:t>
            </w:r>
          </w:p>
        </w:tc>
        <w:tc>
          <w:tcPr>
            <w:tcW w:w="1616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952AF7" w:rsidRPr="00663B0F" w:rsidRDefault="00952AF7" w:rsidP="009B7F26">
            <w:pPr>
              <w:jc w:val="center"/>
              <w:rPr>
                <w:b/>
                <w:bCs/>
                <w:sz w:val="16"/>
              </w:rPr>
            </w:pPr>
            <w:r w:rsidRPr="00663B0F">
              <w:rPr>
                <w:b/>
                <w:bCs/>
                <w:sz w:val="16"/>
              </w:rPr>
              <w:t>FIT OFF</w:t>
            </w:r>
          </w:p>
        </w:tc>
        <w:tc>
          <w:tcPr>
            <w:tcW w:w="1616" w:type="dxa"/>
            <w:gridSpan w:val="6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952AF7" w:rsidRPr="00663B0F" w:rsidRDefault="00952AF7" w:rsidP="009B7F26">
            <w:pPr>
              <w:jc w:val="center"/>
              <w:rPr>
                <w:b/>
                <w:bCs/>
                <w:sz w:val="16"/>
              </w:rPr>
            </w:pPr>
            <w:r w:rsidRPr="00663B0F">
              <w:rPr>
                <w:b/>
                <w:bCs/>
                <w:sz w:val="16"/>
              </w:rPr>
              <w:t>TESTED</w:t>
            </w:r>
          </w:p>
        </w:tc>
        <w:tc>
          <w:tcPr>
            <w:tcW w:w="1616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952AF7" w:rsidRPr="00663B0F" w:rsidRDefault="00952AF7" w:rsidP="00B87B0B">
            <w:pPr>
              <w:tabs>
                <w:tab w:val="clear" w:pos="567"/>
                <w:tab w:val="clear" w:pos="1134"/>
              </w:tabs>
              <w:ind w:left="-51" w:right="-107"/>
              <w:jc w:val="center"/>
              <w:rPr>
                <w:b/>
                <w:bCs/>
                <w:sz w:val="16"/>
              </w:rPr>
            </w:pPr>
            <w:proofErr w:type="spellStart"/>
            <w:r w:rsidRPr="00663B0F">
              <w:rPr>
                <w:b/>
                <w:bCs/>
                <w:sz w:val="16"/>
              </w:rPr>
              <w:t>NOEW</w:t>
            </w:r>
            <w:proofErr w:type="spellEnd"/>
            <w:r w:rsidRPr="00663B0F">
              <w:rPr>
                <w:b/>
                <w:bCs/>
                <w:sz w:val="16"/>
              </w:rPr>
              <w:t xml:space="preserve"> SUBMITTED</w:t>
            </w:r>
          </w:p>
          <w:p w:rsidR="00952AF7" w:rsidRPr="00663B0F" w:rsidRDefault="00952AF7" w:rsidP="00B87B0B">
            <w:pPr>
              <w:tabs>
                <w:tab w:val="clear" w:pos="567"/>
                <w:tab w:val="clear" w:pos="1134"/>
              </w:tabs>
              <w:ind w:left="-51" w:right="-107"/>
              <w:jc w:val="center"/>
              <w:rPr>
                <w:b/>
                <w:bCs/>
                <w:sz w:val="16"/>
              </w:rPr>
            </w:pPr>
            <w:r w:rsidRPr="00663B0F">
              <w:rPr>
                <w:b/>
                <w:bCs/>
                <w:sz w:val="16"/>
              </w:rPr>
              <w:t>TO COUNCIL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952AF7" w:rsidRPr="00663B0F" w:rsidRDefault="00952AF7" w:rsidP="009B7F26">
            <w:pPr>
              <w:jc w:val="center"/>
              <w:rPr>
                <w:b/>
                <w:bCs/>
                <w:sz w:val="16"/>
              </w:rPr>
            </w:pPr>
            <w:r w:rsidRPr="00663B0F">
              <w:rPr>
                <w:b/>
                <w:bCs/>
                <w:sz w:val="16"/>
              </w:rPr>
              <w:t>REMARKS</w:t>
            </w:r>
          </w:p>
        </w:tc>
      </w:tr>
      <w:tr w:rsidR="00952AF7" w:rsidTr="00B87B0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964" w:type="dxa"/>
            <w:gridSpan w:val="2"/>
            <w:vMerge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952AF7" w:rsidRDefault="00952AF7" w:rsidP="009B7F26">
            <w:pPr>
              <w:jc w:val="center"/>
              <w:rPr>
                <w:bCs/>
                <w:sz w:val="16"/>
              </w:rPr>
            </w:pPr>
          </w:p>
        </w:tc>
        <w:tc>
          <w:tcPr>
            <w:tcW w:w="964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52AF7" w:rsidRDefault="00952AF7" w:rsidP="009B7F26">
            <w:pPr>
              <w:jc w:val="center"/>
              <w:rPr>
                <w:bCs/>
                <w:sz w:val="16"/>
              </w:rPr>
            </w:pPr>
          </w:p>
        </w:tc>
        <w:tc>
          <w:tcPr>
            <w:tcW w:w="964" w:type="dxa"/>
            <w:gridSpan w:val="2"/>
            <w:vMerge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952AF7" w:rsidRDefault="00952AF7" w:rsidP="009B7F26">
            <w:pPr>
              <w:jc w:val="center"/>
              <w:rPr>
                <w:bCs/>
                <w:sz w:val="16"/>
              </w:rPr>
            </w:pPr>
          </w:p>
        </w:tc>
        <w:tc>
          <w:tcPr>
            <w:tcW w:w="964" w:type="dxa"/>
            <w:vMerge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952AF7" w:rsidRDefault="00952AF7" w:rsidP="009B7F26">
            <w:pPr>
              <w:jc w:val="center"/>
              <w:rPr>
                <w:bCs/>
                <w:sz w:val="16"/>
              </w:rPr>
            </w:pPr>
          </w:p>
        </w:tc>
        <w:tc>
          <w:tcPr>
            <w:tcW w:w="964" w:type="dxa"/>
            <w:gridSpan w:val="2"/>
            <w:vMerge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952AF7" w:rsidRDefault="00952AF7" w:rsidP="009B7F26">
            <w:pPr>
              <w:jc w:val="center"/>
              <w:rPr>
                <w:bCs/>
                <w:sz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952AF7" w:rsidRPr="00663B0F" w:rsidRDefault="00952AF7" w:rsidP="00B87B0B">
            <w:pPr>
              <w:tabs>
                <w:tab w:val="clear" w:pos="567"/>
                <w:tab w:val="left" w:pos="602"/>
              </w:tabs>
              <w:jc w:val="center"/>
              <w:rPr>
                <w:b/>
                <w:bCs/>
                <w:sz w:val="16"/>
              </w:rPr>
            </w:pPr>
            <w:r w:rsidRPr="00663B0F">
              <w:rPr>
                <w:b/>
                <w:bCs/>
                <w:sz w:val="16"/>
              </w:rPr>
              <w:t>CHECK</w:t>
            </w:r>
          </w:p>
          <w:p w:rsidR="00952AF7" w:rsidRPr="00663B0F" w:rsidRDefault="00952AF7" w:rsidP="009B7F26">
            <w:pPr>
              <w:jc w:val="center"/>
              <w:rPr>
                <w:b/>
                <w:bCs/>
                <w:sz w:val="16"/>
              </w:rPr>
            </w:pPr>
            <w:r w:rsidRPr="00663B0F">
              <w:rPr>
                <w:b/>
                <w:bCs/>
                <w:sz w:val="16"/>
              </w:rPr>
              <w:t>BY</w:t>
            </w:r>
          </w:p>
        </w:tc>
        <w:tc>
          <w:tcPr>
            <w:tcW w:w="808" w:type="dxa"/>
            <w:gridSpan w:val="3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952AF7" w:rsidRPr="00663B0F" w:rsidRDefault="00952AF7" w:rsidP="009B7F26">
            <w:pPr>
              <w:jc w:val="center"/>
              <w:rPr>
                <w:b/>
                <w:bCs/>
                <w:sz w:val="16"/>
              </w:rPr>
            </w:pPr>
            <w:r w:rsidRPr="00663B0F">
              <w:rPr>
                <w:b/>
                <w:bCs/>
                <w:sz w:val="16"/>
              </w:rPr>
              <w:t>DATE</w:t>
            </w: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952AF7" w:rsidRPr="00663B0F" w:rsidRDefault="00952AF7" w:rsidP="009B7F26">
            <w:pPr>
              <w:jc w:val="center"/>
              <w:rPr>
                <w:b/>
                <w:bCs/>
                <w:sz w:val="16"/>
              </w:rPr>
            </w:pPr>
            <w:r w:rsidRPr="00663B0F">
              <w:rPr>
                <w:b/>
                <w:bCs/>
                <w:sz w:val="16"/>
              </w:rPr>
              <w:t>CHECK</w:t>
            </w:r>
          </w:p>
          <w:p w:rsidR="00952AF7" w:rsidRPr="00663B0F" w:rsidRDefault="00952AF7" w:rsidP="009B7F26">
            <w:pPr>
              <w:jc w:val="center"/>
              <w:rPr>
                <w:b/>
                <w:bCs/>
                <w:sz w:val="16"/>
              </w:rPr>
            </w:pPr>
            <w:r w:rsidRPr="00663B0F">
              <w:rPr>
                <w:b/>
                <w:bCs/>
                <w:sz w:val="16"/>
              </w:rPr>
              <w:t>BY</w:t>
            </w: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952AF7" w:rsidRPr="00663B0F" w:rsidRDefault="00952AF7" w:rsidP="009B7F26">
            <w:pPr>
              <w:jc w:val="center"/>
              <w:rPr>
                <w:b/>
                <w:bCs/>
                <w:sz w:val="16"/>
              </w:rPr>
            </w:pPr>
            <w:r w:rsidRPr="00663B0F">
              <w:rPr>
                <w:b/>
                <w:bCs/>
                <w:sz w:val="16"/>
              </w:rPr>
              <w:t>DATE</w:t>
            </w:r>
          </w:p>
        </w:tc>
        <w:tc>
          <w:tcPr>
            <w:tcW w:w="808" w:type="dxa"/>
            <w:gridSpan w:val="3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952AF7" w:rsidRPr="00663B0F" w:rsidRDefault="00952AF7" w:rsidP="009B7F26">
            <w:pPr>
              <w:jc w:val="center"/>
              <w:rPr>
                <w:b/>
                <w:bCs/>
                <w:sz w:val="16"/>
              </w:rPr>
            </w:pPr>
            <w:r w:rsidRPr="00663B0F">
              <w:rPr>
                <w:b/>
                <w:bCs/>
                <w:sz w:val="16"/>
              </w:rPr>
              <w:t>CHECK</w:t>
            </w:r>
          </w:p>
          <w:p w:rsidR="00952AF7" w:rsidRPr="00663B0F" w:rsidRDefault="00952AF7" w:rsidP="009B7F26">
            <w:pPr>
              <w:jc w:val="center"/>
              <w:rPr>
                <w:b/>
                <w:bCs/>
                <w:sz w:val="16"/>
              </w:rPr>
            </w:pPr>
            <w:r w:rsidRPr="00663B0F">
              <w:rPr>
                <w:b/>
                <w:bCs/>
                <w:sz w:val="16"/>
              </w:rPr>
              <w:t>BY</w:t>
            </w: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952AF7" w:rsidRPr="00663B0F" w:rsidRDefault="00952AF7" w:rsidP="009B7F26">
            <w:pPr>
              <w:jc w:val="center"/>
              <w:rPr>
                <w:b/>
                <w:bCs/>
                <w:sz w:val="16"/>
              </w:rPr>
            </w:pPr>
            <w:r w:rsidRPr="00663B0F">
              <w:rPr>
                <w:b/>
                <w:bCs/>
                <w:sz w:val="16"/>
              </w:rPr>
              <w:t>DATE</w:t>
            </w:r>
          </w:p>
        </w:tc>
        <w:tc>
          <w:tcPr>
            <w:tcW w:w="8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952AF7" w:rsidRPr="00663B0F" w:rsidRDefault="00952AF7" w:rsidP="009B7F26">
            <w:pPr>
              <w:jc w:val="center"/>
              <w:rPr>
                <w:b/>
                <w:bCs/>
                <w:sz w:val="16"/>
              </w:rPr>
            </w:pPr>
            <w:r w:rsidRPr="00663B0F">
              <w:rPr>
                <w:b/>
                <w:bCs/>
                <w:sz w:val="16"/>
              </w:rPr>
              <w:t>CHECK</w:t>
            </w:r>
          </w:p>
          <w:p w:rsidR="00952AF7" w:rsidRPr="00663B0F" w:rsidRDefault="00952AF7" w:rsidP="009B7F26">
            <w:pPr>
              <w:jc w:val="center"/>
              <w:rPr>
                <w:b/>
                <w:bCs/>
                <w:sz w:val="16"/>
              </w:rPr>
            </w:pPr>
            <w:r w:rsidRPr="00663B0F">
              <w:rPr>
                <w:b/>
                <w:bCs/>
                <w:sz w:val="16"/>
              </w:rPr>
              <w:t>BY</w:t>
            </w: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952AF7" w:rsidRPr="00663B0F" w:rsidRDefault="00952AF7" w:rsidP="009B7F26">
            <w:pPr>
              <w:jc w:val="center"/>
              <w:rPr>
                <w:b/>
                <w:bCs/>
                <w:sz w:val="16"/>
              </w:rPr>
            </w:pPr>
            <w:r w:rsidRPr="00663B0F">
              <w:rPr>
                <w:b/>
                <w:bCs/>
                <w:sz w:val="16"/>
              </w:rPr>
              <w:t>DATE</w:t>
            </w: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952AF7" w:rsidRPr="00663B0F" w:rsidRDefault="00952AF7" w:rsidP="009B7F26">
            <w:pPr>
              <w:jc w:val="center"/>
              <w:rPr>
                <w:b/>
                <w:bCs/>
                <w:sz w:val="16"/>
              </w:rPr>
            </w:pPr>
            <w:r w:rsidRPr="00663B0F">
              <w:rPr>
                <w:b/>
                <w:bCs/>
                <w:sz w:val="16"/>
              </w:rPr>
              <w:t>CHECK</w:t>
            </w:r>
          </w:p>
          <w:p w:rsidR="00952AF7" w:rsidRPr="00663B0F" w:rsidRDefault="00952AF7" w:rsidP="009B7F26">
            <w:pPr>
              <w:jc w:val="center"/>
              <w:rPr>
                <w:b/>
                <w:bCs/>
                <w:sz w:val="16"/>
              </w:rPr>
            </w:pPr>
            <w:r w:rsidRPr="00663B0F">
              <w:rPr>
                <w:b/>
                <w:bCs/>
                <w:sz w:val="16"/>
              </w:rPr>
              <w:t>BY</w:t>
            </w: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952AF7" w:rsidRPr="00663B0F" w:rsidRDefault="00952AF7" w:rsidP="009B7F26">
            <w:pPr>
              <w:jc w:val="center"/>
              <w:rPr>
                <w:b/>
                <w:bCs/>
                <w:sz w:val="16"/>
              </w:rPr>
            </w:pPr>
            <w:r w:rsidRPr="00663B0F">
              <w:rPr>
                <w:b/>
                <w:bCs/>
                <w:sz w:val="16"/>
              </w:rPr>
              <w:t>DATE</w:t>
            </w:r>
          </w:p>
        </w:tc>
        <w:tc>
          <w:tcPr>
            <w:tcW w:w="2553" w:type="dxa"/>
            <w:gridSpan w:val="4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52AF7" w:rsidRDefault="00952AF7" w:rsidP="009B7F26">
            <w:pPr>
              <w:jc w:val="center"/>
              <w:rPr>
                <w:bCs/>
                <w:sz w:val="16"/>
              </w:rPr>
            </w:pPr>
          </w:p>
        </w:tc>
      </w:tr>
      <w:tr w:rsidR="00952AF7" w:rsidRPr="00153335" w:rsidTr="001533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964" w:type="dxa"/>
            <w:gridSpan w:val="2"/>
            <w:tcBorders>
              <w:top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  <w:bookmarkStart w:id="0" w:name="_GoBack" w:colFirst="5" w:colLast="14"/>
          </w:p>
        </w:tc>
        <w:tc>
          <w:tcPr>
            <w:tcW w:w="96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3" w:type="dxa"/>
            <w:gridSpan w:val="4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952AF7" w:rsidRPr="00153335" w:rsidTr="001533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952AF7" w:rsidRPr="00153335" w:rsidTr="001533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952AF7" w:rsidRPr="00153335" w:rsidTr="001533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952AF7" w:rsidRPr="00153335" w:rsidTr="001533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952AF7" w:rsidRPr="00153335" w:rsidTr="001533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952AF7" w:rsidRPr="00153335" w:rsidTr="001533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952AF7" w:rsidRPr="00153335" w:rsidTr="001533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952AF7" w:rsidRPr="00153335" w:rsidTr="001533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952AF7" w:rsidRPr="00153335" w:rsidTr="001533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952AF7" w:rsidRPr="00153335" w:rsidTr="001533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952AF7" w:rsidRPr="00153335" w:rsidTr="001533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952AF7" w:rsidRPr="00153335" w:rsidTr="001533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952AF7" w:rsidRPr="00153335" w:rsidTr="001533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952AF7" w:rsidRPr="00153335" w:rsidTr="001533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952AF7" w:rsidRPr="00153335" w:rsidTr="001533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52AF7" w:rsidRPr="00153335" w:rsidRDefault="00952AF7" w:rsidP="0069024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87B0B" w:rsidRPr="00153335" w:rsidTr="001533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B87B0B" w:rsidRPr="00153335" w:rsidRDefault="00B87B0B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B0B" w:rsidRPr="00153335" w:rsidRDefault="00B87B0B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B87B0B" w:rsidRPr="00153335" w:rsidRDefault="00B87B0B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B0B" w:rsidRPr="00153335" w:rsidRDefault="00B87B0B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87B0B" w:rsidRPr="00153335" w:rsidRDefault="00B87B0B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87B0B" w:rsidRPr="00153335" w:rsidRDefault="00B87B0B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B0B" w:rsidRPr="00153335" w:rsidRDefault="00B87B0B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87B0B" w:rsidRPr="00153335" w:rsidRDefault="00B87B0B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B0B" w:rsidRPr="00153335" w:rsidRDefault="00B87B0B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87B0B" w:rsidRPr="00153335" w:rsidRDefault="00B87B0B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B0B" w:rsidRPr="00153335" w:rsidRDefault="00B87B0B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B87B0B" w:rsidRPr="00153335" w:rsidRDefault="00B87B0B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B0B" w:rsidRPr="00153335" w:rsidRDefault="00B87B0B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87B0B" w:rsidRPr="00153335" w:rsidRDefault="00B87B0B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87B0B" w:rsidRPr="00153335" w:rsidRDefault="00B87B0B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87B0B" w:rsidRPr="00153335" w:rsidRDefault="00B87B0B" w:rsidP="0069024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B87B0B" w:rsidRPr="00153335" w:rsidTr="001533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964" w:type="dxa"/>
            <w:gridSpan w:val="2"/>
            <w:tcBorders>
              <w:top w:val="single" w:sz="6" w:space="0" w:color="auto"/>
              <w:bottom w:val="single" w:sz="12" w:space="0" w:color="auto"/>
              <w:right w:val="nil"/>
            </w:tcBorders>
            <w:vAlign w:val="center"/>
          </w:tcPr>
          <w:p w:rsidR="00B87B0B" w:rsidRPr="00153335" w:rsidRDefault="00B87B0B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7B0B" w:rsidRPr="00153335" w:rsidRDefault="00B87B0B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B87B0B" w:rsidRPr="00153335" w:rsidRDefault="00B87B0B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7B0B" w:rsidRPr="00153335" w:rsidRDefault="00B87B0B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87B0B" w:rsidRPr="00153335" w:rsidRDefault="00B87B0B" w:rsidP="0069024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87B0B" w:rsidRPr="00153335" w:rsidRDefault="00B87B0B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7B0B" w:rsidRPr="00153335" w:rsidRDefault="00B87B0B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87B0B" w:rsidRPr="00153335" w:rsidRDefault="00B87B0B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7B0B" w:rsidRPr="00153335" w:rsidRDefault="00B87B0B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87B0B" w:rsidRPr="00153335" w:rsidRDefault="00B87B0B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7B0B" w:rsidRPr="00153335" w:rsidRDefault="00B87B0B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vAlign w:val="center"/>
          </w:tcPr>
          <w:p w:rsidR="00B87B0B" w:rsidRPr="00153335" w:rsidRDefault="00B87B0B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7B0B" w:rsidRPr="00153335" w:rsidRDefault="00B87B0B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87B0B" w:rsidRPr="00153335" w:rsidRDefault="00B87B0B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87B0B" w:rsidRPr="00153335" w:rsidRDefault="00B87B0B" w:rsidP="00153335">
            <w:pPr>
              <w:tabs>
                <w:tab w:val="clear" w:pos="567"/>
                <w:tab w:val="clear" w:pos="1134"/>
              </w:tabs>
              <w:ind w:left="-108" w:right="-15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553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87B0B" w:rsidRPr="00153335" w:rsidRDefault="00B87B0B" w:rsidP="0069024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bookmarkEnd w:id="0"/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5B4392" w:rsidRDefault="005B4392" w:rsidP="005B4392">
      <w:pPr>
        <w:rPr>
          <w:b/>
          <w:sz w:val="10"/>
          <w:szCs w:val="10"/>
          <w:u w:val="single"/>
        </w:rPr>
      </w:pPr>
    </w:p>
    <w:tbl>
      <w:tblPr>
        <w:tblW w:w="15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722"/>
        <w:gridCol w:w="2438"/>
        <w:gridCol w:w="3061"/>
        <w:gridCol w:w="2127"/>
        <w:gridCol w:w="2551"/>
      </w:tblGrid>
      <w:tr w:rsidR="005B4392" w:rsidTr="005B4392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5B4392" w:rsidRDefault="005B4392">
            <w:pPr>
              <w:rPr>
                <w:b/>
                <w:iCs/>
                <w:sz w:val="16"/>
              </w:rPr>
            </w:pPr>
            <w:r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5B4392" w:rsidRDefault="005B4392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5B4392" w:rsidRDefault="005B4392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5B4392" w:rsidRDefault="005B4392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5B4392" w:rsidRDefault="005B4392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hideMark/>
          </w:tcPr>
          <w:p w:rsidR="005B4392" w:rsidRDefault="005B4392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DATE</w:t>
            </w:r>
          </w:p>
        </w:tc>
      </w:tr>
      <w:tr w:rsidR="005B4392" w:rsidTr="005B4392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B4392" w:rsidRDefault="005B4392">
            <w:pPr>
              <w:ind w:right="-108"/>
              <w:jc w:val="left"/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 xml:space="preserve">Heyday Group </w:t>
            </w:r>
            <w:r>
              <w:rPr>
                <w:b/>
                <w:smallCaps/>
                <w:sz w:val="14"/>
              </w:rPr>
              <w:t>(Representative)</w:t>
            </w:r>
            <w:r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92" w:rsidRDefault="005B4392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92" w:rsidRDefault="005B4392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92" w:rsidRDefault="005B4392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92" w:rsidRDefault="005B4392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B4392" w:rsidRDefault="005B4392">
            <w:pPr>
              <w:jc w:val="center"/>
              <w:rPr>
                <w:sz w:val="16"/>
              </w:rPr>
            </w:pPr>
          </w:p>
        </w:tc>
      </w:tr>
      <w:tr w:rsidR="005B4392" w:rsidTr="005B4392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B4392" w:rsidRDefault="005B4392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>
              <w:rPr>
                <w:b/>
                <w:smallCaps/>
                <w:sz w:val="14"/>
              </w:rPr>
              <w:t>(Representative)</w:t>
            </w:r>
            <w:r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92" w:rsidRDefault="005B4392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92" w:rsidRDefault="005B4392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92" w:rsidRDefault="005B4392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92" w:rsidRDefault="005B4392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B4392" w:rsidRDefault="005B4392">
            <w:pPr>
              <w:jc w:val="center"/>
              <w:rPr>
                <w:sz w:val="16"/>
              </w:rPr>
            </w:pPr>
          </w:p>
        </w:tc>
      </w:tr>
      <w:tr w:rsidR="005B4392" w:rsidTr="005B4392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5B4392" w:rsidRDefault="005B4392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Applicable):</w:t>
            </w: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B4392" w:rsidRDefault="005B4392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B4392" w:rsidRDefault="005B4392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B4392" w:rsidRDefault="005B4392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B4392" w:rsidRDefault="005B4392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4392" w:rsidRDefault="005B4392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Default="00A67681" w:rsidP="00FD7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 PER </w:t>
            </w:r>
            <w:proofErr w:type="spellStart"/>
            <w:r>
              <w:rPr>
                <w:sz w:val="16"/>
                <w:szCs w:val="16"/>
              </w:rPr>
              <w:t>ITP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r w:rsidR="003774F1">
              <w:rPr>
                <w:sz w:val="16"/>
              </w:rPr>
              <w:t>(1) AS</w:t>
            </w:r>
            <w:r w:rsidR="00CC6D9D">
              <w:rPr>
                <w:sz w:val="16"/>
              </w:rPr>
              <w:t xml:space="preserve">3000 </w:t>
            </w:r>
            <w:r w:rsidR="00952AF7" w:rsidRPr="00952AF7">
              <w:rPr>
                <w:sz w:val="16"/>
              </w:rPr>
              <w:t>WIRING RULES. (2) SPECIFICATION. (3) LATEST ISSUE OF DRAWINGS.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B0B" w:rsidRDefault="00B87B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690247">
            <w:rPr>
              <w:rFonts w:cs="Arial"/>
              <w:noProof/>
              <w:snapToGrid w:val="0"/>
              <w:sz w:val="12"/>
            </w:rPr>
            <w:t>PROJ3008 - ITC - (6) Light and Power Circuits.docx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0F54D3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[PROJ3008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B0B" w:rsidRDefault="00B8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B3" w:rsidRDefault="00906A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Pr="0004313F" w:rsidRDefault="00952AF7" w:rsidP="00C54329">
          <w:pPr>
            <w:jc w:val="center"/>
            <w:rPr>
              <w:b/>
              <w:bCs/>
              <w:sz w:val="28"/>
              <w:szCs w:val="28"/>
            </w:rPr>
          </w:pPr>
          <w:r w:rsidRPr="00952AF7">
            <w:rPr>
              <w:rFonts w:cs="Arial"/>
              <w:b/>
              <w:sz w:val="28"/>
            </w:rPr>
            <w:t>Inspection &amp; Test Checklist</w:t>
          </w:r>
          <w:r w:rsidRPr="00952AF7">
            <w:rPr>
              <w:rFonts w:cs="Arial"/>
              <w:b/>
              <w:sz w:val="28"/>
            </w:rPr>
            <w:br/>
            <w:t>ITC: 6</w:t>
          </w:r>
          <w:r>
            <w:rPr>
              <w:rFonts w:cs="Arial"/>
              <w:sz w:val="32"/>
            </w:rPr>
            <w:br/>
          </w:r>
          <w:r w:rsidRPr="00952AF7">
            <w:rPr>
              <w:b/>
              <w:i/>
              <w:sz w:val="28"/>
              <w:szCs w:val="32"/>
            </w:rPr>
            <w:t>LIGHT AND POWER CIRCUITS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B3" w:rsidRDefault="00906A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75AE"/>
    <w:rsid w:val="000D35A7"/>
    <w:rsid w:val="000F54D3"/>
    <w:rsid w:val="00153335"/>
    <w:rsid w:val="00160D42"/>
    <w:rsid w:val="001645C0"/>
    <w:rsid w:val="001E20F4"/>
    <w:rsid w:val="00206AA3"/>
    <w:rsid w:val="00207A74"/>
    <w:rsid w:val="00247546"/>
    <w:rsid w:val="002C1A76"/>
    <w:rsid w:val="00316FB1"/>
    <w:rsid w:val="00321D50"/>
    <w:rsid w:val="0034592B"/>
    <w:rsid w:val="003774F1"/>
    <w:rsid w:val="003B29C3"/>
    <w:rsid w:val="003F03A6"/>
    <w:rsid w:val="003F598E"/>
    <w:rsid w:val="00430D4A"/>
    <w:rsid w:val="004350BB"/>
    <w:rsid w:val="00476C7F"/>
    <w:rsid w:val="004C3C45"/>
    <w:rsid w:val="004E03CB"/>
    <w:rsid w:val="004E11A3"/>
    <w:rsid w:val="00502454"/>
    <w:rsid w:val="005B4392"/>
    <w:rsid w:val="005C6A86"/>
    <w:rsid w:val="005D1B76"/>
    <w:rsid w:val="005E0588"/>
    <w:rsid w:val="005F381A"/>
    <w:rsid w:val="00630C36"/>
    <w:rsid w:val="00653EE9"/>
    <w:rsid w:val="00663B0F"/>
    <w:rsid w:val="00676DA3"/>
    <w:rsid w:val="006818AE"/>
    <w:rsid w:val="00690247"/>
    <w:rsid w:val="006960D9"/>
    <w:rsid w:val="006E0369"/>
    <w:rsid w:val="006F7869"/>
    <w:rsid w:val="007032EB"/>
    <w:rsid w:val="00723993"/>
    <w:rsid w:val="00745370"/>
    <w:rsid w:val="00753A74"/>
    <w:rsid w:val="00763391"/>
    <w:rsid w:val="007709AF"/>
    <w:rsid w:val="00771A86"/>
    <w:rsid w:val="00817A3B"/>
    <w:rsid w:val="008658D3"/>
    <w:rsid w:val="008A3B21"/>
    <w:rsid w:val="008F23E6"/>
    <w:rsid w:val="00906AB3"/>
    <w:rsid w:val="00910214"/>
    <w:rsid w:val="00914418"/>
    <w:rsid w:val="0094333F"/>
    <w:rsid w:val="009435E6"/>
    <w:rsid w:val="00952AF7"/>
    <w:rsid w:val="00990B4B"/>
    <w:rsid w:val="009C3A13"/>
    <w:rsid w:val="009F320C"/>
    <w:rsid w:val="00A6236E"/>
    <w:rsid w:val="00A67681"/>
    <w:rsid w:val="00A87514"/>
    <w:rsid w:val="00AB6BCB"/>
    <w:rsid w:val="00B61D1F"/>
    <w:rsid w:val="00B87B0B"/>
    <w:rsid w:val="00C54329"/>
    <w:rsid w:val="00C626C0"/>
    <w:rsid w:val="00CC6D9D"/>
    <w:rsid w:val="00D34708"/>
    <w:rsid w:val="00D40C48"/>
    <w:rsid w:val="00DE3015"/>
    <w:rsid w:val="00DF61A3"/>
    <w:rsid w:val="00E5278C"/>
    <w:rsid w:val="00EB2942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2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B2145-BC1E-4CA2-B853-52BC77DB2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64ECAD72.dotm</Template>
  <TotalTime>13</TotalTime>
  <Pages>1</Pages>
  <Words>104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7</cp:revision>
  <cp:lastPrinted>2014-01-30T05:55:00Z</cp:lastPrinted>
  <dcterms:created xsi:type="dcterms:W3CDTF">2014-01-30T05:53:00Z</dcterms:created>
  <dcterms:modified xsi:type="dcterms:W3CDTF">2014-02-19T03:40:00Z</dcterms:modified>
</cp:coreProperties>
</file>