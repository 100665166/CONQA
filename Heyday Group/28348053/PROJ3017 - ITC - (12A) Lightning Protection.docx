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"/>
        <w:gridCol w:w="567"/>
        <w:gridCol w:w="168"/>
        <w:gridCol w:w="116"/>
        <w:gridCol w:w="619"/>
        <w:gridCol w:w="735"/>
        <w:gridCol w:w="736"/>
        <w:gridCol w:w="36"/>
        <w:gridCol w:w="699"/>
        <w:gridCol w:w="435"/>
        <w:gridCol w:w="300"/>
        <w:gridCol w:w="125"/>
        <w:gridCol w:w="142"/>
        <w:gridCol w:w="469"/>
        <w:gridCol w:w="735"/>
        <w:gridCol w:w="735"/>
        <w:gridCol w:w="329"/>
        <w:gridCol w:w="283"/>
        <w:gridCol w:w="124"/>
        <w:gridCol w:w="735"/>
        <w:gridCol w:w="559"/>
        <w:gridCol w:w="176"/>
        <w:gridCol w:w="107"/>
        <w:gridCol w:w="142"/>
        <w:gridCol w:w="487"/>
        <w:gridCol w:w="80"/>
        <w:gridCol w:w="655"/>
        <w:gridCol w:w="337"/>
        <w:gridCol w:w="398"/>
        <w:gridCol w:w="453"/>
        <w:gridCol w:w="283"/>
        <w:gridCol w:w="426"/>
        <w:gridCol w:w="425"/>
        <w:gridCol w:w="1559"/>
      </w:tblGrid>
      <w:tr w:rsidR="0004313F" w:rsidRPr="003336DC" w:rsidTr="00A26B35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A26B35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A26B35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A26B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A26B35" w:rsidTr="00A26B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LEVEL/AREA</w:t>
            </w:r>
          </w:p>
        </w:tc>
        <w:tc>
          <w:tcPr>
            <w:tcW w:w="147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CORRECT</w:t>
            </w:r>
          </w:p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7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59" w:right="-143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CORRECT SIZE AND TYPE</w:t>
            </w:r>
          </w:p>
        </w:tc>
        <w:tc>
          <w:tcPr>
            <w:tcW w:w="147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71" w:right="-90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INSTALLED CORRECT</w:t>
            </w:r>
          </w:p>
        </w:tc>
        <w:tc>
          <w:tcPr>
            <w:tcW w:w="147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24" w:right="-179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BONDING CONTINUITY</w:t>
            </w:r>
          </w:p>
        </w:tc>
        <w:tc>
          <w:tcPr>
            <w:tcW w:w="147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35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CORRECT DEPTH IN SLAB</w:t>
            </w:r>
          </w:p>
        </w:tc>
        <w:tc>
          <w:tcPr>
            <w:tcW w:w="147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89" w:right="-73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CLEAR TO OTHER SERVICES</w:t>
            </w:r>
          </w:p>
        </w:tc>
        <w:tc>
          <w:tcPr>
            <w:tcW w:w="147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41" w:right="-161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SYSTEM</w:t>
            </w:r>
          </w:p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41" w:right="-161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TEST</w:t>
            </w:r>
          </w:p>
        </w:tc>
        <w:tc>
          <w:tcPr>
            <w:tcW w:w="147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53" w:right="-107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SYSTEM</w:t>
            </w:r>
          </w:p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53" w:right="-107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COMMISSION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26B35" w:rsidRPr="00E1285B" w:rsidRDefault="00A26B35" w:rsidP="00A26B35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REMARKS</w:t>
            </w:r>
          </w:p>
        </w:tc>
      </w:tr>
      <w:tr w:rsidR="00A26B35" w:rsidTr="00A26B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A26B35" w:rsidRDefault="00A26B35" w:rsidP="00C2076E">
            <w:pPr>
              <w:jc w:val="center"/>
              <w:rPr>
                <w:bCs/>
                <w:sz w:val="16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CHECK</w:t>
            </w:r>
          </w:p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BY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26B35" w:rsidRPr="00E1285B" w:rsidRDefault="00A26B35" w:rsidP="00C2076E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E1285B">
              <w:rPr>
                <w:b/>
                <w:bCs/>
                <w:sz w:val="16"/>
              </w:rPr>
              <w:t>DATE</w:t>
            </w:r>
          </w:p>
        </w:tc>
        <w:tc>
          <w:tcPr>
            <w:tcW w:w="241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26B35" w:rsidRDefault="00A26B35" w:rsidP="00C2076E">
            <w:pPr>
              <w:jc w:val="center"/>
              <w:rPr>
                <w:bCs/>
                <w:sz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3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  <w:tr w:rsidR="00A26B35" w:rsidRPr="002D0FBD" w:rsidTr="002D0F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26B35" w:rsidRPr="002D0FBD" w:rsidRDefault="00A26B35" w:rsidP="002D0FBD">
            <w:pPr>
              <w:jc w:val="left"/>
              <w:rPr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F016C8" w:rsidRDefault="00F016C8" w:rsidP="00F016C8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F016C8" w:rsidTr="00F016C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F016C8" w:rsidRDefault="00F016C8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F016C8" w:rsidTr="00F016C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6C8" w:rsidRDefault="00F016C8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</w:tr>
      <w:tr w:rsidR="00F016C8" w:rsidTr="00F016C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6C8" w:rsidRDefault="00F016C8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</w:tr>
      <w:tr w:rsidR="00F016C8" w:rsidTr="00F016C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F016C8" w:rsidRDefault="00F016C8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6C8" w:rsidRDefault="00F016C8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A26B35" w:rsidRPr="00A26B35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001" w:rsidRDefault="00B030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AF26F4">
            <w:rPr>
              <w:rFonts w:cs="Arial"/>
              <w:noProof/>
              <w:snapToGrid w:val="0"/>
              <w:sz w:val="12"/>
            </w:rPr>
            <w:t>PROJ3017 - ITC - (12A) Lightning Protection.docx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A26B35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001" w:rsidRDefault="00B03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A26B35" w:rsidP="00C54329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</w:rPr>
            <w:t>Inspection &amp; Test Checklist</w:t>
          </w:r>
          <w:r>
            <w:rPr>
              <w:rFonts w:cs="Arial"/>
              <w:b/>
              <w:bCs/>
              <w:sz w:val="28"/>
            </w:rPr>
            <w:br/>
          </w:r>
          <w:r>
            <w:rPr>
              <w:rFonts w:cs="Arial"/>
              <w:b/>
              <w:bCs/>
              <w:sz w:val="32"/>
            </w:rPr>
            <w:t>ITC: 12A</w:t>
          </w:r>
          <w:r>
            <w:rPr>
              <w:rFonts w:cs="Arial"/>
              <w:b/>
              <w:bCs/>
              <w:sz w:val="28"/>
            </w:rPr>
            <w:br/>
          </w:r>
          <w:r w:rsidRPr="00A26B35">
            <w:rPr>
              <w:b/>
              <w:i/>
              <w:sz w:val="28"/>
              <w:szCs w:val="32"/>
            </w:rPr>
            <w:t>LIGHTNING PROTECTION</w:t>
          </w:r>
          <w:r>
            <w:rPr>
              <w:b/>
              <w:bCs/>
              <w:sz w:val="28"/>
            </w:rPr>
            <w:br/>
          </w:r>
          <w:r w:rsidRPr="00A26B35">
            <w:rPr>
              <w:b/>
              <w:bCs/>
              <w:sz w:val="26"/>
              <w:szCs w:val="26"/>
            </w:rPr>
            <w:t>Subcontract to Heyday</w:t>
          </w:r>
          <w:r w:rsidR="00DB2AD4">
            <w:rPr>
              <w:b/>
              <w:bCs/>
              <w:sz w:val="26"/>
              <w:szCs w:val="26"/>
            </w:rPr>
            <w:t xml:space="preserve">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2D0FBD"/>
    <w:rsid w:val="00316AAF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9C6011"/>
    <w:rsid w:val="00A26B35"/>
    <w:rsid w:val="00A6236E"/>
    <w:rsid w:val="00A67681"/>
    <w:rsid w:val="00AB6BCB"/>
    <w:rsid w:val="00AF26F4"/>
    <w:rsid w:val="00B03001"/>
    <w:rsid w:val="00B61D1F"/>
    <w:rsid w:val="00C54329"/>
    <w:rsid w:val="00C626C0"/>
    <w:rsid w:val="00D34708"/>
    <w:rsid w:val="00D40C48"/>
    <w:rsid w:val="00DB2AD4"/>
    <w:rsid w:val="00DE3015"/>
    <w:rsid w:val="00DF61A3"/>
    <w:rsid w:val="00E1285B"/>
    <w:rsid w:val="00E5278C"/>
    <w:rsid w:val="00EB2942"/>
    <w:rsid w:val="00F016C8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3B18-34D2-4184-8242-E3527DE7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9</TotalTime>
  <Pages>1</Pages>
  <Words>111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2014-01-29T05:55:00Z</cp:lastPrinted>
  <dcterms:created xsi:type="dcterms:W3CDTF">2014-01-29T05:55:00Z</dcterms:created>
  <dcterms:modified xsi:type="dcterms:W3CDTF">2014-02-19T03:43:00Z</dcterms:modified>
</cp:coreProperties>
</file>