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42"/>
        <w:gridCol w:w="992"/>
        <w:gridCol w:w="284"/>
        <w:gridCol w:w="283"/>
        <w:gridCol w:w="1134"/>
        <w:gridCol w:w="709"/>
        <w:gridCol w:w="1134"/>
        <w:gridCol w:w="425"/>
        <w:gridCol w:w="142"/>
        <w:gridCol w:w="1843"/>
        <w:gridCol w:w="425"/>
        <w:gridCol w:w="283"/>
        <w:gridCol w:w="541"/>
        <w:gridCol w:w="877"/>
        <w:gridCol w:w="283"/>
        <w:gridCol w:w="142"/>
        <w:gridCol w:w="186"/>
        <w:gridCol w:w="381"/>
        <w:gridCol w:w="992"/>
        <w:gridCol w:w="851"/>
        <w:gridCol w:w="283"/>
        <w:gridCol w:w="426"/>
        <w:gridCol w:w="425"/>
        <w:gridCol w:w="1559"/>
      </w:tblGrid>
      <w:tr w:rsidR="0004313F" w:rsidRPr="003336DC" w:rsidTr="00FD1BC3">
        <w:trPr>
          <w:tblHeader/>
        </w:trPr>
        <w:tc>
          <w:tcPr>
            <w:tcW w:w="851" w:type="dxa"/>
            <w:gridSpan w:val="2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5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6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2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59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FD1BC3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FD1BC3">
        <w:trPr>
          <w:tblHeader/>
        </w:trPr>
        <w:tc>
          <w:tcPr>
            <w:tcW w:w="2127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0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FD1B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4" w:type="dxa"/>
            <w:gridSpan w:val="17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FD1BC3" w:rsidTr="00FD1BC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D1BC3" w:rsidRPr="00FD1BC3" w:rsidRDefault="00FD1BC3" w:rsidP="00B03C39">
            <w:pPr>
              <w:jc w:val="center"/>
              <w:rPr>
                <w:b/>
                <w:bCs/>
                <w:sz w:val="16"/>
                <w:u w:val="single"/>
              </w:rPr>
            </w:pPr>
            <w:r w:rsidRPr="00FD1BC3">
              <w:rPr>
                <w:b/>
                <w:bCs/>
                <w:sz w:val="16"/>
              </w:rPr>
              <w:t>ITEM</w:t>
            </w:r>
          </w:p>
        </w:tc>
        <w:tc>
          <w:tcPr>
            <w:tcW w:w="1701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D1BC3" w:rsidRPr="00FD1BC3" w:rsidRDefault="00FD1BC3" w:rsidP="00FD1BC3">
            <w:pPr>
              <w:jc w:val="center"/>
              <w:rPr>
                <w:b/>
                <w:bCs/>
                <w:sz w:val="16"/>
              </w:rPr>
            </w:pPr>
            <w:proofErr w:type="spellStart"/>
            <w:r>
              <w:rPr>
                <w:b/>
                <w:bCs/>
                <w:sz w:val="16"/>
              </w:rPr>
              <w:t>QA</w:t>
            </w:r>
            <w:proofErr w:type="spellEnd"/>
            <w:r>
              <w:rPr>
                <w:b/>
                <w:bCs/>
                <w:sz w:val="16"/>
              </w:rPr>
              <w:t xml:space="preserve"> CHECK AS PER SUB</w:t>
            </w:r>
            <w:r w:rsidRPr="00FD1BC3">
              <w:rPr>
                <w:b/>
                <w:bCs/>
                <w:sz w:val="16"/>
              </w:rPr>
              <w:t>CONTRACTOR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D1BC3" w:rsidRPr="00FD1BC3" w:rsidRDefault="00FD1BC3" w:rsidP="00B03C39">
            <w:pPr>
              <w:jc w:val="center"/>
              <w:rPr>
                <w:b/>
                <w:bCs/>
                <w:sz w:val="16"/>
                <w:u w:val="single"/>
              </w:rPr>
            </w:pPr>
            <w:r w:rsidRPr="00FD1BC3">
              <w:rPr>
                <w:b/>
                <w:bCs/>
                <w:sz w:val="16"/>
              </w:rPr>
              <w:t>DATE</w:t>
            </w:r>
          </w:p>
        </w:tc>
        <w:tc>
          <w:tcPr>
            <w:tcW w:w="4253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D1BC3" w:rsidRPr="00FD1BC3" w:rsidRDefault="00FD1BC3" w:rsidP="00B03C39">
            <w:pPr>
              <w:jc w:val="center"/>
              <w:rPr>
                <w:b/>
                <w:bCs/>
                <w:sz w:val="16"/>
                <w:u w:val="single"/>
              </w:rPr>
            </w:pPr>
            <w:r w:rsidRPr="00FD1BC3">
              <w:rPr>
                <w:b/>
                <w:bCs/>
                <w:sz w:val="16"/>
              </w:rPr>
              <w:t>DRAWING / SPECIFICATION DETAILS</w:t>
            </w:r>
          </w:p>
        </w:tc>
        <w:tc>
          <w:tcPr>
            <w:tcW w:w="1249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D1BC3" w:rsidRPr="00FD1BC3" w:rsidRDefault="00FD1BC3" w:rsidP="00B03C39">
            <w:pPr>
              <w:jc w:val="center"/>
              <w:rPr>
                <w:b/>
                <w:bCs/>
                <w:sz w:val="16"/>
              </w:rPr>
            </w:pPr>
            <w:r w:rsidRPr="00FD1BC3">
              <w:rPr>
                <w:b/>
                <w:bCs/>
                <w:sz w:val="16"/>
              </w:rPr>
              <w:t>DATE</w:t>
            </w:r>
          </w:p>
          <w:p w:rsidR="00FD1BC3" w:rsidRPr="00FD1BC3" w:rsidRDefault="00FD1BC3" w:rsidP="00B03C39">
            <w:pPr>
              <w:jc w:val="center"/>
              <w:rPr>
                <w:b/>
                <w:bCs/>
                <w:sz w:val="16"/>
                <w:u w:val="single"/>
              </w:rPr>
            </w:pPr>
            <w:r w:rsidRPr="00FD1BC3">
              <w:rPr>
                <w:b/>
                <w:bCs/>
                <w:sz w:val="16"/>
              </w:rPr>
              <w:t>REVISION APPROVED</w:t>
            </w:r>
          </w:p>
        </w:tc>
        <w:tc>
          <w:tcPr>
            <w:tcW w:w="1488" w:type="dxa"/>
            <w:gridSpan w:val="4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D1BC3" w:rsidRPr="00FD1BC3" w:rsidRDefault="00FD1BC3" w:rsidP="00B03C39">
            <w:pPr>
              <w:jc w:val="center"/>
              <w:rPr>
                <w:b/>
                <w:bCs/>
                <w:sz w:val="16"/>
                <w:u w:val="single"/>
              </w:rPr>
            </w:pPr>
            <w:r w:rsidRPr="00FD1BC3">
              <w:rPr>
                <w:b/>
                <w:bCs/>
                <w:sz w:val="16"/>
              </w:rPr>
              <w:t>ACCEPTANCE CRITERIA</w:t>
            </w:r>
          </w:p>
        </w:tc>
        <w:tc>
          <w:tcPr>
            <w:tcW w:w="4917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FD1BC3" w:rsidRPr="00FD1BC3" w:rsidRDefault="00FD1BC3" w:rsidP="00B03C39">
            <w:pPr>
              <w:jc w:val="center"/>
              <w:rPr>
                <w:b/>
                <w:bCs/>
                <w:sz w:val="16"/>
                <w:u w:val="single"/>
              </w:rPr>
            </w:pPr>
            <w:r w:rsidRPr="00FD1BC3">
              <w:rPr>
                <w:b/>
                <w:bCs/>
                <w:sz w:val="16"/>
              </w:rPr>
              <w:t>REMARKS</w:t>
            </w: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tcBorders>
              <w:top w:val="nil"/>
            </w:tcBorders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1</w:t>
            </w:r>
          </w:p>
        </w:tc>
        <w:tc>
          <w:tcPr>
            <w:tcW w:w="1701" w:type="dxa"/>
            <w:gridSpan w:val="4"/>
            <w:tcBorders>
              <w:top w:val="nil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tcBorders>
              <w:top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tcBorders>
              <w:top w:val="nil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top w:val="nil"/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2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3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4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5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6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7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8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9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10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11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12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13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14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15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16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17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18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19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20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21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22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23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  <w:tr w:rsidR="00FD1BC3" w:rsidTr="008355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198"/>
        </w:trPr>
        <w:tc>
          <w:tcPr>
            <w:tcW w:w="709" w:type="dxa"/>
            <w:vAlign w:val="center"/>
          </w:tcPr>
          <w:p w:rsidR="00FD1BC3" w:rsidRPr="00FD1BC3" w:rsidRDefault="00FD1BC3" w:rsidP="00835577">
            <w:pPr>
              <w:jc w:val="center"/>
              <w:rPr>
                <w:sz w:val="16"/>
              </w:rPr>
            </w:pPr>
            <w:r w:rsidRPr="00FD1BC3">
              <w:rPr>
                <w:sz w:val="16"/>
              </w:rPr>
              <w:t>24</w:t>
            </w:r>
          </w:p>
        </w:tc>
        <w:tc>
          <w:tcPr>
            <w:tcW w:w="1701" w:type="dxa"/>
            <w:gridSpan w:val="4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253" w:type="dxa"/>
            <w:gridSpan w:val="5"/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1249" w:type="dxa"/>
            <w:gridSpan w:val="3"/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88" w:type="dxa"/>
            <w:gridSpan w:val="4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D1BC3" w:rsidRPr="00D454F7" w:rsidRDefault="00FD1BC3" w:rsidP="00835577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4917" w:type="dxa"/>
            <w:gridSpan w:val="7"/>
            <w:tcBorders>
              <w:left w:val="nil"/>
            </w:tcBorders>
            <w:vAlign w:val="center"/>
          </w:tcPr>
          <w:p w:rsidR="00FD1BC3" w:rsidRPr="00D454F7" w:rsidRDefault="00FD1BC3" w:rsidP="00835577">
            <w:pPr>
              <w:jc w:val="left"/>
              <w:rPr>
                <w:rFonts w:cs="Arial"/>
                <w:sz w:val="16"/>
                <w:szCs w:val="16"/>
              </w:rPr>
            </w:pPr>
          </w:p>
        </w:tc>
      </w:tr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FD7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 w:rsidR="00FD1BC3" w:rsidRPr="00FD1BC3">
              <w:rPr>
                <w:sz w:val="16"/>
              </w:rPr>
              <w:t>(2) SPECIFICATION.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835577">
            <w:rPr>
              <w:rFonts w:cs="Arial"/>
              <w:noProof/>
              <w:snapToGrid w:val="0"/>
              <w:sz w:val="12"/>
            </w:rPr>
            <w:t>PROJ3020 - ITC - (14) Ewis-Fire Protection Reticulation.docx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FD1BC3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[PROJ3020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F9F" w:rsidRDefault="00D454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16373" o:spid="_x0000_s17410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8F1C7E" w:rsidP="00FD1BC3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 w:rsidR="00FD1BC3">
            <w:rPr>
              <w:b/>
              <w:bCs/>
              <w:sz w:val="28"/>
            </w:rPr>
            <w:t>14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>
            <w:rPr>
              <w:b/>
              <w:sz w:val="28"/>
              <w:szCs w:val="28"/>
            </w:rPr>
            <w:t>EWIS/</w:t>
          </w:r>
          <w:r w:rsidR="00FD1BC3" w:rsidRPr="00FD1BC3">
            <w:rPr>
              <w:b/>
              <w:sz w:val="28"/>
              <w:szCs w:val="28"/>
            </w:rPr>
            <w:t>FIRE PROTECTION RETICULATION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1F9F" w:rsidRDefault="00D454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16372" o:spid="_x0000_s17409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1"/>
    <o:shapelayout v:ext="edit">
      <o:idmap v:ext="edit" data="1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75AE"/>
    <w:rsid w:val="000D35A7"/>
    <w:rsid w:val="00160D42"/>
    <w:rsid w:val="001645C0"/>
    <w:rsid w:val="00194E71"/>
    <w:rsid w:val="001E20F4"/>
    <w:rsid w:val="00206AA3"/>
    <w:rsid w:val="00207A74"/>
    <w:rsid w:val="00247546"/>
    <w:rsid w:val="002C1A76"/>
    <w:rsid w:val="002F1F9F"/>
    <w:rsid w:val="00316FB1"/>
    <w:rsid w:val="00321D50"/>
    <w:rsid w:val="0034592B"/>
    <w:rsid w:val="003B29C3"/>
    <w:rsid w:val="003F03A6"/>
    <w:rsid w:val="003F598E"/>
    <w:rsid w:val="00430D4A"/>
    <w:rsid w:val="00476C7F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3993"/>
    <w:rsid w:val="00745370"/>
    <w:rsid w:val="00753A74"/>
    <w:rsid w:val="00763391"/>
    <w:rsid w:val="007709AF"/>
    <w:rsid w:val="00771A86"/>
    <w:rsid w:val="00817A3B"/>
    <w:rsid w:val="00835577"/>
    <w:rsid w:val="008658D3"/>
    <w:rsid w:val="008A3B21"/>
    <w:rsid w:val="008F1C7E"/>
    <w:rsid w:val="008F23E6"/>
    <w:rsid w:val="00906AB3"/>
    <w:rsid w:val="00910214"/>
    <w:rsid w:val="00914418"/>
    <w:rsid w:val="0094333F"/>
    <w:rsid w:val="009435E6"/>
    <w:rsid w:val="00990B4B"/>
    <w:rsid w:val="009C3A13"/>
    <w:rsid w:val="00A6236E"/>
    <w:rsid w:val="00A67681"/>
    <w:rsid w:val="00AB6BCB"/>
    <w:rsid w:val="00AD7397"/>
    <w:rsid w:val="00B61D1F"/>
    <w:rsid w:val="00C54329"/>
    <w:rsid w:val="00C626C0"/>
    <w:rsid w:val="00D31D65"/>
    <w:rsid w:val="00D34708"/>
    <w:rsid w:val="00D40C48"/>
    <w:rsid w:val="00D454F7"/>
    <w:rsid w:val="00DE3015"/>
    <w:rsid w:val="00DF61A3"/>
    <w:rsid w:val="00E5278C"/>
    <w:rsid w:val="00EB2942"/>
    <w:rsid w:val="00F059E7"/>
    <w:rsid w:val="00FD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E0D38-BA3D-4292-8781-43121FFC2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E67A0F76.dotm</Template>
  <TotalTime>12</TotalTime>
  <Pages>1</Pages>
  <Words>102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7</cp:revision>
  <cp:lastPrinted>2014-02-07T02:55:00Z</cp:lastPrinted>
  <dcterms:created xsi:type="dcterms:W3CDTF">2014-01-31T04:27:00Z</dcterms:created>
  <dcterms:modified xsi:type="dcterms:W3CDTF">2014-02-19T03:46:00Z</dcterms:modified>
</cp:coreProperties>
</file>