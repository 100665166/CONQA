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600"/>
        <w:gridCol w:w="737"/>
        <w:gridCol w:w="742"/>
        <w:gridCol w:w="47"/>
        <w:gridCol w:w="690"/>
        <w:gridCol w:w="444"/>
        <w:gridCol w:w="293"/>
        <w:gridCol w:w="132"/>
        <w:gridCol w:w="142"/>
        <w:gridCol w:w="463"/>
        <w:gridCol w:w="737"/>
        <w:gridCol w:w="737"/>
        <w:gridCol w:w="331"/>
        <w:gridCol w:w="283"/>
        <w:gridCol w:w="123"/>
        <w:gridCol w:w="737"/>
        <w:gridCol w:w="558"/>
        <w:gridCol w:w="179"/>
        <w:gridCol w:w="104"/>
        <w:gridCol w:w="142"/>
        <w:gridCol w:w="491"/>
        <w:gridCol w:w="76"/>
        <w:gridCol w:w="661"/>
        <w:gridCol w:w="331"/>
        <w:gridCol w:w="851"/>
        <w:gridCol w:w="283"/>
        <w:gridCol w:w="426"/>
        <w:gridCol w:w="425"/>
        <w:gridCol w:w="1559"/>
      </w:tblGrid>
      <w:tr w:rsidR="0004313F" w:rsidRPr="003336DC" w:rsidTr="00C3480C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C3480C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C3480C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C3480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C3480C" w:rsidTr="00C3480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2727" w:type="dxa"/>
            <w:gridSpan w:val="4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DESCRIPTION</w:t>
            </w:r>
          </w:p>
        </w:tc>
        <w:tc>
          <w:tcPr>
            <w:tcW w:w="147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F96849">
            <w:pPr>
              <w:ind w:left="-141" w:right="-158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CABINET POSITIONING MARKED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CABINET CONFORMS TO SPECIFICATION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CABINET &amp; ACCESSORIES INSTALLED &amp; EARTHED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CABINET &amp; ACCESSORIES LABELLED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DRAWINGS MARKED UP TO REFLECT</w:t>
            </w:r>
          </w:p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AS-INSTALLED</w:t>
            </w:r>
          </w:p>
        </w:tc>
        <w:tc>
          <w:tcPr>
            <w:tcW w:w="3875" w:type="dxa"/>
            <w:gridSpan w:val="6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3480C" w:rsidRPr="00C3480C" w:rsidRDefault="00C3480C" w:rsidP="00F96849">
            <w:pPr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REMARKS</w:t>
            </w:r>
          </w:p>
        </w:tc>
      </w:tr>
      <w:tr w:rsidR="00C3480C" w:rsidTr="00C3480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2727" w:type="dxa"/>
            <w:gridSpan w:val="4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80C" w:rsidRDefault="00C3480C" w:rsidP="00F96849">
            <w:pPr>
              <w:jc w:val="center"/>
              <w:rPr>
                <w:bCs/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CHECK</w:t>
            </w:r>
          </w:p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BY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CHECK</w:t>
            </w:r>
          </w:p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BY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CHECK</w:t>
            </w:r>
          </w:p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BY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 xml:space="preserve">CHECK </w:t>
            </w:r>
            <w:r w:rsidRPr="00C3480C">
              <w:rPr>
                <w:b/>
                <w:bCs/>
                <w:sz w:val="16"/>
              </w:rPr>
              <w:br/>
              <w:t>BY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CHECK</w:t>
            </w:r>
            <w:r w:rsidRPr="00C3480C">
              <w:rPr>
                <w:b/>
                <w:bCs/>
                <w:sz w:val="16"/>
              </w:rPr>
              <w:br/>
              <w:t>BY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DATE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CHECK</w:t>
            </w:r>
            <w:r w:rsidRPr="00C3480C">
              <w:rPr>
                <w:b/>
                <w:bCs/>
                <w:sz w:val="16"/>
              </w:rPr>
              <w:br/>
              <w:t>BY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80C" w:rsidRPr="00C3480C" w:rsidRDefault="00C3480C" w:rsidP="00F96849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C3480C">
              <w:rPr>
                <w:b/>
                <w:bCs/>
                <w:sz w:val="16"/>
              </w:rPr>
              <w:t>DATE</w:t>
            </w:r>
          </w:p>
        </w:tc>
        <w:tc>
          <w:tcPr>
            <w:tcW w:w="3875" w:type="dxa"/>
            <w:gridSpan w:val="6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Default="00C3480C" w:rsidP="00F96849">
            <w:pPr>
              <w:jc w:val="center"/>
              <w:rPr>
                <w:bCs/>
                <w:sz w:val="16"/>
              </w:rPr>
            </w:pPr>
          </w:p>
        </w:tc>
      </w:tr>
      <w:tr w:rsidR="00C3480C" w:rsidRPr="007E6054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center"/>
              <w:rPr>
                <w:sz w:val="16"/>
                <w:szCs w:val="16"/>
              </w:rPr>
            </w:pPr>
            <w:r w:rsidRPr="007E6054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  <w:tr w:rsidR="00C3480C" w:rsidTr="001457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2727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C3480C" w:rsidRDefault="00C3480C" w:rsidP="00145707">
            <w:pPr>
              <w:jc w:val="center"/>
              <w:rPr>
                <w:sz w:val="16"/>
              </w:rPr>
            </w:pPr>
            <w:r w:rsidRPr="00C3480C">
              <w:rPr>
                <w:sz w:val="16"/>
              </w:rPr>
              <w:t>LEVEL_____________</w:t>
            </w: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CB092C" w:rsidRDefault="00C3480C" w:rsidP="00CB092C">
            <w:pPr>
              <w:tabs>
                <w:tab w:val="clear" w:pos="567"/>
                <w:tab w:val="clear" w:pos="1134"/>
              </w:tabs>
              <w:ind w:left="-140" w:right="-45"/>
              <w:jc w:val="center"/>
              <w:rPr>
                <w:sz w:val="16"/>
                <w:szCs w:val="16"/>
              </w:rPr>
            </w:pPr>
          </w:p>
        </w:tc>
        <w:tc>
          <w:tcPr>
            <w:tcW w:w="3875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3480C" w:rsidRPr="00145707" w:rsidRDefault="00C3480C" w:rsidP="00145707">
            <w:pPr>
              <w:jc w:val="left"/>
              <w:rPr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7E6054" w:rsidRDefault="00A67681" w:rsidP="007E6054">
            <w:pPr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7E6054" w:rsidRPr="007E6054">
              <w:rPr>
                <w:sz w:val="16"/>
              </w:rPr>
              <w:t>(2) SPECIFICATION. (3) LATEST ISSUE OF DRAWING. (4) INSULATION TESTING. (5) SUPPLY AUTHORITY APPROVAL.</w:t>
            </w:r>
            <w:r w:rsidR="007E6054">
              <w:rPr>
                <w:sz w:val="16"/>
              </w:rPr>
              <w:t xml:space="preserve"> (9</w:t>
            </w:r>
            <w:r w:rsidR="007E6054" w:rsidRPr="007E6054">
              <w:rPr>
                <w:sz w:val="16"/>
              </w:rPr>
              <w:t>) AS/NZS3080.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7E6054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145707">
            <w:rPr>
              <w:rFonts w:cs="Arial"/>
              <w:noProof/>
              <w:snapToGrid w:val="0"/>
              <w:sz w:val="12"/>
            </w:rPr>
            <w:t>PROJ3030 - ITC - (21) Cabinets.docx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7E6054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[PROJ3030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054" w:rsidRDefault="00CB09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61620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C3480C" w:rsidP="00C3480C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21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>CABINETS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054" w:rsidRDefault="00CB09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61619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45707"/>
    <w:rsid w:val="00160D42"/>
    <w:rsid w:val="001645C0"/>
    <w:rsid w:val="001E20F4"/>
    <w:rsid w:val="00206AA3"/>
    <w:rsid w:val="00207A74"/>
    <w:rsid w:val="00247546"/>
    <w:rsid w:val="002A6732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7E6054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3480C"/>
    <w:rsid w:val="00C54329"/>
    <w:rsid w:val="00C626C0"/>
    <w:rsid w:val="00CB092C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6089-CB34-4E68-A777-968D46DB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6</TotalTime>
  <Pages>1</Pages>
  <Words>139</Words>
  <Characters>1316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2014-02-04T04:22:00Z</cp:lastPrinted>
  <dcterms:created xsi:type="dcterms:W3CDTF">2014-02-04T03:40:00Z</dcterms:created>
  <dcterms:modified xsi:type="dcterms:W3CDTF">2014-02-19T03:42:00Z</dcterms:modified>
</cp:coreProperties>
</file>