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992"/>
        <w:gridCol w:w="284"/>
        <w:gridCol w:w="850"/>
        <w:gridCol w:w="1276"/>
        <w:gridCol w:w="1134"/>
        <w:gridCol w:w="425"/>
        <w:gridCol w:w="142"/>
        <w:gridCol w:w="814"/>
        <w:gridCol w:w="957"/>
        <w:gridCol w:w="497"/>
        <w:gridCol w:w="283"/>
        <w:gridCol w:w="177"/>
        <w:gridCol w:w="957"/>
        <w:gridCol w:w="284"/>
        <w:gridCol w:w="283"/>
        <w:gridCol w:w="142"/>
        <w:gridCol w:w="567"/>
        <w:gridCol w:w="992"/>
        <w:gridCol w:w="851"/>
        <w:gridCol w:w="283"/>
        <w:gridCol w:w="426"/>
        <w:gridCol w:w="425"/>
        <w:gridCol w:w="1559"/>
      </w:tblGrid>
      <w:tr w:rsidR="0004313F" w:rsidRPr="003336DC" w:rsidTr="00C8349A">
        <w:trPr>
          <w:tblHeader/>
        </w:trPr>
        <w:tc>
          <w:tcPr>
            <w:tcW w:w="851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4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C8349A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C8349A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C8349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C8349A" w:rsidRPr="00C8349A" w:rsidTr="00C8349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:rsidR="00C8349A" w:rsidRPr="00C8349A" w:rsidRDefault="00C8349A" w:rsidP="00DD43B9">
            <w:pPr>
              <w:tabs>
                <w:tab w:val="clear" w:pos="567"/>
                <w:tab w:val="left" w:pos="602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r w:rsidRPr="00C8349A">
              <w:rPr>
                <w:b/>
                <w:bCs/>
                <w:sz w:val="16"/>
              </w:rPr>
              <w:t>ITEM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:rsidR="00C8349A" w:rsidRPr="00C8349A" w:rsidRDefault="00C8349A" w:rsidP="00C8349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proofErr w:type="spellStart"/>
            <w:r w:rsidRPr="00C8349A">
              <w:rPr>
                <w:b/>
                <w:bCs/>
                <w:sz w:val="16"/>
              </w:rPr>
              <w:t>QA</w:t>
            </w:r>
            <w:proofErr w:type="spellEnd"/>
            <w:r w:rsidRPr="00C8349A">
              <w:rPr>
                <w:b/>
                <w:bCs/>
                <w:sz w:val="16"/>
              </w:rPr>
              <w:t xml:space="preserve"> CHECK AS PER SUPPLIER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C8349A" w:rsidRPr="00C8349A" w:rsidRDefault="00C8349A" w:rsidP="00C8349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r w:rsidRPr="00C8349A">
              <w:rPr>
                <w:b/>
                <w:bCs/>
                <w:sz w:val="16"/>
              </w:rPr>
              <w:t>DATE</w:t>
            </w:r>
          </w:p>
        </w:tc>
        <w:tc>
          <w:tcPr>
            <w:tcW w:w="2835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C8349A" w:rsidRPr="00C8349A" w:rsidRDefault="00C8349A" w:rsidP="00C8349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C8349A">
              <w:rPr>
                <w:b/>
                <w:bCs/>
                <w:sz w:val="16"/>
              </w:rPr>
              <w:t>DRAWING No/</w:t>
            </w:r>
          </w:p>
          <w:p w:rsidR="00C8349A" w:rsidRPr="00C8349A" w:rsidRDefault="00C8349A" w:rsidP="00C8349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r w:rsidRPr="00C8349A">
              <w:rPr>
                <w:b/>
                <w:bCs/>
                <w:sz w:val="16"/>
              </w:rPr>
              <w:t>SPECIFICATION CLAUSE</w:t>
            </w:r>
          </w:p>
        </w:tc>
        <w:tc>
          <w:tcPr>
            <w:tcW w:w="1913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C8349A" w:rsidRDefault="00C8349A" w:rsidP="00684739">
            <w:pPr>
              <w:jc w:val="center"/>
              <w:rPr>
                <w:b/>
                <w:bCs/>
                <w:sz w:val="16"/>
                <w:u w:val="single"/>
              </w:rPr>
            </w:pPr>
            <w:r w:rsidRPr="00C8349A">
              <w:rPr>
                <w:b/>
                <w:bCs/>
                <w:sz w:val="16"/>
              </w:rPr>
              <w:t>INSTALLATION OF UNIT TO DRAWING</w:t>
            </w:r>
          </w:p>
        </w:tc>
        <w:tc>
          <w:tcPr>
            <w:tcW w:w="191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C8349A" w:rsidRDefault="00C8349A" w:rsidP="00684739">
            <w:pPr>
              <w:jc w:val="center"/>
              <w:rPr>
                <w:b/>
                <w:bCs/>
                <w:sz w:val="16"/>
              </w:rPr>
            </w:pPr>
            <w:r w:rsidRPr="00C8349A">
              <w:rPr>
                <w:b/>
                <w:bCs/>
                <w:sz w:val="16"/>
              </w:rPr>
              <w:t>TEST AND</w:t>
            </w:r>
          </w:p>
          <w:p w:rsidR="00C8349A" w:rsidRPr="00C8349A" w:rsidRDefault="00C8349A" w:rsidP="00684739">
            <w:pPr>
              <w:jc w:val="center"/>
              <w:rPr>
                <w:b/>
                <w:bCs/>
                <w:sz w:val="16"/>
              </w:rPr>
            </w:pPr>
            <w:r w:rsidRPr="00C8349A">
              <w:rPr>
                <w:b/>
                <w:bCs/>
                <w:sz w:val="16"/>
              </w:rPr>
              <w:t>COMMISSION</w:t>
            </w:r>
          </w:p>
        </w:tc>
        <w:tc>
          <w:tcPr>
            <w:tcW w:w="5812" w:type="dxa"/>
            <w:gridSpan w:val="10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C8349A" w:rsidRPr="00C8349A" w:rsidRDefault="00C8349A" w:rsidP="00C8349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C8349A">
              <w:rPr>
                <w:b/>
                <w:bCs/>
                <w:sz w:val="16"/>
              </w:rPr>
              <w:t>REMARKS</w:t>
            </w:r>
          </w:p>
        </w:tc>
      </w:tr>
      <w:tr w:rsidR="00C8349A" w:rsidTr="00C8349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/>
            <w:tcBorders>
              <w:bottom w:val="single" w:sz="12" w:space="0" w:color="auto"/>
            </w:tcBorders>
            <w:vAlign w:val="center"/>
          </w:tcPr>
          <w:p w:rsidR="00C8349A" w:rsidRDefault="00C8349A" w:rsidP="00684739">
            <w:pPr>
              <w:jc w:val="center"/>
              <w:rPr>
                <w:bCs/>
                <w:sz w:val="16"/>
              </w:rPr>
            </w:pPr>
          </w:p>
        </w:tc>
        <w:tc>
          <w:tcPr>
            <w:tcW w:w="1418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:rsidR="00C8349A" w:rsidRDefault="00C8349A" w:rsidP="00684739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850" w:type="dxa"/>
            <w:vMerge/>
            <w:tcBorders>
              <w:bottom w:val="single" w:sz="12" w:space="0" w:color="auto"/>
            </w:tcBorders>
            <w:vAlign w:val="center"/>
          </w:tcPr>
          <w:p w:rsidR="00C8349A" w:rsidRDefault="00C8349A" w:rsidP="00684739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2835" w:type="dxa"/>
            <w:gridSpan w:val="3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C8349A" w:rsidRDefault="00C8349A" w:rsidP="00684739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349A" w:rsidRPr="00C8349A" w:rsidRDefault="00C8349A" w:rsidP="00684739">
            <w:pPr>
              <w:jc w:val="center"/>
              <w:rPr>
                <w:b/>
                <w:bCs/>
                <w:sz w:val="16"/>
              </w:rPr>
            </w:pPr>
            <w:r w:rsidRPr="00C8349A">
              <w:rPr>
                <w:b/>
                <w:bCs/>
                <w:sz w:val="16"/>
              </w:rPr>
              <w:t>CHECK</w:t>
            </w:r>
          </w:p>
          <w:p w:rsidR="00C8349A" w:rsidRPr="00C8349A" w:rsidRDefault="00C8349A" w:rsidP="00684739">
            <w:pPr>
              <w:jc w:val="center"/>
              <w:rPr>
                <w:b/>
                <w:bCs/>
                <w:sz w:val="16"/>
                <w:u w:val="single"/>
              </w:rPr>
            </w:pPr>
            <w:r w:rsidRPr="00C8349A">
              <w:rPr>
                <w:b/>
                <w:bCs/>
                <w:sz w:val="16"/>
              </w:rPr>
              <w:t>BY</w:t>
            </w:r>
          </w:p>
        </w:tc>
        <w:tc>
          <w:tcPr>
            <w:tcW w:w="95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349A" w:rsidRPr="00C8349A" w:rsidRDefault="00C8349A" w:rsidP="00684739">
            <w:pPr>
              <w:jc w:val="center"/>
              <w:rPr>
                <w:b/>
                <w:bCs/>
                <w:sz w:val="16"/>
              </w:rPr>
            </w:pPr>
            <w:r w:rsidRPr="00C8349A">
              <w:rPr>
                <w:b/>
                <w:bCs/>
                <w:sz w:val="16"/>
              </w:rPr>
              <w:t>DATE</w:t>
            </w: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C8349A" w:rsidRPr="00C8349A" w:rsidRDefault="00C8349A" w:rsidP="00684739">
            <w:pPr>
              <w:jc w:val="center"/>
              <w:rPr>
                <w:b/>
                <w:bCs/>
                <w:sz w:val="16"/>
              </w:rPr>
            </w:pPr>
            <w:r w:rsidRPr="00C8349A">
              <w:rPr>
                <w:b/>
                <w:bCs/>
                <w:sz w:val="16"/>
              </w:rPr>
              <w:t>CHECK</w:t>
            </w:r>
          </w:p>
          <w:p w:rsidR="00C8349A" w:rsidRPr="00C8349A" w:rsidRDefault="00C8349A" w:rsidP="00684739">
            <w:pPr>
              <w:jc w:val="center"/>
              <w:rPr>
                <w:b/>
                <w:bCs/>
                <w:sz w:val="16"/>
              </w:rPr>
            </w:pPr>
            <w:r w:rsidRPr="00C8349A">
              <w:rPr>
                <w:b/>
                <w:bCs/>
                <w:sz w:val="16"/>
              </w:rPr>
              <w:t>BY</w:t>
            </w:r>
          </w:p>
        </w:tc>
        <w:tc>
          <w:tcPr>
            <w:tcW w:w="95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349A" w:rsidRPr="00C8349A" w:rsidRDefault="00C8349A" w:rsidP="00684739">
            <w:pPr>
              <w:jc w:val="center"/>
              <w:rPr>
                <w:b/>
                <w:bCs/>
                <w:sz w:val="16"/>
              </w:rPr>
            </w:pPr>
            <w:r w:rsidRPr="00C8349A">
              <w:rPr>
                <w:b/>
                <w:bCs/>
                <w:sz w:val="16"/>
              </w:rPr>
              <w:t>DATE</w:t>
            </w:r>
          </w:p>
        </w:tc>
        <w:tc>
          <w:tcPr>
            <w:tcW w:w="5812" w:type="dxa"/>
            <w:gridSpan w:val="10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C8349A" w:rsidRDefault="00C8349A" w:rsidP="00684739">
            <w:pPr>
              <w:jc w:val="center"/>
              <w:rPr>
                <w:bCs/>
                <w:sz w:val="16"/>
                <w:u w:val="single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709" w:type="dxa"/>
            <w:tcBorders>
              <w:top w:val="nil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top w:val="nil"/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957" w:type="dxa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2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3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4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5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6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7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8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9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10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11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12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13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14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15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16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17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18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F062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</w:rPr>
            </w:pPr>
            <w:r w:rsidRPr="00F06268">
              <w:rPr>
                <w:sz w:val="16"/>
              </w:rPr>
              <w:t>19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F06268" w:rsidRDefault="00C8349A" w:rsidP="00F062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F06268" w:rsidRDefault="00C8349A" w:rsidP="00F04C6C">
            <w:pPr>
              <w:jc w:val="left"/>
              <w:rPr>
                <w:sz w:val="16"/>
                <w:szCs w:val="16"/>
              </w:rPr>
            </w:pPr>
          </w:p>
        </w:tc>
      </w:tr>
      <w:tr w:rsidR="00C8349A" w:rsidTr="00916F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DF5F63" w:rsidRDefault="00C8349A" w:rsidP="00F04C6C">
            <w:pPr>
              <w:jc w:val="center"/>
              <w:rPr>
                <w:sz w:val="16"/>
              </w:rPr>
            </w:pPr>
            <w:r w:rsidRPr="00DF5F63">
              <w:rPr>
                <w:sz w:val="16"/>
              </w:rPr>
              <w:t>20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916F72" w:rsidRDefault="00C8349A" w:rsidP="00F04C6C">
            <w:pPr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916F72" w:rsidRDefault="00C8349A" w:rsidP="00F04C6C">
            <w:pPr>
              <w:jc w:val="left"/>
              <w:rPr>
                <w:sz w:val="16"/>
                <w:szCs w:val="16"/>
                <w:u w:val="single"/>
              </w:rPr>
            </w:pPr>
          </w:p>
        </w:tc>
      </w:tr>
      <w:tr w:rsidR="00C8349A" w:rsidTr="00916F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DF5F63" w:rsidRDefault="00C8349A" w:rsidP="00F04C6C">
            <w:pPr>
              <w:jc w:val="center"/>
              <w:rPr>
                <w:sz w:val="16"/>
              </w:rPr>
            </w:pPr>
            <w:r w:rsidRPr="00DF5F63">
              <w:rPr>
                <w:sz w:val="16"/>
              </w:rPr>
              <w:t>21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916F72" w:rsidRDefault="00C8349A" w:rsidP="00F04C6C">
            <w:pPr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8349A" w:rsidRPr="00916F72" w:rsidRDefault="00C8349A" w:rsidP="00F04C6C">
            <w:pPr>
              <w:jc w:val="left"/>
              <w:rPr>
                <w:sz w:val="16"/>
                <w:szCs w:val="16"/>
                <w:u w:val="single"/>
              </w:rPr>
            </w:pPr>
          </w:p>
        </w:tc>
      </w:tr>
      <w:tr w:rsidR="00C8349A" w:rsidTr="00916F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709" w:type="dxa"/>
            <w:vAlign w:val="center"/>
          </w:tcPr>
          <w:p w:rsidR="00C8349A" w:rsidRPr="00DF5F63" w:rsidRDefault="00C8349A" w:rsidP="00F04C6C">
            <w:pPr>
              <w:jc w:val="center"/>
              <w:rPr>
                <w:sz w:val="16"/>
              </w:rPr>
            </w:pPr>
            <w:r w:rsidRPr="00DF5F63">
              <w:rPr>
                <w:sz w:val="16"/>
              </w:rPr>
              <w:t>22</w:t>
            </w:r>
          </w:p>
        </w:tc>
        <w:tc>
          <w:tcPr>
            <w:tcW w:w="1418" w:type="dxa"/>
            <w:gridSpan w:val="3"/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835" w:type="dxa"/>
            <w:gridSpan w:val="3"/>
            <w:tcBorders>
              <w:right w:val="nil"/>
            </w:tcBorders>
            <w:vAlign w:val="center"/>
          </w:tcPr>
          <w:p w:rsidR="00C8349A" w:rsidRPr="00916F72" w:rsidRDefault="00C8349A" w:rsidP="00F04C6C">
            <w:pPr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95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95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349A" w:rsidRPr="00916F72" w:rsidRDefault="00C8349A" w:rsidP="00F04C6C">
            <w:pPr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5812" w:type="dxa"/>
            <w:gridSpan w:val="10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8349A" w:rsidRPr="00916F72" w:rsidRDefault="00C8349A" w:rsidP="00F04C6C">
            <w:pPr>
              <w:jc w:val="left"/>
              <w:rPr>
                <w:sz w:val="16"/>
                <w:szCs w:val="16"/>
                <w:u w:val="single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C8349A" w:rsidRDefault="00A67681" w:rsidP="00FD75FD">
            <w:pPr>
              <w:rPr>
                <w:sz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C8349A" w:rsidRPr="00C8349A">
              <w:rPr>
                <w:sz w:val="16"/>
              </w:rPr>
              <w:t>(2) 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DF5F63">
            <w:rPr>
              <w:rFonts w:cs="Arial"/>
              <w:noProof/>
              <w:snapToGrid w:val="0"/>
              <w:sz w:val="12"/>
            </w:rPr>
            <w:t>PROJ3026 - ITC - (17) Nurse Call (Hospital Systems).docx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C8349A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[PROJ3026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49A" w:rsidRDefault="00F062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739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C8349A" w:rsidP="00C8349A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17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Pr="00C8349A">
            <w:rPr>
              <w:b/>
              <w:sz w:val="28"/>
              <w:szCs w:val="28"/>
            </w:rPr>
            <w:t>NURSE CALL (HOSPITAL SYSTEMS)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49A" w:rsidRDefault="00F062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738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3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206AA3"/>
    <w:rsid w:val="00207A74"/>
    <w:rsid w:val="00247546"/>
    <w:rsid w:val="002C1A76"/>
    <w:rsid w:val="00316FB1"/>
    <w:rsid w:val="00321D50"/>
    <w:rsid w:val="0034592B"/>
    <w:rsid w:val="003A6461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16F72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54329"/>
    <w:rsid w:val="00C626C0"/>
    <w:rsid w:val="00C8349A"/>
    <w:rsid w:val="00D31D65"/>
    <w:rsid w:val="00D34708"/>
    <w:rsid w:val="00D40C48"/>
    <w:rsid w:val="00DD43B9"/>
    <w:rsid w:val="00DE3015"/>
    <w:rsid w:val="00DF5F63"/>
    <w:rsid w:val="00DF61A3"/>
    <w:rsid w:val="00E5278C"/>
    <w:rsid w:val="00EB2942"/>
    <w:rsid w:val="00F04C6C"/>
    <w:rsid w:val="00F059E7"/>
    <w:rsid w:val="00F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F9878-6812-47F5-8089-1D425F71C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D68B047D.dotm</Template>
  <TotalTime>8</TotalTime>
  <Pages>2</Pages>
  <Words>109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8</cp:revision>
  <cp:lastPrinted>2014-02-04T02:36:00Z</cp:lastPrinted>
  <dcterms:created xsi:type="dcterms:W3CDTF">2014-02-04T01:51:00Z</dcterms:created>
  <dcterms:modified xsi:type="dcterms:W3CDTF">2014-02-19T03:49:00Z</dcterms:modified>
</cp:coreProperties>
</file>