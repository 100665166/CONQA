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"/>
        <w:gridCol w:w="709"/>
        <w:gridCol w:w="35"/>
        <w:gridCol w:w="249"/>
        <w:gridCol w:w="495"/>
        <w:gridCol w:w="744"/>
        <w:gridCol w:w="744"/>
        <w:gridCol w:w="143"/>
        <w:gridCol w:w="601"/>
        <w:gridCol w:w="533"/>
        <w:gridCol w:w="212"/>
        <w:gridCol w:w="213"/>
        <w:gridCol w:w="142"/>
        <w:gridCol w:w="389"/>
        <w:gridCol w:w="744"/>
        <w:gridCol w:w="744"/>
        <w:gridCol w:w="391"/>
        <w:gridCol w:w="283"/>
        <w:gridCol w:w="70"/>
        <w:gridCol w:w="745"/>
        <w:gridCol w:w="603"/>
        <w:gridCol w:w="141"/>
        <w:gridCol w:w="142"/>
        <w:gridCol w:w="142"/>
        <w:gridCol w:w="460"/>
        <w:gridCol w:w="107"/>
        <w:gridCol w:w="637"/>
        <w:gridCol w:w="355"/>
        <w:gridCol w:w="389"/>
        <w:gridCol w:w="462"/>
        <w:gridCol w:w="283"/>
        <w:gridCol w:w="426"/>
        <w:gridCol w:w="425"/>
        <w:gridCol w:w="1559"/>
      </w:tblGrid>
      <w:tr w:rsidR="0004313F" w:rsidRPr="003336DC" w:rsidTr="00FB7752">
        <w:trPr>
          <w:tblHeader/>
        </w:trPr>
        <w:tc>
          <w:tcPr>
            <w:tcW w:w="851" w:type="dxa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402" w:type="dxa"/>
            <w:gridSpan w:val="8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gridSpan w:val="4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1" w:type="dxa"/>
            <w:gridSpan w:val="9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2126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2"/>
            <w:tcBorders>
              <w:right w:val="nil"/>
            </w:tcBorders>
          </w:tcPr>
          <w:p w:rsidR="0004313F" w:rsidRPr="00316FB1" w:rsidRDefault="0004313F" w:rsidP="00316FB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59" w:type="dxa"/>
            <w:tcBorders>
              <w:left w:val="nil"/>
            </w:tcBorders>
          </w:tcPr>
          <w:p w:rsidR="0004313F" w:rsidRPr="000D35A7" w:rsidRDefault="0004313F" w:rsidP="004E11A3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04313F" w:rsidRPr="003336DC" w:rsidTr="00FB7752">
        <w:trPr>
          <w:tblHeader/>
        </w:trPr>
        <w:tc>
          <w:tcPr>
            <w:tcW w:w="1843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410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1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552" w:type="dxa"/>
            <w:gridSpan w:val="7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84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04313F" w:rsidRPr="003336DC" w:rsidTr="00FB7752">
        <w:trPr>
          <w:tblHeader/>
        </w:trPr>
        <w:tc>
          <w:tcPr>
            <w:tcW w:w="2127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2126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35" w:type="dxa"/>
            <w:gridSpan w:val="7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26" w:type="dxa"/>
            <w:gridSpan w:val="7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1559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410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9435E6" w:rsidRPr="003336DC" w:rsidTr="00FB7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blHeader/>
        </w:trPr>
        <w:tc>
          <w:tcPr>
            <w:tcW w:w="5387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64" w:type="dxa"/>
            <w:gridSpan w:val="2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FB7752" w:rsidTr="00FB7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1134" w:type="dxa"/>
            <w:gridSpan w:val="2"/>
            <w:vMerge w:val="restart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FB7752" w:rsidRPr="00857D42" w:rsidRDefault="00FB7752" w:rsidP="00500B82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/>
                <w:bCs/>
                <w:sz w:val="16"/>
              </w:rPr>
            </w:pPr>
            <w:r w:rsidRPr="00857D42">
              <w:rPr>
                <w:b/>
                <w:bCs/>
                <w:sz w:val="16"/>
              </w:rPr>
              <w:t>LEVEL/AREA</w:t>
            </w:r>
          </w:p>
        </w:tc>
        <w:tc>
          <w:tcPr>
            <w:tcW w:w="148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B7752" w:rsidRPr="00857D42" w:rsidRDefault="00FB7752" w:rsidP="004A0409">
            <w:pPr>
              <w:jc w:val="center"/>
              <w:rPr>
                <w:b/>
                <w:bCs/>
                <w:sz w:val="16"/>
              </w:rPr>
            </w:pPr>
            <w:r w:rsidRPr="00857D42">
              <w:rPr>
                <w:b/>
                <w:bCs/>
                <w:sz w:val="16"/>
              </w:rPr>
              <w:t>CORRECT</w:t>
            </w:r>
          </w:p>
          <w:p w:rsidR="00FB7752" w:rsidRPr="00857D42" w:rsidRDefault="00FB7752" w:rsidP="004A0409">
            <w:pPr>
              <w:jc w:val="center"/>
              <w:rPr>
                <w:b/>
                <w:bCs/>
                <w:sz w:val="16"/>
              </w:rPr>
            </w:pPr>
            <w:r w:rsidRPr="00857D42">
              <w:rPr>
                <w:b/>
                <w:bCs/>
                <w:sz w:val="16"/>
              </w:rPr>
              <w:t>LOCATION TO DRAWING</w:t>
            </w:r>
          </w:p>
        </w:tc>
        <w:tc>
          <w:tcPr>
            <w:tcW w:w="1488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FB7752" w:rsidRPr="00857D42" w:rsidRDefault="00FB7752" w:rsidP="004A0409">
            <w:pPr>
              <w:jc w:val="center"/>
              <w:rPr>
                <w:b/>
                <w:bCs/>
                <w:sz w:val="16"/>
              </w:rPr>
            </w:pPr>
            <w:r w:rsidRPr="00857D42">
              <w:rPr>
                <w:b/>
                <w:bCs/>
                <w:sz w:val="16"/>
              </w:rPr>
              <w:t>CONDUIT</w:t>
            </w:r>
          </w:p>
          <w:p w:rsidR="00FB7752" w:rsidRPr="00857D42" w:rsidRDefault="00FB7752" w:rsidP="004A0409">
            <w:pPr>
              <w:jc w:val="center"/>
              <w:rPr>
                <w:b/>
                <w:bCs/>
                <w:sz w:val="16"/>
              </w:rPr>
            </w:pPr>
            <w:r w:rsidRPr="00857D42">
              <w:rPr>
                <w:b/>
                <w:bCs/>
                <w:sz w:val="16"/>
              </w:rPr>
              <w:t>INSTALL TO DRAWINGS</w:t>
            </w:r>
          </w:p>
        </w:tc>
        <w:tc>
          <w:tcPr>
            <w:tcW w:w="1489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FB7752" w:rsidRPr="00857D42" w:rsidRDefault="00FB7752" w:rsidP="004A0409">
            <w:pPr>
              <w:jc w:val="center"/>
              <w:rPr>
                <w:b/>
                <w:bCs/>
                <w:sz w:val="16"/>
              </w:rPr>
            </w:pPr>
            <w:r w:rsidRPr="00857D42">
              <w:rPr>
                <w:b/>
                <w:bCs/>
                <w:sz w:val="16"/>
              </w:rPr>
              <w:t>CABLE</w:t>
            </w:r>
          </w:p>
          <w:p w:rsidR="00FB7752" w:rsidRPr="00857D42" w:rsidRDefault="00FB7752" w:rsidP="004A0409">
            <w:pPr>
              <w:jc w:val="center"/>
              <w:rPr>
                <w:b/>
                <w:bCs/>
                <w:sz w:val="16"/>
              </w:rPr>
            </w:pPr>
            <w:r w:rsidRPr="00857D42">
              <w:rPr>
                <w:b/>
                <w:bCs/>
                <w:sz w:val="16"/>
              </w:rPr>
              <w:t>INSTALL TO DRAWINGS</w:t>
            </w:r>
          </w:p>
        </w:tc>
        <w:tc>
          <w:tcPr>
            <w:tcW w:w="1488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B7752" w:rsidRPr="00857D42" w:rsidRDefault="00FB7752" w:rsidP="004A0409">
            <w:pPr>
              <w:jc w:val="center"/>
              <w:rPr>
                <w:b/>
                <w:bCs/>
                <w:sz w:val="16"/>
              </w:rPr>
            </w:pPr>
            <w:r w:rsidRPr="00857D42">
              <w:rPr>
                <w:b/>
                <w:bCs/>
                <w:sz w:val="16"/>
              </w:rPr>
              <w:t>INSTALL</w:t>
            </w:r>
          </w:p>
          <w:p w:rsidR="00FB7752" w:rsidRPr="00857D42" w:rsidRDefault="00FB7752" w:rsidP="004A0409">
            <w:pPr>
              <w:jc w:val="center"/>
              <w:rPr>
                <w:b/>
                <w:bCs/>
                <w:sz w:val="16"/>
              </w:rPr>
            </w:pPr>
            <w:r w:rsidRPr="00857D42">
              <w:rPr>
                <w:b/>
                <w:bCs/>
                <w:sz w:val="16"/>
              </w:rPr>
              <w:t>EQUIPMENT</w:t>
            </w:r>
          </w:p>
        </w:tc>
        <w:tc>
          <w:tcPr>
            <w:tcW w:w="148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B7752" w:rsidRPr="00857D42" w:rsidRDefault="00FB7752" w:rsidP="004A0409">
            <w:pPr>
              <w:jc w:val="center"/>
              <w:rPr>
                <w:b/>
                <w:bCs/>
                <w:sz w:val="16"/>
              </w:rPr>
            </w:pPr>
            <w:r w:rsidRPr="00857D42">
              <w:rPr>
                <w:b/>
                <w:bCs/>
                <w:sz w:val="16"/>
              </w:rPr>
              <w:t>TERMINATE</w:t>
            </w:r>
          </w:p>
          <w:p w:rsidR="00FB7752" w:rsidRPr="00857D42" w:rsidRDefault="00FB7752" w:rsidP="004A0409">
            <w:pPr>
              <w:jc w:val="center"/>
              <w:rPr>
                <w:b/>
                <w:bCs/>
                <w:sz w:val="16"/>
              </w:rPr>
            </w:pPr>
            <w:r w:rsidRPr="00857D42">
              <w:rPr>
                <w:b/>
                <w:bCs/>
                <w:sz w:val="16"/>
              </w:rPr>
              <w:t>OUTLETS</w:t>
            </w:r>
          </w:p>
        </w:tc>
        <w:tc>
          <w:tcPr>
            <w:tcW w:w="1489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FB7752" w:rsidRPr="00857D42" w:rsidRDefault="00FB7752" w:rsidP="004A0409">
            <w:pPr>
              <w:jc w:val="center"/>
              <w:rPr>
                <w:b/>
                <w:bCs/>
                <w:sz w:val="16"/>
              </w:rPr>
            </w:pPr>
            <w:r w:rsidRPr="00857D42">
              <w:rPr>
                <w:b/>
                <w:bCs/>
                <w:sz w:val="16"/>
              </w:rPr>
              <w:t>TERMINATE</w:t>
            </w:r>
          </w:p>
          <w:p w:rsidR="00FB7752" w:rsidRPr="00857D42" w:rsidRDefault="00FB7752" w:rsidP="004A0409">
            <w:pPr>
              <w:jc w:val="center"/>
              <w:rPr>
                <w:b/>
                <w:bCs/>
                <w:sz w:val="16"/>
              </w:rPr>
            </w:pPr>
            <w:r w:rsidRPr="00857D42">
              <w:rPr>
                <w:b/>
                <w:bCs/>
                <w:sz w:val="16"/>
              </w:rPr>
              <w:t>EQUIPMENT</w:t>
            </w:r>
          </w:p>
        </w:tc>
        <w:tc>
          <w:tcPr>
            <w:tcW w:w="1488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FB7752" w:rsidRPr="00857D42" w:rsidRDefault="00FB7752" w:rsidP="004A0409">
            <w:pPr>
              <w:jc w:val="center"/>
              <w:rPr>
                <w:b/>
                <w:bCs/>
                <w:sz w:val="16"/>
              </w:rPr>
            </w:pPr>
            <w:r w:rsidRPr="00857D42">
              <w:rPr>
                <w:b/>
                <w:bCs/>
                <w:sz w:val="16"/>
              </w:rPr>
              <w:t>SYSTEM</w:t>
            </w:r>
          </w:p>
          <w:p w:rsidR="00FB7752" w:rsidRPr="00857D42" w:rsidRDefault="00FB7752" w:rsidP="004A0409">
            <w:pPr>
              <w:jc w:val="center"/>
              <w:rPr>
                <w:b/>
                <w:bCs/>
                <w:sz w:val="16"/>
              </w:rPr>
            </w:pPr>
            <w:r w:rsidRPr="00857D42">
              <w:rPr>
                <w:b/>
                <w:bCs/>
                <w:sz w:val="16"/>
              </w:rPr>
              <w:t>TEST</w:t>
            </w:r>
          </w:p>
        </w:tc>
        <w:tc>
          <w:tcPr>
            <w:tcW w:w="1489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B7752" w:rsidRPr="00857D42" w:rsidRDefault="00FB7752" w:rsidP="004A0409">
            <w:pPr>
              <w:jc w:val="center"/>
              <w:rPr>
                <w:b/>
                <w:bCs/>
                <w:sz w:val="16"/>
              </w:rPr>
            </w:pPr>
            <w:r w:rsidRPr="00857D42">
              <w:rPr>
                <w:b/>
                <w:bCs/>
                <w:sz w:val="16"/>
              </w:rPr>
              <w:t>SYSTEM</w:t>
            </w:r>
          </w:p>
          <w:p w:rsidR="00FB7752" w:rsidRPr="00857D42" w:rsidRDefault="00FB7752" w:rsidP="004A0409">
            <w:pPr>
              <w:jc w:val="center"/>
              <w:rPr>
                <w:b/>
                <w:bCs/>
                <w:sz w:val="16"/>
              </w:rPr>
            </w:pPr>
            <w:r w:rsidRPr="00857D42">
              <w:rPr>
                <w:b/>
                <w:bCs/>
                <w:sz w:val="16"/>
              </w:rPr>
              <w:t>COMMISSION</w:t>
            </w:r>
          </w:p>
        </w:tc>
        <w:tc>
          <w:tcPr>
            <w:tcW w:w="2410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B7752" w:rsidRPr="00857D42" w:rsidRDefault="00FB7752" w:rsidP="004A0409">
            <w:pPr>
              <w:jc w:val="center"/>
              <w:rPr>
                <w:b/>
                <w:bCs/>
                <w:sz w:val="16"/>
              </w:rPr>
            </w:pPr>
            <w:r w:rsidRPr="00857D42">
              <w:rPr>
                <w:b/>
                <w:bCs/>
                <w:sz w:val="16"/>
              </w:rPr>
              <w:t>REMARKS</w:t>
            </w:r>
          </w:p>
        </w:tc>
      </w:tr>
      <w:tr w:rsidR="00FB7752" w:rsidTr="00FB775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1134" w:type="dxa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:rsidR="00FB7752" w:rsidRDefault="00FB7752" w:rsidP="004A0409">
            <w:pPr>
              <w:jc w:val="center"/>
              <w:rPr>
                <w:bCs/>
                <w:sz w:val="16"/>
              </w:rPr>
            </w:pPr>
          </w:p>
        </w:tc>
        <w:tc>
          <w:tcPr>
            <w:tcW w:w="74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B7752" w:rsidRPr="00857D42" w:rsidRDefault="00FB7752" w:rsidP="004A0409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857D42">
              <w:rPr>
                <w:b/>
                <w:bCs/>
                <w:sz w:val="16"/>
              </w:rPr>
              <w:t>CHECK</w:t>
            </w:r>
          </w:p>
          <w:p w:rsidR="00FB7752" w:rsidRPr="00857D42" w:rsidRDefault="00FB7752" w:rsidP="004A0409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857D42">
              <w:rPr>
                <w:b/>
                <w:bCs/>
                <w:sz w:val="16"/>
              </w:rPr>
              <w:t>BY</w:t>
            </w:r>
          </w:p>
        </w:tc>
        <w:tc>
          <w:tcPr>
            <w:tcW w:w="744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B7752" w:rsidRPr="00857D42" w:rsidRDefault="00FB7752" w:rsidP="004A0409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857D42">
              <w:rPr>
                <w:b/>
                <w:bCs/>
                <w:sz w:val="16"/>
              </w:rPr>
              <w:t>DATE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FB7752" w:rsidRPr="00857D42" w:rsidRDefault="00FB7752" w:rsidP="004A0409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857D42">
              <w:rPr>
                <w:b/>
                <w:bCs/>
                <w:sz w:val="16"/>
              </w:rPr>
              <w:t>CHECK</w:t>
            </w:r>
          </w:p>
          <w:p w:rsidR="00FB7752" w:rsidRPr="00857D42" w:rsidRDefault="00FB7752" w:rsidP="004A0409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857D42">
              <w:rPr>
                <w:b/>
                <w:bCs/>
                <w:sz w:val="16"/>
              </w:rPr>
              <w:t>BY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B7752" w:rsidRPr="00857D42" w:rsidRDefault="00FB7752" w:rsidP="004A0409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857D42">
              <w:rPr>
                <w:b/>
                <w:bCs/>
                <w:sz w:val="16"/>
              </w:rPr>
              <w:t>DATE</w:t>
            </w:r>
          </w:p>
        </w:tc>
        <w:tc>
          <w:tcPr>
            <w:tcW w:w="74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B7752" w:rsidRPr="00857D42" w:rsidRDefault="00FB7752" w:rsidP="004A0409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857D42">
              <w:rPr>
                <w:b/>
                <w:bCs/>
                <w:sz w:val="16"/>
              </w:rPr>
              <w:t>CHECK</w:t>
            </w:r>
          </w:p>
          <w:p w:rsidR="00FB7752" w:rsidRPr="00857D42" w:rsidRDefault="00FB7752" w:rsidP="004A0409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857D42">
              <w:rPr>
                <w:b/>
                <w:bCs/>
                <w:sz w:val="16"/>
              </w:rPr>
              <w:t>BY</w:t>
            </w:r>
          </w:p>
        </w:tc>
        <w:tc>
          <w:tcPr>
            <w:tcW w:w="745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B7752" w:rsidRPr="00857D42" w:rsidRDefault="00FB7752" w:rsidP="004A0409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857D42">
              <w:rPr>
                <w:b/>
                <w:bCs/>
                <w:sz w:val="16"/>
              </w:rPr>
              <w:t>DATE</w:t>
            </w:r>
          </w:p>
        </w:tc>
        <w:tc>
          <w:tcPr>
            <w:tcW w:w="744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FB7752" w:rsidRPr="00857D42" w:rsidRDefault="00FB7752" w:rsidP="004A0409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857D42">
              <w:rPr>
                <w:b/>
                <w:bCs/>
                <w:sz w:val="16"/>
              </w:rPr>
              <w:t>CHECK</w:t>
            </w:r>
          </w:p>
          <w:p w:rsidR="00FB7752" w:rsidRPr="00857D42" w:rsidRDefault="00FB7752" w:rsidP="004A0409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857D42">
              <w:rPr>
                <w:b/>
                <w:bCs/>
                <w:sz w:val="16"/>
              </w:rPr>
              <w:t>BY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B7752" w:rsidRPr="00857D42" w:rsidRDefault="00FB7752" w:rsidP="004A0409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857D42">
              <w:rPr>
                <w:b/>
                <w:bCs/>
                <w:sz w:val="16"/>
              </w:rPr>
              <w:t>DATE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B7752" w:rsidRPr="00857D42" w:rsidRDefault="00FB7752" w:rsidP="004A0409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857D42">
              <w:rPr>
                <w:b/>
                <w:bCs/>
                <w:sz w:val="16"/>
              </w:rPr>
              <w:t>CHECK</w:t>
            </w:r>
          </w:p>
          <w:p w:rsidR="00FB7752" w:rsidRPr="00857D42" w:rsidRDefault="00FB7752" w:rsidP="004A0409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857D42">
              <w:rPr>
                <w:b/>
                <w:bCs/>
                <w:sz w:val="16"/>
              </w:rPr>
              <w:t>BY</w:t>
            </w:r>
          </w:p>
        </w:tc>
        <w:tc>
          <w:tcPr>
            <w:tcW w:w="744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B7752" w:rsidRPr="00857D42" w:rsidRDefault="00FB7752" w:rsidP="004A0409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857D42">
              <w:rPr>
                <w:b/>
                <w:bCs/>
                <w:sz w:val="16"/>
              </w:rPr>
              <w:t>DATE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FB7752" w:rsidRPr="00857D42" w:rsidRDefault="00FB7752" w:rsidP="004A0409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857D42">
              <w:rPr>
                <w:b/>
                <w:bCs/>
                <w:sz w:val="16"/>
              </w:rPr>
              <w:t>CHECK</w:t>
            </w:r>
          </w:p>
          <w:p w:rsidR="00FB7752" w:rsidRPr="00857D42" w:rsidRDefault="00FB7752" w:rsidP="004A0409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857D42">
              <w:rPr>
                <w:b/>
                <w:bCs/>
                <w:sz w:val="16"/>
              </w:rPr>
              <w:t>BY</w:t>
            </w:r>
          </w:p>
        </w:tc>
        <w:tc>
          <w:tcPr>
            <w:tcW w:w="744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B7752" w:rsidRPr="00857D42" w:rsidRDefault="00FB7752" w:rsidP="004A0409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857D42">
              <w:rPr>
                <w:b/>
                <w:bCs/>
                <w:sz w:val="16"/>
              </w:rPr>
              <w:t>DATE</w:t>
            </w:r>
          </w:p>
        </w:tc>
        <w:tc>
          <w:tcPr>
            <w:tcW w:w="744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B7752" w:rsidRPr="00857D42" w:rsidRDefault="00FB7752" w:rsidP="004A0409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857D42">
              <w:rPr>
                <w:b/>
                <w:bCs/>
                <w:sz w:val="16"/>
              </w:rPr>
              <w:t>CHECK</w:t>
            </w:r>
          </w:p>
          <w:p w:rsidR="00FB7752" w:rsidRPr="00857D42" w:rsidRDefault="00FB7752" w:rsidP="004A0409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857D42">
              <w:rPr>
                <w:b/>
                <w:bCs/>
                <w:sz w:val="16"/>
              </w:rPr>
              <w:t>BY</w:t>
            </w:r>
          </w:p>
        </w:tc>
        <w:tc>
          <w:tcPr>
            <w:tcW w:w="744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B7752" w:rsidRPr="00857D42" w:rsidRDefault="00FB7752" w:rsidP="004A0409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857D42">
              <w:rPr>
                <w:b/>
                <w:bCs/>
                <w:sz w:val="16"/>
              </w:rPr>
              <w:t>DATE</w:t>
            </w:r>
          </w:p>
        </w:tc>
        <w:tc>
          <w:tcPr>
            <w:tcW w:w="744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FB7752" w:rsidRPr="00857D42" w:rsidRDefault="00FB7752" w:rsidP="004A0409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857D42">
              <w:rPr>
                <w:b/>
                <w:bCs/>
                <w:sz w:val="16"/>
              </w:rPr>
              <w:t>CHECK</w:t>
            </w:r>
          </w:p>
          <w:p w:rsidR="00FB7752" w:rsidRPr="00857D42" w:rsidRDefault="00FB7752" w:rsidP="004A0409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857D42">
              <w:rPr>
                <w:b/>
                <w:bCs/>
                <w:sz w:val="16"/>
              </w:rPr>
              <w:t>BY</w:t>
            </w:r>
          </w:p>
        </w:tc>
        <w:tc>
          <w:tcPr>
            <w:tcW w:w="745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FB7752" w:rsidRPr="00857D42" w:rsidRDefault="00FB7752" w:rsidP="004A0409">
            <w:pPr>
              <w:ind w:left="-141" w:right="-44"/>
              <w:jc w:val="center"/>
              <w:rPr>
                <w:b/>
                <w:bCs/>
                <w:sz w:val="16"/>
              </w:rPr>
            </w:pPr>
            <w:r w:rsidRPr="00857D42">
              <w:rPr>
                <w:b/>
                <w:bCs/>
                <w:sz w:val="16"/>
              </w:rPr>
              <w:t>DATE</w:t>
            </w:r>
          </w:p>
        </w:tc>
        <w:tc>
          <w:tcPr>
            <w:tcW w:w="2410" w:type="dxa"/>
            <w:gridSpan w:val="3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B7752" w:rsidRDefault="00FB7752" w:rsidP="004A0409">
            <w:pPr>
              <w:jc w:val="center"/>
              <w:rPr>
                <w:bCs/>
                <w:sz w:val="16"/>
              </w:rPr>
            </w:pPr>
          </w:p>
        </w:tc>
      </w:tr>
      <w:tr w:rsidR="00FB7752" w:rsidRPr="008D30D2" w:rsidTr="008D30D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74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FB7752" w:rsidRPr="008D30D2" w:rsidTr="008D30D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FB7752" w:rsidRPr="008D30D2" w:rsidTr="008D30D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FB7752" w:rsidRPr="008D30D2" w:rsidTr="008D30D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FB7752" w:rsidRPr="008D30D2" w:rsidTr="008D30D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FB7752" w:rsidRPr="008D30D2" w:rsidTr="008D30D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FB7752" w:rsidRPr="008D30D2" w:rsidTr="008D30D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FB7752" w:rsidRPr="008D30D2" w:rsidTr="008D30D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FB7752" w:rsidRPr="008D30D2" w:rsidTr="008D30D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FB7752" w:rsidRPr="008D30D2" w:rsidTr="008D30D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FB7752" w:rsidRPr="008D30D2" w:rsidTr="008D30D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FB7752" w:rsidRPr="008D30D2" w:rsidTr="008D30D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FB7752" w:rsidRPr="008D30D2" w:rsidTr="008D30D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FB7752" w:rsidRPr="008D30D2" w:rsidTr="008D30D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FB7752" w:rsidRPr="008D30D2" w:rsidTr="008D30D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FB7752" w:rsidRPr="008D30D2" w:rsidTr="008D30D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FB7752" w:rsidRPr="008D30D2" w:rsidTr="008D30D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410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FB7752" w:rsidRPr="008D30D2" w:rsidRDefault="00FB7752" w:rsidP="008D30D2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</w:tbl>
    <w:p w:rsidR="00906AB3" w:rsidRPr="00906AB3" w:rsidRDefault="00906AB3" w:rsidP="00906AB3">
      <w:pPr>
        <w:rPr>
          <w:sz w:val="10"/>
          <w:szCs w:val="1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906AB3" w:rsidTr="00FD75FD">
        <w:tc>
          <w:tcPr>
            <w:tcW w:w="1276" w:type="dxa"/>
          </w:tcPr>
          <w:p w:rsidR="00906AB3" w:rsidRPr="00906AB3" w:rsidRDefault="00906AB3" w:rsidP="00FD75FD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Pr="00906AB3" w:rsidRDefault="00906AB3" w:rsidP="00FD75FD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</w:tbl>
    <w:p w:rsidR="0004313F" w:rsidRPr="00906AB3" w:rsidRDefault="0004313F" w:rsidP="0004313F">
      <w:pPr>
        <w:rPr>
          <w:b/>
          <w:sz w:val="10"/>
          <w:szCs w:val="10"/>
          <w:u w:val="single"/>
        </w:rPr>
      </w:pPr>
    </w:p>
    <w:tbl>
      <w:tblPr>
        <w:tblW w:w="1545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722"/>
        <w:gridCol w:w="2438"/>
        <w:gridCol w:w="3061"/>
        <w:gridCol w:w="2127"/>
        <w:gridCol w:w="2551"/>
      </w:tblGrid>
      <w:tr w:rsidR="0004313F" w:rsidTr="00476C7F"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rPr>
                <w:b/>
                <w:iCs/>
                <w:sz w:val="16"/>
              </w:rPr>
            </w:pPr>
            <w:r w:rsidRPr="00207A74"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DATE</w:t>
            </w:r>
          </w:p>
        </w:tc>
      </w:tr>
      <w:tr w:rsidR="0004313F" w:rsidTr="00C752A1">
        <w:tc>
          <w:tcPr>
            <w:tcW w:w="2552" w:type="dxa"/>
            <w:tcBorders>
              <w:top w:val="single" w:sz="12" w:space="0" w:color="auto"/>
            </w:tcBorders>
            <w:vAlign w:val="center"/>
          </w:tcPr>
          <w:p w:rsidR="0004313F" w:rsidRPr="003336DC" w:rsidRDefault="0004313F" w:rsidP="00C752A1">
            <w:pPr>
              <w:ind w:right="-108"/>
              <w:jc w:val="left"/>
              <w:rPr>
                <w:b/>
                <w:smallCaps/>
                <w:sz w:val="16"/>
              </w:rPr>
            </w:pPr>
            <w:r w:rsidRPr="003336DC">
              <w:rPr>
                <w:b/>
                <w:smallCaps/>
                <w:sz w:val="16"/>
              </w:rPr>
              <w:t>Heyday</w:t>
            </w:r>
            <w:r w:rsidR="000D35A7">
              <w:rPr>
                <w:b/>
                <w:smallCaps/>
                <w:sz w:val="16"/>
              </w:rPr>
              <w:t xml:space="preserve"> Group</w:t>
            </w:r>
            <w:r w:rsidR="00321D50">
              <w:rPr>
                <w:b/>
                <w:smallCaps/>
                <w:sz w:val="16"/>
              </w:rPr>
              <w:t xml:space="preserve">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</w:tcBorders>
            <w:vAlign w:val="center"/>
          </w:tcPr>
          <w:p w:rsidR="0004313F" w:rsidRPr="00C752A1" w:rsidRDefault="0004313F" w:rsidP="00C752A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12" w:space="0" w:color="auto"/>
            </w:tcBorders>
            <w:vAlign w:val="center"/>
          </w:tcPr>
          <w:p w:rsidR="0004313F" w:rsidRPr="00C752A1" w:rsidRDefault="0004313F" w:rsidP="00C752A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</w:tcBorders>
            <w:vAlign w:val="center"/>
          </w:tcPr>
          <w:p w:rsidR="0004313F" w:rsidRPr="00C752A1" w:rsidRDefault="0004313F" w:rsidP="00C752A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</w:tcBorders>
            <w:vAlign w:val="center"/>
          </w:tcPr>
          <w:p w:rsidR="0004313F" w:rsidRPr="00C752A1" w:rsidRDefault="0004313F" w:rsidP="00C752A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</w:tcBorders>
            <w:vAlign w:val="center"/>
          </w:tcPr>
          <w:p w:rsidR="0004313F" w:rsidRPr="00C752A1" w:rsidRDefault="0004313F" w:rsidP="00C752A1">
            <w:pPr>
              <w:jc w:val="center"/>
              <w:rPr>
                <w:sz w:val="16"/>
              </w:rPr>
            </w:pPr>
          </w:p>
        </w:tc>
      </w:tr>
      <w:tr w:rsidR="0004313F" w:rsidTr="00C752A1">
        <w:tc>
          <w:tcPr>
            <w:tcW w:w="2552" w:type="dxa"/>
            <w:vAlign w:val="center"/>
          </w:tcPr>
          <w:p w:rsidR="0004313F" w:rsidRDefault="0004313F" w:rsidP="00C752A1">
            <w:pPr>
              <w:jc w:val="left"/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vAlign w:val="center"/>
          </w:tcPr>
          <w:p w:rsidR="0004313F" w:rsidRPr="00C752A1" w:rsidRDefault="0004313F" w:rsidP="00C752A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vAlign w:val="center"/>
          </w:tcPr>
          <w:p w:rsidR="0004313F" w:rsidRPr="00C752A1" w:rsidRDefault="0004313F" w:rsidP="00C752A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vAlign w:val="center"/>
          </w:tcPr>
          <w:p w:rsidR="0004313F" w:rsidRPr="00C752A1" w:rsidRDefault="0004313F" w:rsidP="00C752A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:rsidR="0004313F" w:rsidRPr="00C752A1" w:rsidRDefault="0004313F" w:rsidP="00C752A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vAlign w:val="center"/>
          </w:tcPr>
          <w:p w:rsidR="0004313F" w:rsidRPr="00C752A1" w:rsidRDefault="0004313F" w:rsidP="00C752A1">
            <w:pPr>
              <w:jc w:val="center"/>
              <w:rPr>
                <w:sz w:val="16"/>
              </w:rPr>
            </w:pPr>
          </w:p>
        </w:tc>
      </w:tr>
      <w:tr w:rsidR="0004313F" w:rsidTr="00C752A1">
        <w:tc>
          <w:tcPr>
            <w:tcW w:w="2552" w:type="dxa"/>
            <w:vAlign w:val="center"/>
          </w:tcPr>
          <w:p w:rsidR="0004313F" w:rsidRDefault="0004313F" w:rsidP="00C752A1">
            <w:pPr>
              <w:jc w:val="left"/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vAlign w:val="center"/>
          </w:tcPr>
          <w:p w:rsidR="0004313F" w:rsidRPr="00C752A1" w:rsidRDefault="0004313F" w:rsidP="00C752A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vAlign w:val="center"/>
          </w:tcPr>
          <w:p w:rsidR="0004313F" w:rsidRPr="00C752A1" w:rsidRDefault="0004313F" w:rsidP="00C752A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vAlign w:val="center"/>
          </w:tcPr>
          <w:p w:rsidR="0004313F" w:rsidRPr="00C752A1" w:rsidRDefault="0004313F" w:rsidP="00C752A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:rsidR="0004313F" w:rsidRPr="00C752A1" w:rsidRDefault="0004313F" w:rsidP="00C752A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vAlign w:val="center"/>
          </w:tcPr>
          <w:p w:rsidR="0004313F" w:rsidRPr="00C752A1" w:rsidRDefault="0004313F" w:rsidP="00C752A1">
            <w:pPr>
              <w:jc w:val="center"/>
              <w:rPr>
                <w:sz w:val="16"/>
              </w:rPr>
            </w:pPr>
          </w:p>
        </w:tc>
      </w:tr>
    </w:tbl>
    <w:p w:rsidR="00906AB3" w:rsidRPr="007709AF" w:rsidRDefault="00A67681" w:rsidP="000D35A7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>(</w:t>
      </w:r>
      <w:r w:rsidR="00653EE9" w:rsidRPr="007709AF">
        <w:rPr>
          <w:i/>
          <w:sz w:val="16"/>
          <w:szCs w:val="16"/>
        </w:rPr>
        <w:t>Client and Authority may elect or not elect to si</w:t>
      </w:r>
      <w:r w:rsidRPr="007709AF">
        <w:rPr>
          <w:i/>
          <w:sz w:val="16"/>
          <w:szCs w:val="16"/>
        </w:rPr>
        <w:t>g</w:t>
      </w:r>
      <w:r w:rsidR="00653EE9" w:rsidRPr="007709AF">
        <w:rPr>
          <w:i/>
          <w:sz w:val="16"/>
          <w:szCs w:val="16"/>
        </w:rPr>
        <w:t>n the acceptance</w:t>
      </w:r>
      <w:r w:rsidRPr="007709AF">
        <w:rPr>
          <w:i/>
          <w:sz w:val="16"/>
          <w:szCs w:val="16"/>
        </w:rPr>
        <w:t>).</w:t>
      </w:r>
    </w:p>
    <w:p w:rsidR="00653EE9" w:rsidRPr="00906AB3" w:rsidRDefault="00653EE9" w:rsidP="000D35A7">
      <w:pPr>
        <w:tabs>
          <w:tab w:val="clear" w:pos="10206"/>
          <w:tab w:val="right" w:pos="3261"/>
        </w:tabs>
        <w:rPr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3183"/>
      </w:tblGrid>
      <w:tr w:rsidR="00A67681" w:rsidTr="00A67681">
        <w:tc>
          <w:tcPr>
            <w:tcW w:w="2268" w:type="dxa"/>
          </w:tcPr>
          <w:p w:rsidR="00A67681" w:rsidRPr="00906AB3" w:rsidRDefault="00A67681" w:rsidP="00FD75FD">
            <w:pPr>
              <w:ind w:lef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u w:val="single"/>
              </w:rPr>
              <w:t>ACCEPTANCE CRITERIA:</w:t>
            </w:r>
          </w:p>
        </w:tc>
        <w:tc>
          <w:tcPr>
            <w:tcW w:w="13183" w:type="dxa"/>
          </w:tcPr>
          <w:p w:rsidR="00A67681" w:rsidRDefault="00A67681" w:rsidP="00FD75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 PER </w:t>
            </w:r>
            <w:proofErr w:type="spellStart"/>
            <w:r>
              <w:rPr>
                <w:sz w:val="16"/>
                <w:szCs w:val="16"/>
              </w:rPr>
              <w:t>ITP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FB7752">
              <w:rPr>
                <w:sz w:val="16"/>
                <w:szCs w:val="16"/>
              </w:rPr>
              <w:t xml:space="preserve">= </w:t>
            </w:r>
            <w:r w:rsidR="008A495F">
              <w:rPr>
                <w:sz w:val="16"/>
              </w:rPr>
              <w:t>(1) AS3000</w:t>
            </w:r>
            <w:r w:rsidR="00FB7752" w:rsidRPr="00FB7752">
              <w:rPr>
                <w:sz w:val="16"/>
              </w:rPr>
              <w:t xml:space="preserve"> WIRING RULES. (2) SPECIFICATION. (3) LATEST ISSUE OF DRAWINGS. (7) CLIENT NOMINEE APPROVAL.</w:t>
            </w:r>
          </w:p>
        </w:tc>
      </w:tr>
    </w:tbl>
    <w:p w:rsidR="00A67681" w:rsidRPr="00A67681" w:rsidRDefault="00A67681" w:rsidP="000D35A7">
      <w:pPr>
        <w:tabs>
          <w:tab w:val="clear" w:pos="10206"/>
          <w:tab w:val="right" w:pos="3261"/>
        </w:tabs>
        <w:rPr>
          <w:sz w:val="2"/>
          <w:szCs w:val="2"/>
        </w:rPr>
      </w:pPr>
    </w:p>
    <w:sectPr w:rsidR="00A67681" w:rsidRPr="00A67681" w:rsidSect="00B61D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A7" w:rsidRDefault="000D35A7" w:rsidP="00771A86">
      <w:pPr>
        <w:pStyle w:val="Footer"/>
      </w:pPr>
      <w:r>
        <w:separator/>
      </w:r>
    </w:p>
  </w:endnote>
  <w:endnote w:type="continuationSeparator" w:id="0">
    <w:p w:rsidR="000D35A7" w:rsidRDefault="000D35A7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95F" w:rsidRDefault="008A49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1448"/>
      <w:gridCol w:w="1843"/>
      <w:gridCol w:w="2234"/>
    </w:tblGrid>
    <w:tr w:rsidR="000D35A7" w:rsidRPr="00050B4A" w:rsidTr="00906AB3">
      <w:tc>
        <w:tcPr>
          <w:tcW w:w="11448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E4464D">
            <w:rPr>
              <w:rFonts w:cs="Arial"/>
              <w:noProof/>
              <w:snapToGrid w:val="0"/>
              <w:sz w:val="12"/>
            </w:rPr>
            <w:t>PROJ3012 - ITC - (9A) Telecommunications Reticulation.docx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1843" w:type="dxa"/>
          <w:shd w:val="clear" w:color="auto" w:fill="auto"/>
        </w:tcPr>
        <w:p w:rsidR="000D35A7" w:rsidRPr="00050B4A" w:rsidRDefault="00FB7752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[PROJ3012</w:t>
          </w:r>
          <w:r w:rsidR="000D35A7" w:rsidRPr="00316FB1">
            <w:rPr>
              <w:rFonts w:cs="Arial"/>
              <w:sz w:val="12"/>
            </w:rPr>
            <w:t>, R2]</w:t>
          </w:r>
        </w:p>
      </w:tc>
      <w:tc>
        <w:tcPr>
          <w:tcW w:w="2234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0D35A7" w:rsidRPr="0003414F" w:rsidRDefault="000D35A7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95F" w:rsidRDefault="008A49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A7" w:rsidRDefault="000D35A7" w:rsidP="00771A86">
      <w:pPr>
        <w:pStyle w:val="Footer"/>
      </w:pPr>
      <w:r>
        <w:separator/>
      </w:r>
    </w:p>
  </w:footnote>
  <w:footnote w:type="continuationSeparator" w:id="0">
    <w:p w:rsidR="000D35A7" w:rsidRDefault="000D35A7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B3" w:rsidRDefault="00906A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0D35A7" w:rsidTr="00B61D1F">
      <w:tc>
        <w:tcPr>
          <w:tcW w:w="2977" w:type="dxa"/>
        </w:tcPr>
        <w:p w:rsidR="000D35A7" w:rsidRDefault="000D35A7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FB7752" w:rsidRPr="00FB7752" w:rsidRDefault="00FB7752" w:rsidP="00FB7752">
          <w:pPr>
            <w:pStyle w:val="Heading1"/>
            <w:rPr>
              <w:szCs w:val="28"/>
            </w:rPr>
          </w:pPr>
          <w:r>
            <w:rPr>
              <w:rFonts w:cs="Arial"/>
            </w:rPr>
            <w:t>Inspection &amp; Test Checklist</w:t>
          </w:r>
          <w:r>
            <w:rPr>
              <w:rFonts w:cs="Arial"/>
            </w:rPr>
            <w:br/>
          </w:r>
          <w:r w:rsidRPr="00FB7752">
            <w:rPr>
              <w:rFonts w:cs="Arial"/>
              <w:szCs w:val="28"/>
            </w:rPr>
            <w:t>ITC: 9A</w:t>
          </w:r>
          <w:r w:rsidRPr="00FB7752">
            <w:rPr>
              <w:rFonts w:cs="Arial"/>
              <w:szCs w:val="28"/>
            </w:rPr>
            <w:br/>
          </w:r>
          <w:r w:rsidRPr="00FB7752">
            <w:rPr>
              <w:i/>
              <w:szCs w:val="28"/>
            </w:rPr>
            <w:t>TELECOMMUNICATIONS RETICULATION</w:t>
          </w:r>
        </w:p>
        <w:p w:rsidR="000D35A7" w:rsidRPr="00FB7752" w:rsidRDefault="00FB7752" w:rsidP="00FB7752">
          <w:pPr>
            <w:jc w:val="center"/>
            <w:rPr>
              <w:b/>
              <w:bCs/>
              <w:sz w:val="28"/>
              <w:szCs w:val="28"/>
            </w:rPr>
          </w:pPr>
          <w:r w:rsidRPr="00FB7752">
            <w:rPr>
              <w:b/>
              <w:sz w:val="24"/>
            </w:rPr>
            <w:t>Subcontract To Heyday</w:t>
          </w:r>
          <w:r w:rsidR="004E41F1">
            <w:rPr>
              <w:b/>
              <w:sz w:val="24"/>
            </w:rPr>
            <w:t xml:space="preserve"> Group</w:t>
          </w:r>
        </w:p>
      </w:tc>
      <w:tc>
        <w:tcPr>
          <w:tcW w:w="2977" w:type="dxa"/>
        </w:tcPr>
        <w:p w:rsidR="000D35A7" w:rsidRPr="00EB2942" w:rsidRDefault="000D35A7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0D35A7" w:rsidRDefault="000D35A7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0D35A7" w:rsidRPr="0003414F" w:rsidRDefault="000D35A7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0D35A7" w:rsidRPr="00630C36" w:rsidRDefault="000D35A7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0D35A7" w:rsidRPr="00630C36" w:rsidRDefault="000D35A7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0D35A7" w:rsidRPr="00EB2942" w:rsidRDefault="000D35A7" w:rsidP="00EB2942">
          <w:pPr>
            <w:jc w:val="right"/>
            <w:rPr>
              <w:rFonts w:cs="Arial"/>
              <w:sz w:val="4"/>
              <w:szCs w:val="4"/>
            </w:rPr>
          </w:pPr>
        </w:p>
        <w:p w:rsidR="000D35A7" w:rsidRDefault="000D35A7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0D35A7" w:rsidRDefault="000D35A7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0D35A7" w:rsidRDefault="000D35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B3" w:rsidRDefault="00906A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3414F"/>
    <w:rsid w:val="0004313F"/>
    <w:rsid w:val="00050B4A"/>
    <w:rsid w:val="000C75AE"/>
    <w:rsid w:val="000D35A7"/>
    <w:rsid w:val="00160D42"/>
    <w:rsid w:val="001645C0"/>
    <w:rsid w:val="00187FA8"/>
    <w:rsid w:val="001E20F4"/>
    <w:rsid w:val="00206AA3"/>
    <w:rsid w:val="00207A74"/>
    <w:rsid w:val="00247546"/>
    <w:rsid w:val="002C1A76"/>
    <w:rsid w:val="00316FB1"/>
    <w:rsid w:val="00321D50"/>
    <w:rsid w:val="0034592B"/>
    <w:rsid w:val="003B29C3"/>
    <w:rsid w:val="003F03A6"/>
    <w:rsid w:val="003F598E"/>
    <w:rsid w:val="00430D4A"/>
    <w:rsid w:val="00476C7F"/>
    <w:rsid w:val="004C3C45"/>
    <w:rsid w:val="004E03CB"/>
    <w:rsid w:val="004E11A3"/>
    <w:rsid w:val="004E41F1"/>
    <w:rsid w:val="00500B82"/>
    <w:rsid w:val="00502454"/>
    <w:rsid w:val="005C6A86"/>
    <w:rsid w:val="005D1B76"/>
    <w:rsid w:val="005E0588"/>
    <w:rsid w:val="005F381A"/>
    <w:rsid w:val="00630C36"/>
    <w:rsid w:val="00653EE9"/>
    <w:rsid w:val="00676DA3"/>
    <w:rsid w:val="006818AE"/>
    <w:rsid w:val="006960D9"/>
    <w:rsid w:val="006E0369"/>
    <w:rsid w:val="006F7869"/>
    <w:rsid w:val="007032EB"/>
    <w:rsid w:val="00723993"/>
    <w:rsid w:val="00745370"/>
    <w:rsid w:val="00753A74"/>
    <w:rsid w:val="00763391"/>
    <w:rsid w:val="007709AF"/>
    <w:rsid w:val="00771A86"/>
    <w:rsid w:val="00817A3B"/>
    <w:rsid w:val="00857D42"/>
    <w:rsid w:val="008658D3"/>
    <w:rsid w:val="008A3B21"/>
    <w:rsid w:val="008A495F"/>
    <w:rsid w:val="008D30D2"/>
    <w:rsid w:val="008F23E6"/>
    <w:rsid w:val="00906AB3"/>
    <w:rsid w:val="00910214"/>
    <w:rsid w:val="00914418"/>
    <w:rsid w:val="009424D4"/>
    <w:rsid w:val="0094333F"/>
    <w:rsid w:val="009435E6"/>
    <w:rsid w:val="00990B4B"/>
    <w:rsid w:val="009C3A13"/>
    <w:rsid w:val="00A06BFC"/>
    <w:rsid w:val="00A6236E"/>
    <w:rsid w:val="00A67681"/>
    <w:rsid w:val="00AB6BCB"/>
    <w:rsid w:val="00B61D1F"/>
    <w:rsid w:val="00C54329"/>
    <w:rsid w:val="00C626C0"/>
    <w:rsid w:val="00C752A1"/>
    <w:rsid w:val="00D34708"/>
    <w:rsid w:val="00D40C48"/>
    <w:rsid w:val="00DE3015"/>
    <w:rsid w:val="00DF61A3"/>
    <w:rsid w:val="00E4464D"/>
    <w:rsid w:val="00E5278C"/>
    <w:rsid w:val="00EB2942"/>
    <w:rsid w:val="00F059E7"/>
    <w:rsid w:val="00FB7752"/>
    <w:rsid w:val="00FD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89D92-B5E5-4C9E-8E34-EC7A97F85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64ECAD72.dotm</Template>
  <TotalTime>8</TotalTime>
  <Pages>1</Pages>
  <Words>122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8</cp:revision>
  <cp:lastPrinted>2014-01-30T05:56:00Z</cp:lastPrinted>
  <dcterms:created xsi:type="dcterms:W3CDTF">2014-01-30T05:55:00Z</dcterms:created>
  <dcterms:modified xsi:type="dcterms:W3CDTF">2014-02-19T03:39:00Z</dcterms:modified>
</cp:coreProperties>
</file>