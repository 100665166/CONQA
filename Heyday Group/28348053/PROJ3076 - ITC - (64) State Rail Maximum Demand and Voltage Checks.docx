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992"/>
        <w:gridCol w:w="284"/>
        <w:gridCol w:w="2126"/>
        <w:gridCol w:w="1134"/>
        <w:gridCol w:w="353"/>
        <w:gridCol w:w="72"/>
        <w:gridCol w:w="142"/>
        <w:gridCol w:w="1133"/>
        <w:gridCol w:w="1135"/>
        <w:gridCol w:w="283"/>
        <w:gridCol w:w="1133"/>
        <w:gridCol w:w="285"/>
        <w:gridCol w:w="283"/>
        <w:gridCol w:w="142"/>
        <w:gridCol w:w="567"/>
        <w:gridCol w:w="70"/>
        <w:gridCol w:w="922"/>
        <w:gridCol w:w="709"/>
        <w:gridCol w:w="142"/>
        <w:gridCol w:w="283"/>
        <w:gridCol w:w="426"/>
        <w:gridCol w:w="425"/>
        <w:gridCol w:w="1559"/>
      </w:tblGrid>
      <w:tr w:rsidR="0004313F" w:rsidRPr="003336DC" w:rsidTr="008C38AE">
        <w:trPr>
          <w:tblHeader/>
        </w:trPr>
        <w:tc>
          <w:tcPr>
            <w:tcW w:w="851" w:type="dxa"/>
            <w:tcBorders>
              <w:bottom w:val="single" w:sz="4" w:space="0" w:color="auto"/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bookmarkStart w:id="0" w:name="_GoBack"/>
            <w:bookmarkEnd w:id="0"/>
            <w:r w:rsidRPr="003336DC">
              <w:rPr>
                <w:b/>
                <w:iCs/>
                <w:sz w:val="18"/>
                <w:szCs w:val="18"/>
              </w:rPr>
              <w:t>Client:</w:t>
            </w:r>
          </w:p>
        </w:tc>
        <w:tc>
          <w:tcPr>
            <w:tcW w:w="3402" w:type="dxa"/>
            <w:gridSpan w:val="3"/>
            <w:tcBorders>
              <w:left w:val="nil"/>
              <w:bottom w:val="single" w:sz="4" w:space="0" w:color="auto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559" w:type="dxa"/>
            <w:gridSpan w:val="3"/>
            <w:tcBorders>
              <w:bottom w:val="single" w:sz="4" w:space="0" w:color="auto"/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Project Name:</w:t>
            </w:r>
          </w:p>
        </w:tc>
        <w:tc>
          <w:tcPr>
            <w:tcW w:w="4111" w:type="dxa"/>
            <w:gridSpan w:val="6"/>
            <w:tcBorders>
              <w:left w:val="nil"/>
              <w:bottom w:val="single" w:sz="4" w:space="0" w:color="auto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992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Job No:</w:t>
            </w:r>
          </w:p>
        </w:tc>
        <w:tc>
          <w:tcPr>
            <w:tcW w:w="2126" w:type="dxa"/>
            <w:gridSpan w:val="5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851" w:type="dxa"/>
            <w:gridSpan w:val="2"/>
            <w:tcBorders>
              <w:right w:val="nil"/>
            </w:tcBorders>
          </w:tcPr>
          <w:p w:rsidR="0004313F" w:rsidRPr="00316FB1" w:rsidRDefault="0004313F" w:rsidP="00316FB1">
            <w:pPr>
              <w:pStyle w:val="Heading5"/>
              <w:spacing w:before="60" w:after="60"/>
              <w:ind w:right="-108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</w:rPr>
              <w:t>Sheet:</w:t>
            </w:r>
          </w:p>
        </w:tc>
        <w:tc>
          <w:tcPr>
            <w:tcW w:w="1559" w:type="dxa"/>
            <w:tcBorders>
              <w:left w:val="nil"/>
            </w:tcBorders>
          </w:tcPr>
          <w:p w:rsidR="0004313F" w:rsidRPr="000D35A7" w:rsidRDefault="0004313F" w:rsidP="004E11A3">
            <w:pPr>
              <w:pStyle w:val="Heading5"/>
              <w:tabs>
                <w:tab w:val="clear" w:pos="1134"/>
                <w:tab w:val="center" w:pos="318"/>
                <w:tab w:val="center" w:pos="1026"/>
                <w:tab w:val="right" w:pos="1310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</w:pP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  <w:u w:val="single"/>
              </w:rPr>
              <w:tab/>
            </w: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  <w:u w:val="single"/>
              </w:rPr>
              <w:tab/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>Of</w:t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ab/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ab/>
            </w:r>
          </w:p>
        </w:tc>
      </w:tr>
      <w:tr w:rsidR="0004313F" w:rsidRPr="003336DC" w:rsidTr="008C38AE">
        <w:trPr>
          <w:tblHeader/>
        </w:trPr>
        <w:tc>
          <w:tcPr>
            <w:tcW w:w="1843" w:type="dxa"/>
            <w:gridSpan w:val="2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Contract Manager:</w:t>
            </w:r>
          </w:p>
        </w:tc>
        <w:tc>
          <w:tcPr>
            <w:tcW w:w="2410" w:type="dxa"/>
            <w:gridSpan w:val="2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701" w:type="dxa"/>
            <w:gridSpan w:val="4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Project Manager:</w:t>
            </w:r>
          </w:p>
        </w:tc>
        <w:tc>
          <w:tcPr>
            <w:tcW w:w="2551" w:type="dxa"/>
            <w:gridSpan w:val="3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701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Site Supervisor:</w:t>
            </w:r>
          </w:p>
        </w:tc>
        <w:tc>
          <w:tcPr>
            <w:tcW w:w="2552" w:type="dxa"/>
            <w:gridSpan w:val="6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709" w:type="dxa"/>
            <w:gridSpan w:val="2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Date:</w:t>
            </w:r>
          </w:p>
        </w:tc>
        <w:tc>
          <w:tcPr>
            <w:tcW w:w="1984" w:type="dxa"/>
            <w:gridSpan w:val="2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</w:tr>
      <w:tr w:rsidR="0004313F" w:rsidRPr="003336DC" w:rsidTr="008C38AE">
        <w:trPr>
          <w:tblHeader/>
        </w:trPr>
        <w:tc>
          <w:tcPr>
            <w:tcW w:w="2127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Check Authorised By:</w:t>
            </w:r>
          </w:p>
        </w:tc>
        <w:tc>
          <w:tcPr>
            <w:tcW w:w="2126" w:type="dxa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tcBorders>
              <w:right w:val="nil"/>
            </w:tcBorders>
          </w:tcPr>
          <w:p w:rsidR="0004313F" w:rsidRPr="003336DC" w:rsidRDefault="0004313F" w:rsidP="00316FB1">
            <w:pPr>
              <w:spacing w:before="60" w:after="60"/>
              <w:rPr>
                <w:b/>
                <w:bCs/>
                <w:sz w:val="18"/>
                <w:szCs w:val="18"/>
              </w:rPr>
            </w:pPr>
            <w:r w:rsidRPr="003336DC">
              <w:rPr>
                <w:b/>
                <w:bCs/>
                <w:sz w:val="18"/>
                <w:szCs w:val="18"/>
              </w:rPr>
              <w:t>Signature:</w:t>
            </w:r>
          </w:p>
        </w:tc>
        <w:tc>
          <w:tcPr>
            <w:tcW w:w="2835" w:type="dxa"/>
            <w:gridSpan w:val="5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2126" w:type="dxa"/>
            <w:gridSpan w:val="5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Check Delegated To:</w:t>
            </w:r>
          </w:p>
        </w:tc>
        <w:tc>
          <w:tcPr>
            <w:tcW w:w="1559" w:type="dxa"/>
            <w:gridSpan w:val="3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Signature:</w:t>
            </w:r>
          </w:p>
        </w:tc>
        <w:tc>
          <w:tcPr>
            <w:tcW w:w="2410" w:type="dxa"/>
            <w:gridSpan w:val="3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</w:tr>
      <w:tr w:rsidR="009435E6" w:rsidRPr="003336DC" w:rsidTr="008C38A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107" w:type="dxa"/>
            <w:right w:w="107" w:type="dxa"/>
          </w:tblCellMar>
        </w:tblPrEx>
        <w:trPr>
          <w:tblHeader/>
        </w:trPr>
        <w:tc>
          <w:tcPr>
            <w:tcW w:w="5387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9435E6" w:rsidRPr="003336DC" w:rsidRDefault="009435E6" w:rsidP="009435E6">
            <w:pPr>
              <w:tabs>
                <w:tab w:val="left" w:pos="5705"/>
              </w:tabs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064" w:type="dxa"/>
            <w:gridSpan w:val="19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9435E6" w:rsidRPr="003336DC" w:rsidRDefault="009435E6" w:rsidP="009435E6">
            <w:pPr>
              <w:tabs>
                <w:tab w:val="left" w:pos="5705"/>
              </w:tabs>
              <w:jc w:val="left"/>
              <w:rPr>
                <w:b/>
                <w:bCs/>
                <w:sz w:val="16"/>
                <w:szCs w:val="16"/>
              </w:rPr>
            </w:pPr>
          </w:p>
        </w:tc>
      </w:tr>
      <w:tr w:rsidR="008C38AE" w:rsidTr="00425D7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</w:trPr>
        <w:tc>
          <w:tcPr>
            <w:tcW w:w="4253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:rsidR="008C38AE" w:rsidRPr="008C38AE" w:rsidRDefault="008C38AE" w:rsidP="00DB7790">
            <w:pPr>
              <w:jc w:val="center"/>
              <w:rPr>
                <w:b/>
                <w:bCs/>
                <w:caps/>
                <w:sz w:val="16"/>
              </w:rPr>
            </w:pPr>
            <w:r w:rsidRPr="008C38AE">
              <w:rPr>
                <w:b/>
                <w:bCs/>
                <w:caps/>
                <w:sz w:val="16"/>
              </w:rPr>
              <w:t xml:space="preserve">List Lighting, Appliances </w:t>
            </w:r>
            <w:proofErr w:type="spellStart"/>
            <w:r w:rsidRPr="008C38AE">
              <w:rPr>
                <w:b/>
                <w:bCs/>
                <w:caps/>
                <w:sz w:val="16"/>
              </w:rPr>
              <w:t>etc</w:t>
            </w:r>
            <w:proofErr w:type="spellEnd"/>
            <w:r w:rsidRPr="008C38AE">
              <w:rPr>
                <w:b/>
                <w:bCs/>
                <w:caps/>
                <w:sz w:val="16"/>
              </w:rPr>
              <w:t xml:space="preserve"> In Station </w:t>
            </w:r>
          </w:p>
          <w:p w:rsidR="008C38AE" w:rsidRPr="008C38AE" w:rsidRDefault="008C38AE" w:rsidP="00DB7790">
            <w:pPr>
              <w:jc w:val="center"/>
              <w:rPr>
                <w:b/>
                <w:bCs/>
                <w:caps/>
                <w:sz w:val="16"/>
              </w:rPr>
            </w:pPr>
            <w:r w:rsidRPr="008C38AE">
              <w:rPr>
                <w:b/>
                <w:bCs/>
                <w:caps/>
                <w:sz w:val="16"/>
              </w:rPr>
              <w:t>Being Activated/Used</w:t>
            </w:r>
          </w:p>
        </w:tc>
        <w:tc>
          <w:tcPr>
            <w:tcW w:w="5385" w:type="dxa"/>
            <w:gridSpan w:val="8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8C38AE" w:rsidRPr="008C38AE" w:rsidRDefault="008C38AE" w:rsidP="00DB7790">
            <w:pPr>
              <w:pStyle w:val="Heading1"/>
              <w:spacing w:before="60" w:after="60"/>
              <w:rPr>
                <w:bCs w:val="0"/>
                <w:caps/>
                <w:sz w:val="16"/>
              </w:rPr>
            </w:pPr>
            <w:r w:rsidRPr="008C38AE">
              <w:rPr>
                <w:bCs w:val="0"/>
                <w:caps/>
                <w:sz w:val="16"/>
              </w:rPr>
              <w:t>At Commencement</w:t>
            </w:r>
          </w:p>
        </w:tc>
        <w:tc>
          <w:tcPr>
            <w:tcW w:w="5813" w:type="dxa"/>
            <w:gridSpan w:val="12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8C38AE" w:rsidRPr="008C38AE" w:rsidRDefault="008C38AE" w:rsidP="008C38AE">
            <w:pPr>
              <w:jc w:val="center"/>
              <w:rPr>
                <w:b/>
              </w:rPr>
            </w:pPr>
            <w:r w:rsidRPr="008C38AE">
              <w:rPr>
                <w:b/>
                <w:sz w:val="16"/>
              </w:rPr>
              <w:t>AT COMPLETION</w:t>
            </w:r>
          </w:p>
        </w:tc>
      </w:tr>
      <w:tr w:rsidR="008C38AE" w:rsidTr="00425D7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</w:trPr>
        <w:tc>
          <w:tcPr>
            <w:tcW w:w="4253" w:type="dxa"/>
            <w:gridSpan w:val="4"/>
            <w:vMerge/>
            <w:tcBorders>
              <w:left w:val="single" w:sz="12" w:space="0" w:color="auto"/>
              <w:bottom w:val="nil"/>
              <w:right w:val="nil"/>
            </w:tcBorders>
            <w:vAlign w:val="center"/>
          </w:tcPr>
          <w:p w:rsidR="008C38AE" w:rsidRPr="008C38AE" w:rsidRDefault="008C38AE" w:rsidP="00DB7790">
            <w:pPr>
              <w:jc w:val="center"/>
              <w:rPr>
                <w:b/>
                <w:bCs/>
                <w:caps/>
                <w:sz w:val="16"/>
              </w:rPr>
            </w:pPr>
          </w:p>
        </w:tc>
        <w:tc>
          <w:tcPr>
            <w:tcW w:w="2834" w:type="dxa"/>
            <w:gridSpan w:val="5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C38AE" w:rsidRPr="008C38AE" w:rsidRDefault="008C38AE" w:rsidP="00DB7790">
            <w:pPr>
              <w:jc w:val="center"/>
              <w:rPr>
                <w:b/>
                <w:bCs/>
                <w:caps/>
                <w:sz w:val="16"/>
              </w:rPr>
            </w:pPr>
            <w:r w:rsidRPr="008C38AE">
              <w:rPr>
                <w:b/>
                <w:bCs/>
                <w:caps/>
                <w:sz w:val="16"/>
              </w:rPr>
              <w:t>CHECK BY</w:t>
            </w:r>
          </w:p>
        </w:tc>
        <w:tc>
          <w:tcPr>
            <w:tcW w:w="2551" w:type="dxa"/>
            <w:gridSpan w:val="3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8C38AE" w:rsidRPr="008C38AE" w:rsidRDefault="008C38AE" w:rsidP="00DB7790">
            <w:pPr>
              <w:jc w:val="center"/>
              <w:rPr>
                <w:b/>
                <w:bCs/>
                <w:caps/>
                <w:sz w:val="16"/>
              </w:rPr>
            </w:pPr>
            <w:r w:rsidRPr="008C38AE">
              <w:rPr>
                <w:b/>
                <w:bCs/>
                <w:caps/>
                <w:sz w:val="16"/>
              </w:rPr>
              <w:t>DATE</w:t>
            </w:r>
          </w:p>
        </w:tc>
        <w:tc>
          <w:tcPr>
            <w:tcW w:w="2978" w:type="dxa"/>
            <w:gridSpan w:val="7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8C38AE" w:rsidRPr="008C38AE" w:rsidRDefault="008C38AE" w:rsidP="00DB7790">
            <w:pPr>
              <w:jc w:val="center"/>
              <w:rPr>
                <w:b/>
                <w:bCs/>
                <w:caps/>
                <w:sz w:val="16"/>
              </w:rPr>
            </w:pPr>
            <w:r w:rsidRPr="008C38AE">
              <w:rPr>
                <w:b/>
                <w:bCs/>
                <w:caps/>
                <w:sz w:val="16"/>
              </w:rPr>
              <w:t>CHECK BY</w:t>
            </w:r>
          </w:p>
        </w:tc>
        <w:tc>
          <w:tcPr>
            <w:tcW w:w="2835" w:type="dxa"/>
            <w:gridSpan w:val="5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8C38AE" w:rsidRPr="008C38AE" w:rsidRDefault="008C38AE" w:rsidP="00DB7790">
            <w:pPr>
              <w:jc w:val="center"/>
              <w:rPr>
                <w:b/>
                <w:bCs/>
                <w:caps/>
                <w:sz w:val="16"/>
              </w:rPr>
            </w:pPr>
            <w:r w:rsidRPr="008C38AE">
              <w:rPr>
                <w:b/>
                <w:bCs/>
                <w:caps/>
                <w:sz w:val="16"/>
              </w:rPr>
              <w:t>DATE</w:t>
            </w:r>
          </w:p>
        </w:tc>
      </w:tr>
      <w:tr w:rsidR="008C38AE" w:rsidTr="00425D7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36"/>
        </w:trPr>
        <w:tc>
          <w:tcPr>
            <w:tcW w:w="4253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C38AE" w:rsidRPr="00425D78" w:rsidRDefault="008C38AE" w:rsidP="00DB7790">
            <w:pPr>
              <w:spacing w:before="40" w:after="40"/>
            </w:pPr>
          </w:p>
        </w:tc>
        <w:tc>
          <w:tcPr>
            <w:tcW w:w="2834" w:type="dxa"/>
            <w:gridSpan w:val="5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C38AE" w:rsidRPr="00425D78" w:rsidRDefault="008C38AE" w:rsidP="00DB7790">
            <w:pPr>
              <w:spacing w:before="40" w:after="40"/>
            </w:pPr>
          </w:p>
        </w:tc>
        <w:tc>
          <w:tcPr>
            <w:tcW w:w="2551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C38AE" w:rsidRPr="00425D78" w:rsidRDefault="008C38AE" w:rsidP="00DB7790">
            <w:pPr>
              <w:spacing w:before="40" w:after="40"/>
            </w:pPr>
          </w:p>
        </w:tc>
        <w:tc>
          <w:tcPr>
            <w:tcW w:w="2978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C38AE" w:rsidRPr="00425D78" w:rsidRDefault="008C38AE" w:rsidP="00DB7790">
            <w:pPr>
              <w:spacing w:before="40" w:after="40"/>
            </w:pPr>
          </w:p>
        </w:tc>
        <w:tc>
          <w:tcPr>
            <w:tcW w:w="2835" w:type="dxa"/>
            <w:gridSpan w:val="5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C38AE" w:rsidRPr="00425D78" w:rsidRDefault="008C38AE" w:rsidP="00DB7790">
            <w:pPr>
              <w:spacing w:before="40" w:after="40"/>
            </w:pPr>
          </w:p>
        </w:tc>
      </w:tr>
      <w:tr w:rsidR="008C38AE" w:rsidTr="00425D7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c>
          <w:tcPr>
            <w:tcW w:w="425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C38AE" w:rsidRPr="00425D78" w:rsidRDefault="008C38AE" w:rsidP="00DB7790">
            <w:pPr>
              <w:pStyle w:val="Header"/>
              <w:tabs>
                <w:tab w:val="clear" w:pos="4153"/>
                <w:tab w:val="clear" w:pos="8306"/>
              </w:tabs>
              <w:spacing w:before="40" w:after="40"/>
            </w:pPr>
          </w:p>
        </w:tc>
        <w:tc>
          <w:tcPr>
            <w:tcW w:w="2834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C38AE" w:rsidRPr="00425D78" w:rsidRDefault="008C38AE" w:rsidP="00DB7790">
            <w:pPr>
              <w:spacing w:before="40" w:after="40"/>
            </w:pPr>
          </w:p>
        </w:tc>
        <w:tc>
          <w:tcPr>
            <w:tcW w:w="25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C38AE" w:rsidRPr="00425D78" w:rsidRDefault="008C38AE" w:rsidP="00DB7790">
            <w:pPr>
              <w:spacing w:before="40" w:after="40"/>
            </w:pPr>
          </w:p>
        </w:tc>
        <w:tc>
          <w:tcPr>
            <w:tcW w:w="2978" w:type="dxa"/>
            <w:gridSpan w:val="7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C38AE" w:rsidRPr="00425D78" w:rsidRDefault="008C38AE" w:rsidP="00DB7790">
            <w:pPr>
              <w:spacing w:before="40" w:after="40"/>
            </w:pPr>
          </w:p>
        </w:tc>
        <w:tc>
          <w:tcPr>
            <w:tcW w:w="283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C38AE" w:rsidRPr="00425D78" w:rsidRDefault="008C38AE" w:rsidP="00DB7790">
            <w:pPr>
              <w:spacing w:before="40" w:after="40"/>
            </w:pPr>
          </w:p>
        </w:tc>
      </w:tr>
      <w:tr w:rsidR="008C38AE" w:rsidTr="00425D7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c>
          <w:tcPr>
            <w:tcW w:w="425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C38AE" w:rsidRPr="00425D78" w:rsidRDefault="008C38AE" w:rsidP="00DB7790">
            <w:pPr>
              <w:spacing w:before="40" w:after="40"/>
            </w:pPr>
          </w:p>
        </w:tc>
        <w:tc>
          <w:tcPr>
            <w:tcW w:w="2834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C38AE" w:rsidRPr="00425D78" w:rsidRDefault="008C38AE" w:rsidP="00DB7790">
            <w:pPr>
              <w:spacing w:before="40" w:after="40"/>
            </w:pPr>
          </w:p>
        </w:tc>
        <w:tc>
          <w:tcPr>
            <w:tcW w:w="25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C38AE" w:rsidRPr="00425D78" w:rsidRDefault="008C38AE" w:rsidP="00DB7790">
            <w:pPr>
              <w:pStyle w:val="Header"/>
              <w:tabs>
                <w:tab w:val="clear" w:pos="4153"/>
                <w:tab w:val="clear" w:pos="8306"/>
              </w:tabs>
              <w:spacing w:before="40" w:after="40"/>
            </w:pPr>
          </w:p>
        </w:tc>
        <w:tc>
          <w:tcPr>
            <w:tcW w:w="2978" w:type="dxa"/>
            <w:gridSpan w:val="7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C38AE" w:rsidRPr="00425D78" w:rsidRDefault="008C38AE" w:rsidP="00DB7790">
            <w:pPr>
              <w:spacing w:before="40" w:after="40"/>
            </w:pPr>
          </w:p>
        </w:tc>
        <w:tc>
          <w:tcPr>
            <w:tcW w:w="283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C38AE" w:rsidRPr="00425D78" w:rsidRDefault="008C38AE" w:rsidP="00DB7790">
            <w:pPr>
              <w:spacing w:before="40" w:after="40"/>
            </w:pPr>
          </w:p>
        </w:tc>
      </w:tr>
      <w:tr w:rsidR="008C38AE" w:rsidTr="00425D7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c>
          <w:tcPr>
            <w:tcW w:w="425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C38AE" w:rsidRPr="00425D78" w:rsidRDefault="008C38AE" w:rsidP="00DB7790">
            <w:pPr>
              <w:spacing w:before="40" w:after="40"/>
            </w:pPr>
          </w:p>
        </w:tc>
        <w:tc>
          <w:tcPr>
            <w:tcW w:w="2834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C38AE" w:rsidRPr="00425D78" w:rsidRDefault="008C38AE" w:rsidP="00DB7790">
            <w:pPr>
              <w:spacing w:before="40" w:after="40"/>
            </w:pPr>
          </w:p>
        </w:tc>
        <w:tc>
          <w:tcPr>
            <w:tcW w:w="25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C38AE" w:rsidRPr="00425D78" w:rsidRDefault="008C38AE" w:rsidP="00DB7790">
            <w:pPr>
              <w:pStyle w:val="Header"/>
              <w:tabs>
                <w:tab w:val="clear" w:pos="4153"/>
                <w:tab w:val="clear" w:pos="8306"/>
              </w:tabs>
              <w:spacing w:before="40" w:after="40"/>
            </w:pPr>
          </w:p>
        </w:tc>
        <w:tc>
          <w:tcPr>
            <w:tcW w:w="2978" w:type="dxa"/>
            <w:gridSpan w:val="7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C38AE" w:rsidRPr="00425D78" w:rsidRDefault="008C38AE" w:rsidP="00DB7790">
            <w:pPr>
              <w:spacing w:before="40" w:after="40"/>
            </w:pPr>
          </w:p>
        </w:tc>
        <w:tc>
          <w:tcPr>
            <w:tcW w:w="283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C38AE" w:rsidRPr="00425D78" w:rsidRDefault="008C38AE" w:rsidP="00DB7790">
            <w:pPr>
              <w:spacing w:before="40" w:after="40"/>
            </w:pPr>
          </w:p>
        </w:tc>
      </w:tr>
      <w:tr w:rsidR="008C38AE" w:rsidTr="00425D7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c>
          <w:tcPr>
            <w:tcW w:w="425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C38AE" w:rsidRPr="00425D78" w:rsidRDefault="008C38AE" w:rsidP="00DB7790">
            <w:pPr>
              <w:spacing w:before="40" w:after="40"/>
            </w:pPr>
          </w:p>
        </w:tc>
        <w:tc>
          <w:tcPr>
            <w:tcW w:w="2834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C38AE" w:rsidRPr="00425D78" w:rsidRDefault="008C38AE" w:rsidP="00DB7790">
            <w:pPr>
              <w:spacing w:before="40" w:after="40"/>
            </w:pPr>
          </w:p>
        </w:tc>
        <w:tc>
          <w:tcPr>
            <w:tcW w:w="25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C38AE" w:rsidRPr="00425D78" w:rsidRDefault="008C38AE" w:rsidP="00DB7790">
            <w:pPr>
              <w:spacing w:before="40" w:after="40"/>
            </w:pPr>
          </w:p>
        </w:tc>
        <w:tc>
          <w:tcPr>
            <w:tcW w:w="2978" w:type="dxa"/>
            <w:gridSpan w:val="7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C38AE" w:rsidRPr="00425D78" w:rsidRDefault="008C38AE" w:rsidP="00DB7790">
            <w:pPr>
              <w:spacing w:before="40" w:after="40"/>
            </w:pPr>
          </w:p>
        </w:tc>
        <w:tc>
          <w:tcPr>
            <w:tcW w:w="283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C38AE" w:rsidRPr="00425D78" w:rsidRDefault="008C38AE" w:rsidP="00DB7790">
            <w:pPr>
              <w:spacing w:before="40" w:after="40"/>
            </w:pPr>
          </w:p>
        </w:tc>
      </w:tr>
      <w:tr w:rsidR="008C38AE" w:rsidTr="00425D7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c>
          <w:tcPr>
            <w:tcW w:w="425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C38AE" w:rsidRPr="00425D78" w:rsidRDefault="008C38AE" w:rsidP="00DB7790">
            <w:pPr>
              <w:spacing w:before="40" w:after="40"/>
            </w:pPr>
          </w:p>
        </w:tc>
        <w:tc>
          <w:tcPr>
            <w:tcW w:w="2834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C38AE" w:rsidRPr="00425D78" w:rsidRDefault="008C38AE" w:rsidP="00DB7790">
            <w:pPr>
              <w:spacing w:before="40" w:after="40"/>
            </w:pPr>
          </w:p>
        </w:tc>
        <w:tc>
          <w:tcPr>
            <w:tcW w:w="25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C38AE" w:rsidRPr="00425D78" w:rsidRDefault="008C38AE" w:rsidP="00DB7790">
            <w:pPr>
              <w:spacing w:before="40" w:after="40"/>
            </w:pPr>
          </w:p>
        </w:tc>
        <w:tc>
          <w:tcPr>
            <w:tcW w:w="2978" w:type="dxa"/>
            <w:gridSpan w:val="7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C38AE" w:rsidRPr="00425D78" w:rsidRDefault="008C38AE" w:rsidP="00DB7790">
            <w:pPr>
              <w:spacing w:before="40" w:after="40"/>
            </w:pPr>
          </w:p>
        </w:tc>
        <w:tc>
          <w:tcPr>
            <w:tcW w:w="283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C38AE" w:rsidRPr="00425D78" w:rsidRDefault="008C38AE" w:rsidP="00DB7790">
            <w:pPr>
              <w:spacing w:before="40" w:after="40"/>
            </w:pPr>
          </w:p>
        </w:tc>
      </w:tr>
      <w:tr w:rsidR="008C38AE" w:rsidTr="00425D7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c>
          <w:tcPr>
            <w:tcW w:w="425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C38AE" w:rsidRPr="00425D78" w:rsidRDefault="008C38AE" w:rsidP="00DB7790">
            <w:pPr>
              <w:spacing w:before="40" w:after="40"/>
            </w:pPr>
          </w:p>
        </w:tc>
        <w:tc>
          <w:tcPr>
            <w:tcW w:w="2834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C38AE" w:rsidRPr="00425D78" w:rsidRDefault="008C38AE" w:rsidP="00DB7790">
            <w:pPr>
              <w:spacing w:before="40" w:after="40"/>
            </w:pPr>
          </w:p>
        </w:tc>
        <w:tc>
          <w:tcPr>
            <w:tcW w:w="25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C38AE" w:rsidRPr="00425D78" w:rsidRDefault="008C38AE" w:rsidP="00DB7790">
            <w:pPr>
              <w:spacing w:before="40" w:after="40"/>
            </w:pPr>
          </w:p>
        </w:tc>
        <w:tc>
          <w:tcPr>
            <w:tcW w:w="2978" w:type="dxa"/>
            <w:gridSpan w:val="7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C38AE" w:rsidRPr="00425D78" w:rsidRDefault="008C38AE" w:rsidP="00DB7790">
            <w:pPr>
              <w:spacing w:before="40" w:after="40"/>
            </w:pPr>
          </w:p>
        </w:tc>
        <w:tc>
          <w:tcPr>
            <w:tcW w:w="283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C38AE" w:rsidRPr="00425D78" w:rsidRDefault="008C38AE" w:rsidP="00DB7790">
            <w:pPr>
              <w:spacing w:before="40" w:after="40"/>
            </w:pPr>
          </w:p>
        </w:tc>
      </w:tr>
      <w:tr w:rsidR="008C38AE" w:rsidTr="00425D7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c>
          <w:tcPr>
            <w:tcW w:w="425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C38AE" w:rsidRPr="00425D78" w:rsidRDefault="008C38AE" w:rsidP="00DB7790">
            <w:pPr>
              <w:spacing w:before="40" w:after="40"/>
            </w:pPr>
          </w:p>
        </w:tc>
        <w:tc>
          <w:tcPr>
            <w:tcW w:w="2834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C38AE" w:rsidRPr="00425D78" w:rsidRDefault="008C38AE" w:rsidP="00DB7790">
            <w:pPr>
              <w:spacing w:before="40" w:after="40"/>
            </w:pPr>
          </w:p>
        </w:tc>
        <w:tc>
          <w:tcPr>
            <w:tcW w:w="25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C38AE" w:rsidRPr="00425D78" w:rsidRDefault="008C38AE" w:rsidP="00DB7790">
            <w:pPr>
              <w:spacing w:before="40" w:after="40"/>
            </w:pPr>
          </w:p>
        </w:tc>
        <w:tc>
          <w:tcPr>
            <w:tcW w:w="2978" w:type="dxa"/>
            <w:gridSpan w:val="7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C38AE" w:rsidRPr="00425D78" w:rsidRDefault="008C38AE" w:rsidP="00DB7790">
            <w:pPr>
              <w:spacing w:before="40" w:after="40"/>
            </w:pPr>
          </w:p>
        </w:tc>
        <w:tc>
          <w:tcPr>
            <w:tcW w:w="283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C38AE" w:rsidRPr="00425D78" w:rsidRDefault="008C38AE" w:rsidP="00DB7790">
            <w:pPr>
              <w:spacing w:before="40" w:after="40"/>
            </w:pPr>
          </w:p>
        </w:tc>
      </w:tr>
      <w:tr w:rsidR="008C38AE" w:rsidTr="00425D7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c>
          <w:tcPr>
            <w:tcW w:w="425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C38AE" w:rsidRPr="008C38AE" w:rsidRDefault="008C38AE" w:rsidP="00DB7790">
            <w:pPr>
              <w:spacing w:before="60" w:after="60"/>
              <w:rPr>
                <w:sz w:val="20"/>
              </w:rPr>
            </w:pPr>
            <w:r w:rsidRPr="008C38AE">
              <w:rPr>
                <w:sz w:val="20"/>
              </w:rPr>
              <w:t>Results</w:t>
            </w:r>
          </w:p>
        </w:tc>
        <w:tc>
          <w:tcPr>
            <w:tcW w:w="2834" w:type="dxa"/>
            <w:gridSpan w:val="5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8C38AE" w:rsidRPr="00425D78" w:rsidRDefault="008C38AE" w:rsidP="00DB7790">
            <w:pPr>
              <w:spacing w:before="60" w:after="60"/>
            </w:pPr>
          </w:p>
        </w:tc>
        <w:tc>
          <w:tcPr>
            <w:tcW w:w="25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C38AE" w:rsidRPr="00425D78" w:rsidRDefault="008C38AE" w:rsidP="00DB7790">
            <w:pPr>
              <w:spacing w:before="60" w:after="60"/>
            </w:pPr>
          </w:p>
        </w:tc>
        <w:tc>
          <w:tcPr>
            <w:tcW w:w="2978" w:type="dxa"/>
            <w:gridSpan w:val="7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8C38AE" w:rsidRPr="00425D78" w:rsidRDefault="008C38AE" w:rsidP="00DB7790">
            <w:pPr>
              <w:spacing w:before="60" w:after="60"/>
            </w:pPr>
          </w:p>
        </w:tc>
        <w:tc>
          <w:tcPr>
            <w:tcW w:w="283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C38AE" w:rsidRPr="00425D78" w:rsidRDefault="008C38AE" w:rsidP="00DB7790">
            <w:pPr>
              <w:spacing w:before="60" w:after="60"/>
            </w:pPr>
          </w:p>
        </w:tc>
      </w:tr>
      <w:tr w:rsidR="008C38AE" w:rsidTr="00425D7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</w:trPr>
        <w:tc>
          <w:tcPr>
            <w:tcW w:w="425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C38AE" w:rsidRPr="008C38AE" w:rsidRDefault="008C38AE" w:rsidP="00DB7790">
            <w:pPr>
              <w:spacing w:before="60" w:after="60"/>
              <w:rPr>
                <w:sz w:val="20"/>
              </w:rPr>
            </w:pPr>
            <w:r w:rsidRPr="008C38AE">
              <w:rPr>
                <w:sz w:val="20"/>
              </w:rPr>
              <w:t>Measure Current at Main Distribution Board</w:t>
            </w:r>
          </w:p>
        </w:tc>
        <w:tc>
          <w:tcPr>
            <w:tcW w:w="1487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38AE" w:rsidRPr="00425D78" w:rsidRDefault="008C38AE" w:rsidP="00DB7790">
            <w:pPr>
              <w:spacing w:before="60" w:after="60"/>
            </w:pPr>
          </w:p>
        </w:tc>
        <w:tc>
          <w:tcPr>
            <w:tcW w:w="1347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C38AE" w:rsidRPr="00425D78" w:rsidRDefault="008C38AE" w:rsidP="00DB7790">
            <w:pPr>
              <w:pStyle w:val="Heading3"/>
              <w:spacing w:before="60"/>
              <w:jc w:val="right"/>
              <w:rPr>
                <w:b w:val="0"/>
                <w:sz w:val="20"/>
                <w:szCs w:val="20"/>
              </w:rPr>
            </w:pPr>
            <w:r w:rsidRPr="00425D78">
              <w:rPr>
                <w:b w:val="0"/>
                <w:sz w:val="20"/>
                <w:szCs w:val="20"/>
              </w:rPr>
              <w:t>A</w:t>
            </w:r>
          </w:p>
        </w:tc>
        <w:tc>
          <w:tcPr>
            <w:tcW w:w="25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C38AE" w:rsidRPr="00425D78" w:rsidRDefault="008C38AE" w:rsidP="00DB7790">
            <w:pPr>
              <w:spacing w:before="60" w:after="60"/>
            </w:pPr>
          </w:p>
        </w:tc>
        <w:tc>
          <w:tcPr>
            <w:tcW w:w="1347" w:type="dxa"/>
            <w:gridSpan w:val="5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38AE" w:rsidRPr="00425D78" w:rsidRDefault="008C38AE" w:rsidP="00DB7790">
            <w:pPr>
              <w:spacing w:before="60" w:after="60"/>
            </w:pPr>
          </w:p>
        </w:tc>
        <w:tc>
          <w:tcPr>
            <w:tcW w:w="1631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C38AE" w:rsidRPr="00425D78" w:rsidRDefault="008C38AE" w:rsidP="00DB7790">
            <w:pPr>
              <w:pStyle w:val="Heading3"/>
              <w:spacing w:before="60"/>
              <w:jc w:val="right"/>
              <w:rPr>
                <w:b w:val="0"/>
                <w:sz w:val="20"/>
                <w:szCs w:val="20"/>
              </w:rPr>
            </w:pPr>
            <w:r w:rsidRPr="00425D78">
              <w:rPr>
                <w:b w:val="0"/>
                <w:sz w:val="20"/>
                <w:szCs w:val="20"/>
              </w:rPr>
              <w:t>A</w:t>
            </w:r>
          </w:p>
        </w:tc>
        <w:tc>
          <w:tcPr>
            <w:tcW w:w="283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C38AE" w:rsidRPr="00425D78" w:rsidRDefault="008C38AE" w:rsidP="00DB7790">
            <w:pPr>
              <w:spacing w:before="60" w:after="60"/>
            </w:pPr>
          </w:p>
        </w:tc>
      </w:tr>
      <w:tr w:rsidR="008C38AE" w:rsidTr="00425D7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</w:trPr>
        <w:tc>
          <w:tcPr>
            <w:tcW w:w="425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C38AE" w:rsidRPr="008C38AE" w:rsidRDefault="008C38AE" w:rsidP="00DB7790">
            <w:pPr>
              <w:spacing w:before="60" w:after="60"/>
              <w:rPr>
                <w:sz w:val="20"/>
              </w:rPr>
            </w:pPr>
            <w:r w:rsidRPr="008C38AE">
              <w:rPr>
                <w:sz w:val="20"/>
              </w:rPr>
              <w:t>Measure Voltage at Main Distribution Board</w:t>
            </w:r>
          </w:p>
        </w:tc>
        <w:tc>
          <w:tcPr>
            <w:tcW w:w="14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38AE" w:rsidRPr="00425D78" w:rsidRDefault="008C38AE" w:rsidP="00DB7790">
            <w:pPr>
              <w:spacing w:before="60" w:after="60"/>
            </w:pPr>
          </w:p>
        </w:tc>
        <w:tc>
          <w:tcPr>
            <w:tcW w:w="13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C38AE" w:rsidRPr="00425D78" w:rsidRDefault="008C38AE" w:rsidP="00DB7790">
            <w:pPr>
              <w:spacing w:before="60" w:after="60"/>
              <w:jc w:val="right"/>
              <w:rPr>
                <w:sz w:val="20"/>
              </w:rPr>
            </w:pPr>
            <w:r w:rsidRPr="00425D78">
              <w:rPr>
                <w:sz w:val="20"/>
              </w:rPr>
              <w:t>V</w:t>
            </w:r>
          </w:p>
        </w:tc>
        <w:tc>
          <w:tcPr>
            <w:tcW w:w="25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C38AE" w:rsidRPr="00425D78" w:rsidRDefault="008C38AE" w:rsidP="00DB7790">
            <w:pPr>
              <w:spacing w:before="60" w:after="60"/>
            </w:pPr>
          </w:p>
        </w:tc>
        <w:tc>
          <w:tcPr>
            <w:tcW w:w="13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38AE" w:rsidRPr="00425D78" w:rsidRDefault="008C38AE" w:rsidP="00DB7790">
            <w:pPr>
              <w:spacing w:before="60" w:after="60"/>
            </w:pPr>
          </w:p>
        </w:tc>
        <w:tc>
          <w:tcPr>
            <w:tcW w:w="1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C38AE" w:rsidRPr="00425D78" w:rsidRDefault="008C38AE" w:rsidP="00DB7790">
            <w:pPr>
              <w:spacing w:before="60" w:after="60"/>
              <w:jc w:val="right"/>
              <w:rPr>
                <w:sz w:val="20"/>
              </w:rPr>
            </w:pPr>
            <w:r w:rsidRPr="00425D78">
              <w:rPr>
                <w:sz w:val="20"/>
              </w:rPr>
              <w:t>V</w:t>
            </w:r>
          </w:p>
        </w:tc>
        <w:tc>
          <w:tcPr>
            <w:tcW w:w="283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C38AE" w:rsidRPr="00425D78" w:rsidRDefault="008C38AE" w:rsidP="00DB7790">
            <w:pPr>
              <w:spacing w:before="60" w:after="60"/>
            </w:pPr>
          </w:p>
        </w:tc>
      </w:tr>
      <w:tr w:rsidR="008C38AE" w:rsidTr="00425D7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</w:trPr>
        <w:tc>
          <w:tcPr>
            <w:tcW w:w="425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C38AE" w:rsidRPr="008C38AE" w:rsidRDefault="008C38AE" w:rsidP="00DB7790">
            <w:pPr>
              <w:spacing w:before="60" w:after="60"/>
              <w:rPr>
                <w:sz w:val="20"/>
              </w:rPr>
            </w:pPr>
            <w:r w:rsidRPr="008C38AE">
              <w:rPr>
                <w:sz w:val="20"/>
              </w:rPr>
              <w:t xml:space="preserve">Measure Voltage at Light Furthest From </w:t>
            </w:r>
            <w:proofErr w:type="spellStart"/>
            <w:r w:rsidRPr="008C38AE">
              <w:rPr>
                <w:sz w:val="20"/>
              </w:rPr>
              <w:t>MDB</w:t>
            </w:r>
            <w:proofErr w:type="spellEnd"/>
          </w:p>
        </w:tc>
        <w:tc>
          <w:tcPr>
            <w:tcW w:w="1487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8C38AE" w:rsidRPr="00425D78" w:rsidRDefault="008C38AE" w:rsidP="00DB7790">
            <w:pPr>
              <w:spacing w:before="60" w:after="60"/>
            </w:pPr>
          </w:p>
        </w:tc>
        <w:tc>
          <w:tcPr>
            <w:tcW w:w="1347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C38AE" w:rsidRPr="00425D78" w:rsidRDefault="008C38AE" w:rsidP="00DB7790">
            <w:pPr>
              <w:spacing w:before="60" w:after="60"/>
              <w:jc w:val="right"/>
              <w:rPr>
                <w:sz w:val="20"/>
              </w:rPr>
            </w:pPr>
            <w:r w:rsidRPr="00425D78">
              <w:rPr>
                <w:sz w:val="20"/>
              </w:rPr>
              <w:t>V</w:t>
            </w:r>
          </w:p>
        </w:tc>
        <w:tc>
          <w:tcPr>
            <w:tcW w:w="25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C38AE" w:rsidRPr="00425D78" w:rsidRDefault="008C38AE" w:rsidP="00DB7790">
            <w:pPr>
              <w:spacing w:before="60" w:after="60"/>
            </w:pPr>
          </w:p>
        </w:tc>
        <w:tc>
          <w:tcPr>
            <w:tcW w:w="1347" w:type="dxa"/>
            <w:gridSpan w:val="5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8C38AE" w:rsidRPr="00425D78" w:rsidRDefault="008C38AE" w:rsidP="00DB7790">
            <w:pPr>
              <w:spacing w:before="60" w:after="60"/>
            </w:pPr>
          </w:p>
        </w:tc>
        <w:tc>
          <w:tcPr>
            <w:tcW w:w="1631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C38AE" w:rsidRPr="00425D78" w:rsidRDefault="008C38AE" w:rsidP="00DB7790">
            <w:pPr>
              <w:spacing w:before="60" w:after="60"/>
              <w:jc w:val="right"/>
              <w:rPr>
                <w:sz w:val="20"/>
              </w:rPr>
            </w:pPr>
            <w:r w:rsidRPr="00425D78">
              <w:rPr>
                <w:sz w:val="20"/>
              </w:rPr>
              <w:t>V</w:t>
            </w:r>
          </w:p>
        </w:tc>
        <w:tc>
          <w:tcPr>
            <w:tcW w:w="283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C38AE" w:rsidRPr="00425D78" w:rsidRDefault="008C38AE" w:rsidP="00DB7790">
            <w:pPr>
              <w:spacing w:before="60" w:after="60"/>
            </w:pPr>
          </w:p>
        </w:tc>
      </w:tr>
      <w:tr w:rsidR="008C38AE" w:rsidTr="00425D7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c>
          <w:tcPr>
            <w:tcW w:w="4253" w:type="dxa"/>
            <w:gridSpan w:val="4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8C38AE" w:rsidRPr="008C38AE" w:rsidRDefault="008C38AE" w:rsidP="00DB7790">
            <w:pPr>
              <w:spacing w:before="60" w:after="60"/>
              <w:rPr>
                <w:sz w:val="20"/>
              </w:rPr>
            </w:pPr>
            <w:r w:rsidRPr="008C38AE">
              <w:rPr>
                <w:sz w:val="20"/>
              </w:rPr>
              <w:t>Any Other Comments</w:t>
            </w:r>
          </w:p>
        </w:tc>
        <w:tc>
          <w:tcPr>
            <w:tcW w:w="2834" w:type="dxa"/>
            <w:gridSpan w:val="5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8C38AE" w:rsidRPr="00425D78" w:rsidRDefault="008C38AE" w:rsidP="00DB7790">
            <w:pPr>
              <w:spacing w:before="60" w:after="60"/>
            </w:pPr>
          </w:p>
        </w:tc>
        <w:tc>
          <w:tcPr>
            <w:tcW w:w="255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:rsidR="008C38AE" w:rsidRPr="00425D78" w:rsidRDefault="008C38AE" w:rsidP="00DB7790">
            <w:pPr>
              <w:spacing w:before="60" w:after="60"/>
            </w:pPr>
          </w:p>
        </w:tc>
        <w:tc>
          <w:tcPr>
            <w:tcW w:w="2978" w:type="dxa"/>
            <w:gridSpan w:val="7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8C38AE" w:rsidRPr="00425D78" w:rsidRDefault="008C38AE" w:rsidP="00DB7790">
            <w:pPr>
              <w:spacing w:before="60" w:after="60"/>
            </w:pPr>
          </w:p>
        </w:tc>
        <w:tc>
          <w:tcPr>
            <w:tcW w:w="2835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:rsidR="008C38AE" w:rsidRPr="00425D78" w:rsidRDefault="008C38AE" w:rsidP="00DB7790">
            <w:pPr>
              <w:spacing w:before="60" w:after="60"/>
            </w:pPr>
          </w:p>
        </w:tc>
      </w:tr>
      <w:tr w:rsidR="008C38AE" w:rsidTr="00425D7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</w:trPr>
        <w:tc>
          <w:tcPr>
            <w:tcW w:w="4253" w:type="dxa"/>
            <w:gridSpan w:val="4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C38AE" w:rsidRPr="008C38AE" w:rsidRDefault="008C38AE" w:rsidP="00DB7790">
            <w:pPr>
              <w:spacing w:before="60" w:after="60"/>
              <w:rPr>
                <w:sz w:val="20"/>
              </w:rPr>
            </w:pPr>
            <w:r w:rsidRPr="008C38AE">
              <w:rPr>
                <w:sz w:val="20"/>
              </w:rPr>
              <w:t>Supervisors Signature</w:t>
            </w:r>
          </w:p>
        </w:tc>
        <w:tc>
          <w:tcPr>
            <w:tcW w:w="2834" w:type="dxa"/>
            <w:gridSpan w:val="5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</w:tcPr>
          <w:p w:rsidR="008C38AE" w:rsidRPr="00425D78" w:rsidRDefault="008C38AE" w:rsidP="00DB7790">
            <w:pPr>
              <w:spacing w:before="60" w:after="60"/>
            </w:pPr>
          </w:p>
        </w:tc>
        <w:tc>
          <w:tcPr>
            <w:tcW w:w="2551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C38AE" w:rsidRPr="00425D78" w:rsidRDefault="008C38AE" w:rsidP="00DB7790">
            <w:pPr>
              <w:spacing w:before="60" w:after="60"/>
            </w:pPr>
          </w:p>
        </w:tc>
        <w:tc>
          <w:tcPr>
            <w:tcW w:w="2978" w:type="dxa"/>
            <w:gridSpan w:val="7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</w:tcPr>
          <w:p w:rsidR="008C38AE" w:rsidRPr="00425D78" w:rsidRDefault="008C38AE" w:rsidP="00DB7790">
            <w:pPr>
              <w:spacing w:before="60" w:after="60"/>
            </w:pPr>
          </w:p>
        </w:tc>
        <w:tc>
          <w:tcPr>
            <w:tcW w:w="2835" w:type="dxa"/>
            <w:gridSpan w:val="5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C38AE" w:rsidRPr="00425D78" w:rsidRDefault="008C38AE" w:rsidP="00DB7790">
            <w:pPr>
              <w:spacing w:before="60" w:after="60"/>
            </w:pPr>
          </w:p>
        </w:tc>
      </w:tr>
    </w:tbl>
    <w:p w:rsidR="00906AB3" w:rsidRPr="00906AB3" w:rsidRDefault="00906AB3" w:rsidP="00906AB3">
      <w:pPr>
        <w:rPr>
          <w:sz w:val="10"/>
          <w:szCs w:val="1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2049"/>
        <w:gridCol w:w="992"/>
        <w:gridCol w:w="1134"/>
      </w:tblGrid>
      <w:tr w:rsidR="00906AB3" w:rsidTr="00FD75FD">
        <w:tc>
          <w:tcPr>
            <w:tcW w:w="1276" w:type="dxa"/>
          </w:tcPr>
          <w:p w:rsidR="00906AB3" w:rsidRPr="00906AB3" w:rsidRDefault="00906AB3" w:rsidP="00FD75FD">
            <w:pPr>
              <w:ind w:left="-108"/>
              <w:rPr>
                <w:b/>
                <w:sz w:val="16"/>
                <w:szCs w:val="16"/>
              </w:rPr>
            </w:pPr>
            <w:r w:rsidRPr="00906AB3">
              <w:rPr>
                <w:b/>
                <w:sz w:val="16"/>
                <w:szCs w:val="16"/>
              </w:rPr>
              <w:t>COMMENTS:</w:t>
            </w:r>
          </w:p>
        </w:tc>
        <w:tc>
          <w:tcPr>
            <w:tcW w:w="14175" w:type="dxa"/>
            <w:gridSpan w:val="3"/>
            <w:tcBorders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  <w:tr w:rsidR="00906AB3" w:rsidTr="00FD75FD">
        <w:tc>
          <w:tcPr>
            <w:tcW w:w="15451" w:type="dxa"/>
            <w:gridSpan w:val="4"/>
            <w:tcBorders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  <w:tr w:rsidR="00906AB3" w:rsidTr="00FD75FD">
        <w:tc>
          <w:tcPr>
            <w:tcW w:w="133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906AB3" w:rsidRPr="00906AB3" w:rsidRDefault="00906AB3" w:rsidP="00FD75FD">
            <w:pPr>
              <w:rPr>
                <w:b/>
                <w:sz w:val="16"/>
                <w:szCs w:val="16"/>
              </w:rPr>
            </w:pPr>
            <w:r w:rsidRPr="00906AB3">
              <w:rPr>
                <w:b/>
                <w:sz w:val="16"/>
                <w:szCs w:val="16"/>
              </w:rPr>
              <w:t>NCR No: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</w:tbl>
    <w:p w:rsidR="0004313F" w:rsidRPr="00906AB3" w:rsidRDefault="0004313F" w:rsidP="0004313F">
      <w:pPr>
        <w:rPr>
          <w:b/>
          <w:sz w:val="10"/>
          <w:szCs w:val="10"/>
          <w:u w:val="single"/>
        </w:rPr>
      </w:pPr>
    </w:p>
    <w:tbl>
      <w:tblPr>
        <w:tblW w:w="15451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722"/>
        <w:gridCol w:w="2438"/>
        <w:gridCol w:w="3061"/>
        <w:gridCol w:w="2127"/>
        <w:gridCol w:w="2551"/>
      </w:tblGrid>
      <w:tr w:rsidR="0004313F" w:rsidTr="00476C7F"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rPr>
                <w:b/>
                <w:iCs/>
                <w:sz w:val="16"/>
              </w:rPr>
            </w:pPr>
            <w:r w:rsidRPr="00207A74">
              <w:rPr>
                <w:b/>
                <w:iCs/>
                <w:sz w:val="16"/>
              </w:rPr>
              <w:t>FINAL ACCEPTANCE</w:t>
            </w:r>
          </w:p>
        </w:tc>
        <w:tc>
          <w:tcPr>
            <w:tcW w:w="272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NAME</w:t>
            </w:r>
          </w:p>
        </w:tc>
        <w:tc>
          <w:tcPr>
            <w:tcW w:w="243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SIGNATURE</w:t>
            </w:r>
          </w:p>
        </w:tc>
        <w:tc>
          <w:tcPr>
            <w:tcW w:w="306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POSITION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APPROVED (YES/NO)</w:t>
            </w:r>
          </w:p>
        </w:tc>
        <w:tc>
          <w:tcPr>
            <w:tcW w:w="25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DATE</w:t>
            </w:r>
          </w:p>
        </w:tc>
      </w:tr>
      <w:tr w:rsidR="0004313F" w:rsidTr="00476C7F">
        <w:tc>
          <w:tcPr>
            <w:tcW w:w="2552" w:type="dxa"/>
            <w:tcBorders>
              <w:top w:val="single" w:sz="12" w:space="0" w:color="auto"/>
            </w:tcBorders>
          </w:tcPr>
          <w:p w:rsidR="0004313F" w:rsidRPr="003336DC" w:rsidRDefault="0004313F" w:rsidP="00321D50">
            <w:pPr>
              <w:ind w:right="-108"/>
              <w:rPr>
                <w:b/>
                <w:smallCaps/>
                <w:sz w:val="16"/>
              </w:rPr>
            </w:pPr>
            <w:r w:rsidRPr="003336DC">
              <w:rPr>
                <w:b/>
                <w:smallCaps/>
                <w:sz w:val="16"/>
              </w:rPr>
              <w:t>Heyday</w:t>
            </w:r>
            <w:r w:rsidR="000D35A7">
              <w:rPr>
                <w:b/>
                <w:smallCaps/>
                <w:sz w:val="16"/>
              </w:rPr>
              <w:t xml:space="preserve"> Group</w:t>
            </w:r>
            <w:r w:rsidR="00321D50">
              <w:rPr>
                <w:b/>
                <w:smallCaps/>
                <w:sz w:val="16"/>
              </w:rPr>
              <w:t xml:space="preserve"> </w:t>
            </w:r>
            <w:r w:rsidR="00321D50" w:rsidRPr="00321D50">
              <w:rPr>
                <w:b/>
                <w:smallCaps/>
                <w:sz w:val="14"/>
              </w:rPr>
              <w:t>(Representative)</w:t>
            </w:r>
            <w:r w:rsidR="00A67681"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</w:tr>
      <w:tr w:rsidR="0004313F" w:rsidTr="00476C7F">
        <w:tc>
          <w:tcPr>
            <w:tcW w:w="2552" w:type="dxa"/>
          </w:tcPr>
          <w:p w:rsidR="0004313F" w:rsidRDefault="0004313F" w:rsidP="00316FB1">
            <w:pPr>
              <w:rPr>
                <w:b/>
                <w:smallCaps/>
                <w:sz w:val="16"/>
                <w:u w:val="single"/>
              </w:rPr>
            </w:pPr>
            <w:r>
              <w:rPr>
                <w:b/>
                <w:smallCaps/>
                <w:sz w:val="16"/>
              </w:rPr>
              <w:t xml:space="preserve">Client </w:t>
            </w:r>
            <w:r w:rsidR="00321D50" w:rsidRPr="00321D50">
              <w:rPr>
                <w:b/>
                <w:smallCaps/>
                <w:sz w:val="14"/>
              </w:rPr>
              <w:t>(Representative)</w:t>
            </w:r>
            <w:r w:rsidR="00A67681"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</w:tr>
      <w:tr w:rsidR="0004313F" w:rsidTr="00476C7F">
        <w:tc>
          <w:tcPr>
            <w:tcW w:w="2552" w:type="dxa"/>
          </w:tcPr>
          <w:p w:rsidR="0004313F" w:rsidRDefault="0004313F" w:rsidP="00316FB1">
            <w:pPr>
              <w:rPr>
                <w:b/>
                <w:smallCaps/>
                <w:sz w:val="16"/>
                <w:u w:val="single"/>
              </w:rPr>
            </w:pPr>
            <w:r>
              <w:rPr>
                <w:b/>
                <w:smallCaps/>
                <w:sz w:val="16"/>
              </w:rPr>
              <w:t>Authority (If Applicable)</w:t>
            </w:r>
            <w:r w:rsidR="00A67681"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</w:tr>
    </w:tbl>
    <w:p w:rsidR="00906AB3" w:rsidRPr="007709AF" w:rsidRDefault="00A67681" w:rsidP="000D35A7">
      <w:pPr>
        <w:tabs>
          <w:tab w:val="clear" w:pos="10206"/>
          <w:tab w:val="right" w:pos="3261"/>
        </w:tabs>
        <w:rPr>
          <w:i/>
          <w:sz w:val="16"/>
          <w:szCs w:val="16"/>
        </w:rPr>
      </w:pPr>
      <w:r w:rsidRPr="007709AF">
        <w:rPr>
          <w:i/>
          <w:sz w:val="16"/>
          <w:szCs w:val="16"/>
        </w:rPr>
        <w:t>(</w:t>
      </w:r>
      <w:r w:rsidR="00653EE9" w:rsidRPr="007709AF">
        <w:rPr>
          <w:i/>
          <w:sz w:val="16"/>
          <w:szCs w:val="16"/>
        </w:rPr>
        <w:t>Client and Authority may elect or not elect to si</w:t>
      </w:r>
      <w:r w:rsidRPr="007709AF">
        <w:rPr>
          <w:i/>
          <w:sz w:val="16"/>
          <w:szCs w:val="16"/>
        </w:rPr>
        <w:t>g</w:t>
      </w:r>
      <w:r w:rsidR="00653EE9" w:rsidRPr="007709AF">
        <w:rPr>
          <w:i/>
          <w:sz w:val="16"/>
          <w:szCs w:val="16"/>
        </w:rPr>
        <w:t>n the acceptance</w:t>
      </w:r>
      <w:r w:rsidRPr="007709AF">
        <w:rPr>
          <w:i/>
          <w:sz w:val="16"/>
          <w:szCs w:val="16"/>
        </w:rPr>
        <w:t>).</w:t>
      </w:r>
    </w:p>
    <w:p w:rsidR="00653EE9" w:rsidRPr="00906AB3" w:rsidRDefault="00653EE9" w:rsidP="000D35A7">
      <w:pPr>
        <w:tabs>
          <w:tab w:val="clear" w:pos="10206"/>
          <w:tab w:val="right" w:pos="3261"/>
        </w:tabs>
        <w:rPr>
          <w:b/>
          <w:sz w:val="10"/>
          <w:szCs w:val="10"/>
          <w:u w:val="single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3183"/>
      </w:tblGrid>
      <w:tr w:rsidR="00A67681" w:rsidTr="00A67681">
        <w:tc>
          <w:tcPr>
            <w:tcW w:w="2268" w:type="dxa"/>
          </w:tcPr>
          <w:p w:rsidR="00A67681" w:rsidRPr="00906AB3" w:rsidRDefault="00A67681" w:rsidP="00FD75FD">
            <w:pPr>
              <w:ind w:left="-108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u w:val="single"/>
              </w:rPr>
              <w:t>ACCEPTANCE CRITERIA:</w:t>
            </w:r>
          </w:p>
        </w:tc>
        <w:tc>
          <w:tcPr>
            <w:tcW w:w="13183" w:type="dxa"/>
          </w:tcPr>
          <w:p w:rsidR="00A67681" w:rsidRPr="008C38AE" w:rsidRDefault="00A67681" w:rsidP="00FD75FD">
            <w:pPr>
              <w:rPr>
                <w:sz w:val="16"/>
                <w:szCs w:val="16"/>
              </w:rPr>
            </w:pPr>
            <w:r w:rsidRPr="008C38AE">
              <w:rPr>
                <w:sz w:val="16"/>
                <w:szCs w:val="16"/>
              </w:rPr>
              <w:t xml:space="preserve">AS PER </w:t>
            </w:r>
            <w:proofErr w:type="spellStart"/>
            <w:r w:rsidRPr="008C38AE">
              <w:rPr>
                <w:sz w:val="16"/>
                <w:szCs w:val="16"/>
              </w:rPr>
              <w:t>ITP</w:t>
            </w:r>
            <w:proofErr w:type="spellEnd"/>
            <w:r w:rsidRPr="008C38AE">
              <w:rPr>
                <w:sz w:val="16"/>
                <w:szCs w:val="16"/>
              </w:rPr>
              <w:t xml:space="preserve"> = </w:t>
            </w:r>
            <w:r w:rsidR="008C38AE" w:rsidRPr="008C38AE">
              <w:rPr>
                <w:sz w:val="16"/>
              </w:rPr>
              <w:t>(2) SPECIFICATION.</w:t>
            </w:r>
          </w:p>
        </w:tc>
      </w:tr>
    </w:tbl>
    <w:p w:rsidR="00A67681" w:rsidRPr="00A67681" w:rsidRDefault="00A67681" w:rsidP="000D35A7">
      <w:pPr>
        <w:tabs>
          <w:tab w:val="clear" w:pos="10206"/>
          <w:tab w:val="right" w:pos="3261"/>
        </w:tabs>
        <w:rPr>
          <w:sz w:val="2"/>
          <w:szCs w:val="2"/>
        </w:rPr>
      </w:pPr>
    </w:p>
    <w:sectPr w:rsidR="00A67681" w:rsidRPr="00A67681" w:rsidSect="00B61D1F">
      <w:headerReference w:type="even" r:id="rId8"/>
      <w:headerReference w:type="default" r:id="rId9"/>
      <w:footerReference w:type="default" r:id="rId10"/>
      <w:headerReference w:type="first" r:id="rId11"/>
      <w:pgSz w:w="16838" w:h="11906" w:orient="landscape"/>
      <w:pgMar w:top="851" w:right="536" w:bottom="566" w:left="851" w:header="436" w:footer="50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5A7" w:rsidRDefault="000D35A7" w:rsidP="00771A86">
      <w:pPr>
        <w:pStyle w:val="Footer"/>
      </w:pPr>
      <w:r>
        <w:separator/>
      </w:r>
    </w:p>
  </w:endnote>
  <w:endnote w:type="continuationSeparator" w:id="0">
    <w:p w:rsidR="000D35A7" w:rsidRDefault="000D35A7" w:rsidP="00771A86">
      <w:pPr>
        <w:pStyle w:val="Foot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1448"/>
      <w:gridCol w:w="1843"/>
      <w:gridCol w:w="2234"/>
    </w:tblGrid>
    <w:tr w:rsidR="000D35A7" w:rsidRPr="00050B4A" w:rsidTr="00906AB3">
      <w:tc>
        <w:tcPr>
          <w:tcW w:w="11448" w:type="dxa"/>
          <w:shd w:val="clear" w:color="auto" w:fill="auto"/>
        </w:tcPr>
        <w:p w:rsidR="000D35A7" w:rsidRPr="00050B4A" w:rsidRDefault="000D35A7" w:rsidP="008C38AE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rPr>
              <w:rFonts w:cs="Arial"/>
              <w:sz w:val="12"/>
            </w:rPr>
          </w:pPr>
          <w:r w:rsidRPr="00050B4A">
            <w:rPr>
              <w:rFonts w:cs="Arial"/>
              <w:snapToGrid w:val="0"/>
              <w:sz w:val="12"/>
            </w:rPr>
            <w:fldChar w:fldCharType="begin"/>
          </w:r>
          <w:r w:rsidRPr="00050B4A">
            <w:rPr>
              <w:rFonts w:cs="Arial"/>
              <w:snapToGrid w:val="0"/>
              <w:sz w:val="12"/>
            </w:rPr>
            <w:instrText xml:space="preserve"> FILENAME </w:instrText>
          </w:r>
          <w:r w:rsidRPr="00050B4A">
            <w:rPr>
              <w:rFonts w:cs="Arial"/>
              <w:snapToGrid w:val="0"/>
              <w:sz w:val="12"/>
            </w:rPr>
            <w:fldChar w:fldCharType="separate"/>
          </w:r>
          <w:r w:rsidR="003F4815">
            <w:rPr>
              <w:rFonts w:cs="Arial"/>
              <w:noProof/>
              <w:snapToGrid w:val="0"/>
              <w:sz w:val="12"/>
            </w:rPr>
            <w:t>PROJ3076 - ITC - (64) State Rail Maximum Demand and Voltage Checks.docx</w:t>
          </w:r>
          <w:r w:rsidRPr="00050B4A">
            <w:rPr>
              <w:rFonts w:cs="Arial"/>
              <w:snapToGrid w:val="0"/>
              <w:sz w:val="12"/>
            </w:rPr>
            <w:fldChar w:fldCharType="end"/>
          </w:r>
        </w:p>
      </w:tc>
      <w:tc>
        <w:tcPr>
          <w:tcW w:w="1843" w:type="dxa"/>
          <w:shd w:val="clear" w:color="auto" w:fill="auto"/>
        </w:tcPr>
        <w:p w:rsidR="000D35A7" w:rsidRPr="00050B4A" w:rsidRDefault="008C38AE" w:rsidP="003F4815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jc w:val="center"/>
            <w:rPr>
              <w:rFonts w:cs="Arial"/>
              <w:sz w:val="12"/>
            </w:rPr>
          </w:pPr>
          <w:r>
            <w:rPr>
              <w:rFonts w:cs="Arial"/>
              <w:sz w:val="12"/>
            </w:rPr>
            <w:t>[PROJ30</w:t>
          </w:r>
          <w:r w:rsidR="003F4815">
            <w:rPr>
              <w:rFonts w:cs="Arial"/>
              <w:sz w:val="12"/>
            </w:rPr>
            <w:t>64</w:t>
          </w:r>
          <w:r w:rsidR="000D35A7" w:rsidRPr="00316FB1">
            <w:rPr>
              <w:rFonts w:cs="Arial"/>
              <w:sz w:val="12"/>
            </w:rPr>
            <w:t>, R2]</w:t>
          </w:r>
        </w:p>
      </w:tc>
      <w:tc>
        <w:tcPr>
          <w:tcW w:w="2234" w:type="dxa"/>
          <w:shd w:val="clear" w:color="auto" w:fill="auto"/>
        </w:tcPr>
        <w:p w:rsidR="000D35A7" w:rsidRPr="00050B4A" w:rsidRDefault="000D35A7" w:rsidP="00050B4A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jc w:val="right"/>
            <w:rPr>
              <w:rFonts w:cs="Arial"/>
              <w:snapToGrid w:val="0"/>
              <w:sz w:val="12"/>
            </w:rPr>
          </w:pPr>
        </w:p>
      </w:tc>
    </w:tr>
  </w:tbl>
  <w:p w:rsidR="000D35A7" w:rsidRPr="0003414F" w:rsidRDefault="000D35A7" w:rsidP="0003414F">
    <w:pPr>
      <w:pStyle w:val="Footer"/>
      <w:tabs>
        <w:tab w:val="clear" w:pos="4153"/>
        <w:tab w:val="clear" w:pos="8306"/>
        <w:tab w:val="center" w:pos="5387"/>
        <w:tab w:val="right" w:pos="10490"/>
      </w:tabs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5A7" w:rsidRDefault="000D35A7" w:rsidP="00771A86">
      <w:pPr>
        <w:pStyle w:val="Footer"/>
      </w:pPr>
      <w:r>
        <w:separator/>
      </w:r>
    </w:p>
  </w:footnote>
  <w:footnote w:type="continuationSeparator" w:id="0">
    <w:p w:rsidR="000D35A7" w:rsidRDefault="000D35A7" w:rsidP="00771A86">
      <w:pPr>
        <w:pStyle w:val="Foot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728E" w:rsidRDefault="003F481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10103" o:spid="_x0000_s17410" type="#_x0000_t136" style="position:absolute;left:0;text-align:left;margin-left:0;margin-top:0;width:633.75pt;height:105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R2, Draft 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451" w:type="dxa"/>
      <w:tblInd w:w="108" w:type="dxa"/>
      <w:tblLook w:val="0000" w:firstRow="0" w:lastRow="0" w:firstColumn="0" w:lastColumn="0" w:noHBand="0" w:noVBand="0"/>
    </w:tblPr>
    <w:tblGrid>
      <w:gridCol w:w="2977"/>
      <w:gridCol w:w="9497"/>
      <w:gridCol w:w="2977"/>
    </w:tblGrid>
    <w:tr w:rsidR="000D35A7" w:rsidTr="00B61D1F">
      <w:tc>
        <w:tcPr>
          <w:tcW w:w="2977" w:type="dxa"/>
        </w:tcPr>
        <w:p w:rsidR="000D35A7" w:rsidRDefault="000D35A7">
          <w:pPr>
            <w:tabs>
              <w:tab w:val="right" w:pos="8306"/>
            </w:tabs>
          </w:pPr>
          <w:r>
            <w:rPr>
              <w:noProof/>
              <w:lang w:eastAsia="en-AU"/>
            </w:rPr>
            <w:drawing>
              <wp:inline distT="0" distB="0" distL="0" distR="0">
                <wp:extent cx="1280160" cy="795020"/>
                <wp:effectExtent l="0" t="0" r="0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016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97" w:type="dxa"/>
          <w:vAlign w:val="center"/>
        </w:tcPr>
        <w:p w:rsidR="000D35A7" w:rsidRDefault="008C38AE" w:rsidP="008C38AE">
          <w:pPr>
            <w:jc w:val="center"/>
            <w:rPr>
              <w:b/>
              <w:bCs/>
              <w:sz w:val="28"/>
            </w:rPr>
          </w:pPr>
          <w:r>
            <w:rPr>
              <w:rFonts w:cs="Arial"/>
              <w:b/>
              <w:sz w:val="28"/>
              <w:szCs w:val="28"/>
            </w:rPr>
            <w:t>Inspection &amp; Test Checklist</w:t>
          </w:r>
          <w:r>
            <w:rPr>
              <w:rFonts w:cs="Arial"/>
              <w:b/>
              <w:sz w:val="28"/>
              <w:szCs w:val="28"/>
            </w:rPr>
            <w:br/>
            <w:t>ITC</w:t>
          </w:r>
          <w:r w:rsidR="000D35A7" w:rsidRPr="0004313F">
            <w:rPr>
              <w:rFonts w:cs="Arial"/>
              <w:b/>
              <w:sz w:val="28"/>
              <w:szCs w:val="28"/>
            </w:rPr>
            <w:t xml:space="preserve">: </w:t>
          </w:r>
          <w:r w:rsidR="003F4815">
            <w:rPr>
              <w:b/>
              <w:bCs/>
              <w:sz w:val="28"/>
            </w:rPr>
            <w:t>64A</w:t>
          </w:r>
          <w:r w:rsidR="000D35A7" w:rsidRPr="0004313F">
            <w:rPr>
              <w:rFonts w:cs="Arial"/>
              <w:b/>
              <w:sz w:val="28"/>
              <w:szCs w:val="28"/>
            </w:rPr>
            <w:br/>
          </w:r>
          <w:r>
            <w:rPr>
              <w:b/>
              <w:bCs/>
              <w:sz w:val="28"/>
            </w:rPr>
            <w:t>STATE RAIL MAXIMUM DEMAND AND VOLTAGE CHECKS</w:t>
          </w:r>
        </w:p>
        <w:p w:rsidR="00C44F48" w:rsidRPr="0004313F" w:rsidRDefault="00C44F48" w:rsidP="008C38AE">
          <w:pPr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</w:rPr>
            <w:t>Subcontract to Heyday Group</w:t>
          </w:r>
        </w:p>
      </w:tc>
      <w:tc>
        <w:tcPr>
          <w:tcW w:w="2977" w:type="dxa"/>
        </w:tcPr>
        <w:p w:rsidR="000D35A7" w:rsidRPr="00EB2942" w:rsidRDefault="000D35A7" w:rsidP="00EB2942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Heyday5</w:t>
          </w:r>
          <w:r w:rsidRPr="00EB2942">
            <w:rPr>
              <w:sz w:val="18"/>
              <w:szCs w:val="18"/>
            </w:rPr>
            <w:t xml:space="preserve"> Pty Ltd</w:t>
          </w:r>
        </w:p>
        <w:p w:rsidR="000D35A7" w:rsidRDefault="000D35A7" w:rsidP="00EB2942">
          <w:pPr>
            <w:jc w:val="right"/>
            <w:rPr>
              <w:sz w:val="12"/>
            </w:rPr>
          </w:pPr>
          <w:r>
            <w:rPr>
              <w:sz w:val="12"/>
            </w:rPr>
            <w:t>ABN 85 158 865 091</w:t>
          </w:r>
        </w:p>
        <w:p w:rsidR="000D35A7" w:rsidRPr="0003414F" w:rsidRDefault="000D35A7" w:rsidP="00EB2942">
          <w:pPr>
            <w:jc w:val="right"/>
            <w:rPr>
              <w:rFonts w:cs="Arial"/>
              <w:sz w:val="12"/>
              <w:szCs w:val="12"/>
            </w:rPr>
          </w:pPr>
        </w:p>
        <w:p w:rsidR="000D35A7" w:rsidRPr="00630C36" w:rsidRDefault="000D35A7" w:rsidP="00EB2942">
          <w:pPr>
            <w:jc w:val="right"/>
            <w:rPr>
              <w:rFonts w:cs="Arial"/>
              <w:sz w:val="16"/>
              <w:szCs w:val="18"/>
            </w:rPr>
          </w:pPr>
          <w:r w:rsidRPr="00630C36">
            <w:rPr>
              <w:rFonts w:cs="Arial"/>
              <w:sz w:val="16"/>
              <w:szCs w:val="18"/>
            </w:rPr>
            <w:t>Locked Bag 2228</w:t>
          </w:r>
        </w:p>
        <w:p w:rsidR="000D35A7" w:rsidRPr="00630C36" w:rsidRDefault="000D35A7" w:rsidP="00EB2942">
          <w:pPr>
            <w:jc w:val="right"/>
            <w:rPr>
              <w:rFonts w:cs="Arial"/>
              <w:sz w:val="18"/>
            </w:rPr>
          </w:pPr>
          <w:r w:rsidRPr="00630C36">
            <w:rPr>
              <w:rFonts w:cs="Arial"/>
              <w:sz w:val="16"/>
              <w:szCs w:val="18"/>
            </w:rPr>
            <w:t>North Ryde  NSW  1670</w:t>
          </w:r>
        </w:p>
        <w:p w:rsidR="000D35A7" w:rsidRPr="00EB2942" w:rsidRDefault="000D35A7" w:rsidP="00EB2942">
          <w:pPr>
            <w:jc w:val="right"/>
            <w:rPr>
              <w:rFonts w:cs="Arial"/>
              <w:sz w:val="4"/>
              <w:szCs w:val="4"/>
            </w:rPr>
          </w:pPr>
        </w:p>
        <w:p w:rsidR="000D35A7" w:rsidRDefault="000D35A7" w:rsidP="00EB2942">
          <w:pPr>
            <w:jc w:val="right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Phone: (02) 9855 6666</w:t>
          </w:r>
        </w:p>
        <w:p w:rsidR="000D35A7" w:rsidRDefault="000D35A7" w:rsidP="00EB2942">
          <w:pPr>
            <w:jc w:val="right"/>
          </w:pPr>
          <w:r>
            <w:rPr>
              <w:rFonts w:cs="Arial"/>
              <w:sz w:val="16"/>
              <w:szCs w:val="16"/>
            </w:rPr>
            <w:t>Facsimile: (02) 9855 6655</w:t>
          </w:r>
        </w:p>
      </w:tc>
    </w:tr>
  </w:tbl>
  <w:p w:rsidR="000D35A7" w:rsidRDefault="000D35A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728E" w:rsidRDefault="003F481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10102" o:spid="_x0000_s17409" type="#_x0000_t136" style="position:absolute;left:0;text-align:left;margin-left:0;margin-top:0;width:633.75pt;height:105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R2, Draft V2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7411"/>
    <o:shapelayout v:ext="edit">
      <o:idmap v:ext="edit" data="17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8D3"/>
    <w:rsid w:val="0003414F"/>
    <w:rsid w:val="0004313F"/>
    <w:rsid w:val="00050B4A"/>
    <w:rsid w:val="000C75AE"/>
    <w:rsid w:val="000D35A7"/>
    <w:rsid w:val="00160D42"/>
    <w:rsid w:val="001645C0"/>
    <w:rsid w:val="001D0365"/>
    <w:rsid w:val="001E20F4"/>
    <w:rsid w:val="00206AA3"/>
    <w:rsid w:val="00207A74"/>
    <w:rsid w:val="00247546"/>
    <w:rsid w:val="002C1A76"/>
    <w:rsid w:val="00316FB1"/>
    <w:rsid w:val="00321D50"/>
    <w:rsid w:val="0034592B"/>
    <w:rsid w:val="003B29C3"/>
    <w:rsid w:val="003F03A6"/>
    <w:rsid w:val="003F4815"/>
    <w:rsid w:val="003F598E"/>
    <w:rsid w:val="00425D78"/>
    <w:rsid w:val="00430D4A"/>
    <w:rsid w:val="00476C7F"/>
    <w:rsid w:val="004C3C45"/>
    <w:rsid w:val="004E03CB"/>
    <w:rsid w:val="004E11A3"/>
    <w:rsid w:val="00502454"/>
    <w:rsid w:val="00572B99"/>
    <w:rsid w:val="005C6A86"/>
    <w:rsid w:val="005D1B76"/>
    <w:rsid w:val="005E0588"/>
    <w:rsid w:val="005F381A"/>
    <w:rsid w:val="00630C36"/>
    <w:rsid w:val="00653EE9"/>
    <w:rsid w:val="00676DA3"/>
    <w:rsid w:val="006818AE"/>
    <w:rsid w:val="006960D9"/>
    <w:rsid w:val="006A017E"/>
    <w:rsid w:val="006B728E"/>
    <w:rsid w:val="006E0369"/>
    <w:rsid w:val="006F7869"/>
    <w:rsid w:val="007032EB"/>
    <w:rsid w:val="00723993"/>
    <w:rsid w:val="00745370"/>
    <w:rsid w:val="00753A74"/>
    <w:rsid w:val="00763391"/>
    <w:rsid w:val="007709AF"/>
    <w:rsid w:val="00771A86"/>
    <w:rsid w:val="00817A3B"/>
    <w:rsid w:val="008658D3"/>
    <w:rsid w:val="008A0840"/>
    <w:rsid w:val="008A3B21"/>
    <w:rsid w:val="008C38AE"/>
    <w:rsid w:val="008F23E6"/>
    <w:rsid w:val="00906AB3"/>
    <w:rsid w:val="00910214"/>
    <w:rsid w:val="00914418"/>
    <w:rsid w:val="0094333F"/>
    <w:rsid w:val="009435E6"/>
    <w:rsid w:val="00990B4B"/>
    <w:rsid w:val="009C3A13"/>
    <w:rsid w:val="00A6236E"/>
    <w:rsid w:val="00A67681"/>
    <w:rsid w:val="00AB6BCB"/>
    <w:rsid w:val="00AD7397"/>
    <w:rsid w:val="00B61D1F"/>
    <w:rsid w:val="00C44F48"/>
    <w:rsid w:val="00C54329"/>
    <w:rsid w:val="00C626C0"/>
    <w:rsid w:val="00D31D65"/>
    <w:rsid w:val="00D34708"/>
    <w:rsid w:val="00D40C48"/>
    <w:rsid w:val="00DE3015"/>
    <w:rsid w:val="00DF61A3"/>
    <w:rsid w:val="00E5278C"/>
    <w:rsid w:val="00EB2942"/>
    <w:rsid w:val="00F0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942"/>
    <w:pPr>
      <w:tabs>
        <w:tab w:val="left" w:pos="567"/>
        <w:tab w:val="left" w:pos="1134"/>
        <w:tab w:val="right" w:pos="10206"/>
      </w:tabs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8306"/>
      </w:tabs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4E03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31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431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65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4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semiHidden/>
    <w:rsid w:val="0004313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04313F"/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942"/>
    <w:pPr>
      <w:tabs>
        <w:tab w:val="left" w:pos="567"/>
        <w:tab w:val="left" w:pos="1134"/>
        <w:tab w:val="right" w:pos="10206"/>
      </w:tabs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8306"/>
      </w:tabs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4E03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31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431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65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4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semiHidden/>
    <w:rsid w:val="0004313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04313F"/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CA3996-AFFD-494D-876E-8B23C3D3F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2337DA65.dotm</Template>
  <TotalTime>8</TotalTime>
  <Pages>1</Pages>
  <Words>110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Heyday5 Pty Ltd</Company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Heyday5 Pty Ltd</dc:creator>
  <cp:lastModifiedBy>Melissa Ries</cp:lastModifiedBy>
  <cp:revision>5</cp:revision>
  <cp:lastPrinted>2014-02-17T08:13:00Z</cp:lastPrinted>
  <dcterms:created xsi:type="dcterms:W3CDTF">2014-02-10T00:14:00Z</dcterms:created>
  <dcterms:modified xsi:type="dcterms:W3CDTF">2014-02-17T08:13:00Z</dcterms:modified>
</cp:coreProperties>
</file>