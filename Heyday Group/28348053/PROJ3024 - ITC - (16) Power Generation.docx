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850"/>
        <w:gridCol w:w="1276"/>
        <w:gridCol w:w="1134"/>
        <w:gridCol w:w="425"/>
        <w:gridCol w:w="142"/>
        <w:gridCol w:w="709"/>
        <w:gridCol w:w="1063"/>
        <w:gridCol w:w="496"/>
        <w:gridCol w:w="283"/>
        <w:gridCol w:w="284"/>
        <w:gridCol w:w="1063"/>
        <w:gridCol w:w="71"/>
        <w:gridCol w:w="283"/>
        <w:gridCol w:w="142"/>
        <w:gridCol w:w="567"/>
        <w:gridCol w:w="992"/>
        <w:gridCol w:w="851"/>
        <w:gridCol w:w="283"/>
        <w:gridCol w:w="426"/>
        <w:gridCol w:w="425"/>
        <w:gridCol w:w="1559"/>
      </w:tblGrid>
      <w:tr w:rsidR="0004313F" w:rsidRPr="003336DC" w:rsidTr="001C113A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1C113A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1C113A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1C113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1C113A" w:rsidTr="001C113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12" w:space="0" w:color="auto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1C113A">
              <w:rPr>
                <w:b/>
                <w:bCs/>
                <w:sz w:val="16"/>
              </w:rPr>
              <w:t>ITEM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proofErr w:type="spellStart"/>
            <w:r w:rsidRPr="001C113A">
              <w:rPr>
                <w:b/>
                <w:bCs/>
                <w:sz w:val="16"/>
              </w:rPr>
              <w:t>QA</w:t>
            </w:r>
            <w:proofErr w:type="spellEnd"/>
            <w:r w:rsidRPr="001C113A">
              <w:rPr>
                <w:b/>
                <w:bCs/>
                <w:sz w:val="16"/>
              </w:rPr>
              <w:t xml:space="preserve"> CHECK AS PER SUPPLIER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1C113A">
              <w:rPr>
                <w:b/>
                <w:bCs/>
                <w:sz w:val="16"/>
              </w:rPr>
              <w:t>DATE</w:t>
            </w:r>
          </w:p>
        </w:tc>
        <w:tc>
          <w:tcPr>
            <w:tcW w:w="3686" w:type="dxa"/>
            <w:gridSpan w:val="5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DRAWING NO/</w:t>
            </w:r>
          </w:p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  <w:u w:val="single"/>
              </w:rPr>
            </w:pPr>
            <w:r w:rsidRPr="001C113A">
              <w:rPr>
                <w:b/>
                <w:bCs/>
                <w:sz w:val="16"/>
              </w:rPr>
              <w:t>SPECIFICATION CLAUSE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SYSTEMS/</w:t>
            </w:r>
            <w:r w:rsidRPr="001C113A">
              <w:rPr>
                <w:b/>
                <w:sz w:val="16"/>
              </w:rPr>
              <w:t>EQUIPMENT</w:t>
            </w:r>
          </w:p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u w:val="single"/>
              </w:rPr>
            </w:pPr>
            <w:r w:rsidRPr="001C113A">
              <w:rPr>
                <w:b/>
                <w:sz w:val="16"/>
              </w:rPr>
              <w:t>INSTALLATION</w:t>
            </w:r>
          </w:p>
        </w:tc>
        <w:tc>
          <w:tcPr>
            <w:tcW w:w="2126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TEST AND</w:t>
            </w:r>
          </w:p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COMMISSION</w:t>
            </w:r>
          </w:p>
        </w:tc>
        <w:tc>
          <w:tcPr>
            <w:tcW w:w="4536" w:type="dxa"/>
            <w:gridSpan w:val="6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1C113A" w:rsidRPr="001C113A" w:rsidRDefault="001C113A" w:rsidP="001C113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REMARKS</w:t>
            </w:r>
          </w:p>
        </w:tc>
      </w:tr>
      <w:tr w:rsidR="001C113A" w:rsidTr="001C113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1C113A" w:rsidRDefault="001C113A" w:rsidP="00B72EF3">
            <w:pPr>
              <w:jc w:val="center"/>
              <w:rPr>
                <w:bCs/>
                <w:sz w:val="16"/>
              </w:rPr>
            </w:pPr>
          </w:p>
        </w:tc>
        <w:tc>
          <w:tcPr>
            <w:tcW w:w="1418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1C113A" w:rsidRDefault="001C113A" w:rsidP="00B72EF3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850" w:type="dxa"/>
            <w:vMerge/>
            <w:tcBorders>
              <w:bottom w:val="single" w:sz="12" w:space="0" w:color="auto"/>
            </w:tcBorders>
            <w:vAlign w:val="center"/>
          </w:tcPr>
          <w:p w:rsidR="001C113A" w:rsidRDefault="001C113A" w:rsidP="00B72EF3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1C113A" w:rsidRDefault="001C113A" w:rsidP="00B72EF3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C113A" w:rsidRPr="001C113A" w:rsidRDefault="001C113A" w:rsidP="00B72EF3">
            <w:pPr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CHECK</w:t>
            </w:r>
          </w:p>
          <w:p w:rsidR="001C113A" w:rsidRPr="001C113A" w:rsidRDefault="001C113A" w:rsidP="00B72EF3">
            <w:pPr>
              <w:jc w:val="center"/>
              <w:rPr>
                <w:b/>
                <w:bCs/>
                <w:sz w:val="16"/>
                <w:u w:val="single"/>
              </w:rPr>
            </w:pPr>
            <w:r w:rsidRPr="001C113A">
              <w:rPr>
                <w:b/>
                <w:bCs/>
                <w:sz w:val="16"/>
              </w:rPr>
              <w:t>BY</w:t>
            </w: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13A" w:rsidRPr="001C113A" w:rsidRDefault="001C113A" w:rsidP="00B72EF3">
            <w:pPr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DATE</w:t>
            </w: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1C113A" w:rsidRPr="001C113A" w:rsidRDefault="001C113A" w:rsidP="00B72EF3">
            <w:pPr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CHECK</w:t>
            </w:r>
          </w:p>
          <w:p w:rsidR="001C113A" w:rsidRPr="001C113A" w:rsidRDefault="001C113A" w:rsidP="00B72EF3">
            <w:pPr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BY</w:t>
            </w: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13A" w:rsidRPr="001C113A" w:rsidRDefault="001C113A" w:rsidP="00B72EF3">
            <w:pPr>
              <w:jc w:val="center"/>
              <w:rPr>
                <w:b/>
                <w:bCs/>
                <w:sz w:val="16"/>
              </w:rPr>
            </w:pPr>
            <w:r w:rsidRPr="001C113A">
              <w:rPr>
                <w:b/>
                <w:bCs/>
                <w:sz w:val="16"/>
              </w:rPr>
              <w:t>DATE</w:t>
            </w:r>
          </w:p>
        </w:tc>
        <w:tc>
          <w:tcPr>
            <w:tcW w:w="4536" w:type="dxa"/>
            <w:gridSpan w:val="6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1C113A" w:rsidRDefault="001C113A" w:rsidP="00B72EF3">
            <w:pPr>
              <w:jc w:val="center"/>
              <w:rPr>
                <w:bCs/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  <w:tcBorders>
              <w:top w:val="nil"/>
            </w:tcBorders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bookmarkStart w:id="0" w:name="_GoBack" w:colFirst="0" w:colLast="0"/>
            <w:r w:rsidRPr="002D4142">
              <w:rPr>
                <w:sz w:val="16"/>
              </w:rPr>
              <w:t>1</w:t>
            </w:r>
          </w:p>
        </w:tc>
        <w:tc>
          <w:tcPr>
            <w:tcW w:w="1418" w:type="dxa"/>
            <w:gridSpan w:val="3"/>
            <w:tcBorders>
              <w:top w:val="nil"/>
            </w:tcBorders>
          </w:tcPr>
          <w:p w:rsidR="001C113A" w:rsidRPr="00A57830" w:rsidRDefault="001C113A" w:rsidP="00A57830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top w:val="nil"/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</w:tcPr>
          <w:p w:rsidR="001C113A" w:rsidRPr="002D4142" w:rsidRDefault="001C113A" w:rsidP="002D4142">
            <w:pPr>
              <w:tabs>
                <w:tab w:val="center" w:pos="230"/>
              </w:tabs>
              <w:jc w:val="center"/>
              <w:rPr>
                <w:sz w:val="16"/>
              </w:rPr>
            </w:pPr>
            <w:r w:rsidRPr="002D4142">
              <w:rPr>
                <w:sz w:val="16"/>
              </w:rPr>
              <w:t>2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3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4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5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6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7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8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9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10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11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12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13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14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15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16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17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18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19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20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21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  <w:tr w:rsidR="001C113A" w:rsidTr="002D414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</w:tcPr>
          <w:p w:rsidR="001C113A" w:rsidRPr="002D4142" w:rsidRDefault="001C113A" w:rsidP="002D4142">
            <w:pPr>
              <w:jc w:val="center"/>
              <w:rPr>
                <w:sz w:val="16"/>
              </w:rPr>
            </w:pPr>
            <w:r w:rsidRPr="002D4142">
              <w:rPr>
                <w:sz w:val="16"/>
              </w:rPr>
              <w:t>22</w:t>
            </w:r>
          </w:p>
        </w:tc>
        <w:tc>
          <w:tcPr>
            <w:tcW w:w="1418" w:type="dxa"/>
            <w:gridSpan w:val="3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850" w:type="dxa"/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3686" w:type="dxa"/>
            <w:gridSpan w:val="5"/>
            <w:tcBorders>
              <w:right w:val="nil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1063" w:type="dxa"/>
            <w:gridSpan w:val="4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C113A" w:rsidRPr="00A57830" w:rsidRDefault="001C113A" w:rsidP="001C113A">
            <w:pPr>
              <w:jc w:val="center"/>
              <w:rPr>
                <w:sz w:val="16"/>
                <w:u w:val="single"/>
              </w:rPr>
            </w:pPr>
          </w:p>
        </w:tc>
        <w:tc>
          <w:tcPr>
            <w:tcW w:w="4536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C113A" w:rsidRPr="00A57830" w:rsidRDefault="001C113A" w:rsidP="00B72EF3">
            <w:pPr>
              <w:rPr>
                <w:sz w:val="16"/>
                <w:u w:val="single"/>
              </w:rPr>
            </w:pPr>
          </w:p>
        </w:tc>
      </w:tr>
    </w:tbl>
    <w:bookmarkEnd w:id="0"/>
    <w:p w:rsidR="00906AB3" w:rsidRPr="001C113A" w:rsidRDefault="001C113A" w:rsidP="00906AB3">
      <w:pPr>
        <w:rPr>
          <w:sz w:val="10"/>
          <w:szCs w:val="10"/>
        </w:rPr>
      </w:pPr>
      <w:r w:rsidRPr="001C113A">
        <w:rPr>
          <w:caps/>
          <w:sz w:val="16"/>
        </w:rPr>
        <w:t xml:space="preserve">TESTING &amp; COMMISSIONING: </w:t>
      </w:r>
      <w:r w:rsidRPr="001C113A">
        <w:rPr>
          <w:caps/>
          <w:sz w:val="16"/>
        </w:rPr>
        <w:tab/>
        <w:t>Refer to ISO Standard for Power Generation Testing &amp; Manufacturers Specifications/Requirements.</w:t>
      </w:r>
    </w:p>
    <w:p w:rsidR="001C113A" w:rsidRPr="001C113A" w:rsidRDefault="001C113A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1C113A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1C113A" w:rsidRPr="001C113A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1C113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A57830">
            <w:rPr>
              <w:rFonts w:cs="Arial"/>
              <w:noProof/>
              <w:snapToGrid w:val="0"/>
              <w:sz w:val="12"/>
            </w:rPr>
            <w:t>PROJ3024 - ITC - (16) Power Generation.docx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1C113A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[PROJ3024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13A" w:rsidRDefault="002D41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03903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1C113A" w:rsidP="001C113A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16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bCs/>
              <w:sz w:val="28"/>
            </w:rPr>
            <w:t>POWER GENERATION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13A" w:rsidRDefault="002D41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03902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C113A"/>
    <w:rsid w:val="001E20F4"/>
    <w:rsid w:val="00206AA3"/>
    <w:rsid w:val="00207A74"/>
    <w:rsid w:val="00247546"/>
    <w:rsid w:val="002C1A76"/>
    <w:rsid w:val="002D4142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57830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65B43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73EB3-3C98-4EA8-8056-90370BDA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EA49B2D7.dotm</Template>
  <TotalTime>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2014-02-04T01:08:00Z</cp:lastPrinted>
  <dcterms:created xsi:type="dcterms:W3CDTF">2014-02-04T00:59:00Z</dcterms:created>
  <dcterms:modified xsi:type="dcterms:W3CDTF">2014-02-17T07:38:00Z</dcterms:modified>
</cp:coreProperties>
</file>