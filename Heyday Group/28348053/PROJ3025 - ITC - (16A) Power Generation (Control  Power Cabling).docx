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"/>
        <w:gridCol w:w="709"/>
        <w:gridCol w:w="21"/>
        <w:gridCol w:w="263"/>
        <w:gridCol w:w="467"/>
        <w:gridCol w:w="730"/>
        <w:gridCol w:w="730"/>
        <w:gridCol w:w="199"/>
        <w:gridCol w:w="531"/>
        <w:gridCol w:w="603"/>
        <w:gridCol w:w="128"/>
        <w:gridCol w:w="297"/>
        <w:gridCol w:w="142"/>
        <w:gridCol w:w="291"/>
        <w:gridCol w:w="730"/>
        <w:gridCol w:w="730"/>
        <w:gridCol w:w="517"/>
        <w:gridCol w:w="213"/>
        <w:gridCol w:w="70"/>
        <w:gridCol w:w="661"/>
        <w:gridCol w:w="730"/>
        <w:gridCol w:w="27"/>
        <w:gridCol w:w="283"/>
        <w:gridCol w:w="142"/>
        <w:gridCol w:w="278"/>
        <w:gridCol w:w="289"/>
        <w:gridCol w:w="441"/>
        <w:gridCol w:w="551"/>
        <w:gridCol w:w="179"/>
        <w:gridCol w:w="672"/>
        <w:gridCol w:w="59"/>
        <w:gridCol w:w="224"/>
        <w:gridCol w:w="426"/>
        <w:gridCol w:w="425"/>
        <w:gridCol w:w="1559"/>
      </w:tblGrid>
      <w:tr w:rsidR="0004313F" w:rsidRPr="003336DC" w:rsidTr="00216F7F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10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216F7F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216F7F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216F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216F7F" w:rsidRPr="0008528E" w:rsidTr="00216F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216F7F" w:rsidRPr="0008528E" w:rsidRDefault="00216F7F" w:rsidP="00216F7F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08528E">
              <w:rPr>
                <w:b/>
                <w:bCs/>
                <w:sz w:val="16"/>
              </w:rPr>
              <w:t>LEVEL/AREA</w:t>
            </w:r>
          </w:p>
        </w:tc>
        <w:tc>
          <w:tcPr>
            <w:tcW w:w="146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6F7F" w:rsidRPr="0008528E" w:rsidRDefault="00216F7F" w:rsidP="00216F7F">
            <w:pPr>
              <w:jc w:val="center"/>
              <w:rPr>
                <w:b/>
                <w:bCs/>
                <w:sz w:val="16"/>
              </w:rPr>
            </w:pPr>
            <w:r w:rsidRPr="0008528E">
              <w:rPr>
                <w:b/>
                <w:bCs/>
                <w:sz w:val="16"/>
              </w:rPr>
              <w:t xml:space="preserve">CORRECT LOCATION TO </w:t>
            </w:r>
            <w:proofErr w:type="spellStart"/>
            <w:r w:rsidRPr="0008528E">
              <w:rPr>
                <w:b/>
                <w:bCs/>
                <w:sz w:val="16"/>
              </w:rPr>
              <w:t>DRG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16F7F" w:rsidRPr="0008528E" w:rsidRDefault="00216F7F" w:rsidP="00216F7F">
            <w:pPr>
              <w:jc w:val="center"/>
              <w:rPr>
                <w:b/>
                <w:bCs/>
                <w:sz w:val="16"/>
              </w:rPr>
            </w:pPr>
            <w:r w:rsidRPr="0008528E">
              <w:rPr>
                <w:b/>
                <w:bCs/>
                <w:sz w:val="16"/>
              </w:rPr>
              <w:t>CONTROL CABLING FUEL SYSTEM</w:t>
            </w:r>
          </w:p>
        </w:tc>
        <w:tc>
          <w:tcPr>
            <w:tcW w:w="1461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16F7F" w:rsidRPr="0008528E" w:rsidRDefault="00216F7F" w:rsidP="00216F7F">
            <w:pPr>
              <w:jc w:val="center"/>
              <w:rPr>
                <w:b/>
                <w:bCs/>
                <w:sz w:val="16"/>
              </w:rPr>
            </w:pPr>
            <w:r w:rsidRPr="0008528E">
              <w:rPr>
                <w:b/>
                <w:bCs/>
                <w:sz w:val="16"/>
              </w:rPr>
              <w:t>CONTROL CABLING DIESEL BOARD</w:t>
            </w:r>
          </w:p>
        </w:tc>
        <w:tc>
          <w:tcPr>
            <w:tcW w:w="146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16F7F" w:rsidRPr="0008528E" w:rsidRDefault="00216F7F" w:rsidP="00216F7F">
            <w:pPr>
              <w:jc w:val="center"/>
              <w:rPr>
                <w:b/>
                <w:bCs/>
                <w:sz w:val="16"/>
              </w:rPr>
            </w:pPr>
            <w:r w:rsidRPr="0008528E">
              <w:rPr>
                <w:b/>
                <w:bCs/>
                <w:sz w:val="16"/>
              </w:rPr>
              <w:t>CONTROL CABLING TERMINATING</w:t>
            </w:r>
          </w:p>
          <w:p w:rsidR="00216F7F" w:rsidRPr="0008528E" w:rsidRDefault="00216F7F" w:rsidP="00216F7F">
            <w:pPr>
              <w:jc w:val="center"/>
              <w:rPr>
                <w:b/>
                <w:bCs/>
                <w:sz w:val="16"/>
              </w:rPr>
            </w:pPr>
            <w:r w:rsidRPr="0008528E">
              <w:rPr>
                <w:b/>
                <w:bCs/>
                <w:sz w:val="16"/>
              </w:rPr>
              <w:t>(TEST CABLE)</w:t>
            </w:r>
          </w:p>
        </w:tc>
        <w:tc>
          <w:tcPr>
            <w:tcW w:w="146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16F7F" w:rsidRPr="0008528E" w:rsidRDefault="00216F7F" w:rsidP="00216F7F">
            <w:pPr>
              <w:jc w:val="center"/>
              <w:rPr>
                <w:b/>
                <w:bCs/>
                <w:sz w:val="16"/>
              </w:rPr>
            </w:pPr>
            <w:r w:rsidRPr="0008528E">
              <w:rPr>
                <w:b/>
                <w:bCs/>
                <w:sz w:val="16"/>
              </w:rPr>
              <w:t>POWER CABLING FUEL SYSTEM</w:t>
            </w:r>
          </w:p>
        </w:tc>
        <w:tc>
          <w:tcPr>
            <w:tcW w:w="146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16F7F" w:rsidRPr="0008528E" w:rsidRDefault="00216F7F" w:rsidP="00216F7F">
            <w:pPr>
              <w:jc w:val="center"/>
              <w:rPr>
                <w:b/>
                <w:bCs/>
                <w:sz w:val="16"/>
              </w:rPr>
            </w:pPr>
            <w:r w:rsidRPr="0008528E">
              <w:rPr>
                <w:b/>
                <w:bCs/>
                <w:sz w:val="16"/>
              </w:rPr>
              <w:t xml:space="preserve">POWER CABLING </w:t>
            </w:r>
            <w:proofErr w:type="spellStart"/>
            <w:r w:rsidRPr="0008528E">
              <w:rPr>
                <w:b/>
                <w:bCs/>
                <w:sz w:val="16"/>
              </w:rPr>
              <w:t>GENSET</w:t>
            </w:r>
            <w:proofErr w:type="spellEnd"/>
            <w:r w:rsidRPr="0008528E">
              <w:rPr>
                <w:b/>
                <w:bCs/>
                <w:sz w:val="16"/>
              </w:rPr>
              <w:t xml:space="preserve"> TO BOARD</w:t>
            </w:r>
          </w:p>
        </w:tc>
        <w:tc>
          <w:tcPr>
            <w:tcW w:w="1460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16F7F" w:rsidRPr="0008528E" w:rsidRDefault="00216F7F" w:rsidP="00216F7F">
            <w:pPr>
              <w:jc w:val="center"/>
              <w:rPr>
                <w:b/>
                <w:bCs/>
                <w:sz w:val="16"/>
              </w:rPr>
            </w:pPr>
            <w:r w:rsidRPr="0008528E">
              <w:rPr>
                <w:b/>
                <w:bCs/>
                <w:sz w:val="16"/>
              </w:rPr>
              <w:t>POWER CABLING TERMINATING</w:t>
            </w:r>
          </w:p>
          <w:p w:rsidR="00216F7F" w:rsidRPr="0008528E" w:rsidRDefault="00216F7F" w:rsidP="00216F7F">
            <w:pPr>
              <w:jc w:val="center"/>
              <w:rPr>
                <w:b/>
                <w:bCs/>
                <w:sz w:val="16"/>
              </w:rPr>
            </w:pPr>
            <w:r w:rsidRPr="0008528E">
              <w:rPr>
                <w:b/>
                <w:bCs/>
                <w:sz w:val="16"/>
              </w:rPr>
              <w:t>(TEST CABLE)</w:t>
            </w:r>
          </w:p>
        </w:tc>
        <w:tc>
          <w:tcPr>
            <w:tcW w:w="1461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16F7F" w:rsidRPr="0008528E" w:rsidRDefault="00216F7F" w:rsidP="00216F7F">
            <w:pPr>
              <w:jc w:val="center"/>
              <w:rPr>
                <w:b/>
                <w:bCs/>
                <w:sz w:val="16"/>
              </w:rPr>
            </w:pPr>
            <w:r w:rsidRPr="0008528E">
              <w:rPr>
                <w:b/>
                <w:bCs/>
                <w:sz w:val="16"/>
              </w:rPr>
              <w:t>ALL CONTROL &amp; POWER CABLE LABELLED</w:t>
            </w:r>
          </w:p>
        </w:tc>
        <w:tc>
          <w:tcPr>
            <w:tcW w:w="263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216F7F" w:rsidRPr="0008528E" w:rsidRDefault="00216F7F" w:rsidP="00216F7F">
            <w:pPr>
              <w:jc w:val="center"/>
              <w:rPr>
                <w:b/>
              </w:rPr>
            </w:pPr>
            <w:r w:rsidRPr="0008528E">
              <w:rPr>
                <w:b/>
                <w:sz w:val="16"/>
              </w:rPr>
              <w:t>REMARKS</w:t>
            </w:r>
          </w:p>
        </w:tc>
      </w:tr>
      <w:tr w:rsidR="00216F7F" w:rsidTr="00216F7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134" w:type="dxa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:rsidR="00216F7F" w:rsidRDefault="00216F7F" w:rsidP="00796AAD">
            <w:pPr>
              <w:jc w:val="center"/>
              <w:rPr>
                <w:b/>
                <w:sz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CHECK</w:t>
            </w:r>
          </w:p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BY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DATE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CHECK</w:t>
            </w:r>
          </w:p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BY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DATE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CHECK</w:t>
            </w:r>
          </w:p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BY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DATE</w:t>
            </w:r>
          </w:p>
        </w:tc>
        <w:tc>
          <w:tcPr>
            <w:tcW w:w="73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CHECK</w:t>
            </w:r>
          </w:p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BY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DATE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CHECK</w:t>
            </w:r>
          </w:p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BY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DATE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CHECK</w:t>
            </w:r>
          </w:p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BY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DATE</w:t>
            </w:r>
          </w:p>
        </w:tc>
        <w:tc>
          <w:tcPr>
            <w:tcW w:w="73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CHECK</w:t>
            </w:r>
          </w:p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BY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DATE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CHECK</w:t>
            </w:r>
          </w:p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BY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16F7F" w:rsidRPr="0008528E" w:rsidRDefault="00216F7F" w:rsidP="00216F7F">
            <w:pPr>
              <w:ind w:left="-141" w:right="-186"/>
              <w:jc w:val="center"/>
              <w:rPr>
                <w:b/>
                <w:sz w:val="16"/>
              </w:rPr>
            </w:pPr>
            <w:r w:rsidRPr="0008528E">
              <w:rPr>
                <w:b/>
                <w:sz w:val="16"/>
              </w:rPr>
              <w:t>DATE</w:t>
            </w:r>
          </w:p>
        </w:tc>
        <w:tc>
          <w:tcPr>
            <w:tcW w:w="2634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216F7F" w:rsidRDefault="00216F7F" w:rsidP="00796AAD">
            <w:pPr>
              <w:jc w:val="center"/>
              <w:rPr>
                <w:sz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2634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  <w:tr w:rsidR="00216F7F" w:rsidRPr="00920662" w:rsidTr="0092066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28" w:right="-65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70" w:right="-16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71" w:right="-12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3"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15" w:right="-78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CB2196">
            <w:pPr>
              <w:tabs>
                <w:tab w:val="clear" w:pos="567"/>
                <w:tab w:val="clear" w:pos="1134"/>
              </w:tabs>
              <w:ind w:left="-157" w:right="-177"/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201" w:right="-134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4"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</w:tabs>
              <w:ind w:left="-101" w:right="-91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6" w:space="0" w:color="auto"/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:rsidR="00216F7F" w:rsidRPr="00920662" w:rsidRDefault="00216F7F" w:rsidP="009206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1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tabs>
                <w:tab w:val="clear" w:pos="567"/>
                <w:tab w:val="clear" w:pos="1134"/>
              </w:tabs>
              <w:ind w:left="-144" w:right="-48"/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216F7F" w:rsidRPr="00920662" w:rsidRDefault="00216F7F" w:rsidP="00920662">
            <w:pPr>
              <w:jc w:val="left"/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216F7F" w:rsidRPr="00CE2F71" w:rsidTr="00216F7F">
        <w:tc>
          <w:tcPr>
            <w:tcW w:w="15451" w:type="dxa"/>
            <w:gridSpan w:val="4"/>
            <w:tcBorders>
              <w:top w:val="single" w:sz="8" w:space="0" w:color="auto"/>
            </w:tcBorders>
          </w:tcPr>
          <w:p w:rsidR="00216F7F" w:rsidRPr="00CE2F71" w:rsidRDefault="00216F7F" w:rsidP="00216F7F">
            <w:pPr>
              <w:tabs>
                <w:tab w:val="left" w:pos="1418"/>
                <w:tab w:val="left" w:pos="2552"/>
                <w:tab w:val="right" w:pos="14884"/>
              </w:tabs>
              <w:rPr>
                <w:i/>
              </w:rPr>
            </w:pPr>
            <w:r w:rsidRPr="00CE2F71">
              <w:rPr>
                <w:i/>
                <w:sz w:val="16"/>
              </w:rPr>
              <w:t xml:space="preserve">TESTING &amp; COMMISSIONING: </w:t>
            </w:r>
            <w:r w:rsidRPr="00CE2F71">
              <w:rPr>
                <w:i/>
                <w:sz w:val="16"/>
              </w:rPr>
              <w:tab/>
            </w:r>
            <w:r w:rsidRPr="00CE2F71">
              <w:rPr>
                <w:i/>
                <w:caps/>
                <w:sz w:val="16"/>
              </w:rPr>
              <w:t xml:space="preserve">Refer </w:t>
            </w:r>
            <w:r w:rsidRPr="00CE2F71">
              <w:rPr>
                <w:bCs/>
                <w:i/>
                <w:caps/>
                <w:sz w:val="16"/>
              </w:rPr>
              <w:t>To Specified Program &amp; Iso Standards For Power Generation.</w:t>
            </w:r>
          </w:p>
          <w:p w:rsidR="00216F7F" w:rsidRPr="00CE2F71" w:rsidRDefault="00216F7F" w:rsidP="00FD75FD">
            <w:pPr>
              <w:rPr>
                <w:i/>
                <w:sz w:val="2"/>
                <w:szCs w:val="16"/>
              </w:rPr>
            </w:pPr>
          </w:p>
        </w:tc>
      </w:tr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216F7F" w:rsidRPr="00216F7F">
              <w:rPr>
                <w:sz w:val="16"/>
              </w:rPr>
              <w:t>(2) SPECIFICATION</w:t>
            </w:r>
            <w:r w:rsidR="00216F7F">
              <w:rPr>
                <w:b/>
                <w:sz w:val="16"/>
              </w:rPr>
              <w:t>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default" r:id="rId8"/>
      <w:footerReference w:type="default" r:id="rId9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216F7F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CE2F71">
            <w:rPr>
              <w:rFonts w:cs="Arial"/>
              <w:noProof/>
              <w:snapToGrid w:val="0"/>
              <w:sz w:val="12"/>
            </w:rPr>
            <w:t>PROJ3025 - ITC - (16A) Power Generation (Control  Power Cabling).docx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216F7F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[PROJ3025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Default="00005EE8" w:rsidP="00005EE8">
          <w:pPr>
            <w:jc w:val="center"/>
            <w:rPr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16A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 w:rsidRPr="00005EE8">
            <w:rPr>
              <w:b/>
              <w:sz w:val="28"/>
              <w:szCs w:val="28"/>
            </w:rPr>
            <w:t>POWER GENERATION (CONTROL &amp; POWER CABLING)</w:t>
          </w:r>
        </w:p>
        <w:p w:rsidR="00216F7F" w:rsidRPr="0004313F" w:rsidRDefault="00216F7F" w:rsidP="00005EE8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sz w:val="28"/>
              <w:szCs w:val="28"/>
            </w:rPr>
            <w:t>Subcontract to Heyday Group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05EE8"/>
    <w:rsid w:val="0003414F"/>
    <w:rsid w:val="0004313F"/>
    <w:rsid w:val="00050B4A"/>
    <w:rsid w:val="0008528E"/>
    <w:rsid w:val="000C75AE"/>
    <w:rsid w:val="000D35A7"/>
    <w:rsid w:val="00160D42"/>
    <w:rsid w:val="001645C0"/>
    <w:rsid w:val="001E20F4"/>
    <w:rsid w:val="00206AA3"/>
    <w:rsid w:val="00207A74"/>
    <w:rsid w:val="00216F7F"/>
    <w:rsid w:val="00247546"/>
    <w:rsid w:val="002C1A76"/>
    <w:rsid w:val="00316FB1"/>
    <w:rsid w:val="00321D50"/>
    <w:rsid w:val="003308E1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20662"/>
    <w:rsid w:val="0094333F"/>
    <w:rsid w:val="009435E6"/>
    <w:rsid w:val="00990B4B"/>
    <w:rsid w:val="009C3A13"/>
    <w:rsid w:val="00A6236E"/>
    <w:rsid w:val="00A67681"/>
    <w:rsid w:val="00AB6BCB"/>
    <w:rsid w:val="00AD7397"/>
    <w:rsid w:val="00B61D1F"/>
    <w:rsid w:val="00C54329"/>
    <w:rsid w:val="00C626C0"/>
    <w:rsid w:val="00CB2196"/>
    <w:rsid w:val="00CE2F71"/>
    <w:rsid w:val="00D31D65"/>
    <w:rsid w:val="00D34708"/>
    <w:rsid w:val="00D40C48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BB6C8-96A7-4D67-A9F7-662B537CF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87B8B738.dotm</Template>
  <TotalTime>31</TotalTime>
  <Pages>1</Pages>
  <Words>137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7</cp:revision>
  <cp:lastPrinted>2014-02-04T02:36:00Z</cp:lastPrinted>
  <dcterms:created xsi:type="dcterms:W3CDTF">2014-02-04T01:16:00Z</dcterms:created>
  <dcterms:modified xsi:type="dcterms:W3CDTF">2014-02-19T03:26:00Z</dcterms:modified>
</cp:coreProperties>
</file>