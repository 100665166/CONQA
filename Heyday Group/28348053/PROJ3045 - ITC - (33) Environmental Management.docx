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284"/>
        <w:gridCol w:w="1654"/>
        <w:gridCol w:w="1323"/>
        <w:gridCol w:w="425"/>
        <w:gridCol w:w="283"/>
        <w:gridCol w:w="2127"/>
        <w:gridCol w:w="1842"/>
        <w:gridCol w:w="142"/>
        <w:gridCol w:w="425"/>
        <w:gridCol w:w="567"/>
        <w:gridCol w:w="426"/>
        <w:gridCol w:w="992"/>
        <w:gridCol w:w="567"/>
        <w:gridCol w:w="142"/>
        <w:gridCol w:w="141"/>
        <w:gridCol w:w="1843"/>
      </w:tblGrid>
      <w:tr w:rsidR="00BD52D3" w:rsidTr="00BD52D3">
        <w:tc>
          <w:tcPr>
            <w:tcW w:w="993" w:type="dxa"/>
            <w:tcBorders>
              <w:bottom w:val="single" w:sz="4" w:space="0" w:color="auto"/>
              <w:right w:val="nil"/>
            </w:tcBorders>
          </w:tcPr>
          <w:p w:rsidR="00BD52D3" w:rsidRDefault="00BD52D3" w:rsidP="00BD52D3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</w:rPr>
            </w:pPr>
            <w:r>
              <w:rPr>
                <w:b/>
                <w:iCs/>
              </w:rPr>
              <w:t>Client:</w:t>
            </w:r>
          </w:p>
        </w:tc>
        <w:tc>
          <w:tcPr>
            <w:tcW w:w="3213" w:type="dxa"/>
            <w:gridSpan w:val="3"/>
            <w:tcBorders>
              <w:left w:val="nil"/>
              <w:bottom w:val="single" w:sz="4" w:space="0" w:color="auto"/>
            </w:tcBorders>
          </w:tcPr>
          <w:p w:rsidR="00BD52D3" w:rsidRDefault="00BD52D3" w:rsidP="00BD52D3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center"/>
              <w:rPr>
                <w:bCs/>
                <w:iCs/>
                <w:u w:val="single"/>
              </w:rPr>
            </w:pPr>
          </w:p>
        </w:tc>
        <w:tc>
          <w:tcPr>
            <w:tcW w:w="1748" w:type="dxa"/>
            <w:gridSpan w:val="2"/>
            <w:tcBorders>
              <w:bottom w:val="single" w:sz="4" w:space="0" w:color="auto"/>
              <w:right w:val="nil"/>
            </w:tcBorders>
          </w:tcPr>
          <w:p w:rsidR="00BD52D3" w:rsidRDefault="00BD52D3" w:rsidP="00BD52D3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</w:rPr>
            </w:pPr>
            <w:r>
              <w:rPr>
                <w:b/>
                <w:iCs/>
              </w:rPr>
              <w:t>Project Name:</w:t>
            </w:r>
          </w:p>
        </w:tc>
        <w:tc>
          <w:tcPr>
            <w:tcW w:w="4252" w:type="dxa"/>
            <w:gridSpan w:val="3"/>
            <w:tcBorders>
              <w:left w:val="nil"/>
              <w:bottom w:val="single" w:sz="4" w:space="0" w:color="auto"/>
            </w:tcBorders>
          </w:tcPr>
          <w:p w:rsidR="00BD52D3" w:rsidRDefault="00BD52D3" w:rsidP="00BD52D3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center"/>
              <w:rPr>
                <w:bCs/>
                <w:iCs/>
                <w:u w:val="single"/>
              </w:rPr>
            </w:pPr>
          </w:p>
        </w:tc>
        <w:tc>
          <w:tcPr>
            <w:tcW w:w="1134" w:type="dxa"/>
            <w:gridSpan w:val="3"/>
            <w:tcBorders>
              <w:right w:val="nil"/>
            </w:tcBorders>
          </w:tcPr>
          <w:p w:rsidR="00BD52D3" w:rsidRDefault="00BD52D3" w:rsidP="00BD52D3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</w:rPr>
            </w:pPr>
            <w:r>
              <w:rPr>
                <w:b/>
                <w:iCs/>
              </w:rPr>
              <w:t>Job No:</w:t>
            </w:r>
          </w:p>
        </w:tc>
        <w:tc>
          <w:tcPr>
            <w:tcW w:w="1418" w:type="dxa"/>
            <w:gridSpan w:val="2"/>
            <w:tcBorders>
              <w:left w:val="nil"/>
            </w:tcBorders>
          </w:tcPr>
          <w:p w:rsidR="00BD52D3" w:rsidRDefault="00BD52D3" w:rsidP="00BD52D3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center"/>
              <w:rPr>
                <w:bCs/>
                <w:iCs/>
                <w:u w:val="single"/>
              </w:rPr>
            </w:pPr>
          </w:p>
        </w:tc>
        <w:tc>
          <w:tcPr>
            <w:tcW w:w="850" w:type="dxa"/>
            <w:gridSpan w:val="3"/>
            <w:tcBorders>
              <w:right w:val="nil"/>
            </w:tcBorders>
          </w:tcPr>
          <w:p w:rsidR="00BD52D3" w:rsidRPr="00BD52D3" w:rsidRDefault="00BD52D3" w:rsidP="00BD52D3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</w:rPr>
            </w:pPr>
            <w:r w:rsidRPr="00BD52D3">
              <w:rPr>
                <w:rFonts w:ascii="Arial" w:hAnsi="Arial" w:cs="Arial"/>
                <w:b/>
                <w:color w:val="auto"/>
              </w:rPr>
              <w:t>Sheet:</w:t>
            </w:r>
          </w:p>
        </w:tc>
        <w:tc>
          <w:tcPr>
            <w:tcW w:w="1843" w:type="dxa"/>
            <w:tcBorders>
              <w:left w:val="nil"/>
            </w:tcBorders>
          </w:tcPr>
          <w:p w:rsidR="00BD52D3" w:rsidRPr="00BD52D3" w:rsidRDefault="00BD52D3" w:rsidP="00454F80">
            <w:pPr>
              <w:pStyle w:val="Heading5"/>
              <w:tabs>
                <w:tab w:val="clear" w:pos="567"/>
                <w:tab w:val="clear" w:pos="1134"/>
                <w:tab w:val="center" w:pos="176"/>
                <w:tab w:val="left" w:pos="601"/>
                <w:tab w:val="left" w:pos="743"/>
                <w:tab w:val="center" w:pos="1026"/>
                <w:tab w:val="right" w:pos="1452"/>
              </w:tabs>
              <w:spacing w:before="60" w:after="60"/>
              <w:rPr>
                <w:rFonts w:ascii="Arial" w:hAnsi="Arial" w:cs="Arial"/>
                <w:sz w:val="18"/>
                <w:u w:val="single"/>
              </w:rPr>
            </w:pPr>
            <w:r w:rsidRPr="00BD52D3">
              <w:rPr>
                <w:rFonts w:ascii="Arial" w:hAnsi="Arial" w:cs="Arial"/>
                <w:color w:val="auto"/>
                <w:sz w:val="18"/>
                <w:u w:val="single"/>
              </w:rPr>
              <w:tab/>
            </w:r>
            <w:r w:rsidRPr="00BD52D3">
              <w:rPr>
                <w:rFonts w:ascii="Arial" w:hAnsi="Arial" w:cs="Arial"/>
                <w:color w:val="auto"/>
                <w:sz w:val="18"/>
                <w:u w:val="single"/>
              </w:rPr>
              <w:tab/>
              <w:t>Of</w:t>
            </w:r>
            <w:r w:rsidRPr="00BD52D3">
              <w:rPr>
                <w:rFonts w:ascii="Arial" w:hAnsi="Arial" w:cs="Arial"/>
                <w:color w:val="auto"/>
                <w:sz w:val="18"/>
                <w:u w:val="single"/>
              </w:rPr>
              <w:tab/>
            </w:r>
            <w:r w:rsidRPr="00BD52D3">
              <w:rPr>
                <w:rFonts w:ascii="Arial" w:hAnsi="Arial" w:cs="Arial"/>
                <w:color w:val="auto"/>
                <w:sz w:val="18"/>
                <w:u w:val="single"/>
              </w:rPr>
              <w:tab/>
            </w:r>
          </w:p>
        </w:tc>
      </w:tr>
      <w:tr w:rsidR="00BD52D3" w:rsidTr="00BD52D3">
        <w:tc>
          <w:tcPr>
            <w:tcW w:w="2268" w:type="dxa"/>
            <w:gridSpan w:val="2"/>
            <w:tcBorders>
              <w:right w:val="nil"/>
            </w:tcBorders>
          </w:tcPr>
          <w:p w:rsidR="00BD52D3" w:rsidRDefault="00BD52D3" w:rsidP="00BD52D3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</w:rPr>
            </w:pPr>
            <w:r>
              <w:rPr>
                <w:b/>
                <w:iCs/>
              </w:rPr>
              <w:t>Contract Manager:</w:t>
            </w:r>
          </w:p>
        </w:tc>
        <w:tc>
          <w:tcPr>
            <w:tcW w:w="1938" w:type="dxa"/>
            <w:gridSpan w:val="2"/>
            <w:tcBorders>
              <w:left w:val="nil"/>
            </w:tcBorders>
          </w:tcPr>
          <w:p w:rsidR="00BD52D3" w:rsidRDefault="00BD52D3" w:rsidP="00BD52D3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center"/>
              <w:rPr>
                <w:bCs/>
                <w:iCs/>
                <w:u w:val="single"/>
              </w:rPr>
            </w:pPr>
          </w:p>
        </w:tc>
        <w:tc>
          <w:tcPr>
            <w:tcW w:w="2031" w:type="dxa"/>
            <w:gridSpan w:val="3"/>
            <w:tcBorders>
              <w:right w:val="nil"/>
            </w:tcBorders>
          </w:tcPr>
          <w:p w:rsidR="00BD52D3" w:rsidRDefault="00BD52D3" w:rsidP="00BD52D3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</w:rPr>
            </w:pPr>
            <w:r>
              <w:rPr>
                <w:b/>
                <w:iCs/>
              </w:rPr>
              <w:t>Project Manager:</w:t>
            </w:r>
          </w:p>
        </w:tc>
        <w:tc>
          <w:tcPr>
            <w:tcW w:w="2127" w:type="dxa"/>
            <w:tcBorders>
              <w:left w:val="nil"/>
            </w:tcBorders>
          </w:tcPr>
          <w:p w:rsidR="00BD52D3" w:rsidRDefault="00BD52D3" w:rsidP="00BD52D3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center"/>
              <w:rPr>
                <w:bCs/>
                <w:iCs/>
                <w:u w:val="single"/>
              </w:rPr>
            </w:pPr>
          </w:p>
        </w:tc>
        <w:tc>
          <w:tcPr>
            <w:tcW w:w="1984" w:type="dxa"/>
            <w:gridSpan w:val="2"/>
            <w:tcBorders>
              <w:right w:val="nil"/>
            </w:tcBorders>
          </w:tcPr>
          <w:p w:rsidR="00BD52D3" w:rsidRDefault="00BD52D3" w:rsidP="00BD52D3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</w:rPr>
            </w:pPr>
            <w:r>
              <w:rPr>
                <w:b/>
                <w:iCs/>
              </w:rPr>
              <w:t>Site Supervisor:</w:t>
            </w:r>
          </w:p>
        </w:tc>
        <w:tc>
          <w:tcPr>
            <w:tcW w:w="2410" w:type="dxa"/>
            <w:gridSpan w:val="4"/>
            <w:tcBorders>
              <w:left w:val="nil"/>
            </w:tcBorders>
          </w:tcPr>
          <w:p w:rsidR="00BD52D3" w:rsidRDefault="00BD52D3" w:rsidP="00BD52D3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center"/>
              <w:rPr>
                <w:bCs/>
                <w:iCs/>
                <w:u w:val="single"/>
              </w:rPr>
            </w:pPr>
          </w:p>
        </w:tc>
        <w:tc>
          <w:tcPr>
            <w:tcW w:w="709" w:type="dxa"/>
            <w:gridSpan w:val="2"/>
            <w:tcBorders>
              <w:right w:val="nil"/>
            </w:tcBorders>
          </w:tcPr>
          <w:p w:rsidR="00BD52D3" w:rsidRDefault="00BD52D3" w:rsidP="00BD52D3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</w:rPr>
            </w:pPr>
            <w:r>
              <w:rPr>
                <w:b/>
                <w:iCs/>
              </w:rPr>
              <w:t>Date:</w:t>
            </w:r>
          </w:p>
        </w:tc>
        <w:tc>
          <w:tcPr>
            <w:tcW w:w="1984" w:type="dxa"/>
            <w:gridSpan w:val="2"/>
            <w:tcBorders>
              <w:left w:val="nil"/>
            </w:tcBorders>
          </w:tcPr>
          <w:p w:rsidR="00BD52D3" w:rsidRDefault="00BD52D3" w:rsidP="00BD52D3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center"/>
              <w:rPr>
                <w:bCs/>
                <w:iCs/>
                <w:u w:val="single"/>
              </w:rPr>
            </w:pPr>
          </w:p>
        </w:tc>
      </w:tr>
      <w:tr w:rsidR="00BD52D3" w:rsidTr="00BD52D3">
        <w:tc>
          <w:tcPr>
            <w:tcW w:w="2552" w:type="dxa"/>
            <w:gridSpan w:val="3"/>
            <w:tcBorders>
              <w:right w:val="nil"/>
            </w:tcBorders>
          </w:tcPr>
          <w:p w:rsidR="00BD52D3" w:rsidRDefault="00BD52D3" w:rsidP="00BD52D3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</w:rPr>
            </w:pPr>
            <w:r>
              <w:rPr>
                <w:b/>
                <w:iCs/>
              </w:rPr>
              <w:t>Check Authorised By:</w:t>
            </w:r>
          </w:p>
        </w:tc>
        <w:tc>
          <w:tcPr>
            <w:tcW w:w="1654" w:type="dxa"/>
            <w:tcBorders>
              <w:left w:val="nil"/>
            </w:tcBorders>
          </w:tcPr>
          <w:p w:rsidR="00BD52D3" w:rsidRDefault="00BD52D3" w:rsidP="00BD52D3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center"/>
              <w:rPr>
                <w:bCs/>
                <w:iCs/>
                <w:u w:val="single"/>
              </w:rPr>
            </w:pPr>
          </w:p>
        </w:tc>
        <w:tc>
          <w:tcPr>
            <w:tcW w:w="1323" w:type="dxa"/>
            <w:tcBorders>
              <w:right w:val="nil"/>
            </w:tcBorders>
          </w:tcPr>
          <w:p w:rsidR="00BD52D3" w:rsidRDefault="00BD52D3" w:rsidP="00BD52D3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Signature:</w:t>
            </w:r>
          </w:p>
        </w:tc>
        <w:tc>
          <w:tcPr>
            <w:tcW w:w="2835" w:type="dxa"/>
            <w:gridSpan w:val="3"/>
            <w:tcBorders>
              <w:left w:val="nil"/>
            </w:tcBorders>
          </w:tcPr>
          <w:p w:rsidR="00BD52D3" w:rsidRDefault="00BD52D3" w:rsidP="00BD52D3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center"/>
              <w:rPr>
                <w:bCs/>
                <w:iCs/>
                <w:u w:val="single"/>
              </w:rPr>
            </w:pPr>
          </w:p>
        </w:tc>
        <w:tc>
          <w:tcPr>
            <w:tcW w:w="2409" w:type="dxa"/>
            <w:gridSpan w:val="3"/>
            <w:tcBorders>
              <w:right w:val="nil"/>
            </w:tcBorders>
          </w:tcPr>
          <w:p w:rsidR="00BD52D3" w:rsidRDefault="00BD52D3" w:rsidP="00BD52D3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</w:rPr>
            </w:pPr>
            <w:r>
              <w:rPr>
                <w:b/>
                <w:iCs/>
              </w:rPr>
              <w:t>Check Delegated To:</w:t>
            </w:r>
          </w:p>
        </w:tc>
        <w:tc>
          <w:tcPr>
            <w:tcW w:w="993" w:type="dxa"/>
            <w:gridSpan w:val="2"/>
            <w:tcBorders>
              <w:left w:val="nil"/>
            </w:tcBorders>
          </w:tcPr>
          <w:p w:rsidR="00BD52D3" w:rsidRDefault="00BD52D3" w:rsidP="00BD52D3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center"/>
              <w:rPr>
                <w:bCs/>
                <w:iCs/>
                <w:u w:val="single"/>
              </w:rPr>
            </w:pPr>
          </w:p>
        </w:tc>
        <w:tc>
          <w:tcPr>
            <w:tcW w:w="1559" w:type="dxa"/>
            <w:gridSpan w:val="2"/>
            <w:tcBorders>
              <w:right w:val="nil"/>
            </w:tcBorders>
          </w:tcPr>
          <w:p w:rsidR="00BD52D3" w:rsidRDefault="00BD52D3" w:rsidP="00BD52D3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</w:rPr>
            </w:pPr>
            <w:r>
              <w:rPr>
                <w:b/>
                <w:iCs/>
              </w:rPr>
              <w:t>Signature:</w:t>
            </w:r>
          </w:p>
        </w:tc>
        <w:tc>
          <w:tcPr>
            <w:tcW w:w="2126" w:type="dxa"/>
            <w:gridSpan w:val="3"/>
            <w:tcBorders>
              <w:left w:val="nil"/>
            </w:tcBorders>
          </w:tcPr>
          <w:p w:rsidR="00BD52D3" w:rsidRDefault="00BD52D3" w:rsidP="00BD52D3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center"/>
              <w:rPr>
                <w:bCs/>
                <w:iCs/>
                <w:u w:val="single"/>
              </w:rPr>
            </w:pPr>
          </w:p>
        </w:tc>
      </w:tr>
    </w:tbl>
    <w:p w:rsidR="00771A86" w:rsidRPr="000C2773" w:rsidRDefault="00771A86" w:rsidP="004E03CB">
      <w:pPr>
        <w:rPr>
          <w:sz w:val="12"/>
        </w:rPr>
      </w:pPr>
    </w:p>
    <w:tbl>
      <w:tblPr>
        <w:tblW w:w="0" w:type="auto"/>
        <w:tblInd w:w="1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76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4"/>
        <w:gridCol w:w="2126"/>
      </w:tblGrid>
      <w:tr w:rsidR="0017452B" w:rsidTr="0017452B">
        <w:trPr>
          <w:cantSplit/>
        </w:trPr>
        <w:tc>
          <w:tcPr>
            <w:tcW w:w="1276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:rsidR="0017452B" w:rsidRPr="00454F80" w:rsidRDefault="0017452B" w:rsidP="004F4EDD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ITEM</w:t>
            </w:r>
            <w:r w:rsidR="004F4EDD" w:rsidRPr="00454F80">
              <w:rPr>
                <w:b/>
                <w:bCs/>
                <w:caps/>
                <w:sz w:val="16"/>
              </w:rPr>
              <w:t xml:space="preserve"> </w:t>
            </w:r>
            <w:r w:rsidRPr="00454F80">
              <w:rPr>
                <w:b/>
                <w:bCs/>
                <w:caps/>
                <w:sz w:val="16"/>
              </w:rPr>
              <w:t>No:</w:t>
            </w:r>
          </w:p>
        </w:tc>
        <w:tc>
          <w:tcPr>
            <w:tcW w:w="1506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17452B" w:rsidRPr="00454F80" w:rsidRDefault="0017452B" w:rsidP="0017452B">
            <w:pPr>
              <w:tabs>
                <w:tab w:val="clear" w:pos="567"/>
                <w:tab w:val="clear" w:pos="1134"/>
              </w:tabs>
              <w:ind w:left="-107" w:right="-19"/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PACKAGING:</w:t>
            </w:r>
          </w:p>
          <w:p w:rsidR="0017452B" w:rsidRPr="00454F80" w:rsidRDefault="0017452B" w:rsidP="0017452B">
            <w:pPr>
              <w:tabs>
                <w:tab w:val="clear" w:pos="567"/>
                <w:tab w:val="clear" w:pos="1134"/>
              </w:tabs>
              <w:ind w:left="-107" w:right="-19"/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CARDBOARD/</w:t>
            </w:r>
            <w:r w:rsidRPr="00454F80">
              <w:rPr>
                <w:b/>
                <w:bCs/>
                <w:caps/>
                <w:sz w:val="16"/>
              </w:rPr>
              <w:br/>
              <w:t>PAPER</w:t>
            </w:r>
          </w:p>
          <w:p w:rsidR="0017452B" w:rsidRPr="00454F80" w:rsidRDefault="0017452B" w:rsidP="0017452B">
            <w:pPr>
              <w:tabs>
                <w:tab w:val="clear" w:pos="567"/>
                <w:tab w:val="clear" w:pos="1134"/>
              </w:tabs>
              <w:ind w:left="-107" w:right="-19"/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RECYCLE/</w:t>
            </w:r>
            <w:proofErr w:type="spellStart"/>
            <w:r w:rsidRPr="00454F80">
              <w:rPr>
                <w:b/>
                <w:bCs/>
                <w:caps/>
                <w:sz w:val="16"/>
              </w:rPr>
              <w:t>MFG</w:t>
            </w:r>
            <w:proofErr w:type="spellEnd"/>
          </w:p>
        </w:tc>
        <w:tc>
          <w:tcPr>
            <w:tcW w:w="1506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17452B" w:rsidRPr="00454F80" w:rsidRDefault="0017452B" w:rsidP="0017452B">
            <w:pPr>
              <w:tabs>
                <w:tab w:val="clear" w:pos="567"/>
                <w:tab w:val="clear" w:pos="1134"/>
              </w:tabs>
              <w:ind w:left="-54" w:right="-72"/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CABLE/COPPER</w:t>
            </w:r>
          </w:p>
          <w:p w:rsidR="0017452B" w:rsidRPr="00454F80" w:rsidRDefault="0017452B" w:rsidP="0017452B">
            <w:pPr>
              <w:tabs>
                <w:tab w:val="clear" w:pos="567"/>
                <w:tab w:val="clear" w:pos="1134"/>
              </w:tabs>
              <w:ind w:left="-54" w:right="-72"/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WASTE: CABLE</w:t>
            </w:r>
          </w:p>
          <w:p w:rsidR="0017452B" w:rsidRPr="00454F80" w:rsidRDefault="0017452B" w:rsidP="0017452B">
            <w:pPr>
              <w:tabs>
                <w:tab w:val="clear" w:pos="567"/>
                <w:tab w:val="clear" w:pos="1134"/>
              </w:tabs>
              <w:ind w:left="-54" w:right="-72"/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RECYCLERS</w:t>
            </w:r>
          </w:p>
        </w:tc>
        <w:tc>
          <w:tcPr>
            <w:tcW w:w="1506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17452B" w:rsidRPr="00454F80" w:rsidRDefault="0017452B" w:rsidP="0017452B">
            <w:pPr>
              <w:tabs>
                <w:tab w:val="clear" w:pos="567"/>
                <w:tab w:val="clear" w:pos="1134"/>
              </w:tabs>
              <w:ind w:left="-142" w:right="-125"/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PYRO WASTE:</w:t>
            </w:r>
          </w:p>
          <w:p w:rsidR="0017452B" w:rsidRPr="00454F80" w:rsidRDefault="0017452B" w:rsidP="0017452B">
            <w:pPr>
              <w:tabs>
                <w:tab w:val="clear" w:pos="567"/>
                <w:tab w:val="clear" w:pos="1134"/>
              </w:tabs>
              <w:ind w:left="-142" w:right="-125"/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CABLE</w:t>
            </w:r>
          </w:p>
          <w:p w:rsidR="0017452B" w:rsidRPr="00454F80" w:rsidRDefault="0017452B" w:rsidP="0017452B">
            <w:pPr>
              <w:tabs>
                <w:tab w:val="clear" w:pos="567"/>
                <w:tab w:val="clear" w:pos="1134"/>
              </w:tabs>
              <w:ind w:left="-142" w:right="-125"/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RECYCLERS</w:t>
            </w:r>
          </w:p>
        </w:tc>
        <w:tc>
          <w:tcPr>
            <w:tcW w:w="1506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17452B" w:rsidRPr="00454F80" w:rsidRDefault="0017452B" w:rsidP="0017452B">
            <w:pPr>
              <w:tabs>
                <w:tab w:val="clear" w:pos="567"/>
                <w:tab w:val="clear" w:pos="1134"/>
              </w:tabs>
              <w:ind w:left="-89" w:right="-37"/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TRAYS/LADDER STEEL WASTE:</w:t>
            </w:r>
          </w:p>
          <w:p w:rsidR="0017452B" w:rsidRPr="00454F80" w:rsidRDefault="0017452B" w:rsidP="0017452B">
            <w:pPr>
              <w:tabs>
                <w:tab w:val="clear" w:pos="567"/>
                <w:tab w:val="clear" w:pos="1134"/>
              </w:tabs>
              <w:ind w:left="-89" w:right="-37"/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STEEL SCRAP RECYCLERS</w:t>
            </w:r>
          </w:p>
        </w:tc>
        <w:tc>
          <w:tcPr>
            <w:tcW w:w="1506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17452B" w:rsidRPr="00454F80" w:rsidRDefault="0017452B" w:rsidP="0017452B">
            <w:pPr>
              <w:tabs>
                <w:tab w:val="clear" w:pos="567"/>
                <w:tab w:val="clear" w:pos="1134"/>
              </w:tabs>
              <w:ind w:left="-36" w:right="-90"/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SITE/OFFICE</w:t>
            </w:r>
          </w:p>
          <w:p w:rsidR="0017452B" w:rsidRPr="00454F80" w:rsidRDefault="0017452B" w:rsidP="0017452B">
            <w:pPr>
              <w:tabs>
                <w:tab w:val="clear" w:pos="567"/>
                <w:tab w:val="clear" w:pos="1134"/>
              </w:tabs>
              <w:ind w:left="-36" w:right="-90"/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PAPER WASTE:</w:t>
            </w:r>
          </w:p>
          <w:p w:rsidR="0017452B" w:rsidRPr="00454F80" w:rsidRDefault="0017452B" w:rsidP="0017452B">
            <w:pPr>
              <w:tabs>
                <w:tab w:val="clear" w:pos="567"/>
                <w:tab w:val="clear" w:pos="1134"/>
              </w:tabs>
              <w:ind w:left="-36" w:right="-90"/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PAPER RECYCLERS</w:t>
            </w:r>
          </w:p>
        </w:tc>
        <w:tc>
          <w:tcPr>
            <w:tcW w:w="1506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17452B" w:rsidRPr="00454F80" w:rsidRDefault="0017452B" w:rsidP="0017452B">
            <w:pPr>
              <w:tabs>
                <w:tab w:val="clear" w:pos="567"/>
                <w:tab w:val="clear" w:pos="1134"/>
              </w:tabs>
              <w:ind w:left="-124" w:right="-143"/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SITE/OFFICE</w:t>
            </w:r>
          </w:p>
          <w:p w:rsidR="0017452B" w:rsidRPr="00454F80" w:rsidRDefault="0017452B" w:rsidP="0017452B">
            <w:pPr>
              <w:tabs>
                <w:tab w:val="clear" w:pos="567"/>
                <w:tab w:val="clear" w:pos="1134"/>
              </w:tabs>
              <w:ind w:left="-124" w:right="-143"/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CLEAR CLEAN</w:t>
            </w:r>
          </w:p>
          <w:p w:rsidR="0017452B" w:rsidRPr="00454F80" w:rsidRDefault="0017452B" w:rsidP="0017452B">
            <w:pPr>
              <w:tabs>
                <w:tab w:val="clear" w:pos="567"/>
                <w:tab w:val="clear" w:pos="1134"/>
              </w:tabs>
              <w:ind w:left="-124" w:right="-143"/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ALL AREAS</w:t>
            </w:r>
          </w:p>
          <w:p w:rsidR="0017452B" w:rsidRPr="00454F80" w:rsidRDefault="0017452B" w:rsidP="0017452B">
            <w:pPr>
              <w:tabs>
                <w:tab w:val="clear" w:pos="567"/>
                <w:tab w:val="clear" w:pos="1134"/>
              </w:tabs>
              <w:ind w:left="-124" w:right="-143"/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DAILY/WEEKLY</w:t>
            </w:r>
          </w:p>
        </w:tc>
        <w:tc>
          <w:tcPr>
            <w:tcW w:w="1506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17452B" w:rsidRPr="00454F80" w:rsidRDefault="0017452B" w:rsidP="0017452B">
            <w:pPr>
              <w:tabs>
                <w:tab w:val="clear" w:pos="567"/>
                <w:tab w:val="clear" w:pos="1134"/>
              </w:tabs>
              <w:ind w:left="-71" w:right="-55"/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SAFE AREAS FOR ALL SITE AND OFFICE WASTE</w:t>
            </w:r>
          </w:p>
        </w:tc>
        <w:tc>
          <w:tcPr>
            <w:tcW w:w="15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17452B" w:rsidRPr="00454F80" w:rsidRDefault="0017452B" w:rsidP="0017452B">
            <w:pPr>
              <w:tabs>
                <w:tab w:val="clear" w:pos="567"/>
                <w:tab w:val="clear" w:pos="1134"/>
              </w:tabs>
              <w:ind w:left="-18" w:right="-107"/>
              <w:jc w:val="center"/>
              <w:rPr>
                <w:rFonts w:ascii="Arial Narrow" w:hAnsi="Arial Narrow"/>
                <w:b/>
                <w:bCs/>
                <w:caps/>
                <w:spacing w:val="-4"/>
                <w:sz w:val="16"/>
              </w:rPr>
            </w:pPr>
            <w:r w:rsidRPr="00454F80">
              <w:rPr>
                <w:rFonts w:ascii="Arial Narrow" w:hAnsi="Arial Narrow"/>
                <w:b/>
                <w:bCs/>
                <w:caps/>
                <w:spacing w:val="-4"/>
                <w:sz w:val="16"/>
              </w:rPr>
              <w:t>GENERAL WASTE</w:t>
            </w:r>
          </w:p>
          <w:p w:rsidR="0017452B" w:rsidRPr="00454F80" w:rsidRDefault="0017452B" w:rsidP="00454F80">
            <w:pPr>
              <w:tabs>
                <w:tab w:val="clear" w:pos="567"/>
                <w:tab w:val="clear" w:pos="1134"/>
              </w:tabs>
              <w:ind w:left="-159" w:right="-107"/>
              <w:jc w:val="center"/>
              <w:rPr>
                <w:rFonts w:ascii="Arial Narrow" w:hAnsi="Arial Narrow"/>
                <w:b/>
                <w:bCs/>
                <w:caps/>
                <w:spacing w:val="-4"/>
                <w:sz w:val="16"/>
              </w:rPr>
            </w:pPr>
            <w:r w:rsidRPr="00454F80">
              <w:rPr>
                <w:rFonts w:ascii="Arial Narrow" w:hAnsi="Arial Narrow"/>
                <w:b/>
                <w:bCs/>
                <w:caps/>
                <w:spacing w:val="-4"/>
                <w:sz w:val="16"/>
              </w:rPr>
              <w:t xml:space="preserve">FOOD WASTE </w:t>
            </w:r>
            <w:proofErr w:type="spellStart"/>
            <w:r w:rsidRPr="00454F80">
              <w:rPr>
                <w:rFonts w:ascii="Arial Narrow" w:hAnsi="Arial Narrow"/>
                <w:b/>
                <w:bCs/>
                <w:caps/>
                <w:spacing w:val="-4"/>
                <w:sz w:val="16"/>
              </w:rPr>
              <w:t>ETC</w:t>
            </w:r>
            <w:proofErr w:type="spellEnd"/>
            <w:r w:rsidRPr="00454F80">
              <w:rPr>
                <w:rFonts w:ascii="Arial Narrow" w:hAnsi="Arial Narrow"/>
                <w:b/>
                <w:bCs/>
                <w:caps/>
                <w:spacing w:val="-4"/>
                <w:sz w:val="16"/>
              </w:rPr>
              <w:t xml:space="preserve">: </w:t>
            </w:r>
            <w:r w:rsidR="00454F80">
              <w:rPr>
                <w:rFonts w:ascii="Arial Narrow" w:hAnsi="Arial Narrow"/>
                <w:b/>
                <w:bCs/>
                <w:caps/>
                <w:spacing w:val="-4"/>
                <w:sz w:val="16"/>
              </w:rPr>
              <w:br/>
            </w:r>
            <w:r w:rsidRPr="00454F80">
              <w:rPr>
                <w:rFonts w:ascii="Arial Narrow" w:hAnsi="Arial Narrow"/>
                <w:b/>
                <w:bCs/>
                <w:caps/>
                <w:spacing w:val="-4"/>
                <w:sz w:val="16"/>
              </w:rPr>
              <w:t>AS PER LOCAL AUTHORITY</w:t>
            </w:r>
          </w:p>
        </w:tc>
        <w:tc>
          <w:tcPr>
            <w:tcW w:w="212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7452B" w:rsidRPr="00454F80" w:rsidRDefault="0017452B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REMARKS</w:t>
            </w:r>
          </w:p>
        </w:tc>
      </w:tr>
      <w:tr w:rsidR="0017452B" w:rsidTr="0017452B">
        <w:trPr>
          <w:cantSplit/>
        </w:trPr>
        <w:tc>
          <w:tcPr>
            <w:tcW w:w="1276" w:type="dxa"/>
            <w:vMerge/>
            <w:tcBorders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7452B" w:rsidRDefault="0017452B" w:rsidP="00381F7E">
            <w:pPr>
              <w:jc w:val="center"/>
              <w:rPr>
                <w:bCs/>
                <w:caps/>
                <w:sz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7452B" w:rsidRPr="00454F80" w:rsidRDefault="0017452B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CHECK</w:t>
            </w:r>
          </w:p>
          <w:p w:rsidR="0017452B" w:rsidRPr="00454F80" w:rsidRDefault="0017452B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BY</w:t>
            </w: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7452B" w:rsidRPr="00454F80" w:rsidRDefault="0017452B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DATE</w:t>
            </w: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7452B" w:rsidRPr="00454F80" w:rsidRDefault="0017452B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CHECK</w:t>
            </w:r>
          </w:p>
          <w:p w:rsidR="0017452B" w:rsidRPr="00454F80" w:rsidRDefault="0017452B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BY</w:t>
            </w: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7452B" w:rsidRPr="00454F80" w:rsidRDefault="0017452B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DATE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7452B" w:rsidRPr="00454F80" w:rsidRDefault="0017452B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CHECK</w:t>
            </w:r>
          </w:p>
          <w:p w:rsidR="0017452B" w:rsidRPr="00454F80" w:rsidRDefault="0017452B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BY</w:t>
            </w: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7452B" w:rsidRPr="00454F80" w:rsidRDefault="0017452B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DATE</w:t>
            </w: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7452B" w:rsidRPr="00454F80" w:rsidRDefault="0017452B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CHECK</w:t>
            </w:r>
          </w:p>
          <w:p w:rsidR="0017452B" w:rsidRPr="00454F80" w:rsidRDefault="0017452B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BY</w:t>
            </w: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7452B" w:rsidRPr="00454F80" w:rsidRDefault="0017452B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DATE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7452B" w:rsidRPr="00454F80" w:rsidRDefault="0017452B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CHECK</w:t>
            </w:r>
          </w:p>
          <w:p w:rsidR="0017452B" w:rsidRPr="00454F80" w:rsidRDefault="0017452B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BY</w:t>
            </w: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7452B" w:rsidRPr="00454F80" w:rsidRDefault="0017452B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DATE</w:t>
            </w: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7452B" w:rsidRPr="00454F80" w:rsidRDefault="0017452B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CHECK</w:t>
            </w:r>
          </w:p>
          <w:p w:rsidR="0017452B" w:rsidRPr="00454F80" w:rsidRDefault="0017452B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BY</w:t>
            </w: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7452B" w:rsidRPr="00454F80" w:rsidRDefault="0017452B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DATE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7452B" w:rsidRPr="00454F80" w:rsidRDefault="0017452B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CHECK</w:t>
            </w:r>
          </w:p>
          <w:p w:rsidR="0017452B" w:rsidRPr="00454F80" w:rsidRDefault="0017452B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BY</w:t>
            </w: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7452B" w:rsidRPr="00454F80" w:rsidRDefault="0017452B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DATE</w:t>
            </w: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7452B" w:rsidRPr="00454F80" w:rsidRDefault="0017452B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CHECK</w:t>
            </w:r>
          </w:p>
          <w:p w:rsidR="0017452B" w:rsidRPr="00454F80" w:rsidRDefault="0017452B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BY</w:t>
            </w:r>
          </w:p>
        </w:tc>
        <w:tc>
          <w:tcPr>
            <w:tcW w:w="754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7452B" w:rsidRPr="00454F80" w:rsidRDefault="0017452B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DATE</w:t>
            </w:r>
          </w:p>
        </w:tc>
        <w:tc>
          <w:tcPr>
            <w:tcW w:w="212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7452B" w:rsidRDefault="0017452B" w:rsidP="00381F7E">
            <w:pPr>
              <w:jc w:val="center"/>
              <w:rPr>
                <w:bCs/>
                <w:caps/>
                <w:sz w:val="16"/>
              </w:rPr>
            </w:pPr>
          </w:p>
        </w:tc>
      </w:tr>
      <w:tr w:rsidR="0017452B" w:rsidRPr="007C4FD0" w:rsidTr="007C4FD0">
        <w:trPr>
          <w:trHeight w:val="227"/>
        </w:trPr>
        <w:tc>
          <w:tcPr>
            <w:tcW w:w="1276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17452B" w:rsidRPr="007C4FD0" w:rsidTr="007C4FD0">
        <w:trPr>
          <w:trHeight w:val="227"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17452B" w:rsidRPr="007C4FD0" w:rsidTr="007C4FD0">
        <w:trPr>
          <w:trHeight w:val="227"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17452B" w:rsidRPr="007C4FD0" w:rsidTr="007C4FD0">
        <w:trPr>
          <w:trHeight w:val="227"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17452B" w:rsidRPr="007C4FD0" w:rsidTr="007C4FD0">
        <w:trPr>
          <w:trHeight w:val="227"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17452B" w:rsidRPr="007C4FD0" w:rsidTr="007C4FD0">
        <w:trPr>
          <w:trHeight w:val="227"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17452B" w:rsidRPr="007C4FD0" w:rsidTr="007C4FD0">
        <w:trPr>
          <w:trHeight w:val="227"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17452B" w:rsidRPr="007C4FD0" w:rsidTr="007C4FD0">
        <w:trPr>
          <w:trHeight w:val="227"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17452B" w:rsidRPr="007C4FD0" w:rsidTr="007C4FD0">
        <w:trPr>
          <w:trHeight w:val="227"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17452B" w:rsidRPr="007C4FD0" w:rsidTr="007C4FD0">
        <w:trPr>
          <w:trHeight w:val="227"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17452B" w:rsidRPr="007C4FD0" w:rsidTr="007C4FD0">
        <w:trPr>
          <w:trHeight w:val="227"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17452B" w:rsidRPr="007C4FD0" w:rsidTr="007C4FD0">
        <w:trPr>
          <w:trHeight w:val="227"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17452B" w:rsidRPr="007C4FD0" w:rsidTr="007C4FD0">
        <w:trPr>
          <w:trHeight w:val="227"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17452B" w:rsidRPr="007C4FD0" w:rsidTr="007C4FD0">
        <w:trPr>
          <w:trHeight w:val="227"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17452B" w:rsidRPr="007C4FD0" w:rsidTr="007C4FD0">
        <w:trPr>
          <w:trHeight w:val="227"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17452B" w:rsidRPr="007C4FD0" w:rsidTr="007C4FD0">
        <w:trPr>
          <w:trHeight w:val="227"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17452B" w:rsidRPr="007C4FD0" w:rsidRDefault="0017452B" w:rsidP="007C4FD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</w:tbl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049"/>
        <w:gridCol w:w="992"/>
        <w:gridCol w:w="1134"/>
      </w:tblGrid>
      <w:tr w:rsidR="000C2773" w:rsidTr="00F35141">
        <w:tc>
          <w:tcPr>
            <w:tcW w:w="1276" w:type="dxa"/>
          </w:tcPr>
          <w:p w:rsidR="000C2773" w:rsidRPr="00906AB3" w:rsidRDefault="000C2773" w:rsidP="00F35141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0C2773" w:rsidRDefault="000C2773" w:rsidP="00F35141">
            <w:pPr>
              <w:rPr>
                <w:sz w:val="16"/>
                <w:szCs w:val="16"/>
              </w:rPr>
            </w:pPr>
          </w:p>
        </w:tc>
      </w:tr>
      <w:tr w:rsidR="000C2773" w:rsidTr="00F35141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:rsidR="000C2773" w:rsidRDefault="000C2773" w:rsidP="00F35141">
            <w:pPr>
              <w:rPr>
                <w:sz w:val="16"/>
                <w:szCs w:val="16"/>
              </w:rPr>
            </w:pPr>
          </w:p>
        </w:tc>
      </w:tr>
      <w:tr w:rsidR="000C2773" w:rsidTr="00F35141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C2773" w:rsidRDefault="000C2773" w:rsidP="00F35141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0C2773" w:rsidRPr="00906AB3" w:rsidRDefault="000C2773" w:rsidP="00F35141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0C2773" w:rsidRDefault="000C2773" w:rsidP="00F35141">
            <w:pPr>
              <w:rPr>
                <w:sz w:val="16"/>
                <w:szCs w:val="16"/>
              </w:rPr>
            </w:pPr>
          </w:p>
        </w:tc>
      </w:tr>
    </w:tbl>
    <w:p w:rsidR="00BD52D3" w:rsidRPr="005B558B" w:rsidRDefault="00BD52D3" w:rsidP="00BD52D3">
      <w:pPr>
        <w:rPr>
          <w:b/>
          <w:sz w:val="10"/>
          <w:u w:val="single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2693"/>
        <w:gridCol w:w="2693"/>
        <w:gridCol w:w="2693"/>
        <w:gridCol w:w="2694"/>
        <w:gridCol w:w="1984"/>
      </w:tblGrid>
      <w:tr w:rsidR="00BD52D3" w:rsidTr="000C2773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D52D3" w:rsidRDefault="00BD52D3" w:rsidP="00BD52D3">
            <w:pPr>
              <w:rPr>
                <w:b/>
                <w:i/>
                <w:iCs/>
                <w:sz w:val="16"/>
                <w:u w:val="single"/>
              </w:rPr>
            </w:pPr>
            <w:r>
              <w:rPr>
                <w:b/>
                <w:i/>
                <w:iCs/>
                <w:sz w:val="16"/>
                <w:u w:val="single"/>
              </w:rPr>
              <w:t>FINAL ACCEPTANCE: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2D3" w:rsidRDefault="00BD52D3" w:rsidP="00BD52D3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>
              <w:rPr>
                <w:b/>
                <w:i/>
                <w:iCs/>
                <w:sz w:val="16"/>
              </w:rPr>
              <w:t>NAME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2D3" w:rsidRDefault="00BD52D3" w:rsidP="00BD52D3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>
              <w:rPr>
                <w:b/>
                <w:i/>
                <w:iCs/>
                <w:sz w:val="16"/>
              </w:rPr>
              <w:t>SIGNATURE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2D3" w:rsidRDefault="00BD52D3" w:rsidP="00BD52D3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>
              <w:rPr>
                <w:b/>
                <w:i/>
                <w:iCs/>
                <w:sz w:val="16"/>
              </w:rPr>
              <w:t>POSITION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2D3" w:rsidRDefault="00BD52D3" w:rsidP="00BD52D3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>
              <w:rPr>
                <w:b/>
                <w:i/>
                <w:iCs/>
                <w:sz w:val="16"/>
              </w:rPr>
              <w:t>APPROVED (YES/NO)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52D3" w:rsidRDefault="00BD52D3" w:rsidP="00BD52D3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>
              <w:rPr>
                <w:b/>
                <w:i/>
                <w:iCs/>
                <w:sz w:val="16"/>
              </w:rPr>
              <w:t>DATE</w:t>
            </w:r>
          </w:p>
        </w:tc>
      </w:tr>
      <w:tr w:rsidR="00BD52D3" w:rsidTr="00454F80">
        <w:tc>
          <w:tcPr>
            <w:tcW w:w="2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30572A" w:rsidRDefault="00BD52D3" w:rsidP="00454F80">
            <w:pPr>
              <w:jc w:val="left"/>
              <w:rPr>
                <w:b/>
                <w:smallCaps/>
                <w:sz w:val="16"/>
              </w:rPr>
            </w:pPr>
            <w:r w:rsidRPr="0030572A">
              <w:rPr>
                <w:b/>
                <w:smallCaps/>
                <w:sz w:val="16"/>
              </w:rPr>
              <w:t>Heyday</w:t>
            </w:r>
            <w:r>
              <w:rPr>
                <w:b/>
                <w:smallCaps/>
                <w:sz w:val="16"/>
              </w:rPr>
              <w:t xml:space="preserve"> Group</w:t>
            </w:r>
            <w:r w:rsidR="004F4EDD">
              <w:rPr>
                <w:b/>
                <w:smallCaps/>
                <w:sz w:val="16"/>
              </w:rPr>
              <w:t>(Representative):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454F80" w:rsidRDefault="00BD52D3" w:rsidP="00454F80">
            <w:pPr>
              <w:jc w:val="left"/>
              <w:rPr>
                <w:sz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454F80" w:rsidRDefault="00BD52D3" w:rsidP="00454F80">
            <w:pPr>
              <w:jc w:val="left"/>
              <w:rPr>
                <w:sz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454F80" w:rsidRDefault="00BD52D3" w:rsidP="00454F80">
            <w:pPr>
              <w:jc w:val="left"/>
              <w:rPr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454F80" w:rsidRDefault="00BD52D3" w:rsidP="00454F80">
            <w:pPr>
              <w:jc w:val="left"/>
              <w:rPr>
                <w:sz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454F80" w:rsidRDefault="00BD52D3" w:rsidP="00454F80">
            <w:pPr>
              <w:jc w:val="left"/>
              <w:rPr>
                <w:sz w:val="16"/>
              </w:rPr>
            </w:pPr>
          </w:p>
        </w:tc>
      </w:tr>
      <w:tr w:rsidR="00BD52D3" w:rsidTr="00454F80">
        <w:tc>
          <w:tcPr>
            <w:tcW w:w="2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Default="00BD52D3" w:rsidP="00454F80">
            <w:pPr>
              <w:jc w:val="left"/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Client (Representative)</w:t>
            </w:r>
            <w:r w:rsidR="004F4EDD">
              <w:rPr>
                <w:b/>
                <w:smallCaps/>
                <w:sz w:val="16"/>
              </w:rPr>
              <w:t>: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454F80" w:rsidRDefault="00BD52D3" w:rsidP="00454F80">
            <w:pPr>
              <w:jc w:val="left"/>
              <w:rPr>
                <w:sz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454F80" w:rsidRDefault="00BD52D3" w:rsidP="00454F80">
            <w:pPr>
              <w:jc w:val="left"/>
              <w:rPr>
                <w:sz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454F80" w:rsidRDefault="00BD52D3" w:rsidP="00454F80">
            <w:pPr>
              <w:jc w:val="left"/>
              <w:rPr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454F80" w:rsidRDefault="00BD52D3" w:rsidP="00454F80">
            <w:pPr>
              <w:jc w:val="left"/>
              <w:rPr>
                <w:sz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454F80" w:rsidRDefault="00BD52D3" w:rsidP="00454F80">
            <w:pPr>
              <w:jc w:val="left"/>
              <w:rPr>
                <w:sz w:val="16"/>
              </w:rPr>
            </w:pPr>
          </w:p>
        </w:tc>
      </w:tr>
      <w:tr w:rsidR="00BD52D3" w:rsidTr="00454F80">
        <w:tc>
          <w:tcPr>
            <w:tcW w:w="26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D52D3" w:rsidRDefault="00BD52D3" w:rsidP="00454F80">
            <w:pPr>
              <w:jc w:val="left"/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</w:t>
            </w:r>
            <w:r w:rsidR="004F4EDD">
              <w:rPr>
                <w:b/>
                <w:smallCaps/>
                <w:sz w:val="16"/>
              </w:rPr>
              <w:t>: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D52D3" w:rsidRPr="00454F80" w:rsidRDefault="00BD52D3" w:rsidP="00454F80">
            <w:pPr>
              <w:jc w:val="left"/>
              <w:rPr>
                <w:sz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D52D3" w:rsidRPr="00454F80" w:rsidRDefault="00BD52D3" w:rsidP="00454F80">
            <w:pPr>
              <w:jc w:val="left"/>
              <w:rPr>
                <w:sz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D52D3" w:rsidRPr="00454F80" w:rsidRDefault="00BD52D3" w:rsidP="00454F80">
            <w:pPr>
              <w:jc w:val="left"/>
              <w:rPr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D52D3" w:rsidRPr="00454F80" w:rsidRDefault="00BD52D3" w:rsidP="00454F80">
            <w:pPr>
              <w:jc w:val="left"/>
              <w:rPr>
                <w:sz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52D3" w:rsidRPr="00454F80" w:rsidRDefault="00BD52D3" w:rsidP="00454F80">
            <w:pPr>
              <w:jc w:val="left"/>
              <w:rPr>
                <w:sz w:val="16"/>
              </w:rPr>
            </w:pPr>
          </w:p>
        </w:tc>
      </w:tr>
    </w:tbl>
    <w:p w:rsidR="00BD52D3" w:rsidRPr="00045DBE" w:rsidRDefault="00045DBE" w:rsidP="00BD52D3">
      <w:pPr>
        <w:rPr>
          <w:i/>
          <w:sz w:val="16"/>
        </w:rPr>
      </w:pPr>
      <w:r w:rsidRPr="00045DBE">
        <w:rPr>
          <w:i/>
          <w:sz w:val="16"/>
        </w:rPr>
        <w:t>(</w:t>
      </w:r>
      <w:r w:rsidR="00BD52D3" w:rsidRPr="00045DBE">
        <w:rPr>
          <w:i/>
          <w:sz w:val="16"/>
        </w:rPr>
        <w:t>Client and Authority may elect or not elect to sign the acceptance</w:t>
      </w:r>
      <w:r w:rsidRPr="00045DBE">
        <w:rPr>
          <w:i/>
          <w:sz w:val="16"/>
        </w:rPr>
        <w:t>)</w:t>
      </w:r>
    </w:p>
    <w:p w:rsidR="00BD52D3" w:rsidRPr="005B558B" w:rsidRDefault="00BD52D3" w:rsidP="00BD52D3">
      <w:pPr>
        <w:rPr>
          <w:b/>
          <w:sz w:val="16"/>
          <w:u w:val="single"/>
        </w:rPr>
      </w:pPr>
    </w:p>
    <w:p w:rsidR="0080517A" w:rsidRDefault="00BD52D3" w:rsidP="0017452B">
      <w:pPr>
        <w:tabs>
          <w:tab w:val="clear" w:pos="567"/>
          <w:tab w:val="clear" w:pos="1134"/>
        </w:tabs>
        <w:rPr>
          <w:b/>
          <w:sz w:val="16"/>
        </w:rPr>
      </w:pPr>
      <w:r>
        <w:rPr>
          <w:b/>
          <w:sz w:val="16"/>
          <w:u w:val="single"/>
        </w:rPr>
        <w:t>ACCEPTANCE CRITERIA:</w:t>
      </w:r>
      <w:r w:rsidR="004F4EDD">
        <w:rPr>
          <w:b/>
          <w:sz w:val="16"/>
        </w:rPr>
        <w:t xml:space="preserve"> </w:t>
      </w:r>
      <w:r w:rsidR="004F4EDD" w:rsidRPr="004F4EDD">
        <w:rPr>
          <w:sz w:val="16"/>
        </w:rPr>
        <w:t xml:space="preserve">AS PER </w:t>
      </w:r>
      <w:proofErr w:type="spellStart"/>
      <w:r w:rsidR="004F4EDD" w:rsidRPr="004F4EDD">
        <w:rPr>
          <w:sz w:val="16"/>
        </w:rPr>
        <w:t>ITP</w:t>
      </w:r>
      <w:proofErr w:type="spellEnd"/>
      <w:r w:rsidR="004F4EDD" w:rsidRPr="004F4EDD">
        <w:rPr>
          <w:sz w:val="16"/>
        </w:rPr>
        <w:t xml:space="preserve"> = </w:t>
      </w:r>
      <w:r w:rsidR="004F4EDD">
        <w:rPr>
          <w:sz w:val="16"/>
        </w:rPr>
        <w:t>(2) SPECIFICATION AND AS PER ISO14001,</w:t>
      </w:r>
      <w:r w:rsidR="0017452B" w:rsidRPr="004F4EDD">
        <w:rPr>
          <w:sz w:val="16"/>
        </w:rPr>
        <w:t xml:space="preserve"> </w:t>
      </w:r>
      <w:proofErr w:type="spellStart"/>
      <w:r w:rsidR="0017452B" w:rsidRPr="004F4EDD">
        <w:rPr>
          <w:sz w:val="16"/>
        </w:rPr>
        <w:t>EPA</w:t>
      </w:r>
      <w:proofErr w:type="spellEnd"/>
      <w:r w:rsidR="0017452B" w:rsidRPr="004F4EDD">
        <w:rPr>
          <w:sz w:val="16"/>
        </w:rPr>
        <w:t xml:space="preserve"> AND SITE SPECIFIC REQUIREMENTS.</w:t>
      </w:r>
    </w:p>
    <w:p w:rsidR="0080517A" w:rsidRDefault="0080517A">
      <w:pPr>
        <w:tabs>
          <w:tab w:val="clear" w:pos="567"/>
          <w:tab w:val="clear" w:pos="1134"/>
          <w:tab w:val="clear" w:pos="10206"/>
        </w:tabs>
        <w:jc w:val="left"/>
        <w:rPr>
          <w:b/>
          <w:sz w:val="16"/>
        </w:rPr>
      </w:pPr>
      <w:r>
        <w:rPr>
          <w:b/>
          <w:sz w:val="16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284"/>
        <w:gridCol w:w="1654"/>
        <w:gridCol w:w="1323"/>
        <w:gridCol w:w="425"/>
        <w:gridCol w:w="283"/>
        <w:gridCol w:w="2127"/>
        <w:gridCol w:w="1842"/>
        <w:gridCol w:w="142"/>
        <w:gridCol w:w="425"/>
        <w:gridCol w:w="567"/>
        <w:gridCol w:w="426"/>
        <w:gridCol w:w="992"/>
        <w:gridCol w:w="567"/>
        <w:gridCol w:w="142"/>
        <w:gridCol w:w="141"/>
        <w:gridCol w:w="1843"/>
      </w:tblGrid>
      <w:tr w:rsidR="00454F80" w:rsidTr="00381F7E">
        <w:tc>
          <w:tcPr>
            <w:tcW w:w="993" w:type="dxa"/>
            <w:tcBorders>
              <w:bottom w:val="single" w:sz="4" w:space="0" w:color="auto"/>
              <w:right w:val="nil"/>
            </w:tcBorders>
          </w:tcPr>
          <w:p w:rsidR="00454F80" w:rsidRDefault="00454F80" w:rsidP="00381F7E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</w:rPr>
            </w:pPr>
            <w:r>
              <w:rPr>
                <w:b/>
                <w:iCs/>
              </w:rPr>
              <w:lastRenderedPageBreak/>
              <w:t>Client:</w:t>
            </w:r>
          </w:p>
        </w:tc>
        <w:tc>
          <w:tcPr>
            <w:tcW w:w="3213" w:type="dxa"/>
            <w:gridSpan w:val="3"/>
            <w:tcBorders>
              <w:left w:val="nil"/>
              <w:bottom w:val="single" w:sz="4" w:space="0" w:color="auto"/>
            </w:tcBorders>
          </w:tcPr>
          <w:p w:rsidR="00454F80" w:rsidRDefault="00454F80" w:rsidP="00381F7E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center"/>
              <w:rPr>
                <w:bCs/>
                <w:iCs/>
                <w:u w:val="single"/>
              </w:rPr>
            </w:pPr>
          </w:p>
        </w:tc>
        <w:tc>
          <w:tcPr>
            <w:tcW w:w="1748" w:type="dxa"/>
            <w:gridSpan w:val="2"/>
            <w:tcBorders>
              <w:bottom w:val="single" w:sz="4" w:space="0" w:color="auto"/>
              <w:right w:val="nil"/>
            </w:tcBorders>
          </w:tcPr>
          <w:p w:rsidR="00454F80" w:rsidRDefault="00454F80" w:rsidP="00381F7E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</w:rPr>
            </w:pPr>
            <w:r>
              <w:rPr>
                <w:b/>
                <w:iCs/>
              </w:rPr>
              <w:t>Project Name:</w:t>
            </w:r>
          </w:p>
        </w:tc>
        <w:tc>
          <w:tcPr>
            <w:tcW w:w="4252" w:type="dxa"/>
            <w:gridSpan w:val="3"/>
            <w:tcBorders>
              <w:left w:val="nil"/>
              <w:bottom w:val="single" w:sz="4" w:space="0" w:color="auto"/>
            </w:tcBorders>
          </w:tcPr>
          <w:p w:rsidR="00454F80" w:rsidRDefault="00454F80" w:rsidP="00381F7E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center"/>
              <w:rPr>
                <w:bCs/>
                <w:iCs/>
                <w:u w:val="single"/>
              </w:rPr>
            </w:pPr>
          </w:p>
        </w:tc>
        <w:tc>
          <w:tcPr>
            <w:tcW w:w="1134" w:type="dxa"/>
            <w:gridSpan w:val="3"/>
            <w:tcBorders>
              <w:right w:val="nil"/>
            </w:tcBorders>
          </w:tcPr>
          <w:p w:rsidR="00454F80" w:rsidRDefault="00454F80" w:rsidP="00381F7E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</w:rPr>
            </w:pPr>
            <w:r>
              <w:rPr>
                <w:b/>
                <w:iCs/>
              </w:rPr>
              <w:t>Job No:</w:t>
            </w:r>
          </w:p>
        </w:tc>
        <w:tc>
          <w:tcPr>
            <w:tcW w:w="1418" w:type="dxa"/>
            <w:gridSpan w:val="2"/>
            <w:tcBorders>
              <w:left w:val="nil"/>
            </w:tcBorders>
          </w:tcPr>
          <w:p w:rsidR="00454F80" w:rsidRDefault="00454F80" w:rsidP="00381F7E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center"/>
              <w:rPr>
                <w:bCs/>
                <w:iCs/>
                <w:u w:val="single"/>
              </w:rPr>
            </w:pPr>
          </w:p>
        </w:tc>
        <w:tc>
          <w:tcPr>
            <w:tcW w:w="850" w:type="dxa"/>
            <w:gridSpan w:val="3"/>
            <w:tcBorders>
              <w:right w:val="nil"/>
            </w:tcBorders>
          </w:tcPr>
          <w:p w:rsidR="00454F80" w:rsidRPr="00BD52D3" w:rsidRDefault="00454F80" w:rsidP="00381F7E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</w:rPr>
            </w:pPr>
            <w:r w:rsidRPr="00BD52D3">
              <w:rPr>
                <w:rFonts w:ascii="Arial" w:hAnsi="Arial" w:cs="Arial"/>
                <w:b/>
                <w:color w:val="auto"/>
              </w:rPr>
              <w:t>Sheet:</w:t>
            </w:r>
          </w:p>
        </w:tc>
        <w:tc>
          <w:tcPr>
            <w:tcW w:w="1843" w:type="dxa"/>
            <w:tcBorders>
              <w:left w:val="nil"/>
            </w:tcBorders>
          </w:tcPr>
          <w:p w:rsidR="00454F80" w:rsidRPr="00BD52D3" w:rsidRDefault="00454F80" w:rsidP="00D67B05">
            <w:pPr>
              <w:pStyle w:val="Heading5"/>
              <w:tabs>
                <w:tab w:val="clear" w:pos="567"/>
                <w:tab w:val="clear" w:pos="1134"/>
                <w:tab w:val="center" w:pos="176"/>
                <w:tab w:val="left" w:pos="601"/>
                <w:tab w:val="left" w:pos="743"/>
                <w:tab w:val="center" w:pos="1026"/>
                <w:tab w:val="right" w:pos="1452"/>
              </w:tabs>
              <w:spacing w:before="60" w:after="60"/>
              <w:rPr>
                <w:rFonts w:ascii="Arial" w:hAnsi="Arial" w:cs="Arial"/>
                <w:sz w:val="18"/>
                <w:u w:val="single"/>
              </w:rPr>
            </w:pPr>
            <w:r w:rsidRPr="00BD52D3">
              <w:rPr>
                <w:rFonts w:ascii="Arial" w:hAnsi="Arial" w:cs="Arial"/>
                <w:color w:val="auto"/>
                <w:sz w:val="18"/>
                <w:u w:val="single"/>
              </w:rPr>
              <w:tab/>
            </w:r>
            <w:r w:rsidRPr="00BD52D3">
              <w:rPr>
                <w:rFonts w:ascii="Arial" w:hAnsi="Arial" w:cs="Arial"/>
                <w:color w:val="auto"/>
                <w:sz w:val="18"/>
                <w:u w:val="single"/>
              </w:rPr>
              <w:tab/>
              <w:t>Of</w:t>
            </w:r>
            <w:r w:rsidRPr="00BD52D3">
              <w:rPr>
                <w:rFonts w:ascii="Arial" w:hAnsi="Arial" w:cs="Arial"/>
                <w:color w:val="auto"/>
                <w:sz w:val="18"/>
                <w:u w:val="single"/>
              </w:rPr>
              <w:tab/>
            </w:r>
            <w:r w:rsidRPr="00BD52D3">
              <w:rPr>
                <w:rFonts w:ascii="Arial" w:hAnsi="Arial" w:cs="Arial"/>
                <w:color w:val="auto"/>
                <w:sz w:val="18"/>
                <w:u w:val="single"/>
              </w:rPr>
              <w:tab/>
            </w:r>
          </w:p>
        </w:tc>
      </w:tr>
      <w:tr w:rsidR="0080517A" w:rsidTr="00381F7E">
        <w:tc>
          <w:tcPr>
            <w:tcW w:w="2268" w:type="dxa"/>
            <w:gridSpan w:val="2"/>
            <w:tcBorders>
              <w:right w:val="nil"/>
            </w:tcBorders>
          </w:tcPr>
          <w:p w:rsidR="0080517A" w:rsidRDefault="0080517A" w:rsidP="00381F7E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</w:rPr>
            </w:pPr>
            <w:r>
              <w:rPr>
                <w:b/>
                <w:iCs/>
              </w:rPr>
              <w:t>Contract Manager:</w:t>
            </w:r>
          </w:p>
        </w:tc>
        <w:tc>
          <w:tcPr>
            <w:tcW w:w="1938" w:type="dxa"/>
            <w:gridSpan w:val="2"/>
            <w:tcBorders>
              <w:left w:val="nil"/>
            </w:tcBorders>
          </w:tcPr>
          <w:p w:rsidR="0080517A" w:rsidRDefault="0080517A" w:rsidP="00381F7E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center"/>
              <w:rPr>
                <w:bCs/>
                <w:iCs/>
                <w:u w:val="single"/>
              </w:rPr>
            </w:pPr>
          </w:p>
        </w:tc>
        <w:tc>
          <w:tcPr>
            <w:tcW w:w="2031" w:type="dxa"/>
            <w:gridSpan w:val="3"/>
            <w:tcBorders>
              <w:right w:val="nil"/>
            </w:tcBorders>
          </w:tcPr>
          <w:p w:rsidR="0080517A" w:rsidRDefault="0080517A" w:rsidP="00381F7E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</w:rPr>
            </w:pPr>
            <w:r>
              <w:rPr>
                <w:b/>
                <w:iCs/>
              </w:rPr>
              <w:t>Project Manager:</w:t>
            </w:r>
          </w:p>
        </w:tc>
        <w:tc>
          <w:tcPr>
            <w:tcW w:w="2127" w:type="dxa"/>
            <w:tcBorders>
              <w:left w:val="nil"/>
            </w:tcBorders>
          </w:tcPr>
          <w:p w:rsidR="0080517A" w:rsidRDefault="0080517A" w:rsidP="00381F7E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center"/>
              <w:rPr>
                <w:bCs/>
                <w:iCs/>
                <w:u w:val="single"/>
              </w:rPr>
            </w:pPr>
          </w:p>
        </w:tc>
        <w:tc>
          <w:tcPr>
            <w:tcW w:w="1984" w:type="dxa"/>
            <w:gridSpan w:val="2"/>
            <w:tcBorders>
              <w:right w:val="nil"/>
            </w:tcBorders>
          </w:tcPr>
          <w:p w:rsidR="0080517A" w:rsidRDefault="0080517A" w:rsidP="00381F7E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</w:rPr>
            </w:pPr>
            <w:r>
              <w:rPr>
                <w:b/>
                <w:iCs/>
              </w:rPr>
              <w:t>Site Supervisor:</w:t>
            </w:r>
          </w:p>
        </w:tc>
        <w:tc>
          <w:tcPr>
            <w:tcW w:w="2410" w:type="dxa"/>
            <w:gridSpan w:val="4"/>
            <w:tcBorders>
              <w:left w:val="nil"/>
            </w:tcBorders>
          </w:tcPr>
          <w:p w:rsidR="0080517A" w:rsidRDefault="0080517A" w:rsidP="00381F7E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center"/>
              <w:rPr>
                <w:bCs/>
                <w:iCs/>
                <w:u w:val="single"/>
              </w:rPr>
            </w:pPr>
          </w:p>
        </w:tc>
        <w:tc>
          <w:tcPr>
            <w:tcW w:w="709" w:type="dxa"/>
            <w:gridSpan w:val="2"/>
            <w:tcBorders>
              <w:right w:val="nil"/>
            </w:tcBorders>
          </w:tcPr>
          <w:p w:rsidR="0080517A" w:rsidRDefault="0080517A" w:rsidP="00381F7E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</w:rPr>
            </w:pPr>
            <w:r>
              <w:rPr>
                <w:b/>
                <w:iCs/>
              </w:rPr>
              <w:t>Date:</w:t>
            </w:r>
          </w:p>
        </w:tc>
        <w:tc>
          <w:tcPr>
            <w:tcW w:w="1984" w:type="dxa"/>
            <w:gridSpan w:val="2"/>
            <w:tcBorders>
              <w:left w:val="nil"/>
            </w:tcBorders>
          </w:tcPr>
          <w:p w:rsidR="0080517A" w:rsidRDefault="0080517A" w:rsidP="00381F7E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center"/>
              <w:rPr>
                <w:bCs/>
                <w:iCs/>
                <w:u w:val="single"/>
              </w:rPr>
            </w:pPr>
          </w:p>
        </w:tc>
      </w:tr>
      <w:tr w:rsidR="0080517A" w:rsidTr="00381F7E">
        <w:tc>
          <w:tcPr>
            <w:tcW w:w="2552" w:type="dxa"/>
            <w:gridSpan w:val="3"/>
            <w:tcBorders>
              <w:right w:val="nil"/>
            </w:tcBorders>
          </w:tcPr>
          <w:p w:rsidR="0080517A" w:rsidRDefault="0080517A" w:rsidP="00381F7E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</w:rPr>
            </w:pPr>
            <w:r>
              <w:rPr>
                <w:b/>
                <w:iCs/>
              </w:rPr>
              <w:t>Check Authorised By:</w:t>
            </w:r>
          </w:p>
        </w:tc>
        <w:tc>
          <w:tcPr>
            <w:tcW w:w="1654" w:type="dxa"/>
            <w:tcBorders>
              <w:left w:val="nil"/>
            </w:tcBorders>
          </w:tcPr>
          <w:p w:rsidR="0080517A" w:rsidRDefault="0080517A" w:rsidP="00381F7E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center"/>
              <w:rPr>
                <w:bCs/>
                <w:iCs/>
                <w:u w:val="single"/>
              </w:rPr>
            </w:pPr>
          </w:p>
        </w:tc>
        <w:tc>
          <w:tcPr>
            <w:tcW w:w="1323" w:type="dxa"/>
            <w:tcBorders>
              <w:right w:val="nil"/>
            </w:tcBorders>
          </w:tcPr>
          <w:p w:rsidR="0080517A" w:rsidRDefault="0080517A" w:rsidP="00381F7E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Signature:</w:t>
            </w:r>
          </w:p>
        </w:tc>
        <w:tc>
          <w:tcPr>
            <w:tcW w:w="2835" w:type="dxa"/>
            <w:gridSpan w:val="3"/>
            <w:tcBorders>
              <w:left w:val="nil"/>
            </w:tcBorders>
          </w:tcPr>
          <w:p w:rsidR="0080517A" w:rsidRDefault="0080517A" w:rsidP="00381F7E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center"/>
              <w:rPr>
                <w:bCs/>
                <w:iCs/>
                <w:u w:val="single"/>
              </w:rPr>
            </w:pPr>
          </w:p>
        </w:tc>
        <w:tc>
          <w:tcPr>
            <w:tcW w:w="2409" w:type="dxa"/>
            <w:gridSpan w:val="3"/>
            <w:tcBorders>
              <w:right w:val="nil"/>
            </w:tcBorders>
          </w:tcPr>
          <w:p w:rsidR="0080517A" w:rsidRDefault="0080517A" w:rsidP="00381F7E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</w:rPr>
            </w:pPr>
            <w:r>
              <w:rPr>
                <w:b/>
                <w:iCs/>
              </w:rPr>
              <w:t>Check Delegated To:</w:t>
            </w:r>
          </w:p>
        </w:tc>
        <w:tc>
          <w:tcPr>
            <w:tcW w:w="993" w:type="dxa"/>
            <w:gridSpan w:val="2"/>
            <w:tcBorders>
              <w:left w:val="nil"/>
            </w:tcBorders>
          </w:tcPr>
          <w:p w:rsidR="0080517A" w:rsidRDefault="0080517A" w:rsidP="00381F7E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center"/>
              <w:rPr>
                <w:bCs/>
                <w:iCs/>
                <w:u w:val="single"/>
              </w:rPr>
            </w:pPr>
          </w:p>
        </w:tc>
        <w:tc>
          <w:tcPr>
            <w:tcW w:w="1559" w:type="dxa"/>
            <w:gridSpan w:val="2"/>
            <w:tcBorders>
              <w:right w:val="nil"/>
            </w:tcBorders>
          </w:tcPr>
          <w:p w:rsidR="0080517A" w:rsidRDefault="0080517A" w:rsidP="00381F7E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</w:rPr>
            </w:pPr>
            <w:r>
              <w:rPr>
                <w:b/>
                <w:iCs/>
              </w:rPr>
              <w:t>Signature:</w:t>
            </w:r>
          </w:p>
        </w:tc>
        <w:tc>
          <w:tcPr>
            <w:tcW w:w="2126" w:type="dxa"/>
            <w:gridSpan w:val="3"/>
            <w:tcBorders>
              <w:left w:val="nil"/>
            </w:tcBorders>
          </w:tcPr>
          <w:p w:rsidR="0080517A" w:rsidRDefault="0080517A" w:rsidP="00381F7E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center"/>
              <w:rPr>
                <w:bCs/>
                <w:iCs/>
                <w:u w:val="single"/>
              </w:rPr>
            </w:pPr>
          </w:p>
        </w:tc>
      </w:tr>
    </w:tbl>
    <w:p w:rsidR="0080517A" w:rsidRPr="000C2773" w:rsidRDefault="0080517A" w:rsidP="0080517A">
      <w:pPr>
        <w:rPr>
          <w:sz w:val="12"/>
        </w:rPr>
      </w:pPr>
    </w:p>
    <w:tbl>
      <w:tblPr>
        <w:tblW w:w="0" w:type="auto"/>
        <w:tblInd w:w="1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76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4"/>
        <w:gridCol w:w="2126"/>
      </w:tblGrid>
      <w:tr w:rsidR="00454F80" w:rsidTr="00381F7E">
        <w:trPr>
          <w:cantSplit/>
        </w:trPr>
        <w:tc>
          <w:tcPr>
            <w:tcW w:w="1276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:rsidR="00454F80" w:rsidRPr="00454F80" w:rsidRDefault="00454F80" w:rsidP="004F4EDD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ITEM No:</w:t>
            </w:r>
          </w:p>
        </w:tc>
        <w:tc>
          <w:tcPr>
            <w:tcW w:w="1506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454F80" w:rsidRPr="00454F80" w:rsidRDefault="00454F80" w:rsidP="00381F7E">
            <w:pPr>
              <w:tabs>
                <w:tab w:val="clear" w:pos="567"/>
                <w:tab w:val="clear" w:pos="1134"/>
              </w:tabs>
              <w:ind w:left="-107" w:right="-19"/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PACKAGING:</w:t>
            </w:r>
          </w:p>
          <w:p w:rsidR="00454F80" w:rsidRPr="00454F80" w:rsidRDefault="00454F80" w:rsidP="00381F7E">
            <w:pPr>
              <w:tabs>
                <w:tab w:val="clear" w:pos="567"/>
                <w:tab w:val="clear" w:pos="1134"/>
              </w:tabs>
              <w:ind w:left="-107" w:right="-19"/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CARDBOARD/</w:t>
            </w:r>
            <w:r w:rsidRPr="00454F80">
              <w:rPr>
                <w:b/>
                <w:bCs/>
                <w:caps/>
                <w:sz w:val="16"/>
              </w:rPr>
              <w:br/>
              <w:t>PAPER</w:t>
            </w:r>
          </w:p>
          <w:p w:rsidR="00454F80" w:rsidRPr="00454F80" w:rsidRDefault="00454F80" w:rsidP="00381F7E">
            <w:pPr>
              <w:tabs>
                <w:tab w:val="clear" w:pos="567"/>
                <w:tab w:val="clear" w:pos="1134"/>
              </w:tabs>
              <w:ind w:left="-107" w:right="-19"/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RECYCLE/</w:t>
            </w:r>
            <w:proofErr w:type="spellStart"/>
            <w:r w:rsidRPr="00454F80">
              <w:rPr>
                <w:b/>
                <w:bCs/>
                <w:caps/>
                <w:sz w:val="16"/>
              </w:rPr>
              <w:t>MFG</w:t>
            </w:r>
            <w:proofErr w:type="spellEnd"/>
          </w:p>
        </w:tc>
        <w:tc>
          <w:tcPr>
            <w:tcW w:w="1506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454F80" w:rsidRPr="00454F80" w:rsidRDefault="00454F80" w:rsidP="00381F7E">
            <w:pPr>
              <w:tabs>
                <w:tab w:val="clear" w:pos="567"/>
                <w:tab w:val="clear" w:pos="1134"/>
              </w:tabs>
              <w:ind w:left="-54" w:right="-72"/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CABLE/COPPER</w:t>
            </w:r>
          </w:p>
          <w:p w:rsidR="00454F80" w:rsidRPr="00454F80" w:rsidRDefault="00454F80" w:rsidP="00381F7E">
            <w:pPr>
              <w:tabs>
                <w:tab w:val="clear" w:pos="567"/>
                <w:tab w:val="clear" w:pos="1134"/>
              </w:tabs>
              <w:ind w:left="-54" w:right="-72"/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WASTE: CABLE</w:t>
            </w:r>
          </w:p>
          <w:p w:rsidR="00454F80" w:rsidRPr="00454F80" w:rsidRDefault="00454F80" w:rsidP="00381F7E">
            <w:pPr>
              <w:tabs>
                <w:tab w:val="clear" w:pos="567"/>
                <w:tab w:val="clear" w:pos="1134"/>
              </w:tabs>
              <w:ind w:left="-54" w:right="-72"/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RECYCLERS</w:t>
            </w:r>
          </w:p>
        </w:tc>
        <w:tc>
          <w:tcPr>
            <w:tcW w:w="1506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454F80" w:rsidRPr="00454F80" w:rsidRDefault="00454F80" w:rsidP="00381F7E">
            <w:pPr>
              <w:tabs>
                <w:tab w:val="clear" w:pos="567"/>
                <w:tab w:val="clear" w:pos="1134"/>
              </w:tabs>
              <w:ind w:left="-142" w:right="-125"/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PYRO WASTE:</w:t>
            </w:r>
          </w:p>
          <w:p w:rsidR="00454F80" w:rsidRPr="00454F80" w:rsidRDefault="00454F80" w:rsidP="00381F7E">
            <w:pPr>
              <w:tabs>
                <w:tab w:val="clear" w:pos="567"/>
                <w:tab w:val="clear" w:pos="1134"/>
              </w:tabs>
              <w:ind w:left="-142" w:right="-125"/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CABLE</w:t>
            </w:r>
          </w:p>
          <w:p w:rsidR="00454F80" w:rsidRPr="00454F80" w:rsidRDefault="00454F80" w:rsidP="00381F7E">
            <w:pPr>
              <w:tabs>
                <w:tab w:val="clear" w:pos="567"/>
                <w:tab w:val="clear" w:pos="1134"/>
              </w:tabs>
              <w:ind w:left="-142" w:right="-125"/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RECYCLERS</w:t>
            </w:r>
          </w:p>
        </w:tc>
        <w:tc>
          <w:tcPr>
            <w:tcW w:w="1506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54F80" w:rsidRPr="00454F80" w:rsidRDefault="00454F80" w:rsidP="00381F7E">
            <w:pPr>
              <w:tabs>
                <w:tab w:val="clear" w:pos="567"/>
                <w:tab w:val="clear" w:pos="1134"/>
              </w:tabs>
              <w:ind w:left="-89" w:right="-37"/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TRAYS/LADDER STEEL WASTE:</w:t>
            </w:r>
          </w:p>
          <w:p w:rsidR="00454F80" w:rsidRPr="00454F80" w:rsidRDefault="00454F80" w:rsidP="00381F7E">
            <w:pPr>
              <w:tabs>
                <w:tab w:val="clear" w:pos="567"/>
                <w:tab w:val="clear" w:pos="1134"/>
              </w:tabs>
              <w:ind w:left="-89" w:right="-37"/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STEEL SCRAP RECYCLERS</w:t>
            </w:r>
          </w:p>
        </w:tc>
        <w:tc>
          <w:tcPr>
            <w:tcW w:w="1506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454F80" w:rsidRPr="00454F80" w:rsidRDefault="00454F80" w:rsidP="00381F7E">
            <w:pPr>
              <w:tabs>
                <w:tab w:val="clear" w:pos="567"/>
                <w:tab w:val="clear" w:pos="1134"/>
              </w:tabs>
              <w:ind w:left="-36" w:right="-90"/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SITE/OFFICE</w:t>
            </w:r>
          </w:p>
          <w:p w:rsidR="00454F80" w:rsidRPr="00454F80" w:rsidRDefault="00454F80" w:rsidP="00381F7E">
            <w:pPr>
              <w:tabs>
                <w:tab w:val="clear" w:pos="567"/>
                <w:tab w:val="clear" w:pos="1134"/>
              </w:tabs>
              <w:ind w:left="-36" w:right="-90"/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PAPER WASTE:</w:t>
            </w:r>
          </w:p>
          <w:p w:rsidR="00454F80" w:rsidRPr="00454F80" w:rsidRDefault="00454F80" w:rsidP="00381F7E">
            <w:pPr>
              <w:tabs>
                <w:tab w:val="clear" w:pos="567"/>
                <w:tab w:val="clear" w:pos="1134"/>
              </w:tabs>
              <w:ind w:left="-36" w:right="-90"/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PAPER RECYCLERS</w:t>
            </w:r>
          </w:p>
        </w:tc>
        <w:tc>
          <w:tcPr>
            <w:tcW w:w="1506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454F80" w:rsidRPr="00454F80" w:rsidRDefault="00454F80" w:rsidP="00381F7E">
            <w:pPr>
              <w:tabs>
                <w:tab w:val="clear" w:pos="567"/>
                <w:tab w:val="clear" w:pos="1134"/>
              </w:tabs>
              <w:ind w:left="-124" w:right="-143"/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SITE/OFFICE</w:t>
            </w:r>
          </w:p>
          <w:p w:rsidR="00454F80" w:rsidRPr="00454F80" w:rsidRDefault="00454F80" w:rsidP="00381F7E">
            <w:pPr>
              <w:tabs>
                <w:tab w:val="clear" w:pos="567"/>
                <w:tab w:val="clear" w:pos="1134"/>
              </w:tabs>
              <w:ind w:left="-124" w:right="-143"/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CLEAR CLEAN</w:t>
            </w:r>
          </w:p>
          <w:p w:rsidR="00454F80" w:rsidRPr="00454F80" w:rsidRDefault="00454F80" w:rsidP="00381F7E">
            <w:pPr>
              <w:tabs>
                <w:tab w:val="clear" w:pos="567"/>
                <w:tab w:val="clear" w:pos="1134"/>
              </w:tabs>
              <w:ind w:left="-124" w:right="-143"/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ALL AREAS</w:t>
            </w:r>
          </w:p>
          <w:p w:rsidR="00454F80" w:rsidRPr="00454F80" w:rsidRDefault="00454F80" w:rsidP="00381F7E">
            <w:pPr>
              <w:tabs>
                <w:tab w:val="clear" w:pos="567"/>
                <w:tab w:val="clear" w:pos="1134"/>
              </w:tabs>
              <w:ind w:left="-124" w:right="-143"/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DAILY/WEEKLY</w:t>
            </w:r>
          </w:p>
        </w:tc>
        <w:tc>
          <w:tcPr>
            <w:tcW w:w="1506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454F80" w:rsidRPr="00454F80" w:rsidRDefault="00454F80" w:rsidP="00381F7E">
            <w:pPr>
              <w:tabs>
                <w:tab w:val="clear" w:pos="567"/>
                <w:tab w:val="clear" w:pos="1134"/>
              </w:tabs>
              <w:ind w:left="-71" w:right="-55"/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SAFE AREAS FOR ALL SITE AND OFFICE WASTE</w:t>
            </w:r>
          </w:p>
        </w:tc>
        <w:tc>
          <w:tcPr>
            <w:tcW w:w="15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54F80" w:rsidRPr="00454F80" w:rsidRDefault="00454F80" w:rsidP="00D67B05">
            <w:pPr>
              <w:tabs>
                <w:tab w:val="clear" w:pos="567"/>
                <w:tab w:val="clear" w:pos="1134"/>
              </w:tabs>
              <w:ind w:left="-18" w:right="-107"/>
              <w:jc w:val="center"/>
              <w:rPr>
                <w:rFonts w:ascii="Arial Narrow" w:hAnsi="Arial Narrow"/>
                <w:b/>
                <w:bCs/>
                <w:caps/>
                <w:spacing w:val="-4"/>
                <w:sz w:val="16"/>
              </w:rPr>
            </w:pPr>
            <w:r w:rsidRPr="00454F80">
              <w:rPr>
                <w:rFonts w:ascii="Arial Narrow" w:hAnsi="Arial Narrow"/>
                <w:b/>
                <w:bCs/>
                <w:caps/>
                <w:spacing w:val="-4"/>
                <w:sz w:val="16"/>
              </w:rPr>
              <w:t>GENERAL WASTE</w:t>
            </w:r>
          </w:p>
          <w:p w:rsidR="00454F80" w:rsidRPr="00454F80" w:rsidRDefault="00454F80" w:rsidP="00D67B05">
            <w:pPr>
              <w:tabs>
                <w:tab w:val="clear" w:pos="567"/>
                <w:tab w:val="clear" w:pos="1134"/>
              </w:tabs>
              <w:ind w:left="-159" w:right="-107"/>
              <w:jc w:val="center"/>
              <w:rPr>
                <w:rFonts w:ascii="Arial Narrow" w:hAnsi="Arial Narrow"/>
                <w:b/>
                <w:bCs/>
                <w:caps/>
                <w:spacing w:val="-4"/>
                <w:sz w:val="16"/>
              </w:rPr>
            </w:pPr>
            <w:r w:rsidRPr="00454F80">
              <w:rPr>
                <w:rFonts w:ascii="Arial Narrow" w:hAnsi="Arial Narrow"/>
                <w:b/>
                <w:bCs/>
                <w:caps/>
                <w:spacing w:val="-4"/>
                <w:sz w:val="16"/>
              </w:rPr>
              <w:t xml:space="preserve">FOOD WASTE </w:t>
            </w:r>
            <w:proofErr w:type="spellStart"/>
            <w:r w:rsidRPr="00454F80">
              <w:rPr>
                <w:rFonts w:ascii="Arial Narrow" w:hAnsi="Arial Narrow"/>
                <w:b/>
                <w:bCs/>
                <w:caps/>
                <w:spacing w:val="-4"/>
                <w:sz w:val="16"/>
              </w:rPr>
              <w:t>ETC</w:t>
            </w:r>
            <w:proofErr w:type="spellEnd"/>
            <w:r w:rsidRPr="00454F80">
              <w:rPr>
                <w:rFonts w:ascii="Arial Narrow" w:hAnsi="Arial Narrow"/>
                <w:b/>
                <w:bCs/>
                <w:caps/>
                <w:spacing w:val="-4"/>
                <w:sz w:val="16"/>
              </w:rPr>
              <w:t xml:space="preserve">: </w:t>
            </w:r>
            <w:r>
              <w:rPr>
                <w:rFonts w:ascii="Arial Narrow" w:hAnsi="Arial Narrow"/>
                <w:b/>
                <w:bCs/>
                <w:caps/>
                <w:spacing w:val="-4"/>
                <w:sz w:val="16"/>
              </w:rPr>
              <w:br/>
            </w:r>
            <w:r w:rsidRPr="00454F80">
              <w:rPr>
                <w:rFonts w:ascii="Arial Narrow" w:hAnsi="Arial Narrow"/>
                <w:b/>
                <w:bCs/>
                <w:caps/>
                <w:spacing w:val="-4"/>
                <w:sz w:val="16"/>
              </w:rPr>
              <w:t>AS PER LOCAL AUTHORITY</w:t>
            </w:r>
          </w:p>
        </w:tc>
        <w:tc>
          <w:tcPr>
            <w:tcW w:w="212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4F80" w:rsidRPr="00454F80" w:rsidRDefault="00454F80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REMARKS</w:t>
            </w:r>
          </w:p>
        </w:tc>
      </w:tr>
      <w:tr w:rsidR="0080517A" w:rsidTr="00381F7E">
        <w:trPr>
          <w:cantSplit/>
        </w:trPr>
        <w:tc>
          <w:tcPr>
            <w:tcW w:w="1276" w:type="dxa"/>
            <w:vMerge/>
            <w:tcBorders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80517A" w:rsidRDefault="0080517A" w:rsidP="00381F7E">
            <w:pPr>
              <w:jc w:val="center"/>
              <w:rPr>
                <w:bCs/>
                <w:caps/>
                <w:sz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0517A" w:rsidRPr="00454F80" w:rsidRDefault="0080517A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CHECK</w:t>
            </w:r>
          </w:p>
          <w:p w:rsidR="0080517A" w:rsidRPr="00454F80" w:rsidRDefault="0080517A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BY</w:t>
            </w: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0517A" w:rsidRPr="00454F80" w:rsidRDefault="0080517A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DATE</w:t>
            </w: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0517A" w:rsidRPr="00454F80" w:rsidRDefault="0080517A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CHECK</w:t>
            </w:r>
          </w:p>
          <w:p w:rsidR="0080517A" w:rsidRPr="00454F80" w:rsidRDefault="0080517A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BY</w:t>
            </w: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80517A" w:rsidRPr="00454F80" w:rsidRDefault="0080517A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DATE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0517A" w:rsidRPr="00454F80" w:rsidRDefault="0080517A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CHECK</w:t>
            </w:r>
          </w:p>
          <w:p w:rsidR="0080517A" w:rsidRPr="00454F80" w:rsidRDefault="0080517A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BY</w:t>
            </w: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0517A" w:rsidRPr="00454F80" w:rsidRDefault="0080517A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DATE</w:t>
            </w: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0517A" w:rsidRPr="00454F80" w:rsidRDefault="0080517A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CHECK</w:t>
            </w:r>
          </w:p>
          <w:p w:rsidR="0080517A" w:rsidRPr="00454F80" w:rsidRDefault="0080517A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BY</w:t>
            </w: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80517A" w:rsidRPr="00454F80" w:rsidRDefault="0080517A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DATE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0517A" w:rsidRPr="00454F80" w:rsidRDefault="0080517A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CHECK</w:t>
            </w:r>
          </w:p>
          <w:p w:rsidR="0080517A" w:rsidRPr="00454F80" w:rsidRDefault="0080517A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BY</w:t>
            </w: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0517A" w:rsidRPr="00454F80" w:rsidRDefault="0080517A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DATE</w:t>
            </w: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0517A" w:rsidRPr="00454F80" w:rsidRDefault="0080517A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CHECK</w:t>
            </w:r>
          </w:p>
          <w:p w:rsidR="0080517A" w:rsidRPr="00454F80" w:rsidRDefault="0080517A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BY</w:t>
            </w: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80517A" w:rsidRPr="00454F80" w:rsidRDefault="0080517A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DATE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0517A" w:rsidRPr="00454F80" w:rsidRDefault="0080517A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CHECK</w:t>
            </w:r>
          </w:p>
          <w:p w:rsidR="0080517A" w:rsidRPr="00454F80" w:rsidRDefault="0080517A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BY</w:t>
            </w: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0517A" w:rsidRPr="00454F80" w:rsidRDefault="0080517A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DATE</w:t>
            </w: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0517A" w:rsidRPr="00454F80" w:rsidRDefault="0080517A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CHECK</w:t>
            </w:r>
          </w:p>
          <w:p w:rsidR="0080517A" w:rsidRPr="00454F80" w:rsidRDefault="0080517A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BY</w:t>
            </w:r>
          </w:p>
        </w:tc>
        <w:tc>
          <w:tcPr>
            <w:tcW w:w="754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80517A" w:rsidRPr="00454F80" w:rsidRDefault="0080517A" w:rsidP="00381F7E">
            <w:pPr>
              <w:jc w:val="center"/>
              <w:rPr>
                <w:b/>
                <w:bCs/>
                <w:caps/>
                <w:sz w:val="16"/>
              </w:rPr>
            </w:pPr>
            <w:r w:rsidRPr="00454F80">
              <w:rPr>
                <w:b/>
                <w:bCs/>
                <w:caps/>
                <w:sz w:val="16"/>
              </w:rPr>
              <w:t>DATE</w:t>
            </w:r>
          </w:p>
        </w:tc>
        <w:tc>
          <w:tcPr>
            <w:tcW w:w="212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0517A" w:rsidRDefault="0080517A" w:rsidP="00381F7E">
            <w:pPr>
              <w:jc w:val="center"/>
              <w:rPr>
                <w:bCs/>
                <w:caps/>
                <w:sz w:val="16"/>
              </w:rPr>
            </w:pPr>
          </w:p>
        </w:tc>
      </w:tr>
      <w:tr w:rsidR="0080517A" w:rsidRPr="007C4FD0" w:rsidTr="007C4FD0">
        <w:trPr>
          <w:trHeight w:val="227"/>
        </w:trPr>
        <w:tc>
          <w:tcPr>
            <w:tcW w:w="1276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jc w:val="center"/>
              <w:rPr>
                <w:rFonts w:cs="Arial"/>
                <w:sz w:val="16"/>
                <w:szCs w:val="16"/>
              </w:rPr>
            </w:pPr>
            <w:bookmarkStart w:id="0" w:name="_GoBack" w:colFirst="1" w:colLast="16"/>
          </w:p>
        </w:tc>
        <w:tc>
          <w:tcPr>
            <w:tcW w:w="7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80517A" w:rsidRPr="007C4FD0" w:rsidTr="007C4FD0">
        <w:trPr>
          <w:trHeight w:val="227"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80517A" w:rsidRPr="007C4FD0" w:rsidTr="007C4FD0">
        <w:trPr>
          <w:trHeight w:val="227"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80517A" w:rsidRPr="007C4FD0" w:rsidTr="007C4FD0">
        <w:trPr>
          <w:trHeight w:val="227"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80517A" w:rsidRPr="007C4FD0" w:rsidTr="007C4FD0">
        <w:trPr>
          <w:trHeight w:val="227"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80517A" w:rsidRPr="007C4FD0" w:rsidTr="007C4FD0">
        <w:trPr>
          <w:trHeight w:val="227"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80517A" w:rsidRPr="007C4FD0" w:rsidTr="007C4FD0">
        <w:trPr>
          <w:trHeight w:val="227"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80517A" w:rsidRPr="007C4FD0" w:rsidTr="007C4FD0">
        <w:trPr>
          <w:trHeight w:val="227"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80517A" w:rsidRPr="007C4FD0" w:rsidTr="007C4FD0">
        <w:trPr>
          <w:trHeight w:val="227"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80517A" w:rsidRPr="007C4FD0" w:rsidTr="007C4FD0">
        <w:trPr>
          <w:trHeight w:val="227"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80517A" w:rsidRPr="007C4FD0" w:rsidTr="007C4FD0">
        <w:trPr>
          <w:trHeight w:val="227"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80517A" w:rsidRPr="007C4FD0" w:rsidTr="007C4FD0">
        <w:trPr>
          <w:trHeight w:val="227"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80517A" w:rsidRPr="007C4FD0" w:rsidTr="007C4FD0">
        <w:trPr>
          <w:trHeight w:val="227"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80517A" w:rsidRPr="007C4FD0" w:rsidTr="007C4FD0">
        <w:trPr>
          <w:trHeight w:val="227"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80517A" w:rsidRPr="007C4FD0" w:rsidTr="007C4FD0">
        <w:trPr>
          <w:trHeight w:val="227"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80517A" w:rsidRPr="007C4FD0" w:rsidTr="007C4FD0">
        <w:trPr>
          <w:trHeight w:val="227"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tabs>
                <w:tab w:val="clear" w:pos="567"/>
                <w:tab w:val="clear" w:pos="1134"/>
              </w:tabs>
              <w:ind w:left="-107" w:right="-6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7C4FD0" w:rsidRDefault="0080517A" w:rsidP="007C4FD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</w:tbl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049"/>
        <w:gridCol w:w="992"/>
        <w:gridCol w:w="1134"/>
      </w:tblGrid>
      <w:tr w:rsidR="0080517A" w:rsidTr="00381F7E">
        <w:tc>
          <w:tcPr>
            <w:tcW w:w="1276" w:type="dxa"/>
          </w:tcPr>
          <w:bookmarkEnd w:id="0"/>
          <w:p w:rsidR="0080517A" w:rsidRPr="00906AB3" w:rsidRDefault="0080517A" w:rsidP="00381F7E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80517A" w:rsidRDefault="0080517A" w:rsidP="00381F7E">
            <w:pPr>
              <w:rPr>
                <w:sz w:val="16"/>
                <w:szCs w:val="16"/>
              </w:rPr>
            </w:pPr>
          </w:p>
        </w:tc>
      </w:tr>
      <w:tr w:rsidR="0080517A" w:rsidTr="00381F7E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:rsidR="0080517A" w:rsidRDefault="0080517A" w:rsidP="00381F7E">
            <w:pPr>
              <w:rPr>
                <w:sz w:val="16"/>
                <w:szCs w:val="16"/>
              </w:rPr>
            </w:pPr>
          </w:p>
        </w:tc>
      </w:tr>
      <w:tr w:rsidR="0080517A" w:rsidTr="00381F7E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0517A" w:rsidRDefault="0080517A" w:rsidP="00381F7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0517A" w:rsidRPr="00906AB3" w:rsidRDefault="0080517A" w:rsidP="00381F7E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80517A" w:rsidRDefault="0080517A" w:rsidP="00381F7E">
            <w:pPr>
              <w:rPr>
                <w:sz w:val="16"/>
                <w:szCs w:val="16"/>
              </w:rPr>
            </w:pPr>
          </w:p>
        </w:tc>
      </w:tr>
    </w:tbl>
    <w:p w:rsidR="0080517A" w:rsidRPr="005B558B" w:rsidRDefault="0080517A" w:rsidP="0080517A">
      <w:pPr>
        <w:rPr>
          <w:b/>
          <w:sz w:val="10"/>
          <w:u w:val="single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2693"/>
        <w:gridCol w:w="2693"/>
        <w:gridCol w:w="2693"/>
        <w:gridCol w:w="2694"/>
        <w:gridCol w:w="1984"/>
      </w:tblGrid>
      <w:tr w:rsidR="0080517A" w:rsidTr="00381F7E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517A" w:rsidRDefault="0080517A" w:rsidP="00381F7E">
            <w:pPr>
              <w:rPr>
                <w:b/>
                <w:i/>
                <w:iCs/>
                <w:sz w:val="16"/>
                <w:u w:val="single"/>
              </w:rPr>
            </w:pPr>
            <w:r>
              <w:rPr>
                <w:b/>
                <w:i/>
                <w:iCs/>
                <w:sz w:val="16"/>
                <w:u w:val="single"/>
              </w:rPr>
              <w:t>FINAL ACCEPTANCE: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17A" w:rsidRDefault="0080517A" w:rsidP="00381F7E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>
              <w:rPr>
                <w:b/>
                <w:i/>
                <w:iCs/>
                <w:sz w:val="16"/>
              </w:rPr>
              <w:t>NAME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17A" w:rsidRDefault="0080517A" w:rsidP="00381F7E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>
              <w:rPr>
                <w:b/>
                <w:i/>
                <w:iCs/>
                <w:sz w:val="16"/>
              </w:rPr>
              <w:t>SIGNATURE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17A" w:rsidRDefault="0080517A" w:rsidP="00381F7E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>
              <w:rPr>
                <w:b/>
                <w:i/>
                <w:iCs/>
                <w:sz w:val="16"/>
              </w:rPr>
              <w:t>POSITION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17A" w:rsidRDefault="0080517A" w:rsidP="00381F7E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>
              <w:rPr>
                <w:b/>
                <w:i/>
                <w:iCs/>
                <w:sz w:val="16"/>
              </w:rPr>
              <w:t>APPROVED (YES/NO)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517A" w:rsidRDefault="0080517A" w:rsidP="00381F7E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>
              <w:rPr>
                <w:b/>
                <w:i/>
                <w:iCs/>
                <w:sz w:val="16"/>
              </w:rPr>
              <w:t>DATE</w:t>
            </w:r>
          </w:p>
        </w:tc>
      </w:tr>
      <w:tr w:rsidR="0080517A" w:rsidTr="00454F80">
        <w:tc>
          <w:tcPr>
            <w:tcW w:w="2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30572A" w:rsidRDefault="0080517A" w:rsidP="00454F80">
            <w:pPr>
              <w:jc w:val="left"/>
              <w:rPr>
                <w:b/>
                <w:smallCaps/>
                <w:sz w:val="16"/>
              </w:rPr>
            </w:pPr>
            <w:r w:rsidRPr="0030572A">
              <w:rPr>
                <w:b/>
                <w:smallCaps/>
                <w:sz w:val="16"/>
              </w:rPr>
              <w:t>Heyday</w:t>
            </w:r>
            <w:r>
              <w:rPr>
                <w:b/>
                <w:smallCaps/>
                <w:sz w:val="16"/>
              </w:rPr>
              <w:t xml:space="preserve"> Group</w:t>
            </w:r>
            <w:r w:rsidR="004F4EDD">
              <w:rPr>
                <w:b/>
                <w:smallCaps/>
                <w:sz w:val="16"/>
              </w:rPr>
              <w:t>(Representative):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454F80" w:rsidRDefault="0080517A" w:rsidP="00454F80">
            <w:pPr>
              <w:jc w:val="left"/>
              <w:rPr>
                <w:sz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454F80" w:rsidRDefault="0080517A" w:rsidP="00454F80">
            <w:pPr>
              <w:jc w:val="left"/>
              <w:rPr>
                <w:sz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454F80" w:rsidRDefault="0080517A" w:rsidP="00454F80">
            <w:pPr>
              <w:jc w:val="left"/>
              <w:rPr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454F80" w:rsidRDefault="0080517A" w:rsidP="00454F80">
            <w:pPr>
              <w:jc w:val="left"/>
              <w:rPr>
                <w:sz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454F80" w:rsidRDefault="0080517A" w:rsidP="00454F80">
            <w:pPr>
              <w:jc w:val="left"/>
              <w:rPr>
                <w:sz w:val="16"/>
              </w:rPr>
            </w:pPr>
          </w:p>
        </w:tc>
      </w:tr>
      <w:tr w:rsidR="0080517A" w:rsidTr="00454F80">
        <w:tc>
          <w:tcPr>
            <w:tcW w:w="2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Default="0080517A" w:rsidP="00454F80">
            <w:pPr>
              <w:jc w:val="left"/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Client (Representative)</w:t>
            </w:r>
            <w:r w:rsidR="004F4EDD">
              <w:rPr>
                <w:b/>
                <w:smallCaps/>
                <w:sz w:val="16"/>
              </w:rPr>
              <w:t>: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454F80" w:rsidRDefault="0080517A" w:rsidP="00454F80">
            <w:pPr>
              <w:jc w:val="left"/>
              <w:rPr>
                <w:sz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454F80" w:rsidRDefault="0080517A" w:rsidP="00454F80">
            <w:pPr>
              <w:jc w:val="left"/>
              <w:rPr>
                <w:sz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454F80" w:rsidRDefault="0080517A" w:rsidP="00454F80">
            <w:pPr>
              <w:jc w:val="left"/>
              <w:rPr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517A" w:rsidRPr="00454F80" w:rsidRDefault="0080517A" w:rsidP="00454F80">
            <w:pPr>
              <w:jc w:val="left"/>
              <w:rPr>
                <w:sz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517A" w:rsidRPr="00454F80" w:rsidRDefault="0080517A" w:rsidP="00454F80">
            <w:pPr>
              <w:jc w:val="left"/>
              <w:rPr>
                <w:sz w:val="16"/>
              </w:rPr>
            </w:pPr>
          </w:p>
        </w:tc>
      </w:tr>
      <w:tr w:rsidR="0080517A" w:rsidTr="00454F80">
        <w:trPr>
          <w:trHeight w:val="80"/>
        </w:trPr>
        <w:tc>
          <w:tcPr>
            <w:tcW w:w="26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0517A" w:rsidRDefault="0080517A" w:rsidP="00454F80">
            <w:pPr>
              <w:jc w:val="left"/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</w:t>
            </w:r>
            <w:r w:rsidR="004F4EDD">
              <w:rPr>
                <w:b/>
                <w:smallCaps/>
                <w:sz w:val="16"/>
              </w:rPr>
              <w:t>: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0517A" w:rsidRPr="00454F80" w:rsidRDefault="0080517A" w:rsidP="00454F80">
            <w:pPr>
              <w:jc w:val="left"/>
              <w:rPr>
                <w:sz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0517A" w:rsidRPr="00454F80" w:rsidRDefault="0080517A" w:rsidP="00454F80">
            <w:pPr>
              <w:jc w:val="left"/>
              <w:rPr>
                <w:sz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0517A" w:rsidRPr="00454F80" w:rsidRDefault="0080517A" w:rsidP="00454F80">
            <w:pPr>
              <w:jc w:val="left"/>
              <w:rPr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0517A" w:rsidRPr="00454F80" w:rsidRDefault="0080517A" w:rsidP="00454F80">
            <w:pPr>
              <w:jc w:val="left"/>
              <w:rPr>
                <w:sz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517A" w:rsidRPr="00454F80" w:rsidRDefault="0080517A" w:rsidP="00454F80">
            <w:pPr>
              <w:jc w:val="left"/>
              <w:rPr>
                <w:sz w:val="16"/>
              </w:rPr>
            </w:pPr>
          </w:p>
        </w:tc>
      </w:tr>
    </w:tbl>
    <w:p w:rsidR="0080517A" w:rsidRPr="00045DBE" w:rsidRDefault="0080517A" w:rsidP="0080517A">
      <w:pPr>
        <w:rPr>
          <w:i/>
          <w:sz w:val="16"/>
        </w:rPr>
      </w:pPr>
      <w:r w:rsidRPr="00045DBE">
        <w:rPr>
          <w:i/>
          <w:sz w:val="16"/>
        </w:rPr>
        <w:t>(Client and Authority may elect or not elect to sign the acceptance)</w:t>
      </w:r>
    </w:p>
    <w:p w:rsidR="0080517A" w:rsidRPr="005B558B" w:rsidRDefault="0080517A" w:rsidP="0080517A">
      <w:pPr>
        <w:rPr>
          <w:b/>
          <w:sz w:val="16"/>
          <w:u w:val="single"/>
        </w:rPr>
      </w:pPr>
    </w:p>
    <w:p w:rsidR="0080517A" w:rsidRPr="000C2773" w:rsidRDefault="0080517A" w:rsidP="0080517A">
      <w:pPr>
        <w:tabs>
          <w:tab w:val="clear" w:pos="567"/>
          <w:tab w:val="clear" w:pos="1134"/>
        </w:tabs>
        <w:rPr>
          <w:sz w:val="16"/>
        </w:rPr>
      </w:pPr>
      <w:r>
        <w:rPr>
          <w:b/>
          <w:sz w:val="16"/>
          <w:u w:val="single"/>
        </w:rPr>
        <w:t>ACCEPTANCE CRITERIA:</w:t>
      </w:r>
      <w:r>
        <w:rPr>
          <w:b/>
          <w:sz w:val="16"/>
        </w:rPr>
        <w:t xml:space="preserve"> </w:t>
      </w:r>
      <w:r w:rsidR="004F4EDD" w:rsidRPr="004F4EDD">
        <w:rPr>
          <w:sz w:val="16"/>
        </w:rPr>
        <w:t xml:space="preserve">AS PER </w:t>
      </w:r>
      <w:proofErr w:type="spellStart"/>
      <w:r w:rsidR="004F4EDD" w:rsidRPr="004F4EDD">
        <w:rPr>
          <w:sz w:val="16"/>
        </w:rPr>
        <w:t>ITP</w:t>
      </w:r>
      <w:proofErr w:type="spellEnd"/>
      <w:r w:rsidR="004F4EDD" w:rsidRPr="004F4EDD">
        <w:rPr>
          <w:sz w:val="16"/>
        </w:rPr>
        <w:t xml:space="preserve"> = </w:t>
      </w:r>
      <w:r w:rsidR="004F4EDD">
        <w:rPr>
          <w:sz w:val="16"/>
        </w:rPr>
        <w:t>(2) SPECIFICATION AND AS PER ISO14001,</w:t>
      </w:r>
      <w:r w:rsidR="004F4EDD" w:rsidRPr="004F4EDD">
        <w:rPr>
          <w:sz w:val="16"/>
        </w:rPr>
        <w:t xml:space="preserve"> </w:t>
      </w:r>
      <w:proofErr w:type="spellStart"/>
      <w:r w:rsidR="004F4EDD" w:rsidRPr="004F4EDD">
        <w:rPr>
          <w:sz w:val="16"/>
        </w:rPr>
        <w:t>EPA</w:t>
      </w:r>
      <w:proofErr w:type="spellEnd"/>
      <w:r w:rsidR="004F4EDD" w:rsidRPr="004F4EDD">
        <w:rPr>
          <w:sz w:val="16"/>
        </w:rPr>
        <w:t xml:space="preserve"> AND SITE SPECIFIC REQUIREMENTS.</w:t>
      </w:r>
    </w:p>
    <w:sectPr w:rsidR="0080517A" w:rsidRPr="000C2773" w:rsidSect="00B61D1F">
      <w:headerReference w:type="even" r:id="rId8"/>
      <w:headerReference w:type="default" r:id="rId9"/>
      <w:footerReference w:type="default" r:id="rId10"/>
      <w:headerReference w:type="first" r:id="rId11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2D3" w:rsidRDefault="00BD52D3" w:rsidP="00771A86">
      <w:pPr>
        <w:pStyle w:val="Footer"/>
      </w:pPr>
      <w:r>
        <w:separator/>
      </w:r>
    </w:p>
  </w:endnote>
  <w:endnote w:type="continuationSeparator" w:id="0">
    <w:p w:rsidR="00BD52D3" w:rsidRDefault="00BD52D3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0740"/>
      <w:gridCol w:w="2551"/>
      <w:gridCol w:w="2234"/>
    </w:tblGrid>
    <w:tr w:rsidR="00BD52D3" w:rsidRPr="00050B4A" w:rsidTr="00B61D1F">
      <w:tc>
        <w:tcPr>
          <w:tcW w:w="10740" w:type="dxa"/>
          <w:shd w:val="clear" w:color="auto" w:fill="auto"/>
        </w:tcPr>
        <w:p w:rsidR="00BD52D3" w:rsidRPr="00050B4A" w:rsidRDefault="00BD52D3" w:rsidP="0017452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454F80">
            <w:rPr>
              <w:rFonts w:cs="Arial"/>
              <w:noProof/>
              <w:snapToGrid w:val="0"/>
              <w:sz w:val="12"/>
            </w:rPr>
            <w:t>PROJ3045 - ITC - (33) Environmental Management.docx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2551" w:type="dxa"/>
          <w:shd w:val="clear" w:color="auto" w:fill="auto"/>
        </w:tcPr>
        <w:p w:rsidR="00BD52D3" w:rsidRPr="00050B4A" w:rsidRDefault="0017452B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[PROJ3045</w:t>
          </w:r>
          <w:r w:rsidR="00BD52D3" w:rsidRPr="00BD52D3">
            <w:rPr>
              <w:rFonts w:cs="Arial"/>
              <w:sz w:val="12"/>
            </w:rPr>
            <w:t>, R2]</w:t>
          </w:r>
        </w:p>
      </w:tc>
      <w:tc>
        <w:tcPr>
          <w:tcW w:w="2234" w:type="dxa"/>
          <w:shd w:val="clear" w:color="auto" w:fill="auto"/>
        </w:tcPr>
        <w:p w:rsidR="00BD52D3" w:rsidRPr="00050B4A" w:rsidRDefault="00BD52D3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</w:p>
      </w:tc>
    </w:tr>
  </w:tbl>
  <w:p w:rsidR="00BD52D3" w:rsidRPr="0003414F" w:rsidRDefault="00BD52D3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2D3" w:rsidRDefault="00BD52D3" w:rsidP="00771A86">
      <w:pPr>
        <w:pStyle w:val="Footer"/>
      </w:pPr>
      <w:r>
        <w:separator/>
      </w:r>
    </w:p>
  </w:footnote>
  <w:footnote w:type="continuationSeparator" w:id="0">
    <w:p w:rsidR="00BD52D3" w:rsidRDefault="00BD52D3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F26" w:rsidRDefault="00B60F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BD52D3" w:rsidTr="00B61D1F">
      <w:tc>
        <w:tcPr>
          <w:tcW w:w="2977" w:type="dxa"/>
        </w:tcPr>
        <w:p w:rsidR="00BD52D3" w:rsidRDefault="00BD52D3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 wp14:anchorId="288CE700" wp14:editId="4086C3A4">
                <wp:extent cx="1283335" cy="794385"/>
                <wp:effectExtent l="0" t="0" r="0" b="571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3335" cy="794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:rsidR="00BD52D3" w:rsidRPr="00BD52D3" w:rsidRDefault="0017452B" w:rsidP="00BD52D3">
          <w:pPr>
            <w:jc w:val="center"/>
            <w:rPr>
              <w:b/>
              <w:bCs/>
              <w:szCs w:val="22"/>
            </w:rPr>
          </w:pPr>
          <w:r w:rsidRPr="0017452B">
            <w:rPr>
              <w:rFonts w:cs="Arial"/>
              <w:b/>
              <w:sz w:val="28"/>
            </w:rPr>
            <w:t>Inspection &amp; Test Checklist</w:t>
          </w:r>
          <w:r w:rsidRPr="0017452B">
            <w:rPr>
              <w:rFonts w:cs="Arial"/>
              <w:b/>
              <w:sz w:val="28"/>
            </w:rPr>
            <w:br/>
          </w:r>
          <w:r w:rsidRPr="004F4EDD">
            <w:rPr>
              <w:rFonts w:cs="Arial"/>
              <w:b/>
              <w:sz w:val="28"/>
            </w:rPr>
            <w:t>ITC: 33</w:t>
          </w:r>
          <w:r>
            <w:rPr>
              <w:rFonts w:cs="Arial"/>
              <w:sz w:val="32"/>
            </w:rPr>
            <w:br/>
          </w:r>
          <w:r w:rsidRPr="0017452B">
            <w:rPr>
              <w:b/>
              <w:i/>
              <w:sz w:val="28"/>
              <w:szCs w:val="32"/>
            </w:rPr>
            <w:t>ENVIRONMENTAL MANAGEMENT</w:t>
          </w:r>
        </w:p>
      </w:tc>
      <w:tc>
        <w:tcPr>
          <w:tcW w:w="2977" w:type="dxa"/>
        </w:tcPr>
        <w:p w:rsidR="00BD52D3" w:rsidRPr="00EB2942" w:rsidRDefault="00BD52D3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BD52D3" w:rsidRDefault="00BD52D3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BD52D3" w:rsidRPr="0003414F" w:rsidRDefault="00BD52D3" w:rsidP="00EB2942">
          <w:pPr>
            <w:jc w:val="right"/>
            <w:rPr>
              <w:rFonts w:cs="Arial"/>
              <w:sz w:val="12"/>
              <w:szCs w:val="12"/>
            </w:rPr>
          </w:pPr>
        </w:p>
        <w:p w:rsidR="00BD52D3" w:rsidRPr="00630C36" w:rsidRDefault="00BD52D3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:rsidR="00BD52D3" w:rsidRPr="00630C36" w:rsidRDefault="00BD52D3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:rsidR="00BD52D3" w:rsidRPr="00EB2942" w:rsidRDefault="00BD52D3" w:rsidP="00EB2942">
          <w:pPr>
            <w:jc w:val="right"/>
            <w:rPr>
              <w:rFonts w:cs="Arial"/>
              <w:sz w:val="4"/>
              <w:szCs w:val="4"/>
            </w:rPr>
          </w:pPr>
        </w:p>
        <w:p w:rsidR="00BD52D3" w:rsidRDefault="00BD52D3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BD52D3" w:rsidRDefault="00BD52D3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BD52D3" w:rsidRPr="005B558B" w:rsidRDefault="00BD52D3">
    <w:pPr>
      <w:pStyle w:val="Header"/>
      <w:rPr>
        <w:sz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F26" w:rsidRDefault="00B60F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3414F"/>
    <w:rsid w:val="00045DBE"/>
    <w:rsid w:val="00050B4A"/>
    <w:rsid w:val="000C2773"/>
    <w:rsid w:val="000C75AE"/>
    <w:rsid w:val="00160D42"/>
    <w:rsid w:val="001645C0"/>
    <w:rsid w:val="0017452B"/>
    <w:rsid w:val="001E20F4"/>
    <w:rsid w:val="00206AA3"/>
    <w:rsid w:val="00247546"/>
    <w:rsid w:val="00251AD2"/>
    <w:rsid w:val="0027181A"/>
    <w:rsid w:val="002C1A76"/>
    <w:rsid w:val="0034592B"/>
    <w:rsid w:val="003B29C3"/>
    <w:rsid w:val="003F03A6"/>
    <w:rsid w:val="003F598E"/>
    <w:rsid w:val="00454F80"/>
    <w:rsid w:val="004C3C45"/>
    <w:rsid w:val="004E03CB"/>
    <w:rsid w:val="004F4EDD"/>
    <w:rsid w:val="00500E04"/>
    <w:rsid w:val="00502454"/>
    <w:rsid w:val="005B558B"/>
    <w:rsid w:val="005C6A86"/>
    <w:rsid w:val="005E0588"/>
    <w:rsid w:val="005F381A"/>
    <w:rsid w:val="00630C36"/>
    <w:rsid w:val="00676DA3"/>
    <w:rsid w:val="006E0369"/>
    <w:rsid w:val="006F7869"/>
    <w:rsid w:val="007032EB"/>
    <w:rsid w:val="00723993"/>
    <w:rsid w:val="00745370"/>
    <w:rsid w:val="00753A74"/>
    <w:rsid w:val="00763391"/>
    <w:rsid w:val="00771A86"/>
    <w:rsid w:val="007C4FD0"/>
    <w:rsid w:val="0080517A"/>
    <w:rsid w:val="008658D3"/>
    <w:rsid w:val="008A3B21"/>
    <w:rsid w:val="008F23E6"/>
    <w:rsid w:val="00910214"/>
    <w:rsid w:val="00914418"/>
    <w:rsid w:val="0094333F"/>
    <w:rsid w:val="00990B4B"/>
    <w:rsid w:val="00B60F26"/>
    <w:rsid w:val="00B61D1F"/>
    <w:rsid w:val="00BD52D3"/>
    <w:rsid w:val="00C626C0"/>
    <w:rsid w:val="00D34708"/>
    <w:rsid w:val="00D40C48"/>
    <w:rsid w:val="00DE3015"/>
    <w:rsid w:val="00DF61A3"/>
    <w:rsid w:val="00E27808"/>
    <w:rsid w:val="00EB2942"/>
    <w:rsid w:val="00F0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D52D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semiHidden/>
    <w:rsid w:val="00BD52D3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D52D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semiHidden/>
    <w:rsid w:val="00BD52D3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8FD8B-A0C7-4091-9331-A5800E6FB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9A190B67.dotm</Template>
  <TotalTime>8</TotalTime>
  <Pages>2</Pages>
  <Words>284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Melissa Ries</cp:lastModifiedBy>
  <cp:revision>5</cp:revision>
  <cp:lastPrinted>2014-01-30T23:28:00Z</cp:lastPrinted>
  <dcterms:created xsi:type="dcterms:W3CDTF">2014-01-30T23:24:00Z</dcterms:created>
  <dcterms:modified xsi:type="dcterms:W3CDTF">2014-02-19T03:58:00Z</dcterms:modified>
</cp:coreProperties>
</file>