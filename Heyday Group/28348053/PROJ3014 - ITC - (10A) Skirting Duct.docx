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"/>
        <w:gridCol w:w="709"/>
        <w:gridCol w:w="90"/>
        <w:gridCol w:w="194"/>
        <w:gridCol w:w="606"/>
        <w:gridCol w:w="800"/>
        <w:gridCol w:w="720"/>
        <w:gridCol w:w="80"/>
        <w:gridCol w:w="800"/>
        <w:gridCol w:w="254"/>
        <w:gridCol w:w="425"/>
        <w:gridCol w:w="121"/>
        <w:gridCol w:w="21"/>
        <w:gridCol w:w="283"/>
        <w:gridCol w:w="496"/>
        <w:gridCol w:w="800"/>
        <w:gridCol w:w="689"/>
        <w:gridCol w:w="111"/>
        <w:gridCol w:w="172"/>
        <w:gridCol w:w="628"/>
        <w:gridCol w:w="790"/>
        <w:gridCol w:w="10"/>
        <w:gridCol w:w="273"/>
        <w:gridCol w:w="142"/>
        <w:gridCol w:w="385"/>
        <w:gridCol w:w="182"/>
        <w:gridCol w:w="618"/>
        <w:gridCol w:w="374"/>
        <w:gridCol w:w="426"/>
        <w:gridCol w:w="425"/>
        <w:gridCol w:w="283"/>
        <w:gridCol w:w="426"/>
        <w:gridCol w:w="425"/>
        <w:gridCol w:w="1560"/>
      </w:tblGrid>
      <w:tr w:rsidR="0004313F" w:rsidRPr="003336DC" w:rsidTr="00B65EBD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10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60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B65EBD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6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5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B65EBD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1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B65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6237" w:type="dxa"/>
            <w:gridSpan w:val="1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B65EBD" w:rsidRDefault="009435E6" w:rsidP="00EB4E34">
            <w:pPr>
              <w:tabs>
                <w:tab w:val="clear" w:pos="10206"/>
                <w:tab w:val="right" w:pos="5847"/>
              </w:tabs>
              <w:rPr>
                <w:b/>
                <w:bCs/>
                <w:sz w:val="8"/>
                <w:szCs w:val="16"/>
              </w:rPr>
            </w:pPr>
          </w:p>
        </w:tc>
        <w:tc>
          <w:tcPr>
            <w:tcW w:w="9215" w:type="dxa"/>
            <w:gridSpan w:val="2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B65EBD" w:rsidTr="00B65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134" w:type="dxa"/>
            <w:gridSpan w:val="2"/>
            <w:vMerge w:val="restart"/>
            <w:tcBorders>
              <w:right w:val="nil"/>
            </w:tcBorders>
            <w:vAlign w:val="center"/>
          </w:tcPr>
          <w:p w:rsidR="00B65EBD" w:rsidRPr="003D44EB" w:rsidRDefault="00B65EBD" w:rsidP="00B65EBD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LEVEL/AREA</w:t>
            </w:r>
          </w:p>
        </w:tc>
        <w:tc>
          <w:tcPr>
            <w:tcW w:w="159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AREA/LOCATION</w:t>
            </w:r>
          </w:p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TO DRAWING</w:t>
            </w:r>
          </w:p>
        </w:tc>
        <w:tc>
          <w:tcPr>
            <w:tcW w:w="1600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CORRECT SIZE, TYPE &amp; SPARE CAPACITY</w:t>
            </w:r>
          </w:p>
        </w:tc>
        <w:tc>
          <w:tcPr>
            <w:tcW w:w="1600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GALVANISED /</w:t>
            </w:r>
          </w:p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PAINTED</w:t>
            </w:r>
          </w:p>
        </w:tc>
        <w:tc>
          <w:tcPr>
            <w:tcW w:w="160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CORRECT</w:t>
            </w:r>
          </w:p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SPACING</w:t>
            </w:r>
          </w:p>
        </w:tc>
        <w:tc>
          <w:tcPr>
            <w:tcW w:w="160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CORRECT</w:t>
            </w:r>
          </w:p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ALIGNMENT</w:t>
            </w:r>
          </w:p>
        </w:tc>
        <w:tc>
          <w:tcPr>
            <w:tcW w:w="1600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CLEAR TO OTHER SERVICES</w:t>
            </w:r>
          </w:p>
        </w:tc>
        <w:tc>
          <w:tcPr>
            <w:tcW w:w="1600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CORRECT FIXING AND SAFE</w:t>
            </w:r>
          </w:p>
        </w:tc>
        <w:tc>
          <w:tcPr>
            <w:tcW w:w="3119" w:type="dxa"/>
            <w:gridSpan w:val="5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REMARKS</w:t>
            </w:r>
          </w:p>
        </w:tc>
      </w:tr>
      <w:tr w:rsidR="00B65EBD" w:rsidTr="003D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134" w:type="dxa"/>
            <w:gridSpan w:val="2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B65EBD" w:rsidRDefault="00B65EBD" w:rsidP="00C809F2">
            <w:pPr>
              <w:jc w:val="center"/>
              <w:rPr>
                <w:bCs/>
                <w:sz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CHECK BY</w:t>
            </w: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DATE</w:t>
            </w: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CHECK BY</w:t>
            </w: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DATE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CHECK BY</w:t>
            </w: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DATE</w:t>
            </w: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CHECK BY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DATE</w:t>
            </w: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CHECK</w:t>
            </w:r>
          </w:p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BY</w:t>
            </w: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DATE</w:t>
            </w: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CHECK</w:t>
            </w:r>
          </w:p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BY</w:t>
            </w: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DATE</w:t>
            </w: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CHECK</w:t>
            </w:r>
          </w:p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BY</w:t>
            </w: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B65EBD" w:rsidRPr="003D44EB" w:rsidRDefault="00B65EBD" w:rsidP="00C809F2">
            <w:pPr>
              <w:jc w:val="center"/>
              <w:rPr>
                <w:b/>
                <w:bCs/>
                <w:sz w:val="16"/>
              </w:rPr>
            </w:pPr>
            <w:r w:rsidRPr="003D44EB">
              <w:rPr>
                <w:b/>
                <w:bCs/>
                <w:sz w:val="16"/>
              </w:rPr>
              <w:t>DATE</w:t>
            </w:r>
          </w:p>
        </w:tc>
        <w:tc>
          <w:tcPr>
            <w:tcW w:w="3119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EBD" w:rsidRDefault="00B65EBD" w:rsidP="00C809F2">
            <w:pPr>
              <w:jc w:val="center"/>
              <w:rPr>
                <w:bCs/>
                <w:sz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  <w:bookmarkStart w:id="0" w:name="_GoBack" w:colFirst="1" w:colLast="14"/>
          </w:p>
        </w:tc>
        <w:tc>
          <w:tcPr>
            <w:tcW w:w="799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65EBD" w:rsidRPr="00817CF5" w:rsidTr="00817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65EBD" w:rsidRPr="00817CF5" w:rsidRDefault="00B65EBD" w:rsidP="00817C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0F4563"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:rsidR="0004313F" w:rsidRPr="003336DC" w:rsidRDefault="0004313F" w:rsidP="000F4563">
            <w:pPr>
              <w:ind w:right="-108"/>
              <w:jc w:val="left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</w:tr>
      <w:tr w:rsidR="0004313F" w:rsidTr="000F4563">
        <w:tc>
          <w:tcPr>
            <w:tcW w:w="2552" w:type="dxa"/>
            <w:vAlign w:val="center"/>
          </w:tcPr>
          <w:p w:rsidR="0004313F" w:rsidRDefault="0004313F" w:rsidP="000F4563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</w:tr>
      <w:tr w:rsidR="0004313F" w:rsidTr="000F4563">
        <w:tc>
          <w:tcPr>
            <w:tcW w:w="2552" w:type="dxa"/>
            <w:vAlign w:val="center"/>
          </w:tcPr>
          <w:p w:rsidR="0004313F" w:rsidRDefault="0004313F" w:rsidP="000F4563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9830CB">
              <w:rPr>
                <w:sz w:val="16"/>
              </w:rPr>
              <w:t>(1) AS</w:t>
            </w:r>
            <w:r w:rsidR="001762C9">
              <w:rPr>
                <w:sz w:val="16"/>
              </w:rPr>
              <w:t>3000</w:t>
            </w:r>
            <w:r w:rsidR="00B65EBD" w:rsidRPr="00B65EBD">
              <w:rPr>
                <w:sz w:val="16"/>
              </w:rPr>
              <w:t xml:space="preserve"> WIRING RULES. (2) SPECIFICATION. (3) LATEST ISSUE OF DRAWINGS</w:t>
            </w:r>
            <w:r w:rsidR="009830CB">
              <w:rPr>
                <w:sz w:val="16"/>
              </w:rPr>
              <w:t>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0725DF">
            <w:rPr>
              <w:rFonts w:cs="Arial"/>
              <w:noProof/>
              <w:snapToGrid w:val="0"/>
              <w:sz w:val="12"/>
            </w:rPr>
            <w:t>PROJ3014 - ITC - (10A) Skirting Duct.docx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B65EBD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[PROJ3014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B65EBD" w:rsidRPr="00B65EBD" w:rsidRDefault="009830CB" w:rsidP="00B65EBD">
          <w:pPr>
            <w:pStyle w:val="Heading1"/>
            <w:rPr>
              <w:szCs w:val="28"/>
            </w:rPr>
          </w:pPr>
          <w:r>
            <w:rPr>
              <w:rFonts w:cs="Arial"/>
              <w:szCs w:val="28"/>
            </w:rPr>
            <w:t>Inspection &amp; Test Checklist</w:t>
          </w:r>
          <w:r>
            <w:rPr>
              <w:rFonts w:cs="Arial"/>
              <w:szCs w:val="28"/>
            </w:rPr>
            <w:br/>
            <w:t>ITC</w:t>
          </w:r>
          <w:r w:rsidR="00B65EBD" w:rsidRPr="00B65EBD">
            <w:rPr>
              <w:rFonts w:cs="Arial"/>
              <w:szCs w:val="28"/>
            </w:rPr>
            <w:t>: 10A</w:t>
          </w:r>
          <w:r w:rsidR="00B65EBD" w:rsidRPr="00B65EBD">
            <w:rPr>
              <w:rFonts w:cs="Arial"/>
              <w:szCs w:val="28"/>
            </w:rPr>
            <w:br/>
          </w:r>
          <w:r w:rsidR="00EB4E34">
            <w:rPr>
              <w:szCs w:val="28"/>
            </w:rPr>
            <w:t>SKIRTING DUCT</w:t>
          </w:r>
        </w:p>
        <w:p w:rsidR="000D35A7" w:rsidRPr="00B65EBD" w:rsidRDefault="00B65EBD" w:rsidP="00B65EBD">
          <w:pPr>
            <w:jc w:val="center"/>
            <w:rPr>
              <w:b/>
              <w:bCs/>
              <w:sz w:val="28"/>
              <w:szCs w:val="28"/>
            </w:rPr>
          </w:pPr>
          <w:r w:rsidRPr="00B65EBD">
            <w:rPr>
              <w:b/>
              <w:sz w:val="24"/>
              <w:szCs w:val="28"/>
            </w:rPr>
            <w:t>Subcontract To Heyday</w:t>
          </w:r>
          <w:r w:rsidR="00EB4E34">
            <w:rPr>
              <w:b/>
              <w:sz w:val="24"/>
              <w:szCs w:val="28"/>
            </w:rPr>
            <w:t xml:space="preserve"> Group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Pr="00B65EBD" w:rsidRDefault="000D35A7">
    <w:pPr>
      <w:pStyle w:val="Header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725DF"/>
    <w:rsid w:val="000C75AE"/>
    <w:rsid w:val="000D35A7"/>
    <w:rsid w:val="000F4563"/>
    <w:rsid w:val="00160D42"/>
    <w:rsid w:val="001645C0"/>
    <w:rsid w:val="001762C9"/>
    <w:rsid w:val="001E20F4"/>
    <w:rsid w:val="00206AA3"/>
    <w:rsid w:val="00207A74"/>
    <w:rsid w:val="00247546"/>
    <w:rsid w:val="002C1A76"/>
    <w:rsid w:val="00316FB1"/>
    <w:rsid w:val="00321D50"/>
    <w:rsid w:val="003311BE"/>
    <w:rsid w:val="0034592B"/>
    <w:rsid w:val="003B29C3"/>
    <w:rsid w:val="003D44EB"/>
    <w:rsid w:val="003F03A6"/>
    <w:rsid w:val="003F598E"/>
    <w:rsid w:val="00430D4A"/>
    <w:rsid w:val="00456654"/>
    <w:rsid w:val="00476C7F"/>
    <w:rsid w:val="004C3C45"/>
    <w:rsid w:val="004E03CB"/>
    <w:rsid w:val="004E11A3"/>
    <w:rsid w:val="00502454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17CF5"/>
    <w:rsid w:val="008658D3"/>
    <w:rsid w:val="008A3B21"/>
    <w:rsid w:val="008F23E6"/>
    <w:rsid w:val="00906AB3"/>
    <w:rsid w:val="00910214"/>
    <w:rsid w:val="00914418"/>
    <w:rsid w:val="0094333F"/>
    <w:rsid w:val="009435E6"/>
    <w:rsid w:val="009830CB"/>
    <w:rsid w:val="00990B4B"/>
    <w:rsid w:val="009C3A13"/>
    <w:rsid w:val="009F226C"/>
    <w:rsid w:val="00A6236E"/>
    <w:rsid w:val="00A67681"/>
    <w:rsid w:val="00AB6BCB"/>
    <w:rsid w:val="00B61D1F"/>
    <w:rsid w:val="00B65EBD"/>
    <w:rsid w:val="00C54329"/>
    <w:rsid w:val="00C626C0"/>
    <w:rsid w:val="00D34708"/>
    <w:rsid w:val="00D40C48"/>
    <w:rsid w:val="00DE3015"/>
    <w:rsid w:val="00DF61A3"/>
    <w:rsid w:val="00E5278C"/>
    <w:rsid w:val="00E8416B"/>
    <w:rsid w:val="00EB2942"/>
    <w:rsid w:val="00EB4E34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348CE-8F73-44F6-BF02-4840FD6C5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64ECAD72.dotm</Template>
  <TotalTime>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8</cp:revision>
  <cp:lastPrinted>2014-01-30T05:38:00Z</cp:lastPrinted>
  <dcterms:created xsi:type="dcterms:W3CDTF">2014-01-30T05:37:00Z</dcterms:created>
  <dcterms:modified xsi:type="dcterms:W3CDTF">2014-02-19T03:39:00Z</dcterms:modified>
</cp:coreProperties>
</file>