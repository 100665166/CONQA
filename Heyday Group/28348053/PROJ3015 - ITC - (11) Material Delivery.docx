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1128"/>
        <w:gridCol w:w="284"/>
        <w:gridCol w:w="1137"/>
        <w:gridCol w:w="989"/>
        <w:gridCol w:w="1134"/>
        <w:gridCol w:w="425"/>
        <w:gridCol w:w="142"/>
        <w:gridCol w:w="1981"/>
        <w:gridCol w:w="6"/>
        <w:gridCol w:w="281"/>
        <w:gridCol w:w="283"/>
        <w:gridCol w:w="1209"/>
        <w:gridCol w:w="209"/>
        <w:gridCol w:w="283"/>
        <w:gridCol w:w="142"/>
        <w:gridCol w:w="567"/>
        <w:gridCol w:w="576"/>
        <w:gridCol w:w="416"/>
        <w:gridCol w:w="851"/>
        <w:gridCol w:w="283"/>
        <w:gridCol w:w="426"/>
        <w:gridCol w:w="425"/>
        <w:gridCol w:w="1568"/>
      </w:tblGrid>
      <w:tr w:rsidR="0004313F" w:rsidRPr="003336DC" w:rsidTr="00064609">
        <w:trPr>
          <w:tblHeader/>
        </w:trPr>
        <w:tc>
          <w:tcPr>
            <w:tcW w:w="707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540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5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064609">
        <w:trPr>
          <w:tblHeader/>
        </w:trPr>
        <w:tc>
          <w:tcPr>
            <w:tcW w:w="1836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90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064609">
        <w:trPr>
          <w:tblHeader/>
        </w:trPr>
        <w:tc>
          <w:tcPr>
            <w:tcW w:w="212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06460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1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70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064609" w:rsidTr="0006460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108" w:right="-111"/>
              <w:jc w:val="center"/>
              <w:rPr>
                <w:b/>
                <w:bCs/>
                <w:sz w:val="16"/>
              </w:rPr>
            </w:pPr>
            <w:r w:rsidRPr="00315408">
              <w:rPr>
                <w:b/>
                <w:bCs/>
                <w:sz w:val="16"/>
              </w:rPr>
              <w:t>ITEM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105" w:right="-117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CHECK AGAINST ORDER/SPEC</w:t>
            </w: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99" w:right="-114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DATE</w:t>
            </w:r>
          </w:p>
        </w:tc>
        <w:tc>
          <w:tcPr>
            <w:tcW w:w="4671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102" w:right="-120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MATERIAL DETAILS (BRIEF)</w:t>
            </w:r>
          </w:p>
        </w:tc>
        <w:tc>
          <w:tcPr>
            <w:tcW w:w="1776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96" w:right="-42"/>
              <w:jc w:val="center"/>
              <w:rPr>
                <w:b/>
                <w:bCs/>
                <w:sz w:val="16"/>
              </w:rPr>
            </w:pPr>
            <w:r w:rsidRPr="00315408">
              <w:rPr>
                <w:b/>
                <w:bCs/>
                <w:sz w:val="16"/>
              </w:rPr>
              <w:t>DAMAGE</w:t>
            </w:r>
          </w:p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96" w:right="-42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YES / NO</w:t>
            </w:r>
          </w:p>
        </w:tc>
        <w:tc>
          <w:tcPr>
            <w:tcW w:w="1777" w:type="dxa"/>
            <w:gridSpan w:val="5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32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DATE RETURNED TO SUPPLIER WITH NCR</w:t>
            </w:r>
          </w:p>
        </w:tc>
        <w:tc>
          <w:tcPr>
            <w:tcW w:w="3969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064609" w:rsidRPr="00315408" w:rsidRDefault="00064609" w:rsidP="00064609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b/>
                <w:bCs/>
                <w:sz w:val="16"/>
                <w:u w:val="single"/>
              </w:rPr>
            </w:pPr>
            <w:r w:rsidRPr="00315408">
              <w:rPr>
                <w:b/>
                <w:bCs/>
                <w:sz w:val="16"/>
              </w:rPr>
              <w:t>REMARKS</w:t>
            </w: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tcBorders>
              <w:top w:val="nil"/>
            </w:tcBorders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bookmarkStart w:id="0" w:name="_GoBack" w:colFirst="6" w:colLast="6"/>
            <w:r w:rsidRPr="00315408">
              <w:rPr>
                <w:sz w:val="16"/>
              </w:rPr>
              <w:t>1</w:t>
            </w:r>
          </w:p>
        </w:tc>
        <w:tc>
          <w:tcPr>
            <w:tcW w:w="1414" w:type="dxa"/>
            <w:gridSpan w:val="2"/>
            <w:tcBorders>
              <w:top w:val="nil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tcBorders>
              <w:top w:val="nil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tcBorders>
              <w:top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tcBorders>
              <w:top w:val="nil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top w:val="nil"/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2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3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4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5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6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7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8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9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10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11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12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13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14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15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16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17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18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19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20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21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tr w:rsidR="00064609" w:rsidTr="009C066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7" w:type="dxa"/>
            <w:vAlign w:val="center"/>
          </w:tcPr>
          <w:p w:rsidR="00064609" w:rsidRPr="00315408" w:rsidRDefault="00064609" w:rsidP="009C0660">
            <w:pPr>
              <w:jc w:val="center"/>
              <w:rPr>
                <w:sz w:val="16"/>
              </w:rPr>
            </w:pPr>
            <w:r w:rsidRPr="00315408">
              <w:rPr>
                <w:sz w:val="16"/>
              </w:rPr>
              <w:t>22</w:t>
            </w:r>
          </w:p>
        </w:tc>
        <w:tc>
          <w:tcPr>
            <w:tcW w:w="1414" w:type="dxa"/>
            <w:gridSpan w:val="2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137" w:type="dxa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4677" w:type="dxa"/>
            <w:gridSpan w:val="6"/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  <w:tc>
          <w:tcPr>
            <w:tcW w:w="1773" w:type="dxa"/>
            <w:gridSpan w:val="3"/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1774" w:type="dxa"/>
            <w:gridSpan w:val="5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64609" w:rsidRPr="00D63DE2" w:rsidRDefault="00064609" w:rsidP="009C0660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  <w:gridSpan w:val="6"/>
            <w:tcBorders>
              <w:left w:val="nil"/>
            </w:tcBorders>
            <w:vAlign w:val="center"/>
          </w:tcPr>
          <w:p w:rsidR="00064609" w:rsidRPr="00D63DE2" w:rsidRDefault="00064609" w:rsidP="009C0660">
            <w:pPr>
              <w:jc w:val="left"/>
              <w:rPr>
                <w:sz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D63DE2" w:rsidRDefault="00D63DE2" w:rsidP="00D63DE2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D63DE2" w:rsidTr="00D63DE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D63DE2" w:rsidRDefault="00D63DE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D63DE2" w:rsidTr="00D63DE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3DE2" w:rsidRDefault="00D63DE2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</w:tr>
      <w:tr w:rsidR="00D63DE2" w:rsidTr="00D63DE2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3DE2" w:rsidRDefault="00D63DE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</w:tr>
      <w:tr w:rsidR="00D63DE2" w:rsidTr="00D63DE2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D63DE2" w:rsidRDefault="00D63DE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3DE2" w:rsidRDefault="00D63DE2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064609" w:rsidRDefault="00064609" w:rsidP="00FD75FD">
            <w:pPr>
              <w:rPr>
                <w:sz w:val="16"/>
              </w:rPr>
            </w:pPr>
            <w:r w:rsidRPr="00064609">
              <w:rPr>
                <w:sz w:val="16"/>
              </w:rPr>
              <w:t>AS PER ORDER / SPECIFICATION AND OR OTHER REQUIREMENT.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9C0660">
            <w:rPr>
              <w:rFonts w:cs="Arial"/>
              <w:noProof/>
              <w:snapToGrid w:val="0"/>
              <w:sz w:val="12"/>
            </w:rPr>
            <w:t>PROJ3015 - ITC - (11) Material Delivery.docx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064609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[PROJ3015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64609" w:rsidRPr="00064609" w:rsidRDefault="00064609" w:rsidP="00064609">
          <w:pPr>
            <w:pStyle w:val="Heading1"/>
            <w:rPr>
              <w:i/>
              <w:szCs w:val="28"/>
            </w:rPr>
          </w:pPr>
          <w:r w:rsidRPr="00064609">
            <w:rPr>
              <w:rFonts w:cs="Arial"/>
              <w:szCs w:val="28"/>
            </w:rPr>
            <w:t>Inspection &amp; Test Checklist</w:t>
          </w:r>
          <w:r w:rsidRPr="00064609">
            <w:rPr>
              <w:rFonts w:cs="Arial"/>
              <w:szCs w:val="28"/>
            </w:rPr>
            <w:br/>
            <w:t>ITC: 11</w:t>
          </w:r>
          <w:r w:rsidRPr="00064609">
            <w:rPr>
              <w:rFonts w:cs="Arial"/>
              <w:szCs w:val="28"/>
            </w:rPr>
            <w:br/>
          </w:r>
          <w:r w:rsidRPr="00064609">
            <w:rPr>
              <w:i/>
              <w:szCs w:val="28"/>
            </w:rPr>
            <w:t xml:space="preserve">MATERIAL DELIVERY </w:t>
          </w:r>
          <w:r w:rsidRPr="00064609">
            <w:rPr>
              <w:i/>
              <w:sz w:val="22"/>
              <w:szCs w:val="28"/>
            </w:rPr>
            <w:t>(If Required By Client)</w:t>
          </w:r>
        </w:p>
        <w:p w:rsidR="00C221CF" w:rsidRDefault="00C221CF" w:rsidP="00064609">
          <w:pPr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(</w:t>
          </w:r>
          <w:r w:rsidR="00064609" w:rsidRPr="00064609">
            <w:rPr>
              <w:b/>
              <w:szCs w:val="28"/>
            </w:rPr>
            <w:t>USE THIS ITC FOR SMALL DELIVERIES</w:t>
          </w:r>
          <w:r>
            <w:rPr>
              <w:b/>
              <w:szCs w:val="28"/>
            </w:rPr>
            <w:t>)</w:t>
          </w:r>
        </w:p>
        <w:p w:rsidR="000D35A7" w:rsidRPr="00064609" w:rsidRDefault="00C221CF" w:rsidP="00064609">
          <w:pPr>
            <w:jc w:val="center"/>
            <w:rPr>
              <w:szCs w:val="28"/>
              <w:u w:val="single"/>
            </w:rPr>
          </w:pPr>
          <w:r>
            <w:rPr>
              <w:b/>
              <w:szCs w:val="28"/>
            </w:rPr>
            <w:t xml:space="preserve">(USE </w:t>
          </w:r>
          <w:r w:rsidR="00064609" w:rsidRPr="00064609">
            <w:rPr>
              <w:b/>
              <w:szCs w:val="28"/>
            </w:rPr>
            <w:t>“</w:t>
          </w:r>
          <w:proofErr w:type="spellStart"/>
          <w:r w:rsidR="00064609" w:rsidRPr="00064609">
            <w:rPr>
              <w:b/>
              <w:szCs w:val="28"/>
            </w:rPr>
            <w:t>MOSD</w:t>
          </w:r>
          <w:proofErr w:type="spellEnd"/>
          <w:r w:rsidR="00064609" w:rsidRPr="00064609">
            <w:rPr>
              <w:b/>
              <w:szCs w:val="28"/>
            </w:rPr>
            <w:t>” FORM SYSTEM FOR LARGE PROGRAMMED DELIVERIES</w:t>
          </w:r>
          <w:r>
            <w:rPr>
              <w:b/>
              <w:szCs w:val="28"/>
            </w:rPr>
            <w:t>)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2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64609"/>
    <w:rsid w:val="000C75AE"/>
    <w:rsid w:val="000D35A7"/>
    <w:rsid w:val="001056E2"/>
    <w:rsid w:val="00160D42"/>
    <w:rsid w:val="001645C0"/>
    <w:rsid w:val="001A2902"/>
    <w:rsid w:val="001E20F4"/>
    <w:rsid w:val="00206AA3"/>
    <w:rsid w:val="00207A74"/>
    <w:rsid w:val="00247546"/>
    <w:rsid w:val="002C1A76"/>
    <w:rsid w:val="00315408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4E1400"/>
    <w:rsid w:val="00502454"/>
    <w:rsid w:val="00530AD3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0660"/>
    <w:rsid w:val="009C3A13"/>
    <w:rsid w:val="00A6236E"/>
    <w:rsid w:val="00A67681"/>
    <w:rsid w:val="00AB6BCB"/>
    <w:rsid w:val="00B61D1F"/>
    <w:rsid w:val="00C221CF"/>
    <w:rsid w:val="00C54329"/>
    <w:rsid w:val="00C626C0"/>
    <w:rsid w:val="00D34708"/>
    <w:rsid w:val="00D40C48"/>
    <w:rsid w:val="00D63DE2"/>
    <w:rsid w:val="00DE3015"/>
    <w:rsid w:val="00DF61A3"/>
    <w:rsid w:val="00E5278C"/>
    <w:rsid w:val="00EB2942"/>
    <w:rsid w:val="00EF6DDF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17970-2CF8-4D69-BA91-169FA7FD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515303A0.dotm</Template>
  <TotalTime>7</TotalTime>
  <Pages>1</Pages>
  <Words>105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2014-01-30T05:50:00Z</cp:lastPrinted>
  <dcterms:created xsi:type="dcterms:W3CDTF">2014-01-30T05:49:00Z</dcterms:created>
  <dcterms:modified xsi:type="dcterms:W3CDTF">2014-02-03T06:46:00Z</dcterms:modified>
</cp:coreProperties>
</file>