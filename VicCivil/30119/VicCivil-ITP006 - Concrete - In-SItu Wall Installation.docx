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099C" w14:textId="376A822D" w:rsidR="0080281F" w:rsidRPr="002B4134" w:rsidRDefault="0080281F" w:rsidP="00CE1435">
      <w:pPr>
        <w:pStyle w:val="FormTableText"/>
        <w:spacing w:before="0" w:after="120"/>
      </w:pP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46"/>
        <w:gridCol w:w="2012"/>
        <w:gridCol w:w="2582"/>
        <w:gridCol w:w="18"/>
        <w:gridCol w:w="1754"/>
        <w:gridCol w:w="71"/>
        <w:gridCol w:w="1436"/>
        <w:gridCol w:w="718"/>
        <w:gridCol w:w="1286"/>
        <w:gridCol w:w="1067"/>
        <w:gridCol w:w="1134"/>
        <w:gridCol w:w="709"/>
        <w:gridCol w:w="1446"/>
      </w:tblGrid>
      <w:tr w:rsidR="00402D92" w:rsidRPr="002B4134" w14:paraId="5D07083D" w14:textId="77777777" w:rsidTr="007D76AD">
        <w:trPr>
          <w:cantSplit/>
          <w:trHeight w:val="44"/>
          <w:tblHeader/>
        </w:trPr>
        <w:tc>
          <w:tcPr>
            <w:tcW w:w="14879" w:type="dxa"/>
            <w:gridSpan w:val="13"/>
            <w:shd w:val="clear" w:color="auto" w:fill="D9D9D9"/>
          </w:tcPr>
          <w:p w14:paraId="4F467518" w14:textId="77777777" w:rsidR="00402D92" w:rsidRPr="002B4134" w:rsidRDefault="00402D92" w:rsidP="00DE075C">
            <w:pPr>
              <w:pStyle w:val="FormTableHeading"/>
              <w:rPr>
                <w:rStyle w:val="InstructionalText"/>
              </w:rPr>
            </w:pPr>
            <w:r w:rsidRPr="002238F9">
              <w:t>SECTION</w:t>
            </w:r>
            <w:r w:rsidR="005A52DC" w:rsidRPr="002238F9">
              <w:t xml:space="preserve"> </w:t>
            </w:r>
            <w:r w:rsidR="004F3CAF" w:rsidRPr="002238F9">
              <w:t>3</w:t>
            </w:r>
            <w:r w:rsidR="005A52DC" w:rsidRPr="002238F9">
              <w:t xml:space="preserve"> </w:t>
            </w:r>
            <w:r w:rsidR="00217A21" w:rsidRPr="002238F9">
              <w:t>–</w:t>
            </w:r>
            <w:r w:rsidR="00F95A2C" w:rsidRPr="002238F9">
              <w:t xml:space="preserve"> </w:t>
            </w:r>
            <w:r w:rsidRPr="002238F9">
              <w:rPr>
                <w:rFonts w:eastAsia="Calibri"/>
              </w:rPr>
              <w:t>Receiving Inspections</w:t>
            </w:r>
            <w:r w:rsidR="00C4243C" w:rsidRPr="002B4134">
              <w:rPr>
                <w:rFonts w:ascii="Century Gothic" w:eastAsia="Calibri" w:hAnsi="Century Gothic"/>
                <w:szCs w:val="18"/>
              </w:rPr>
              <w:t xml:space="preserve"> </w:t>
            </w:r>
          </w:p>
        </w:tc>
      </w:tr>
      <w:tr w:rsidR="006A73A9" w:rsidRPr="002B4134" w14:paraId="57355C35" w14:textId="77777777" w:rsidTr="007D76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44"/>
          <w:tblHeader/>
        </w:trPr>
        <w:tc>
          <w:tcPr>
            <w:tcW w:w="646" w:type="dxa"/>
            <w:vMerge w:val="restart"/>
            <w:shd w:val="clear" w:color="auto" w:fill="auto"/>
          </w:tcPr>
          <w:p w14:paraId="71D3E2ED" w14:textId="77777777" w:rsidR="00402D92" w:rsidRPr="002238F9" w:rsidRDefault="00402D92" w:rsidP="004D240A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Item</w:t>
            </w:r>
            <w:r w:rsidR="004D240A">
              <w:rPr>
                <w:rFonts w:eastAsia="Calibri"/>
                <w:b/>
              </w:rPr>
              <w:t xml:space="preserve"> </w:t>
            </w:r>
            <w:r w:rsidRPr="002238F9">
              <w:rPr>
                <w:rFonts w:eastAsia="Calibri"/>
                <w:b/>
              </w:rPr>
              <w:t>No.</w:t>
            </w:r>
          </w:p>
        </w:tc>
        <w:tc>
          <w:tcPr>
            <w:tcW w:w="2012" w:type="dxa"/>
            <w:vMerge w:val="restart"/>
            <w:shd w:val="clear" w:color="auto" w:fill="auto"/>
          </w:tcPr>
          <w:p w14:paraId="68B584F9" w14:textId="77777777" w:rsidR="00402D92" w:rsidRPr="002238F9" w:rsidRDefault="00402D92" w:rsidP="002238F9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Activity</w:t>
            </w:r>
            <w:r w:rsidR="009F4AA6" w:rsidRPr="002238F9">
              <w:rPr>
                <w:rFonts w:eastAsia="Calibri"/>
                <w:b/>
              </w:rPr>
              <w:t xml:space="preserve">/ </w:t>
            </w:r>
            <w:r w:rsidRPr="002238F9">
              <w:rPr>
                <w:rFonts w:eastAsia="Calibri"/>
                <w:b/>
              </w:rPr>
              <w:t>Task Description</w:t>
            </w:r>
          </w:p>
        </w:tc>
        <w:tc>
          <w:tcPr>
            <w:tcW w:w="2600" w:type="dxa"/>
            <w:gridSpan w:val="2"/>
            <w:vMerge w:val="restart"/>
            <w:shd w:val="clear" w:color="auto" w:fill="auto"/>
          </w:tcPr>
          <w:p w14:paraId="16BB2D6F" w14:textId="77777777" w:rsidR="00402D92" w:rsidRPr="002238F9" w:rsidRDefault="00402D92" w:rsidP="00DE075C">
            <w:pPr>
              <w:pStyle w:val="FormTableText"/>
              <w:rPr>
                <w:rStyle w:val="InstructionalText"/>
                <w:rFonts w:eastAsia="Calibri"/>
              </w:rPr>
            </w:pPr>
            <w:r w:rsidRPr="002238F9">
              <w:rPr>
                <w:rFonts w:eastAsia="Calibri"/>
                <w:b/>
              </w:rPr>
              <w:t xml:space="preserve">Inspection </w:t>
            </w:r>
            <w:r w:rsidR="004D1ACD" w:rsidRPr="002238F9">
              <w:rPr>
                <w:rFonts w:eastAsia="Calibri"/>
                <w:b/>
              </w:rPr>
              <w:t>Point</w:t>
            </w:r>
            <w:r w:rsidRPr="002238F9">
              <w:rPr>
                <w:rFonts w:eastAsia="Calibri"/>
                <w:b/>
              </w:rPr>
              <w:t>:</w:t>
            </w:r>
            <w:r w:rsidR="002238F9" w:rsidRPr="002238F9">
              <w:rPr>
                <w:rFonts w:eastAsia="Calibri"/>
                <w:b/>
              </w:rPr>
              <w:t xml:space="preserve"> </w:t>
            </w:r>
            <w:r w:rsidRPr="002238F9">
              <w:rPr>
                <w:rFonts w:eastAsia="Calibri"/>
                <w:b/>
              </w:rPr>
              <w:t>Quality Control Activity</w:t>
            </w:r>
            <w:r w:rsidR="002238F9">
              <w:rPr>
                <w:rFonts w:eastAsia="Calibri"/>
                <w:b/>
              </w:rPr>
              <w:t xml:space="preserve"> </w:t>
            </w:r>
          </w:p>
        </w:tc>
        <w:tc>
          <w:tcPr>
            <w:tcW w:w="1754" w:type="dxa"/>
            <w:vMerge w:val="restart"/>
            <w:shd w:val="clear" w:color="auto" w:fill="auto"/>
          </w:tcPr>
          <w:p w14:paraId="25CAC129" w14:textId="77777777" w:rsidR="00402D92" w:rsidRPr="002238F9" w:rsidRDefault="00402D92" w:rsidP="002238F9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Acceptance  Criteria</w:t>
            </w:r>
          </w:p>
        </w:tc>
        <w:tc>
          <w:tcPr>
            <w:tcW w:w="1507" w:type="dxa"/>
            <w:gridSpan w:val="2"/>
            <w:vMerge w:val="restart"/>
            <w:shd w:val="clear" w:color="auto" w:fill="auto"/>
          </w:tcPr>
          <w:p w14:paraId="6E610075" w14:textId="77777777" w:rsidR="00402D92" w:rsidRPr="002238F9" w:rsidRDefault="00402D92" w:rsidP="004D240A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Verifying</w:t>
            </w:r>
            <w:r w:rsidR="004D240A">
              <w:rPr>
                <w:rFonts w:eastAsia="Calibri"/>
                <w:b/>
              </w:rPr>
              <w:t xml:space="preserve"> </w:t>
            </w:r>
            <w:r w:rsidRPr="002238F9">
              <w:rPr>
                <w:rFonts w:eastAsia="Calibri"/>
                <w:b/>
              </w:rPr>
              <w:t>Document</w:t>
            </w:r>
          </w:p>
        </w:tc>
        <w:tc>
          <w:tcPr>
            <w:tcW w:w="2004" w:type="dxa"/>
            <w:gridSpan w:val="2"/>
            <w:tcBorders>
              <w:bottom w:val="nil"/>
            </w:tcBorders>
            <w:shd w:val="clear" w:color="auto" w:fill="auto"/>
          </w:tcPr>
          <w:p w14:paraId="1A5B7C0C" w14:textId="77777777" w:rsidR="00402D92" w:rsidRPr="002238F9" w:rsidRDefault="00402D92" w:rsidP="002238F9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Inspection/ Test</w:t>
            </w:r>
          </w:p>
        </w:tc>
        <w:tc>
          <w:tcPr>
            <w:tcW w:w="4356" w:type="dxa"/>
            <w:gridSpan w:val="4"/>
            <w:shd w:val="clear" w:color="auto" w:fill="auto"/>
          </w:tcPr>
          <w:p w14:paraId="42B28F6F" w14:textId="77777777" w:rsidR="00402D92" w:rsidRPr="002238F9" w:rsidRDefault="00402D92" w:rsidP="002238F9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Inspection Point/ Signature &amp; Date</w:t>
            </w:r>
          </w:p>
        </w:tc>
      </w:tr>
      <w:tr w:rsidR="00423F4F" w:rsidRPr="002B4134" w14:paraId="29C686D1" w14:textId="77777777" w:rsidTr="007D76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299"/>
          <w:tblHeader/>
        </w:trPr>
        <w:tc>
          <w:tcPr>
            <w:tcW w:w="646" w:type="dxa"/>
            <w:vMerge/>
            <w:shd w:val="clear" w:color="auto" w:fill="auto"/>
          </w:tcPr>
          <w:p w14:paraId="351F30A6" w14:textId="77777777" w:rsidR="00423F4F" w:rsidRPr="002B4134" w:rsidRDefault="00423F4F" w:rsidP="00621623">
            <w:pPr>
              <w:pStyle w:val="FormTableHeading"/>
              <w:rPr>
                <w:rFonts w:eastAsia="Calibri"/>
              </w:rPr>
            </w:pPr>
          </w:p>
        </w:tc>
        <w:tc>
          <w:tcPr>
            <w:tcW w:w="2012" w:type="dxa"/>
            <w:vMerge/>
            <w:shd w:val="clear" w:color="auto" w:fill="auto"/>
          </w:tcPr>
          <w:p w14:paraId="089A3084" w14:textId="77777777" w:rsidR="00423F4F" w:rsidRPr="002B4134" w:rsidRDefault="00423F4F" w:rsidP="00621623">
            <w:pPr>
              <w:pStyle w:val="FormTableHeading"/>
              <w:jc w:val="center"/>
              <w:rPr>
                <w:rFonts w:eastAsia="Calibri"/>
              </w:rPr>
            </w:pPr>
          </w:p>
        </w:tc>
        <w:tc>
          <w:tcPr>
            <w:tcW w:w="2600" w:type="dxa"/>
            <w:gridSpan w:val="2"/>
            <w:vMerge/>
            <w:shd w:val="clear" w:color="auto" w:fill="auto"/>
          </w:tcPr>
          <w:p w14:paraId="1E43F41F" w14:textId="77777777" w:rsidR="00423F4F" w:rsidRPr="002B4134" w:rsidRDefault="00423F4F" w:rsidP="00621623">
            <w:pPr>
              <w:pStyle w:val="FormTableHeading"/>
              <w:jc w:val="center"/>
              <w:rPr>
                <w:rFonts w:eastAsia="Calibri"/>
              </w:rPr>
            </w:pPr>
          </w:p>
        </w:tc>
        <w:tc>
          <w:tcPr>
            <w:tcW w:w="1754" w:type="dxa"/>
            <w:vMerge/>
            <w:shd w:val="clear" w:color="auto" w:fill="auto"/>
          </w:tcPr>
          <w:p w14:paraId="2FF91DA2" w14:textId="77777777" w:rsidR="00423F4F" w:rsidRPr="002238F9" w:rsidRDefault="00423F4F" w:rsidP="002238F9">
            <w:pPr>
              <w:pStyle w:val="FormTableText"/>
              <w:rPr>
                <w:rFonts w:eastAsia="Calibri"/>
                <w:b/>
              </w:rPr>
            </w:pPr>
          </w:p>
        </w:tc>
        <w:tc>
          <w:tcPr>
            <w:tcW w:w="1507" w:type="dxa"/>
            <w:gridSpan w:val="2"/>
            <w:vMerge/>
            <w:shd w:val="clear" w:color="auto" w:fill="auto"/>
          </w:tcPr>
          <w:p w14:paraId="02F29790" w14:textId="77777777" w:rsidR="00423F4F" w:rsidRPr="002238F9" w:rsidRDefault="00423F4F" w:rsidP="002238F9">
            <w:pPr>
              <w:pStyle w:val="FormTableText"/>
              <w:rPr>
                <w:rFonts w:eastAsia="Calibri"/>
                <w:b/>
              </w:rPr>
            </w:pPr>
          </w:p>
        </w:tc>
        <w:tc>
          <w:tcPr>
            <w:tcW w:w="718" w:type="dxa"/>
            <w:shd w:val="clear" w:color="auto" w:fill="auto"/>
          </w:tcPr>
          <w:p w14:paraId="2FAD1C45" w14:textId="77777777" w:rsidR="00423F4F" w:rsidRPr="002238F9" w:rsidRDefault="00423F4F" w:rsidP="002238F9">
            <w:pPr>
              <w:pStyle w:val="FormTableText"/>
              <w:rPr>
                <w:rStyle w:val="InstructionalText"/>
                <w:rFonts w:eastAsia="Calibri"/>
              </w:rPr>
            </w:pPr>
            <w:r w:rsidRPr="002238F9">
              <w:rPr>
                <w:rFonts w:eastAsia="Calibri"/>
                <w:b/>
              </w:rPr>
              <w:t>Key</w:t>
            </w:r>
          </w:p>
        </w:tc>
        <w:tc>
          <w:tcPr>
            <w:tcW w:w="1286" w:type="dxa"/>
            <w:shd w:val="clear" w:color="auto" w:fill="auto"/>
          </w:tcPr>
          <w:p w14:paraId="1F225C50" w14:textId="77777777" w:rsidR="00423F4F" w:rsidRPr="002238F9" w:rsidRDefault="00423F4F" w:rsidP="00DE075C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By</w:t>
            </w:r>
            <w:r>
              <w:rPr>
                <w:rFonts w:eastAsia="Calibri"/>
                <w:b/>
              </w:rPr>
              <w:t xml:space="preserve"> </w:t>
            </w:r>
          </w:p>
        </w:tc>
        <w:tc>
          <w:tcPr>
            <w:tcW w:w="1067" w:type="dxa"/>
            <w:shd w:val="clear" w:color="auto" w:fill="auto"/>
          </w:tcPr>
          <w:p w14:paraId="043C19FF" w14:textId="77777777" w:rsidR="00423F4F" w:rsidRPr="002238F9" w:rsidRDefault="00423F4F" w:rsidP="002238F9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Vic Civil S</w:t>
            </w:r>
            <w:r w:rsidRPr="002238F9">
              <w:rPr>
                <w:rFonts w:eastAsia="Calibri"/>
                <w:b/>
              </w:rPr>
              <w:t>ignature</w:t>
            </w:r>
          </w:p>
        </w:tc>
        <w:tc>
          <w:tcPr>
            <w:tcW w:w="1134" w:type="dxa"/>
            <w:shd w:val="clear" w:color="auto" w:fill="auto"/>
          </w:tcPr>
          <w:p w14:paraId="10BDF034" w14:textId="77777777" w:rsidR="00423F4F" w:rsidRPr="002238F9" w:rsidRDefault="00423F4F" w:rsidP="002238F9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Client Signature</w:t>
            </w:r>
          </w:p>
        </w:tc>
        <w:tc>
          <w:tcPr>
            <w:tcW w:w="709" w:type="dxa"/>
            <w:shd w:val="clear" w:color="auto" w:fill="auto"/>
          </w:tcPr>
          <w:p w14:paraId="61B4C6F1" w14:textId="77777777" w:rsidR="00423F4F" w:rsidRPr="002238F9" w:rsidRDefault="00423F4F" w:rsidP="002238F9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Date</w:t>
            </w:r>
          </w:p>
        </w:tc>
        <w:tc>
          <w:tcPr>
            <w:tcW w:w="1446" w:type="dxa"/>
            <w:shd w:val="clear" w:color="auto" w:fill="auto"/>
          </w:tcPr>
          <w:p w14:paraId="6F40F366" w14:textId="77777777" w:rsidR="00423F4F" w:rsidRPr="002238F9" w:rsidRDefault="00423F4F" w:rsidP="002238F9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Comments</w:t>
            </w:r>
          </w:p>
        </w:tc>
      </w:tr>
      <w:tr w:rsidR="00927377" w:rsidRPr="002B4134" w14:paraId="4269FEA2" w14:textId="77777777" w:rsidTr="008C686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1304"/>
        </w:trPr>
        <w:tc>
          <w:tcPr>
            <w:tcW w:w="646" w:type="dxa"/>
            <w:shd w:val="clear" w:color="auto" w:fill="auto"/>
          </w:tcPr>
          <w:p w14:paraId="0B2FFA69" w14:textId="77777777" w:rsidR="00927377" w:rsidRPr="00621623" w:rsidRDefault="00927377" w:rsidP="00A33471">
            <w:pPr>
              <w:pStyle w:val="ListParagraph0"/>
              <w:numPr>
                <w:ilvl w:val="1"/>
                <w:numId w:val="8"/>
              </w:numPr>
              <w:spacing w:before="60" w:after="60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2012" w:type="dxa"/>
            <w:shd w:val="clear" w:color="auto" w:fill="auto"/>
          </w:tcPr>
          <w:p w14:paraId="4AA631E3" w14:textId="21D30F40" w:rsidR="00927377" w:rsidRDefault="00927377" w:rsidP="00A33471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ELEMENT IDENTIFICATION:</w:t>
            </w:r>
          </w:p>
        </w:tc>
        <w:tc>
          <w:tcPr>
            <w:tcW w:w="12221" w:type="dxa"/>
            <w:gridSpan w:val="11"/>
            <w:shd w:val="clear" w:color="auto" w:fill="auto"/>
          </w:tcPr>
          <w:p w14:paraId="5E0A0B8D" w14:textId="77777777" w:rsidR="00927377" w:rsidRDefault="00927377" w:rsidP="003D064B">
            <w:pPr>
              <w:pStyle w:val="FormTableText"/>
            </w:pPr>
          </w:p>
        </w:tc>
      </w:tr>
      <w:tr w:rsidR="00423F4F" w:rsidRPr="002B4134" w14:paraId="31CF4DD2" w14:textId="77777777" w:rsidTr="007D76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1304"/>
        </w:trPr>
        <w:tc>
          <w:tcPr>
            <w:tcW w:w="646" w:type="dxa"/>
            <w:shd w:val="clear" w:color="auto" w:fill="auto"/>
          </w:tcPr>
          <w:p w14:paraId="402ED605" w14:textId="77777777" w:rsidR="00423F4F" w:rsidRPr="00621623" w:rsidRDefault="00423F4F" w:rsidP="00A33471">
            <w:pPr>
              <w:pStyle w:val="ListParagraph0"/>
              <w:numPr>
                <w:ilvl w:val="1"/>
                <w:numId w:val="8"/>
              </w:numPr>
              <w:spacing w:before="60" w:after="60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2012" w:type="dxa"/>
            <w:shd w:val="clear" w:color="auto" w:fill="auto"/>
          </w:tcPr>
          <w:p w14:paraId="5FD54C57" w14:textId="77777777" w:rsidR="00423F4F" w:rsidRDefault="00423F4F" w:rsidP="00A33471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Survey / Set out</w:t>
            </w:r>
          </w:p>
        </w:tc>
        <w:tc>
          <w:tcPr>
            <w:tcW w:w="2600" w:type="dxa"/>
            <w:gridSpan w:val="2"/>
            <w:shd w:val="clear" w:color="auto" w:fill="auto"/>
          </w:tcPr>
          <w:p w14:paraId="14DE8D3C" w14:textId="77777777" w:rsidR="00423F4F" w:rsidRDefault="008F6AF1" w:rsidP="00A33471">
            <w:pPr>
              <w:pStyle w:val="FormTableText"/>
              <w:rPr>
                <w:rFonts w:eastAsia="Calibri"/>
              </w:rPr>
            </w:pPr>
            <w:r>
              <w:rPr>
                <w:rFonts w:eastAsia="Calibri"/>
              </w:rPr>
              <w:t xml:space="preserve">Levels confirmed on site </w:t>
            </w:r>
          </w:p>
        </w:tc>
        <w:tc>
          <w:tcPr>
            <w:tcW w:w="1754" w:type="dxa"/>
            <w:shd w:val="clear" w:color="auto" w:fill="auto"/>
          </w:tcPr>
          <w:p w14:paraId="38DCF24A" w14:textId="77777777" w:rsidR="00423F4F" w:rsidRDefault="00423F4F" w:rsidP="00D01C2F">
            <w:pPr>
              <w:pStyle w:val="FormTableText"/>
              <w:rPr>
                <w:rFonts w:eastAsia="Calibri"/>
              </w:rPr>
            </w:pPr>
            <w:r>
              <w:rPr>
                <w:rFonts w:eastAsia="Calibri"/>
              </w:rPr>
              <w:t>Set out in accordance with design drawings or site conditions</w:t>
            </w:r>
          </w:p>
        </w:tc>
        <w:tc>
          <w:tcPr>
            <w:tcW w:w="1507" w:type="dxa"/>
            <w:gridSpan w:val="2"/>
            <w:shd w:val="clear" w:color="auto" w:fill="auto"/>
          </w:tcPr>
          <w:p w14:paraId="0F47E344" w14:textId="77777777" w:rsidR="00423F4F" w:rsidRDefault="00423F4F" w:rsidP="00A33471">
            <w:pPr>
              <w:pStyle w:val="FormTableText"/>
              <w:rPr>
                <w:rFonts w:eastAsia="Calibri"/>
              </w:rPr>
            </w:pPr>
            <w:r>
              <w:rPr>
                <w:rFonts w:eastAsia="Calibri"/>
              </w:rPr>
              <w:t>Visual Inspection / On Site Verification</w:t>
            </w:r>
          </w:p>
        </w:tc>
        <w:tc>
          <w:tcPr>
            <w:tcW w:w="718" w:type="dxa"/>
            <w:shd w:val="clear" w:color="auto" w:fill="auto"/>
          </w:tcPr>
          <w:p w14:paraId="53E66E23" w14:textId="77777777" w:rsidR="00423F4F" w:rsidRDefault="00423F4F" w:rsidP="00A33471">
            <w:pPr>
              <w:pStyle w:val="FormTableText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</w:t>
            </w:r>
          </w:p>
        </w:tc>
        <w:tc>
          <w:tcPr>
            <w:tcW w:w="1286" w:type="dxa"/>
            <w:shd w:val="clear" w:color="auto" w:fill="auto"/>
          </w:tcPr>
          <w:p w14:paraId="4A1C04AA" w14:textId="77777777" w:rsidR="00423F4F" w:rsidRDefault="00423F4F" w:rsidP="00A33471">
            <w:pPr>
              <w:pStyle w:val="FormTableText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IP</w:t>
            </w:r>
          </w:p>
        </w:tc>
        <w:tc>
          <w:tcPr>
            <w:tcW w:w="1067" w:type="dxa"/>
            <w:shd w:val="clear" w:color="auto" w:fill="auto"/>
          </w:tcPr>
          <w:p w14:paraId="2FEBC055" w14:textId="77777777" w:rsidR="00423F4F" w:rsidRPr="002B4134" w:rsidRDefault="00423F4F" w:rsidP="00A33471">
            <w:pPr>
              <w:pStyle w:val="FormTableText"/>
              <w:rPr>
                <w:rFonts w:eastAsia="Calibri"/>
              </w:rPr>
            </w:pPr>
          </w:p>
        </w:tc>
        <w:tc>
          <w:tcPr>
            <w:tcW w:w="1134" w:type="dxa"/>
            <w:shd w:val="clear" w:color="auto" w:fill="auto"/>
          </w:tcPr>
          <w:p w14:paraId="023E36CD" w14:textId="2F0A8ED1" w:rsidR="00423F4F" w:rsidRPr="002B4134" w:rsidRDefault="00423F4F" w:rsidP="00A33471">
            <w:pPr>
              <w:pStyle w:val="FormTableText"/>
              <w:rPr>
                <w:rFonts w:eastAsia="Calibri"/>
              </w:rPr>
            </w:pPr>
          </w:p>
        </w:tc>
        <w:tc>
          <w:tcPr>
            <w:tcW w:w="709" w:type="dxa"/>
            <w:shd w:val="clear" w:color="auto" w:fill="auto"/>
          </w:tcPr>
          <w:p w14:paraId="27C9199C" w14:textId="77777777" w:rsidR="00423F4F" w:rsidRDefault="00423F4F" w:rsidP="00A33471">
            <w:pPr>
              <w:pStyle w:val="FormTableText"/>
            </w:pPr>
          </w:p>
        </w:tc>
        <w:tc>
          <w:tcPr>
            <w:tcW w:w="1446" w:type="dxa"/>
            <w:shd w:val="clear" w:color="auto" w:fill="auto"/>
          </w:tcPr>
          <w:p w14:paraId="68E845EC" w14:textId="77777777" w:rsidR="00423F4F" w:rsidRDefault="00423F4F" w:rsidP="003D064B">
            <w:pPr>
              <w:pStyle w:val="FormTableText"/>
            </w:pPr>
          </w:p>
        </w:tc>
      </w:tr>
      <w:tr w:rsidR="006A51E9" w:rsidRPr="002B4134" w14:paraId="5BF36CBD" w14:textId="77777777" w:rsidTr="007D76AD">
        <w:trPr>
          <w:cantSplit/>
          <w:trHeight w:val="44"/>
          <w:tblHeader/>
        </w:trPr>
        <w:tc>
          <w:tcPr>
            <w:tcW w:w="14879" w:type="dxa"/>
            <w:gridSpan w:val="13"/>
            <w:shd w:val="clear" w:color="auto" w:fill="D9D9D9"/>
          </w:tcPr>
          <w:p w14:paraId="261703A4" w14:textId="77777777" w:rsidR="006A51E9" w:rsidRPr="002B4134" w:rsidRDefault="006A51E9" w:rsidP="00DE075C">
            <w:pPr>
              <w:pStyle w:val="FormTableHeading"/>
              <w:keepNext/>
              <w:rPr>
                <w:rStyle w:val="InstructionalText"/>
              </w:rPr>
            </w:pPr>
            <w:r w:rsidRPr="002238F9">
              <w:t xml:space="preserve">SECTION </w:t>
            </w:r>
            <w:r>
              <w:t>4</w:t>
            </w:r>
            <w:r w:rsidRPr="002238F9">
              <w:t xml:space="preserve"> – </w:t>
            </w:r>
            <w:r>
              <w:t>IN-PROCESS INS</w:t>
            </w:r>
            <w:r w:rsidRPr="002238F9">
              <w:rPr>
                <w:rFonts w:eastAsia="Calibri"/>
              </w:rPr>
              <w:t>pections</w:t>
            </w:r>
            <w:r w:rsidRPr="002B4134">
              <w:rPr>
                <w:rFonts w:ascii="Century Gothic" w:eastAsia="Calibri" w:hAnsi="Century Gothic"/>
                <w:szCs w:val="18"/>
              </w:rPr>
              <w:t xml:space="preserve"> </w:t>
            </w:r>
          </w:p>
        </w:tc>
      </w:tr>
      <w:tr w:rsidR="0056296E" w:rsidRPr="002B4134" w14:paraId="28BEFBCF" w14:textId="77777777" w:rsidTr="007D76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44"/>
          <w:tblHeader/>
        </w:trPr>
        <w:tc>
          <w:tcPr>
            <w:tcW w:w="646" w:type="dxa"/>
            <w:vMerge w:val="restart"/>
            <w:shd w:val="clear" w:color="auto" w:fill="auto"/>
          </w:tcPr>
          <w:p w14:paraId="249F7769" w14:textId="77777777" w:rsidR="0056296E" w:rsidRPr="002238F9" w:rsidRDefault="0056296E" w:rsidP="0056296E">
            <w:pPr>
              <w:pStyle w:val="FormTableText"/>
              <w:keepNext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Item</w:t>
            </w:r>
            <w:r>
              <w:rPr>
                <w:rFonts w:eastAsia="Calibri"/>
                <w:b/>
              </w:rPr>
              <w:t xml:space="preserve"> </w:t>
            </w:r>
            <w:r w:rsidRPr="002238F9">
              <w:rPr>
                <w:rFonts w:eastAsia="Calibri"/>
                <w:b/>
              </w:rPr>
              <w:t>No.</w:t>
            </w:r>
          </w:p>
        </w:tc>
        <w:tc>
          <w:tcPr>
            <w:tcW w:w="2012" w:type="dxa"/>
            <w:vMerge w:val="restart"/>
            <w:shd w:val="clear" w:color="auto" w:fill="auto"/>
          </w:tcPr>
          <w:p w14:paraId="14B4CE70" w14:textId="77777777" w:rsidR="0056296E" w:rsidRPr="002238F9" w:rsidRDefault="0056296E" w:rsidP="0056296E">
            <w:pPr>
              <w:pStyle w:val="FormTableText"/>
              <w:keepNext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Activity/ Task Description</w:t>
            </w:r>
          </w:p>
        </w:tc>
        <w:tc>
          <w:tcPr>
            <w:tcW w:w="2582" w:type="dxa"/>
            <w:vMerge w:val="restart"/>
            <w:shd w:val="clear" w:color="auto" w:fill="auto"/>
          </w:tcPr>
          <w:p w14:paraId="7760699D" w14:textId="77777777" w:rsidR="0056296E" w:rsidRPr="002238F9" w:rsidRDefault="0056296E" w:rsidP="00DE075C">
            <w:pPr>
              <w:pStyle w:val="FormTableText"/>
              <w:keepNext/>
              <w:rPr>
                <w:rStyle w:val="InstructionalText"/>
                <w:rFonts w:eastAsia="Calibri"/>
              </w:rPr>
            </w:pPr>
            <w:r w:rsidRPr="002238F9">
              <w:rPr>
                <w:rFonts w:eastAsia="Calibri"/>
                <w:b/>
              </w:rPr>
              <w:t>Inspection Point: Quality Control Activity</w:t>
            </w:r>
            <w:r>
              <w:rPr>
                <w:rFonts w:eastAsia="Calibri"/>
                <w:b/>
              </w:rPr>
              <w:t xml:space="preserve"> </w:t>
            </w:r>
          </w:p>
        </w:tc>
        <w:tc>
          <w:tcPr>
            <w:tcW w:w="1843" w:type="dxa"/>
            <w:gridSpan w:val="3"/>
            <w:vMerge w:val="restart"/>
            <w:shd w:val="clear" w:color="auto" w:fill="auto"/>
          </w:tcPr>
          <w:p w14:paraId="48C09E73" w14:textId="77777777" w:rsidR="0056296E" w:rsidRPr="002238F9" w:rsidRDefault="0056296E" w:rsidP="0056296E">
            <w:pPr>
              <w:pStyle w:val="FormTableText"/>
              <w:keepNext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Acceptance  Criteria</w:t>
            </w:r>
          </w:p>
        </w:tc>
        <w:tc>
          <w:tcPr>
            <w:tcW w:w="1436" w:type="dxa"/>
            <w:vMerge w:val="restart"/>
            <w:shd w:val="clear" w:color="auto" w:fill="auto"/>
          </w:tcPr>
          <w:p w14:paraId="208B89B5" w14:textId="77777777" w:rsidR="0056296E" w:rsidRPr="002238F9" w:rsidRDefault="0056296E" w:rsidP="0056296E">
            <w:pPr>
              <w:pStyle w:val="FormTableText"/>
              <w:keepNext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Verifying</w:t>
            </w:r>
            <w:r>
              <w:rPr>
                <w:rFonts w:eastAsia="Calibri"/>
                <w:b/>
              </w:rPr>
              <w:t xml:space="preserve"> </w:t>
            </w:r>
            <w:r w:rsidRPr="002238F9">
              <w:rPr>
                <w:rFonts w:eastAsia="Calibri"/>
                <w:b/>
              </w:rPr>
              <w:t>Document</w:t>
            </w:r>
          </w:p>
        </w:tc>
        <w:tc>
          <w:tcPr>
            <w:tcW w:w="2004" w:type="dxa"/>
            <w:gridSpan w:val="2"/>
            <w:tcBorders>
              <w:bottom w:val="nil"/>
            </w:tcBorders>
            <w:shd w:val="clear" w:color="auto" w:fill="auto"/>
          </w:tcPr>
          <w:p w14:paraId="242E95C2" w14:textId="77777777" w:rsidR="0056296E" w:rsidRPr="002238F9" w:rsidRDefault="0056296E" w:rsidP="0056296E">
            <w:pPr>
              <w:pStyle w:val="FormTableText"/>
              <w:keepNext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Inspection/ Test</w:t>
            </w:r>
          </w:p>
        </w:tc>
        <w:tc>
          <w:tcPr>
            <w:tcW w:w="4356" w:type="dxa"/>
            <w:gridSpan w:val="4"/>
            <w:shd w:val="clear" w:color="auto" w:fill="auto"/>
          </w:tcPr>
          <w:p w14:paraId="2A340560" w14:textId="77777777" w:rsidR="0056296E" w:rsidRPr="002238F9" w:rsidRDefault="0056296E" w:rsidP="0056296E">
            <w:pPr>
              <w:pStyle w:val="FormTableText"/>
              <w:keepNext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Inspection Point/ Signature &amp; Date</w:t>
            </w:r>
          </w:p>
        </w:tc>
      </w:tr>
      <w:tr w:rsidR="00423F4F" w:rsidRPr="002B4134" w14:paraId="20312AA4" w14:textId="77777777" w:rsidTr="007D76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299"/>
          <w:tblHeader/>
        </w:trPr>
        <w:tc>
          <w:tcPr>
            <w:tcW w:w="646" w:type="dxa"/>
            <w:vMerge/>
            <w:shd w:val="clear" w:color="auto" w:fill="auto"/>
          </w:tcPr>
          <w:p w14:paraId="41CEF610" w14:textId="77777777" w:rsidR="00423F4F" w:rsidRPr="002B4134" w:rsidRDefault="00423F4F" w:rsidP="00A33471">
            <w:pPr>
              <w:pStyle w:val="FormTableHeading"/>
              <w:rPr>
                <w:rFonts w:eastAsia="Calibri"/>
              </w:rPr>
            </w:pPr>
          </w:p>
        </w:tc>
        <w:tc>
          <w:tcPr>
            <w:tcW w:w="2012" w:type="dxa"/>
            <w:vMerge/>
            <w:shd w:val="clear" w:color="auto" w:fill="auto"/>
          </w:tcPr>
          <w:p w14:paraId="3BC290B1" w14:textId="77777777" w:rsidR="00423F4F" w:rsidRPr="002B4134" w:rsidRDefault="00423F4F" w:rsidP="00A33471">
            <w:pPr>
              <w:pStyle w:val="FormTableHeading"/>
              <w:jc w:val="center"/>
              <w:rPr>
                <w:rFonts w:eastAsia="Calibri"/>
              </w:rPr>
            </w:pPr>
          </w:p>
        </w:tc>
        <w:tc>
          <w:tcPr>
            <w:tcW w:w="2582" w:type="dxa"/>
            <w:vMerge/>
            <w:shd w:val="clear" w:color="auto" w:fill="auto"/>
          </w:tcPr>
          <w:p w14:paraId="323597B7" w14:textId="77777777" w:rsidR="00423F4F" w:rsidRPr="002B4134" w:rsidRDefault="00423F4F" w:rsidP="00A33471">
            <w:pPr>
              <w:pStyle w:val="FormTableHeading"/>
              <w:jc w:val="center"/>
              <w:rPr>
                <w:rFonts w:eastAsia="Calibri"/>
              </w:rPr>
            </w:pPr>
          </w:p>
        </w:tc>
        <w:tc>
          <w:tcPr>
            <w:tcW w:w="1843" w:type="dxa"/>
            <w:gridSpan w:val="3"/>
            <w:vMerge/>
            <w:shd w:val="clear" w:color="auto" w:fill="auto"/>
          </w:tcPr>
          <w:p w14:paraId="4D0A10E9" w14:textId="77777777" w:rsidR="00423F4F" w:rsidRPr="002238F9" w:rsidRDefault="00423F4F" w:rsidP="00A33471">
            <w:pPr>
              <w:pStyle w:val="FormTableText"/>
              <w:rPr>
                <w:rFonts w:eastAsia="Calibri"/>
                <w:b/>
              </w:rPr>
            </w:pPr>
          </w:p>
        </w:tc>
        <w:tc>
          <w:tcPr>
            <w:tcW w:w="1436" w:type="dxa"/>
            <w:vMerge/>
            <w:shd w:val="clear" w:color="auto" w:fill="auto"/>
          </w:tcPr>
          <w:p w14:paraId="163794C9" w14:textId="77777777" w:rsidR="00423F4F" w:rsidRPr="002238F9" w:rsidRDefault="00423F4F" w:rsidP="00A33471">
            <w:pPr>
              <w:pStyle w:val="FormTableText"/>
              <w:rPr>
                <w:rFonts w:eastAsia="Calibri"/>
                <w:b/>
              </w:rPr>
            </w:pPr>
          </w:p>
        </w:tc>
        <w:tc>
          <w:tcPr>
            <w:tcW w:w="718" w:type="dxa"/>
            <w:shd w:val="clear" w:color="auto" w:fill="auto"/>
          </w:tcPr>
          <w:p w14:paraId="6D53AA33" w14:textId="77777777" w:rsidR="00423F4F" w:rsidRPr="002238F9" w:rsidRDefault="00423F4F" w:rsidP="00A33471">
            <w:pPr>
              <w:pStyle w:val="FormTableText"/>
              <w:rPr>
                <w:rStyle w:val="InstructionalText"/>
                <w:rFonts w:eastAsia="Calibri"/>
              </w:rPr>
            </w:pPr>
            <w:r w:rsidRPr="002238F9">
              <w:rPr>
                <w:rFonts w:eastAsia="Calibri"/>
                <w:b/>
              </w:rPr>
              <w:t>Key</w:t>
            </w:r>
          </w:p>
        </w:tc>
        <w:tc>
          <w:tcPr>
            <w:tcW w:w="1286" w:type="dxa"/>
            <w:shd w:val="clear" w:color="auto" w:fill="auto"/>
          </w:tcPr>
          <w:p w14:paraId="3DB555CC" w14:textId="77777777" w:rsidR="00423F4F" w:rsidRPr="002238F9" w:rsidRDefault="00423F4F" w:rsidP="00DE075C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By</w:t>
            </w:r>
            <w:r>
              <w:rPr>
                <w:rFonts w:eastAsia="Calibri"/>
                <w:b/>
              </w:rPr>
              <w:t xml:space="preserve"> </w:t>
            </w:r>
          </w:p>
        </w:tc>
        <w:tc>
          <w:tcPr>
            <w:tcW w:w="1067" w:type="dxa"/>
            <w:shd w:val="clear" w:color="auto" w:fill="auto"/>
          </w:tcPr>
          <w:p w14:paraId="70A942E8" w14:textId="77777777" w:rsidR="00423F4F" w:rsidRPr="002238F9" w:rsidRDefault="00423F4F" w:rsidP="00A33471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Vic Civil S</w:t>
            </w:r>
            <w:r w:rsidRPr="002238F9">
              <w:rPr>
                <w:rFonts w:eastAsia="Calibri"/>
                <w:b/>
              </w:rPr>
              <w:t>ignature</w:t>
            </w:r>
          </w:p>
        </w:tc>
        <w:tc>
          <w:tcPr>
            <w:tcW w:w="1134" w:type="dxa"/>
            <w:shd w:val="clear" w:color="auto" w:fill="auto"/>
          </w:tcPr>
          <w:p w14:paraId="2878A948" w14:textId="77777777" w:rsidR="00423F4F" w:rsidRPr="002238F9" w:rsidRDefault="00423F4F" w:rsidP="00A33471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Client Signature</w:t>
            </w:r>
          </w:p>
        </w:tc>
        <w:tc>
          <w:tcPr>
            <w:tcW w:w="709" w:type="dxa"/>
            <w:shd w:val="clear" w:color="auto" w:fill="auto"/>
          </w:tcPr>
          <w:p w14:paraId="3802F152" w14:textId="77777777" w:rsidR="00423F4F" w:rsidRPr="002238F9" w:rsidRDefault="00423F4F" w:rsidP="00A33471">
            <w:pPr>
              <w:pStyle w:val="FormTableText"/>
              <w:rPr>
                <w:rFonts w:eastAsia="Calibri"/>
                <w:b/>
              </w:rPr>
            </w:pPr>
            <w:r w:rsidRPr="002238F9">
              <w:rPr>
                <w:rFonts w:eastAsia="Calibri"/>
                <w:b/>
              </w:rPr>
              <w:t>Date</w:t>
            </w:r>
          </w:p>
        </w:tc>
        <w:tc>
          <w:tcPr>
            <w:tcW w:w="1446" w:type="dxa"/>
            <w:shd w:val="clear" w:color="auto" w:fill="auto"/>
          </w:tcPr>
          <w:p w14:paraId="63F0992C" w14:textId="77777777" w:rsidR="00423F4F" w:rsidRPr="002238F9" w:rsidRDefault="00423F4F" w:rsidP="00A33471">
            <w:pPr>
              <w:pStyle w:val="FormTableTex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Document Reference</w:t>
            </w:r>
          </w:p>
        </w:tc>
      </w:tr>
      <w:tr w:rsidR="007D76AD" w:rsidRPr="002B4134" w14:paraId="54291B7C" w14:textId="77777777" w:rsidTr="007D76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1672"/>
        </w:trPr>
        <w:tc>
          <w:tcPr>
            <w:tcW w:w="646" w:type="dxa"/>
            <w:shd w:val="clear" w:color="auto" w:fill="auto"/>
          </w:tcPr>
          <w:p w14:paraId="1F03ECE6" w14:textId="77777777" w:rsidR="007D76AD" w:rsidRDefault="00DF4917" w:rsidP="00DF4917">
            <w:pPr>
              <w:spacing w:before="60" w:after="6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4.1</w:t>
            </w:r>
          </w:p>
          <w:p w14:paraId="1049A459" w14:textId="7C0D22FB" w:rsidR="00DF4917" w:rsidRPr="00DF4917" w:rsidRDefault="00DF4917" w:rsidP="00DF4917">
            <w:pPr>
              <w:spacing w:before="60" w:after="60"/>
              <w:rPr>
                <w:rFonts w:eastAsia="Calibri" w:cs="Arial"/>
                <w:sz w:val="18"/>
                <w:szCs w:val="18"/>
              </w:rPr>
            </w:pPr>
          </w:p>
        </w:tc>
        <w:tc>
          <w:tcPr>
            <w:tcW w:w="2012" w:type="dxa"/>
            <w:shd w:val="clear" w:color="auto" w:fill="auto"/>
          </w:tcPr>
          <w:p w14:paraId="7432B449" w14:textId="712507E5" w:rsidR="007D76AD" w:rsidRDefault="007D76AD" w:rsidP="007D76AD">
            <w:pPr>
              <w:pStyle w:val="FormTableText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Reinforcement Installation</w:t>
            </w:r>
          </w:p>
        </w:tc>
        <w:tc>
          <w:tcPr>
            <w:tcW w:w="2582" w:type="dxa"/>
            <w:shd w:val="clear" w:color="auto" w:fill="auto"/>
          </w:tcPr>
          <w:p w14:paraId="583B3912" w14:textId="34ACCD42" w:rsidR="007D76AD" w:rsidRDefault="007D76AD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Structural Reinforcement as per Structural Design documentation / additional SDA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644B3A8F" w14:textId="77777777" w:rsidR="007D76AD" w:rsidRDefault="007D76AD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Shotcrete Reinforcement mesh is held firm so cannot vibrate </w:t>
            </w:r>
          </w:p>
          <w:p w14:paraId="73095EBF" w14:textId="302CDEF0" w:rsidR="007D76AD" w:rsidRDefault="00DF4917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Steel bar installed as required, with starter bars if needed</w:t>
            </w:r>
          </w:p>
        </w:tc>
        <w:tc>
          <w:tcPr>
            <w:tcW w:w="1436" w:type="dxa"/>
            <w:shd w:val="clear" w:color="auto" w:fill="auto"/>
          </w:tcPr>
          <w:p w14:paraId="210A9282" w14:textId="77777777" w:rsidR="007D76AD" w:rsidRDefault="007D76AD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Client Engineering Inspection</w:t>
            </w:r>
          </w:p>
          <w:p w14:paraId="2DA33FD2" w14:textId="77777777" w:rsidR="007D76AD" w:rsidRDefault="007D76AD" w:rsidP="007D76AD">
            <w:pPr>
              <w:pStyle w:val="FormTableText"/>
              <w:rPr>
                <w:rFonts w:eastAsia="Calibri" w:cs="Arial"/>
              </w:rPr>
            </w:pPr>
          </w:p>
          <w:p w14:paraId="4984C537" w14:textId="77777777" w:rsidR="007D76AD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718" w:type="dxa"/>
            <w:shd w:val="clear" w:color="auto" w:fill="auto"/>
          </w:tcPr>
          <w:p w14:paraId="058EA454" w14:textId="6AD436C6" w:rsidR="007D76AD" w:rsidRDefault="007D76AD" w:rsidP="007D76AD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HP</w:t>
            </w:r>
          </w:p>
        </w:tc>
        <w:tc>
          <w:tcPr>
            <w:tcW w:w="1286" w:type="dxa"/>
            <w:shd w:val="clear" w:color="auto" w:fill="auto"/>
          </w:tcPr>
          <w:p w14:paraId="4C42D9B8" w14:textId="6A4641D0" w:rsidR="007D76AD" w:rsidRDefault="007D76AD" w:rsidP="007D76AD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IP</w:t>
            </w:r>
          </w:p>
        </w:tc>
        <w:tc>
          <w:tcPr>
            <w:tcW w:w="1067" w:type="dxa"/>
            <w:shd w:val="clear" w:color="auto" w:fill="auto"/>
          </w:tcPr>
          <w:p w14:paraId="3BA75251" w14:textId="77777777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1D0DCB8A" w14:textId="77777777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35462601" w14:textId="77777777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446" w:type="dxa"/>
            <w:shd w:val="clear" w:color="auto" w:fill="auto"/>
          </w:tcPr>
          <w:p w14:paraId="5F2CC908" w14:textId="77777777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</w:tr>
      <w:tr w:rsidR="00DF4917" w:rsidRPr="002B4134" w14:paraId="5920E801" w14:textId="77777777" w:rsidTr="007D76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1672"/>
        </w:trPr>
        <w:tc>
          <w:tcPr>
            <w:tcW w:w="646" w:type="dxa"/>
            <w:shd w:val="clear" w:color="auto" w:fill="auto"/>
          </w:tcPr>
          <w:p w14:paraId="666392FC" w14:textId="7C57B05A" w:rsidR="00DF4917" w:rsidRPr="00DF4917" w:rsidRDefault="00DF4917" w:rsidP="00DF4917">
            <w:pPr>
              <w:spacing w:before="60" w:after="6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4.2</w:t>
            </w:r>
          </w:p>
        </w:tc>
        <w:tc>
          <w:tcPr>
            <w:tcW w:w="2012" w:type="dxa"/>
            <w:shd w:val="clear" w:color="auto" w:fill="auto"/>
          </w:tcPr>
          <w:p w14:paraId="150AAE48" w14:textId="1B1AE1A3" w:rsidR="00DF4917" w:rsidRDefault="00DF4917" w:rsidP="007D76AD">
            <w:pPr>
              <w:pStyle w:val="FormTableText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Formwork</w:t>
            </w:r>
          </w:p>
        </w:tc>
        <w:tc>
          <w:tcPr>
            <w:tcW w:w="2582" w:type="dxa"/>
            <w:shd w:val="clear" w:color="auto" w:fill="auto"/>
          </w:tcPr>
          <w:p w14:paraId="55CCC6BD" w14:textId="3FCC331F" w:rsidR="00DF4917" w:rsidRDefault="00DF4917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Formworks to comply with the final shape/size of the wall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2BF11E8C" w14:textId="4DE098DD" w:rsidR="00DF4917" w:rsidRDefault="00DF4917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Formworks match designs and will enable concrete finishes as desired</w:t>
            </w:r>
          </w:p>
        </w:tc>
        <w:tc>
          <w:tcPr>
            <w:tcW w:w="1436" w:type="dxa"/>
            <w:shd w:val="clear" w:color="auto" w:fill="auto"/>
          </w:tcPr>
          <w:p w14:paraId="5C2DAB30" w14:textId="6256D2C2" w:rsidR="00DF4917" w:rsidRDefault="00DF4917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Visual Inspection</w:t>
            </w:r>
          </w:p>
        </w:tc>
        <w:tc>
          <w:tcPr>
            <w:tcW w:w="718" w:type="dxa"/>
            <w:shd w:val="clear" w:color="auto" w:fill="auto"/>
          </w:tcPr>
          <w:p w14:paraId="5F0D3178" w14:textId="53DF88B4" w:rsidR="00DF4917" w:rsidRDefault="00DF4917" w:rsidP="007D76AD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 xml:space="preserve">WP </w:t>
            </w:r>
          </w:p>
        </w:tc>
        <w:tc>
          <w:tcPr>
            <w:tcW w:w="1286" w:type="dxa"/>
            <w:shd w:val="clear" w:color="auto" w:fill="auto"/>
          </w:tcPr>
          <w:p w14:paraId="182FAB0D" w14:textId="74B5D745" w:rsidR="00DF4917" w:rsidRDefault="00DF4917" w:rsidP="007D76AD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IP</w:t>
            </w:r>
          </w:p>
        </w:tc>
        <w:tc>
          <w:tcPr>
            <w:tcW w:w="1067" w:type="dxa"/>
            <w:shd w:val="clear" w:color="auto" w:fill="auto"/>
          </w:tcPr>
          <w:p w14:paraId="77C1DF1F" w14:textId="77777777" w:rsidR="00DF4917" w:rsidRPr="00621623" w:rsidRDefault="00DF4917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63999A73" w14:textId="77777777" w:rsidR="00DF4917" w:rsidRPr="00621623" w:rsidRDefault="00DF4917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16C72717" w14:textId="77777777" w:rsidR="00DF4917" w:rsidRPr="00621623" w:rsidRDefault="00DF4917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446" w:type="dxa"/>
            <w:shd w:val="clear" w:color="auto" w:fill="auto"/>
          </w:tcPr>
          <w:p w14:paraId="713353C0" w14:textId="77777777" w:rsidR="00DF4917" w:rsidRPr="00621623" w:rsidRDefault="00DF4917" w:rsidP="007D76AD">
            <w:pPr>
              <w:pStyle w:val="FormTableText"/>
              <w:rPr>
                <w:rFonts w:eastAsia="Calibri" w:cs="Arial"/>
              </w:rPr>
            </w:pPr>
          </w:p>
        </w:tc>
      </w:tr>
      <w:tr w:rsidR="007D76AD" w:rsidRPr="002B4134" w14:paraId="71A4F513" w14:textId="77777777" w:rsidTr="007D76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892"/>
        </w:trPr>
        <w:tc>
          <w:tcPr>
            <w:tcW w:w="646" w:type="dxa"/>
            <w:shd w:val="clear" w:color="auto" w:fill="auto"/>
          </w:tcPr>
          <w:p w14:paraId="524762D5" w14:textId="31373149" w:rsidR="007D76AD" w:rsidRPr="00DF4917" w:rsidRDefault="00DF4917" w:rsidP="00DF4917">
            <w:pPr>
              <w:spacing w:before="60" w:after="6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lastRenderedPageBreak/>
              <w:t>4.3</w:t>
            </w:r>
          </w:p>
        </w:tc>
        <w:tc>
          <w:tcPr>
            <w:tcW w:w="2012" w:type="dxa"/>
            <w:shd w:val="clear" w:color="auto" w:fill="auto"/>
          </w:tcPr>
          <w:p w14:paraId="17A75568" w14:textId="6C05FF7E" w:rsidR="007D76AD" w:rsidRDefault="007D76AD" w:rsidP="007D76AD">
            <w:pPr>
              <w:pStyle w:val="FormTableText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 xml:space="preserve">Finish </w:t>
            </w:r>
          </w:p>
        </w:tc>
        <w:tc>
          <w:tcPr>
            <w:tcW w:w="2582" w:type="dxa"/>
            <w:shd w:val="clear" w:color="auto" w:fill="auto"/>
          </w:tcPr>
          <w:p w14:paraId="098429F6" w14:textId="7237C108" w:rsidR="007D76AD" w:rsidRDefault="007D76AD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Finish surface of wall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2E4A782B" w14:textId="23A304F2" w:rsidR="007D76AD" w:rsidRDefault="007D76AD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Off Gun / Screed finish as required</w:t>
            </w:r>
          </w:p>
        </w:tc>
        <w:tc>
          <w:tcPr>
            <w:tcW w:w="1436" w:type="dxa"/>
            <w:shd w:val="clear" w:color="auto" w:fill="auto"/>
          </w:tcPr>
          <w:p w14:paraId="79F0CD21" w14:textId="54DDAAE0" w:rsidR="007D76AD" w:rsidRDefault="007D76AD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Visual Inspection</w:t>
            </w:r>
          </w:p>
        </w:tc>
        <w:tc>
          <w:tcPr>
            <w:tcW w:w="718" w:type="dxa"/>
            <w:shd w:val="clear" w:color="auto" w:fill="auto"/>
          </w:tcPr>
          <w:p w14:paraId="25FA5E14" w14:textId="5332ADB0" w:rsidR="007D76AD" w:rsidRDefault="007D76AD" w:rsidP="007D76AD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WP</w:t>
            </w:r>
          </w:p>
        </w:tc>
        <w:tc>
          <w:tcPr>
            <w:tcW w:w="1286" w:type="dxa"/>
            <w:shd w:val="clear" w:color="auto" w:fill="auto"/>
          </w:tcPr>
          <w:p w14:paraId="10F7FF1C" w14:textId="1ABF29D4" w:rsidR="007D76AD" w:rsidRDefault="007D76AD" w:rsidP="007D76AD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IP</w:t>
            </w:r>
          </w:p>
        </w:tc>
        <w:tc>
          <w:tcPr>
            <w:tcW w:w="1067" w:type="dxa"/>
            <w:shd w:val="clear" w:color="auto" w:fill="auto"/>
          </w:tcPr>
          <w:p w14:paraId="1502807C" w14:textId="77777777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1C07C813" w14:textId="77777777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71934F20" w14:textId="77777777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446" w:type="dxa"/>
            <w:shd w:val="clear" w:color="auto" w:fill="auto"/>
          </w:tcPr>
          <w:p w14:paraId="3B4F70BE" w14:textId="77777777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</w:tr>
      <w:tr w:rsidR="007D76AD" w:rsidRPr="002B4134" w14:paraId="6C9E4A78" w14:textId="77777777" w:rsidTr="007D76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1304"/>
        </w:trPr>
        <w:tc>
          <w:tcPr>
            <w:tcW w:w="646" w:type="dxa"/>
            <w:shd w:val="clear" w:color="auto" w:fill="auto"/>
          </w:tcPr>
          <w:p w14:paraId="2A7F8C88" w14:textId="163D328F" w:rsidR="007D76AD" w:rsidRPr="00DF4917" w:rsidRDefault="00DF4917" w:rsidP="00DF4917">
            <w:pPr>
              <w:spacing w:before="60" w:after="6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4.4</w:t>
            </w:r>
          </w:p>
        </w:tc>
        <w:tc>
          <w:tcPr>
            <w:tcW w:w="2012" w:type="dxa"/>
            <w:shd w:val="clear" w:color="auto" w:fill="auto"/>
          </w:tcPr>
          <w:p w14:paraId="7A3EFDB1" w14:textId="1FCD8304" w:rsidR="007D76AD" w:rsidRPr="00D70740" w:rsidRDefault="007D76AD" w:rsidP="007D76AD">
            <w:pPr>
              <w:pStyle w:val="FormTableText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Pre-Pour Concrete Check</w:t>
            </w:r>
          </w:p>
        </w:tc>
        <w:tc>
          <w:tcPr>
            <w:tcW w:w="2582" w:type="dxa"/>
            <w:shd w:val="clear" w:color="auto" w:fill="auto"/>
          </w:tcPr>
          <w:p w14:paraId="5D9769A8" w14:textId="03B3D77C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Inspection of reo and </w:t>
            </w:r>
            <w:r w:rsidR="00DF4917">
              <w:rPr>
                <w:rFonts w:eastAsia="Calibri" w:cs="Arial"/>
              </w:rPr>
              <w:t>formworks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14BD43B3" w14:textId="77777777" w:rsidR="007D76AD" w:rsidRDefault="007D76AD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Steel reinforcement in accordance with design documentation</w:t>
            </w:r>
          </w:p>
          <w:p w14:paraId="59982B31" w14:textId="255E6DCA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436" w:type="dxa"/>
            <w:shd w:val="clear" w:color="auto" w:fill="auto"/>
          </w:tcPr>
          <w:p w14:paraId="3DBDEF70" w14:textId="30E79134" w:rsidR="007D76AD" w:rsidRDefault="007D76AD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Client Inspection</w:t>
            </w:r>
          </w:p>
          <w:p w14:paraId="3EBA448B" w14:textId="77777777" w:rsidR="007D76AD" w:rsidRDefault="007D76AD" w:rsidP="007D76AD">
            <w:pPr>
              <w:pStyle w:val="FormTableText"/>
              <w:rPr>
                <w:rFonts w:eastAsia="Calibri" w:cs="Arial"/>
              </w:rPr>
            </w:pPr>
          </w:p>
          <w:p w14:paraId="3A976019" w14:textId="77777777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718" w:type="dxa"/>
            <w:shd w:val="clear" w:color="auto" w:fill="auto"/>
          </w:tcPr>
          <w:p w14:paraId="5C4E72B3" w14:textId="77777777" w:rsidR="007D76AD" w:rsidRPr="00930C20" w:rsidRDefault="007D76AD" w:rsidP="007D76AD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HP</w:t>
            </w:r>
          </w:p>
        </w:tc>
        <w:tc>
          <w:tcPr>
            <w:tcW w:w="1286" w:type="dxa"/>
            <w:shd w:val="clear" w:color="auto" w:fill="auto"/>
          </w:tcPr>
          <w:p w14:paraId="48933224" w14:textId="77777777" w:rsidR="007D76AD" w:rsidRPr="00CD7D4B" w:rsidRDefault="007D76AD" w:rsidP="007D76AD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IP</w:t>
            </w:r>
          </w:p>
        </w:tc>
        <w:tc>
          <w:tcPr>
            <w:tcW w:w="1067" w:type="dxa"/>
            <w:shd w:val="clear" w:color="auto" w:fill="auto"/>
          </w:tcPr>
          <w:p w14:paraId="51F7653F" w14:textId="77777777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1AF3F762" w14:textId="77777777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1C6627BF" w14:textId="77777777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446" w:type="dxa"/>
            <w:shd w:val="clear" w:color="auto" w:fill="auto"/>
          </w:tcPr>
          <w:p w14:paraId="160F8642" w14:textId="77777777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</w:tr>
      <w:tr w:rsidR="007D76AD" w:rsidRPr="002B4134" w14:paraId="2A8AF15E" w14:textId="77777777" w:rsidTr="007D76A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882"/>
        </w:trPr>
        <w:tc>
          <w:tcPr>
            <w:tcW w:w="646" w:type="dxa"/>
            <w:shd w:val="clear" w:color="auto" w:fill="auto"/>
          </w:tcPr>
          <w:p w14:paraId="56EB3B6A" w14:textId="2A8DA857" w:rsidR="007D76AD" w:rsidRPr="00DF4917" w:rsidRDefault="00DF4917" w:rsidP="00DF4917">
            <w:pPr>
              <w:spacing w:before="60" w:after="60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>4.5</w:t>
            </w:r>
          </w:p>
        </w:tc>
        <w:tc>
          <w:tcPr>
            <w:tcW w:w="2012" w:type="dxa"/>
            <w:shd w:val="clear" w:color="auto" w:fill="auto"/>
          </w:tcPr>
          <w:p w14:paraId="19532BA6" w14:textId="77777777" w:rsidR="007D76AD" w:rsidRDefault="007D76AD" w:rsidP="007D76AD">
            <w:pPr>
              <w:pStyle w:val="FormTableText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Concrete Pour</w:t>
            </w:r>
          </w:p>
        </w:tc>
        <w:tc>
          <w:tcPr>
            <w:tcW w:w="2582" w:type="dxa"/>
            <w:shd w:val="clear" w:color="auto" w:fill="auto"/>
          </w:tcPr>
          <w:p w14:paraId="26BE467D" w14:textId="77777777" w:rsidR="007D76AD" w:rsidRDefault="007D76AD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Concrete is poured to required levels and strength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4F484030" w14:textId="77777777" w:rsidR="007D76AD" w:rsidRDefault="007D76AD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Strength and finish requirement met</w:t>
            </w:r>
          </w:p>
          <w:p w14:paraId="6CA2F250" w14:textId="6B4F0E81" w:rsidR="007D76AD" w:rsidRPr="000C21D3" w:rsidRDefault="007D76AD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Finished level within tolerances</w:t>
            </w:r>
          </w:p>
        </w:tc>
        <w:tc>
          <w:tcPr>
            <w:tcW w:w="1436" w:type="dxa"/>
            <w:shd w:val="clear" w:color="auto" w:fill="auto"/>
          </w:tcPr>
          <w:p w14:paraId="13F71397" w14:textId="1650D3C5" w:rsidR="007D76AD" w:rsidRDefault="007D76AD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Visual inspection </w:t>
            </w:r>
          </w:p>
          <w:p w14:paraId="59E3D62A" w14:textId="77777777" w:rsidR="007D76AD" w:rsidRDefault="007D76AD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Strength Test</w:t>
            </w:r>
          </w:p>
          <w:p w14:paraId="3AF6CCAB" w14:textId="77777777" w:rsidR="007D76AD" w:rsidRDefault="007D76AD" w:rsidP="007D76AD">
            <w:pPr>
              <w:pStyle w:val="FormTableText"/>
              <w:rPr>
                <w:rFonts w:eastAsia="Calibri" w:cs="Arial"/>
              </w:rPr>
            </w:pPr>
          </w:p>
          <w:p w14:paraId="4236DD26" w14:textId="0109B827" w:rsidR="007D76AD" w:rsidRDefault="007D76AD" w:rsidP="007D76AD">
            <w:pPr>
              <w:pStyle w:val="FormTableText"/>
              <w:rPr>
                <w:rFonts w:eastAsia="Calibri" w:cs="Arial"/>
              </w:rPr>
            </w:pPr>
            <w:r>
              <w:rPr>
                <w:rFonts w:eastAsia="Calibri" w:cs="Arial"/>
              </w:rPr>
              <w:t>Supplier:</w:t>
            </w:r>
          </w:p>
        </w:tc>
        <w:tc>
          <w:tcPr>
            <w:tcW w:w="718" w:type="dxa"/>
            <w:shd w:val="clear" w:color="auto" w:fill="auto"/>
          </w:tcPr>
          <w:p w14:paraId="4DCEDED5" w14:textId="77777777" w:rsidR="007D76AD" w:rsidRDefault="007D76AD" w:rsidP="007D76AD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HP</w:t>
            </w:r>
          </w:p>
        </w:tc>
        <w:tc>
          <w:tcPr>
            <w:tcW w:w="1286" w:type="dxa"/>
            <w:shd w:val="clear" w:color="auto" w:fill="auto"/>
          </w:tcPr>
          <w:p w14:paraId="14477E07" w14:textId="77777777" w:rsidR="007D76AD" w:rsidRDefault="007D76AD" w:rsidP="007D76AD">
            <w:pPr>
              <w:pStyle w:val="FormTableText"/>
              <w:jc w:val="center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IP</w:t>
            </w:r>
          </w:p>
        </w:tc>
        <w:tc>
          <w:tcPr>
            <w:tcW w:w="1067" w:type="dxa"/>
            <w:shd w:val="clear" w:color="auto" w:fill="auto"/>
          </w:tcPr>
          <w:p w14:paraId="15BA948F" w14:textId="77777777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31E1E666" w14:textId="77777777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14:paraId="4250B697" w14:textId="77777777" w:rsidR="007D76AD" w:rsidRPr="0062162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  <w:tc>
          <w:tcPr>
            <w:tcW w:w="1446" w:type="dxa"/>
            <w:shd w:val="clear" w:color="auto" w:fill="auto"/>
          </w:tcPr>
          <w:p w14:paraId="2D798909" w14:textId="77777777" w:rsidR="007D76AD" w:rsidRPr="000C21D3" w:rsidRDefault="007D76AD" w:rsidP="007D76AD">
            <w:pPr>
              <w:pStyle w:val="FormTableText"/>
              <w:rPr>
                <w:rFonts w:eastAsia="Calibri" w:cs="Arial"/>
              </w:rPr>
            </w:pPr>
          </w:p>
        </w:tc>
      </w:tr>
    </w:tbl>
    <w:p w14:paraId="0359CB4E" w14:textId="77777777" w:rsidR="00445A81" w:rsidRPr="002B4134" w:rsidRDefault="00445A81" w:rsidP="00AD6838">
      <w:pPr>
        <w:pStyle w:val="PrePostTableSpace"/>
        <w:ind w:left="0"/>
      </w:pPr>
    </w:p>
    <w:sectPr w:rsidR="00445A81" w:rsidRPr="002B4134" w:rsidSect="00944127">
      <w:headerReference w:type="default" r:id="rId11"/>
      <w:footerReference w:type="default" r:id="rId12"/>
      <w:pgSz w:w="16839" w:h="11907" w:orient="landscape" w:code="9"/>
      <w:pgMar w:top="332" w:right="1083" w:bottom="1134" w:left="1083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8BF9A" w14:textId="77777777" w:rsidR="00071B80" w:rsidRDefault="00071B80" w:rsidP="006D1C26">
      <w:r>
        <w:separator/>
      </w:r>
    </w:p>
  </w:endnote>
  <w:endnote w:type="continuationSeparator" w:id="0">
    <w:p w14:paraId="5CC2D2F1" w14:textId="77777777" w:rsidR="00071B80" w:rsidRDefault="00071B80" w:rsidP="006D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9DAEE" w14:textId="1889D795" w:rsidR="00B97A86" w:rsidRPr="00944127" w:rsidRDefault="00944127" w:rsidP="00B97A86">
    <w:pPr>
      <w:spacing w:after="40" w:line="240" w:lineRule="exact"/>
      <w:rPr>
        <w:rFonts w:cs="Arial"/>
        <w:color w:val="FFC000"/>
        <w:sz w:val="17"/>
        <w:szCs w:val="17"/>
      </w:rPr>
    </w:pPr>
    <w:r w:rsidRPr="00944127">
      <w:rPr>
        <w:rFonts w:cs="Arial"/>
        <w:color w:val="FFC000"/>
        <w:sz w:val="17"/>
        <w:szCs w:val="17"/>
      </w:rPr>
      <w:t xml:space="preserve">Vic Civil Quality Management System </w:t>
    </w:r>
    <w:r w:rsidRPr="00944127">
      <w:rPr>
        <w:rFonts w:cs="Arial"/>
        <w:color w:val="FFC000"/>
        <w:sz w:val="17"/>
        <w:szCs w:val="17"/>
      </w:rPr>
      <w:tab/>
    </w:r>
    <w:r w:rsidRPr="00944127">
      <w:rPr>
        <w:rFonts w:cs="Arial"/>
        <w:color w:val="FFC000"/>
        <w:sz w:val="17"/>
        <w:szCs w:val="17"/>
      </w:rPr>
      <w:tab/>
    </w:r>
    <w:r w:rsidRPr="00944127">
      <w:rPr>
        <w:rFonts w:cs="Arial"/>
        <w:color w:val="FFC000"/>
        <w:sz w:val="17"/>
        <w:szCs w:val="17"/>
      </w:rPr>
      <w:tab/>
    </w:r>
    <w:r w:rsidRPr="00944127">
      <w:rPr>
        <w:rFonts w:cs="Arial"/>
        <w:color w:val="FFC000"/>
        <w:sz w:val="17"/>
        <w:szCs w:val="17"/>
      </w:rPr>
      <w:tab/>
    </w:r>
    <w:r w:rsidRPr="00944127">
      <w:rPr>
        <w:rFonts w:cs="Arial"/>
        <w:color w:val="FFC000"/>
        <w:sz w:val="17"/>
        <w:szCs w:val="17"/>
      </w:rPr>
      <w:tab/>
    </w:r>
    <w:r w:rsidRPr="00944127">
      <w:rPr>
        <w:rFonts w:cs="Arial"/>
        <w:color w:val="FFC000"/>
        <w:sz w:val="17"/>
        <w:szCs w:val="17"/>
      </w:rPr>
      <w:tab/>
      <w:t xml:space="preserve">    </w:t>
    </w:r>
    <w:r w:rsidR="00B97A86" w:rsidRPr="00944127">
      <w:rPr>
        <w:rFonts w:cs="Arial"/>
        <w:b/>
        <w:bCs/>
        <w:color w:val="FFC000"/>
        <w:sz w:val="17"/>
        <w:szCs w:val="17"/>
      </w:rPr>
      <w:t>p</w:t>
    </w:r>
    <w:r w:rsidR="00B97A86" w:rsidRPr="00944127">
      <w:rPr>
        <w:rFonts w:cs="Arial"/>
        <w:color w:val="FFC000"/>
        <w:sz w:val="17"/>
        <w:szCs w:val="17"/>
      </w:rPr>
      <w:t>: (03) 9793 4737</w:t>
    </w:r>
    <w:r w:rsidRPr="00944127">
      <w:rPr>
        <w:rFonts w:cs="Arial"/>
        <w:color w:val="FFC000"/>
        <w:sz w:val="17"/>
        <w:szCs w:val="17"/>
      </w:rPr>
      <w:t xml:space="preserve"> </w:t>
    </w:r>
    <w:r w:rsidR="00B97A86" w:rsidRPr="00944127">
      <w:rPr>
        <w:rFonts w:cs="Arial"/>
        <w:color w:val="FFC000"/>
        <w:sz w:val="17"/>
        <w:szCs w:val="17"/>
      </w:rPr>
      <w:t>|</w:t>
    </w:r>
    <w:r w:rsidRPr="00944127">
      <w:rPr>
        <w:rFonts w:cs="Arial"/>
        <w:color w:val="FFC000"/>
        <w:sz w:val="17"/>
        <w:szCs w:val="17"/>
      </w:rPr>
      <w:t xml:space="preserve"> </w:t>
    </w:r>
    <w:r w:rsidR="00B97A86" w:rsidRPr="00944127">
      <w:rPr>
        <w:rFonts w:cs="Arial"/>
        <w:b/>
        <w:bCs/>
        <w:color w:val="FFC000"/>
        <w:sz w:val="17"/>
        <w:szCs w:val="17"/>
      </w:rPr>
      <w:t>a</w:t>
    </w:r>
    <w:r w:rsidR="00B97A86" w:rsidRPr="00944127">
      <w:rPr>
        <w:rFonts w:cs="Arial"/>
        <w:color w:val="FFC000"/>
        <w:sz w:val="17"/>
        <w:szCs w:val="17"/>
      </w:rPr>
      <w:t xml:space="preserve">: </w:t>
    </w:r>
    <w:r w:rsidR="00872ACD">
      <w:rPr>
        <w:rFonts w:cs="Arial"/>
        <w:color w:val="FFC000"/>
        <w:sz w:val="17"/>
        <w:szCs w:val="17"/>
      </w:rPr>
      <w:t>21 Commercial Drive, Dandenong South</w:t>
    </w:r>
    <w:r w:rsidR="00B97A86" w:rsidRPr="00944127">
      <w:rPr>
        <w:rFonts w:cs="Arial"/>
        <w:color w:val="FFC000"/>
        <w:sz w:val="17"/>
        <w:szCs w:val="17"/>
      </w:rPr>
      <w:t>, VIC 3175</w:t>
    </w:r>
    <w:r w:rsidRPr="00944127">
      <w:rPr>
        <w:rFonts w:cs="Arial"/>
        <w:color w:val="FFC000"/>
        <w:sz w:val="17"/>
        <w:szCs w:val="17"/>
      </w:rPr>
      <w:t xml:space="preserve"> </w:t>
    </w:r>
    <w:r w:rsidR="00B97A86" w:rsidRPr="00944127">
      <w:rPr>
        <w:rFonts w:cs="Arial"/>
        <w:color w:val="FFC000"/>
        <w:sz w:val="17"/>
        <w:szCs w:val="17"/>
      </w:rPr>
      <w:t>|</w:t>
    </w:r>
    <w:r w:rsidRPr="00944127">
      <w:rPr>
        <w:rFonts w:cs="Arial"/>
        <w:color w:val="FFC000"/>
        <w:sz w:val="17"/>
        <w:szCs w:val="17"/>
      </w:rPr>
      <w:t xml:space="preserve"> </w:t>
    </w:r>
    <w:r w:rsidR="00B97A86" w:rsidRPr="00944127">
      <w:rPr>
        <w:rFonts w:cs="Arial"/>
        <w:b/>
        <w:bCs/>
        <w:color w:val="FFC000"/>
        <w:sz w:val="17"/>
        <w:szCs w:val="17"/>
      </w:rPr>
      <w:t>abn</w:t>
    </w:r>
    <w:r w:rsidR="00B97A86" w:rsidRPr="00944127">
      <w:rPr>
        <w:rFonts w:cs="Arial"/>
        <w:color w:val="FFC000"/>
        <w:sz w:val="17"/>
        <w:szCs w:val="17"/>
      </w:rPr>
      <w:t xml:space="preserve">: 12 163 870 504                                     </w:t>
    </w:r>
  </w:p>
  <w:p w14:paraId="13679246" w14:textId="645CC729" w:rsidR="0097281B" w:rsidRPr="00944127" w:rsidRDefault="0097281B" w:rsidP="0063229C">
    <w:pPr>
      <w:pStyle w:val="FooterText"/>
      <w:tabs>
        <w:tab w:val="clear" w:pos="5040"/>
        <w:tab w:val="clear" w:pos="9781"/>
        <w:tab w:val="center" w:pos="7371"/>
        <w:tab w:val="right" w:pos="14742"/>
      </w:tabs>
      <w:rPr>
        <w:b/>
        <w:bCs/>
      </w:rPr>
    </w:pPr>
    <w:r w:rsidRPr="00944127">
      <w:rPr>
        <w:rFonts w:cs="Arial"/>
        <w:color w:val="FFC000"/>
      </w:rPr>
      <w:tab/>
    </w:r>
    <w:r w:rsidRPr="00944127">
      <w:rPr>
        <w:rFonts w:cs="Arial"/>
        <w:b/>
        <w:bCs/>
        <w:color w:val="FFC000"/>
      </w:rPr>
      <w:t>Warning: Printed documents are UNCONTROLLED</w:t>
    </w:r>
    <w:r w:rsidR="00B97A86" w:rsidRPr="00944127">
      <w:rPr>
        <w:rFonts w:cs="Arial"/>
        <w:b/>
        <w:bCs/>
        <w:color w:val="FFC000"/>
      </w:rPr>
      <w:t xml:space="preserve"> </w:t>
    </w:r>
    <w:r w:rsidRPr="00944127">
      <w:rPr>
        <w:rFonts w:cs="Arial"/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34732" w14:textId="77777777" w:rsidR="00071B80" w:rsidRDefault="00071B80" w:rsidP="006D1C26">
      <w:r>
        <w:separator/>
      </w:r>
    </w:p>
  </w:footnote>
  <w:footnote w:type="continuationSeparator" w:id="0">
    <w:p w14:paraId="33E6A6C2" w14:textId="77777777" w:rsidR="00071B80" w:rsidRDefault="00071B80" w:rsidP="006D1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282"/>
      <w:gridCol w:w="14391"/>
    </w:tblGrid>
    <w:tr w:rsidR="0097281B" w:rsidRPr="000D4CA5" w14:paraId="312E9C2D" w14:textId="77777777" w:rsidTr="00944127">
      <w:trPr>
        <w:trHeight w:val="1272"/>
      </w:trPr>
      <w:tc>
        <w:tcPr>
          <w:tcW w:w="96" w:type="pct"/>
          <w:vAlign w:val="bottom"/>
        </w:tcPr>
        <w:p w14:paraId="2E054034" w14:textId="4F47913B" w:rsidR="0097281B" w:rsidRDefault="0097281B" w:rsidP="00A33471">
          <w:pPr>
            <w:pStyle w:val="Header"/>
            <w:jc w:val="left"/>
            <w:rPr>
              <w:noProof/>
            </w:rPr>
          </w:pPr>
        </w:p>
      </w:tc>
      <w:tc>
        <w:tcPr>
          <w:tcW w:w="4904" w:type="pct"/>
          <w:tcBorders>
            <w:left w:val="nil"/>
          </w:tcBorders>
          <w:shd w:val="clear" w:color="auto" w:fill="auto"/>
          <w:vAlign w:val="bottom"/>
        </w:tcPr>
        <w:p w14:paraId="0BD1B782" w14:textId="05155FBA" w:rsidR="00944127" w:rsidRDefault="00944127" w:rsidP="00944127">
          <w:pPr>
            <w:spacing w:after="40" w:line="240" w:lineRule="exact"/>
            <w:jc w:val="right"/>
            <w:rPr>
              <w:rFonts w:cs="Arial"/>
              <w:bCs/>
              <w:i/>
              <w:iCs/>
              <w:sz w:val="32"/>
              <w:szCs w:val="32"/>
            </w:rPr>
          </w:pPr>
          <w:r w:rsidRPr="00944127">
            <w:rPr>
              <w:i/>
              <w:iCs/>
              <w:noProof/>
            </w:rPr>
            <w:drawing>
              <wp:anchor distT="0" distB="0" distL="114300" distR="114300" simplePos="0" relativeHeight="251659264" behindDoc="0" locked="0" layoutInCell="1" allowOverlap="1" wp14:anchorId="52149ADC" wp14:editId="019318A3">
                <wp:simplePos x="0" y="0"/>
                <wp:positionH relativeFrom="column">
                  <wp:posOffset>-204470</wp:posOffset>
                </wp:positionH>
                <wp:positionV relativeFrom="paragraph">
                  <wp:posOffset>201295</wp:posOffset>
                </wp:positionV>
                <wp:extent cx="2457450" cy="644525"/>
                <wp:effectExtent l="0" t="0" r="0" b="3175"/>
                <wp:wrapNone/>
                <wp:docPr id="11" name="Picture 11" descr="C:\Users\Muaz\AppData\Local\Microsoft\Windows\Temporary Internet Files\Content.Outlook\YUKD4OUV\VC_black_outline (2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uaz\AppData\Local\Microsoft\Windows\Temporary Internet Files\Content.Outlook\YUKD4OUV\VC_black_outline (2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0" cy="64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FACE45D" w14:textId="63BC489E" w:rsidR="00944127" w:rsidRDefault="00944127" w:rsidP="00944127">
          <w:pPr>
            <w:spacing w:after="40" w:line="240" w:lineRule="exact"/>
            <w:jc w:val="right"/>
            <w:rPr>
              <w:rFonts w:cs="Arial"/>
              <w:bCs/>
              <w:i/>
              <w:iCs/>
              <w:sz w:val="32"/>
              <w:szCs w:val="32"/>
            </w:rPr>
          </w:pPr>
        </w:p>
        <w:p w14:paraId="2601E157" w14:textId="5DD1C3A6" w:rsidR="0097281B" w:rsidRPr="00B97A86" w:rsidRDefault="00B97A86" w:rsidP="00944127">
          <w:pPr>
            <w:spacing w:after="40" w:line="240" w:lineRule="exact"/>
            <w:jc w:val="right"/>
            <w:rPr>
              <w:rFonts w:cs="Arial"/>
              <w:color w:val="595959" w:themeColor="text1" w:themeTint="A6"/>
              <w:sz w:val="17"/>
              <w:szCs w:val="17"/>
            </w:rPr>
          </w:pPr>
          <w:r w:rsidRPr="00944127">
            <w:rPr>
              <w:rFonts w:cs="Arial"/>
              <w:bCs/>
              <w:i/>
              <w:iCs/>
              <w:sz w:val="32"/>
              <w:szCs w:val="32"/>
            </w:rPr>
            <w:t>ITP</w:t>
          </w:r>
          <w:r w:rsidR="00944127" w:rsidRPr="00944127">
            <w:rPr>
              <w:rFonts w:cs="Arial"/>
              <w:bCs/>
              <w:i/>
              <w:iCs/>
              <w:sz w:val="32"/>
              <w:szCs w:val="32"/>
            </w:rPr>
            <w:t xml:space="preserve"> </w:t>
          </w:r>
          <w:r w:rsidRPr="00944127">
            <w:rPr>
              <w:rFonts w:cs="Arial"/>
              <w:bCs/>
              <w:i/>
              <w:iCs/>
              <w:sz w:val="32"/>
              <w:szCs w:val="32"/>
            </w:rPr>
            <w:t>0</w:t>
          </w:r>
          <w:r w:rsidR="004A1B8F">
            <w:rPr>
              <w:rFonts w:cs="Arial"/>
              <w:bCs/>
              <w:i/>
              <w:iCs/>
              <w:sz w:val="32"/>
              <w:szCs w:val="32"/>
            </w:rPr>
            <w:t>06</w:t>
          </w:r>
          <w:r w:rsidR="00A6377D">
            <w:rPr>
              <w:rFonts w:cs="Arial"/>
              <w:bCs/>
              <w:i/>
              <w:iCs/>
              <w:sz w:val="32"/>
              <w:szCs w:val="32"/>
            </w:rPr>
            <w:t xml:space="preserve"> </w:t>
          </w:r>
          <w:r w:rsidR="00423F4F" w:rsidRPr="00944127">
            <w:rPr>
              <w:rFonts w:cs="Arial"/>
              <w:bCs/>
              <w:i/>
              <w:iCs/>
              <w:sz w:val="32"/>
              <w:szCs w:val="32"/>
            </w:rPr>
            <w:t xml:space="preserve">– </w:t>
          </w:r>
          <w:r w:rsidR="00872ACD">
            <w:rPr>
              <w:rFonts w:cs="Arial"/>
              <w:bCs/>
              <w:i/>
              <w:iCs/>
              <w:sz w:val="32"/>
              <w:szCs w:val="32"/>
            </w:rPr>
            <w:t xml:space="preserve">Concrete </w:t>
          </w:r>
          <w:r w:rsidR="004A1B8F">
            <w:rPr>
              <w:rFonts w:cs="Arial"/>
              <w:bCs/>
              <w:i/>
              <w:iCs/>
              <w:sz w:val="32"/>
              <w:szCs w:val="32"/>
            </w:rPr>
            <w:t>In-Situ</w:t>
          </w:r>
          <w:r w:rsidR="00872ACD">
            <w:rPr>
              <w:rFonts w:cs="Arial"/>
              <w:bCs/>
              <w:i/>
              <w:iCs/>
              <w:sz w:val="32"/>
              <w:szCs w:val="32"/>
            </w:rPr>
            <w:t xml:space="preserve"> Wall</w:t>
          </w:r>
          <w:r w:rsidR="00D512C1">
            <w:rPr>
              <w:rFonts w:cs="Arial"/>
              <w:bCs/>
              <w:i/>
              <w:iCs/>
              <w:sz w:val="32"/>
              <w:szCs w:val="32"/>
            </w:rPr>
            <w:t xml:space="preserve"> </w:t>
          </w:r>
        </w:p>
      </w:tc>
    </w:tr>
  </w:tbl>
  <w:p w14:paraId="6591FE93" w14:textId="586EDF7A" w:rsidR="00B97A86" w:rsidRPr="00621623" w:rsidRDefault="00B97A86" w:rsidP="00B97A86">
    <w:pPr>
      <w:pStyle w:val="Header"/>
      <w:jc w:val="left"/>
      <w:rPr>
        <w:rFonts w:ascii="Arial" w:hAnsi="Arial" w:cs="Arial"/>
        <w:color w:val="999999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25pt;height:36pt" o:bullet="t">
        <v:imagedata r:id="rId1" o:title="Important - Rule"/>
      </v:shape>
    </w:pict>
  </w:numPicBullet>
  <w:numPicBullet w:numPicBulletId="1">
    <w:pict>
      <v:shape id="_x0000_i1027" type="#_x0000_t75" style="width:28.5pt;height:21.75pt" o:bullet="t">
        <v:imagedata r:id="rId2" o:title="Note"/>
      </v:shape>
    </w:pict>
  </w:numPicBullet>
  <w:numPicBullet w:numPicBulletId="2">
    <w:pict>
      <v:shape id="_x0000_i1028" type="#_x0000_t75" style="width:151.5pt;height:36pt" o:bullet="t">
        <v:imagedata r:id="rId3" o:title="untitled"/>
      </v:shape>
    </w:pict>
  </w:numPicBullet>
  <w:abstractNum w:abstractNumId="0" w15:restartNumberingAfterBreak="0">
    <w:nsid w:val="00F42C27"/>
    <w:multiLevelType w:val="multilevel"/>
    <w:tmpl w:val="5C9EA542"/>
    <w:lvl w:ilvl="0">
      <w:start w:val="3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01FB28C5"/>
    <w:multiLevelType w:val="multilevel"/>
    <w:tmpl w:val="11C64328"/>
    <w:styleLink w:val="ListParagraph"/>
    <w:lvl w:ilvl="0">
      <w:start w:val="1"/>
      <w:numFmt w:val="none"/>
      <w:suff w:val="nothing"/>
      <w:lvlText w:val=""/>
      <w:lvlJc w:val="left"/>
      <w:pPr>
        <w:ind w:left="284" w:firstLine="0"/>
      </w:pPr>
      <w:rPr>
        <w:rFonts w:asciiTheme="minorHAnsi" w:hAnsiTheme="minorHAnsi" w:hint="default"/>
        <w:color w:val="auto"/>
      </w:rPr>
    </w:lvl>
    <w:lvl w:ilvl="1">
      <w:start w:val="1"/>
      <w:numFmt w:val="none"/>
      <w:suff w:val="nothing"/>
      <w:lvlText w:val=""/>
      <w:lvlJc w:val="left"/>
      <w:pPr>
        <w:ind w:left="567" w:firstLine="0"/>
      </w:pPr>
      <w:rPr>
        <w:rFonts w:asciiTheme="minorHAnsi" w:hAnsiTheme="minorHAnsi" w:hint="default"/>
        <w:color w:val="auto"/>
      </w:rPr>
    </w:lvl>
    <w:lvl w:ilvl="2">
      <w:start w:val="1"/>
      <w:numFmt w:val="none"/>
      <w:suff w:val="nothing"/>
      <w:lvlText w:val=""/>
      <w:lvlJc w:val="left"/>
      <w:pPr>
        <w:ind w:left="851" w:firstLine="0"/>
      </w:pPr>
      <w:rPr>
        <w:rFonts w:asciiTheme="minorHAnsi" w:hAnsiTheme="minorHAnsi" w:hint="default"/>
        <w:color w:val="auto"/>
      </w:rPr>
    </w:lvl>
    <w:lvl w:ilvl="3">
      <w:start w:val="1"/>
      <w:numFmt w:val="none"/>
      <w:suff w:val="nothing"/>
      <w:lvlText w:val=""/>
      <w:lvlJc w:val="left"/>
      <w:pPr>
        <w:ind w:left="1134" w:firstLine="0"/>
      </w:pPr>
      <w:rPr>
        <w:rFonts w:asciiTheme="minorHAnsi" w:hAnsiTheme="minorHAnsi" w:hint="default"/>
        <w:color w:val="auto"/>
      </w:rPr>
    </w:lvl>
    <w:lvl w:ilvl="4">
      <w:start w:val="1"/>
      <w:numFmt w:val="none"/>
      <w:suff w:val="nothing"/>
      <w:lvlText w:val=""/>
      <w:lvlJc w:val="left"/>
      <w:pPr>
        <w:ind w:left="1418" w:firstLine="0"/>
      </w:pPr>
      <w:rPr>
        <w:rFonts w:asciiTheme="minorHAnsi" w:hAnsiTheme="minorHAnsi" w:hint="default"/>
        <w:color w:val="auto"/>
      </w:rPr>
    </w:lvl>
    <w:lvl w:ilvl="5">
      <w:start w:val="1"/>
      <w:numFmt w:val="none"/>
      <w:suff w:val="nothing"/>
      <w:lvlText w:val=""/>
      <w:lvlJc w:val="left"/>
      <w:pPr>
        <w:ind w:left="1701" w:firstLine="0"/>
      </w:pPr>
      <w:rPr>
        <w:rFonts w:asciiTheme="minorHAnsi" w:hAnsiTheme="minorHAnsi" w:hint="default"/>
        <w:color w:val="auto"/>
      </w:rPr>
    </w:lvl>
    <w:lvl w:ilvl="6">
      <w:start w:val="1"/>
      <w:numFmt w:val="none"/>
      <w:suff w:val="nothing"/>
      <w:lvlText w:val=""/>
      <w:lvlJc w:val="left"/>
      <w:pPr>
        <w:ind w:left="1985" w:firstLine="0"/>
      </w:pPr>
      <w:rPr>
        <w:rFonts w:hint="default"/>
        <w:color w:val="000000"/>
      </w:rPr>
    </w:lvl>
    <w:lvl w:ilvl="7">
      <w:start w:val="1"/>
      <w:numFmt w:val="none"/>
      <w:suff w:val="nothing"/>
      <w:lvlText w:val=""/>
      <w:lvlJc w:val="left"/>
      <w:pPr>
        <w:ind w:left="2268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123"/>
        </w:tabs>
        <w:ind w:left="2552" w:firstLine="0"/>
      </w:pPr>
      <w:rPr>
        <w:rFonts w:hint="default"/>
      </w:rPr>
    </w:lvl>
  </w:abstractNum>
  <w:abstractNum w:abstractNumId="2" w15:restartNumberingAfterBreak="0">
    <w:nsid w:val="07284AE9"/>
    <w:multiLevelType w:val="multilevel"/>
    <w:tmpl w:val="900A6B28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284"/>
        </w:tabs>
        <w:ind w:left="284" w:hanging="284"/>
      </w:pPr>
      <w:rPr>
        <w:rFonts w:asciiTheme="minorHAnsi" w:hAnsiTheme="minorHAnsi" w:hint="default"/>
        <w:color w:val="auto"/>
        <w:sz w:val="22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567"/>
        </w:tabs>
        <w:ind w:left="568" w:hanging="284"/>
      </w:pPr>
      <w:rPr>
        <w:rFonts w:asciiTheme="minorHAnsi" w:hAnsiTheme="minorHAnsi" w:hint="default"/>
        <w:color w:val="auto"/>
        <w:sz w:val="22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851"/>
        </w:tabs>
        <w:ind w:left="852" w:hanging="284"/>
      </w:pPr>
      <w:rPr>
        <w:rFonts w:asciiTheme="minorHAnsi" w:hAnsiTheme="minorHAnsi" w:hint="default"/>
        <w:color w:val="auto"/>
        <w:sz w:val="22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134"/>
        </w:tabs>
        <w:ind w:left="1136" w:hanging="284"/>
      </w:pPr>
      <w:rPr>
        <w:rFonts w:asciiTheme="minorHAnsi" w:hAnsiTheme="minorHAnsi" w:hint="default"/>
        <w:color w:val="auto"/>
        <w:sz w:val="22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1418"/>
        </w:tabs>
        <w:ind w:left="1420" w:hanging="284"/>
      </w:pPr>
      <w:rPr>
        <w:rFonts w:asciiTheme="minorHAnsi" w:hAnsiTheme="minorHAnsi" w:hint="default"/>
        <w:color w:val="auto"/>
        <w:sz w:val="22"/>
      </w:rPr>
    </w:lvl>
    <w:lvl w:ilvl="5">
      <w:start w:val="1"/>
      <w:numFmt w:val="decimal"/>
      <w:pStyle w:val="ListAlpha6"/>
      <w:lvlText w:val="%6."/>
      <w:lvlJc w:val="left"/>
      <w:pPr>
        <w:tabs>
          <w:tab w:val="num" w:pos="1701"/>
        </w:tabs>
        <w:ind w:left="1701" w:hanging="281"/>
      </w:pPr>
      <w:rPr>
        <w:rFonts w:asciiTheme="minorHAnsi" w:hAnsiTheme="minorHAnsi" w:hint="default"/>
        <w:color w:val="auto"/>
        <w:sz w:val="22"/>
      </w:rPr>
    </w:lvl>
    <w:lvl w:ilvl="6">
      <w:start w:val="1"/>
      <w:numFmt w:val="none"/>
      <w:lvlText w:val=""/>
      <w:lvlJc w:val="left"/>
      <w:pPr>
        <w:tabs>
          <w:tab w:val="num" w:pos="4823"/>
        </w:tabs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107"/>
        </w:tabs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391"/>
        </w:tabs>
        <w:ind w:left="2556" w:hanging="284"/>
      </w:pPr>
      <w:rPr>
        <w:rFonts w:hint="default"/>
      </w:rPr>
    </w:lvl>
  </w:abstractNum>
  <w:abstractNum w:abstractNumId="3" w15:restartNumberingAfterBreak="0">
    <w:nsid w:val="09400F3D"/>
    <w:multiLevelType w:val="hybridMultilevel"/>
    <w:tmpl w:val="7350574E"/>
    <w:lvl w:ilvl="0" w:tplc="E0743DFE">
      <w:start w:val="1"/>
      <w:numFmt w:val="bullet"/>
      <w:pStyle w:val="Note"/>
      <w:lvlText w:val=""/>
      <w:lvlPicBulletId w:val="1"/>
      <w:lvlJc w:val="left"/>
      <w:pPr>
        <w:ind w:left="786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0A0352D9"/>
    <w:multiLevelType w:val="multilevel"/>
    <w:tmpl w:val="5C9EA542"/>
    <w:lvl w:ilvl="0">
      <w:start w:val="3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5" w15:restartNumberingAfterBreak="0">
    <w:nsid w:val="0CCD4DAA"/>
    <w:multiLevelType w:val="multilevel"/>
    <w:tmpl w:val="624681D2"/>
    <w:styleLink w:val="ListTableBullet"/>
    <w:lvl w:ilvl="0">
      <w:start w:val="1"/>
      <w:numFmt w:val="bullet"/>
      <w:pStyle w:val="Table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pStyle w:val="TableBullet2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cs="Times New Roman" w:hint="default"/>
        <w:color w:val="auto"/>
        <w:sz w:val="22"/>
      </w:rPr>
    </w:lvl>
    <w:lvl w:ilvl="2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3">
      <w:start w:val="1"/>
      <w:numFmt w:val="none"/>
      <w:lvlText w:val="%4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5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7">
      <w:start w:val="1"/>
      <w:numFmt w:val="none"/>
      <w:lvlText w:val="%8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</w:abstractNum>
  <w:abstractNum w:abstractNumId="6" w15:restartNumberingAfterBreak="0">
    <w:nsid w:val="1A62616F"/>
    <w:multiLevelType w:val="hybridMultilevel"/>
    <w:tmpl w:val="B8E00F9C"/>
    <w:lvl w:ilvl="0" w:tplc="2B4C4DA6">
      <w:start w:val="1"/>
      <w:numFmt w:val="decimal"/>
      <w:pStyle w:val="FormTableNumberedList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86E51D4" w:tentative="1">
      <w:start w:val="1"/>
      <w:numFmt w:val="lowerLetter"/>
      <w:lvlText w:val="%2."/>
      <w:lvlJc w:val="left"/>
      <w:pPr>
        <w:ind w:left="1080" w:hanging="360"/>
      </w:pPr>
    </w:lvl>
    <w:lvl w:ilvl="2" w:tplc="B33E0092" w:tentative="1">
      <w:start w:val="1"/>
      <w:numFmt w:val="lowerRoman"/>
      <w:lvlText w:val="%3."/>
      <w:lvlJc w:val="right"/>
      <w:pPr>
        <w:ind w:left="1800" w:hanging="180"/>
      </w:pPr>
    </w:lvl>
    <w:lvl w:ilvl="3" w:tplc="281C015A" w:tentative="1">
      <w:start w:val="1"/>
      <w:numFmt w:val="decimal"/>
      <w:lvlText w:val="%4."/>
      <w:lvlJc w:val="left"/>
      <w:pPr>
        <w:ind w:left="2520" w:hanging="360"/>
      </w:pPr>
    </w:lvl>
    <w:lvl w:ilvl="4" w:tplc="3F1EBACE" w:tentative="1">
      <w:start w:val="1"/>
      <w:numFmt w:val="lowerLetter"/>
      <w:lvlText w:val="%5."/>
      <w:lvlJc w:val="left"/>
      <w:pPr>
        <w:ind w:left="3240" w:hanging="360"/>
      </w:pPr>
    </w:lvl>
    <w:lvl w:ilvl="5" w:tplc="E10AFE90" w:tentative="1">
      <w:start w:val="1"/>
      <w:numFmt w:val="lowerRoman"/>
      <w:lvlText w:val="%6."/>
      <w:lvlJc w:val="right"/>
      <w:pPr>
        <w:ind w:left="3960" w:hanging="180"/>
      </w:pPr>
    </w:lvl>
    <w:lvl w:ilvl="6" w:tplc="65F603BA" w:tentative="1">
      <w:start w:val="1"/>
      <w:numFmt w:val="decimal"/>
      <w:lvlText w:val="%7."/>
      <w:lvlJc w:val="left"/>
      <w:pPr>
        <w:ind w:left="4680" w:hanging="360"/>
      </w:pPr>
    </w:lvl>
    <w:lvl w:ilvl="7" w:tplc="2FD8005C" w:tentative="1">
      <w:start w:val="1"/>
      <w:numFmt w:val="lowerLetter"/>
      <w:lvlText w:val="%8."/>
      <w:lvlJc w:val="left"/>
      <w:pPr>
        <w:ind w:left="5400" w:hanging="360"/>
      </w:pPr>
    </w:lvl>
    <w:lvl w:ilvl="8" w:tplc="24D68FB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741D40"/>
    <w:multiLevelType w:val="multilevel"/>
    <w:tmpl w:val="260E3654"/>
    <w:styleLink w:val="ListNumber"/>
    <w:lvl w:ilvl="0">
      <w:start w:val="1"/>
      <w:numFmt w:val="decimal"/>
      <w:pStyle w:val="ListNumber0"/>
      <w:lvlText w:val="%1."/>
      <w:lvlJc w:val="left"/>
      <w:pPr>
        <w:tabs>
          <w:tab w:val="num" w:pos="284"/>
        </w:tabs>
        <w:ind w:left="284" w:hanging="284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567"/>
        </w:tabs>
        <w:ind w:left="568" w:hanging="284"/>
      </w:pPr>
      <w:rPr>
        <w:rFonts w:asciiTheme="minorHAnsi" w:hAnsiTheme="minorHAnsi" w:hint="default"/>
        <w:b w:val="0"/>
        <w:i w:val="0"/>
        <w:color w:val="auto"/>
        <w:sz w:val="22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851"/>
        </w:tabs>
        <w:ind w:left="852" w:hanging="284"/>
      </w:pPr>
      <w:rPr>
        <w:rFonts w:asciiTheme="minorHAnsi" w:hAnsiTheme="minorHAnsi" w:hint="default"/>
        <w:b w:val="0"/>
        <w:i w:val="0"/>
        <w:color w:val="auto"/>
        <w:sz w:val="22"/>
      </w:rPr>
    </w:lvl>
    <w:lvl w:ilvl="3">
      <w:start w:val="1"/>
      <w:numFmt w:val="upperLetter"/>
      <w:pStyle w:val="ListNumber4"/>
      <w:lvlText w:val="%4."/>
      <w:lvlJc w:val="left"/>
      <w:pPr>
        <w:tabs>
          <w:tab w:val="num" w:pos="1134"/>
        </w:tabs>
        <w:ind w:left="1136" w:hanging="284"/>
      </w:pPr>
      <w:rPr>
        <w:rFonts w:asciiTheme="minorHAnsi" w:hAnsiTheme="minorHAnsi" w:hint="default"/>
        <w:b w:val="0"/>
        <w:i w:val="0"/>
        <w:color w:val="auto"/>
        <w:sz w:val="22"/>
      </w:rPr>
    </w:lvl>
    <w:lvl w:ilvl="4">
      <w:start w:val="1"/>
      <w:numFmt w:val="upperRoman"/>
      <w:pStyle w:val="ListNumber5"/>
      <w:lvlText w:val="%5."/>
      <w:lvlJc w:val="left"/>
      <w:pPr>
        <w:tabs>
          <w:tab w:val="num" w:pos="1418"/>
        </w:tabs>
        <w:ind w:left="1420" w:hanging="284"/>
      </w:pPr>
      <w:rPr>
        <w:rFonts w:asciiTheme="minorHAnsi" w:hAnsiTheme="minorHAnsi" w:hint="default"/>
        <w:b w:val="0"/>
        <w:i w:val="0"/>
        <w:color w:val="auto"/>
        <w:sz w:val="22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1701"/>
        </w:tabs>
        <w:ind w:left="1701" w:hanging="281"/>
      </w:pPr>
      <w:rPr>
        <w:rFonts w:asciiTheme="minorHAnsi" w:hAnsiTheme="minorHAnsi" w:hint="default"/>
        <w:b w:val="0"/>
        <w:i w:val="0"/>
        <w:color w:val="auto"/>
        <w:sz w:val="22"/>
      </w:rPr>
    </w:lvl>
    <w:lvl w:ilvl="6">
      <w:start w:val="1"/>
      <w:numFmt w:val="none"/>
      <w:suff w:val="nothing"/>
      <w:lvlText w:val="%7"/>
      <w:lvlJc w:val="left"/>
      <w:pPr>
        <w:ind w:left="1988" w:hanging="284"/>
      </w:pPr>
      <w:rPr>
        <w:rFonts w:hint="default"/>
        <w:color w:val="E1001A"/>
      </w:rPr>
    </w:lvl>
    <w:lvl w:ilvl="7">
      <w:start w:val="1"/>
      <w:numFmt w:val="none"/>
      <w:suff w:val="nothing"/>
      <w:lvlText w:val="%8"/>
      <w:lvlJc w:val="left"/>
      <w:pPr>
        <w:ind w:left="2272" w:hanging="284"/>
      </w:pPr>
      <w:rPr>
        <w:rFonts w:hint="default"/>
        <w:color w:val="E1001A"/>
        <w:sz w:val="20"/>
      </w:rPr>
    </w:lvl>
    <w:lvl w:ilvl="8">
      <w:start w:val="1"/>
      <w:numFmt w:val="none"/>
      <w:suff w:val="nothing"/>
      <w:lvlText w:val="%9"/>
      <w:lvlJc w:val="left"/>
      <w:pPr>
        <w:ind w:left="2556" w:hanging="284"/>
      </w:pPr>
      <w:rPr>
        <w:rFonts w:hint="default"/>
        <w:color w:val="E1001A"/>
      </w:rPr>
    </w:lvl>
  </w:abstractNum>
  <w:abstractNum w:abstractNumId="8" w15:restartNumberingAfterBreak="0">
    <w:nsid w:val="3470599F"/>
    <w:multiLevelType w:val="hybridMultilevel"/>
    <w:tmpl w:val="172A1770"/>
    <w:lvl w:ilvl="0" w:tplc="A1B420FC">
      <w:start w:val="1"/>
      <w:numFmt w:val="bullet"/>
      <w:pStyle w:val="ImportantNote"/>
      <w:lvlText w:val=""/>
      <w:lvlPicBulletId w:val="0"/>
      <w:lvlJc w:val="left"/>
      <w:pPr>
        <w:ind w:left="786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353912ED"/>
    <w:multiLevelType w:val="multilevel"/>
    <w:tmpl w:val="7228EA06"/>
    <w:styleLink w:val="ListBullet"/>
    <w:lvl w:ilvl="0">
      <w:start w:val="1"/>
      <w:numFmt w:val="bullet"/>
      <w:pStyle w:val="ListBullet0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auto"/>
        <w:sz w:val="22"/>
        <w:szCs w:val="20"/>
      </w:rPr>
    </w:lvl>
    <w:lvl w:ilvl="1">
      <w:start w:val="1"/>
      <w:numFmt w:val="bullet"/>
      <w:pStyle w:val="ListBullet2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2">
      <w:start w:val="1"/>
      <w:numFmt w:val="bullet"/>
      <w:pStyle w:val="ListBullet3"/>
      <w:lvlText w:val="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color w:val="auto"/>
        <w:sz w:val="22"/>
      </w:rPr>
    </w:lvl>
    <w:lvl w:ilvl="3">
      <w:start w:val="1"/>
      <w:numFmt w:val="bullet"/>
      <w:pStyle w:val="ListBullet4"/>
      <w:lvlText w:val="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4">
      <w:start w:val="1"/>
      <w:numFmt w:val="bullet"/>
      <w:pStyle w:val="ListBullet5"/>
      <w:lvlText w:val="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color w:val="auto"/>
        <w:sz w:val="22"/>
      </w:rPr>
    </w:lvl>
    <w:lvl w:ilvl="5">
      <w:start w:val="1"/>
      <w:numFmt w:val="bullet"/>
      <w:pStyle w:val="ListBullet6"/>
      <w:lvlText w:val="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auto"/>
        <w:sz w:val="20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  <w:color w:val="000000"/>
        <w:sz w:val="20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0071FAE"/>
    <w:multiLevelType w:val="multilevel"/>
    <w:tmpl w:val="352C4760"/>
    <w:styleLink w:val="ListNumberedHeadings"/>
    <w:lvl w:ilvl="0">
      <w:start w:val="1"/>
      <w:numFmt w:val="decimal"/>
      <w:pStyle w:val="AltHeading1"/>
      <w:lvlText w:val="%1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auto"/>
      </w:rPr>
    </w:lvl>
    <w:lvl w:ilvl="1">
      <w:start w:val="1"/>
      <w:numFmt w:val="decimal"/>
      <w:pStyle w:val="AltHeading2"/>
      <w:lvlText w:val="%1.%2"/>
      <w:lvlJc w:val="left"/>
      <w:pPr>
        <w:tabs>
          <w:tab w:val="num" w:pos="1134"/>
        </w:tabs>
        <w:ind w:left="1134" w:hanging="1134"/>
      </w:pPr>
      <w:rPr>
        <w:rFonts w:asciiTheme="minorHAnsi" w:hAnsiTheme="minorHAnsi" w:hint="default"/>
        <w:color w:val="auto"/>
      </w:rPr>
    </w:lvl>
    <w:lvl w:ilvl="2">
      <w:start w:val="1"/>
      <w:numFmt w:val="decimal"/>
      <w:pStyle w:val="AltHeading3"/>
      <w:lvlText w:val="%1.%2.%3"/>
      <w:lvlJc w:val="left"/>
      <w:pPr>
        <w:tabs>
          <w:tab w:val="num" w:pos="1134"/>
        </w:tabs>
        <w:ind w:left="1134" w:hanging="1134"/>
      </w:pPr>
      <w:rPr>
        <w:rFonts w:asciiTheme="minorHAnsi" w:hAnsiTheme="minorHAnsi" w:hint="default"/>
        <w:color w:val="auto"/>
      </w:rPr>
    </w:lvl>
    <w:lvl w:ilvl="3">
      <w:start w:val="1"/>
      <w:numFmt w:val="decimal"/>
      <w:pStyle w:val="AltHeading4"/>
      <w:lvlText w:val="%1.%2.%3.%4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auto"/>
        <w:sz w:val="22"/>
      </w:rPr>
    </w:lvl>
    <w:lvl w:ilvl="4">
      <w:start w:val="1"/>
      <w:numFmt w:val="decimal"/>
      <w:pStyle w:val="AltHeading5"/>
      <w:lvlText w:val="%1.%2.%3.%4.%5"/>
      <w:lvlJc w:val="left"/>
      <w:pPr>
        <w:tabs>
          <w:tab w:val="num" w:pos="1134"/>
        </w:tabs>
        <w:ind w:left="1134" w:hanging="1134"/>
      </w:pPr>
      <w:rPr>
        <w:rFonts w:asciiTheme="minorHAnsi" w:hAnsiTheme="minorHAnsi" w:hint="default"/>
        <w:b/>
        <w:color w:val="1F497D" w:themeColor="text2"/>
        <w:sz w:val="22"/>
      </w:rPr>
    </w:lvl>
    <w:lvl w:ilvl="5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D364A18"/>
    <w:multiLevelType w:val="multilevel"/>
    <w:tmpl w:val="C8586454"/>
    <w:lvl w:ilvl="0">
      <w:start w:val="1"/>
      <w:numFmt w:val="decimal"/>
      <w:pStyle w:val="Heading1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DE503F2"/>
    <w:multiLevelType w:val="hybridMultilevel"/>
    <w:tmpl w:val="33DE41B4"/>
    <w:lvl w:ilvl="0" w:tplc="F586CB64">
      <w:start w:val="1"/>
      <w:numFmt w:val="bullet"/>
      <w:pStyle w:val="FormTableBullet1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F740F00E"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2" w:tplc="E91A0C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7020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F6C0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01EB5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6F2AF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0829B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33031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272142"/>
    <w:multiLevelType w:val="multilevel"/>
    <w:tmpl w:val="5972CEC0"/>
    <w:styleLink w:val="ListAppendix"/>
    <w:lvl w:ilvl="0">
      <w:start w:val="1"/>
      <w:numFmt w:val="upperLetter"/>
      <w:lvlRestart w:val="0"/>
      <w:pStyle w:val="AppendixH1"/>
      <w:lvlText w:val="Appendix %1: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color w:val="auto"/>
        <w:sz w:val="32"/>
        <w:szCs w:val="32"/>
      </w:rPr>
    </w:lvl>
    <w:lvl w:ilvl="1">
      <w:start w:val="1"/>
      <w:numFmt w:val="decimal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851" w:firstLine="0"/>
      </w:pPr>
      <w:rPr>
        <w:rFonts w:hint="default"/>
        <w:color w:val="76787B"/>
      </w:rPr>
    </w:lvl>
    <w:lvl w:ilvl="4">
      <w:start w:val="1"/>
      <w:numFmt w:val="none"/>
      <w:suff w:val="nothing"/>
      <w:lvlText w:val=""/>
      <w:lvlJc w:val="left"/>
      <w:pPr>
        <w:ind w:left="-85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85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851" w:firstLine="0"/>
      </w:pPr>
      <w:rPr>
        <w:rFonts w:hint="default"/>
        <w:sz w:val="18"/>
      </w:rPr>
    </w:lvl>
    <w:lvl w:ilvl="7">
      <w:start w:val="1"/>
      <w:numFmt w:val="none"/>
      <w:suff w:val="nothing"/>
      <w:lvlText w:val=""/>
      <w:lvlJc w:val="left"/>
      <w:pPr>
        <w:ind w:left="-85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851" w:firstLine="0"/>
      </w:pPr>
      <w:rPr>
        <w:rFonts w:hint="default"/>
      </w:rPr>
    </w:lvl>
  </w:abstractNum>
  <w:abstractNum w:abstractNumId="14" w15:restartNumberingAfterBreak="0">
    <w:nsid w:val="518B0E61"/>
    <w:multiLevelType w:val="multilevel"/>
    <w:tmpl w:val="CD8609DA"/>
    <w:lvl w:ilvl="0">
      <w:start w:val="1"/>
      <w:numFmt w:val="decimal"/>
      <w:pStyle w:val="NormalNumbered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6F275E"/>
    <w:multiLevelType w:val="hybridMultilevel"/>
    <w:tmpl w:val="B6A45F18"/>
    <w:lvl w:ilvl="0" w:tplc="524A5194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AE81440">
      <w:start w:val="1"/>
      <w:numFmt w:val="bullet"/>
      <w:pStyle w:val="FormTableBullet2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A98282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D3CEC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2C040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CED7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7E1F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C281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5A4C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8A496A"/>
    <w:multiLevelType w:val="multilevel"/>
    <w:tmpl w:val="624681D2"/>
    <w:numStyleLink w:val="ListTableBullet"/>
  </w:abstractNum>
  <w:abstractNum w:abstractNumId="17" w15:restartNumberingAfterBreak="0">
    <w:nsid w:val="54161855"/>
    <w:multiLevelType w:val="hybridMultilevel"/>
    <w:tmpl w:val="D766E5D2"/>
    <w:lvl w:ilvl="0" w:tplc="2C204A36">
      <w:start w:val="1"/>
      <w:numFmt w:val="bullet"/>
      <w:pStyle w:val="FormRule"/>
      <w:lvlText w:val=""/>
      <w:lvlPicBulletId w:val="2"/>
      <w:lvlJc w:val="left"/>
      <w:pPr>
        <w:ind w:left="680" w:hanging="360"/>
      </w:pPr>
      <w:rPr>
        <w:rFonts w:ascii="Symbol" w:hAnsi="Symbol" w:hint="default"/>
        <w:b/>
        <w:i w:val="0"/>
        <w:color w:val="auto"/>
        <w:sz w:val="20"/>
      </w:rPr>
    </w:lvl>
    <w:lvl w:ilvl="1" w:tplc="0C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8" w15:restartNumberingAfterBreak="0">
    <w:nsid w:val="54CE37E7"/>
    <w:multiLevelType w:val="multilevel"/>
    <w:tmpl w:val="BDFC207A"/>
    <w:numStyleLink w:val="ListTableNumber"/>
  </w:abstractNum>
  <w:abstractNum w:abstractNumId="19" w15:restartNumberingAfterBreak="0">
    <w:nsid w:val="554A5087"/>
    <w:multiLevelType w:val="multilevel"/>
    <w:tmpl w:val="6ED0B0BA"/>
    <w:styleLink w:val="DownerBulleted1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340"/>
        </w:tabs>
        <w:ind w:left="34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CA49E1"/>
    <w:multiLevelType w:val="multilevel"/>
    <w:tmpl w:val="352C4760"/>
    <w:numStyleLink w:val="ListNumberedHeadings"/>
  </w:abstractNum>
  <w:abstractNum w:abstractNumId="21" w15:restartNumberingAfterBreak="0">
    <w:nsid w:val="626E5373"/>
    <w:multiLevelType w:val="multilevel"/>
    <w:tmpl w:val="BDFC207A"/>
    <w:styleLink w:val="ListTableNumber"/>
    <w:lvl w:ilvl="0">
      <w:start w:val="1"/>
      <w:numFmt w:val="decimal"/>
      <w:pStyle w:val="TableNumber"/>
      <w:lvlText w:val="%1."/>
      <w:lvlJc w:val="left"/>
      <w:pPr>
        <w:tabs>
          <w:tab w:val="num" w:pos="284"/>
        </w:tabs>
        <w:ind w:left="284" w:hanging="284"/>
      </w:pPr>
      <w:rPr>
        <w:rFonts w:asciiTheme="minorHAnsi" w:hAnsiTheme="minorHAnsi" w:hint="default"/>
        <w:b w:val="0"/>
        <w:i w:val="0"/>
        <w:color w:val="auto"/>
        <w:sz w:val="22"/>
        <w:szCs w:val="21"/>
      </w:rPr>
    </w:lvl>
    <w:lvl w:ilvl="1">
      <w:start w:val="1"/>
      <w:numFmt w:val="lowerLetter"/>
      <w:pStyle w:val="TableNumber2"/>
      <w:lvlText w:val="%2."/>
      <w:lvlJc w:val="left"/>
      <w:pPr>
        <w:tabs>
          <w:tab w:val="num" w:pos="567"/>
        </w:tabs>
        <w:ind w:left="567" w:hanging="283"/>
      </w:pPr>
      <w:rPr>
        <w:rFonts w:asciiTheme="minorHAnsi" w:hAnsiTheme="minorHAnsi" w:hint="default"/>
        <w:b w:val="0"/>
        <w:i w:val="0"/>
        <w:color w:val="auto"/>
        <w:sz w:val="22"/>
        <w:szCs w:val="21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F6D69C7"/>
    <w:multiLevelType w:val="multilevel"/>
    <w:tmpl w:val="352C4760"/>
    <w:numStyleLink w:val="ListNumberedHeadings"/>
  </w:abstractNum>
  <w:abstractNum w:abstractNumId="23" w15:restartNumberingAfterBreak="0">
    <w:nsid w:val="7139706E"/>
    <w:multiLevelType w:val="multilevel"/>
    <w:tmpl w:val="11C64328"/>
    <w:numStyleLink w:val="ListParagraph"/>
  </w:abstractNum>
  <w:abstractNum w:abstractNumId="24" w15:restartNumberingAfterBreak="0">
    <w:nsid w:val="7BF7125F"/>
    <w:multiLevelType w:val="hybridMultilevel"/>
    <w:tmpl w:val="DC4251BA"/>
    <w:lvl w:ilvl="0" w:tplc="D054CA2E">
      <w:start w:val="1"/>
      <w:numFmt w:val="decimal"/>
      <w:pStyle w:val="Heading2"/>
      <w:lvlText w:val="4.%1"/>
      <w:lvlJc w:val="left"/>
      <w:pPr>
        <w:ind w:left="711" w:hanging="360"/>
      </w:pPr>
      <w:rPr>
        <w:rFonts w:ascii="Century Gothic" w:hAnsi="Century Gothic"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31" w:hanging="360"/>
      </w:pPr>
    </w:lvl>
    <w:lvl w:ilvl="2" w:tplc="0C09001B" w:tentative="1">
      <w:start w:val="1"/>
      <w:numFmt w:val="lowerRoman"/>
      <w:lvlText w:val="%3."/>
      <w:lvlJc w:val="right"/>
      <w:pPr>
        <w:ind w:left="2151" w:hanging="180"/>
      </w:pPr>
    </w:lvl>
    <w:lvl w:ilvl="3" w:tplc="0C09000F" w:tentative="1">
      <w:start w:val="1"/>
      <w:numFmt w:val="decimal"/>
      <w:lvlText w:val="%4."/>
      <w:lvlJc w:val="left"/>
      <w:pPr>
        <w:ind w:left="2871" w:hanging="360"/>
      </w:pPr>
    </w:lvl>
    <w:lvl w:ilvl="4" w:tplc="0C090019" w:tentative="1">
      <w:start w:val="1"/>
      <w:numFmt w:val="lowerLetter"/>
      <w:lvlText w:val="%5."/>
      <w:lvlJc w:val="left"/>
      <w:pPr>
        <w:ind w:left="3591" w:hanging="360"/>
      </w:pPr>
    </w:lvl>
    <w:lvl w:ilvl="5" w:tplc="0C09001B" w:tentative="1">
      <w:start w:val="1"/>
      <w:numFmt w:val="lowerRoman"/>
      <w:lvlText w:val="%6."/>
      <w:lvlJc w:val="right"/>
      <w:pPr>
        <w:ind w:left="4311" w:hanging="180"/>
      </w:pPr>
    </w:lvl>
    <w:lvl w:ilvl="6" w:tplc="0C09000F" w:tentative="1">
      <w:start w:val="1"/>
      <w:numFmt w:val="decimal"/>
      <w:lvlText w:val="%7."/>
      <w:lvlJc w:val="left"/>
      <w:pPr>
        <w:ind w:left="5031" w:hanging="360"/>
      </w:pPr>
    </w:lvl>
    <w:lvl w:ilvl="7" w:tplc="0C090019" w:tentative="1">
      <w:start w:val="1"/>
      <w:numFmt w:val="lowerLetter"/>
      <w:lvlText w:val="%8."/>
      <w:lvlJc w:val="left"/>
      <w:pPr>
        <w:ind w:left="5751" w:hanging="360"/>
      </w:pPr>
    </w:lvl>
    <w:lvl w:ilvl="8" w:tplc="0C09001B" w:tentative="1">
      <w:start w:val="1"/>
      <w:numFmt w:val="lowerRoman"/>
      <w:lvlText w:val="%9."/>
      <w:lvlJc w:val="right"/>
      <w:pPr>
        <w:ind w:left="6471" w:hanging="180"/>
      </w:pPr>
    </w:lvl>
  </w:abstractNum>
  <w:num w:numId="1" w16cid:durableId="377055082">
    <w:abstractNumId w:val="19"/>
  </w:num>
  <w:num w:numId="2" w16cid:durableId="1862357049">
    <w:abstractNumId w:val="12"/>
  </w:num>
  <w:num w:numId="3" w16cid:durableId="1308902229">
    <w:abstractNumId w:val="6"/>
  </w:num>
  <w:num w:numId="4" w16cid:durableId="1577669935">
    <w:abstractNumId w:val="15"/>
  </w:num>
  <w:num w:numId="5" w16cid:durableId="1742024609">
    <w:abstractNumId w:val="24"/>
  </w:num>
  <w:num w:numId="6" w16cid:durableId="242601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918534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34314932">
    <w:abstractNumId w:val="0"/>
  </w:num>
  <w:num w:numId="9" w16cid:durableId="1089500211">
    <w:abstractNumId w:val="10"/>
  </w:num>
  <w:num w:numId="10" w16cid:durableId="98644852">
    <w:abstractNumId w:val="1"/>
  </w:num>
  <w:num w:numId="11" w16cid:durableId="1131826498">
    <w:abstractNumId w:val="23"/>
  </w:num>
  <w:num w:numId="12" w16cid:durableId="1227298098">
    <w:abstractNumId w:val="22"/>
  </w:num>
  <w:num w:numId="13" w16cid:durableId="2007396390">
    <w:abstractNumId w:val="13"/>
  </w:num>
  <w:num w:numId="14" w16cid:durableId="1687366873">
    <w:abstractNumId w:val="2"/>
  </w:num>
  <w:num w:numId="15" w16cid:durableId="673649192">
    <w:abstractNumId w:val="9"/>
  </w:num>
  <w:num w:numId="16" w16cid:durableId="1036464125">
    <w:abstractNumId w:val="7"/>
  </w:num>
  <w:num w:numId="17" w16cid:durableId="1428961075">
    <w:abstractNumId w:val="5"/>
  </w:num>
  <w:num w:numId="18" w16cid:durableId="546769104">
    <w:abstractNumId w:val="21"/>
  </w:num>
  <w:num w:numId="19" w16cid:durableId="2005433554">
    <w:abstractNumId w:val="16"/>
  </w:num>
  <w:num w:numId="20" w16cid:durableId="2118138021">
    <w:abstractNumId w:val="18"/>
  </w:num>
  <w:num w:numId="21" w16cid:durableId="551187263">
    <w:abstractNumId w:val="20"/>
  </w:num>
  <w:num w:numId="22" w16cid:durableId="361826546">
    <w:abstractNumId w:val="11"/>
  </w:num>
  <w:num w:numId="23" w16cid:durableId="278420563">
    <w:abstractNumId w:val="14"/>
  </w:num>
  <w:num w:numId="24" w16cid:durableId="1552694984">
    <w:abstractNumId w:val="8"/>
  </w:num>
  <w:num w:numId="25" w16cid:durableId="1990667802">
    <w:abstractNumId w:val="3"/>
  </w:num>
  <w:num w:numId="26" w16cid:durableId="1447312581">
    <w:abstractNumId w:val="17"/>
  </w:num>
  <w:num w:numId="27" w16cid:durableId="318272744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isplayHorizontalDrawingGridEvery w:val="2"/>
  <w:characterSpacingControl w:val="doNotCompress"/>
  <w:hdrShapeDefaults>
    <o:shapedefaults v:ext="edit" spidmax="3073">
      <o:colormru v:ext="edit" colors="#f97a07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62"/>
    <w:rsid w:val="0000120F"/>
    <w:rsid w:val="00001C17"/>
    <w:rsid w:val="00001CF1"/>
    <w:rsid w:val="0000210A"/>
    <w:rsid w:val="000031F0"/>
    <w:rsid w:val="00003842"/>
    <w:rsid w:val="00003D59"/>
    <w:rsid w:val="000046FB"/>
    <w:rsid w:val="0000492C"/>
    <w:rsid w:val="00005005"/>
    <w:rsid w:val="0000546C"/>
    <w:rsid w:val="000058DE"/>
    <w:rsid w:val="00006B2A"/>
    <w:rsid w:val="000111E5"/>
    <w:rsid w:val="00013AFD"/>
    <w:rsid w:val="00014937"/>
    <w:rsid w:val="00015319"/>
    <w:rsid w:val="000166A4"/>
    <w:rsid w:val="00016D60"/>
    <w:rsid w:val="0001710E"/>
    <w:rsid w:val="000173DD"/>
    <w:rsid w:val="00020DD0"/>
    <w:rsid w:val="00021A59"/>
    <w:rsid w:val="00022B09"/>
    <w:rsid w:val="00024EAE"/>
    <w:rsid w:val="000252CC"/>
    <w:rsid w:val="000256E9"/>
    <w:rsid w:val="00030984"/>
    <w:rsid w:val="00030FF5"/>
    <w:rsid w:val="00031472"/>
    <w:rsid w:val="00032026"/>
    <w:rsid w:val="000322B1"/>
    <w:rsid w:val="00032F63"/>
    <w:rsid w:val="000336A2"/>
    <w:rsid w:val="00034CAF"/>
    <w:rsid w:val="00034FAE"/>
    <w:rsid w:val="000363F9"/>
    <w:rsid w:val="000364D4"/>
    <w:rsid w:val="00042AF9"/>
    <w:rsid w:val="00042F6F"/>
    <w:rsid w:val="00043326"/>
    <w:rsid w:val="00043346"/>
    <w:rsid w:val="0004392D"/>
    <w:rsid w:val="00043ADA"/>
    <w:rsid w:val="00044B8D"/>
    <w:rsid w:val="00044F65"/>
    <w:rsid w:val="00046B81"/>
    <w:rsid w:val="000478C8"/>
    <w:rsid w:val="000501AE"/>
    <w:rsid w:val="00050B21"/>
    <w:rsid w:val="0005146A"/>
    <w:rsid w:val="00052A5F"/>
    <w:rsid w:val="00053978"/>
    <w:rsid w:val="000547DB"/>
    <w:rsid w:val="000549B5"/>
    <w:rsid w:val="00054D1B"/>
    <w:rsid w:val="0005653B"/>
    <w:rsid w:val="00057993"/>
    <w:rsid w:val="00057FE7"/>
    <w:rsid w:val="000611B5"/>
    <w:rsid w:val="0006228E"/>
    <w:rsid w:val="000633D0"/>
    <w:rsid w:val="00064434"/>
    <w:rsid w:val="00064778"/>
    <w:rsid w:val="000653F3"/>
    <w:rsid w:val="00066582"/>
    <w:rsid w:val="000665B7"/>
    <w:rsid w:val="00067944"/>
    <w:rsid w:val="00067CFC"/>
    <w:rsid w:val="00070206"/>
    <w:rsid w:val="0007107E"/>
    <w:rsid w:val="00071B80"/>
    <w:rsid w:val="000722E0"/>
    <w:rsid w:val="00072981"/>
    <w:rsid w:val="00072B1E"/>
    <w:rsid w:val="0007431E"/>
    <w:rsid w:val="00076036"/>
    <w:rsid w:val="0007643F"/>
    <w:rsid w:val="00076BD1"/>
    <w:rsid w:val="000819F6"/>
    <w:rsid w:val="00082D8D"/>
    <w:rsid w:val="00083758"/>
    <w:rsid w:val="00084ED3"/>
    <w:rsid w:val="00086766"/>
    <w:rsid w:val="0009096F"/>
    <w:rsid w:val="00090EF5"/>
    <w:rsid w:val="00091183"/>
    <w:rsid w:val="00091673"/>
    <w:rsid w:val="00095609"/>
    <w:rsid w:val="00095BE0"/>
    <w:rsid w:val="0009774E"/>
    <w:rsid w:val="000A0E4D"/>
    <w:rsid w:val="000A178A"/>
    <w:rsid w:val="000A1903"/>
    <w:rsid w:val="000A1983"/>
    <w:rsid w:val="000A3712"/>
    <w:rsid w:val="000A37D3"/>
    <w:rsid w:val="000A3E61"/>
    <w:rsid w:val="000A3FE6"/>
    <w:rsid w:val="000A42C7"/>
    <w:rsid w:val="000A4B9C"/>
    <w:rsid w:val="000A4DEF"/>
    <w:rsid w:val="000A52DB"/>
    <w:rsid w:val="000A5B08"/>
    <w:rsid w:val="000A6A5E"/>
    <w:rsid w:val="000A6A77"/>
    <w:rsid w:val="000A7BDF"/>
    <w:rsid w:val="000B036B"/>
    <w:rsid w:val="000B293E"/>
    <w:rsid w:val="000B38D3"/>
    <w:rsid w:val="000B3C04"/>
    <w:rsid w:val="000B4C5D"/>
    <w:rsid w:val="000B50DA"/>
    <w:rsid w:val="000B66A5"/>
    <w:rsid w:val="000B7BCE"/>
    <w:rsid w:val="000C0CF0"/>
    <w:rsid w:val="000C2A99"/>
    <w:rsid w:val="000C397C"/>
    <w:rsid w:val="000C3A06"/>
    <w:rsid w:val="000C4F9A"/>
    <w:rsid w:val="000C53E4"/>
    <w:rsid w:val="000C5BE4"/>
    <w:rsid w:val="000C5EE7"/>
    <w:rsid w:val="000C68D9"/>
    <w:rsid w:val="000C6CF7"/>
    <w:rsid w:val="000C7777"/>
    <w:rsid w:val="000D0404"/>
    <w:rsid w:val="000D04D0"/>
    <w:rsid w:val="000D18F3"/>
    <w:rsid w:val="000D4CA5"/>
    <w:rsid w:val="000D590A"/>
    <w:rsid w:val="000D7275"/>
    <w:rsid w:val="000E053D"/>
    <w:rsid w:val="000E082A"/>
    <w:rsid w:val="000E27D4"/>
    <w:rsid w:val="000E2E0A"/>
    <w:rsid w:val="000E310B"/>
    <w:rsid w:val="000E3340"/>
    <w:rsid w:val="000E4916"/>
    <w:rsid w:val="000E49E4"/>
    <w:rsid w:val="000E56ED"/>
    <w:rsid w:val="000E596E"/>
    <w:rsid w:val="000E6545"/>
    <w:rsid w:val="000E694A"/>
    <w:rsid w:val="000E6D32"/>
    <w:rsid w:val="000E7BE3"/>
    <w:rsid w:val="000F0BA1"/>
    <w:rsid w:val="000F17A9"/>
    <w:rsid w:val="000F1B94"/>
    <w:rsid w:val="000F36D5"/>
    <w:rsid w:val="000F3A1A"/>
    <w:rsid w:val="000F3AB3"/>
    <w:rsid w:val="000F3D4F"/>
    <w:rsid w:val="000F3D6E"/>
    <w:rsid w:val="000F3E8A"/>
    <w:rsid w:val="000F5930"/>
    <w:rsid w:val="000F607E"/>
    <w:rsid w:val="000F7271"/>
    <w:rsid w:val="000F7691"/>
    <w:rsid w:val="000F7B08"/>
    <w:rsid w:val="00101805"/>
    <w:rsid w:val="001026A9"/>
    <w:rsid w:val="0010488B"/>
    <w:rsid w:val="001051D8"/>
    <w:rsid w:val="001053EC"/>
    <w:rsid w:val="001056C4"/>
    <w:rsid w:val="00107979"/>
    <w:rsid w:val="0011000F"/>
    <w:rsid w:val="00110B75"/>
    <w:rsid w:val="00110DA5"/>
    <w:rsid w:val="001122FC"/>
    <w:rsid w:val="00114FB6"/>
    <w:rsid w:val="0011538A"/>
    <w:rsid w:val="0011557F"/>
    <w:rsid w:val="001168A1"/>
    <w:rsid w:val="00117502"/>
    <w:rsid w:val="001208F1"/>
    <w:rsid w:val="00121406"/>
    <w:rsid w:val="00121927"/>
    <w:rsid w:val="00122780"/>
    <w:rsid w:val="00122E06"/>
    <w:rsid w:val="00123E24"/>
    <w:rsid w:val="00124FD3"/>
    <w:rsid w:val="001258A7"/>
    <w:rsid w:val="001259EB"/>
    <w:rsid w:val="00125C7F"/>
    <w:rsid w:val="00125C9C"/>
    <w:rsid w:val="00125E7B"/>
    <w:rsid w:val="00130FF0"/>
    <w:rsid w:val="0013190D"/>
    <w:rsid w:val="00131BD8"/>
    <w:rsid w:val="00132C94"/>
    <w:rsid w:val="001340C4"/>
    <w:rsid w:val="00134987"/>
    <w:rsid w:val="001362FE"/>
    <w:rsid w:val="001371D4"/>
    <w:rsid w:val="001401B2"/>
    <w:rsid w:val="00140797"/>
    <w:rsid w:val="001410C0"/>
    <w:rsid w:val="00141A3F"/>
    <w:rsid w:val="00143014"/>
    <w:rsid w:val="00144233"/>
    <w:rsid w:val="001446B1"/>
    <w:rsid w:val="00145962"/>
    <w:rsid w:val="00146046"/>
    <w:rsid w:val="001469B2"/>
    <w:rsid w:val="001479A3"/>
    <w:rsid w:val="00147B31"/>
    <w:rsid w:val="001506E1"/>
    <w:rsid w:val="00151423"/>
    <w:rsid w:val="001524DC"/>
    <w:rsid w:val="001532C5"/>
    <w:rsid w:val="001534F7"/>
    <w:rsid w:val="001564C1"/>
    <w:rsid w:val="001567BB"/>
    <w:rsid w:val="001575DF"/>
    <w:rsid w:val="001601E1"/>
    <w:rsid w:val="0016071F"/>
    <w:rsid w:val="00160D3C"/>
    <w:rsid w:val="001636DA"/>
    <w:rsid w:val="00163CAE"/>
    <w:rsid w:val="00165CE8"/>
    <w:rsid w:val="001662B3"/>
    <w:rsid w:val="00170375"/>
    <w:rsid w:val="00171867"/>
    <w:rsid w:val="00173088"/>
    <w:rsid w:val="0017323D"/>
    <w:rsid w:val="00173CE0"/>
    <w:rsid w:val="00174765"/>
    <w:rsid w:val="0017568A"/>
    <w:rsid w:val="001762B0"/>
    <w:rsid w:val="0018065E"/>
    <w:rsid w:val="00181AA1"/>
    <w:rsid w:val="0018240A"/>
    <w:rsid w:val="00182E11"/>
    <w:rsid w:val="001836F1"/>
    <w:rsid w:val="00183D89"/>
    <w:rsid w:val="00183FE6"/>
    <w:rsid w:val="001853FF"/>
    <w:rsid w:val="00185E6F"/>
    <w:rsid w:val="0018656F"/>
    <w:rsid w:val="00186B60"/>
    <w:rsid w:val="00190575"/>
    <w:rsid w:val="00190A9A"/>
    <w:rsid w:val="001915AB"/>
    <w:rsid w:val="00191923"/>
    <w:rsid w:val="001926F3"/>
    <w:rsid w:val="00193464"/>
    <w:rsid w:val="00193F87"/>
    <w:rsid w:val="001948C6"/>
    <w:rsid w:val="0019499B"/>
    <w:rsid w:val="00195803"/>
    <w:rsid w:val="00195D69"/>
    <w:rsid w:val="0019645B"/>
    <w:rsid w:val="001A1CD8"/>
    <w:rsid w:val="001A3A33"/>
    <w:rsid w:val="001A4225"/>
    <w:rsid w:val="001A4A52"/>
    <w:rsid w:val="001A4EBF"/>
    <w:rsid w:val="001A5E94"/>
    <w:rsid w:val="001A5F5C"/>
    <w:rsid w:val="001A6416"/>
    <w:rsid w:val="001A666F"/>
    <w:rsid w:val="001A699F"/>
    <w:rsid w:val="001A6E4D"/>
    <w:rsid w:val="001A7391"/>
    <w:rsid w:val="001A7C98"/>
    <w:rsid w:val="001B151C"/>
    <w:rsid w:val="001B1EF7"/>
    <w:rsid w:val="001B27EA"/>
    <w:rsid w:val="001B3498"/>
    <w:rsid w:val="001B3C98"/>
    <w:rsid w:val="001B40E8"/>
    <w:rsid w:val="001B4E6B"/>
    <w:rsid w:val="001B6541"/>
    <w:rsid w:val="001C0439"/>
    <w:rsid w:val="001C1252"/>
    <w:rsid w:val="001C18CB"/>
    <w:rsid w:val="001C3BFA"/>
    <w:rsid w:val="001C3EED"/>
    <w:rsid w:val="001C45E3"/>
    <w:rsid w:val="001C46AB"/>
    <w:rsid w:val="001C5CAE"/>
    <w:rsid w:val="001C7655"/>
    <w:rsid w:val="001C7EA1"/>
    <w:rsid w:val="001D0152"/>
    <w:rsid w:val="001D0409"/>
    <w:rsid w:val="001D0493"/>
    <w:rsid w:val="001D0821"/>
    <w:rsid w:val="001D1C54"/>
    <w:rsid w:val="001D2949"/>
    <w:rsid w:val="001D3C0B"/>
    <w:rsid w:val="001D4FB4"/>
    <w:rsid w:val="001D5ECB"/>
    <w:rsid w:val="001D7333"/>
    <w:rsid w:val="001D76AE"/>
    <w:rsid w:val="001D7E1C"/>
    <w:rsid w:val="001D7FE7"/>
    <w:rsid w:val="001E0C92"/>
    <w:rsid w:val="001E0F48"/>
    <w:rsid w:val="001E1018"/>
    <w:rsid w:val="001E1056"/>
    <w:rsid w:val="001E3CE9"/>
    <w:rsid w:val="001E42B0"/>
    <w:rsid w:val="001E5506"/>
    <w:rsid w:val="001E62F0"/>
    <w:rsid w:val="001E688E"/>
    <w:rsid w:val="001E7EC5"/>
    <w:rsid w:val="001F0C18"/>
    <w:rsid w:val="001F1FFE"/>
    <w:rsid w:val="001F21C2"/>
    <w:rsid w:val="001F32F5"/>
    <w:rsid w:val="001F392C"/>
    <w:rsid w:val="001F3CB5"/>
    <w:rsid w:val="001F49FD"/>
    <w:rsid w:val="001F4A6D"/>
    <w:rsid w:val="001F4B6D"/>
    <w:rsid w:val="001F50A6"/>
    <w:rsid w:val="001F54D3"/>
    <w:rsid w:val="001F71DD"/>
    <w:rsid w:val="001F7EE5"/>
    <w:rsid w:val="0020063F"/>
    <w:rsid w:val="002029A7"/>
    <w:rsid w:val="00202D0B"/>
    <w:rsid w:val="002051C8"/>
    <w:rsid w:val="00206DB3"/>
    <w:rsid w:val="002074F7"/>
    <w:rsid w:val="00207735"/>
    <w:rsid w:val="00207760"/>
    <w:rsid w:val="002100A3"/>
    <w:rsid w:val="00210ACA"/>
    <w:rsid w:val="002116FB"/>
    <w:rsid w:val="0021362B"/>
    <w:rsid w:val="002144BC"/>
    <w:rsid w:val="00215772"/>
    <w:rsid w:val="00216511"/>
    <w:rsid w:val="00216E35"/>
    <w:rsid w:val="00217445"/>
    <w:rsid w:val="002179A9"/>
    <w:rsid w:val="00217A21"/>
    <w:rsid w:val="00217B98"/>
    <w:rsid w:val="00217E70"/>
    <w:rsid w:val="002238F9"/>
    <w:rsid w:val="00223B70"/>
    <w:rsid w:val="0022495E"/>
    <w:rsid w:val="00224B88"/>
    <w:rsid w:val="00224C33"/>
    <w:rsid w:val="00225C30"/>
    <w:rsid w:val="00225F0A"/>
    <w:rsid w:val="002264E0"/>
    <w:rsid w:val="002275D0"/>
    <w:rsid w:val="002315D8"/>
    <w:rsid w:val="00237D7D"/>
    <w:rsid w:val="002403B1"/>
    <w:rsid w:val="00241861"/>
    <w:rsid w:val="002420AF"/>
    <w:rsid w:val="00243D41"/>
    <w:rsid w:val="00243DBB"/>
    <w:rsid w:val="002443F5"/>
    <w:rsid w:val="002451B7"/>
    <w:rsid w:val="0024651C"/>
    <w:rsid w:val="00251034"/>
    <w:rsid w:val="002516EB"/>
    <w:rsid w:val="0025265B"/>
    <w:rsid w:val="00253AEF"/>
    <w:rsid w:val="00253B4E"/>
    <w:rsid w:val="00253CA5"/>
    <w:rsid w:val="002540BF"/>
    <w:rsid w:val="002543BC"/>
    <w:rsid w:val="00254496"/>
    <w:rsid w:val="00255095"/>
    <w:rsid w:val="00255955"/>
    <w:rsid w:val="00256CBA"/>
    <w:rsid w:val="002604C6"/>
    <w:rsid w:val="00261508"/>
    <w:rsid w:val="00261AF0"/>
    <w:rsid w:val="002624E4"/>
    <w:rsid w:val="00262613"/>
    <w:rsid w:val="002633B2"/>
    <w:rsid w:val="00264722"/>
    <w:rsid w:val="002649C9"/>
    <w:rsid w:val="0026624B"/>
    <w:rsid w:val="00266CC6"/>
    <w:rsid w:val="00267E67"/>
    <w:rsid w:val="00272416"/>
    <w:rsid w:val="00272E7E"/>
    <w:rsid w:val="00272EA0"/>
    <w:rsid w:val="0027309A"/>
    <w:rsid w:val="00274E8F"/>
    <w:rsid w:val="00274FCD"/>
    <w:rsid w:val="00275376"/>
    <w:rsid w:val="002769E8"/>
    <w:rsid w:val="00280590"/>
    <w:rsid w:val="002817CB"/>
    <w:rsid w:val="0028197B"/>
    <w:rsid w:val="00281D26"/>
    <w:rsid w:val="00281F1B"/>
    <w:rsid w:val="00284D46"/>
    <w:rsid w:val="0028583D"/>
    <w:rsid w:val="00286BAE"/>
    <w:rsid w:val="00287DD1"/>
    <w:rsid w:val="00287FEE"/>
    <w:rsid w:val="0029041A"/>
    <w:rsid w:val="00290D8A"/>
    <w:rsid w:val="00293706"/>
    <w:rsid w:val="002942C7"/>
    <w:rsid w:val="00294B94"/>
    <w:rsid w:val="00294C89"/>
    <w:rsid w:val="002951F6"/>
    <w:rsid w:val="002A0B37"/>
    <w:rsid w:val="002A1255"/>
    <w:rsid w:val="002A294A"/>
    <w:rsid w:val="002A3939"/>
    <w:rsid w:val="002A4E1A"/>
    <w:rsid w:val="002A4F25"/>
    <w:rsid w:val="002A53EB"/>
    <w:rsid w:val="002A6D1E"/>
    <w:rsid w:val="002A7B86"/>
    <w:rsid w:val="002B14C9"/>
    <w:rsid w:val="002B1E2E"/>
    <w:rsid w:val="002B245E"/>
    <w:rsid w:val="002B29B0"/>
    <w:rsid w:val="002B3EA0"/>
    <w:rsid w:val="002B4134"/>
    <w:rsid w:val="002B429C"/>
    <w:rsid w:val="002B436B"/>
    <w:rsid w:val="002B4448"/>
    <w:rsid w:val="002B601E"/>
    <w:rsid w:val="002B79D2"/>
    <w:rsid w:val="002B7C74"/>
    <w:rsid w:val="002B7E33"/>
    <w:rsid w:val="002C1AD1"/>
    <w:rsid w:val="002C1EFD"/>
    <w:rsid w:val="002C2168"/>
    <w:rsid w:val="002C4421"/>
    <w:rsid w:val="002C5142"/>
    <w:rsid w:val="002C538A"/>
    <w:rsid w:val="002C5B51"/>
    <w:rsid w:val="002C62A2"/>
    <w:rsid w:val="002C7515"/>
    <w:rsid w:val="002D083C"/>
    <w:rsid w:val="002D2887"/>
    <w:rsid w:val="002D28EB"/>
    <w:rsid w:val="002D2D11"/>
    <w:rsid w:val="002D2DFB"/>
    <w:rsid w:val="002D51E1"/>
    <w:rsid w:val="002D59E4"/>
    <w:rsid w:val="002D5D85"/>
    <w:rsid w:val="002D5E17"/>
    <w:rsid w:val="002D5FC3"/>
    <w:rsid w:val="002D697F"/>
    <w:rsid w:val="002D6DD8"/>
    <w:rsid w:val="002D6E33"/>
    <w:rsid w:val="002D728A"/>
    <w:rsid w:val="002D747F"/>
    <w:rsid w:val="002D7998"/>
    <w:rsid w:val="002D7A04"/>
    <w:rsid w:val="002E0154"/>
    <w:rsid w:val="002E0403"/>
    <w:rsid w:val="002E09A5"/>
    <w:rsid w:val="002E0B8A"/>
    <w:rsid w:val="002E2137"/>
    <w:rsid w:val="002E28E3"/>
    <w:rsid w:val="002E449F"/>
    <w:rsid w:val="002E453E"/>
    <w:rsid w:val="002E48DA"/>
    <w:rsid w:val="002E65CB"/>
    <w:rsid w:val="002F0C1C"/>
    <w:rsid w:val="002F1B9C"/>
    <w:rsid w:val="002F238B"/>
    <w:rsid w:val="002F2866"/>
    <w:rsid w:val="002F3DFF"/>
    <w:rsid w:val="002F3F56"/>
    <w:rsid w:val="002F41F7"/>
    <w:rsid w:val="002F513E"/>
    <w:rsid w:val="002F574B"/>
    <w:rsid w:val="002F59D3"/>
    <w:rsid w:val="003006E0"/>
    <w:rsid w:val="00301D56"/>
    <w:rsid w:val="00301ED9"/>
    <w:rsid w:val="0030256D"/>
    <w:rsid w:val="003030D6"/>
    <w:rsid w:val="00307EE5"/>
    <w:rsid w:val="00312BFA"/>
    <w:rsid w:val="00312DF0"/>
    <w:rsid w:val="00314087"/>
    <w:rsid w:val="00314B0A"/>
    <w:rsid w:val="00315830"/>
    <w:rsid w:val="00315FBD"/>
    <w:rsid w:val="00316C8D"/>
    <w:rsid w:val="0031714A"/>
    <w:rsid w:val="003172B3"/>
    <w:rsid w:val="00320D6B"/>
    <w:rsid w:val="00323217"/>
    <w:rsid w:val="00324354"/>
    <w:rsid w:val="0032488E"/>
    <w:rsid w:val="00332759"/>
    <w:rsid w:val="0033357C"/>
    <w:rsid w:val="00333C06"/>
    <w:rsid w:val="00334225"/>
    <w:rsid w:val="00334885"/>
    <w:rsid w:val="003361BE"/>
    <w:rsid w:val="003367AA"/>
    <w:rsid w:val="00336B91"/>
    <w:rsid w:val="003371D0"/>
    <w:rsid w:val="00337721"/>
    <w:rsid w:val="00340DD9"/>
    <w:rsid w:val="0034102D"/>
    <w:rsid w:val="00341768"/>
    <w:rsid w:val="00342187"/>
    <w:rsid w:val="00344612"/>
    <w:rsid w:val="00344BE7"/>
    <w:rsid w:val="00344CF8"/>
    <w:rsid w:val="00344DB2"/>
    <w:rsid w:val="0035184A"/>
    <w:rsid w:val="00351C5F"/>
    <w:rsid w:val="00352BF3"/>
    <w:rsid w:val="003534C1"/>
    <w:rsid w:val="00354076"/>
    <w:rsid w:val="00354BE9"/>
    <w:rsid w:val="00355B06"/>
    <w:rsid w:val="00355E8A"/>
    <w:rsid w:val="00356707"/>
    <w:rsid w:val="00356C2D"/>
    <w:rsid w:val="003574F0"/>
    <w:rsid w:val="003603F6"/>
    <w:rsid w:val="00362164"/>
    <w:rsid w:val="00362AED"/>
    <w:rsid w:val="0036324E"/>
    <w:rsid w:val="00363CA7"/>
    <w:rsid w:val="00364D9A"/>
    <w:rsid w:val="00365CB8"/>
    <w:rsid w:val="00366D10"/>
    <w:rsid w:val="00367E58"/>
    <w:rsid w:val="00370FCC"/>
    <w:rsid w:val="003726D9"/>
    <w:rsid w:val="00373467"/>
    <w:rsid w:val="00373970"/>
    <w:rsid w:val="003756F9"/>
    <w:rsid w:val="00380116"/>
    <w:rsid w:val="00381108"/>
    <w:rsid w:val="0038192A"/>
    <w:rsid w:val="00381A67"/>
    <w:rsid w:val="00382E14"/>
    <w:rsid w:val="00382FFD"/>
    <w:rsid w:val="00383C0B"/>
    <w:rsid w:val="00384B8B"/>
    <w:rsid w:val="003879A8"/>
    <w:rsid w:val="00387D9D"/>
    <w:rsid w:val="003925A1"/>
    <w:rsid w:val="00392FE4"/>
    <w:rsid w:val="00393AE1"/>
    <w:rsid w:val="00393D09"/>
    <w:rsid w:val="00395172"/>
    <w:rsid w:val="00395601"/>
    <w:rsid w:val="00395935"/>
    <w:rsid w:val="0039758A"/>
    <w:rsid w:val="00397970"/>
    <w:rsid w:val="003A018D"/>
    <w:rsid w:val="003A0419"/>
    <w:rsid w:val="003A073C"/>
    <w:rsid w:val="003A1520"/>
    <w:rsid w:val="003A3ED6"/>
    <w:rsid w:val="003A533E"/>
    <w:rsid w:val="003A6CC5"/>
    <w:rsid w:val="003A7742"/>
    <w:rsid w:val="003B1037"/>
    <w:rsid w:val="003B151C"/>
    <w:rsid w:val="003B3DF3"/>
    <w:rsid w:val="003B4D9B"/>
    <w:rsid w:val="003B6168"/>
    <w:rsid w:val="003C0E23"/>
    <w:rsid w:val="003C10BF"/>
    <w:rsid w:val="003C1488"/>
    <w:rsid w:val="003C36A6"/>
    <w:rsid w:val="003C4356"/>
    <w:rsid w:val="003C5906"/>
    <w:rsid w:val="003C6C3F"/>
    <w:rsid w:val="003C6FF8"/>
    <w:rsid w:val="003D064B"/>
    <w:rsid w:val="003D08FD"/>
    <w:rsid w:val="003D0C4E"/>
    <w:rsid w:val="003D1DAF"/>
    <w:rsid w:val="003D25CB"/>
    <w:rsid w:val="003D2FDA"/>
    <w:rsid w:val="003D3899"/>
    <w:rsid w:val="003D5427"/>
    <w:rsid w:val="003D6FDF"/>
    <w:rsid w:val="003D76EA"/>
    <w:rsid w:val="003E3321"/>
    <w:rsid w:val="003E3BDD"/>
    <w:rsid w:val="003E400F"/>
    <w:rsid w:val="003E4416"/>
    <w:rsid w:val="003E5CBF"/>
    <w:rsid w:val="003E7689"/>
    <w:rsid w:val="003E7ED8"/>
    <w:rsid w:val="003E7F83"/>
    <w:rsid w:val="003F00A3"/>
    <w:rsid w:val="003F0F0C"/>
    <w:rsid w:val="003F12E7"/>
    <w:rsid w:val="003F2B9A"/>
    <w:rsid w:val="003F3B90"/>
    <w:rsid w:val="003F3F06"/>
    <w:rsid w:val="003F3FE0"/>
    <w:rsid w:val="003F683A"/>
    <w:rsid w:val="003F6F09"/>
    <w:rsid w:val="003F7D5F"/>
    <w:rsid w:val="00400F5F"/>
    <w:rsid w:val="00402D20"/>
    <w:rsid w:val="00402D92"/>
    <w:rsid w:val="00404B9F"/>
    <w:rsid w:val="00405631"/>
    <w:rsid w:val="004058AF"/>
    <w:rsid w:val="00405983"/>
    <w:rsid w:val="004067CF"/>
    <w:rsid w:val="00406F14"/>
    <w:rsid w:val="00412A72"/>
    <w:rsid w:val="004153E0"/>
    <w:rsid w:val="00416D88"/>
    <w:rsid w:val="00420691"/>
    <w:rsid w:val="0042291C"/>
    <w:rsid w:val="0042370D"/>
    <w:rsid w:val="00423F4F"/>
    <w:rsid w:val="00424F21"/>
    <w:rsid w:val="00425C8B"/>
    <w:rsid w:val="00426E83"/>
    <w:rsid w:val="004275C1"/>
    <w:rsid w:val="00427639"/>
    <w:rsid w:val="00427FAC"/>
    <w:rsid w:val="00427FAD"/>
    <w:rsid w:val="00430189"/>
    <w:rsid w:val="004308A0"/>
    <w:rsid w:val="00431827"/>
    <w:rsid w:val="00432253"/>
    <w:rsid w:val="004330D5"/>
    <w:rsid w:val="004333BB"/>
    <w:rsid w:val="0043457E"/>
    <w:rsid w:val="0043628F"/>
    <w:rsid w:val="00437D6B"/>
    <w:rsid w:val="0044111C"/>
    <w:rsid w:val="00441481"/>
    <w:rsid w:val="00442368"/>
    <w:rsid w:val="0044360F"/>
    <w:rsid w:val="00444020"/>
    <w:rsid w:val="00445A81"/>
    <w:rsid w:val="00445C78"/>
    <w:rsid w:val="00446063"/>
    <w:rsid w:val="00446422"/>
    <w:rsid w:val="004473C2"/>
    <w:rsid w:val="00450146"/>
    <w:rsid w:val="0045150D"/>
    <w:rsid w:val="00451876"/>
    <w:rsid w:val="00452AEF"/>
    <w:rsid w:val="00452EB8"/>
    <w:rsid w:val="00453844"/>
    <w:rsid w:val="0045387E"/>
    <w:rsid w:val="00456AA9"/>
    <w:rsid w:val="004571F8"/>
    <w:rsid w:val="00457304"/>
    <w:rsid w:val="00460202"/>
    <w:rsid w:val="004625A5"/>
    <w:rsid w:val="004629B3"/>
    <w:rsid w:val="00462ADB"/>
    <w:rsid w:val="004640C6"/>
    <w:rsid w:val="0046446A"/>
    <w:rsid w:val="00464C4C"/>
    <w:rsid w:val="0046610D"/>
    <w:rsid w:val="00466A3C"/>
    <w:rsid w:val="0046736C"/>
    <w:rsid w:val="00471808"/>
    <w:rsid w:val="00471E9D"/>
    <w:rsid w:val="00471FE1"/>
    <w:rsid w:val="00473521"/>
    <w:rsid w:val="00474657"/>
    <w:rsid w:val="00474A2D"/>
    <w:rsid w:val="00474EC6"/>
    <w:rsid w:val="0047577F"/>
    <w:rsid w:val="00475B39"/>
    <w:rsid w:val="00475EE8"/>
    <w:rsid w:val="00476958"/>
    <w:rsid w:val="0048015F"/>
    <w:rsid w:val="0048051F"/>
    <w:rsid w:val="00482A2D"/>
    <w:rsid w:val="004834B3"/>
    <w:rsid w:val="004845A8"/>
    <w:rsid w:val="00484AB3"/>
    <w:rsid w:val="00485396"/>
    <w:rsid w:val="00485648"/>
    <w:rsid w:val="0048564E"/>
    <w:rsid w:val="00485B5D"/>
    <w:rsid w:val="0048676B"/>
    <w:rsid w:val="0048789C"/>
    <w:rsid w:val="0048799C"/>
    <w:rsid w:val="0049003B"/>
    <w:rsid w:val="00490566"/>
    <w:rsid w:val="004906E8"/>
    <w:rsid w:val="00491A22"/>
    <w:rsid w:val="00492ADF"/>
    <w:rsid w:val="0049372E"/>
    <w:rsid w:val="00494543"/>
    <w:rsid w:val="004960D3"/>
    <w:rsid w:val="0049663F"/>
    <w:rsid w:val="004972FB"/>
    <w:rsid w:val="004976C5"/>
    <w:rsid w:val="004A0DCA"/>
    <w:rsid w:val="004A1B8F"/>
    <w:rsid w:val="004A231F"/>
    <w:rsid w:val="004A2933"/>
    <w:rsid w:val="004A38ED"/>
    <w:rsid w:val="004A40B9"/>
    <w:rsid w:val="004A464C"/>
    <w:rsid w:val="004A573A"/>
    <w:rsid w:val="004A5CA6"/>
    <w:rsid w:val="004A7564"/>
    <w:rsid w:val="004B0143"/>
    <w:rsid w:val="004B1899"/>
    <w:rsid w:val="004B18DD"/>
    <w:rsid w:val="004B1C13"/>
    <w:rsid w:val="004B1DCA"/>
    <w:rsid w:val="004B3A22"/>
    <w:rsid w:val="004B3AD0"/>
    <w:rsid w:val="004B4443"/>
    <w:rsid w:val="004B4620"/>
    <w:rsid w:val="004B630C"/>
    <w:rsid w:val="004B6C5B"/>
    <w:rsid w:val="004B6CBE"/>
    <w:rsid w:val="004C075E"/>
    <w:rsid w:val="004C085B"/>
    <w:rsid w:val="004C1350"/>
    <w:rsid w:val="004C1433"/>
    <w:rsid w:val="004C18BB"/>
    <w:rsid w:val="004C2C7B"/>
    <w:rsid w:val="004C2CE0"/>
    <w:rsid w:val="004C30F6"/>
    <w:rsid w:val="004C35B9"/>
    <w:rsid w:val="004C386E"/>
    <w:rsid w:val="004C3F71"/>
    <w:rsid w:val="004C4A51"/>
    <w:rsid w:val="004C50AE"/>
    <w:rsid w:val="004C531D"/>
    <w:rsid w:val="004C6C26"/>
    <w:rsid w:val="004C7345"/>
    <w:rsid w:val="004D150C"/>
    <w:rsid w:val="004D18D0"/>
    <w:rsid w:val="004D1ACD"/>
    <w:rsid w:val="004D240A"/>
    <w:rsid w:val="004D29D7"/>
    <w:rsid w:val="004D3631"/>
    <w:rsid w:val="004D50F6"/>
    <w:rsid w:val="004D5ABF"/>
    <w:rsid w:val="004D7395"/>
    <w:rsid w:val="004D75B4"/>
    <w:rsid w:val="004D78E2"/>
    <w:rsid w:val="004E03B1"/>
    <w:rsid w:val="004E16D3"/>
    <w:rsid w:val="004E1DF5"/>
    <w:rsid w:val="004E2B8C"/>
    <w:rsid w:val="004E333B"/>
    <w:rsid w:val="004E4E00"/>
    <w:rsid w:val="004E4FBC"/>
    <w:rsid w:val="004E6DF5"/>
    <w:rsid w:val="004E6E70"/>
    <w:rsid w:val="004E72A5"/>
    <w:rsid w:val="004E7886"/>
    <w:rsid w:val="004E7E89"/>
    <w:rsid w:val="004F00CA"/>
    <w:rsid w:val="004F1560"/>
    <w:rsid w:val="004F1853"/>
    <w:rsid w:val="004F3CAF"/>
    <w:rsid w:val="004F4305"/>
    <w:rsid w:val="004F4465"/>
    <w:rsid w:val="004F49C4"/>
    <w:rsid w:val="004F5B61"/>
    <w:rsid w:val="004F605E"/>
    <w:rsid w:val="004F6AD5"/>
    <w:rsid w:val="00500AFE"/>
    <w:rsid w:val="00511429"/>
    <w:rsid w:val="00512060"/>
    <w:rsid w:val="00513CD8"/>
    <w:rsid w:val="00515702"/>
    <w:rsid w:val="005178EE"/>
    <w:rsid w:val="00517EFD"/>
    <w:rsid w:val="00520343"/>
    <w:rsid w:val="005214FE"/>
    <w:rsid w:val="00521EB6"/>
    <w:rsid w:val="00522006"/>
    <w:rsid w:val="00522880"/>
    <w:rsid w:val="0052378B"/>
    <w:rsid w:val="00523B89"/>
    <w:rsid w:val="00525A4D"/>
    <w:rsid w:val="00525B48"/>
    <w:rsid w:val="0052614C"/>
    <w:rsid w:val="005271D6"/>
    <w:rsid w:val="00527BAC"/>
    <w:rsid w:val="00530090"/>
    <w:rsid w:val="005308ED"/>
    <w:rsid w:val="0053112F"/>
    <w:rsid w:val="00531B84"/>
    <w:rsid w:val="005327DC"/>
    <w:rsid w:val="005331CF"/>
    <w:rsid w:val="00533794"/>
    <w:rsid w:val="00536326"/>
    <w:rsid w:val="00537D8F"/>
    <w:rsid w:val="005414B2"/>
    <w:rsid w:val="00543714"/>
    <w:rsid w:val="0054451B"/>
    <w:rsid w:val="00544A59"/>
    <w:rsid w:val="00546D00"/>
    <w:rsid w:val="00547B68"/>
    <w:rsid w:val="00550780"/>
    <w:rsid w:val="0055134A"/>
    <w:rsid w:val="00552B02"/>
    <w:rsid w:val="0055303E"/>
    <w:rsid w:val="005530E1"/>
    <w:rsid w:val="005537F0"/>
    <w:rsid w:val="00554C37"/>
    <w:rsid w:val="00554CE6"/>
    <w:rsid w:val="00554F10"/>
    <w:rsid w:val="0055568C"/>
    <w:rsid w:val="00557706"/>
    <w:rsid w:val="00557BD3"/>
    <w:rsid w:val="00557C92"/>
    <w:rsid w:val="00560FEF"/>
    <w:rsid w:val="005614FD"/>
    <w:rsid w:val="0056296E"/>
    <w:rsid w:val="00564674"/>
    <w:rsid w:val="005648F4"/>
    <w:rsid w:val="00565B8F"/>
    <w:rsid w:val="0056738C"/>
    <w:rsid w:val="00567AC9"/>
    <w:rsid w:val="00567D30"/>
    <w:rsid w:val="0057058C"/>
    <w:rsid w:val="005709D3"/>
    <w:rsid w:val="00571F63"/>
    <w:rsid w:val="0057232C"/>
    <w:rsid w:val="00572997"/>
    <w:rsid w:val="00574869"/>
    <w:rsid w:val="00576540"/>
    <w:rsid w:val="00576CED"/>
    <w:rsid w:val="00577172"/>
    <w:rsid w:val="00580781"/>
    <w:rsid w:val="005809BF"/>
    <w:rsid w:val="00580FAC"/>
    <w:rsid w:val="0058125C"/>
    <w:rsid w:val="00581310"/>
    <w:rsid w:val="005816C0"/>
    <w:rsid w:val="005823FC"/>
    <w:rsid w:val="00582DD0"/>
    <w:rsid w:val="0058307D"/>
    <w:rsid w:val="0058399E"/>
    <w:rsid w:val="00584964"/>
    <w:rsid w:val="00584B0E"/>
    <w:rsid w:val="00584C5F"/>
    <w:rsid w:val="00584CA1"/>
    <w:rsid w:val="00584D6F"/>
    <w:rsid w:val="00586148"/>
    <w:rsid w:val="00586A83"/>
    <w:rsid w:val="00586F61"/>
    <w:rsid w:val="005902ED"/>
    <w:rsid w:val="0059113A"/>
    <w:rsid w:val="005917BE"/>
    <w:rsid w:val="00591DB3"/>
    <w:rsid w:val="00593F75"/>
    <w:rsid w:val="005949DF"/>
    <w:rsid w:val="00594C32"/>
    <w:rsid w:val="00595B16"/>
    <w:rsid w:val="00597056"/>
    <w:rsid w:val="005A0773"/>
    <w:rsid w:val="005A1788"/>
    <w:rsid w:val="005A1CC7"/>
    <w:rsid w:val="005A2942"/>
    <w:rsid w:val="005A3609"/>
    <w:rsid w:val="005A425E"/>
    <w:rsid w:val="005A52DC"/>
    <w:rsid w:val="005B2186"/>
    <w:rsid w:val="005B57A7"/>
    <w:rsid w:val="005B5AB9"/>
    <w:rsid w:val="005B5B76"/>
    <w:rsid w:val="005B60C2"/>
    <w:rsid w:val="005B79B7"/>
    <w:rsid w:val="005C0FF5"/>
    <w:rsid w:val="005C1B07"/>
    <w:rsid w:val="005C2857"/>
    <w:rsid w:val="005C3C2F"/>
    <w:rsid w:val="005C4D83"/>
    <w:rsid w:val="005C4F6E"/>
    <w:rsid w:val="005C4FED"/>
    <w:rsid w:val="005C5344"/>
    <w:rsid w:val="005C58CA"/>
    <w:rsid w:val="005C5920"/>
    <w:rsid w:val="005C6694"/>
    <w:rsid w:val="005D0542"/>
    <w:rsid w:val="005D0637"/>
    <w:rsid w:val="005D06A1"/>
    <w:rsid w:val="005D39B0"/>
    <w:rsid w:val="005D3F01"/>
    <w:rsid w:val="005D3FF2"/>
    <w:rsid w:val="005D4B75"/>
    <w:rsid w:val="005D64D4"/>
    <w:rsid w:val="005D7CF2"/>
    <w:rsid w:val="005E0136"/>
    <w:rsid w:val="005E019B"/>
    <w:rsid w:val="005E04F8"/>
    <w:rsid w:val="005E05B5"/>
    <w:rsid w:val="005E0BC2"/>
    <w:rsid w:val="005E2316"/>
    <w:rsid w:val="005E2CAE"/>
    <w:rsid w:val="005E3B55"/>
    <w:rsid w:val="005E417D"/>
    <w:rsid w:val="005E4A53"/>
    <w:rsid w:val="005E6AAC"/>
    <w:rsid w:val="005E6F3D"/>
    <w:rsid w:val="005E7687"/>
    <w:rsid w:val="005E7F18"/>
    <w:rsid w:val="005F0411"/>
    <w:rsid w:val="005F0848"/>
    <w:rsid w:val="005F0F6E"/>
    <w:rsid w:val="005F112B"/>
    <w:rsid w:val="005F1A2A"/>
    <w:rsid w:val="005F4FDF"/>
    <w:rsid w:val="005F508A"/>
    <w:rsid w:val="005F537F"/>
    <w:rsid w:val="005F5B04"/>
    <w:rsid w:val="00601E40"/>
    <w:rsid w:val="006024CC"/>
    <w:rsid w:val="006030F2"/>
    <w:rsid w:val="00604F71"/>
    <w:rsid w:val="00605CAC"/>
    <w:rsid w:val="006061FE"/>
    <w:rsid w:val="00606491"/>
    <w:rsid w:val="00606737"/>
    <w:rsid w:val="00607D97"/>
    <w:rsid w:val="00607EF1"/>
    <w:rsid w:val="0061198A"/>
    <w:rsid w:val="006125D7"/>
    <w:rsid w:val="006134B8"/>
    <w:rsid w:val="00613762"/>
    <w:rsid w:val="00615035"/>
    <w:rsid w:val="006173DE"/>
    <w:rsid w:val="00620A15"/>
    <w:rsid w:val="00621190"/>
    <w:rsid w:val="00621623"/>
    <w:rsid w:val="0062408A"/>
    <w:rsid w:val="006240C8"/>
    <w:rsid w:val="00626521"/>
    <w:rsid w:val="00626B86"/>
    <w:rsid w:val="006271C5"/>
    <w:rsid w:val="00627855"/>
    <w:rsid w:val="00630129"/>
    <w:rsid w:val="0063059F"/>
    <w:rsid w:val="00630901"/>
    <w:rsid w:val="006311F4"/>
    <w:rsid w:val="0063229C"/>
    <w:rsid w:val="00633725"/>
    <w:rsid w:val="006338A8"/>
    <w:rsid w:val="0063680D"/>
    <w:rsid w:val="00636F91"/>
    <w:rsid w:val="0064055C"/>
    <w:rsid w:val="00640F84"/>
    <w:rsid w:val="00641863"/>
    <w:rsid w:val="00641CB7"/>
    <w:rsid w:val="00641D82"/>
    <w:rsid w:val="00642C55"/>
    <w:rsid w:val="0064324B"/>
    <w:rsid w:val="006432D7"/>
    <w:rsid w:val="00644B0B"/>
    <w:rsid w:val="00645D84"/>
    <w:rsid w:val="0065032B"/>
    <w:rsid w:val="00650CE3"/>
    <w:rsid w:val="0065129D"/>
    <w:rsid w:val="006519C0"/>
    <w:rsid w:val="006543C4"/>
    <w:rsid w:val="00656D7A"/>
    <w:rsid w:val="006603C9"/>
    <w:rsid w:val="00660F77"/>
    <w:rsid w:val="00661887"/>
    <w:rsid w:val="00661898"/>
    <w:rsid w:val="00662097"/>
    <w:rsid w:val="006631D0"/>
    <w:rsid w:val="00663CE4"/>
    <w:rsid w:val="006659BF"/>
    <w:rsid w:val="00665D20"/>
    <w:rsid w:val="00666842"/>
    <w:rsid w:val="00666AA3"/>
    <w:rsid w:val="00667AA5"/>
    <w:rsid w:val="006700B7"/>
    <w:rsid w:val="00670CD5"/>
    <w:rsid w:val="006719C1"/>
    <w:rsid w:val="00672557"/>
    <w:rsid w:val="00673B67"/>
    <w:rsid w:val="006740A3"/>
    <w:rsid w:val="00677253"/>
    <w:rsid w:val="006805F0"/>
    <w:rsid w:val="00680EF5"/>
    <w:rsid w:val="00681570"/>
    <w:rsid w:val="00681726"/>
    <w:rsid w:val="006827A9"/>
    <w:rsid w:val="00684CFE"/>
    <w:rsid w:val="00685392"/>
    <w:rsid w:val="0068734C"/>
    <w:rsid w:val="00687D9C"/>
    <w:rsid w:val="006905C7"/>
    <w:rsid w:val="00690FD9"/>
    <w:rsid w:val="0069140C"/>
    <w:rsid w:val="006925D4"/>
    <w:rsid w:val="006930C2"/>
    <w:rsid w:val="006962B4"/>
    <w:rsid w:val="006963DF"/>
    <w:rsid w:val="00697055"/>
    <w:rsid w:val="006A0930"/>
    <w:rsid w:val="006A0D3A"/>
    <w:rsid w:val="006A18B5"/>
    <w:rsid w:val="006A2582"/>
    <w:rsid w:val="006A2813"/>
    <w:rsid w:val="006A4B66"/>
    <w:rsid w:val="006A51E9"/>
    <w:rsid w:val="006A6219"/>
    <w:rsid w:val="006A670C"/>
    <w:rsid w:val="006A73A9"/>
    <w:rsid w:val="006A7559"/>
    <w:rsid w:val="006B01AA"/>
    <w:rsid w:val="006B0880"/>
    <w:rsid w:val="006B14A7"/>
    <w:rsid w:val="006B24F2"/>
    <w:rsid w:val="006B4FC2"/>
    <w:rsid w:val="006B55D2"/>
    <w:rsid w:val="006B706E"/>
    <w:rsid w:val="006B7079"/>
    <w:rsid w:val="006B76D0"/>
    <w:rsid w:val="006B7B7C"/>
    <w:rsid w:val="006C1949"/>
    <w:rsid w:val="006C2648"/>
    <w:rsid w:val="006C269C"/>
    <w:rsid w:val="006C37FB"/>
    <w:rsid w:val="006C5174"/>
    <w:rsid w:val="006C5A0C"/>
    <w:rsid w:val="006C68D8"/>
    <w:rsid w:val="006C6A89"/>
    <w:rsid w:val="006C6C18"/>
    <w:rsid w:val="006D1C26"/>
    <w:rsid w:val="006D24D5"/>
    <w:rsid w:val="006D3F6F"/>
    <w:rsid w:val="006D48FC"/>
    <w:rsid w:val="006D4B86"/>
    <w:rsid w:val="006D5BDD"/>
    <w:rsid w:val="006D6608"/>
    <w:rsid w:val="006D7727"/>
    <w:rsid w:val="006D7B6A"/>
    <w:rsid w:val="006E17E2"/>
    <w:rsid w:val="006E2D18"/>
    <w:rsid w:val="006E3441"/>
    <w:rsid w:val="006E5E42"/>
    <w:rsid w:val="006E5E73"/>
    <w:rsid w:val="006E608A"/>
    <w:rsid w:val="006E6210"/>
    <w:rsid w:val="006E6D1A"/>
    <w:rsid w:val="006E7469"/>
    <w:rsid w:val="006F0217"/>
    <w:rsid w:val="006F0BDB"/>
    <w:rsid w:val="006F441E"/>
    <w:rsid w:val="006F5F78"/>
    <w:rsid w:val="007007BF"/>
    <w:rsid w:val="0070085B"/>
    <w:rsid w:val="00701A42"/>
    <w:rsid w:val="00701ED1"/>
    <w:rsid w:val="0070245C"/>
    <w:rsid w:val="00703573"/>
    <w:rsid w:val="0070391F"/>
    <w:rsid w:val="00707BE9"/>
    <w:rsid w:val="00707EE1"/>
    <w:rsid w:val="0071062F"/>
    <w:rsid w:val="00712F8F"/>
    <w:rsid w:val="0071315E"/>
    <w:rsid w:val="007149AD"/>
    <w:rsid w:val="00714D17"/>
    <w:rsid w:val="00715A09"/>
    <w:rsid w:val="007162F6"/>
    <w:rsid w:val="00716AC4"/>
    <w:rsid w:val="00716C23"/>
    <w:rsid w:val="00716D92"/>
    <w:rsid w:val="00717824"/>
    <w:rsid w:val="00717C0E"/>
    <w:rsid w:val="0072112B"/>
    <w:rsid w:val="00721984"/>
    <w:rsid w:val="00721B12"/>
    <w:rsid w:val="00721E12"/>
    <w:rsid w:val="0072205E"/>
    <w:rsid w:val="0072351F"/>
    <w:rsid w:val="0072352E"/>
    <w:rsid w:val="00723908"/>
    <w:rsid w:val="00723A56"/>
    <w:rsid w:val="00723FB2"/>
    <w:rsid w:val="00727693"/>
    <w:rsid w:val="00731724"/>
    <w:rsid w:val="00732558"/>
    <w:rsid w:val="0073706B"/>
    <w:rsid w:val="00737542"/>
    <w:rsid w:val="007378FA"/>
    <w:rsid w:val="00740618"/>
    <w:rsid w:val="00741636"/>
    <w:rsid w:val="00741A40"/>
    <w:rsid w:val="00742EBC"/>
    <w:rsid w:val="00742F63"/>
    <w:rsid w:val="007441B9"/>
    <w:rsid w:val="00744938"/>
    <w:rsid w:val="00744A27"/>
    <w:rsid w:val="00744D5D"/>
    <w:rsid w:val="00745DBB"/>
    <w:rsid w:val="00750205"/>
    <w:rsid w:val="0075056E"/>
    <w:rsid w:val="00750A19"/>
    <w:rsid w:val="00750B76"/>
    <w:rsid w:val="00751504"/>
    <w:rsid w:val="007535A1"/>
    <w:rsid w:val="00753BA7"/>
    <w:rsid w:val="007545DA"/>
    <w:rsid w:val="00754D1B"/>
    <w:rsid w:val="00754DFC"/>
    <w:rsid w:val="0075650D"/>
    <w:rsid w:val="00757516"/>
    <w:rsid w:val="00757D80"/>
    <w:rsid w:val="00757FF8"/>
    <w:rsid w:val="007616E8"/>
    <w:rsid w:val="00761924"/>
    <w:rsid w:val="0076204C"/>
    <w:rsid w:val="007624CE"/>
    <w:rsid w:val="0076325A"/>
    <w:rsid w:val="00764439"/>
    <w:rsid w:val="0076527A"/>
    <w:rsid w:val="00766EC5"/>
    <w:rsid w:val="007705D1"/>
    <w:rsid w:val="00770970"/>
    <w:rsid w:val="0077589C"/>
    <w:rsid w:val="007768E9"/>
    <w:rsid w:val="00777290"/>
    <w:rsid w:val="007777BE"/>
    <w:rsid w:val="0078143F"/>
    <w:rsid w:val="00781694"/>
    <w:rsid w:val="00781B39"/>
    <w:rsid w:val="007824DF"/>
    <w:rsid w:val="00783A24"/>
    <w:rsid w:val="0078692D"/>
    <w:rsid w:val="00787ACE"/>
    <w:rsid w:val="00787EF3"/>
    <w:rsid w:val="00791DC7"/>
    <w:rsid w:val="00791FE0"/>
    <w:rsid w:val="007934CA"/>
    <w:rsid w:val="00793EF1"/>
    <w:rsid w:val="007946CF"/>
    <w:rsid w:val="00795724"/>
    <w:rsid w:val="00795A88"/>
    <w:rsid w:val="00795B0A"/>
    <w:rsid w:val="00795DA6"/>
    <w:rsid w:val="00797124"/>
    <w:rsid w:val="0079720F"/>
    <w:rsid w:val="00797843"/>
    <w:rsid w:val="007A1896"/>
    <w:rsid w:val="007A25E1"/>
    <w:rsid w:val="007A2FF9"/>
    <w:rsid w:val="007A356B"/>
    <w:rsid w:val="007A36B8"/>
    <w:rsid w:val="007A4864"/>
    <w:rsid w:val="007A5202"/>
    <w:rsid w:val="007A5AE9"/>
    <w:rsid w:val="007A698C"/>
    <w:rsid w:val="007A6B59"/>
    <w:rsid w:val="007A6EA8"/>
    <w:rsid w:val="007A715B"/>
    <w:rsid w:val="007B04DC"/>
    <w:rsid w:val="007B1612"/>
    <w:rsid w:val="007B1C2C"/>
    <w:rsid w:val="007B304C"/>
    <w:rsid w:val="007B3253"/>
    <w:rsid w:val="007B520E"/>
    <w:rsid w:val="007B5CF1"/>
    <w:rsid w:val="007B66C3"/>
    <w:rsid w:val="007B6A7D"/>
    <w:rsid w:val="007B7138"/>
    <w:rsid w:val="007C0581"/>
    <w:rsid w:val="007C0A55"/>
    <w:rsid w:val="007C0B9F"/>
    <w:rsid w:val="007C107F"/>
    <w:rsid w:val="007C13F4"/>
    <w:rsid w:val="007C1547"/>
    <w:rsid w:val="007C1659"/>
    <w:rsid w:val="007C193B"/>
    <w:rsid w:val="007C2E2F"/>
    <w:rsid w:val="007C4CCB"/>
    <w:rsid w:val="007C79C8"/>
    <w:rsid w:val="007C7E43"/>
    <w:rsid w:val="007D1690"/>
    <w:rsid w:val="007D1BE3"/>
    <w:rsid w:val="007D562E"/>
    <w:rsid w:val="007D76AD"/>
    <w:rsid w:val="007D7B96"/>
    <w:rsid w:val="007E0036"/>
    <w:rsid w:val="007E0195"/>
    <w:rsid w:val="007E1B5A"/>
    <w:rsid w:val="007E1EA7"/>
    <w:rsid w:val="007E22CA"/>
    <w:rsid w:val="007E25D9"/>
    <w:rsid w:val="007E2BEF"/>
    <w:rsid w:val="007E7F3E"/>
    <w:rsid w:val="007F0350"/>
    <w:rsid w:val="007F05D8"/>
    <w:rsid w:val="007F20C3"/>
    <w:rsid w:val="007F3573"/>
    <w:rsid w:val="007F490D"/>
    <w:rsid w:val="007F4E26"/>
    <w:rsid w:val="007F504E"/>
    <w:rsid w:val="007F7241"/>
    <w:rsid w:val="00802686"/>
    <w:rsid w:val="0080281F"/>
    <w:rsid w:val="008048B0"/>
    <w:rsid w:val="008049F3"/>
    <w:rsid w:val="00804E6B"/>
    <w:rsid w:val="00805457"/>
    <w:rsid w:val="00805F76"/>
    <w:rsid w:val="0080665F"/>
    <w:rsid w:val="008069E1"/>
    <w:rsid w:val="00806E7C"/>
    <w:rsid w:val="00813C89"/>
    <w:rsid w:val="00814403"/>
    <w:rsid w:val="008152D6"/>
    <w:rsid w:val="00822145"/>
    <w:rsid w:val="00824D09"/>
    <w:rsid w:val="00825EDC"/>
    <w:rsid w:val="008260D5"/>
    <w:rsid w:val="00826681"/>
    <w:rsid w:val="0082696F"/>
    <w:rsid w:val="00830723"/>
    <w:rsid w:val="00830E80"/>
    <w:rsid w:val="0083121A"/>
    <w:rsid w:val="00832AA8"/>
    <w:rsid w:val="008349DC"/>
    <w:rsid w:val="00837A60"/>
    <w:rsid w:val="00837C78"/>
    <w:rsid w:val="00841E91"/>
    <w:rsid w:val="008439C8"/>
    <w:rsid w:val="00844606"/>
    <w:rsid w:val="008465A9"/>
    <w:rsid w:val="00850E1D"/>
    <w:rsid w:val="00850FEB"/>
    <w:rsid w:val="008525CA"/>
    <w:rsid w:val="00853048"/>
    <w:rsid w:val="0085364E"/>
    <w:rsid w:val="00853A04"/>
    <w:rsid w:val="00853B66"/>
    <w:rsid w:val="00854777"/>
    <w:rsid w:val="008547CB"/>
    <w:rsid w:val="008549C2"/>
    <w:rsid w:val="00855EEE"/>
    <w:rsid w:val="00856968"/>
    <w:rsid w:val="008569F2"/>
    <w:rsid w:val="008574B9"/>
    <w:rsid w:val="0085778F"/>
    <w:rsid w:val="00860CB9"/>
    <w:rsid w:val="00860D6A"/>
    <w:rsid w:val="0086163C"/>
    <w:rsid w:val="00861830"/>
    <w:rsid w:val="00862B9F"/>
    <w:rsid w:val="0086342C"/>
    <w:rsid w:val="0086447F"/>
    <w:rsid w:val="00864876"/>
    <w:rsid w:val="00864AE3"/>
    <w:rsid w:val="00865C57"/>
    <w:rsid w:val="00871116"/>
    <w:rsid w:val="00871681"/>
    <w:rsid w:val="00872ACD"/>
    <w:rsid w:val="008732FD"/>
    <w:rsid w:val="0087354B"/>
    <w:rsid w:val="00873692"/>
    <w:rsid w:val="008742DB"/>
    <w:rsid w:val="008761F6"/>
    <w:rsid w:val="0087763C"/>
    <w:rsid w:val="0087770B"/>
    <w:rsid w:val="00877EEB"/>
    <w:rsid w:val="008804CC"/>
    <w:rsid w:val="00881E01"/>
    <w:rsid w:val="00883E41"/>
    <w:rsid w:val="008858F7"/>
    <w:rsid w:val="0088597F"/>
    <w:rsid w:val="00885B3E"/>
    <w:rsid w:val="008866B8"/>
    <w:rsid w:val="00887009"/>
    <w:rsid w:val="00887A65"/>
    <w:rsid w:val="00891160"/>
    <w:rsid w:val="00891581"/>
    <w:rsid w:val="008919B3"/>
    <w:rsid w:val="00892572"/>
    <w:rsid w:val="00892AE7"/>
    <w:rsid w:val="008952BE"/>
    <w:rsid w:val="008955E7"/>
    <w:rsid w:val="0089561D"/>
    <w:rsid w:val="008958BF"/>
    <w:rsid w:val="00895A87"/>
    <w:rsid w:val="00895B3C"/>
    <w:rsid w:val="00897CB3"/>
    <w:rsid w:val="008A1A9D"/>
    <w:rsid w:val="008A27C6"/>
    <w:rsid w:val="008A2819"/>
    <w:rsid w:val="008A3252"/>
    <w:rsid w:val="008A3F93"/>
    <w:rsid w:val="008A510F"/>
    <w:rsid w:val="008A68C0"/>
    <w:rsid w:val="008A7CBF"/>
    <w:rsid w:val="008B0529"/>
    <w:rsid w:val="008B15A8"/>
    <w:rsid w:val="008B28BA"/>
    <w:rsid w:val="008B2DF0"/>
    <w:rsid w:val="008B4BAA"/>
    <w:rsid w:val="008B65EF"/>
    <w:rsid w:val="008B6ADD"/>
    <w:rsid w:val="008C13A8"/>
    <w:rsid w:val="008C149B"/>
    <w:rsid w:val="008C1B6F"/>
    <w:rsid w:val="008C1E61"/>
    <w:rsid w:val="008C2B4C"/>
    <w:rsid w:val="008C43F3"/>
    <w:rsid w:val="008C46BC"/>
    <w:rsid w:val="008C5A50"/>
    <w:rsid w:val="008C6071"/>
    <w:rsid w:val="008C64C7"/>
    <w:rsid w:val="008C6975"/>
    <w:rsid w:val="008C70A6"/>
    <w:rsid w:val="008C756F"/>
    <w:rsid w:val="008C7850"/>
    <w:rsid w:val="008C78D9"/>
    <w:rsid w:val="008D0997"/>
    <w:rsid w:val="008D1242"/>
    <w:rsid w:val="008D21CF"/>
    <w:rsid w:val="008D5926"/>
    <w:rsid w:val="008D5A85"/>
    <w:rsid w:val="008D6CF6"/>
    <w:rsid w:val="008D76F6"/>
    <w:rsid w:val="008E0880"/>
    <w:rsid w:val="008E19AA"/>
    <w:rsid w:val="008E2F4A"/>
    <w:rsid w:val="008E399A"/>
    <w:rsid w:val="008E3F7D"/>
    <w:rsid w:val="008E491E"/>
    <w:rsid w:val="008E5D98"/>
    <w:rsid w:val="008E6092"/>
    <w:rsid w:val="008E7990"/>
    <w:rsid w:val="008E7DB0"/>
    <w:rsid w:val="008F01B5"/>
    <w:rsid w:val="008F0680"/>
    <w:rsid w:val="008F13AF"/>
    <w:rsid w:val="008F26F5"/>
    <w:rsid w:val="008F2EC3"/>
    <w:rsid w:val="008F3043"/>
    <w:rsid w:val="008F35C7"/>
    <w:rsid w:val="008F39A7"/>
    <w:rsid w:val="008F403F"/>
    <w:rsid w:val="008F4D5E"/>
    <w:rsid w:val="008F4EC1"/>
    <w:rsid w:val="008F4FE7"/>
    <w:rsid w:val="008F501A"/>
    <w:rsid w:val="008F5277"/>
    <w:rsid w:val="008F668E"/>
    <w:rsid w:val="008F6AF1"/>
    <w:rsid w:val="008F6DC6"/>
    <w:rsid w:val="008F72F7"/>
    <w:rsid w:val="008F73C0"/>
    <w:rsid w:val="008F74E9"/>
    <w:rsid w:val="009004C7"/>
    <w:rsid w:val="009004DB"/>
    <w:rsid w:val="009016C2"/>
    <w:rsid w:val="00902738"/>
    <w:rsid w:val="00904EFE"/>
    <w:rsid w:val="00904F0F"/>
    <w:rsid w:val="009058F9"/>
    <w:rsid w:val="0090654D"/>
    <w:rsid w:val="0090682F"/>
    <w:rsid w:val="00907040"/>
    <w:rsid w:val="00907640"/>
    <w:rsid w:val="0091014C"/>
    <w:rsid w:val="00910BAC"/>
    <w:rsid w:val="0091164D"/>
    <w:rsid w:val="0091193F"/>
    <w:rsid w:val="00912A80"/>
    <w:rsid w:val="00916259"/>
    <w:rsid w:val="009163CE"/>
    <w:rsid w:val="0092071D"/>
    <w:rsid w:val="00920B1E"/>
    <w:rsid w:val="00921492"/>
    <w:rsid w:val="00923254"/>
    <w:rsid w:val="00923B34"/>
    <w:rsid w:val="00924A0D"/>
    <w:rsid w:val="00924E76"/>
    <w:rsid w:val="009252F2"/>
    <w:rsid w:val="00925533"/>
    <w:rsid w:val="009264A9"/>
    <w:rsid w:val="00926BC3"/>
    <w:rsid w:val="00927377"/>
    <w:rsid w:val="00931187"/>
    <w:rsid w:val="0093212E"/>
    <w:rsid w:val="00934425"/>
    <w:rsid w:val="00936C97"/>
    <w:rsid w:val="009402D4"/>
    <w:rsid w:val="009407D5"/>
    <w:rsid w:val="009408C5"/>
    <w:rsid w:val="00940A5B"/>
    <w:rsid w:val="009415D8"/>
    <w:rsid w:val="009419DC"/>
    <w:rsid w:val="009436E3"/>
    <w:rsid w:val="009438CB"/>
    <w:rsid w:val="00944127"/>
    <w:rsid w:val="0094508A"/>
    <w:rsid w:val="00945A21"/>
    <w:rsid w:val="00945BED"/>
    <w:rsid w:val="00945F14"/>
    <w:rsid w:val="0094665C"/>
    <w:rsid w:val="00947EC3"/>
    <w:rsid w:val="00950A7E"/>
    <w:rsid w:val="00952055"/>
    <w:rsid w:val="009531D0"/>
    <w:rsid w:val="00954BA3"/>
    <w:rsid w:val="0095564B"/>
    <w:rsid w:val="00956174"/>
    <w:rsid w:val="0095724C"/>
    <w:rsid w:val="009600F3"/>
    <w:rsid w:val="009624C6"/>
    <w:rsid w:val="0096276B"/>
    <w:rsid w:val="009633F9"/>
    <w:rsid w:val="0096374C"/>
    <w:rsid w:val="009649A0"/>
    <w:rsid w:val="00966939"/>
    <w:rsid w:val="00967484"/>
    <w:rsid w:val="00970D09"/>
    <w:rsid w:val="00970D43"/>
    <w:rsid w:val="00970EF6"/>
    <w:rsid w:val="0097281B"/>
    <w:rsid w:val="00974236"/>
    <w:rsid w:val="00975AEB"/>
    <w:rsid w:val="009764A1"/>
    <w:rsid w:val="009769BF"/>
    <w:rsid w:val="00980360"/>
    <w:rsid w:val="009808F9"/>
    <w:rsid w:val="0098126F"/>
    <w:rsid w:val="00981C0D"/>
    <w:rsid w:val="009845D8"/>
    <w:rsid w:val="00984BA3"/>
    <w:rsid w:val="00984EAE"/>
    <w:rsid w:val="00984FDA"/>
    <w:rsid w:val="00985A5F"/>
    <w:rsid w:val="00985EA8"/>
    <w:rsid w:val="00986CB6"/>
    <w:rsid w:val="00987550"/>
    <w:rsid w:val="0098794F"/>
    <w:rsid w:val="00990906"/>
    <w:rsid w:val="0099351A"/>
    <w:rsid w:val="00993B34"/>
    <w:rsid w:val="00994618"/>
    <w:rsid w:val="00996810"/>
    <w:rsid w:val="00997392"/>
    <w:rsid w:val="00997FFB"/>
    <w:rsid w:val="009A0EBC"/>
    <w:rsid w:val="009A10CA"/>
    <w:rsid w:val="009A2F72"/>
    <w:rsid w:val="009A3377"/>
    <w:rsid w:val="009A3E03"/>
    <w:rsid w:val="009A4804"/>
    <w:rsid w:val="009A4C19"/>
    <w:rsid w:val="009A6702"/>
    <w:rsid w:val="009A6C29"/>
    <w:rsid w:val="009A6D07"/>
    <w:rsid w:val="009A714E"/>
    <w:rsid w:val="009A79BB"/>
    <w:rsid w:val="009A7F51"/>
    <w:rsid w:val="009B119E"/>
    <w:rsid w:val="009B2A00"/>
    <w:rsid w:val="009B4273"/>
    <w:rsid w:val="009B4383"/>
    <w:rsid w:val="009B6466"/>
    <w:rsid w:val="009B6EA2"/>
    <w:rsid w:val="009B6EF1"/>
    <w:rsid w:val="009B7199"/>
    <w:rsid w:val="009C15F7"/>
    <w:rsid w:val="009C21FF"/>
    <w:rsid w:val="009C2C8D"/>
    <w:rsid w:val="009C67AE"/>
    <w:rsid w:val="009C6860"/>
    <w:rsid w:val="009D0D2A"/>
    <w:rsid w:val="009D203D"/>
    <w:rsid w:val="009D2044"/>
    <w:rsid w:val="009D22BA"/>
    <w:rsid w:val="009D2A92"/>
    <w:rsid w:val="009D3A10"/>
    <w:rsid w:val="009D43B5"/>
    <w:rsid w:val="009D4BFD"/>
    <w:rsid w:val="009D69C0"/>
    <w:rsid w:val="009E027E"/>
    <w:rsid w:val="009E1586"/>
    <w:rsid w:val="009E4828"/>
    <w:rsid w:val="009E5204"/>
    <w:rsid w:val="009E6934"/>
    <w:rsid w:val="009E70A6"/>
    <w:rsid w:val="009F02B2"/>
    <w:rsid w:val="009F0912"/>
    <w:rsid w:val="009F14B4"/>
    <w:rsid w:val="009F2763"/>
    <w:rsid w:val="009F45C3"/>
    <w:rsid w:val="009F49E4"/>
    <w:rsid w:val="009F4AA6"/>
    <w:rsid w:val="009F5455"/>
    <w:rsid w:val="009F6351"/>
    <w:rsid w:val="009F7457"/>
    <w:rsid w:val="009F7576"/>
    <w:rsid w:val="00A0052E"/>
    <w:rsid w:val="00A011BB"/>
    <w:rsid w:val="00A0174A"/>
    <w:rsid w:val="00A017F1"/>
    <w:rsid w:val="00A02E48"/>
    <w:rsid w:val="00A03EA1"/>
    <w:rsid w:val="00A04805"/>
    <w:rsid w:val="00A04A9F"/>
    <w:rsid w:val="00A04D8B"/>
    <w:rsid w:val="00A053ED"/>
    <w:rsid w:val="00A058AC"/>
    <w:rsid w:val="00A05C02"/>
    <w:rsid w:val="00A05D4F"/>
    <w:rsid w:val="00A06151"/>
    <w:rsid w:val="00A06835"/>
    <w:rsid w:val="00A07D41"/>
    <w:rsid w:val="00A10E03"/>
    <w:rsid w:val="00A12AD9"/>
    <w:rsid w:val="00A12D81"/>
    <w:rsid w:val="00A12E3F"/>
    <w:rsid w:val="00A13211"/>
    <w:rsid w:val="00A13D72"/>
    <w:rsid w:val="00A149F9"/>
    <w:rsid w:val="00A16A08"/>
    <w:rsid w:val="00A20F11"/>
    <w:rsid w:val="00A2125F"/>
    <w:rsid w:val="00A22E6C"/>
    <w:rsid w:val="00A22EB4"/>
    <w:rsid w:val="00A24847"/>
    <w:rsid w:val="00A2651E"/>
    <w:rsid w:val="00A26E28"/>
    <w:rsid w:val="00A272EB"/>
    <w:rsid w:val="00A30C65"/>
    <w:rsid w:val="00A31247"/>
    <w:rsid w:val="00A33471"/>
    <w:rsid w:val="00A339E0"/>
    <w:rsid w:val="00A33DE6"/>
    <w:rsid w:val="00A3490D"/>
    <w:rsid w:val="00A35643"/>
    <w:rsid w:val="00A35686"/>
    <w:rsid w:val="00A36390"/>
    <w:rsid w:val="00A37815"/>
    <w:rsid w:val="00A40E5D"/>
    <w:rsid w:val="00A41BAA"/>
    <w:rsid w:val="00A42C35"/>
    <w:rsid w:val="00A42E88"/>
    <w:rsid w:val="00A433A0"/>
    <w:rsid w:val="00A43D7F"/>
    <w:rsid w:val="00A4486B"/>
    <w:rsid w:val="00A45A18"/>
    <w:rsid w:val="00A46028"/>
    <w:rsid w:val="00A463EC"/>
    <w:rsid w:val="00A47F20"/>
    <w:rsid w:val="00A502B5"/>
    <w:rsid w:val="00A5268B"/>
    <w:rsid w:val="00A529CE"/>
    <w:rsid w:val="00A536F6"/>
    <w:rsid w:val="00A54A7B"/>
    <w:rsid w:val="00A5526D"/>
    <w:rsid w:val="00A55B4C"/>
    <w:rsid w:val="00A55C91"/>
    <w:rsid w:val="00A57768"/>
    <w:rsid w:val="00A61CE4"/>
    <w:rsid w:val="00A6275D"/>
    <w:rsid w:val="00A629AF"/>
    <w:rsid w:val="00A6377D"/>
    <w:rsid w:val="00A65378"/>
    <w:rsid w:val="00A654A7"/>
    <w:rsid w:val="00A660E6"/>
    <w:rsid w:val="00A6678C"/>
    <w:rsid w:val="00A66B4D"/>
    <w:rsid w:val="00A67CD0"/>
    <w:rsid w:val="00A70033"/>
    <w:rsid w:val="00A7004B"/>
    <w:rsid w:val="00A704CD"/>
    <w:rsid w:val="00A709CC"/>
    <w:rsid w:val="00A70AEF"/>
    <w:rsid w:val="00A717CA"/>
    <w:rsid w:val="00A72C44"/>
    <w:rsid w:val="00A74BA1"/>
    <w:rsid w:val="00A779D5"/>
    <w:rsid w:val="00A800B2"/>
    <w:rsid w:val="00A81CA2"/>
    <w:rsid w:val="00A84967"/>
    <w:rsid w:val="00A85B6D"/>
    <w:rsid w:val="00A86772"/>
    <w:rsid w:val="00A9079A"/>
    <w:rsid w:val="00A91407"/>
    <w:rsid w:val="00A9175F"/>
    <w:rsid w:val="00A91AA2"/>
    <w:rsid w:val="00A93627"/>
    <w:rsid w:val="00A93692"/>
    <w:rsid w:val="00A93767"/>
    <w:rsid w:val="00A944E1"/>
    <w:rsid w:val="00A94EAA"/>
    <w:rsid w:val="00A951FF"/>
    <w:rsid w:val="00A95A4A"/>
    <w:rsid w:val="00AA02E1"/>
    <w:rsid w:val="00AA04F4"/>
    <w:rsid w:val="00AA0B60"/>
    <w:rsid w:val="00AA10C7"/>
    <w:rsid w:val="00AA49F7"/>
    <w:rsid w:val="00AA58DB"/>
    <w:rsid w:val="00AA6526"/>
    <w:rsid w:val="00AA6815"/>
    <w:rsid w:val="00AA745D"/>
    <w:rsid w:val="00AB0F5A"/>
    <w:rsid w:val="00AB125C"/>
    <w:rsid w:val="00AB5278"/>
    <w:rsid w:val="00AB52E0"/>
    <w:rsid w:val="00AB53B0"/>
    <w:rsid w:val="00AB5EDA"/>
    <w:rsid w:val="00AB6E8E"/>
    <w:rsid w:val="00AC08B5"/>
    <w:rsid w:val="00AC2DEC"/>
    <w:rsid w:val="00AC3A8C"/>
    <w:rsid w:val="00AC4ACD"/>
    <w:rsid w:val="00AC56F9"/>
    <w:rsid w:val="00AC5F3B"/>
    <w:rsid w:val="00AC66E6"/>
    <w:rsid w:val="00AD157A"/>
    <w:rsid w:val="00AD19F6"/>
    <w:rsid w:val="00AD210A"/>
    <w:rsid w:val="00AD25CE"/>
    <w:rsid w:val="00AD286D"/>
    <w:rsid w:val="00AD3CAC"/>
    <w:rsid w:val="00AD3FD4"/>
    <w:rsid w:val="00AD4A4A"/>
    <w:rsid w:val="00AD578D"/>
    <w:rsid w:val="00AD58AF"/>
    <w:rsid w:val="00AD6838"/>
    <w:rsid w:val="00AD7466"/>
    <w:rsid w:val="00AE08B2"/>
    <w:rsid w:val="00AE0FAB"/>
    <w:rsid w:val="00AE1193"/>
    <w:rsid w:val="00AE2BA9"/>
    <w:rsid w:val="00AE2C4C"/>
    <w:rsid w:val="00AE2D48"/>
    <w:rsid w:val="00AE3ACF"/>
    <w:rsid w:val="00AE4563"/>
    <w:rsid w:val="00AE4BB5"/>
    <w:rsid w:val="00AE61F8"/>
    <w:rsid w:val="00AE795A"/>
    <w:rsid w:val="00AE7F82"/>
    <w:rsid w:val="00AF2DC6"/>
    <w:rsid w:val="00AF314F"/>
    <w:rsid w:val="00AF5F03"/>
    <w:rsid w:val="00AF7459"/>
    <w:rsid w:val="00AF7C2D"/>
    <w:rsid w:val="00B0007F"/>
    <w:rsid w:val="00B011A6"/>
    <w:rsid w:val="00B03141"/>
    <w:rsid w:val="00B05068"/>
    <w:rsid w:val="00B05260"/>
    <w:rsid w:val="00B052D5"/>
    <w:rsid w:val="00B05A10"/>
    <w:rsid w:val="00B06C06"/>
    <w:rsid w:val="00B072BC"/>
    <w:rsid w:val="00B074B0"/>
    <w:rsid w:val="00B07751"/>
    <w:rsid w:val="00B07AA1"/>
    <w:rsid w:val="00B11B44"/>
    <w:rsid w:val="00B14A98"/>
    <w:rsid w:val="00B14CF8"/>
    <w:rsid w:val="00B14D24"/>
    <w:rsid w:val="00B15994"/>
    <w:rsid w:val="00B159FF"/>
    <w:rsid w:val="00B1788F"/>
    <w:rsid w:val="00B22186"/>
    <w:rsid w:val="00B2407B"/>
    <w:rsid w:val="00B30C5E"/>
    <w:rsid w:val="00B3149D"/>
    <w:rsid w:val="00B314F7"/>
    <w:rsid w:val="00B31909"/>
    <w:rsid w:val="00B3304A"/>
    <w:rsid w:val="00B33511"/>
    <w:rsid w:val="00B34749"/>
    <w:rsid w:val="00B34820"/>
    <w:rsid w:val="00B34E5B"/>
    <w:rsid w:val="00B3579A"/>
    <w:rsid w:val="00B363A5"/>
    <w:rsid w:val="00B40B11"/>
    <w:rsid w:val="00B40C5C"/>
    <w:rsid w:val="00B41BB6"/>
    <w:rsid w:val="00B41EE4"/>
    <w:rsid w:val="00B42922"/>
    <w:rsid w:val="00B4367C"/>
    <w:rsid w:val="00B442E2"/>
    <w:rsid w:val="00B454C3"/>
    <w:rsid w:val="00B45762"/>
    <w:rsid w:val="00B45BC8"/>
    <w:rsid w:val="00B466FB"/>
    <w:rsid w:val="00B46784"/>
    <w:rsid w:val="00B467D4"/>
    <w:rsid w:val="00B469D2"/>
    <w:rsid w:val="00B47B10"/>
    <w:rsid w:val="00B47DAC"/>
    <w:rsid w:val="00B524DE"/>
    <w:rsid w:val="00B5287A"/>
    <w:rsid w:val="00B52EFB"/>
    <w:rsid w:val="00B541EB"/>
    <w:rsid w:val="00B544F5"/>
    <w:rsid w:val="00B5486E"/>
    <w:rsid w:val="00B55C37"/>
    <w:rsid w:val="00B565BA"/>
    <w:rsid w:val="00B56BCE"/>
    <w:rsid w:val="00B57C18"/>
    <w:rsid w:val="00B6251E"/>
    <w:rsid w:val="00B62FCD"/>
    <w:rsid w:val="00B65946"/>
    <w:rsid w:val="00B662A3"/>
    <w:rsid w:val="00B663A3"/>
    <w:rsid w:val="00B66533"/>
    <w:rsid w:val="00B66AC4"/>
    <w:rsid w:val="00B6736C"/>
    <w:rsid w:val="00B67DFE"/>
    <w:rsid w:val="00B71B16"/>
    <w:rsid w:val="00B747AA"/>
    <w:rsid w:val="00B74860"/>
    <w:rsid w:val="00B765CD"/>
    <w:rsid w:val="00B76790"/>
    <w:rsid w:val="00B8111B"/>
    <w:rsid w:val="00B8149B"/>
    <w:rsid w:val="00B81E08"/>
    <w:rsid w:val="00B829A0"/>
    <w:rsid w:val="00B836C9"/>
    <w:rsid w:val="00B84C78"/>
    <w:rsid w:val="00B852F2"/>
    <w:rsid w:val="00B90F9B"/>
    <w:rsid w:val="00B918F3"/>
    <w:rsid w:val="00B91D58"/>
    <w:rsid w:val="00B93475"/>
    <w:rsid w:val="00B9379E"/>
    <w:rsid w:val="00B94B99"/>
    <w:rsid w:val="00B956FC"/>
    <w:rsid w:val="00B95E65"/>
    <w:rsid w:val="00B96547"/>
    <w:rsid w:val="00B97564"/>
    <w:rsid w:val="00B97A86"/>
    <w:rsid w:val="00B97DFE"/>
    <w:rsid w:val="00BA05DE"/>
    <w:rsid w:val="00BA2B40"/>
    <w:rsid w:val="00BA2EB5"/>
    <w:rsid w:val="00BA346B"/>
    <w:rsid w:val="00BA41ED"/>
    <w:rsid w:val="00BA5606"/>
    <w:rsid w:val="00BA5C07"/>
    <w:rsid w:val="00BA708D"/>
    <w:rsid w:val="00BA780C"/>
    <w:rsid w:val="00BB1176"/>
    <w:rsid w:val="00BB1FCD"/>
    <w:rsid w:val="00BB300E"/>
    <w:rsid w:val="00BB3395"/>
    <w:rsid w:val="00BB3DDD"/>
    <w:rsid w:val="00BB579A"/>
    <w:rsid w:val="00BB57E1"/>
    <w:rsid w:val="00BB70B2"/>
    <w:rsid w:val="00BC1A44"/>
    <w:rsid w:val="00BC3818"/>
    <w:rsid w:val="00BC5202"/>
    <w:rsid w:val="00BC64E0"/>
    <w:rsid w:val="00BC6632"/>
    <w:rsid w:val="00BC6AE8"/>
    <w:rsid w:val="00BC73F9"/>
    <w:rsid w:val="00BD06DB"/>
    <w:rsid w:val="00BD26D8"/>
    <w:rsid w:val="00BD2C8E"/>
    <w:rsid w:val="00BD2E6A"/>
    <w:rsid w:val="00BD4583"/>
    <w:rsid w:val="00BD4F26"/>
    <w:rsid w:val="00BD515B"/>
    <w:rsid w:val="00BD51D7"/>
    <w:rsid w:val="00BD553C"/>
    <w:rsid w:val="00BD5AEE"/>
    <w:rsid w:val="00BD71B3"/>
    <w:rsid w:val="00BE0D11"/>
    <w:rsid w:val="00BE26F3"/>
    <w:rsid w:val="00BE26F6"/>
    <w:rsid w:val="00BE48DC"/>
    <w:rsid w:val="00BE6EE2"/>
    <w:rsid w:val="00BE7EB4"/>
    <w:rsid w:val="00BF10D1"/>
    <w:rsid w:val="00BF1A62"/>
    <w:rsid w:val="00BF1B41"/>
    <w:rsid w:val="00BF1C66"/>
    <w:rsid w:val="00BF20A3"/>
    <w:rsid w:val="00BF227A"/>
    <w:rsid w:val="00BF32BA"/>
    <w:rsid w:val="00BF351B"/>
    <w:rsid w:val="00BF3E78"/>
    <w:rsid w:val="00BF4DE8"/>
    <w:rsid w:val="00BF5761"/>
    <w:rsid w:val="00BF57D6"/>
    <w:rsid w:val="00BF5A13"/>
    <w:rsid w:val="00BF5AA7"/>
    <w:rsid w:val="00BF7975"/>
    <w:rsid w:val="00C010B7"/>
    <w:rsid w:val="00C0185A"/>
    <w:rsid w:val="00C026F0"/>
    <w:rsid w:val="00C031A8"/>
    <w:rsid w:val="00C055DD"/>
    <w:rsid w:val="00C061DD"/>
    <w:rsid w:val="00C10A38"/>
    <w:rsid w:val="00C10D45"/>
    <w:rsid w:val="00C128BE"/>
    <w:rsid w:val="00C13396"/>
    <w:rsid w:val="00C13999"/>
    <w:rsid w:val="00C15DE9"/>
    <w:rsid w:val="00C1657E"/>
    <w:rsid w:val="00C166D0"/>
    <w:rsid w:val="00C16F68"/>
    <w:rsid w:val="00C17D7F"/>
    <w:rsid w:val="00C214CA"/>
    <w:rsid w:val="00C21524"/>
    <w:rsid w:val="00C220AC"/>
    <w:rsid w:val="00C22469"/>
    <w:rsid w:val="00C233AB"/>
    <w:rsid w:val="00C24049"/>
    <w:rsid w:val="00C25113"/>
    <w:rsid w:val="00C25792"/>
    <w:rsid w:val="00C27490"/>
    <w:rsid w:val="00C27DB8"/>
    <w:rsid w:val="00C302E5"/>
    <w:rsid w:val="00C3063F"/>
    <w:rsid w:val="00C34749"/>
    <w:rsid w:val="00C375D7"/>
    <w:rsid w:val="00C41629"/>
    <w:rsid w:val="00C42384"/>
    <w:rsid w:val="00C4243C"/>
    <w:rsid w:val="00C44E4F"/>
    <w:rsid w:val="00C45053"/>
    <w:rsid w:val="00C45FB0"/>
    <w:rsid w:val="00C46110"/>
    <w:rsid w:val="00C46664"/>
    <w:rsid w:val="00C46DC4"/>
    <w:rsid w:val="00C476A7"/>
    <w:rsid w:val="00C5033B"/>
    <w:rsid w:val="00C50F70"/>
    <w:rsid w:val="00C5119A"/>
    <w:rsid w:val="00C516C9"/>
    <w:rsid w:val="00C52ABE"/>
    <w:rsid w:val="00C537A0"/>
    <w:rsid w:val="00C548C0"/>
    <w:rsid w:val="00C54B0F"/>
    <w:rsid w:val="00C5581A"/>
    <w:rsid w:val="00C568FF"/>
    <w:rsid w:val="00C572DB"/>
    <w:rsid w:val="00C6125F"/>
    <w:rsid w:val="00C61A05"/>
    <w:rsid w:val="00C62425"/>
    <w:rsid w:val="00C62E6F"/>
    <w:rsid w:val="00C6465B"/>
    <w:rsid w:val="00C65596"/>
    <w:rsid w:val="00C66350"/>
    <w:rsid w:val="00C6698B"/>
    <w:rsid w:val="00C71480"/>
    <w:rsid w:val="00C720C5"/>
    <w:rsid w:val="00C720F4"/>
    <w:rsid w:val="00C72978"/>
    <w:rsid w:val="00C737AA"/>
    <w:rsid w:val="00C7409B"/>
    <w:rsid w:val="00C742AA"/>
    <w:rsid w:val="00C75237"/>
    <w:rsid w:val="00C80CB8"/>
    <w:rsid w:val="00C80D0F"/>
    <w:rsid w:val="00C82303"/>
    <w:rsid w:val="00C82D44"/>
    <w:rsid w:val="00C83848"/>
    <w:rsid w:val="00C84466"/>
    <w:rsid w:val="00C84D0D"/>
    <w:rsid w:val="00C84FDC"/>
    <w:rsid w:val="00C85760"/>
    <w:rsid w:val="00C85F61"/>
    <w:rsid w:val="00C8629D"/>
    <w:rsid w:val="00C866BA"/>
    <w:rsid w:val="00C91ECD"/>
    <w:rsid w:val="00C920F5"/>
    <w:rsid w:val="00C9284E"/>
    <w:rsid w:val="00C92DC4"/>
    <w:rsid w:val="00C92ED9"/>
    <w:rsid w:val="00C935D3"/>
    <w:rsid w:val="00C93838"/>
    <w:rsid w:val="00C94B31"/>
    <w:rsid w:val="00C959A4"/>
    <w:rsid w:val="00C96051"/>
    <w:rsid w:val="00C9658D"/>
    <w:rsid w:val="00C97001"/>
    <w:rsid w:val="00C975ED"/>
    <w:rsid w:val="00CA0DBA"/>
    <w:rsid w:val="00CA2918"/>
    <w:rsid w:val="00CA293D"/>
    <w:rsid w:val="00CA4B0E"/>
    <w:rsid w:val="00CA5036"/>
    <w:rsid w:val="00CA50E1"/>
    <w:rsid w:val="00CA5AF3"/>
    <w:rsid w:val="00CA6F78"/>
    <w:rsid w:val="00CA7D0A"/>
    <w:rsid w:val="00CB0C2A"/>
    <w:rsid w:val="00CB10D2"/>
    <w:rsid w:val="00CB14CA"/>
    <w:rsid w:val="00CB4B9D"/>
    <w:rsid w:val="00CB555F"/>
    <w:rsid w:val="00CB58C5"/>
    <w:rsid w:val="00CB60B8"/>
    <w:rsid w:val="00CB6193"/>
    <w:rsid w:val="00CB68CF"/>
    <w:rsid w:val="00CB6AB1"/>
    <w:rsid w:val="00CB74EB"/>
    <w:rsid w:val="00CC021B"/>
    <w:rsid w:val="00CC400F"/>
    <w:rsid w:val="00CC424F"/>
    <w:rsid w:val="00CC488D"/>
    <w:rsid w:val="00CC5896"/>
    <w:rsid w:val="00CC738F"/>
    <w:rsid w:val="00CD36AE"/>
    <w:rsid w:val="00CD43DB"/>
    <w:rsid w:val="00CD5D67"/>
    <w:rsid w:val="00CD6012"/>
    <w:rsid w:val="00CD679F"/>
    <w:rsid w:val="00CE1435"/>
    <w:rsid w:val="00CE36C9"/>
    <w:rsid w:val="00CE4735"/>
    <w:rsid w:val="00CE5E74"/>
    <w:rsid w:val="00CE6740"/>
    <w:rsid w:val="00CE6C4D"/>
    <w:rsid w:val="00CF12F4"/>
    <w:rsid w:val="00CF13CC"/>
    <w:rsid w:val="00CF1C3F"/>
    <w:rsid w:val="00CF1FCA"/>
    <w:rsid w:val="00CF208C"/>
    <w:rsid w:val="00CF32C2"/>
    <w:rsid w:val="00CF34E8"/>
    <w:rsid w:val="00CF425F"/>
    <w:rsid w:val="00CF4832"/>
    <w:rsid w:val="00CF4BBE"/>
    <w:rsid w:val="00CF56E9"/>
    <w:rsid w:val="00CF586C"/>
    <w:rsid w:val="00CF62F0"/>
    <w:rsid w:val="00CF6B37"/>
    <w:rsid w:val="00CF7574"/>
    <w:rsid w:val="00CF787D"/>
    <w:rsid w:val="00CF7951"/>
    <w:rsid w:val="00D00195"/>
    <w:rsid w:val="00D008D0"/>
    <w:rsid w:val="00D01C2F"/>
    <w:rsid w:val="00D02280"/>
    <w:rsid w:val="00D036F0"/>
    <w:rsid w:val="00D053AC"/>
    <w:rsid w:val="00D05BA5"/>
    <w:rsid w:val="00D06BA9"/>
    <w:rsid w:val="00D104D2"/>
    <w:rsid w:val="00D10BDD"/>
    <w:rsid w:val="00D11514"/>
    <w:rsid w:val="00D117C4"/>
    <w:rsid w:val="00D12BB6"/>
    <w:rsid w:val="00D13717"/>
    <w:rsid w:val="00D13982"/>
    <w:rsid w:val="00D1570F"/>
    <w:rsid w:val="00D15BDC"/>
    <w:rsid w:val="00D17AC2"/>
    <w:rsid w:val="00D22EE0"/>
    <w:rsid w:val="00D2398F"/>
    <w:rsid w:val="00D2454C"/>
    <w:rsid w:val="00D24DDD"/>
    <w:rsid w:val="00D2687B"/>
    <w:rsid w:val="00D27132"/>
    <w:rsid w:val="00D274B4"/>
    <w:rsid w:val="00D3005A"/>
    <w:rsid w:val="00D30B32"/>
    <w:rsid w:val="00D31549"/>
    <w:rsid w:val="00D318EB"/>
    <w:rsid w:val="00D336D5"/>
    <w:rsid w:val="00D3468B"/>
    <w:rsid w:val="00D34B24"/>
    <w:rsid w:val="00D356B1"/>
    <w:rsid w:val="00D359BC"/>
    <w:rsid w:val="00D3716B"/>
    <w:rsid w:val="00D3787C"/>
    <w:rsid w:val="00D40C54"/>
    <w:rsid w:val="00D42F35"/>
    <w:rsid w:val="00D433D1"/>
    <w:rsid w:val="00D44708"/>
    <w:rsid w:val="00D448A5"/>
    <w:rsid w:val="00D45F11"/>
    <w:rsid w:val="00D45F31"/>
    <w:rsid w:val="00D47BFE"/>
    <w:rsid w:val="00D47C3D"/>
    <w:rsid w:val="00D47DF9"/>
    <w:rsid w:val="00D512C1"/>
    <w:rsid w:val="00D5280F"/>
    <w:rsid w:val="00D52DEC"/>
    <w:rsid w:val="00D535FA"/>
    <w:rsid w:val="00D53BEB"/>
    <w:rsid w:val="00D53D45"/>
    <w:rsid w:val="00D542EA"/>
    <w:rsid w:val="00D54796"/>
    <w:rsid w:val="00D54B54"/>
    <w:rsid w:val="00D54BC6"/>
    <w:rsid w:val="00D54C5A"/>
    <w:rsid w:val="00D556D2"/>
    <w:rsid w:val="00D60BB8"/>
    <w:rsid w:val="00D6143C"/>
    <w:rsid w:val="00D615F9"/>
    <w:rsid w:val="00D61B99"/>
    <w:rsid w:val="00D624A5"/>
    <w:rsid w:val="00D6419D"/>
    <w:rsid w:val="00D6513C"/>
    <w:rsid w:val="00D65529"/>
    <w:rsid w:val="00D658AF"/>
    <w:rsid w:val="00D667E1"/>
    <w:rsid w:val="00D702D9"/>
    <w:rsid w:val="00D71D9D"/>
    <w:rsid w:val="00D729B0"/>
    <w:rsid w:val="00D72D45"/>
    <w:rsid w:val="00D731D6"/>
    <w:rsid w:val="00D739C9"/>
    <w:rsid w:val="00D745ED"/>
    <w:rsid w:val="00D75EAE"/>
    <w:rsid w:val="00D7666B"/>
    <w:rsid w:val="00D77EC3"/>
    <w:rsid w:val="00D8143A"/>
    <w:rsid w:val="00D83A01"/>
    <w:rsid w:val="00D83CEA"/>
    <w:rsid w:val="00D84361"/>
    <w:rsid w:val="00D849E3"/>
    <w:rsid w:val="00D856DC"/>
    <w:rsid w:val="00D85967"/>
    <w:rsid w:val="00D874A7"/>
    <w:rsid w:val="00D90AEE"/>
    <w:rsid w:val="00D92110"/>
    <w:rsid w:val="00D924C8"/>
    <w:rsid w:val="00D93858"/>
    <w:rsid w:val="00D9487F"/>
    <w:rsid w:val="00D95795"/>
    <w:rsid w:val="00D96389"/>
    <w:rsid w:val="00D96945"/>
    <w:rsid w:val="00D97CD2"/>
    <w:rsid w:val="00DA1E7B"/>
    <w:rsid w:val="00DA3304"/>
    <w:rsid w:val="00DA394E"/>
    <w:rsid w:val="00DA5BC0"/>
    <w:rsid w:val="00DA5F09"/>
    <w:rsid w:val="00DA67D5"/>
    <w:rsid w:val="00DA785B"/>
    <w:rsid w:val="00DB12E9"/>
    <w:rsid w:val="00DB174C"/>
    <w:rsid w:val="00DB18C5"/>
    <w:rsid w:val="00DB2BB8"/>
    <w:rsid w:val="00DB41F5"/>
    <w:rsid w:val="00DB5293"/>
    <w:rsid w:val="00DB631E"/>
    <w:rsid w:val="00DB63B3"/>
    <w:rsid w:val="00DB71BA"/>
    <w:rsid w:val="00DC0711"/>
    <w:rsid w:val="00DC411B"/>
    <w:rsid w:val="00DC59E5"/>
    <w:rsid w:val="00DC5E7F"/>
    <w:rsid w:val="00DC6DE8"/>
    <w:rsid w:val="00DC744B"/>
    <w:rsid w:val="00DD07AC"/>
    <w:rsid w:val="00DD161D"/>
    <w:rsid w:val="00DD1CD8"/>
    <w:rsid w:val="00DD1E74"/>
    <w:rsid w:val="00DD32B0"/>
    <w:rsid w:val="00DD3711"/>
    <w:rsid w:val="00DD3A23"/>
    <w:rsid w:val="00DD3E01"/>
    <w:rsid w:val="00DD42DA"/>
    <w:rsid w:val="00DD4E77"/>
    <w:rsid w:val="00DD5B6C"/>
    <w:rsid w:val="00DD6295"/>
    <w:rsid w:val="00DE075C"/>
    <w:rsid w:val="00DE180E"/>
    <w:rsid w:val="00DE24BC"/>
    <w:rsid w:val="00DE4768"/>
    <w:rsid w:val="00DE4DB7"/>
    <w:rsid w:val="00DE53DB"/>
    <w:rsid w:val="00DE6AF7"/>
    <w:rsid w:val="00DE6BA3"/>
    <w:rsid w:val="00DE7A47"/>
    <w:rsid w:val="00DF0F1B"/>
    <w:rsid w:val="00DF18DB"/>
    <w:rsid w:val="00DF1C2C"/>
    <w:rsid w:val="00DF26E1"/>
    <w:rsid w:val="00DF38B9"/>
    <w:rsid w:val="00DF4374"/>
    <w:rsid w:val="00DF4917"/>
    <w:rsid w:val="00DF49D2"/>
    <w:rsid w:val="00DF49ED"/>
    <w:rsid w:val="00DF7077"/>
    <w:rsid w:val="00E02A5D"/>
    <w:rsid w:val="00E04E1C"/>
    <w:rsid w:val="00E058E5"/>
    <w:rsid w:val="00E0693A"/>
    <w:rsid w:val="00E0716B"/>
    <w:rsid w:val="00E0725A"/>
    <w:rsid w:val="00E0791D"/>
    <w:rsid w:val="00E102AC"/>
    <w:rsid w:val="00E110EA"/>
    <w:rsid w:val="00E112BA"/>
    <w:rsid w:val="00E11819"/>
    <w:rsid w:val="00E11A6A"/>
    <w:rsid w:val="00E11BCD"/>
    <w:rsid w:val="00E12171"/>
    <w:rsid w:val="00E12BD2"/>
    <w:rsid w:val="00E13003"/>
    <w:rsid w:val="00E1314C"/>
    <w:rsid w:val="00E14CD0"/>
    <w:rsid w:val="00E1548E"/>
    <w:rsid w:val="00E15941"/>
    <w:rsid w:val="00E163A7"/>
    <w:rsid w:val="00E16E99"/>
    <w:rsid w:val="00E20B39"/>
    <w:rsid w:val="00E21F3E"/>
    <w:rsid w:val="00E22642"/>
    <w:rsid w:val="00E2330D"/>
    <w:rsid w:val="00E23A6F"/>
    <w:rsid w:val="00E23EB6"/>
    <w:rsid w:val="00E24894"/>
    <w:rsid w:val="00E25188"/>
    <w:rsid w:val="00E25BEA"/>
    <w:rsid w:val="00E25CB2"/>
    <w:rsid w:val="00E25E5C"/>
    <w:rsid w:val="00E25FA7"/>
    <w:rsid w:val="00E27608"/>
    <w:rsid w:val="00E2786C"/>
    <w:rsid w:val="00E3091C"/>
    <w:rsid w:val="00E3118C"/>
    <w:rsid w:val="00E311BB"/>
    <w:rsid w:val="00E31479"/>
    <w:rsid w:val="00E3632D"/>
    <w:rsid w:val="00E37726"/>
    <w:rsid w:val="00E377B2"/>
    <w:rsid w:val="00E37BB7"/>
    <w:rsid w:val="00E401CF"/>
    <w:rsid w:val="00E410A8"/>
    <w:rsid w:val="00E42BE1"/>
    <w:rsid w:val="00E443DD"/>
    <w:rsid w:val="00E4482C"/>
    <w:rsid w:val="00E44A05"/>
    <w:rsid w:val="00E44BA0"/>
    <w:rsid w:val="00E44DB8"/>
    <w:rsid w:val="00E4585E"/>
    <w:rsid w:val="00E503AB"/>
    <w:rsid w:val="00E50800"/>
    <w:rsid w:val="00E50BBB"/>
    <w:rsid w:val="00E51A3B"/>
    <w:rsid w:val="00E51D3C"/>
    <w:rsid w:val="00E529DA"/>
    <w:rsid w:val="00E55969"/>
    <w:rsid w:val="00E56B7A"/>
    <w:rsid w:val="00E56EDA"/>
    <w:rsid w:val="00E571E6"/>
    <w:rsid w:val="00E572D6"/>
    <w:rsid w:val="00E579DC"/>
    <w:rsid w:val="00E63D73"/>
    <w:rsid w:val="00E64AF4"/>
    <w:rsid w:val="00E675E0"/>
    <w:rsid w:val="00E716F5"/>
    <w:rsid w:val="00E71BBC"/>
    <w:rsid w:val="00E72BEA"/>
    <w:rsid w:val="00E72C4A"/>
    <w:rsid w:val="00E734A3"/>
    <w:rsid w:val="00E73A42"/>
    <w:rsid w:val="00E73ADD"/>
    <w:rsid w:val="00E756E3"/>
    <w:rsid w:val="00E75D1D"/>
    <w:rsid w:val="00E75F2E"/>
    <w:rsid w:val="00E76120"/>
    <w:rsid w:val="00E76401"/>
    <w:rsid w:val="00E7642E"/>
    <w:rsid w:val="00E8137E"/>
    <w:rsid w:val="00E8249C"/>
    <w:rsid w:val="00E83732"/>
    <w:rsid w:val="00E839F5"/>
    <w:rsid w:val="00E83A54"/>
    <w:rsid w:val="00E840C5"/>
    <w:rsid w:val="00E84871"/>
    <w:rsid w:val="00E85033"/>
    <w:rsid w:val="00E85983"/>
    <w:rsid w:val="00E85A9D"/>
    <w:rsid w:val="00E8632D"/>
    <w:rsid w:val="00E87A03"/>
    <w:rsid w:val="00E90485"/>
    <w:rsid w:val="00E92011"/>
    <w:rsid w:val="00E9242C"/>
    <w:rsid w:val="00E92574"/>
    <w:rsid w:val="00E93F6E"/>
    <w:rsid w:val="00E942FB"/>
    <w:rsid w:val="00E94665"/>
    <w:rsid w:val="00E94C36"/>
    <w:rsid w:val="00E96014"/>
    <w:rsid w:val="00E960AF"/>
    <w:rsid w:val="00E96766"/>
    <w:rsid w:val="00E97128"/>
    <w:rsid w:val="00E97154"/>
    <w:rsid w:val="00EA298E"/>
    <w:rsid w:val="00EA38EC"/>
    <w:rsid w:val="00EA429C"/>
    <w:rsid w:val="00EA459E"/>
    <w:rsid w:val="00EA48D3"/>
    <w:rsid w:val="00EA5D69"/>
    <w:rsid w:val="00EA5D8E"/>
    <w:rsid w:val="00EA6A4A"/>
    <w:rsid w:val="00EA6B8D"/>
    <w:rsid w:val="00EB1336"/>
    <w:rsid w:val="00EB1F17"/>
    <w:rsid w:val="00EB2130"/>
    <w:rsid w:val="00EB215B"/>
    <w:rsid w:val="00EB2D7B"/>
    <w:rsid w:val="00EB3C4C"/>
    <w:rsid w:val="00EB5EAF"/>
    <w:rsid w:val="00EB6655"/>
    <w:rsid w:val="00EB6964"/>
    <w:rsid w:val="00EB7211"/>
    <w:rsid w:val="00EB74FE"/>
    <w:rsid w:val="00EB7633"/>
    <w:rsid w:val="00EC0260"/>
    <w:rsid w:val="00EC195A"/>
    <w:rsid w:val="00EC23D6"/>
    <w:rsid w:val="00EC2656"/>
    <w:rsid w:val="00EC3D20"/>
    <w:rsid w:val="00EC5315"/>
    <w:rsid w:val="00EC54F9"/>
    <w:rsid w:val="00EC5FE9"/>
    <w:rsid w:val="00EC6106"/>
    <w:rsid w:val="00EC73B2"/>
    <w:rsid w:val="00EC7B20"/>
    <w:rsid w:val="00ED078D"/>
    <w:rsid w:val="00ED0FFE"/>
    <w:rsid w:val="00ED3920"/>
    <w:rsid w:val="00ED3D6B"/>
    <w:rsid w:val="00ED3F99"/>
    <w:rsid w:val="00ED5DEB"/>
    <w:rsid w:val="00ED5E6F"/>
    <w:rsid w:val="00EE1119"/>
    <w:rsid w:val="00EE269B"/>
    <w:rsid w:val="00EE30A6"/>
    <w:rsid w:val="00EE33C5"/>
    <w:rsid w:val="00EE3EC4"/>
    <w:rsid w:val="00EE4982"/>
    <w:rsid w:val="00EE508F"/>
    <w:rsid w:val="00EE58F5"/>
    <w:rsid w:val="00EE60B8"/>
    <w:rsid w:val="00EE60C1"/>
    <w:rsid w:val="00EE626E"/>
    <w:rsid w:val="00EE7E8E"/>
    <w:rsid w:val="00EF0306"/>
    <w:rsid w:val="00EF1A02"/>
    <w:rsid w:val="00EF1CA8"/>
    <w:rsid w:val="00EF1D2D"/>
    <w:rsid w:val="00EF1E5E"/>
    <w:rsid w:val="00EF2118"/>
    <w:rsid w:val="00EF3203"/>
    <w:rsid w:val="00EF3AC9"/>
    <w:rsid w:val="00EF4597"/>
    <w:rsid w:val="00EF48C3"/>
    <w:rsid w:val="00EF4F91"/>
    <w:rsid w:val="00EF578D"/>
    <w:rsid w:val="00EF5FBD"/>
    <w:rsid w:val="00EF6189"/>
    <w:rsid w:val="00EF7FD5"/>
    <w:rsid w:val="00F0105A"/>
    <w:rsid w:val="00F01545"/>
    <w:rsid w:val="00F015CA"/>
    <w:rsid w:val="00F020F3"/>
    <w:rsid w:val="00F02781"/>
    <w:rsid w:val="00F02985"/>
    <w:rsid w:val="00F02FE3"/>
    <w:rsid w:val="00F03816"/>
    <w:rsid w:val="00F04EF1"/>
    <w:rsid w:val="00F04F2D"/>
    <w:rsid w:val="00F05FAE"/>
    <w:rsid w:val="00F070AA"/>
    <w:rsid w:val="00F07455"/>
    <w:rsid w:val="00F1275E"/>
    <w:rsid w:val="00F142B7"/>
    <w:rsid w:val="00F1600A"/>
    <w:rsid w:val="00F16B41"/>
    <w:rsid w:val="00F17E85"/>
    <w:rsid w:val="00F2073F"/>
    <w:rsid w:val="00F21345"/>
    <w:rsid w:val="00F22523"/>
    <w:rsid w:val="00F22828"/>
    <w:rsid w:val="00F24003"/>
    <w:rsid w:val="00F249C3"/>
    <w:rsid w:val="00F24EF0"/>
    <w:rsid w:val="00F27D9F"/>
    <w:rsid w:val="00F30C16"/>
    <w:rsid w:val="00F323F3"/>
    <w:rsid w:val="00F32876"/>
    <w:rsid w:val="00F365AD"/>
    <w:rsid w:val="00F36823"/>
    <w:rsid w:val="00F37BF9"/>
    <w:rsid w:val="00F4040D"/>
    <w:rsid w:val="00F40B4D"/>
    <w:rsid w:val="00F41D3E"/>
    <w:rsid w:val="00F41DA4"/>
    <w:rsid w:val="00F4200B"/>
    <w:rsid w:val="00F4271E"/>
    <w:rsid w:val="00F45EB3"/>
    <w:rsid w:val="00F46104"/>
    <w:rsid w:val="00F474CF"/>
    <w:rsid w:val="00F50641"/>
    <w:rsid w:val="00F50891"/>
    <w:rsid w:val="00F51414"/>
    <w:rsid w:val="00F51561"/>
    <w:rsid w:val="00F51E0A"/>
    <w:rsid w:val="00F52567"/>
    <w:rsid w:val="00F532A6"/>
    <w:rsid w:val="00F53C68"/>
    <w:rsid w:val="00F547CF"/>
    <w:rsid w:val="00F55047"/>
    <w:rsid w:val="00F556F0"/>
    <w:rsid w:val="00F57FE2"/>
    <w:rsid w:val="00F6063B"/>
    <w:rsid w:val="00F60AA7"/>
    <w:rsid w:val="00F6214C"/>
    <w:rsid w:val="00F62E35"/>
    <w:rsid w:val="00F648CD"/>
    <w:rsid w:val="00F66037"/>
    <w:rsid w:val="00F67BB2"/>
    <w:rsid w:val="00F67D11"/>
    <w:rsid w:val="00F67F5A"/>
    <w:rsid w:val="00F70074"/>
    <w:rsid w:val="00F70624"/>
    <w:rsid w:val="00F70DA1"/>
    <w:rsid w:val="00F742E8"/>
    <w:rsid w:val="00F74487"/>
    <w:rsid w:val="00F74A17"/>
    <w:rsid w:val="00F7797B"/>
    <w:rsid w:val="00F80CFC"/>
    <w:rsid w:val="00F80DE5"/>
    <w:rsid w:val="00F80FA1"/>
    <w:rsid w:val="00F80FA4"/>
    <w:rsid w:val="00F83724"/>
    <w:rsid w:val="00F83891"/>
    <w:rsid w:val="00F84171"/>
    <w:rsid w:val="00F87B40"/>
    <w:rsid w:val="00F87C9B"/>
    <w:rsid w:val="00F907EE"/>
    <w:rsid w:val="00F90B3F"/>
    <w:rsid w:val="00F90D17"/>
    <w:rsid w:val="00F910A8"/>
    <w:rsid w:val="00F914B9"/>
    <w:rsid w:val="00F92BAC"/>
    <w:rsid w:val="00F92DFA"/>
    <w:rsid w:val="00F946C1"/>
    <w:rsid w:val="00F952BD"/>
    <w:rsid w:val="00F95A2C"/>
    <w:rsid w:val="00F96A51"/>
    <w:rsid w:val="00F96C50"/>
    <w:rsid w:val="00F97AA6"/>
    <w:rsid w:val="00FA1F4B"/>
    <w:rsid w:val="00FA20F6"/>
    <w:rsid w:val="00FA251C"/>
    <w:rsid w:val="00FA34B4"/>
    <w:rsid w:val="00FA365E"/>
    <w:rsid w:val="00FA4D23"/>
    <w:rsid w:val="00FA53D3"/>
    <w:rsid w:val="00FA656F"/>
    <w:rsid w:val="00FA6BAE"/>
    <w:rsid w:val="00FB03AE"/>
    <w:rsid w:val="00FB12F6"/>
    <w:rsid w:val="00FB15B2"/>
    <w:rsid w:val="00FB1A3F"/>
    <w:rsid w:val="00FB1EAA"/>
    <w:rsid w:val="00FB1F41"/>
    <w:rsid w:val="00FB26D7"/>
    <w:rsid w:val="00FB3C3D"/>
    <w:rsid w:val="00FB492E"/>
    <w:rsid w:val="00FB57EF"/>
    <w:rsid w:val="00FB5C12"/>
    <w:rsid w:val="00FB6173"/>
    <w:rsid w:val="00FB6642"/>
    <w:rsid w:val="00FB79D4"/>
    <w:rsid w:val="00FC0790"/>
    <w:rsid w:val="00FC0E34"/>
    <w:rsid w:val="00FC1D45"/>
    <w:rsid w:val="00FC40DA"/>
    <w:rsid w:val="00FC4365"/>
    <w:rsid w:val="00FC4CC4"/>
    <w:rsid w:val="00FC52DE"/>
    <w:rsid w:val="00FC64F6"/>
    <w:rsid w:val="00FD0E46"/>
    <w:rsid w:val="00FD29E4"/>
    <w:rsid w:val="00FD2FC3"/>
    <w:rsid w:val="00FD39EE"/>
    <w:rsid w:val="00FD3A16"/>
    <w:rsid w:val="00FD44D7"/>
    <w:rsid w:val="00FD4DC2"/>
    <w:rsid w:val="00FD6022"/>
    <w:rsid w:val="00FD679C"/>
    <w:rsid w:val="00FE0E00"/>
    <w:rsid w:val="00FE505F"/>
    <w:rsid w:val="00FE6397"/>
    <w:rsid w:val="00FE66A9"/>
    <w:rsid w:val="00FE6CAB"/>
    <w:rsid w:val="00FE6E45"/>
    <w:rsid w:val="00FE7049"/>
    <w:rsid w:val="00FE7BDB"/>
    <w:rsid w:val="00FF00B9"/>
    <w:rsid w:val="00FF0FFB"/>
    <w:rsid w:val="00FF25B5"/>
    <w:rsid w:val="00FF3C7E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>
      <o:colormru v:ext="edit" colors="#f97a07,black"/>
    </o:shapedefaults>
    <o:shapelayout v:ext="edit">
      <o:idmap v:ext="edit" data="2"/>
    </o:shapelayout>
  </w:shapeDefaults>
  <w:decimalSymbol w:val="."/>
  <w:listSeparator w:val=","/>
  <w14:docId w14:val="019BD53F"/>
  <w15:docId w15:val="{A0346CCC-5880-4DC7-AF9E-55030309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toa heading" w:semiHidden="1" w:unhideWhenUsed="1"/>
    <w:lsdException w:name="List" w:semiHidden="1" w:unhideWhenUsed="1"/>
    <w:lsdException w:name="List Bullet" w:uiPriority="1"/>
    <w:lsdException w:name="List Number" w:uiPriority="2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9" w:unhideWhenUsed="1"/>
    <w:lsdException w:name="List Bullet 3" w:semiHidden="1" w:uiPriority="19" w:unhideWhenUsed="1"/>
    <w:lsdException w:name="List Bullet 4" w:semiHidden="1" w:uiPriority="19" w:unhideWhenUsed="1"/>
    <w:lsdException w:name="List Bullet 5" w:semiHidden="1" w:uiPriority="19" w:unhideWhenUsed="1"/>
    <w:lsdException w:name="List Number 2" w:semiHidden="1" w:uiPriority="19" w:unhideWhenUsed="1"/>
    <w:lsdException w:name="List Number 3" w:semiHidden="1" w:uiPriority="19" w:unhideWhenUsed="1"/>
    <w:lsdException w:name="List Number 4" w:semiHidden="1" w:uiPriority="19" w:unhideWhenUsed="1"/>
    <w:lsdException w:name="List Number 5" w:semiHidden="1" w:uiPriority="19" w:unhideWhenUsed="1"/>
    <w:lsdException w:name="Title" w:uiPriority="9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8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5772"/>
    <w:pPr>
      <w:spacing w:before="120" w:after="12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rsid w:val="00215772"/>
    <w:pPr>
      <w:keepNext/>
      <w:numPr>
        <w:numId w:val="22"/>
      </w:numPr>
      <w:pBdr>
        <w:bottom w:val="single" w:sz="4" w:space="1" w:color="auto"/>
      </w:pBdr>
      <w:spacing w:before="240"/>
      <w:ind w:left="426"/>
      <w:outlineLvl w:val="0"/>
    </w:pPr>
    <w:rPr>
      <w:b/>
      <w:caps/>
      <w:color w:val="80808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215772"/>
    <w:pPr>
      <w:numPr>
        <w:numId w:val="5"/>
      </w:numPr>
      <w:ind w:left="567" w:hanging="567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rsid w:val="00215772"/>
    <w:pPr>
      <w:keepNext/>
      <w:numPr>
        <w:ilvl w:val="2"/>
        <w:numId w:val="22"/>
      </w:numPr>
      <w:outlineLvl w:val="2"/>
    </w:pPr>
    <w:rPr>
      <w:b/>
      <w:bCs/>
      <w:szCs w:val="26"/>
    </w:rPr>
  </w:style>
  <w:style w:type="paragraph" w:styleId="Heading4">
    <w:name w:val="heading 4"/>
    <w:basedOn w:val="Heading3"/>
    <w:next w:val="Normal"/>
    <w:link w:val="Heading4Char"/>
    <w:autoRedefine/>
    <w:rsid w:val="00215772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rsid w:val="00215772"/>
    <w:pPr>
      <w:numPr>
        <w:ilvl w:val="4"/>
        <w:numId w:val="2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215772"/>
    <w:pPr>
      <w:numPr>
        <w:ilvl w:val="5"/>
        <w:numId w:val="2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rsid w:val="00215772"/>
    <w:pPr>
      <w:numPr>
        <w:ilvl w:val="6"/>
        <w:numId w:val="22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215772"/>
    <w:pPr>
      <w:numPr>
        <w:ilvl w:val="7"/>
        <w:numId w:val="22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215772"/>
    <w:pPr>
      <w:numPr>
        <w:ilvl w:val="8"/>
        <w:numId w:val="22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5772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ystemReference">
    <w:name w:val="Form System Reference"/>
    <w:uiPriority w:val="1"/>
    <w:qFormat/>
    <w:rsid w:val="00215772"/>
    <w:rPr>
      <w:rFonts w:ascii="Arial" w:hAnsi="Arial"/>
      <w:b/>
      <w:sz w:val="18"/>
    </w:rPr>
  </w:style>
  <w:style w:type="character" w:customStyle="1" w:styleId="FormDownerDocReference">
    <w:name w:val="Form Downer Doc Reference"/>
    <w:uiPriority w:val="1"/>
    <w:qFormat/>
    <w:rsid w:val="00215772"/>
    <w:rPr>
      <w:rFonts w:ascii="Arial" w:hAnsi="Arial"/>
      <w:b/>
      <w:i/>
      <w:sz w:val="18"/>
    </w:rPr>
  </w:style>
  <w:style w:type="paragraph" w:styleId="Header">
    <w:name w:val="header"/>
    <w:link w:val="HeaderChar"/>
    <w:rsid w:val="00215772"/>
    <w:pPr>
      <w:tabs>
        <w:tab w:val="center" w:pos="4153"/>
        <w:tab w:val="right" w:pos="8306"/>
      </w:tabs>
      <w:jc w:val="right"/>
    </w:pPr>
    <w:rPr>
      <w:rFonts w:ascii="Century Gothic" w:hAnsi="Century Gothic"/>
      <w:b/>
      <w:sz w:val="32"/>
      <w:szCs w:val="24"/>
    </w:rPr>
  </w:style>
  <w:style w:type="paragraph" w:styleId="Footer">
    <w:name w:val="footer"/>
    <w:basedOn w:val="Normal"/>
    <w:link w:val="FooterChar"/>
    <w:rsid w:val="00215772"/>
    <w:pPr>
      <w:tabs>
        <w:tab w:val="center" w:pos="4153"/>
        <w:tab w:val="right" w:pos="8306"/>
      </w:tabs>
    </w:pPr>
  </w:style>
  <w:style w:type="paragraph" w:customStyle="1" w:styleId="FormTableHeading">
    <w:name w:val="Form Table Heading"/>
    <w:basedOn w:val="Normal"/>
    <w:qFormat/>
    <w:rsid w:val="00215772"/>
    <w:pPr>
      <w:spacing w:before="60" w:after="60"/>
    </w:pPr>
    <w:rPr>
      <w:b/>
      <w:caps/>
      <w:sz w:val="18"/>
    </w:rPr>
  </w:style>
  <w:style w:type="numbering" w:customStyle="1" w:styleId="DownerBulleted1">
    <w:name w:val="Downer Bulleted 1"/>
    <w:basedOn w:val="NoList"/>
    <w:rsid w:val="00215772"/>
    <w:pPr>
      <w:numPr>
        <w:numId w:val="1"/>
      </w:numPr>
    </w:pPr>
  </w:style>
  <w:style w:type="character" w:customStyle="1" w:styleId="FormSectionStepReference">
    <w:name w:val="Form Section/ Step Reference"/>
    <w:uiPriority w:val="1"/>
    <w:qFormat/>
    <w:rsid w:val="00215772"/>
    <w:rPr>
      <w:rFonts w:ascii="Arial" w:hAnsi="Arial"/>
      <w:b w:val="0"/>
      <w:i/>
      <w:sz w:val="18"/>
    </w:rPr>
  </w:style>
  <w:style w:type="paragraph" w:styleId="BalloonText">
    <w:name w:val="Balloon Text"/>
    <w:basedOn w:val="Normal"/>
    <w:link w:val="BalloonTextChar"/>
    <w:semiHidden/>
    <w:rsid w:val="0021577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215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15772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215772"/>
    <w:rPr>
      <w:b/>
      <w:bCs/>
    </w:rPr>
  </w:style>
  <w:style w:type="paragraph" w:styleId="TOCHeading">
    <w:name w:val="TOC Heading"/>
    <w:basedOn w:val="Heading1"/>
    <w:next w:val="Normal"/>
    <w:uiPriority w:val="39"/>
    <w:rsid w:val="00215772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215772"/>
    <w:pPr>
      <w:spacing w:before="0" w:after="100" w:line="276" w:lineRule="auto"/>
      <w:ind w:left="220"/>
    </w:pPr>
    <w:rPr>
      <w:rFonts w:ascii="Calibri" w:hAnsi="Calibri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15772"/>
    <w:pPr>
      <w:tabs>
        <w:tab w:val="right" w:leader="dot" w:pos="9628"/>
      </w:tabs>
      <w:spacing w:before="0" w:after="100" w:line="276" w:lineRule="auto"/>
    </w:pPr>
    <w:rPr>
      <w:rFonts w:ascii="Calibri" w:hAnsi="Calibri"/>
      <w:noProof/>
      <w:szCs w:val="22"/>
      <w:lang w:val="en-US" w:eastAsia="en-US"/>
    </w:rPr>
  </w:style>
  <w:style w:type="character" w:customStyle="1" w:styleId="FormMinorUnderlinedHeading">
    <w:name w:val="Form Minor Underlined Heading"/>
    <w:uiPriority w:val="1"/>
    <w:qFormat/>
    <w:rsid w:val="00215772"/>
    <w:rPr>
      <w:rFonts w:ascii="Arial" w:hAnsi="Arial"/>
      <w:sz w:val="18"/>
      <w:u w:val="single"/>
    </w:rPr>
  </w:style>
  <w:style w:type="paragraph" w:customStyle="1" w:styleId="DocumentTitle">
    <w:name w:val="Document Title"/>
    <w:basedOn w:val="Normal"/>
    <w:qFormat/>
    <w:rsid w:val="00215772"/>
    <w:pPr>
      <w:jc w:val="right"/>
    </w:pPr>
    <w:rPr>
      <w:b/>
      <w:sz w:val="32"/>
      <w:szCs w:val="32"/>
    </w:rPr>
  </w:style>
  <w:style w:type="character" w:customStyle="1" w:styleId="InstructionalText">
    <w:name w:val="Instructional Text"/>
    <w:uiPriority w:val="1"/>
    <w:qFormat/>
    <w:rsid w:val="00215772"/>
    <w:rPr>
      <w:rFonts w:ascii="Arial" w:hAnsi="Arial"/>
      <w:i/>
      <w:color w:val="0000CC"/>
      <w:sz w:val="18"/>
      <w:szCs w:val="18"/>
    </w:rPr>
  </w:style>
  <w:style w:type="paragraph" w:styleId="Revision">
    <w:name w:val="Revision"/>
    <w:hidden/>
    <w:uiPriority w:val="99"/>
    <w:semiHidden/>
    <w:rsid w:val="00215772"/>
    <w:rPr>
      <w:rFonts w:ascii="Arial" w:hAnsi="Arial"/>
      <w:color w:val="000080"/>
      <w:sz w:val="24"/>
      <w:szCs w:val="24"/>
      <w:lang w:val="en-NZ"/>
    </w:rPr>
  </w:style>
  <w:style w:type="character" w:styleId="Hyperlink">
    <w:name w:val="Hyperlink"/>
    <w:rsid w:val="00215772"/>
    <w:rPr>
      <w:b/>
      <w:i/>
      <w:color w:val="3366FF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215772"/>
    <w:pPr>
      <w:spacing w:before="0" w:after="100" w:line="276" w:lineRule="auto"/>
      <w:ind w:left="440"/>
    </w:pPr>
    <w:rPr>
      <w:rFonts w:ascii="Calibri" w:hAnsi="Calibri"/>
      <w:szCs w:val="22"/>
      <w:lang w:val="en-US" w:eastAsia="en-US"/>
    </w:rPr>
  </w:style>
  <w:style w:type="paragraph" w:customStyle="1" w:styleId="Bullet1">
    <w:name w:val="Bullet 1"/>
    <w:basedOn w:val="Normal"/>
    <w:link w:val="Bullet1Char"/>
    <w:rsid w:val="00215772"/>
    <w:pPr>
      <w:numPr>
        <w:numId w:val="4"/>
      </w:numPr>
    </w:pPr>
    <w:rPr>
      <w:szCs w:val="20"/>
    </w:rPr>
  </w:style>
  <w:style w:type="character" w:customStyle="1" w:styleId="Bullet1Char">
    <w:name w:val="Bullet 1 Char"/>
    <w:link w:val="Bullet1"/>
    <w:rsid w:val="00215772"/>
    <w:rPr>
      <w:rFonts w:ascii="Arial" w:hAnsi="Arial"/>
    </w:rPr>
  </w:style>
  <w:style w:type="character" w:customStyle="1" w:styleId="CommentTextChar">
    <w:name w:val="Comment Text Char"/>
    <w:link w:val="CommentText"/>
    <w:uiPriority w:val="99"/>
    <w:semiHidden/>
    <w:rsid w:val="00215772"/>
    <w:rPr>
      <w:rFonts w:ascii="Arial" w:hAnsi="Arial"/>
    </w:rPr>
  </w:style>
  <w:style w:type="paragraph" w:customStyle="1" w:styleId="NormalNumbered">
    <w:name w:val="Normal Numbered"/>
    <w:basedOn w:val="Normal"/>
    <w:link w:val="NormalNumberedChar"/>
    <w:qFormat/>
    <w:rsid w:val="00215772"/>
    <w:pPr>
      <w:numPr>
        <w:numId w:val="23"/>
      </w:numPr>
    </w:pPr>
  </w:style>
  <w:style w:type="character" w:customStyle="1" w:styleId="Heading1Char">
    <w:name w:val="Heading 1 Char"/>
    <w:link w:val="Heading1"/>
    <w:rsid w:val="00215772"/>
    <w:rPr>
      <w:rFonts w:ascii="Arial" w:hAnsi="Arial"/>
      <w:b/>
      <w:caps/>
      <w:color w:val="808080"/>
      <w:sz w:val="32"/>
      <w:szCs w:val="32"/>
    </w:rPr>
  </w:style>
  <w:style w:type="character" w:customStyle="1" w:styleId="NormalNumberedChar">
    <w:name w:val="Normal Numbered Char"/>
    <w:link w:val="NormalNumbered"/>
    <w:rsid w:val="00215772"/>
    <w:rPr>
      <w:rFonts w:ascii="Arial" w:hAnsi="Arial"/>
      <w:szCs w:val="24"/>
    </w:rPr>
  </w:style>
  <w:style w:type="paragraph" w:customStyle="1" w:styleId="Bullet2">
    <w:name w:val="Bullet 2"/>
    <w:basedOn w:val="Bullet1"/>
    <w:link w:val="Bullet2Char"/>
    <w:rsid w:val="00215772"/>
    <w:pPr>
      <w:numPr>
        <w:numId w:val="0"/>
      </w:numPr>
    </w:pPr>
  </w:style>
  <w:style w:type="character" w:customStyle="1" w:styleId="Bullet2Char">
    <w:name w:val="Bullet 2 Char"/>
    <w:link w:val="Bullet2"/>
    <w:rsid w:val="00215772"/>
    <w:rPr>
      <w:rFonts w:ascii="Arial" w:hAnsi="Arial"/>
    </w:rPr>
  </w:style>
  <w:style w:type="paragraph" w:styleId="NormalWeb">
    <w:name w:val="Normal (Web)"/>
    <w:basedOn w:val="Normal"/>
    <w:rsid w:val="00215772"/>
    <w:pPr>
      <w:spacing w:before="100" w:beforeAutospacing="1" w:after="100" w:afterAutospacing="1"/>
    </w:pPr>
    <w:rPr>
      <w:rFonts w:eastAsia="Arial Unicode MS" w:cs="Arial"/>
      <w:color w:val="000000"/>
      <w:sz w:val="18"/>
      <w:szCs w:val="18"/>
      <w:lang w:eastAsia="en-US"/>
    </w:rPr>
  </w:style>
  <w:style w:type="character" w:customStyle="1" w:styleId="Heading2Char">
    <w:name w:val="Heading 2 Char"/>
    <w:link w:val="Heading2"/>
    <w:rsid w:val="00215772"/>
    <w:rPr>
      <w:rFonts w:ascii="Arial" w:hAnsi="Arial"/>
      <w:b/>
      <w:sz w:val="24"/>
      <w:szCs w:val="24"/>
    </w:rPr>
  </w:style>
  <w:style w:type="character" w:customStyle="1" w:styleId="Heading3Char">
    <w:name w:val="Heading 3 Char"/>
    <w:link w:val="Heading3"/>
    <w:rsid w:val="00215772"/>
    <w:rPr>
      <w:rFonts w:ascii="Arial" w:hAnsi="Arial"/>
      <w:b/>
      <w:bCs/>
      <w:szCs w:val="26"/>
    </w:rPr>
  </w:style>
  <w:style w:type="character" w:customStyle="1" w:styleId="Heading4Char">
    <w:name w:val="Heading 4 Char"/>
    <w:link w:val="Heading4"/>
    <w:rsid w:val="00215772"/>
    <w:rPr>
      <w:rFonts w:ascii="Arial" w:hAnsi="Arial"/>
      <w:b/>
      <w:bCs/>
      <w:szCs w:val="26"/>
    </w:rPr>
  </w:style>
  <w:style w:type="paragraph" w:customStyle="1" w:styleId="TableofContentsHeading">
    <w:name w:val="Table of Contents Heading"/>
    <w:basedOn w:val="Normal"/>
    <w:link w:val="TableofContentsHeadingChar"/>
    <w:rsid w:val="00215772"/>
    <w:pPr>
      <w:pBdr>
        <w:bottom w:val="single" w:sz="4" w:space="1" w:color="auto"/>
      </w:pBdr>
      <w:spacing w:after="260"/>
    </w:pPr>
    <w:rPr>
      <w:b/>
      <w:caps/>
      <w:color w:val="808080"/>
      <w:sz w:val="32"/>
      <w:szCs w:val="32"/>
    </w:rPr>
  </w:style>
  <w:style w:type="character" w:customStyle="1" w:styleId="TableofContentsHeadingChar">
    <w:name w:val="Table of Contents Heading Char"/>
    <w:link w:val="TableofContentsHeading"/>
    <w:rsid w:val="00215772"/>
    <w:rPr>
      <w:rFonts w:ascii="Arial" w:hAnsi="Arial"/>
      <w:b/>
      <w:caps/>
      <w:color w:val="808080"/>
      <w:sz w:val="32"/>
      <w:szCs w:val="32"/>
    </w:rPr>
  </w:style>
  <w:style w:type="paragraph" w:customStyle="1" w:styleId="TableHeading">
    <w:name w:val="Table Heading"/>
    <w:basedOn w:val="Normal"/>
    <w:rsid w:val="00215772"/>
    <w:rPr>
      <w:b/>
      <w:color w:val="FFFFFF"/>
    </w:rPr>
  </w:style>
  <w:style w:type="paragraph" w:customStyle="1" w:styleId="PrePostTableSpace">
    <w:name w:val="Pre/ Post Table Space"/>
    <w:basedOn w:val="Normal"/>
    <w:qFormat/>
    <w:rsid w:val="00215772"/>
    <w:pPr>
      <w:tabs>
        <w:tab w:val="left" w:pos="2717"/>
        <w:tab w:val="left" w:pos="5322"/>
      </w:tabs>
      <w:spacing w:before="0" w:after="0"/>
      <w:ind w:left="113"/>
    </w:pPr>
    <w:rPr>
      <w:szCs w:val="20"/>
    </w:rPr>
  </w:style>
  <w:style w:type="paragraph" w:customStyle="1" w:styleId="ProcessStepTitle">
    <w:name w:val="Process Step Title"/>
    <w:basedOn w:val="Normal"/>
    <w:rsid w:val="00215772"/>
    <w:pPr>
      <w:jc w:val="center"/>
    </w:pPr>
    <w:rPr>
      <w:b/>
      <w:szCs w:val="20"/>
    </w:rPr>
  </w:style>
  <w:style w:type="paragraph" w:customStyle="1" w:styleId="AnnexHeading1">
    <w:name w:val="Annex Heading 1"/>
    <w:basedOn w:val="Heading1"/>
    <w:next w:val="Normal"/>
    <w:rsid w:val="00215772"/>
    <w:pPr>
      <w:numPr>
        <w:numId w:val="0"/>
      </w:numPr>
      <w:spacing w:after="0"/>
      <w:ind w:left="-6"/>
    </w:pPr>
  </w:style>
  <w:style w:type="paragraph" w:customStyle="1" w:styleId="AnnexHeading2">
    <w:name w:val="Annex Heading 2"/>
    <w:basedOn w:val="Heading2"/>
    <w:next w:val="Normal"/>
    <w:rsid w:val="00215772"/>
    <w:pPr>
      <w:numPr>
        <w:numId w:val="0"/>
      </w:numPr>
    </w:pPr>
  </w:style>
  <w:style w:type="paragraph" w:customStyle="1" w:styleId="AnnexHeading3">
    <w:name w:val="Annex Heading 3"/>
    <w:basedOn w:val="Heading3"/>
    <w:next w:val="Normal"/>
    <w:rsid w:val="00215772"/>
    <w:pPr>
      <w:numPr>
        <w:ilvl w:val="0"/>
        <w:numId w:val="0"/>
      </w:numPr>
    </w:pPr>
  </w:style>
  <w:style w:type="paragraph" w:styleId="ListParagraph0">
    <w:name w:val="List Paragraph"/>
    <w:basedOn w:val="Normal"/>
    <w:uiPriority w:val="99"/>
    <w:rsid w:val="00215772"/>
    <w:pPr>
      <w:ind w:left="720"/>
      <w:contextualSpacing/>
    </w:pPr>
  </w:style>
  <w:style w:type="character" w:styleId="PlaceholderText">
    <w:name w:val="Placeholder Text"/>
    <w:uiPriority w:val="99"/>
    <w:rsid w:val="00215772"/>
    <w:rPr>
      <w:color w:val="808080"/>
    </w:rPr>
  </w:style>
  <w:style w:type="paragraph" w:customStyle="1" w:styleId="FormTableText">
    <w:name w:val="Form Table Text"/>
    <w:basedOn w:val="Normal"/>
    <w:qFormat/>
    <w:rsid w:val="00215772"/>
    <w:pPr>
      <w:spacing w:before="60" w:after="60"/>
    </w:pPr>
    <w:rPr>
      <w:sz w:val="18"/>
      <w:szCs w:val="20"/>
    </w:rPr>
  </w:style>
  <w:style w:type="paragraph" w:customStyle="1" w:styleId="FormTableBullet1">
    <w:name w:val="Form Table Bullet 1"/>
    <w:basedOn w:val="Bullet1"/>
    <w:qFormat/>
    <w:rsid w:val="00215772"/>
    <w:pPr>
      <w:numPr>
        <w:numId w:val="2"/>
      </w:numPr>
      <w:spacing w:before="60" w:after="60"/>
    </w:pPr>
    <w:rPr>
      <w:sz w:val="18"/>
      <w:szCs w:val="22"/>
    </w:rPr>
  </w:style>
  <w:style w:type="paragraph" w:customStyle="1" w:styleId="FormTableBullet2">
    <w:name w:val="Form Table Bullet 2"/>
    <w:basedOn w:val="Bullet2"/>
    <w:qFormat/>
    <w:rsid w:val="00215772"/>
    <w:pPr>
      <w:numPr>
        <w:ilvl w:val="1"/>
        <w:numId w:val="4"/>
      </w:numPr>
      <w:spacing w:before="60" w:after="60"/>
      <w:ind w:left="678"/>
    </w:pPr>
    <w:rPr>
      <w:sz w:val="18"/>
      <w:szCs w:val="22"/>
    </w:rPr>
  </w:style>
  <w:style w:type="paragraph" w:customStyle="1" w:styleId="FormTableNumberedList">
    <w:name w:val="Form Table Numbered List"/>
    <w:basedOn w:val="NormalNumbered"/>
    <w:qFormat/>
    <w:rsid w:val="00215772"/>
    <w:pPr>
      <w:numPr>
        <w:numId w:val="3"/>
      </w:numPr>
      <w:spacing w:before="60" w:after="60"/>
      <w:ind w:left="357" w:hanging="357"/>
    </w:pPr>
    <w:rPr>
      <w:sz w:val="18"/>
      <w:szCs w:val="22"/>
    </w:rPr>
  </w:style>
  <w:style w:type="character" w:customStyle="1" w:styleId="DownerDocReference">
    <w:name w:val="Downer Doc Reference"/>
    <w:uiPriority w:val="1"/>
    <w:qFormat/>
    <w:rsid w:val="00215772"/>
    <w:rPr>
      <w:rFonts w:ascii="Arial" w:hAnsi="Arial"/>
      <w:b/>
      <w:i/>
      <w:sz w:val="20"/>
    </w:rPr>
  </w:style>
  <w:style w:type="paragraph" w:customStyle="1" w:styleId="FooterText">
    <w:name w:val="Footer Text"/>
    <w:basedOn w:val="Footer"/>
    <w:qFormat/>
    <w:rsid w:val="00215772"/>
    <w:pPr>
      <w:pBdr>
        <w:top w:val="single" w:sz="4" w:space="0" w:color="7F7F7F"/>
      </w:pBdr>
      <w:tabs>
        <w:tab w:val="clear" w:pos="4153"/>
        <w:tab w:val="clear" w:pos="8306"/>
        <w:tab w:val="center" w:pos="5040"/>
        <w:tab w:val="right" w:pos="9781"/>
      </w:tabs>
      <w:spacing w:before="60" w:after="60"/>
    </w:pPr>
    <w:rPr>
      <w:sz w:val="16"/>
      <w:szCs w:val="16"/>
    </w:rPr>
  </w:style>
  <w:style w:type="paragraph" w:styleId="BodyText">
    <w:name w:val="Body Text"/>
    <w:basedOn w:val="Normal"/>
    <w:link w:val="BodyTextChar"/>
    <w:rsid w:val="00E51A3B"/>
    <w:pPr>
      <w:spacing w:before="180" w:after="180" w:line="240" w:lineRule="atLeast"/>
    </w:pPr>
  </w:style>
  <w:style w:type="character" w:customStyle="1" w:styleId="BodyTextChar">
    <w:name w:val="Body Text Char"/>
    <w:basedOn w:val="DefaultParagraphFont"/>
    <w:link w:val="BodyText"/>
    <w:rsid w:val="00E51A3B"/>
    <w:rPr>
      <w:rFonts w:asciiTheme="minorHAnsi" w:hAnsiTheme="minorHAnsi"/>
      <w:sz w:val="22"/>
      <w:szCs w:val="24"/>
    </w:rPr>
  </w:style>
  <w:style w:type="paragraph" w:customStyle="1" w:styleId="AltHeading1">
    <w:name w:val="Alt Heading 1"/>
    <w:basedOn w:val="Heading1"/>
    <w:next w:val="BodyText"/>
    <w:uiPriority w:val="1"/>
    <w:rsid w:val="00E51A3B"/>
    <w:pPr>
      <w:numPr>
        <w:numId w:val="9"/>
      </w:numPr>
    </w:pPr>
    <w:rPr>
      <w:bCs/>
    </w:rPr>
  </w:style>
  <w:style w:type="paragraph" w:customStyle="1" w:styleId="AltHeading2">
    <w:name w:val="Alt Heading 2"/>
    <w:basedOn w:val="Heading2"/>
    <w:next w:val="BodyText"/>
    <w:uiPriority w:val="1"/>
    <w:rsid w:val="00E51A3B"/>
    <w:pPr>
      <w:numPr>
        <w:ilvl w:val="1"/>
        <w:numId w:val="9"/>
      </w:numPr>
    </w:pPr>
  </w:style>
  <w:style w:type="paragraph" w:customStyle="1" w:styleId="AltHeading3">
    <w:name w:val="Alt Heading 3"/>
    <w:basedOn w:val="Heading3"/>
    <w:next w:val="BodyText"/>
    <w:uiPriority w:val="1"/>
    <w:rsid w:val="00E51A3B"/>
    <w:pPr>
      <w:numPr>
        <w:numId w:val="9"/>
      </w:numPr>
    </w:pPr>
  </w:style>
  <w:style w:type="paragraph" w:customStyle="1" w:styleId="AltHeading4">
    <w:name w:val="Alt Heading 4"/>
    <w:basedOn w:val="Heading4"/>
    <w:next w:val="BodyText"/>
    <w:uiPriority w:val="1"/>
    <w:rsid w:val="00E51A3B"/>
    <w:pPr>
      <w:numPr>
        <w:numId w:val="9"/>
      </w:numPr>
    </w:pPr>
  </w:style>
  <w:style w:type="paragraph" w:styleId="Title">
    <w:name w:val="Title"/>
    <w:basedOn w:val="Normal"/>
    <w:next w:val="BodyText"/>
    <w:link w:val="TitleChar"/>
    <w:uiPriority w:val="9"/>
    <w:rsid w:val="00E51A3B"/>
    <w:pPr>
      <w:spacing w:before="240"/>
    </w:pPr>
    <w:rPr>
      <w:rFonts w:asciiTheme="majorHAnsi" w:eastAsiaTheme="majorEastAsia" w:hAnsiTheme="majorHAnsi" w:cstheme="majorBidi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E51A3B"/>
    <w:rPr>
      <w:rFonts w:asciiTheme="majorHAnsi" w:eastAsiaTheme="majorEastAsia" w:hAnsiTheme="majorHAnsi" w:cstheme="majorBidi"/>
      <w:sz w:val="72"/>
      <w:szCs w:val="52"/>
      <w:lang w:eastAsia="en-US"/>
    </w:rPr>
  </w:style>
  <w:style w:type="paragraph" w:styleId="Subtitle">
    <w:name w:val="Subtitle"/>
    <w:basedOn w:val="Normal"/>
    <w:next w:val="BodyText"/>
    <w:link w:val="SubtitleChar"/>
    <w:uiPriority w:val="10"/>
    <w:rsid w:val="00E51A3B"/>
    <w:pPr>
      <w:numPr>
        <w:ilvl w:val="1"/>
      </w:numPr>
      <w:spacing w:before="20" w:after="60"/>
    </w:pPr>
    <w:rPr>
      <w:rFonts w:eastAsiaTheme="majorEastAsia" w:cstheme="majorBidi"/>
      <w:iCs/>
      <w:sz w:val="44"/>
    </w:rPr>
  </w:style>
  <w:style w:type="character" w:customStyle="1" w:styleId="SubtitleChar">
    <w:name w:val="Subtitle Char"/>
    <w:basedOn w:val="DefaultParagraphFont"/>
    <w:link w:val="Subtitle"/>
    <w:uiPriority w:val="10"/>
    <w:rsid w:val="00E51A3B"/>
    <w:rPr>
      <w:rFonts w:asciiTheme="minorHAnsi" w:eastAsiaTheme="majorEastAsia" w:hAnsiTheme="minorHAnsi" w:cstheme="majorBidi"/>
      <w:iCs/>
      <w:sz w:val="44"/>
      <w:szCs w:val="24"/>
      <w:lang w:eastAsia="en-US"/>
    </w:rPr>
  </w:style>
  <w:style w:type="paragraph" w:styleId="BodyText2">
    <w:name w:val="Body Text 2"/>
    <w:basedOn w:val="BodyText"/>
    <w:link w:val="BodyText2Char"/>
    <w:uiPriority w:val="99"/>
    <w:rsid w:val="00E51A3B"/>
    <w:pPr>
      <w:numPr>
        <w:ilvl w:val="1"/>
      </w:numPr>
      <w:tabs>
        <w:tab w:val="left" w:pos="567"/>
      </w:tabs>
    </w:pPr>
  </w:style>
  <w:style w:type="character" w:customStyle="1" w:styleId="BodyText2Char">
    <w:name w:val="Body Text 2 Char"/>
    <w:basedOn w:val="DefaultParagraphFont"/>
    <w:link w:val="BodyText2"/>
    <w:uiPriority w:val="99"/>
    <w:rsid w:val="00E51A3B"/>
    <w:rPr>
      <w:rFonts w:asciiTheme="minorHAnsi" w:hAnsiTheme="minorHAnsi"/>
      <w:sz w:val="22"/>
      <w:szCs w:val="24"/>
    </w:rPr>
  </w:style>
  <w:style w:type="character" w:customStyle="1" w:styleId="HeaderChar">
    <w:name w:val="Header Char"/>
    <w:basedOn w:val="DefaultParagraphFont"/>
    <w:link w:val="Header"/>
    <w:rsid w:val="00E51A3B"/>
    <w:rPr>
      <w:rFonts w:ascii="Century Gothic" w:hAnsi="Century Gothic"/>
      <w:b/>
      <w:sz w:val="32"/>
      <w:szCs w:val="24"/>
    </w:rPr>
  </w:style>
  <w:style w:type="character" w:customStyle="1" w:styleId="FooterChar">
    <w:name w:val="Footer Char"/>
    <w:basedOn w:val="DefaultParagraphFont"/>
    <w:link w:val="Footer"/>
    <w:rsid w:val="00E51A3B"/>
    <w:rPr>
      <w:rFonts w:ascii="Arial" w:hAnsi="Arial"/>
      <w:szCs w:val="24"/>
    </w:rPr>
  </w:style>
  <w:style w:type="paragraph" w:styleId="ListNumber0">
    <w:name w:val="List Number"/>
    <w:basedOn w:val="Normal"/>
    <w:uiPriority w:val="2"/>
    <w:rsid w:val="00E51A3B"/>
    <w:pPr>
      <w:numPr>
        <w:numId w:val="16"/>
      </w:numPr>
      <w:spacing w:before="180" w:line="240" w:lineRule="atLeast"/>
      <w:contextualSpacing/>
    </w:pPr>
  </w:style>
  <w:style w:type="paragraph" w:styleId="ListBullet0">
    <w:name w:val="List Bullet"/>
    <w:basedOn w:val="Normal"/>
    <w:uiPriority w:val="1"/>
    <w:rsid w:val="00E51A3B"/>
    <w:pPr>
      <w:numPr>
        <w:numId w:val="15"/>
      </w:numPr>
      <w:spacing w:before="180" w:line="240" w:lineRule="atLeast"/>
      <w:contextualSpacing/>
    </w:pPr>
  </w:style>
  <w:style w:type="table" w:customStyle="1" w:styleId="MinutesTable">
    <w:name w:val="Minutes Table"/>
    <w:basedOn w:val="TableNormal"/>
    <w:uiPriority w:val="99"/>
    <w:rsid w:val="00E51A3B"/>
    <w:pPr>
      <w:jc w:val="center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insideH w:val="dotted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TableText">
    <w:name w:val="Table Text"/>
    <w:basedOn w:val="Normal"/>
    <w:uiPriority w:val="4"/>
    <w:rsid w:val="00E51A3B"/>
    <w:pPr>
      <w:spacing w:before="40" w:after="40"/>
    </w:pPr>
  </w:style>
  <w:style w:type="paragraph" w:customStyle="1" w:styleId="TableBullet">
    <w:name w:val="Table Bullet"/>
    <w:basedOn w:val="TableText"/>
    <w:uiPriority w:val="5"/>
    <w:rsid w:val="00E51A3B"/>
    <w:pPr>
      <w:numPr>
        <w:numId w:val="19"/>
      </w:numPr>
      <w:contextualSpacing/>
    </w:pPr>
  </w:style>
  <w:style w:type="paragraph" w:customStyle="1" w:styleId="TableNumber">
    <w:name w:val="Table Number"/>
    <w:basedOn w:val="TableText"/>
    <w:uiPriority w:val="5"/>
    <w:rsid w:val="00E51A3B"/>
    <w:pPr>
      <w:numPr>
        <w:numId w:val="20"/>
      </w:numPr>
      <w:contextualSpacing/>
    </w:pPr>
  </w:style>
  <w:style w:type="character" w:customStyle="1" w:styleId="Heading5Char">
    <w:name w:val="Heading 5 Char"/>
    <w:basedOn w:val="DefaultParagraphFont"/>
    <w:link w:val="Heading5"/>
    <w:rsid w:val="00E51A3B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51A3B"/>
    <w:rPr>
      <w:b/>
      <w:bCs/>
      <w:szCs w:val="22"/>
    </w:rPr>
  </w:style>
  <w:style w:type="paragraph" w:styleId="BodyText3">
    <w:name w:val="Body Text 3"/>
    <w:basedOn w:val="BodyText"/>
    <w:link w:val="BodyText3Char"/>
    <w:uiPriority w:val="99"/>
    <w:rsid w:val="00E51A3B"/>
    <w:pPr>
      <w:numPr>
        <w:ilvl w:val="2"/>
      </w:numPr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51A3B"/>
    <w:rPr>
      <w:rFonts w:asciiTheme="minorHAnsi" w:hAnsiTheme="minorHAnsi"/>
      <w:sz w:val="22"/>
      <w:szCs w:val="16"/>
    </w:rPr>
  </w:style>
  <w:style w:type="paragraph" w:styleId="TOC4">
    <w:name w:val="toc 4"/>
    <w:basedOn w:val="TOC1"/>
    <w:next w:val="Normal"/>
    <w:uiPriority w:val="39"/>
    <w:rsid w:val="00E51A3B"/>
    <w:pPr>
      <w:tabs>
        <w:tab w:val="left" w:pos="425"/>
      </w:tabs>
      <w:spacing w:before="180"/>
      <w:ind w:left="425" w:hanging="425"/>
    </w:pPr>
  </w:style>
  <w:style w:type="paragraph" w:customStyle="1" w:styleId="AltHeading5">
    <w:name w:val="Alt Heading 5"/>
    <w:basedOn w:val="Heading5"/>
    <w:next w:val="BodyText"/>
    <w:uiPriority w:val="1"/>
    <w:rsid w:val="00E51A3B"/>
    <w:pPr>
      <w:numPr>
        <w:numId w:val="9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E51A3B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8"/>
    <w:rsid w:val="00E51A3B"/>
    <w:pPr>
      <w:spacing w:before="320" w:after="320" w:line="240" w:lineRule="atLeast"/>
      <w:ind w:left="567" w:right="567"/>
      <w:jc w:val="center"/>
    </w:pPr>
    <w:rPr>
      <w:i/>
      <w:iCs/>
      <w:color w:val="4F81B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8"/>
    <w:rsid w:val="00E51A3B"/>
    <w:rPr>
      <w:rFonts w:asciiTheme="minorHAnsi" w:eastAsiaTheme="minorHAnsi" w:hAnsiTheme="minorHAnsi" w:cstheme="minorBidi"/>
      <w:i/>
      <w:iCs/>
      <w:color w:val="4F81BD" w:themeColor="accent1"/>
      <w:sz w:val="24"/>
      <w:szCs w:val="22"/>
      <w:lang w:eastAsia="en-US"/>
    </w:rPr>
  </w:style>
  <w:style w:type="character" w:customStyle="1" w:styleId="HighlightGreen">
    <w:name w:val="Highlight Green"/>
    <w:basedOn w:val="DefaultParagraphFont"/>
    <w:uiPriority w:val="3"/>
    <w:rsid w:val="00E51A3B"/>
    <w:rPr>
      <w:color w:val="8064A2" w:themeColor="accent4"/>
    </w:rPr>
  </w:style>
  <w:style w:type="character" w:customStyle="1" w:styleId="HighlightBlue">
    <w:name w:val="Highlight Blue"/>
    <w:basedOn w:val="DefaultParagraphFont"/>
    <w:uiPriority w:val="3"/>
    <w:rsid w:val="00E51A3B"/>
    <w:rPr>
      <w:color w:val="9BBB59" w:themeColor="accent3"/>
    </w:rPr>
  </w:style>
  <w:style w:type="paragraph" w:customStyle="1" w:styleId="FigureStyle">
    <w:name w:val="Figure Style"/>
    <w:basedOn w:val="BodyText"/>
    <w:uiPriority w:val="4"/>
    <w:semiHidden/>
    <w:qFormat/>
    <w:rsid w:val="00E51A3B"/>
    <w:pPr>
      <w:keepNext/>
      <w:spacing w:before="240" w:line="240" w:lineRule="auto"/>
      <w:jc w:val="center"/>
    </w:pPr>
  </w:style>
  <w:style w:type="paragraph" w:styleId="TOC5">
    <w:name w:val="toc 5"/>
    <w:basedOn w:val="TOC2"/>
    <w:next w:val="Normal"/>
    <w:uiPriority w:val="39"/>
    <w:rsid w:val="00E51A3B"/>
    <w:pPr>
      <w:tabs>
        <w:tab w:val="left" w:pos="992"/>
      </w:tabs>
      <w:ind w:left="1417" w:hanging="992"/>
    </w:pPr>
  </w:style>
  <w:style w:type="paragraph" w:styleId="TOC6">
    <w:name w:val="toc 6"/>
    <w:basedOn w:val="TOC3"/>
    <w:next w:val="Normal"/>
    <w:uiPriority w:val="39"/>
    <w:rsid w:val="00E51A3B"/>
    <w:pPr>
      <w:tabs>
        <w:tab w:val="left" w:pos="1843"/>
      </w:tabs>
      <w:ind w:left="2835" w:hanging="1843"/>
    </w:pPr>
    <w:rPr>
      <w:noProof/>
    </w:rPr>
  </w:style>
  <w:style w:type="paragraph" w:styleId="TOC7">
    <w:name w:val="toc 7"/>
    <w:basedOn w:val="TOC1"/>
    <w:next w:val="Normal"/>
    <w:uiPriority w:val="39"/>
    <w:rsid w:val="00E51A3B"/>
    <w:pPr>
      <w:tabs>
        <w:tab w:val="left" w:pos="1559"/>
      </w:tabs>
      <w:spacing w:before="240"/>
    </w:pPr>
  </w:style>
  <w:style w:type="paragraph" w:styleId="TOC8">
    <w:name w:val="toc 8"/>
    <w:basedOn w:val="Normal"/>
    <w:next w:val="Normal"/>
    <w:uiPriority w:val="39"/>
    <w:rsid w:val="00E51A3B"/>
    <w:pPr>
      <w:tabs>
        <w:tab w:val="left" w:pos="851"/>
        <w:tab w:val="right" w:pos="9639"/>
      </w:tabs>
      <w:spacing w:after="60"/>
      <w:ind w:left="851" w:hanging="851"/>
    </w:pPr>
    <w:rPr>
      <w:sz w:val="16"/>
    </w:rPr>
  </w:style>
  <w:style w:type="paragraph" w:styleId="TOC9">
    <w:name w:val="toc 9"/>
    <w:basedOn w:val="Normal"/>
    <w:next w:val="Normal"/>
    <w:uiPriority w:val="39"/>
    <w:rsid w:val="00E51A3B"/>
    <w:pPr>
      <w:tabs>
        <w:tab w:val="left" w:pos="1418"/>
        <w:tab w:val="right" w:pos="9639"/>
      </w:tabs>
      <w:spacing w:after="60"/>
      <w:ind w:left="1134" w:hanging="1134"/>
    </w:pPr>
  </w:style>
  <w:style w:type="numbering" w:customStyle="1" w:styleId="ListNumber">
    <w:name w:val="List_Number"/>
    <w:uiPriority w:val="99"/>
    <w:rsid w:val="00E51A3B"/>
    <w:pPr>
      <w:numPr>
        <w:numId w:val="16"/>
      </w:numPr>
    </w:pPr>
  </w:style>
  <w:style w:type="numbering" w:customStyle="1" w:styleId="ListParagraph">
    <w:name w:val="List_Paragraph"/>
    <w:uiPriority w:val="99"/>
    <w:rsid w:val="00E51A3B"/>
    <w:pPr>
      <w:numPr>
        <w:numId w:val="10"/>
      </w:numPr>
    </w:pPr>
  </w:style>
  <w:style w:type="paragraph" w:styleId="Caption">
    <w:name w:val="caption"/>
    <w:basedOn w:val="Normal"/>
    <w:next w:val="Normal"/>
    <w:uiPriority w:val="7"/>
    <w:semiHidden/>
    <w:rsid w:val="00E51A3B"/>
    <w:pPr>
      <w:tabs>
        <w:tab w:val="left" w:pos="1134"/>
      </w:tabs>
      <w:spacing w:line="200" w:lineRule="atLeast"/>
      <w:ind w:left="1134" w:hanging="1134"/>
    </w:pPr>
    <w:rPr>
      <w:color w:val="1F497D" w:themeColor="text2"/>
      <w:sz w:val="14"/>
    </w:rPr>
  </w:style>
  <w:style w:type="paragraph" w:customStyle="1" w:styleId="ListAlpha0">
    <w:name w:val="List Alpha"/>
    <w:basedOn w:val="BodyText"/>
    <w:uiPriority w:val="1"/>
    <w:rsid w:val="00E51A3B"/>
    <w:pPr>
      <w:numPr>
        <w:numId w:val="14"/>
      </w:numPr>
      <w:spacing w:after="0"/>
      <w:contextualSpacing/>
    </w:pPr>
  </w:style>
  <w:style w:type="numbering" w:customStyle="1" w:styleId="ListAlpha">
    <w:name w:val="List_Alpha"/>
    <w:uiPriority w:val="99"/>
    <w:rsid w:val="00E51A3B"/>
    <w:pPr>
      <w:numPr>
        <w:numId w:val="14"/>
      </w:numPr>
    </w:pPr>
  </w:style>
  <w:style w:type="paragraph" w:styleId="TableofAuthorities">
    <w:name w:val="table of authorities"/>
    <w:basedOn w:val="Normal"/>
    <w:next w:val="Normal"/>
    <w:uiPriority w:val="99"/>
    <w:unhideWhenUsed/>
    <w:rsid w:val="00E51A3B"/>
    <w:pPr>
      <w:ind w:left="200" w:hanging="200"/>
    </w:pPr>
  </w:style>
  <w:style w:type="paragraph" w:styleId="TableofFigures">
    <w:name w:val="table of figures"/>
    <w:basedOn w:val="TOC3"/>
    <w:next w:val="Normal"/>
    <w:uiPriority w:val="99"/>
    <w:rsid w:val="00E51A3B"/>
    <w:rPr>
      <w:noProof/>
    </w:rPr>
  </w:style>
  <w:style w:type="character" w:styleId="FollowedHyperlink">
    <w:name w:val="FollowedHyperlink"/>
    <w:basedOn w:val="DefaultParagraphFont"/>
    <w:uiPriority w:val="99"/>
    <w:unhideWhenUsed/>
    <w:rsid w:val="00E51A3B"/>
    <w:rPr>
      <w:color w:val="1F497D" w:themeColor="text2"/>
      <w:u w:val="single"/>
    </w:rPr>
  </w:style>
  <w:style w:type="paragraph" w:customStyle="1" w:styleId="AppendixH1">
    <w:name w:val="Appendix H1"/>
    <w:basedOn w:val="Normal"/>
    <w:next w:val="BodyText"/>
    <w:uiPriority w:val="13"/>
    <w:semiHidden/>
    <w:qFormat/>
    <w:rsid w:val="00E51A3B"/>
    <w:pPr>
      <w:pageBreakBefore/>
      <w:numPr>
        <w:numId w:val="13"/>
      </w:numPr>
      <w:tabs>
        <w:tab w:val="left" w:pos="567"/>
      </w:tabs>
      <w:spacing w:before="60" w:after="320"/>
    </w:pPr>
    <w:rPr>
      <w:b/>
      <w:sz w:val="36"/>
    </w:rPr>
  </w:style>
  <w:style w:type="paragraph" w:customStyle="1" w:styleId="AppendixH2">
    <w:name w:val="Appendix H2"/>
    <w:basedOn w:val="Heading2"/>
    <w:next w:val="BodyText"/>
    <w:uiPriority w:val="13"/>
    <w:semiHidden/>
    <w:qFormat/>
    <w:rsid w:val="00E51A3B"/>
    <w:pPr>
      <w:tabs>
        <w:tab w:val="left" w:pos="851"/>
      </w:tabs>
    </w:pPr>
    <w:rPr>
      <w:b w:val="0"/>
      <w:iCs/>
    </w:rPr>
  </w:style>
  <w:style w:type="paragraph" w:customStyle="1" w:styleId="AppendixH3">
    <w:name w:val="Appendix H3"/>
    <w:basedOn w:val="Heading3"/>
    <w:next w:val="BodyText"/>
    <w:uiPriority w:val="99"/>
    <w:semiHidden/>
    <w:qFormat/>
    <w:rsid w:val="00E51A3B"/>
    <w:pPr>
      <w:tabs>
        <w:tab w:val="left" w:pos="851"/>
      </w:tabs>
    </w:pPr>
    <w:rPr>
      <w:b w:val="0"/>
    </w:rPr>
  </w:style>
  <w:style w:type="paragraph" w:customStyle="1" w:styleId="ListAlpha2">
    <w:name w:val="List Alpha 2"/>
    <w:basedOn w:val="ListAlpha0"/>
    <w:uiPriority w:val="19"/>
    <w:rsid w:val="00E51A3B"/>
    <w:pPr>
      <w:numPr>
        <w:ilvl w:val="1"/>
      </w:numPr>
      <w:spacing w:before="0"/>
    </w:pPr>
  </w:style>
  <w:style w:type="paragraph" w:customStyle="1" w:styleId="ListAlpha3">
    <w:name w:val="List Alpha 3"/>
    <w:basedOn w:val="ListAlpha2"/>
    <w:uiPriority w:val="19"/>
    <w:rsid w:val="00E51A3B"/>
    <w:pPr>
      <w:numPr>
        <w:ilvl w:val="2"/>
      </w:numPr>
    </w:pPr>
  </w:style>
  <w:style w:type="paragraph" w:customStyle="1" w:styleId="ListAlpha4">
    <w:name w:val="List Alpha 4"/>
    <w:basedOn w:val="ListAlpha3"/>
    <w:uiPriority w:val="19"/>
    <w:rsid w:val="00E51A3B"/>
    <w:pPr>
      <w:numPr>
        <w:ilvl w:val="3"/>
      </w:numPr>
    </w:pPr>
  </w:style>
  <w:style w:type="paragraph" w:customStyle="1" w:styleId="ListAlpha6">
    <w:name w:val="List Alpha 6"/>
    <w:basedOn w:val="ListAlpha4"/>
    <w:uiPriority w:val="19"/>
    <w:rsid w:val="00E51A3B"/>
    <w:pPr>
      <w:numPr>
        <w:ilvl w:val="5"/>
      </w:numPr>
    </w:pPr>
  </w:style>
  <w:style w:type="paragraph" w:customStyle="1" w:styleId="ListAlpha5">
    <w:name w:val="List Alpha 5"/>
    <w:basedOn w:val="ListAlpha6"/>
    <w:uiPriority w:val="19"/>
    <w:rsid w:val="00E51A3B"/>
    <w:pPr>
      <w:numPr>
        <w:ilvl w:val="4"/>
      </w:numPr>
    </w:pPr>
  </w:style>
  <w:style w:type="paragraph" w:styleId="ListBullet2">
    <w:name w:val="List Bullet 2"/>
    <w:basedOn w:val="ListBullet0"/>
    <w:uiPriority w:val="19"/>
    <w:rsid w:val="00E51A3B"/>
    <w:pPr>
      <w:numPr>
        <w:ilvl w:val="1"/>
      </w:numPr>
      <w:spacing w:before="0"/>
    </w:pPr>
  </w:style>
  <w:style w:type="paragraph" w:styleId="ListBullet3">
    <w:name w:val="List Bullet 3"/>
    <w:basedOn w:val="ListBullet0"/>
    <w:uiPriority w:val="19"/>
    <w:rsid w:val="00E51A3B"/>
    <w:pPr>
      <w:numPr>
        <w:ilvl w:val="2"/>
      </w:numPr>
      <w:spacing w:before="0"/>
    </w:pPr>
  </w:style>
  <w:style w:type="paragraph" w:styleId="ListBullet4">
    <w:name w:val="List Bullet 4"/>
    <w:basedOn w:val="ListBullet0"/>
    <w:uiPriority w:val="19"/>
    <w:rsid w:val="00E51A3B"/>
    <w:pPr>
      <w:numPr>
        <w:ilvl w:val="3"/>
      </w:numPr>
      <w:spacing w:before="0"/>
    </w:pPr>
  </w:style>
  <w:style w:type="paragraph" w:styleId="ListBullet5">
    <w:name w:val="List Bullet 5"/>
    <w:basedOn w:val="ListBullet0"/>
    <w:uiPriority w:val="19"/>
    <w:rsid w:val="00E51A3B"/>
    <w:pPr>
      <w:numPr>
        <w:ilvl w:val="4"/>
      </w:numPr>
      <w:spacing w:before="0"/>
    </w:pPr>
  </w:style>
  <w:style w:type="paragraph" w:customStyle="1" w:styleId="ListBullet6">
    <w:name w:val="List Bullet 6"/>
    <w:basedOn w:val="ListBullet0"/>
    <w:uiPriority w:val="19"/>
    <w:rsid w:val="00E51A3B"/>
    <w:pPr>
      <w:numPr>
        <w:ilvl w:val="5"/>
      </w:numPr>
      <w:spacing w:before="0"/>
    </w:pPr>
  </w:style>
  <w:style w:type="paragraph" w:styleId="ListNumber2">
    <w:name w:val="List Number 2"/>
    <w:basedOn w:val="ListNumber0"/>
    <w:uiPriority w:val="19"/>
    <w:rsid w:val="00E51A3B"/>
    <w:pPr>
      <w:numPr>
        <w:ilvl w:val="1"/>
      </w:numPr>
      <w:spacing w:before="0"/>
    </w:pPr>
  </w:style>
  <w:style w:type="paragraph" w:styleId="ListNumber3">
    <w:name w:val="List Number 3"/>
    <w:basedOn w:val="ListNumber0"/>
    <w:uiPriority w:val="19"/>
    <w:rsid w:val="00E51A3B"/>
    <w:pPr>
      <w:numPr>
        <w:ilvl w:val="2"/>
      </w:numPr>
      <w:spacing w:before="0"/>
    </w:pPr>
  </w:style>
  <w:style w:type="paragraph" w:styleId="ListNumber4">
    <w:name w:val="List Number 4"/>
    <w:basedOn w:val="ListNumber0"/>
    <w:uiPriority w:val="19"/>
    <w:rsid w:val="00E51A3B"/>
    <w:pPr>
      <w:numPr>
        <w:ilvl w:val="3"/>
      </w:numPr>
      <w:spacing w:before="0"/>
    </w:pPr>
  </w:style>
  <w:style w:type="paragraph" w:styleId="ListNumber5">
    <w:name w:val="List Number 5"/>
    <w:basedOn w:val="ListNumber0"/>
    <w:uiPriority w:val="19"/>
    <w:rsid w:val="00E51A3B"/>
    <w:pPr>
      <w:numPr>
        <w:ilvl w:val="4"/>
      </w:numPr>
      <w:spacing w:before="0"/>
    </w:pPr>
  </w:style>
  <w:style w:type="paragraph" w:customStyle="1" w:styleId="ListNumber6">
    <w:name w:val="List Number 6"/>
    <w:basedOn w:val="ListNumber0"/>
    <w:uiPriority w:val="19"/>
    <w:rsid w:val="00E51A3B"/>
    <w:pPr>
      <w:numPr>
        <w:ilvl w:val="5"/>
      </w:numPr>
      <w:spacing w:before="0"/>
    </w:pPr>
  </w:style>
  <w:style w:type="paragraph" w:customStyle="1" w:styleId="ListParagraph2">
    <w:name w:val="List Paragraph 2"/>
    <w:basedOn w:val="ListParagraph0"/>
    <w:uiPriority w:val="19"/>
    <w:rsid w:val="00E51A3B"/>
    <w:pPr>
      <w:numPr>
        <w:ilvl w:val="1"/>
      </w:numPr>
      <w:ind w:left="720"/>
    </w:pPr>
  </w:style>
  <w:style w:type="paragraph" w:customStyle="1" w:styleId="ListParagraph3">
    <w:name w:val="List Paragraph 3"/>
    <w:basedOn w:val="ListParagraph0"/>
    <w:uiPriority w:val="19"/>
    <w:rsid w:val="00E51A3B"/>
    <w:pPr>
      <w:numPr>
        <w:ilvl w:val="2"/>
      </w:numPr>
      <w:ind w:left="720"/>
    </w:pPr>
  </w:style>
  <w:style w:type="paragraph" w:customStyle="1" w:styleId="ListParagraph4">
    <w:name w:val="List Paragraph 4"/>
    <w:basedOn w:val="ListParagraph0"/>
    <w:uiPriority w:val="19"/>
    <w:rsid w:val="00E51A3B"/>
    <w:pPr>
      <w:numPr>
        <w:ilvl w:val="3"/>
      </w:numPr>
      <w:ind w:left="720"/>
    </w:pPr>
  </w:style>
  <w:style w:type="paragraph" w:customStyle="1" w:styleId="ListParagraph5">
    <w:name w:val="List Paragraph 5"/>
    <w:basedOn w:val="ListParagraph0"/>
    <w:uiPriority w:val="19"/>
    <w:rsid w:val="00E51A3B"/>
    <w:pPr>
      <w:numPr>
        <w:ilvl w:val="4"/>
      </w:numPr>
      <w:ind w:left="720"/>
    </w:pPr>
  </w:style>
  <w:style w:type="paragraph" w:customStyle="1" w:styleId="ListParagraph6">
    <w:name w:val="List Paragraph 6"/>
    <w:basedOn w:val="ListParagraph0"/>
    <w:uiPriority w:val="19"/>
    <w:rsid w:val="00E51A3B"/>
    <w:pPr>
      <w:numPr>
        <w:ilvl w:val="5"/>
      </w:numPr>
      <w:ind w:left="720"/>
    </w:pPr>
  </w:style>
  <w:style w:type="numbering" w:customStyle="1" w:styleId="ListBullet">
    <w:name w:val="List_Bullet"/>
    <w:uiPriority w:val="99"/>
    <w:rsid w:val="00E51A3B"/>
    <w:pPr>
      <w:numPr>
        <w:numId w:val="15"/>
      </w:numPr>
    </w:pPr>
  </w:style>
  <w:style w:type="numbering" w:customStyle="1" w:styleId="ListNumberedHeadings">
    <w:name w:val="List_NumberedHeadings"/>
    <w:uiPriority w:val="99"/>
    <w:rsid w:val="00E51A3B"/>
    <w:pPr>
      <w:numPr>
        <w:numId w:val="9"/>
      </w:numPr>
    </w:pPr>
  </w:style>
  <w:style w:type="numbering" w:customStyle="1" w:styleId="ListTableBullet">
    <w:name w:val="List_TableBullet"/>
    <w:uiPriority w:val="99"/>
    <w:rsid w:val="00E51A3B"/>
    <w:pPr>
      <w:numPr>
        <w:numId w:val="17"/>
      </w:numPr>
    </w:pPr>
  </w:style>
  <w:style w:type="numbering" w:customStyle="1" w:styleId="ListTableNumber">
    <w:name w:val="List_TableNumber"/>
    <w:uiPriority w:val="99"/>
    <w:rsid w:val="00E51A3B"/>
    <w:pPr>
      <w:numPr>
        <w:numId w:val="18"/>
      </w:numPr>
    </w:pPr>
  </w:style>
  <w:style w:type="paragraph" w:customStyle="1" w:styleId="TableBullet2">
    <w:name w:val="Table Bullet 2"/>
    <w:basedOn w:val="TableBullet"/>
    <w:uiPriority w:val="19"/>
    <w:rsid w:val="00E51A3B"/>
    <w:pPr>
      <w:numPr>
        <w:ilvl w:val="1"/>
      </w:numPr>
    </w:pPr>
  </w:style>
  <w:style w:type="paragraph" w:customStyle="1" w:styleId="TableNumber2">
    <w:name w:val="Table Number 2"/>
    <w:basedOn w:val="TableNumber"/>
    <w:uiPriority w:val="19"/>
    <w:rsid w:val="00E51A3B"/>
    <w:pPr>
      <w:numPr>
        <w:ilvl w:val="1"/>
      </w:numPr>
    </w:pPr>
  </w:style>
  <w:style w:type="paragraph" w:customStyle="1" w:styleId="BodyText4">
    <w:name w:val="Body Text 4"/>
    <w:basedOn w:val="BodyText3"/>
    <w:uiPriority w:val="99"/>
    <w:semiHidden/>
    <w:qFormat/>
    <w:rsid w:val="00E51A3B"/>
    <w:pPr>
      <w:numPr>
        <w:ilvl w:val="3"/>
      </w:numPr>
    </w:pPr>
  </w:style>
  <w:style w:type="paragraph" w:customStyle="1" w:styleId="BodyText5">
    <w:name w:val="Body Text 5"/>
    <w:basedOn w:val="BodyText4"/>
    <w:uiPriority w:val="99"/>
    <w:semiHidden/>
    <w:qFormat/>
    <w:rsid w:val="00E51A3B"/>
    <w:pPr>
      <w:numPr>
        <w:ilvl w:val="4"/>
      </w:numPr>
    </w:pPr>
  </w:style>
  <w:style w:type="paragraph" w:customStyle="1" w:styleId="BodyText6">
    <w:name w:val="Body Text 6"/>
    <w:basedOn w:val="BodyText5"/>
    <w:uiPriority w:val="99"/>
    <w:semiHidden/>
    <w:qFormat/>
    <w:rsid w:val="00E51A3B"/>
    <w:pPr>
      <w:numPr>
        <w:ilvl w:val="5"/>
      </w:numPr>
    </w:pPr>
  </w:style>
  <w:style w:type="paragraph" w:customStyle="1" w:styleId="IntroText">
    <w:name w:val="Intro Text"/>
    <w:basedOn w:val="Normal"/>
    <w:uiPriority w:val="1"/>
    <w:rsid w:val="00E51A3B"/>
    <w:pPr>
      <w:spacing w:before="180" w:after="180"/>
    </w:pPr>
    <w:rPr>
      <w:rFonts w:asciiTheme="majorHAnsi" w:hAnsiTheme="majorHAnsi"/>
      <w:color w:val="8064A2" w:themeColor="accent4"/>
    </w:rPr>
  </w:style>
  <w:style w:type="paragraph" w:customStyle="1" w:styleId="CoverDetails">
    <w:name w:val="Cover Details"/>
    <w:basedOn w:val="Subtitle"/>
    <w:uiPriority w:val="11"/>
    <w:semiHidden/>
    <w:rsid w:val="00E51A3B"/>
    <w:pPr>
      <w:spacing w:before="60" w:after="240"/>
    </w:pPr>
    <w:rPr>
      <w:sz w:val="36"/>
    </w:rPr>
  </w:style>
  <w:style w:type="numbering" w:customStyle="1" w:styleId="ListAppendix">
    <w:name w:val="List_Appendix"/>
    <w:uiPriority w:val="99"/>
    <w:rsid w:val="00E51A3B"/>
    <w:pPr>
      <w:numPr>
        <w:numId w:val="13"/>
      </w:numPr>
    </w:pPr>
  </w:style>
  <w:style w:type="table" w:customStyle="1" w:styleId="ShadedTable-Green">
    <w:name w:val="Shaded Table - Green"/>
    <w:basedOn w:val="TableNormal"/>
    <w:uiPriority w:val="99"/>
    <w:rsid w:val="00E51A3B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108" w:type="dxa"/>
      <w:tblBorders>
        <w:insideH w:val="single" w:sz="4" w:space="0" w:color="FFFFFF" w:themeColor="background1"/>
        <w:insideV w:val="single" w:sz="4" w:space="0" w:color="FFFFFF" w:themeColor="background1"/>
      </w:tblBorders>
    </w:tblPr>
    <w:trPr>
      <w:cantSplit/>
    </w:trPr>
    <w:tcPr>
      <w:shd w:val="clear" w:color="auto" w:fill="A8D26E"/>
    </w:tcPr>
    <w:tblStylePr w:type="firstRow">
      <w:rPr>
        <w:color w:val="FFFFFF" w:themeColor="background1"/>
      </w:rPr>
      <w:tblPr/>
      <w:trPr>
        <w:cantSplit/>
        <w:tblHeader/>
      </w:trPr>
      <w:tcPr>
        <w:tcBorders>
          <w:insideV w:val="single" w:sz="4" w:space="0" w:color="FFFFFF" w:themeColor="background1"/>
        </w:tcBorders>
        <w:shd w:val="clear" w:color="auto" w:fill="8064A2" w:themeFill="accent4"/>
      </w:tcPr>
    </w:tblStylePr>
    <w:tblStylePr w:type="lastRow">
      <w:rPr>
        <w:b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tcBorders>
          <w:insideH w:val="nil"/>
        </w:tcBorders>
        <w:shd w:val="clear" w:color="auto" w:fill="8064A2" w:themeFill="accent4"/>
      </w:tcPr>
    </w:tblStylePr>
    <w:tblStylePr w:type="band2Vert">
      <w:tblPr/>
      <w:tcPr>
        <w:shd w:val="clear" w:color="auto" w:fill="E0EECB"/>
      </w:tcPr>
    </w:tblStylePr>
    <w:tblStylePr w:type="band2Horz">
      <w:tblPr/>
      <w:tcPr>
        <w:shd w:val="clear" w:color="auto" w:fill="E0EECB"/>
      </w:tcPr>
    </w:tblStylePr>
  </w:style>
  <w:style w:type="table" w:customStyle="1" w:styleId="ShadedTable-GreenBlue-WhiteHeader">
    <w:name w:val="Shaded Table - Green &amp; Blue - White Header"/>
    <w:basedOn w:val="TableNormal"/>
    <w:uiPriority w:val="99"/>
    <w:rsid w:val="00E51A3B"/>
    <w:pPr>
      <w:spacing w:before="80" w:after="80"/>
    </w:pPr>
    <w:rPr>
      <w:rFonts w:asciiTheme="minorHAnsi" w:eastAsiaTheme="minorHAnsi" w:hAnsiTheme="minorHAnsi" w:cstheme="minorBidi"/>
      <w:sz w:val="22"/>
      <w:szCs w:val="22"/>
      <w:lang w:eastAsia="en-US"/>
    </w:rPr>
    <w:tblPr/>
    <w:tblStylePr w:type="firstRow">
      <w:rPr>
        <w:color w:val="auto"/>
      </w:rPr>
      <w:tblPr/>
      <w:trPr>
        <w:cantSplit/>
        <w:tblHeader/>
      </w:trPr>
      <w:tcPr>
        <w:tcBorders>
          <w:insideV w:val="single" w:sz="4" w:space="0" w:color="FFFFFF" w:themeColor="background1"/>
        </w:tcBorders>
        <w:shd w:val="clear" w:color="auto" w:fill="FFFFFF" w:themeFill="background1"/>
      </w:tcPr>
    </w:tblStylePr>
    <w:tblStylePr w:type="lastRow">
      <w:rPr>
        <w:b/>
      </w:rPr>
      <w:tblPr/>
      <w:tcPr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insideH w:val="nil"/>
        </w:tcBorders>
        <w:shd w:val="clear" w:color="auto" w:fill="8064A2" w:themeFill="accent4"/>
      </w:tcPr>
    </w:tblStylePr>
    <w:tblStylePr w:type="band2Vert">
      <w:tblPr/>
      <w:tcPr>
        <w:shd w:val="clear" w:color="auto" w:fill="78D0E9"/>
      </w:tcPr>
    </w:tblStylePr>
    <w:tblStylePr w:type="band2Horz">
      <w:tblPr/>
      <w:tcPr>
        <w:shd w:val="clear" w:color="auto" w:fill="78D0E9"/>
      </w:tcPr>
    </w:tblStylePr>
  </w:style>
  <w:style w:type="table" w:customStyle="1" w:styleId="LinedTable-Green">
    <w:name w:val="Lined Table - Green"/>
    <w:basedOn w:val="TableNormal"/>
    <w:uiPriority w:val="99"/>
    <w:rsid w:val="00E51A3B"/>
    <w:rPr>
      <w:rFonts w:asciiTheme="minorHAnsi" w:eastAsiaTheme="minorHAnsi" w:hAnsiTheme="minorHAnsi" w:cstheme="minorBidi"/>
      <w:sz w:val="22"/>
      <w:szCs w:val="22"/>
      <w:lang w:eastAsia="en-US"/>
    </w:rPr>
    <w:tblPr>
      <w:tblInd w:w="108" w:type="dxa"/>
      <w:tblBorders>
        <w:top w:val="single" w:sz="4" w:space="0" w:color="8064A2" w:themeColor="accent4"/>
        <w:bottom w:val="single" w:sz="4" w:space="0" w:color="8064A2" w:themeColor="accent4"/>
        <w:insideH w:val="single" w:sz="4" w:space="0" w:color="8064A2" w:themeColor="accent4"/>
      </w:tblBorders>
    </w:tblPr>
    <w:trPr>
      <w:cantSplit/>
    </w:trPr>
    <w:tblStylePr w:type="firstRow">
      <w:rPr>
        <w:color w:val="FFFFFF" w:themeColor="background1"/>
      </w:rPr>
      <w:tblPr/>
      <w:trPr>
        <w:tblHeader/>
      </w:trPr>
      <w:tcPr>
        <w:shd w:val="clear" w:color="auto" w:fill="8064A2" w:themeFill="accent4"/>
      </w:tcPr>
    </w:tblStylePr>
    <w:tblStylePr w:type="firstCol">
      <w:rPr>
        <w:color w:val="FFFFFF" w:themeColor="background1"/>
      </w:rPr>
      <w:tblPr/>
      <w:tcPr>
        <w:shd w:val="clear" w:color="auto" w:fill="8064A2" w:themeFill="accent4"/>
      </w:tcPr>
    </w:tblStylePr>
  </w:style>
  <w:style w:type="table" w:customStyle="1" w:styleId="LinedTable-Blue">
    <w:name w:val="Lined Table - Blue"/>
    <w:basedOn w:val="LinedTable-Green"/>
    <w:uiPriority w:val="99"/>
    <w:rsid w:val="00E51A3B"/>
    <w:tblPr>
      <w:tblBorders>
        <w:top w:val="single" w:sz="4" w:space="0" w:color="9BBB59" w:themeColor="accent3"/>
        <w:bottom w:val="single" w:sz="4" w:space="0" w:color="9BBB59" w:themeColor="accent3"/>
        <w:insideH w:val="single" w:sz="4" w:space="0" w:color="9BBB59" w:themeColor="accent3"/>
      </w:tblBorders>
    </w:tblPr>
    <w:tblStylePr w:type="firstRow">
      <w:rPr>
        <w:color w:val="FFFFFF" w:themeColor="background1"/>
      </w:rPr>
      <w:tblPr/>
      <w:trPr>
        <w:tblHeader/>
      </w:trPr>
      <w:tcPr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shd w:val="clear" w:color="auto" w:fill="9BBB59" w:themeFill="accent3"/>
      </w:tcPr>
    </w:tblStylePr>
  </w:style>
  <w:style w:type="table" w:customStyle="1" w:styleId="LinedTable-Grey">
    <w:name w:val="Lined Table - Grey"/>
    <w:basedOn w:val="LinedTable-Blue"/>
    <w:uiPriority w:val="99"/>
    <w:rsid w:val="00E51A3B"/>
    <w:tblPr>
      <w:tblBorders>
        <w:top w:val="single" w:sz="4" w:space="0" w:color="1F497D" w:themeColor="text2"/>
        <w:bottom w:val="single" w:sz="4" w:space="0" w:color="1F497D" w:themeColor="text2"/>
        <w:insideH w:val="single" w:sz="4" w:space="0" w:color="1F497D" w:themeColor="text2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rPr>
        <w:tblHeader/>
      </w:trPr>
      <w:tcPr>
        <w:tcBorders>
          <w:top w:val="nil"/>
        </w:tcBorders>
        <w:shd w:val="clear" w:color="auto" w:fill="1F497D" w:themeFill="text2"/>
      </w:tcPr>
    </w:tblStylePr>
    <w:tblStylePr w:type="firstCol">
      <w:rPr>
        <w:color w:val="FFFFFF" w:themeColor="background1"/>
      </w:rPr>
      <w:tblPr/>
      <w:tcPr>
        <w:shd w:val="clear" w:color="auto" w:fill="1F497D" w:themeFill="text2"/>
      </w:tcPr>
    </w:tblStylePr>
  </w:style>
  <w:style w:type="table" w:customStyle="1" w:styleId="ShadedTable-BlueGreen">
    <w:name w:val="Shaded Table - Blue &amp; Green"/>
    <w:basedOn w:val="ShadedTable-Green"/>
    <w:uiPriority w:val="99"/>
    <w:rsid w:val="00E51A3B"/>
    <w:tblPr/>
    <w:tcPr>
      <w:shd w:val="clear" w:color="auto" w:fill="A8D26E"/>
    </w:tcPr>
    <w:tblStylePr w:type="firstRow">
      <w:rPr>
        <w:color w:val="FFFFFF" w:themeColor="background1"/>
      </w:rPr>
      <w:tblPr/>
      <w:trPr>
        <w:cantSplit/>
        <w:tblHeader/>
      </w:trPr>
      <w:tcPr>
        <w:tcBorders>
          <w:insideV w:val="single" w:sz="4" w:space="0" w:color="FFFFFF" w:themeColor="background1"/>
        </w:tcBorders>
        <w:shd w:val="clear" w:color="auto" w:fill="78D0E9"/>
      </w:tcPr>
    </w:tblStylePr>
    <w:tblStylePr w:type="lastRow">
      <w:rPr>
        <w:b/>
      </w:rPr>
      <w:tblPr/>
      <w:tcPr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insideH w:val="nil"/>
        </w:tcBorders>
        <w:shd w:val="clear" w:color="auto" w:fill="8064A2" w:themeFill="accent4"/>
      </w:tcPr>
    </w:tblStylePr>
    <w:tblStylePr w:type="band2Vert">
      <w:tblPr/>
      <w:tcPr>
        <w:shd w:val="clear" w:color="auto" w:fill="78D0E9"/>
      </w:tcPr>
    </w:tblStylePr>
    <w:tblStylePr w:type="band2Horz">
      <w:tblPr/>
      <w:tcPr>
        <w:shd w:val="clear" w:color="auto" w:fill="78D0E9"/>
      </w:tcPr>
    </w:tblStylePr>
  </w:style>
  <w:style w:type="paragraph" w:customStyle="1" w:styleId="FormImportantNote">
    <w:name w:val="Form Important Note"/>
    <w:basedOn w:val="ImportantNote"/>
    <w:qFormat/>
    <w:rsid w:val="00215772"/>
    <w:rPr>
      <w:sz w:val="18"/>
      <w:szCs w:val="18"/>
    </w:rPr>
  </w:style>
  <w:style w:type="paragraph" w:customStyle="1" w:styleId="FormNote">
    <w:name w:val="Form Note"/>
    <w:basedOn w:val="Note"/>
    <w:qFormat/>
    <w:rsid w:val="00215772"/>
    <w:rPr>
      <w:sz w:val="18"/>
      <w:szCs w:val="18"/>
    </w:rPr>
  </w:style>
  <w:style w:type="paragraph" w:customStyle="1" w:styleId="ImportantNote">
    <w:name w:val="Important Note"/>
    <w:basedOn w:val="Normal"/>
    <w:rsid w:val="00215772"/>
    <w:pPr>
      <w:numPr>
        <w:numId w:val="24"/>
      </w:numPr>
      <w:spacing w:before="0" w:after="0"/>
      <w:ind w:left="175" w:hanging="215"/>
    </w:pPr>
    <w:rPr>
      <w:szCs w:val="20"/>
    </w:rPr>
  </w:style>
  <w:style w:type="paragraph" w:customStyle="1" w:styleId="Note">
    <w:name w:val="Note"/>
    <w:basedOn w:val="ImportantNote"/>
    <w:rsid w:val="00215772"/>
    <w:pPr>
      <w:numPr>
        <w:numId w:val="25"/>
      </w:numPr>
      <w:spacing w:after="120"/>
      <w:ind w:left="459" w:hanging="499"/>
    </w:pPr>
  </w:style>
  <w:style w:type="paragraph" w:customStyle="1" w:styleId="FormRule">
    <w:name w:val="Form Rule"/>
    <w:basedOn w:val="ImportantNote"/>
    <w:qFormat/>
    <w:rsid w:val="00215772"/>
    <w:pPr>
      <w:numPr>
        <w:numId w:val="26"/>
      </w:numPr>
      <w:spacing w:before="120" w:after="120"/>
      <w:ind w:left="708" w:hanging="782"/>
    </w:pPr>
    <w:rPr>
      <w:sz w:val="18"/>
      <w:szCs w:val="18"/>
    </w:rPr>
  </w:style>
  <w:style w:type="paragraph" w:customStyle="1" w:styleId="HeaderText">
    <w:name w:val="Header Text"/>
    <w:basedOn w:val="Normal"/>
    <w:qFormat/>
    <w:rsid w:val="00022B09"/>
    <w:pPr>
      <w:numPr>
        <w:ilvl w:val="1"/>
      </w:numPr>
      <w:tabs>
        <w:tab w:val="right" w:pos="6712"/>
      </w:tabs>
      <w:spacing w:before="0" w:after="0"/>
      <w:ind w:right="-11"/>
      <w:jc w:val="right"/>
      <w:outlineLvl w:val="1"/>
    </w:pPr>
    <w:rPr>
      <w:bCs/>
      <w:iCs/>
      <w:sz w:val="1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.Teakle\Documents\_DI%20Business%20Systems\_Resource%20Material\Templates\DA-QA-TP001.6%20Form%20-%20Landscap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0508fe-6953-4c6a-aa34-e238aa4bdb4f">
      <Terms xmlns="http://schemas.microsoft.com/office/infopath/2007/PartnerControls"/>
    </lcf76f155ced4ddcb4097134ff3c332f>
    <TaxCatchAll xmlns="d9e8fbec-1c66-4c66-ad42-130ab5b54e3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8D8B5CB2E914E9B1C146FBDEC2C5A" ma:contentTypeVersion="17" ma:contentTypeDescription="Create a new document." ma:contentTypeScope="" ma:versionID="5405d308017951225ba86697c7074b0f">
  <xsd:schema xmlns:xsd="http://www.w3.org/2001/XMLSchema" xmlns:xs="http://www.w3.org/2001/XMLSchema" xmlns:p="http://schemas.microsoft.com/office/2006/metadata/properties" xmlns:ns2="7e0508fe-6953-4c6a-aa34-e238aa4bdb4f" xmlns:ns3="d9e8fbec-1c66-4c66-ad42-130ab5b54e3a" targetNamespace="http://schemas.microsoft.com/office/2006/metadata/properties" ma:root="true" ma:fieldsID="0fc61ec330310434bea33b75a66f26f5" ns2:_="" ns3:_="">
    <xsd:import namespace="7e0508fe-6953-4c6a-aa34-e238aa4bdb4f"/>
    <xsd:import namespace="d9e8fbec-1c66-4c66-ad42-130ab5b54e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0508fe-6953-4c6a-aa34-e238aa4bd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1fba04a-13e5-4fcb-af97-cebc13218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e8fbec-1c66-4c66-ad42-130ab5b54e3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819ae44-ada9-4b57-b8de-06419edf3538}" ma:internalName="TaxCatchAll" ma:showField="CatchAllData" ma:web="d9e8fbec-1c66-4c66-ad42-130ab5b54e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25E6F3-E14C-4D0E-8DBD-9F68291955BE}">
  <ds:schemaRefs>
    <ds:schemaRef ds:uri="http://schemas.microsoft.com/office/2006/metadata/properties"/>
    <ds:schemaRef ds:uri="http://schemas.microsoft.com/office/infopath/2007/PartnerControls"/>
    <ds:schemaRef ds:uri="7e0508fe-6953-4c6a-aa34-e238aa4bdb4f"/>
    <ds:schemaRef ds:uri="d9e8fbec-1c66-4c66-ad42-130ab5b54e3a"/>
  </ds:schemaRefs>
</ds:datastoreItem>
</file>

<file path=customXml/itemProps2.xml><?xml version="1.0" encoding="utf-8"?>
<ds:datastoreItem xmlns:ds="http://schemas.openxmlformats.org/officeDocument/2006/customXml" ds:itemID="{1990E820-BA47-4CFE-A82D-CBDD7978F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0508fe-6953-4c6a-aa34-e238aa4bdb4f"/>
    <ds:schemaRef ds:uri="d9e8fbec-1c66-4c66-ad42-130ab5b54e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B79F55-CED0-4EA8-A22C-412F3F24C3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1E6D42-E035-4BF3-B8F6-106ADE877E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DA-QA-TP001.6 Form - Landscape.dotx</Template>
  <TotalTime>34</TotalTime>
  <Pages>2</Pages>
  <Words>226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Inspection and Test Plan</vt:lpstr>
    </vt:vector>
  </TitlesOfParts>
  <Company>Downer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and Test Plan</dc:title>
  <dc:creator>emmarushworth</dc:creator>
  <cp:lastModifiedBy>Ben Thomas</cp:lastModifiedBy>
  <cp:revision>11</cp:revision>
  <cp:lastPrinted>2018-01-24T03:48:00Z</cp:lastPrinted>
  <dcterms:created xsi:type="dcterms:W3CDTF">2020-06-09T22:53:00Z</dcterms:created>
  <dcterms:modified xsi:type="dcterms:W3CDTF">2024-02-29T05:41:00Z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AIL_MSG_ID1">
    <vt:lpwstr>UFAA74umbxbhXhDxSCG+1GXvvKgEt+2v0+bQYTBvaToHCEGQ5dbU6Y7ohzYFLlIw59e3w/18eIhIkWjd_x000d_
oeJ8Wxx4KQdPw7+sMLiSw9K0vlMf9xJbONF/29+zz3ggU6sQ3b3xGwtpJMYy/mMI/1TgHtCvCRhG_x000d_
IKi8DXi2XH1DohP3VgnkE2EpgcS9ymKVAHbZ//FnHWXfQXkAxVDWg/Ey/YnSBXUGL6MgU+W9guoV_x000d_
TKdlTT0ZpqlmT5NQT</vt:lpwstr>
  </property>
  <property fmtid="{D5CDD505-2E9C-101B-9397-08002B2CF9AE}" pid="4" name="RESPONSE_SENDER_NAME">
    <vt:lpwstr>sAAA4E8dREqJqIpS0Ge7yCHMeDWFQ3TtFsfMsfs1XU7xne0=</vt:lpwstr>
  </property>
  <property fmtid="{D5CDD505-2E9C-101B-9397-08002B2CF9AE}" pid="5" name="EMAIL_OWNER_ADDRESS">
    <vt:lpwstr>MBAA+r0MSfdD8Z4MHHKmgXZRkiYelqiqfmZLvKQBIwwbd8ssSX/d6HuBseaIXqsrN50X5A1Du54sC7Q=</vt:lpwstr>
  </property>
  <property fmtid="{D5CDD505-2E9C-101B-9397-08002B2CF9AE}" pid="6" name="MAIL_MSG_ID2">
    <vt:lpwstr>O96LTxM3jJb8Z7SZFFUN2i3/dZdSarHDHh/Oun96CceNcNXWuMzJVTMQdAL_x000d_
n7oT6Wwc7ElT5kCJsQPgr+Fq+Fg=</vt:lpwstr>
  </property>
  <property fmtid="{D5CDD505-2E9C-101B-9397-08002B2CF9AE}" pid="7" name="Element">
    <vt:lpwstr>2</vt:lpwstr>
  </property>
  <property fmtid="{D5CDD505-2E9C-101B-9397-08002B2CF9AE}" pid="8" name="Sub Element">
    <vt:lpwstr>Final</vt:lpwstr>
  </property>
  <property fmtid="{D5CDD505-2E9C-101B-9397-08002B2CF9AE}" pid="9" name="ContentType">
    <vt:lpwstr>Document</vt:lpwstr>
  </property>
  <property fmtid="{D5CDD505-2E9C-101B-9397-08002B2CF9AE}" pid="10" name="Document Class">
    <vt:lpwstr>Template</vt:lpwstr>
  </property>
  <property fmtid="{D5CDD505-2E9C-101B-9397-08002B2CF9AE}" pid="11" name="Function">
    <vt:lpwstr>13</vt:lpwstr>
  </property>
  <property fmtid="{D5CDD505-2E9C-101B-9397-08002B2CF9AE}" pid="12" name="Market Sector">
    <vt:lpwstr>9;#All Market Sectors</vt:lpwstr>
  </property>
  <property fmtid="{D5CDD505-2E9C-101B-9397-08002B2CF9AE}" pid="13" name="Service Line">
    <vt:lpwstr>14;#All Service Lines</vt:lpwstr>
  </property>
  <property fmtid="{D5CDD505-2E9C-101B-9397-08002B2CF9AE}" pid="14" name="Review Date">
    <vt:filetime>2012-05-21T00:00:00Z</vt:filetime>
  </property>
  <property fmtid="{D5CDD505-2E9C-101B-9397-08002B2CF9AE}" pid="15" name="Document Summary">
    <vt:lpwstr/>
  </property>
  <property fmtid="{D5CDD505-2E9C-101B-9397-08002B2CF9AE}" pid="16" name="Stream">
    <vt:lpwstr>5;#DA: Downer Australia</vt:lpwstr>
  </property>
  <property fmtid="{D5CDD505-2E9C-101B-9397-08002B2CF9AE}" pid="17" name="Document Type">
    <vt:lpwstr>2</vt:lpwstr>
  </property>
  <property fmtid="{D5CDD505-2E9C-101B-9397-08002B2CF9AE}" pid="18" name="Document Identifier">
    <vt:lpwstr/>
  </property>
  <property fmtid="{D5CDD505-2E9C-101B-9397-08002B2CF9AE}" pid="19" name="Visibility">
    <vt:lpwstr>DAIMS</vt:lpwstr>
  </property>
  <property fmtid="{D5CDD505-2E9C-101B-9397-08002B2CF9AE}" pid="20" name="ContentTypeId">
    <vt:lpwstr>0x0101009358D8B5CB2E914E9B1C146FBDEC2C5A</vt:lpwstr>
  </property>
  <property fmtid="{D5CDD505-2E9C-101B-9397-08002B2CF9AE}" pid="21" name="_dlc_policyId">
    <vt:lpwstr>0x0101001DA08BC817E73847B886FAC5760E1AE80100A4E93DF014018F4497843F17BAEC8852|1613683481</vt:lpwstr>
  </property>
  <property fmtid="{D5CDD505-2E9C-101B-9397-08002B2CF9AE}" pid="22" name="ItemRetentionFormula">
    <vt:lpwstr>&lt;formula id="Microsoft.Office.RecordsManagement.PolicyFeatures.Expiration.Formula.BuiltIn"&gt;&lt;number&gt;0&lt;/number&gt;&lt;property&gt;Expiry_x005f_x0020_Date&lt;/property&gt;&lt;propertyId&gt;8a2623e2-b5f4-4614-b500-aac922c1fcd9&lt;/propertyId&gt;&lt;period&gt;days&lt;/period&gt;&lt;/formula&gt;</vt:lpwstr>
  </property>
  <property fmtid="{D5CDD505-2E9C-101B-9397-08002B2CF9AE}" pid="23" name="_dlc_DocIdItemGuid">
    <vt:lpwstr>8d2a6c17-b065-4aa4-b6d9-50a5d1425ec9</vt:lpwstr>
  </property>
  <property fmtid="{D5CDD505-2E9C-101B-9397-08002B2CF9AE}" pid="24" name="WorkflowChangePath">
    <vt:lpwstr>31f63b20-2c8b-4faa-adb4-78bba7a4c354,2;31f63b20-2c8b-4faa-adb4-78bba7a4c354,2;</vt:lpwstr>
  </property>
  <property fmtid="{D5CDD505-2E9C-101B-9397-08002B2CF9AE}" pid="25" name="OBMCategory">
    <vt:lpwstr/>
  </property>
  <property fmtid="{D5CDD505-2E9C-101B-9397-08002B2CF9AE}" pid="26" name="PM Project Stage">
    <vt:lpwstr/>
  </property>
  <property fmtid="{D5CDD505-2E9C-101B-9397-08002B2CF9AE}" pid="27" name="ZH Stage Subcategory">
    <vt:lpwstr/>
  </property>
  <property fmtid="{D5CDD505-2E9C-101B-9397-08002B2CF9AE}" pid="28" name="Pm Stage Category">
    <vt:lpwstr/>
  </property>
  <property fmtid="{D5CDD505-2E9C-101B-9397-08002B2CF9AE}" pid="29" name="OBMPhase">
    <vt:lpwstr/>
  </property>
  <property fmtid="{D5CDD505-2E9C-101B-9397-08002B2CF9AE}" pid="30" name="HR Document Category">
    <vt:lpwstr/>
  </property>
  <property fmtid="{D5CDD505-2E9C-101B-9397-08002B2CF9AE}" pid="31" name="ZH Stage Category">
    <vt:lpwstr/>
  </property>
  <property fmtid="{D5CDD505-2E9C-101B-9397-08002B2CF9AE}" pid="32" name="PM Category">
    <vt:lpwstr/>
  </property>
  <property fmtid="{D5CDD505-2E9C-101B-9397-08002B2CF9AE}" pid="33" name="PM Stage Sub Category">
    <vt:lpwstr/>
  </property>
  <property fmtid="{D5CDD505-2E9C-101B-9397-08002B2CF9AE}" pid="34" name="HR Document Lifecycle">
    <vt:lpwstr/>
  </property>
  <property fmtid="{D5CDD505-2E9C-101B-9397-08002B2CF9AE}" pid="35" name="PM Activity">
    <vt:lpwstr/>
  </property>
  <property fmtid="{D5CDD505-2E9C-101B-9397-08002B2CF9AE}" pid="36" name="ZH Project Stage">
    <vt:lpwstr/>
  </property>
  <property fmtid="{D5CDD505-2E9C-101B-9397-08002B2CF9AE}" pid="37" name="URL">
    <vt:lpwstr/>
  </property>
  <property fmtid="{D5CDD505-2E9C-101B-9397-08002B2CF9AE}" pid="38" name="PM Phase">
    <vt:lpwstr/>
  </property>
  <property fmtid="{D5CDD505-2E9C-101B-9397-08002B2CF9AE}" pid="39" name="DIOBMActivity">
    <vt:lpwstr/>
  </property>
  <property fmtid="{D5CDD505-2E9C-101B-9397-08002B2CF9AE}" pid="40" name="Related Documents">
    <vt:lpwstr/>
  </property>
  <property fmtid="{D5CDD505-2E9C-101B-9397-08002B2CF9AE}" pid="41" name="Order">
    <vt:r8>210200</vt:r8>
  </property>
  <property fmtid="{D5CDD505-2E9C-101B-9397-08002B2CF9AE}" pid="42" name="MediaServiceImageTags">
    <vt:lpwstr/>
  </property>
</Properties>
</file>