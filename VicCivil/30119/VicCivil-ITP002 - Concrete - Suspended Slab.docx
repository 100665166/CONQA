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3D88" w14:textId="77777777" w:rsidR="005C4FED" w:rsidRPr="005C4FED" w:rsidRDefault="005C4FED" w:rsidP="002E28E3">
      <w:pPr>
        <w:pStyle w:val="FormTableText"/>
        <w:spacing w:before="0"/>
        <w:rPr>
          <w:rStyle w:val="InstructionalText"/>
        </w:rPr>
      </w:pPr>
    </w:p>
    <w:p w14:paraId="1F5D099C" w14:textId="6EDAD16E" w:rsidR="0080281F" w:rsidRPr="002B4134" w:rsidRDefault="0080281F" w:rsidP="00CE1435">
      <w:pPr>
        <w:pStyle w:val="FormTableText"/>
        <w:spacing w:before="0" w:after="120"/>
      </w:pPr>
    </w:p>
    <w:tbl>
      <w:tblPr>
        <w:tblW w:w="14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6"/>
        <w:gridCol w:w="2012"/>
        <w:gridCol w:w="2600"/>
        <w:gridCol w:w="1754"/>
        <w:gridCol w:w="1507"/>
        <w:gridCol w:w="718"/>
        <w:gridCol w:w="1286"/>
        <w:gridCol w:w="1067"/>
        <w:gridCol w:w="1134"/>
        <w:gridCol w:w="709"/>
        <w:gridCol w:w="1456"/>
      </w:tblGrid>
      <w:tr w:rsidR="00402D92" w:rsidRPr="002B4134" w14:paraId="5D07083D" w14:textId="77777777" w:rsidTr="00D84C3D">
        <w:trPr>
          <w:cantSplit/>
          <w:trHeight w:val="44"/>
          <w:tblHeader/>
        </w:trPr>
        <w:tc>
          <w:tcPr>
            <w:tcW w:w="14889" w:type="dxa"/>
            <w:gridSpan w:val="11"/>
            <w:shd w:val="clear" w:color="auto" w:fill="D9D9D9"/>
          </w:tcPr>
          <w:p w14:paraId="4F467518" w14:textId="77777777" w:rsidR="00402D92" w:rsidRPr="002B4134" w:rsidRDefault="00402D92" w:rsidP="00DE075C">
            <w:pPr>
              <w:pStyle w:val="FormTableHeading"/>
              <w:rPr>
                <w:rStyle w:val="InstructionalText"/>
              </w:rPr>
            </w:pPr>
            <w:r w:rsidRPr="002238F9">
              <w:t>SECTION</w:t>
            </w:r>
            <w:r w:rsidR="005A52DC" w:rsidRPr="002238F9">
              <w:t xml:space="preserve"> </w:t>
            </w:r>
            <w:r w:rsidR="004F3CAF" w:rsidRPr="002238F9">
              <w:t>3</w:t>
            </w:r>
            <w:r w:rsidR="005A52DC" w:rsidRPr="002238F9">
              <w:t xml:space="preserve"> </w:t>
            </w:r>
            <w:r w:rsidR="00217A21" w:rsidRPr="002238F9">
              <w:t>–</w:t>
            </w:r>
            <w:r w:rsidR="00F95A2C" w:rsidRPr="002238F9">
              <w:t xml:space="preserve"> </w:t>
            </w:r>
            <w:r w:rsidRPr="002238F9">
              <w:rPr>
                <w:rFonts w:eastAsia="Calibri"/>
              </w:rPr>
              <w:t>Receiving Inspections</w:t>
            </w:r>
            <w:r w:rsidR="00C4243C" w:rsidRPr="002B4134">
              <w:rPr>
                <w:rFonts w:ascii="Century Gothic" w:eastAsia="Calibri" w:hAnsi="Century Gothic"/>
                <w:szCs w:val="18"/>
              </w:rPr>
              <w:t xml:space="preserve"> </w:t>
            </w:r>
          </w:p>
        </w:tc>
      </w:tr>
      <w:tr w:rsidR="006A73A9" w:rsidRPr="002B4134" w14:paraId="57355C35" w14:textId="77777777" w:rsidTr="00D84C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44"/>
          <w:tblHeader/>
        </w:trPr>
        <w:tc>
          <w:tcPr>
            <w:tcW w:w="646" w:type="dxa"/>
            <w:vMerge w:val="restart"/>
            <w:shd w:val="clear" w:color="auto" w:fill="auto"/>
          </w:tcPr>
          <w:p w14:paraId="71D3E2ED" w14:textId="77777777" w:rsidR="00402D92" w:rsidRPr="002238F9" w:rsidRDefault="00402D92" w:rsidP="004D240A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Item</w:t>
            </w:r>
            <w:r w:rsidR="004D240A"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No.</w:t>
            </w:r>
          </w:p>
        </w:tc>
        <w:tc>
          <w:tcPr>
            <w:tcW w:w="2012" w:type="dxa"/>
            <w:vMerge w:val="restart"/>
            <w:shd w:val="clear" w:color="auto" w:fill="auto"/>
          </w:tcPr>
          <w:p w14:paraId="68B584F9" w14:textId="77777777" w:rsidR="00402D92" w:rsidRPr="002238F9" w:rsidRDefault="00402D92" w:rsidP="002238F9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Activity</w:t>
            </w:r>
            <w:r w:rsidR="009F4AA6" w:rsidRPr="002238F9">
              <w:rPr>
                <w:rFonts w:eastAsia="Calibri"/>
                <w:b/>
              </w:rPr>
              <w:t xml:space="preserve">/ </w:t>
            </w:r>
            <w:r w:rsidRPr="002238F9">
              <w:rPr>
                <w:rFonts w:eastAsia="Calibri"/>
                <w:b/>
              </w:rPr>
              <w:t>Task Description</w:t>
            </w:r>
          </w:p>
        </w:tc>
        <w:tc>
          <w:tcPr>
            <w:tcW w:w="2600" w:type="dxa"/>
            <w:vMerge w:val="restart"/>
            <w:shd w:val="clear" w:color="auto" w:fill="auto"/>
          </w:tcPr>
          <w:p w14:paraId="16BB2D6F" w14:textId="77777777" w:rsidR="00402D92" w:rsidRPr="002238F9" w:rsidRDefault="00402D92" w:rsidP="00DE075C">
            <w:pPr>
              <w:pStyle w:val="FormTableText"/>
              <w:rPr>
                <w:rStyle w:val="InstructionalText"/>
                <w:rFonts w:eastAsia="Calibri"/>
              </w:rPr>
            </w:pPr>
            <w:r w:rsidRPr="002238F9">
              <w:rPr>
                <w:rFonts w:eastAsia="Calibri"/>
                <w:b/>
              </w:rPr>
              <w:t xml:space="preserve">Inspection </w:t>
            </w:r>
            <w:r w:rsidR="004D1ACD" w:rsidRPr="002238F9">
              <w:rPr>
                <w:rFonts w:eastAsia="Calibri"/>
                <w:b/>
              </w:rPr>
              <w:t>Point</w:t>
            </w:r>
            <w:r w:rsidRPr="002238F9">
              <w:rPr>
                <w:rFonts w:eastAsia="Calibri"/>
                <w:b/>
              </w:rPr>
              <w:t>:</w:t>
            </w:r>
            <w:r w:rsidR="002238F9" w:rsidRPr="002238F9"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Quality Control Activity</w:t>
            </w:r>
            <w:r w:rsidR="002238F9">
              <w:rPr>
                <w:rFonts w:eastAsia="Calibri"/>
                <w:b/>
              </w:rPr>
              <w:t xml:space="preserve"> </w:t>
            </w:r>
          </w:p>
        </w:tc>
        <w:tc>
          <w:tcPr>
            <w:tcW w:w="1754" w:type="dxa"/>
            <w:vMerge w:val="restart"/>
            <w:shd w:val="clear" w:color="auto" w:fill="auto"/>
          </w:tcPr>
          <w:p w14:paraId="25CAC129" w14:textId="77777777" w:rsidR="00402D92" w:rsidRPr="002238F9" w:rsidRDefault="00402D92" w:rsidP="002238F9">
            <w:pPr>
              <w:pStyle w:val="FormTableText"/>
              <w:rPr>
                <w:rFonts w:eastAsia="Calibri"/>
                <w:b/>
              </w:rPr>
            </w:pPr>
            <w:proofErr w:type="gramStart"/>
            <w:r w:rsidRPr="002238F9">
              <w:rPr>
                <w:rFonts w:eastAsia="Calibri"/>
                <w:b/>
              </w:rPr>
              <w:t>Acceptance  Criteria</w:t>
            </w:r>
            <w:proofErr w:type="gramEnd"/>
          </w:p>
        </w:tc>
        <w:tc>
          <w:tcPr>
            <w:tcW w:w="1507" w:type="dxa"/>
            <w:vMerge w:val="restart"/>
            <w:shd w:val="clear" w:color="auto" w:fill="auto"/>
          </w:tcPr>
          <w:p w14:paraId="6E610075" w14:textId="77777777" w:rsidR="00402D92" w:rsidRPr="002238F9" w:rsidRDefault="00402D92" w:rsidP="004D240A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Verifying</w:t>
            </w:r>
            <w:r w:rsidR="004D240A"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Document</w:t>
            </w:r>
          </w:p>
        </w:tc>
        <w:tc>
          <w:tcPr>
            <w:tcW w:w="2004" w:type="dxa"/>
            <w:gridSpan w:val="2"/>
            <w:tcBorders>
              <w:bottom w:val="nil"/>
            </w:tcBorders>
            <w:shd w:val="clear" w:color="auto" w:fill="auto"/>
          </w:tcPr>
          <w:p w14:paraId="1A5B7C0C" w14:textId="77777777" w:rsidR="00402D92" w:rsidRPr="002238F9" w:rsidRDefault="00402D92" w:rsidP="002238F9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Inspection/ Test</w:t>
            </w:r>
          </w:p>
        </w:tc>
        <w:tc>
          <w:tcPr>
            <w:tcW w:w="4366" w:type="dxa"/>
            <w:gridSpan w:val="4"/>
            <w:shd w:val="clear" w:color="auto" w:fill="auto"/>
          </w:tcPr>
          <w:p w14:paraId="42B28F6F" w14:textId="77777777" w:rsidR="00402D92" w:rsidRPr="002238F9" w:rsidRDefault="00402D92" w:rsidP="002238F9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Inspection Point/ Signature &amp; Date</w:t>
            </w:r>
          </w:p>
        </w:tc>
      </w:tr>
      <w:tr w:rsidR="00423F4F" w:rsidRPr="002B4134" w14:paraId="29C686D1" w14:textId="77777777" w:rsidTr="00D84C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299"/>
          <w:tblHeader/>
        </w:trPr>
        <w:tc>
          <w:tcPr>
            <w:tcW w:w="646" w:type="dxa"/>
            <w:vMerge/>
            <w:shd w:val="clear" w:color="auto" w:fill="auto"/>
          </w:tcPr>
          <w:p w14:paraId="351F30A6" w14:textId="77777777" w:rsidR="00423F4F" w:rsidRPr="002B4134" w:rsidRDefault="00423F4F" w:rsidP="00621623">
            <w:pPr>
              <w:pStyle w:val="FormTableHeading"/>
              <w:rPr>
                <w:rFonts w:eastAsia="Calibri"/>
              </w:rPr>
            </w:pPr>
          </w:p>
        </w:tc>
        <w:tc>
          <w:tcPr>
            <w:tcW w:w="2012" w:type="dxa"/>
            <w:vMerge/>
            <w:shd w:val="clear" w:color="auto" w:fill="auto"/>
          </w:tcPr>
          <w:p w14:paraId="089A3084" w14:textId="77777777" w:rsidR="00423F4F" w:rsidRPr="002B4134" w:rsidRDefault="00423F4F" w:rsidP="00621623">
            <w:pPr>
              <w:pStyle w:val="FormTableHeading"/>
              <w:jc w:val="center"/>
              <w:rPr>
                <w:rFonts w:eastAsia="Calibri"/>
              </w:rPr>
            </w:pPr>
          </w:p>
        </w:tc>
        <w:tc>
          <w:tcPr>
            <w:tcW w:w="2600" w:type="dxa"/>
            <w:vMerge/>
            <w:shd w:val="clear" w:color="auto" w:fill="auto"/>
          </w:tcPr>
          <w:p w14:paraId="1E43F41F" w14:textId="77777777" w:rsidR="00423F4F" w:rsidRPr="002B4134" w:rsidRDefault="00423F4F" w:rsidP="00621623">
            <w:pPr>
              <w:pStyle w:val="FormTableHeading"/>
              <w:jc w:val="center"/>
              <w:rPr>
                <w:rFonts w:eastAsia="Calibri"/>
              </w:rPr>
            </w:pPr>
          </w:p>
        </w:tc>
        <w:tc>
          <w:tcPr>
            <w:tcW w:w="1754" w:type="dxa"/>
            <w:vMerge/>
            <w:shd w:val="clear" w:color="auto" w:fill="auto"/>
          </w:tcPr>
          <w:p w14:paraId="2FF91DA2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</w:p>
        </w:tc>
        <w:tc>
          <w:tcPr>
            <w:tcW w:w="1507" w:type="dxa"/>
            <w:vMerge/>
            <w:shd w:val="clear" w:color="auto" w:fill="auto"/>
          </w:tcPr>
          <w:p w14:paraId="02F29790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</w:p>
        </w:tc>
        <w:tc>
          <w:tcPr>
            <w:tcW w:w="718" w:type="dxa"/>
            <w:shd w:val="clear" w:color="auto" w:fill="auto"/>
          </w:tcPr>
          <w:p w14:paraId="2FAD1C45" w14:textId="77777777" w:rsidR="00423F4F" w:rsidRPr="002238F9" w:rsidRDefault="00423F4F" w:rsidP="002238F9">
            <w:pPr>
              <w:pStyle w:val="FormTableText"/>
              <w:rPr>
                <w:rStyle w:val="InstructionalText"/>
                <w:rFonts w:eastAsia="Calibri"/>
              </w:rPr>
            </w:pPr>
            <w:r w:rsidRPr="002238F9">
              <w:rPr>
                <w:rFonts w:eastAsia="Calibri"/>
                <w:b/>
              </w:rPr>
              <w:t>Key</w:t>
            </w:r>
          </w:p>
        </w:tc>
        <w:tc>
          <w:tcPr>
            <w:tcW w:w="1286" w:type="dxa"/>
            <w:shd w:val="clear" w:color="auto" w:fill="auto"/>
          </w:tcPr>
          <w:p w14:paraId="1F225C50" w14:textId="77777777" w:rsidR="00423F4F" w:rsidRPr="002238F9" w:rsidRDefault="00423F4F" w:rsidP="00DE075C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By</w:t>
            </w:r>
            <w:r>
              <w:rPr>
                <w:rFonts w:eastAsia="Calibri"/>
                <w:b/>
              </w:rPr>
              <w:t xml:space="preserve"> </w:t>
            </w:r>
          </w:p>
        </w:tc>
        <w:tc>
          <w:tcPr>
            <w:tcW w:w="1067" w:type="dxa"/>
            <w:shd w:val="clear" w:color="auto" w:fill="auto"/>
          </w:tcPr>
          <w:p w14:paraId="043C19FF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Vic Civil S</w:t>
            </w:r>
            <w:r w:rsidRPr="002238F9">
              <w:rPr>
                <w:rFonts w:eastAsia="Calibri"/>
                <w:b/>
              </w:rPr>
              <w:t>ignature</w:t>
            </w:r>
          </w:p>
        </w:tc>
        <w:tc>
          <w:tcPr>
            <w:tcW w:w="1134" w:type="dxa"/>
            <w:shd w:val="clear" w:color="auto" w:fill="auto"/>
          </w:tcPr>
          <w:p w14:paraId="10BDF034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Client Signature</w:t>
            </w:r>
          </w:p>
        </w:tc>
        <w:tc>
          <w:tcPr>
            <w:tcW w:w="709" w:type="dxa"/>
            <w:shd w:val="clear" w:color="auto" w:fill="auto"/>
          </w:tcPr>
          <w:p w14:paraId="61B4C6F1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Date</w:t>
            </w:r>
          </w:p>
        </w:tc>
        <w:tc>
          <w:tcPr>
            <w:tcW w:w="1456" w:type="dxa"/>
            <w:shd w:val="clear" w:color="auto" w:fill="auto"/>
          </w:tcPr>
          <w:p w14:paraId="6F40F366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Comments</w:t>
            </w:r>
          </w:p>
        </w:tc>
      </w:tr>
      <w:tr w:rsidR="00D84C3D" w:rsidRPr="002B4134" w14:paraId="1A24A366" w14:textId="77777777" w:rsidTr="00D84C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304"/>
        </w:trPr>
        <w:tc>
          <w:tcPr>
            <w:tcW w:w="646" w:type="dxa"/>
            <w:shd w:val="clear" w:color="auto" w:fill="auto"/>
          </w:tcPr>
          <w:p w14:paraId="06EE7866" w14:textId="77777777" w:rsidR="00D84C3D" w:rsidRPr="00621623" w:rsidRDefault="00D84C3D" w:rsidP="00A33471">
            <w:pPr>
              <w:pStyle w:val="ListParagraph0"/>
              <w:numPr>
                <w:ilvl w:val="1"/>
                <w:numId w:val="8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058D9FA0" w14:textId="3FC01BD3" w:rsidR="00D84C3D" w:rsidRDefault="00D84C3D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ELEMENT IDENTIFICATION</w:t>
            </w:r>
          </w:p>
        </w:tc>
        <w:tc>
          <w:tcPr>
            <w:tcW w:w="12231" w:type="dxa"/>
            <w:gridSpan w:val="9"/>
            <w:shd w:val="clear" w:color="auto" w:fill="auto"/>
          </w:tcPr>
          <w:p w14:paraId="3F5AD185" w14:textId="77777777" w:rsidR="00D84C3D" w:rsidRDefault="00D84C3D" w:rsidP="003D064B">
            <w:pPr>
              <w:pStyle w:val="FormTableText"/>
            </w:pPr>
          </w:p>
        </w:tc>
      </w:tr>
      <w:tr w:rsidR="00423F4F" w:rsidRPr="002B4134" w14:paraId="31CF4DD2" w14:textId="77777777" w:rsidTr="00D84C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304"/>
        </w:trPr>
        <w:tc>
          <w:tcPr>
            <w:tcW w:w="646" w:type="dxa"/>
            <w:shd w:val="clear" w:color="auto" w:fill="auto"/>
          </w:tcPr>
          <w:p w14:paraId="402ED605" w14:textId="77777777" w:rsidR="00423F4F" w:rsidRPr="00621623" w:rsidRDefault="00423F4F" w:rsidP="00A33471">
            <w:pPr>
              <w:pStyle w:val="ListParagraph0"/>
              <w:numPr>
                <w:ilvl w:val="1"/>
                <w:numId w:val="8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5FD54C57" w14:textId="77777777" w:rsidR="00423F4F" w:rsidRDefault="00423F4F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Survey / Set out</w:t>
            </w:r>
          </w:p>
        </w:tc>
        <w:tc>
          <w:tcPr>
            <w:tcW w:w="2600" w:type="dxa"/>
            <w:shd w:val="clear" w:color="auto" w:fill="auto"/>
          </w:tcPr>
          <w:p w14:paraId="14DE8D3C" w14:textId="77777777" w:rsidR="00423F4F" w:rsidRDefault="008F6AF1" w:rsidP="00A33471">
            <w:pPr>
              <w:pStyle w:val="FormTableText"/>
              <w:rPr>
                <w:rFonts w:eastAsia="Calibri"/>
              </w:rPr>
            </w:pPr>
            <w:r>
              <w:rPr>
                <w:rFonts w:eastAsia="Calibri"/>
              </w:rPr>
              <w:t xml:space="preserve">Levels confirmed on site </w:t>
            </w:r>
          </w:p>
        </w:tc>
        <w:tc>
          <w:tcPr>
            <w:tcW w:w="1754" w:type="dxa"/>
            <w:shd w:val="clear" w:color="auto" w:fill="auto"/>
          </w:tcPr>
          <w:p w14:paraId="38DCF24A" w14:textId="77777777" w:rsidR="00423F4F" w:rsidRDefault="00423F4F" w:rsidP="00D01C2F">
            <w:pPr>
              <w:pStyle w:val="FormTableText"/>
              <w:rPr>
                <w:rFonts w:eastAsia="Calibri"/>
              </w:rPr>
            </w:pPr>
            <w:r>
              <w:rPr>
                <w:rFonts w:eastAsia="Calibri"/>
              </w:rPr>
              <w:t>Set out in accordance with design drawings or site conditions</w:t>
            </w:r>
          </w:p>
        </w:tc>
        <w:tc>
          <w:tcPr>
            <w:tcW w:w="1507" w:type="dxa"/>
            <w:shd w:val="clear" w:color="auto" w:fill="auto"/>
          </w:tcPr>
          <w:p w14:paraId="0F47E344" w14:textId="77777777" w:rsidR="00423F4F" w:rsidRDefault="00423F4F" w:rsidP="00A33471">
            <w:pPr>
              <w:pStyle w:val="FormTableText"/>
              <w:rPr>
                <w:rFonts w:eastAsia="Calibri"/>
              </w:rPr>
            </w:pPr>
            <w:r>
              <w:rPr>
                <w:rFonts w:eastAsia="Calibri"/>
              </w:rPr>
              <w:t>Visual Inspection / On Site Verification</w:t>
            </w:r>
          </w:p>
        </w:tc>
        <w:tc>
          <w:tcPr>
            <w:tcW w:w="718" w:type="dxa"/>
            <w:shd w:val="clear" w:color="auto" w:fill="auto"/>
          </w:tcPr>
          <w:p w14:paraId="53E66E23" w14:textId="77777777" w:rsidR="00423F4F" w:rsidRDefault="00423F4F" w:rsidP="00A33471">
            <w:pPr>
              <w:pStyle w:val="FormTableText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</w:t>
            </w:r>
          </w:p>
        </w:tc>
        <w:tc>
          <w:tcPr>
            <w:tcW w:w="1286" w:type="dxa"/>
            <w:shd w:val="clear" w:color="auto" w:fill="auto"/>
          </w:tcPr>
          <w:p w14:paraId="4A1C04AA" w14:textId="77777777" w:rsidR="00423F4F" w:rsidRDefault="00423F4F" w:rsidP="00A33471">
            <w:pPr>
              <w:pStyle w:val="FormTableText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2FEBC055" w14:textId="77777777" w:rsidR="00423F4F" w:rsidRPr="002B4134" w:rsidRDefault="00423F4F" w:rsidP="00A33471">
            <w:pPr>
              <w:pStyle w:val="FormTableText"/>
              <w:rPr>
                <w:rFonts w:eastAsia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023E36CD" w14:textId="2F0A8ED1" w:rsidR="00423F4F" w:rsidRPr="002B4134" w:rsidRDefault="00423F4F" w:rsidP="00A33471">
            <w:pPr>
              <w:pStyle w:val="FormTableText"/>
              <w:rPr>
                <w:rFonts w:eastAsia="Calibri"/>
              </w:rPr>
            </w:pPr>
          </w:p>
        </w:tc>
        <w:tc>
          <w:tcPr>
            <w:tcW w:w="709" w:type="dxa"/>
            <w:shd w:val="clear" w:color="auto" w:fill="auto"/>
          </w:tcPr>
          <w:p w14:paraId="27C9199C" w14:textId="77777777" w:rsidR="00423F4F" w:rsidRDefault="00423F4F" w:rsidP="00A33471">
            <w:pPr>
              <w:pStyle w:val="FormTableText"/>
            </w:pPr>
          </w:p>
        </w:tc>
        <w:tc>
          <w:tcPr>
            <w:tcW w:w="1456" w:type="dxa"/>
            <w:shd w:val="clear" w:color="auto" w:fill="auto"/>
          </w:tcPr>
          <w:p w14:paraId="68E845EC" w14:textId="77777777" w:rsidR="00423F4F" w:rsidRDefault="00423F4F" w:rsidP="003D064B">
            <w:pPr>
              <w:pStyle w:val="FormTableText"/>
            </w:pPr>
          </w:p>
        </w:tc>
      </w:tr>
    </w:tbl>
    <w:p w14:paraId="78E93805" w14:textId="77777777" w:rsidR="00402D92" w:rsidRPr="00CE1435" w:rsidRDefault="00CE1435" w:rsidP="00CE1435">
      <w:pPr>
        <w:pStyle w:val="FormTableText"/>
        <w:spacing w:before="0" w:after="120"/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W w:w="14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6"/>
        <w:gridCol w:w="2012"/>
        <w:gridCol w:w="2600"/>
        <w:gridCol w:w="1967"/>
        <w:gridCol w:w="1294"/>
        <w:gridCol w:w="718"/>
        <w:gridCol w:w="1286"/>
        <w:gridCol w:w="1067"/>
        <w:gridCol w:w="1134"/>
        <w:gridCol w:w="709"/>
        <w:gridCol w:w="1456"/>
      </w:tblGrid>
      <w:tr w:rsidR="006A51E9" w:rsidRPr="002B4134" w14:paraId="5BF36CBD" w14:textId="77777777" w:rsidTr="00AD6838">
        <w:trPr>
          <w:cantSplit/>
          <w:trHeight w:val="44"/>
          <w:tblHeader/>
        </w:trPr>
        <w:tc>
          <w:tcPr>
            <w:tcW w:w="14889" w:type="dxa"/>
            <w:gridSpan w:val="11"/>
            <w:shd w:val="clear" w:color="auto" w:fill="D9D9D9"/>
          </w:tcPr>
          <w:p w14:paraId="261703A4" w14:textId="77777777" w:rsidR="006A51E9" w:rsidRPr="002B4134" w:rsidRDefault="006A51E9" w:rsidP="00DE075C">
            <w:pPr>
              <w:pStyle w:val="FormTableHeading"/>
              <w:keepNext/>
              <w:rPr>
                <w:rStyle w:val="InstructionalText"/>
              </w:rPr>
            </w:pPr>
            <w:r w:rsidRPr="002238F9">
              <w:t xml:space="preserve">SECTION </w:t>
            </w:r>
            <w:r>
              <w:t>4</w:t>
            </w:r>
            <w:r w:rsidRPr="002238F9">
              <w:t xml:space="preserve"> – </w:t>
            </w:r>
            <w:r>
              <w:t>IN-PROCESS INS</w:t>
            </w:r>
            <w:r w:rsidRPr="002238F9">
              <w:rPr>
                <w:rFonts w:eastAsia="Calibri"/>
              </w:rPr>
              <w:t>pections</w:t>
            </w:r>
            <w:r w:rsidRPr="002B4134">
              <w:rPr>
                <w:rFonts w:ascii="Century Gothic" w:eastAsia="Calibri" w:hAnsi="Century Gothic"/>
                <w:szCs w:val="18"/>
              </w:rPr>
              <w:t xml:space="preserve"> </w:t>
            </w:r>
          </w:p>
        </w:tc>
      </w:tr>
      <w:tr w:rsidR="0056296E" w:rsidRPr="002B4134" w14:paraId="28BEFBCF" w14:textId="77777777" w:rsidTr="001A5E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44"/>
          <w:tblHeader/>
        </w:trPr>
        <w:tc>
          <w:tcPr>
            <w:tcW w:w="646" w:type="dxa"/>
            <w:vMerge w:val="restart"/>
            <w:shd w:val="clear" w:color="auto" w:fill="auto"/>
          </w:tcPr>
          <w:p w14:paraId="249F7769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Item</w:t>
            </w:r>
            <w:r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No.</w:t>
            </w:r>
          </w:p>
        </w:tc>
        <w:tc>
          <w:tcPr>
            <w:tcW w:w="2012" w:type="dxa"/>
            <w:vMerge w:val="restart"/>
            <w:shd w:val="clear" w:color="auto" w:fill="auto"/>
          </w:tcPr>
          <w:p w14:paraId="14B4CE70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Activity/ Task Description</w:t>
            </w:r>
          </w:p>
        </w:tc>
        <w:tc>
          <w:tcPr>
            <w:tcW w:w="2600" w:type="dxa"/>
            <w:vMerge w:val="restart"/>
            <w:shd w:val="clear" w:color="auto" w:fill="auto"/>
          </w:tcPr>
          <w:p w14:paraId="7760699D" w14:textId="77777777" w:rsidR="0056296E" w:rsidRPr="002238F9" w:rsidRDefault="0056296E" w:rsidP="00DE075C">
            <w:pPr>
              <w:pStyle w:val="FormTableText"/>
              <w:keepNext/>
              <w:rPr>
                <w:rStyle w:val="InstructionalText"/>
                <w:rFonts w:eastAsia="Calibri"/>
              </w:rPr>
            </w:pPr>
            <w:r w:rsidRPr="002238F9">
              <w:rPr>
                <w:rFonts w:eastAsia="Calibri"/>
                <w:b/>
              </w:rPr>
              <w:t>Inspection Point: Quality Control Activity</w:t>
            </w:r>
            <w:r>
              <w:rPr>
                <w:rFonts w:eastAsia="Calibri"/>
                <w:b/>
              </w:rPr>
              <w:t xml:space="preserve"> </w:t>
            </w:r>
          </w:p>
        </w:tc>
        <w:tc>
          <w:tcPr>
            <w:tcW w:w="1967" w:type="dxa"/>
            <w:vMerge w:val="restart"/>
            <w:shd w:val="clear" w:color="auto" w:fill="auto"/>
          </w:tcPr>
          <w:p w14:paraId="48C09E73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proofErr w:type="gramStart"/>
            <w:r w:rsidRPr="002238F9">
              <w:rPr>
                <w:rFonts w:eastAsia="Calibri"/>
                <w:b/>
              </w:rPr>
              <w:t>Acceptance  Criteria</w:t>
            </w:r>
            <w:proofErr w:type="gramEnd"/>
          </w:p>
        </w:tc>
        <w:tc>
          <w:tcPr>
            <w:tcW w:w="1294" w:type="dxa"/>
            <w:vMerge w:val="restart"/>
            <w:shd w:val="clear" w:color="auto" w:fill="auto"/>
          </w:tcPr>
          <w:p w14:paraId="208B89B5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Verifying</w:t>
            </w:r>
            <w:r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Document</w:t>
            </w:r>
          </w:p>
        </w:tc>
        <w:tc>
          <w:tcPr>
            <w:tcW w:w="2004" w:type="dxa"/>
            <w:gridSpan w:val="2"/>
            <w:tcBorders>
              <w:bottom w:val="nil"/>
            </w:tcBorders>
            <w:shd w:val="clear" w:color="auto" w:fill="auto"/>
          </w:tcPr>
          <w:p w14:paraId="242E95C2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Inspection/ Test</w:t>
            </w:r>
          </w:p>
        </w:tc>
        <w:tc>
          <w:tcPr>
            <w:tcW w:w="4366" w:type="dxa"/>
            <w:gridSpan w:val="4"/>
            <w:shd w:val="clear" w:color="auto" w:fill="auto"/>
          </w:tcPr>
          <w:p w14:paraId="2A340560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Inspection Point/ Signature &amp; Date</w:t>
            </w:r>
          </w:p>
        </w:tc>
      </w:tr>
      <w:tr w:rsidR="00423F4F" w:rsidRPr="002B4134" w14:paraId="20312AA4" w14:textId="77777777" w:rsidTr="001A5E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299"/>
          <w:tblHeader/>
        </w:trPr>
        <w:tc>
          <w:tcPr>
            <w:tcW w:w="646" w:type="dxa"/>
            <w:vMerge/>
            <w:shd w:val="clear" w:color="auto" w:fill="auto"/>
          </w:tcPr>
          <w:p w14:paraId="41CEF610" w14:textId="77777777" w:rsidR="00423F4F" w:rsidRPr="002B4134" w:rsidRDefault="00423F4F" w:rsidP="00A33471">
            <w:pPr>
              <w:pStyle w:val="FormTableHeading"/>
              <w:rPr>
                <w:rFonts w:eastAsia="Calibri"/>
              </w:rPr>
            </w:pPr>
          </w:p>
        </w:tc>
        <w:tc>
          <w:tcPr>
            <w:tcW w:w="2012" w:type="dxa"/>
            <w:vMerge/>
            <w:shd w:val="clear" w:color="auto" w:fill="auto"/>
          </w:tcPr>
          <w:p w14:paraId="3BC290B1" w14:textId="77777777" w:rsidR="00423F4F" w:rsidRPr="002B4134" w:rsidRDefault="00423F4F" w:rsidP="00A33471">
            <w:pPr>
              <w:pStyle w:val="FormTableHeading"/>
              <w:jc w:val="center"/>
              <w:rPr>
                <w:rFonts w:eastAsia="Calibri"/>
              </w:rPr>
            </w:pPr>
          </w:p>
        </w:tc>
        <w:tc>
          <w:tcPr>
            <w:tcW w:w="2600" w:type="dxa"/>
            <w:vMerge/>
            <w:shd w:val="clear" w:color="auto" w:fill="auto"/>
          </w:tcPr>
          <w:p w14:paraId="323597B7" w14:textId="77777777" w:rsidR="00423F4F" w:rsidRPr="002B4134" w:rsidRDefault="00423F4F" w:rsidP="00A33471">
            <w:pPr>
              <w:pStyle w:val="FormTableHeading"/>
              <w:jc w:val="center"/>
              <w:rPr>
                <w:rFonts w:eastAsia="Calibri"/>
              </w:rPr>
            </w:pPr>
          </w:p>
        </w:tc>
        <w:tc>
          <w:tcPr>
            <w:tcW w:w="1967" w:type="dxa"/>
            <w:vMerge/>
            <w:shd w:val="clear" w:color="auto" w:fill="auto"/>
          </w:tcPr>
          <w:p w14:paraId="4D0A10E9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</w:p>
        </w:tc>
        <w:tc>
          <w:tcPr>
            <w:tcW w:w="1294" w:type="dxa"/>
            <w:vMerge/>
            <w:shd w:val="clear" w:color="auto" w:fill="auto"/>
          </w:tcPr>
          <w:p w14:paraId="163794C9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</w:p>
        </w:tc>
        <w:tc>
          <w:tcPr>
            <w:tcW w:w="718" w:type="dxa"/>
            <w:shd w:val="clear" w:color="auto" w:fill="auto"/>
          </w:tcPr>
          <w:p w14:paraId="6D53AA33" w14:textId="77777777" w:rsidR="00423F4F" w:rsidRPr="002238F9" w:rsidRDefault="00423F4F" w:rsidP="00A33471">
            <w:pPr>
              <w:pStyle w:val="FormTableText"/>
              <w:rPr>
                <w:rStyle w:val="InstructionalText"/>
                <w:rFonts w:eastAsia="Calibri"/>
              </w:rPr>
            </w:pPr>
            <w:r w:rsidRPr="002238F9">
              <w:rPr>
                <w:rFonts w:eastAsia="Calibri"/>
                <w:b/>
              </w:rPr>
              <w:t>Key</w:t>
            </w:r>
          </w:p>
        </w:tc>
        <w:tc>
          <w:tcPr>
            <w:tcW w:w="1286" w:type="dxa"/>
            <w:shd w:val="clear" w:color="auto" w:fill="auto"/>
          </w:tcPr>
          <w:p w14:paraId="3DB555CC" w14:textId="77777777" w:rsidR="00423F4F" w:rsidRPr="002238F9" w:rsidRDefault="00423F4F" w:rsidP="00DE075C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By</w:t>
            </w:r>
            <w:r>
              <w:rPr>
                <w:rFonts w:eastAsia="Calibri"/>
                <w:b/>
              </w:rPr>
              <w:t xml:space="preserve"> </w:t>
            </w:r>
          </w:p>
        </w:tc>
        <w:tc>
          <w:tcPr>
            <w:tcW w:w="1067" w:type="dxa"/>
            <w:shd w:val="clear" w:color="auto" w:fill="auto"/>
          </w:tcPr>
          <w:p w14:paraId="70A942E8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Vic Civil S</w:t>
            </w:r>
            <w:r w:rsidRPr="002238F9">
              <w:rPr>
                <w:rFonts w:eastAsia="Calibri"/>
                <w:b/>
              </w:rPr>
              <w:t>ignature</w:t>
            </w:r>
          </w:p>
        </w:tc>
        <w:tc>
          <w:tcPr>
            <w:tcW w:w="1134" w:type="dxa"/>
            <w:shd w:val="clear" w:color="auto" w:fill="auto"/>
          </w:tcPr>
          <w:p w14:paraId="2878A948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Client Signature</w:t>
            </w:r>
          </w:p>
        </w:tc>
        <w:tc>
          <w:tcPr>
            <w:tcW w:w="709" w:type="dxa"/>
            <w:shd w:val="clear" w:color="auto" w:fill="auto"/>
          </w:tcPr>
          <w:p w14:paraId="3802F152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Date</w:t>
            </w:r>
          </w:p>
        </w:tc>
        <w:tc>
          <w:tcPr>
            <w:tcW w:w="1456" w:type="dxa"/>
            <w:shd w:val="clear" w:color="auto" w:fill="auto"/>
          </w:tcPr>
          <w:p w14:paraId="63F0992C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Document Reference</w:t>
            </w:r>
          </w:p>
        </w:tc>
      </w:tr>
      <w:tr w:rsidR="00423F4F" w:rsidRPr="002B4134" w14:paraId="12C04170" w14:textId="77777777" w:rsidTr="001A5E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304"/>
          <w:hidden/>
        </w:trPr>
        <w:tc>
          <w:tcPr>
            <w:tcW w:w="646" w:type="dxa"/>
            <w:shd w:val="clear" w:color="auto" w:fill="auto"/>
          </w:tcPr>
          <w:p w14:paraId="193DA082" w14:textId="77777777" w:rsidR="00423F4F" w:rsidRPr="0063288D" w:rsidRDefault="00423F4F" w:rsidP="00A33471">
            <w:pPr>
              <w:spacing w:before="60" w:after="60"/>
              <w:rPr>
                <w:rFonts w:eastAsia="Calibri" w:cs="Arial"/>
                <w:vanish/>
                <w:sz w:val="18"/>
                <w:szCs w:val="18"/>
              </w:rPr>
            </w:pPr>
          </w:p>
          <w:p w14:paraId="6C436747" w14:textId="77777777" w:rsidR="00423F4F" w:rsidRPr="00F47F4D" w:rsidRDefault="00423F4F" w:rsidP="00A502B5">
            <w:pPr>
              <w:pStyle w:val="ListParagraph0"/>
              <w:numPr>
                <w:ilvl w:val="0"/>
                <w:numId w:val="27"/>
              </w:numPr>
              <w:spacing w:before="60" w:after="60"/>
              <w:rPr>
                <w:rFonts w:eastAsia="Calibri" w:cs="Arial"/>
                <w:vanish/>
                <w:sz w:val="18"/>
                <w:szCs w:val="18"/>
              </w:rPr>
            </w:pPr>
          </w:p>
          <w:p w14:paraId="70DDF6A4" w14:textId="77777777" w:rsidR="00423F4F" w:rsidRPr="00F47F4D" w:rsidRDefault="00423F4F" w:rsidP="00A502B5">
            <w:pPr>
              <w:pStyle w:val="ListParagraph0"/>
              <w:numPr>
                <w:ilvl w:val="0"/>
                <w:numId w:val="27"/>
              </w:numPr>
              <w:spacing w:before="60" w:after="60"/>
              <w:rPr>
                <w:rFonts w:eastAsia="Calibri" w:cs="Arial"/>
                <w:vanish/>
                <w:sz w:val="18"/>
                <w:szCs w:val="18"/>
              </w:rPr>
            </w:pPr>
          </w:p>
          <w:p w14:paraId="0E4BE87E" w14:textId="77777777" w:rsidR="00423F4F" w:rsidRPr="00621623" w:rsidRDefault="00423F4F" w:rsidP="00A502B5">
            <w:pPr>
              <w:pStyle w:val="ListParagraph0"/>
              <w:numPr>
                <w:ilvl w:val="1"/>
                <w:numId w:val="27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1122E771" w14:textId="4782F5F8" w:rsidR="00423F4F" w:rsidRPr="003A6020" w:rsidRDefault="001A5E94" w:rsidP="00A33471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Slab Type</w:t>
            </w:r>
            <w:r w:rsidR="00423F4F">
              <w:rPr>
                <w:rFonts w:eastAsia="Calibri" w:cs="Arial"/>
                <w:b/>
              </w:rPr>
              <w:t xml:space="preserve">    </w:t>
            </w:r>
          </w:p>
        </w:tc>
        <w:tc>
          <w:tcPr>
            <w:tcW w:w="2600" w:type="dxa"/>
            <w:shd w:val="clear" w:color="auto" w:fill="auto"/>
          </w:tcPr>
          <w:p w14:paraId="0315A056" w14:textId="0C3E31AC" w:rsidR="00423F4F" w:rsidRPr="00621623" w:rsidRDefault="001A5E94" w:rsidP="00A33471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Bondeck o</w:t>
            </w:r>
            <w:r w:rsidR="004341B0">
              <w:rPr>
                <w:rFonts w:eastAsia="Calibri" w:cs="Arial"/>
              </w:rPr>
              <w:t>r</w:t>
            </w:r>
            <w:r>
              <w:rPr>
                <w:rFonts w:eastAsia="Calibri" w:cs="Arial"/>
              </w:rPr>
              <w:t xml:space="preserve"> Conventional Suspended Slab</w:t>
            </w:r>
          </w:p>
        </w:tc>
        <w:tc>
          <w:tcPr>
            <w:tcW w:w="1967" w:type="dxa"/>
            <w:shd w:val="clear" w:color="auto" w:fill="auto"/>
          </w:tcPr>
          <w:p w14:paraId="087F5245" w14:textId="77777777" w:rsidR="001A5E94" w:rsidRDefault="001A5E94" w:rsidP="00832AA8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Slab type is </w:t>
            </w:r>
            <w:proofErr w:type="gramStart"/>
            <w:r>
              <w:rPr>
                <w:rFonts w:eastAsia="Calibri" w:cs="Arial"/>
              </w:rPr>
              <w:t>identified</w:t>
            </w:r>
            <w:proofErr w:type="gramEnd"/>
          </w:p>
          <w:p w14:paraId="6FB4C540" w14:textId="11439496" w:rsidR="00944127" w:rsidRPr="00621623" w:rsidRDefault="001A5E94" w:rsidP="00832AA8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Bondeck / Conventional </w:t>
            </w:r>
            <w:r w:rsidR="00944127">
              <w:rPr>
                <w:rFonts w:eastAsia="Calibri" w:cs="Arial"/>
              </w:rPr>
              <w:t xml:space="preserve"> </w:t>
            </w:r>
          </w:p>
        </w:tc>
        <w:tc>
          <w:tcPr>
            <w:tcW w:w="1294" w:type="dxa"/>
            <w:shd w:val="clear" w:color="auto" w:fill="auto"/>
          </w:tcPr>
          <w:p w14:paraId="0500296F" w14:textId="3A60977A" w:rsidR="00423F4F" w:rsidRPr="00621623" w:rsidRDefault="001A5E94" w:rsidP="00A33471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Note Only</w:t>
            </w:r>
          </w:p>
        </w:tc>
        <w:tc>
          <w:tcPr>
            <w:tcW w:w="718" w:type="dxa"/>
            <w:shd w:val="clear" w:color="auto" w:fill="auto"/>
          </w:tcPr>
          <w:p w14:paraId="72423135" w14:textId="77777777" w:rsidR="00423F4F" w:rsidRPr="00930C20" w:rsidRDefault="00423F4F" w:rsidP="00A33471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W</w:t>
            </w:r>
          </w:p>
        </w:tc>
        <w:tc>
          <w:tcPr>
            <w:tcW w:w="1286" w:type="dxa"/>
            <w:shd w:val="clear" w:color="auto" w:fill="auto"/>
          </w:tcPr>
          <w:p w14:paraId="7066ACB2" w14:textId="77777777" w:rsidR="00423F4F" w:rsidRPr="00CD7D4B" w:rsidRDefault="00423F4F" w:rsidP="00A33471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2DFC1EFA" w14:textId="77777777" w:rsidR="00423F4F" w:rsidRPr="00621623" w:rsidRDefault="00423F4F" w:rsidP="00A33471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3C3D2F77" w14:textId="77777777" w:rsidR="00423F4F" w:rsidRPr="00621623" w:rsidRDefault="00423F4F" w:rsidP="00A33471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1252CF7C" w14:textId="77777777" w:rsidR="00423F4F" w:rsidRPr="00621623" w:rsidRDefault="00423F4F" w:rsidP="00A33471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56" w:type="dxa"/>
            <w:shd w:val="clear" w:color="auto" w:fill="auto"/>
          </w:tcPr>
          <w:p w14:paraId="0DEE8711" w14:textId="027DFD42" w:rsidR="00423F4F" w:rsidRPr="00621623" w:rsidRDefault="00423F4F" w:rsidP="00832AA8">
            <w:pPr>
              <w:pStyle w:val="FormTableText"/>
              <w:rPr>
                <w:rFonts w:eastAsia="Calibri" w:cs="Arial"/>
              </w:rPr>
            </w:pPr>
          </w:p>
        </w:tc>
      </w:tr>
      <w:tr w:rsidR="00423F4F" w:rsidRPr="002B4134" w14:paraId="5F9677D2" w14:textId="77777777" w:rsidTr="001A5E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304"/>
        </w:trPr>
        <w:tc>
          <w:tcPr>
            <w:tcW w:w="646" w:type="dxa"/>
            <w:shd w:val="clear" w:color="auto" w:fill="auto"/>
          </w:tcPr>
          <w:p w14:paraId="749B2A3E" w14:textId="77777777" w:rsidR="00423F4F" w:rsidRPr="00621623" w:rsidRDefault="00423F4F" w:rsidP="00A502B5">
            <w:pPr>
              <w:pStyle w:val="ListParagraph0"/>
              <w:numPr>
                <w:ilvl w:val="1"/>
                <w:numId w:val="27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7FB09471" w14:textId="253694F5" w:rsidR="00423F4F" w:rsidRPr="00983208" w:rsidRDefault="001A5E94" w:rsidP="00A33471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Formwork Installation - Strength</w:t>
            </w:r>
          </w:p>
        </w:tc>
        <w:tc>
          <w:tcPr>
            <w:tcW w:w="2600" w:type="dxa"/>
            <w:shd w:val="clear" w:color="auto" w:fill="auto"/>
          </w:tcPr>
          <w:p w14:paraId="343BA013" w14:textId="45904508" w:rsidR="00423F4F" w:rsidRPr="00621623" w:rsidRDefault="001A5E94" w:rsidP="00A33471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Confirmation of Formwork Strength Requirements</w:t>
            </w:r>
          </w:p>
        </w:tc>
        <w:tc>
          <w:tcPr>
            <w:tcW w:w="1967" w:type="dxa"/>
            <w:shd w:val="clear" w:color="auto" w:fill="auto"/>
          </w:tcPr>
          <w:p w14:paraId="0408DF4B" w14:textId="6BBD5498" w:rsidR="001A5E94" w:rsidRDefault="001A5E94" w:rsidP="00EB3C4C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Formwork is suitable for placement of wet </w:t>
            </w:r>
            <w:proofErr w:type="gramStart"/>
            <w:r>
              <w:rPr>
                <w:rFonts w:eastAsia="Calibri" w:cs="Arial"/>
              </w:rPr>
              <w:t>concrete</w:t>
            </w:r>
            <w:proofErr w:type="gramEnd"/>
          </w:p>
          <w:p w14:paraId="636AF8F7" w14:textId="77777777" w:rsidR="001A5E94" w:rsidRDefault="001A5E94" w:rsidP="001A5E94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Bondeck – Steel / Block Walls installed and Props as per </w:t>
            </w:r>
            <w:proofErr w:type="gramStart"/>
            <w:r>
              <w:rPr>
                <w:rFonts w:eastAsia="Calibri" w:cs="Arial"/>
              </w:rPr>
              <w:t>design</w:t>
            </w:r>
            <w:proofErr w:type="gramEnd"/>
          </w:p>
          <w:p w14:paraId="6E78B777" w14:textId="19DE08D4" w:rsidR="001A5E94" w:rsidRPr="00621623" w:rsidRDefault="001A5E94" w:rsidP="001A5E94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Conventional – Formwork support system installed as per engineering design</w:t>
            </w:r>
          </w:p>
        </w:tc>
        <w:tc>
          <w:tcPr>
            <w:tcW w:w="1294" w:type="dxa"/>
            <w:shd w:val="clear" w:color="auto" w:fill="auto"/>
          </w:tcPr>
          <w:p w14:paraId="05F19956" w14:textId="77777777" w:rsidR="001A5E94" w:rsidRDefault="001A5E94" w:rsidP="00A33471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Engineering Design (if required)</w:t>
            </w:r>
          </w:p>
          <w:p w14:paraId="718FFA3B" w14:textId="77777777" w:rsidR="001A5E94" w:rsidRDefault="001A5E94" w:rsidP="00A33471">
            <w:pPr>
              <w:pStyle w:val="FormTableText"/>
              <w:rPr>
                <w:rFonts w:eastAsia="Calibri" w:cs="Arial"/>
              </w:rPr>
            </w:pPr>
          </w:p>
          <w:p w14:paraId="6BEBBA00" w14:textId="325C3488" w:rsidR="001A5E94" w:rsidRPr="00621623" w:rsidRDefault="001A5E94" w:rsidP="00A33471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Bondeck installed in accordance with span tables</w:t>
            </w:r>
          </w:p>
        </w:tc>
        <w:tc>
          <w:tcPr>
            <w:tcW w:w="718" w:type="dxa"/>
            <w:shd w:val="clear" w:color="auto" w:fill="auto"/>
          </w:tcPr>
          <w:p w14:paraId="4D4B7F3F" w14:textId="77777777" w:rsidR="00423F4F" w:rsidRPr="00930C20" w:rsidRDefault="00423F4F" w:rsidP="00A33471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</w:t>
            </w:r>
          </w:p>
        </w:tc>
        <w:tc>
          <w:tcPr>
            <w:tcW w:w="1286" w:type="dxa"/>
            <w:shd w:val="clear" w:color="auto" w:fill="auto"/>
          </w:tcPr>
          <w:p w14:paraId="645D676E" w14:textId="77777777" w:rsidR="00423F4F" w:rsidRPr="00CD7D4B" w:rsidRDefault="00423F4F" w:rsidP="00A33471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6E55D51A" w14:textId="77777777" w:rsidR="00423F4F" w:rsidRPr="00621623" w:rsidRDefault="00423F4F" w:rsidP="00A33471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6DDD4718" w14:textId="77777777" w:rsidR="00423F4F" w:rsidRPr="00621623" w:rsidRDefault="00423F4F" w:rsidP="00A33471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5CFD5F46" w14:textId="77777777" w:rsidR="00423F4F" w:rsidRPr="00621623" w:rsidRDefault="00423F4F" w:rsidP="00A33471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56" w:type="dxa"/>
            <w:shd w:val="clear" w:color="auto" w:fill="auto"/>
          </w:tcPr>
          <w:p w14:paraId="7F3CEE7F" w14:textId="77777777" w:rsidR="00423F4F" w:rsidRPr="00621623" w:rsidRDefault="00423F4F" w:rsidP="00661898">
            <w:pPr>
              <w:pStyle w:val="FormTableText"/>
              <w:rPr>
                <w:rFonts w:eastAsia="Calibri" w:cs="Arial"/>
              </w:rPr>
            </w:pPr>
          </w:p>
        </w:tc>
      </w:tr>
      <w:tr w:rsidR="001A5E94" w:rsidRPr="002B4134" w14:paraId="443C9151" w14:textId="77777777" w:rsidTr="001A5E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304"/>
        </w:trPr>
        <w:tc>
          <w:tcPr>
            <w:tcW w:w="646" w:type="dxa"/>
            <w:shd w:val="clear" w:color="auto" w:fill="auto"/>
          </w:tcPr>
          <w:p w14:paraId="625E47B3" w14:textId="77777777" w:rsidR="001A5E94" w:rsidRPr="00621623" w:rsidRDefault="001A5E94" w:rsidP="00A502B5">
            <w:pPr>
              <w:pStyle w:val="ListParagraph0"/>
              <w:numPr>
                <w:ilvl w:val="1"/>
                <w:numId w:val="27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55F180B5" w14:textId="40E75B40" w:rsidR="001A5E94" w:rsidRDefault="001A5E94" w:rsidP="00A33471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Formwork Installation – Level and alignment</w:t>
            </w:r>
          </w:p>
        </w:tc>
        <w:tc>
          <w:tcPr>
            <w:tcW w:w="2600" w:type="dxa"/>
            <w:shd w:val="clear" w:color="auto" w:fill="auto"/>
          </w:tcPr>
          <w:p w14:paraId="2CE38210" w14:textId="7F5B0AC8" w:rsidR="001A5E94" w:rsidRDefault="001A5E94" w:rsidP="00A33471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Concrete slab formwork is set up to architectural levels </w:t>
            </w:r>
          </w:p>
        </w:tc>
        <w:tc>
          <w:tcPr>
            <w:tcW w:w="1967" w:type="dxa"/>
            <w:shd w:val="clear" w:color="auto" w:fill="auto"/>
          </w:tcPr>
          <w:p w14:paraId="6C349F0A" w14:textId="77777777" w:rsidR="001A5E94" w:rsidRDefault="001A5E94" w:rsidP="00EB3C4C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Slab Thickness </w:t>
            </w:r>
            <w:proofErr w:type="gramStart"/>
            <w:r>
              <w:rPr>
                <w:rFonts w:eastAsia="Calibri" w:cs="Arial"/>
              </w:rPr>
              <w:t>maintained</w:t>
            </w:r>
            <w:proofErr w:type="gramEnd"/>
          </w:p>
          <w:p w14:paraId="0057FA25" w14:textId="77777777" w:rsidR="001A5E94" w:rsidRDefault="001A5E94" w:rsidP="00EB3C4C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Set downs </w:t>
            </w:r>
            <w:proofErr w:type="gramStart"/>
            <w:r>
              <w:rPr>
                <w:rFonts w:eastAsia="Calibri" w:cs="Arial"/>
              </w:rPr>
              <w:t>maintained</w:t>
            </w:r>
            <w:proofErr w:type="gramEnd"/>
          </w:p>
          <w:p w14:paraId="2F015F47" w14:textId="7C6F931D" w:rsidR="001A5E94" w:rsidRDefault="001A5E94" w:rsidP="00EB3C4C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Level and alignment of beams is as per architectural design</w:t>
            </w:r>
          </w:p>
        </w:tc>
        <w:tc>
          <w:tcPr>
            <w:tcW w:w="1294" w:type="dxa"/>
            <w:shd w:val="clear" w:color="auto" w:fill="auto"/>
          </w:tcPr>
          <w:p w14:paraId="124DC2A3" w14:textId="77777777" w:rsidR="001A5E94" w:rsidRDefault="001A5E94" w:rsidP="00661898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Visual Inspection</w:t>
            </w:r>
          </w:p>
          <w:p w14:paraId="50BBACAC" w14:textId="77777777" w:rsidR="001A5E94" w:rsidRDefault="001A5E94" w:rsidP="00661898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Client Inspection</w:t>
            </w:r>
          </w:p>
          <w:p w14:paraId="62B0FADC" w14:textId="7C1916B4" w:rsidR="001A5E94" w:rsidRDefault="001A5E94" w:rsidP="00661898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Survey (If req)</w:t>
            </w:r>
          </w:p>
        </w:tc>
        <w:tc>
          <w:tcPr>
            <w:tcW w:w="718" w:type="dxa"/>
            <w:shd w:val="clear" w:color="auto" w:fill="auto"/>
          </w:tcPr>
          <w:p w14:paraId="3A94C27B" w14:textId="56D78D26" w:rsidR="001A5E94" w:rsidRDefault="001A5E94" w:rsidP="00A33471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WP</w:t>
            </w:r>
          </w:p>
        </w:tc>
        <w:tc>
          <w:tcPr>
            <w:tcW w:w="1286" w:type="dxa"/>
            <w:shd w:val="clear" w:color="auto" w:fill="auto"/>
          </w:tcPr>
          <w:p w14:paraId="77F5CC7C" w14:textId="38A6AAEC" w:rsidR="001A5E94" w:rsidRDefault="001A5E94" w:rsidP="00A33471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2BB2AF27" w14:textId="77777777" w:rsidR="001A5E94" w:rsidRPr="00621623" w:rsidRDefault="001A5E94" w:rsidP="00A33471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00F6399F" w14:textId="77777777" w:rsidR="001A5E94" w:rsidRPr="00621623" w:rsidRDefault="001A5E94" w:rsidP="00A33471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010D430F" w14:textId="77777777" w:rsidR="001A5E94" w:rsidRPr="00621623" w:rsidRDefault="001A5E94" w:rsidP="00A33471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56" w:type="dxa"/>
            <w:shd w:val="clear" w:color="auto" w:fill="auto"/>
          </w:tcPr>
          <w:p w14:paraId="74D25610" w14:textId="77777777" w:rsidR="001A5E94" w:rsidRPr="00621623" w:rsidRDefault="001A5E94" w:rsidP="00661898">
            <w:pPr>
              <w:pStyle w:val="FormTableText"/>
              <w:rPr>
                <w:rFonts w:eastAsia="Calibri" w:cs="Arial"/>
              </w:rPr>
            </w:pPr>
          </w:p>
        </w:tc>
      </w:tr>
      <w:tr w:rsidR="001A5E94" w:rsidRPr="002B4134" w14:paraId="5B51483B" w14:textId="77777777" w:rsidTr="001A5E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304"/>
        </w:trPr>
        <w:tc>
          <w:tcPr>
            <w:tcW w:w="646" w:type="dxa"/>
            <w:shd w:val="clear" w:color="auto" w:fill="auto"/>
          </w:tcPr>
          <w:p w14:paraId="18196140" w14:textId="77777777" w:rsidR="001A5E94" w:rsidRPr="00621623" w:rsidRDefault="001A5E94" w:rsidP="00A502B5">
            <w:pPr>
              <w:pStyle w:val="ListParagraph0"/>
              <w:numPr>
                <w:ilvl w:val="1"/>
                <w:numId w:val="27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20B4A04E" w14:textId="4C32AB79" w:rsidR="001A5E94" w:rsidRDefault="001A5E94" w:rsidP="00A33471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Reinforcement Installation</w:t>
            </w:r>
          </w:p>
        </w:tc>
        <w:tc>
          <w:tcPr>
            <w:tcW w:w="2600" w:type="dxa"/>
            <w:shd w:val="clear" w:color="auto" w:fill="auto"/>
          </w:tcPr>
          <w:p w14:paraId="4C7691D3" w14:textId="34156E83" w:rsidR="001A5E94" w:rsidRDefault="001A5E94" w:rsidP="00A33471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Structural Reinforcement as per Structural Design documentation / additional SDA</w:t>
            </w:r>
          </w:p>
        </w:tc>
        <w:tc>
          <w:tcPr>
            <w:tcW w:w="1967" w:type="dxa"/>
            <w:shd w:val="clear" w:color="auto" w:fill="auto"/>
          </w:tcPr>
          <w:p w14:paraId="56823EC6" w14:textId="6D8884C4" w:rsidR="001A5E94" w:rsidRDefault="001A5E94" w:rsidP="00EB3C4C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Installation of dowels satisfies </w:t>
            </w:r>
            <w:proofErr w:type="gramStart"/>
            <w:r>
              <w:rPr>
                <w:rFonts w:eastAsia="Calibri" w:cs="Arial"/>
              </w:rPr>
              <w:t>embedment</w:t>
            </w:r>
            <w:proofErr w:type="gramEnd"/>
          </w:p>
          <w:p w14:paraId="403546D1" w14:textId="00B80A47" w:rsidR="001A5E94" w:rsidRDefault="001A5E94" w:rsidP="00EB3C4C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Top / Bottom reinforcement </w:t>
            </w:r>
            <w:proofErr w:type="gramStart"/>
            <w:r>
              <w:rPr>
                <w:rFonts w:eastAsia="Calibri" w:cs="Arial"/>
              </w:rPr>
              <w:t>installed</w:t>
            </w:r>
            <w:proofErr w:type="gramEnd"/>
          </w:p>
          <w:p w14:paraId="6DDD168D" w14:textId="77777777" w:rsidR="001A5E94" w:rsidRDefault="001D0409" w:rsidP="00EB3C4C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Beam reinforcement </w:t>
            </w:r>
            <w:proofErr w:type="gramStart"/>
            <w:r>
              <w:rPr>
                <w:rFonts w:eastAsia="Calibri" w:cs="Arial"/>
              </w:rPr>
              <w:t>installed</w:t>
            </w:r>
            <w:proofErr w:type="gramEnd"/>
          </w:p>
          <w:p w14:paraId="7BC51C0C" w14:textId="6FE784C8" w:rsidR="001D0409" w:rsidRDefault="001D0409" w:rsidP="00EB3C4C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Re-entrant Bars installed</w:t>
            </w:r>
          </w:p>
        </w:tc>
        <w:tc>
          <w:tcPr>
            <w:tcW w:w="1294" w:type="dxa"/>
            <w:shd w:val="clear" w:color="auto" w:fill="auto"/>
          </w:tcPr>
          <w:p w14:paraId="3B5E98ED" w14:textId="77777777" w:rsidR="001A5E94" w:rsidRDefault="001D0409" w:rsidP="00661898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Client Engineering Inspection</w:t>
            </w:r>
          </w:p>
          <w:p w14:paraId="03225FFA" w14:textId="77777777" w:rsidR="00511429" w:rsidRDefault="00511429" w:rsidP="00661898">
            <w:pPr>
              <w:pStyle w:val="FormTableText"/>
              <w:rPr>
                <w:rFonts w:eastAsia="Calibri" w:cs="Arial"/>
              </w:rPr>
            </w:pPr>
          </w:p>
          <w:p w14:paraId="53D1F4BD" w14:textId="5364DA56" w:rsidR="00511429" w:rsidRDefault="00511429" w:rsidP="00661898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18" w:type="dxa"/>
            <w:shd w:val="clear" w:color="auto" w:fill="auto"/>
          </w:tcPr>
          <w:p w14:paraId="38A6E495" w14:textId="4C03FEEE" w:rsidR="001A5E94" w:rsidRDefault="001D0409" w:rsidP="00A33471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HP</w:t>
            </w:r>
          </w:p>
        </w:tc>
        <w:tc>
          <w:tcPr>
            <w:tcW w:w="1286" w:type="dxa"/>
            <w:shd w:val="clear" w:color="auto" w:fill="auto"/>
          </w:tcPr>
          <w:p w14:paraId="759BED82" w14:textId="565FB675" w:rsidR="001A5E94" w:rsidRDefault="001D0409" w:rsidP="00A33471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79F39C11" w14:textId="77777777" w:rsidR="001A5E94" w:rsidRPr="00621623" w:rsidRDefault="001A5E94" w:rsidP="00A33471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11B74485" w14:textId="77777777" w:rsidR="001A5E94" w:rsidRPr="00621623" w:rsidRDefault="001A5E94" w:rsidP="00A33471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3ECC5E09" w14:textId="77777777" w:rsidR="001A5E94" w:rsidRPr="00621623" w:rsidRDefault="001A5E94" w:rsidP="00A33471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56" w:type="dxa"/>
            <w:shd w:val="clear" w:color="auto" w:fill="auto"/>
          </w:tcPr>
          <w:p w14:paraId="41405031" w14:textId="77777777" w:rsidR="001A5E94" w:rsidRPr="00621623" w:rsidRDefault="001A5E94" w:rsidP="00661898">
            <w:pPr>
              <w:pStyle w:val="FormTableText"/>
              <w:rPr>
                <w:rFonts w:eastAsia="Calibri" w:cs="Arial"/>
              </w:rPr>
            </w:pPr>
          </w:p>
        </w:tc>
      </w:tr>
      <w:tr w:rsidR="00423F4F" w:rsidRPr="002B4134" w14:paraId="6C9E4A78" w14:textId="77777777" w:rsidTr="001A5E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304"/>
        </w:trPr>
        <w:tc>
          <w:tcPr>
            <w:tcW w:w="646" w:type="dxa"/>
            <w:shd w:val="clear" w:color="auto" w:fill="auto"/>
          </w:tcPr>
          <w:p w14:paraId="2A7F8C88" w14:textId="77777777" w:rsidR="00423F4F" w:rsidRPr="00621623" w:rsidRDefault="00423F4F" w:rsidP="00A502B5">
            <w:pPr>
              <w:pStyle w:val="ListParagraph0"/>
              <w:numPr>
                <w:ilvl w:val="1"/>
                <w:numId w:val="27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7A3EFDB1" w14:textId="1FCD8304" w:rsidR="00423F4F" w:rsidRPr="00D70740" w:rsidRDefault="008F6AF1" w:rsidP="00A33471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Pre</w:t>
            </w:r>
            <w:r w:rsidR="001D0409">
              <w:rPr>
                <w:rFonts w:eastAsia="Calibri" w:cs="Arial"/>
                <w:b/>
              </w:rPr>
              <w:t>-</w:t>
            </w:r>
            <w:r>
              <w:rPr>
                <w:rFonts w:eastAsia="Calibri" w:cs="Arial"/>
                <w:b/>
              </w:rPr>
              <w:t>Pour Concrete Check</w:t>
            </w:r>
          </w:p>
        </w:tc>
        <w:tc>
          <w:tcPr>
            <w:tcW w:w="2600" w:type="dxa"/>
            <w:shd w:val="clear" w:color="auto" w:fill="auto"/>
          </w:tcPr>
          <w:p w14:paraId="5D9769A8" w14:textId="0EC36F88" w:rsidR="00423F4F" w:rsidRPr="00621623" w:rsidRDefault="008F6AF1" w:rsidP="00A33471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Inspection of reo and Services </w:t>
            </w:r>
            <w:r w:rsidR="00C62425">
              <w:rPr>
                <w:rFonts w:eastAsia="Calibri" w:cs="Arial"/>
              </w:rPr>
              <w:t xml:space="preserve">conduit </w:t>
            </w:r>
            <w:r>
              <w:rPr>
                <w:rFonts w:eastAsia="Calibri" w:cs="Arial"/>
              </w:rPr>
              <w:t>check</w:t>
            </w:r>
          </w:p>
        </w:tc>
        <w:tc>
          <w:tcPr>
            <w:tcW w:w="1967" w:type="dxa"/>
            <w:shd w:val="clear" w:color="auto" w:fill="auto"/>
          </w:tcPr>
          <w:p w14:paraId="14BD43B3" w14:textId="77777777" w:rsidR="00423F4F" w:rsidRDefault="008F6AF1" w:rsidP="00EB3C4C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Steel reinforcement in accordance with design documentation</w:t>
            </w:r>
          </w:p>
          <w:p w14:paraId="3BDAF28F" w14:textId="77777777" w:rsidR="008F6AF1" w:rsidRDefault="008F6AF1" w:rsidP="00EB3C4C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All services </w:t>
            </w:r>
            <w:proofErr w:type="gramStart"/>
            <w:r>
              <w:rPr>
                <w:rFonts w:eastAsia="Calibri" w:cs="Arial"/>
              </w:rPr>
              <w:t>installed</w:t>
            </w:r>
            <w:proofErr w:type="gramEnd"/>
          </w:p>
          <w:p w14:paraId="59982B31" w14:textId="77777777" w:rsidR="00423F4F" w:rsidRPr="00621623" w:rsidRDefault="00423F4F" w:rsidP="00EB3C4C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294" w:type="dxa"/>
            <w:shd w:val="clear" w:color="auto" w:fill="auto"/>
          </w:tcPr>
          <w:p w14:paraId="3DBDEF70" w14:textId="30E79134" w:rsidR="00423F4F" w:rsidRDefault="008F6AF1" w:rsidP="00661898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Client Inspection</w:t>
            </w:r>
          </w:p>
          <w:p w14:paraId="3EBA448B" w14:textId="77777777" w:rsidR="001D0409" w:rsidRDefault="001D0409" w:rsidP="00661898">
            <w:pPr>
              <w:pStyle w:val="FormTableText"/>
              <w:rPr>
                <w:rFonts w:eastAsia="Calibri" w:cs="Arial"/>
              </w:rPr>
            </w:pPr>
          </w:p>
          <w:p w14:paraId="3A976019" w14:textId="77777777" w:rsidR="008F6AF1" w:rsidRPr="00621623" w:rsidRDefault="008F6AF1" w:rsidP="00AD6838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18" w:type="dxa"/>
            <w:shd w:val="clear" w:color="auto" w:fill="auto"/>
          </w:tcPr>
          <w:p w14:paraId="5C4E72B3" w14:textId="77777777" w:rsidR="00423F4F" w:rsidRPr="00930C20" w:rsidRDefault="008F6AF1" w:rsidP="00A33471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HP</w:t>
            </w:r>
          </w:p>
        </w:tc>
        <w:tc>
          <w:tcPr>
            <w:tcW w:w="1286" w:type="dxa"/>
            <w:shd w:val="clear" w:color="auto" w:fill="auto"/>
          </w:tcPr>
          <w:p w14:paraId="48933224" w14:textId="77777777" w:rsidR="00423F4F" w:rsidRPr="00CD7D4B" w:rsidRDefault="00423F4F" w:rsidP="00A33471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51F7653F" w14:textId="77777777" w:rsidR="00423F4F" w:rsidRPr="00621623" w:rsidRDefault="00423F4F" w:rsidP="00A33471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1AF3F762" w14:textId="77777777" w:rsidR="00423F4F" w:rsidRPr="00621623" w:rsidRDefault="00423F4F" w:rsidP="00A33471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1C6627BF" w14:textId="77777777" w:rsidR="00423F4F" w:rsidRPr="00621623" w:rsidRDefault="00423F4F" w:rsidP="00A33471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56" w:type="dxa"/>
            <w:shd w:val="clear" w:color="auto" w:fill="auto"/>
          </w:tcPr>
          <w:p w14:paraId="160F8642" w14:textId="77777777" w:rsidR="00423F4F" w:rsidRPr="00621623" w:rsidRDefault="00423F4F" w:rsidP="00661898">
            <w:pPr>
              <w:pStyle w:val="FormTableText"/>
              <w:rPr>
                <w:rFonts w:eastAsia="Calibri" w:cs="Arial"/>
              </w:rPr>
            </w:pPr>
          </w:p>
        </w:tc>
      </w:tr>
      <w:tr w:rsidR="00423F4F" w:rsidRPr="002B4134" w14:paraId="36C5A22C" w14:textId="77777777" w:rsidTr="001A5E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304"/>
        </w:trPr>
        <w:tc>
          <w:tcPr>
            <w:tcW w:w="646" w:type="dxa"/>
            <w:shd w:val="clear" w:color="auto" w:fill="auto"/>
          </w:tcPr>
          <w:p w14:paraId="0F9BDC27" w14:textId="77777777" w:rsidR="00423F4F" w:rsidRPr="00621623" w:rsidRDefault="00423F4F" w:rsidP="00A502B5">
            <w:pPr>
              <w:pStyle w:val="ListParagraph0"/>
              <w:numPr>
                <w:ilvl w:val="1"/>
                <w:numId w:val="27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69596FB3" w14:textId="31217B20" w:rsidR="00423F4F" w:rsidRPr="00D70740" w:rsidRDefault="00423F4F" w:rsidP="00A33471">
            <w:pPr>
              <w:pStyle w:val="Form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Joints</w:t>
            </w:r>
            <w:r w:rsidR="001D0409">
              <w:rPr>
                <w:rFonts w:cs="Arial"/>
                <w:b/>
              </w:rPr>
              <w:t xml:space="preserve"> (If applicable)</w:t>
            </w:r>
          </w:p>
        </w:tc>
        <w:tc>
          <w:tcPr>
            <w:tcW w:w="2600" w:type="dxa"/>
            <w:shd w:val="clear" w:color="auto" w:fill="auto"/>
          </w:tcPr>
          <w:p w14:paraId="271F1453" w14:textId="77777777" w:rsidR="00423F4F" w:rsidRPr="00621623" w:rsidRDefault="00423F4F" w:rsidP="00A33471">
            <w:pPr>
              <w:pStyle w:val="FormTableText"/>
              <w:rPr>
                <w:rFonts w:cs="Arial"/>
              </w:rPr>
            </w:pPr>
            <w:r>
              <w:rPr>
                <w:rFonts w:cs="Arial"/>
              </w:rPr>
              <w:t>Inspection of jointing detail</w:t>
            </w:r>
          </w:p>
        </w:tc>
        <w:tc>
          <w:tcPr>
            <w:tcW w:w="1967" w:type="dxa"/>
            <w:shd w:val="clear" w:color="auto" w:fill="auto"/>
          </w:tcPr>
          <w:p w14:paraId="10B621B3" w14:textId="0F7140C1" w:rsidR="00423F4F" w:rsidRDefault="008F6AF1" w:rsidP="00661898">
            <w:pPr>
              <w:pStyle w:val="FormTableText"/>
              <w:rPr>
                <w:rFonts w:cs="Arial"/>
              </w:rPr>
            </w:pPr>
            <w:r>
              <w:rPr>
                <w:rFonts w:cs="Arial"/>
              </w:rPr>
              <w:t>Joints</w:t>
            </w:r>
            <w:r w:rsidR="00423F4F">
              <w:rPr>
                <w:rFonts w:cs="Arial"/>
              </w:rPr>
              <w:t xml:space="preserve"> installed in accordance with </w:t>
            </w:r>
            <w:r>
              <w:rPr>
                <w:rFonts w:cs="Arial"/>
              </w:rPr>
              <w:t>Design</w:t>
            </w:r>
            <w:r w:rsidR="00423F4F">
              <w:rPr>
                <w:rFonts w:cs="Arial"/>
              </w:rPr>
              <w:t xml:space="preserve"> </w:t>
            </w:r>
            <w:proofErr w:type="gramStart"/>
            <w:r w:rsidR="00423F4F">
              <w:rPr>
                <w:rFonts w:cs="Arial"/>
              </w:rPr>
              <w:t>requirements</w:t>
            </w:r>
            <w:proofErr w:type="gramEnd"/>
          </w:p>
          <w:p w14:paraId="06CDF53F" w14:textId="49D21E43" w:rsidR="00AD6838" w:rsidRDefault="00AD6838" w:rsidP="00661898">
            <w:pPr>
              <w:pStyle w:val="FormTableText"/>
              <w:rPr>
                <w:rFonts w:cs="Arial"/>
              </w:rPr>
            </w:pPr>
            <w:r>
              <w:rPr>
                <w:rFonts w:cs="Arial"/>
              </w:rPr>
              <w:t>Expansion Joint Spacing:</w:t>
            </w:r>
          </w:p>
          <w:p w14:paraId="1CDFC5D6" w14:textId="317DA13F" w:rsidR="00AD6838" w:rsidRDefault="00AD6838" w:rsidP="00661898">
            <w:pPr>
              <w:pStyle w:val="FormTableText"/>
              <w:rPr>
                <w:rFonts w:cs="Arial"/>
              </w:rPr>
            </w:pPr>
            <w:r>
              <w:rPr>
                <w:rFonts w:cs="Arial"/>
              </w:rPr>
              <w:t>Saw Cut Joint Spacing:</w:t>
            </w:r>
          </w:p>
          <w:p w14:paraId="6E5B7603" w14:textId="39EB3587" w:rsidR="00AD6838" w:rsidRPr="00D70740" w:rsidRDefault="00AD6838" w:rsidP="00661898">
            <w:pPr>
              <w:pStyle w:val="FormTableText"/>
              <w:rPr>
                <w:rFonts w:cs="Arial"/>
              </w:rPr>
            </w:pPr>
          </w:p>
        </w:tc>
        <w:tc>
          <w:tcPr>
            <w:tcW w:w="1294" w:type="dxa"/>
            <w:shd w:val="clear" w:color="auto" w:fill="auto"/>
          </w:tcPr>
          <w:p w14:paraId="45CB4454" w14:textId="77777777" w:rsidR="00423F4F" w:rsidRPr="00621623" w:rsidRDefault="00423F4F" w:rsidP="00A33471">
            <w:pPr>
              <w:pStyle w:val="FormTableText"/>
              <w:rPr>
                <w:rFonts w:cs="Arial"/>
              </w:rPr>
            </w:pPr>
            <w:r>
              <w:rPr>
                <w:rFonts w:eastAsia="Calibri" w:cs="Arial"/>
              </w:rPr>
              <w:t>Visual inspection only</w:t>
            </w:r>
          </w:p>
        </w:tc>
        <w:tc>
          <w:tcPr>
            <w:tcW w:w="718" w:type="dxa"/>
            <w:shd w:val="clear" w:color="auto" w:fill="auto"/>
          </w:tcPr>
          <w:p w14:paraId="22093271" w14:textId="77777777" w:rsidR="00423F4F" w:rsidRPr="00930C20" w:rsidRDefault="00423F4F" w:rsidP="00BA46B4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</w:t>
            </w:r>
          </w:p>
        </w:tc>
        <w:tc>
          <w:tcPr>
            <w:tcW w:w="1286" w:type="dxa"/>
            <w:shd w:val="clear" w:color="auto" w:fill="auto"/>
          </w:tcPr>
          <w:p w14:paraId="55E0F06B" w14:textId="77777777" w:rsidR="00423F4F" w:rsidRPr="00CD7D4B" w:rsidRDefault="00423F4F" w:rsidP="00BA46B4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31740AC5" w14:textId="77777777" w:rsidR="00423F4F" w:rsidRPr="00621623" w:rsidRDefault="00423F4F" w:rsidP="00A33471">
            <w:pPr>
              <w:pStyle w:val="FormTableText"/>
              <w:rPr>
                <w:rFonts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4BCDEF7F" w14:textId="77777777" w:rsidR="00423F4F" w:rsidRPr="00621623" w:rsidRDefault="00423F4F" w:rsidP="00A33471">
            <w:pPr>
              <w:pStyle w:val="FormTableText"/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3669C35D" w14:textId="77777777" w:rsidR="00423F4F" w:rsidRPr="00621623" w:rsidRDefault="00423F4F" w:rsidP="00A33471">
            <w:pPr>
              <w:pStyle w:val="FormTableText"/>
              <w:rPr>
                <w:rFonts w:cs="Arial"/>
              </w:rPr>
            </w:pPr>
          </w:p>
        </w:tc>
        <w:tc>
          <w:tcPr>
            <w:tcW w:w="1456" w:type="dxa"/>
            <w:shd w:val="clear" w:color="auto" w:fill="auto"/>
          </w:tcPr>
          <w:p w14:paraId="127893AA" w14:textId="77777777" w:rsidR="00423F4F" w:rsidRPr="00621623" w:rsidRDefault="00423F4F" w:rsidP="00661898">
            <w:pPr>
              <w:pStyle w:val="FormTableText"/>
              <w:rPr>
                <w:rFonts w:cs="Arial"/>
              </w:rPr>
            </w:pPr>
          </w:p>
        </w:tc>
      </w:tr>
      <w:tr w:rsidR="00423F4F" w:rsidRPr="002B4134" w14:paraId="2A8AF15E" w14:textId="77777777" w:rsidTr="001A5E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882"/>
        </w:trPr>
        <w:tc>
          <w:tcPr>
            <w:tcW w:w="646" w:type="dxa"/>
            <w:shd w:val="clear" w:color="auto" w:fill="auto"/>
          </w:tcPr>
          <w:p w14:paraId="56EB3B6A" w14:textId="77777777" w:rsidR="00423F4F" w:rsidRPr="00621623" w:rsidRDefault="00423F4F" w:rsidP="00A502B5">
            <w:pPr>
              <w:pStyle w:val="ListParagraph0"/>
              <w:numPr>
                <w:ilvl w:val="1"/>
                <w:numId w:val="27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19532BA6" w14:textId="77777777" w:rsidR="00423F4F" w:rsidRDefault="008F6AF1" w:rsidP="0027667E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Concrete Pour</w:t>
            </w:r>
          </w:p>
        </w:tc>
        <w:tc>
          <w:tcPr>
            <w:tcW w:w="2600" w:type="dxa"/>
            <w:shd w:val="clear" w:color="auto" w:fill="auto"/>
          </w:tcPr>
          <w:p w14:paraId="26BE467D" w14:textId="77777777" w:rsidR="00423F4F" w:rsidRDefault="008F6AF1" w:rsidP="0027667E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Concrete is poured to required levels and strength</w:t>
            </w:r>
          </w:p>
        </w:tc>
        <w:tc>
          <w:tcPr>
            <w:tcW w:w="1967" w:type="dxa"/>
            <w:shd w:val="clear" w:color="auto" w:fill="auto"/>
          </w:tcPr>
          <w:p w14:paraId="4F484030" w14:textId="77777777" w:rsidR="00423F4F" w:rsidRDefault="008F6AF1" w:rsidP="00832AA8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Strength and finish requirement </w:t>
            </w:r>
            <w:proofErr w:type="gramStart"/>
            <w:r>
              <w:rPr>
                <w:rFonts w:eastAsia="Calibri" w:cs="Arial"/>
              </w:rPr>
              <w:t>met</w:t>
            </w:r>
            <w:proofErr w:type="gramEnd"/>
          </w:p>
          <w:p w14:paraId="6CA2F250" w14:textId="6B4F0E81" w:rsidR="00C62425" w:rsidRPr="000C21D3" w:rsidRDefault="00C62425" w:rsidP="00832AA8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Finished level within tolerances</w:t>
            </w:r>
          </w:p>
        </w:tc>
        <w:tc>
          <w:tcPr>
            <w:tcW w:w="1294" w:type="dxa"/>
            <w:shd w:val="clear" w:color="auto" w:fill="auto"/>
          </w:tcPr>
          <w:p w14:paraId="13F71397" w14:textId="1650D3C5" w:rsidR="00423F4F" w:rsidRDefault="00423F4F" w:rsidP="009A7F51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Visual inspection </w:t>
            </w:r>
          </w:p>
          <w:p w14:paraId="59E3D62A" w14:textId="77777777" w:rsidR="00C62425" w:rsidRDefault="00C62425" w:rsidP="009A7F51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Strength Test</w:t>
            </w:r>
          </w:p>
          <w:p w14:paraId="3AF6CCAB" w14:textId="77777777" w:rsidR="001D0409" w:rsidRDefault="001D0409" w:rsidP="009A7F51">
            <w:pPr>
              <w:pStyle w:val="FormTableText"/>
              <w:rPr>
                <w:rFonts w:eastAsia="Calibri" w:cs="Arial"/>
              </w:rPr>
            </w:pPr>
          </w:p>
          <w:p w14:paraId="5FD7F7F9" w14:textId="77777777" w:rsidR="001D0409" w:rsidRDefault="001D0409" w:rsidP="009A7F51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Supplier:</w:t>
            </w:r>
          </w:p>
          <w:p w14:paraId="6C4AE5D1" w14:textId="77777777" w:rsidR="00511429" w:rsidRDefault="00511429" w:rsidP="009A7F51">
            <w:pPr>
              <w:pStyle w:val="FormTableText"/>
              <w:rPr>
                <w:rFonts w:eastAsia="Calibri" w:cs="Arial"/>
              </w:rPr>
            </w:pPr>
          </w:p>
          <w:p w14:paraId="4236DD26" w14:textId="7B50F81A" w:rsidR="00511429" w:rsidRDefault="00511429" w:rsidP="009A7F51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18" w:type="dxa"/>
            <w:shd w:val="clear" w:color="auto" w:fill="auto"/>
          </w:tcPr>
          <w:p w14:paraId="4DCEDED5" w14:textId="77777777" w:rsidR="00423F4F" w:rsidRDefault="00DF18DB" w:rsidP="0027667E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HP</w:t>
            </w:r>
          </w:p>
        </w:tc>
        <w:tc>
          <w:tcPr>
            <w:tcW w:w="1286" w:type="dxa"/>
            <w:shd w:val="clear" w:color="auto" w:fill="auto"/>
          </w:tcPr>
          <w:p w14:paraId="14477E07" w14:textId="77777777" w:rsidR="00423F4F" w:rsidRDefault="00423F4F" w:rsidP="0027667E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15BA948F" w14:textId="77777777" w:rsidR="00423F4F" w:rsidRPr="00621623" w:rsidRDefault="00423F4F" w:rsidP="0027667E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31E1E666" w14:textId="77777777" w:rsidR="00423F4F" w:rsidRPr="00621623" w:rsidRDefault="00423F4F" w:rsidP="0027667E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4250B697" w14:textId="77777777" w:rsidR="00423F4F" w:rsidRPr="00621623" w:rsidRDefault="00423F4F" w:rsidP="0027667E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56" w:type="dxa"/>
            <w:shd w:val="clear" w:color="auto" w:fill="auto"/>
          </w:tcPr>
          <w:p w14:paraId="2D798909" w14:textId="77777777" w:rsidR="00423F4F" w:rsidRPr="000C21D3" w:rsidRDefault="00423F4F" w:rsidP="00832AA8">
            <w:pPr>
              <w:pStyle w:val="FormTableText"/>
              <w:rPr>
                <w:rFonts w:eastAsia="Calibri" w:cs="Arial"/>
              </w:rPr>
            </w:pPr>
          </w:p>
        </w:tc>
      </w:tr>
    </w:tbl>
    <w:p w14:paraId="0359CB4E" w14:textId="77777777" w:rsidR="00445A81" w:rsidRPr="002B4134" w:rsidRDefault="00445A81" w:rsidP="00AD6838">
      <w:pPr>
        <w:pStyle w:val="PrePostTableSpace"/>
        <w:ind w:left="0"/>
      </w:pPr>
    </w:p>
    <w:sectPr w:rsidR="00445A81" w:rsidRPr="002B4134" w:rsidSect="00044325">
      <w:headerReference w:type="default" r:id="rId11"/>
      <w:footerReference w:type="default" r:id="rId12"/>
      <w:pgSz w:w="16839" w:h="11907" w:orient="landscape" w:code="9"/>
      <w:pgMar w:top="332" w:right="1083" w:bottom="1134" w:left="1083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2D7B0" w14:textId="77777777" w:rsidR="00C47DB5" w:rsidRDefault="00C47DB5" w:rsidP="006D1C26">
      <w:r>
        <w:separator/>
      </w:r>
    </w:p>
  </w:endnote>
  <w:endnote w:type="continuationSeparator" w:id="0">
    <w:p w14:paraId="548A8760" w14:textId="77777777" w:rsidR="00C47DB5" w:rsidRDefault="00C47DB5" w:rsidP="006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DAEE" w14:textId="58FF9BAF" w:rsidR="00B97A86" w:rsidRPr="00944127" w:rsidRDefault="00944127" w:rsidP="00B97A86">
    <w:pPr>
      <w:spacing w:after="40" w:line="240" w:lineRule="exact"/>
      <w:rPr>
        <w:rFonts w:cs="Arial"/>
        <w:color w:val="FFC000"/>
        <w:sz w:val="17"/>
        <w:szCs w:val="17"/>
      </w:rPr>
    </w:pPr>
    <w:r w:rsidRPr="00944127">
      <w:rPr>
        <w:rFonts w:cs="Arial"/>
        <w:color w:val="FFC000"/>
        <w:sz w:val="17"/>
        <w:szCs w:val="17"/>
      </w:rPr>
      <w:t xml:space="preserve">Vic Civil Quality Management System </w:t>
    </w:r>
    <w:r w:rsidRPr="00944127">
      <w:rPr>
        <w:rFonts w:cs="Arial"/>
        <w:color w:val="FFC000"/>
        <w:sz w:val="17"/>
        <w:szCs w:val="17"/>
      </w:rPr>
      <w:tab/>
    </w:r>
    <w:r w:rsidRPr="00944127">
      <w:rPr>
        <w:rFonts w:cs="Arial"/>
        <w:color w:val="FFC000"/>
        <w:sz w:val="17"/>
        <w:szCs w:val="17"/>
      </w:rPr>
      <w:tab/>
    </w:r>
    <w:r w:rsidRPr="00944127">
      <w:rPr>
        <w:rFonts w:cs="Arial"/>
        <w:color w:val="FFC000"/>
        <w:sz w:val="17"/>
        <w:szCs w:val="17"/>
      </w:rPr>
      <w:tab/>
    </w:r>
    <w:r w:rsidRPr="00944127">
      <w:rPr>
        <w:rFonts w:cs="Arial"/>
        <w:color w:val="FFC000"/>
        <w:sz w:val="17"/>
        <w:szCs w:val="17"/>
      </w:rPr>
      <w:tab/>
    </w:r>
    <w:r w:rsidRPr="00944127">
      <w:rPr>
        <w:rFonts w:cs="Arial"/>
        <w:color w:val="FFC000"/>
        <w:sz w:val="17"/>
        <w:szCs w:val="17"/>
      </w:rPr>
      <w:tab/>
    </w:r>
    <w:proofErr w:type="gramStart"/>
    <w:r w:rsidRPr="00944127">
      <w:rPr>
        <w:rFonts w:cs="Arial"/>
        <w:color w:val="FFC000"/>
        <w:sz w:val="17"/>
        <w:szCs w:val="17"/>
      </w:rPr>
      <w:tab/>
      <w:t xml:space="preserve">  </w:t>
    </w:r>
    <w:r w:rsidR="00B97A86" w:rsidRPr="00944127">
      <w:rPr>
        <w:rFonts w:cs="Arial"/>
        <w:b/>
        <w:bCs/>
        <w:color w:val="FFC000"/>
        <w:sz w:val="17"/>
        <w:szCs w:val="17"/>
      </w:rPr>
      <w:t>p</w:t>
    </w:r>
    <w:proofErr w:type="gramEnd"/>
    <w:r w:rsidR="00B97A86" w:rsidRPr="00944127">
      <w:rPr>
        <w:rFonts w:cs="Arial"/>
        <w:color w:val="FFC000"/>
        <w:sz w:val="17"/>
        <w:szCs w:val="17"/>
      </w:rPr>
      <w:t>: (03) 9793 4737</w:t>
    </w:r>
    <w:r w:rsidRPr="00944127">
      <w:rPr>
        <w:rFonts w:cs="Arial"/>
        <w:color w:val="FFC000"/>
        <w:sz w:val="17"/>
        <w:szCs w:val="17"/>
      </w:rPr>
      <w:t xml:space="preserve"> </w:t>
    </w:r>
    <w:r w:rsidR="00B97A86" w:rsidRPr="00944127">
      <w:rPr>
        <w:rFonts w:cs="Arial"/>
        <w:color w:val="FFC000"/>
        <w:sz w:val="17"/>
        <w:szCs w:val="17"/>
      </w:rPr>
      <w:t>|</w:t>
    </w:r>
    <w:r w:rsidRPr="00944127">
      <w:rPr>
        <w:rFonts w:cs="Arial"/>
        <w:color w:val="FFC000"/>
        <w:sz w:val="17"/>
        <w:szCs w:val="17"/>
      </w:rPr>
      <w:t xml:space="preserve"> </w:t>
    </w:r>
    <w:r w:rsidR="00B97A86" w:rsidRPr="00944127">
      <w:rPr>
        <w:rFonts w:cs="Arial"/>
        <w:b/>
        <w:bCs/>
        <w:color w:val="FFC000"/>
        <w:sz w:val="17"/>
        <w:szCs w:val="17"/>
      </w:rPr>
      <w:t>a</w:t>
    </w:r>
    <w:r w:rsidR="00B97A86" w:rsidRPr="00944127">
      <w:rPr>
        <w:rFonts w:cs="Arial"/>
        <w:color w:val="FFC000"/>
        <w:sz w:val="17"/>
        <w:szCs w:val="17"/>
      </w:rPr>
      <w:t xml:space="preserve">: </w:t>
    </w:r>
    <w:r w:rsidR="00560103">
      <w:rPr>
        <w:rFonts w:cs="Arial"/>
        <w:color w:val="FFC000"/>
        <w:sz w:val="17"/>
        <w:szCs w:val="17"/>
      </w:rPr>
      <w:t>21 Commercial Drive ,Dandenong South</w:t>
    </w:r>
    <w:r w:rsidR="00B97A86" w:rsidRPr="00944127">
      <w:rPr>
        <w:rFonts w:cs="Arial"/>
        <w:color w:val="FFC000"/>
        <w:sz w:val="17"/>
        <w:szCs w:val="17"/>
      </w:rPr>
      <w:t>, VIC 3175</w:t>
    </w:r>
    <w:r w:rsidRPr="00944127">
      <w:rPr>
        <w:rFonts w:cs="Arial"/>
        <w:color w:val="FFC000"/>
        <w:sz w:val="17"/>
        <w:szCs w:val="17"/>
      </w:rPr>
      <w:t xml:space="preserve"> </w:t>
    </w:r>
    <w:r w:rsidR="00B97A86" w:rsidRPr="00944127">
      <w:rPr>
        <w:rFonts w:cs="Arial"/>
        <w:color w:val="FFC000"/>
        <w:sz w:val="17"/>
        <w:szCs w:val="17"/>
      </w:rPr>
      <w:t>|</w:t>
    </w:r>
    <w:r w:rsidRPr="00944127">
      <w:rPr>
        <w:rFonts w:cs="Arial"/>
        <w:color w:val="FFC000"/>
        <w:sz w:val="17"/>
        <w:szCs w:val="17"/>
      </w:rPr>
      <w:t xml:space="preserve"> </w:t>
    </w:r>
    <w:r w:rsidR="00B97A86" w:rsidRPr="00944127">
      <w:rPr>
        <w:rFonts w:cs="Arial"/>
        <w:b/>
        <w:bCs/>
        <w:color w:val="FFC000"/>
        <w:sz w:val="17"/>
        <w:szCs w:val="17"/>
      </w:rPr>
      <w:t>abn</w:t>
    </w:r>
    <w:r w:rsidR="00B97A86" w:rsidRPr="00944127">
      <w:rPr>
        <w:rFonts w:cs="Arial"/>
        <w:color w:val="FFC000"/>
        <w:sz w:val="17"/>
        <w:szCs w:val="17"/>
      </w:rPr>
      <w:t xml:space="preserve">: 12 163 870 504                                     </w:t>
    </w:r>
  </w:p>
  <w:p w14:paraId="13679246" w14:textId="645CC729" w:rsidR="0097281B" w:rsidRPr="00944127" w:rsidRDefault="0097281B" w:rsidP="0063229C">
    <w:pPr>
      <w:pStyle w:val="FooterText"/>
      <w:tabs>
        <w:tab w:val="clear" w:pos="5040"/>
        <w:tab w:val="clear" w:pos="9781"/>
        <w:tab w:val="center" w:pos="7371"/>
        <w:tab w:val="right" w:pos="14742"/>
      </w:tabs>
      <w:rPr>
        <w:b/>
        <w:bCs/>
      </w:rPr>
    </w:pPr>
    <w:r w:rsidRPr="00944127">
      <w:rPr>
        <w:rFonts w:cs="Arial"/>
        <w:color w:val="FFC000"/>
      </w:rPr>
      <w:tab/>
    </w:r>
    <w:r w:rsidRPr="00944127">
      <w:rPr>
        <w:rFonts w:cs="Arial"/>
        <w:b/>
        <w:bCs/>
        <w:color w:val="FFC000"/>
      </w:rPr>
      <w:t>Warning: Printed documents are UNCONTROLLED</w:t>
    </w:r>
    <w:r w:rsidR="00B97A86" w:rsidRPr="00944127">
      <w:rPr>
        <w:rFonts w:cs="Arial"/>
        <w:b/>
        <w:bCs/>
        <w:color w:val="FFC000"/>
      </w:rPr>
      <w:t xml:space="preserve"> </w:t>
    </w:r>
    <w:r w:rsidRPr="00944127">
      <w:rPr>
        <w:rFonts w:cs="Arial"/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9A39" w14:textId="77777777" w:rsidR="00C47DB5" w:rsidRDefault="00C47DB5" w:rsidP="006D1C26">
      <w:r>
        <w:separator/>
      </w:r>
    </w:p>
  </w:footnote>
  <w:footnote w:type="continuationSeparator" w:id="0">
    <w:p w14:paraId="191F034B" w14:textId="77777777" w:rsidR="00C47DB5" w:rsidRDefault="00C47DB5" w:rsidP="006D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282"/>
      <w:gridCol w:w="14391"/>
    </w:tblGrid>
    <w:tr w:rsidR="0097281B" w:rsidRPr="000D4CA5" w14:paraId="312E9C2D" w14:textId="77777777" w:rsidTr="00944127">
      <w:trPr>
        <w:trHeight w:val="1272"/>
      </w:trPr>
      <w:tc>
        <w:tcPr>
          <w:tcW w:w="96" w:type="pct"/>
          <w:vAlign w:val="bottom"/>
        </w:tcPr>
        <w:p w14:paraId="2E054034" w14:textId="4F47913B" w:rsidR="0097281B" w:rsidRDefault="0097281B" w:rsidP="00A33471">
          <w:pPr>
            <w:pStyle w:val="Header"/>
            <w:jc w:val="left"/>
            <w:rPr>
              <w:noProof/>
            </w:rPr>
          </w:pPr>
        </w:p>
      </w:tc>
      <w:tc>
        <w:tcPr>
          <w:tcW w:w="4904" w:type="pct"/>
          <w:tcBorders>
            <w:left w:val="nil"/>
          </w:tcBorders>
          <w:shd w:val="clear" w:color="auto" w:fill="auto"/>
          <w:vAlign w:val="bottom"/>
        </w:tcPr>
        <w:p w14:paraId="0BD1B782" w14:textId="05155FBA" w:rsidR="00944127" w:rsidRDefault="00944127" w:rsidP="00944127">
          <w:pPr>
            <w:spacing w:after="40" w:line="240" w:lineRule="exact"/>
            <w:jc w:val="right"/>
            <w:rPr>
              <w:rFonts w:cs="Arial"/>
              <w:bCs/>
              <w:i/>
              <w:iCs/>
              <w:sz w:val="32"/>
              <w:szCs w:val="32"/>
            </w:rPr>
          </w:pPr>
          <w:r w:rsidRPr="00944127">
            <w:rPr>
              <w:i/>
              <w:iCs/>
              <w:noProof/>
            </w:rPr>
            <w:drawing>
              <wp:anchor distT="0" distB="0" distL="114300" distR="114300" simplePos="0" relativeHeight="251659264" behindDoc="0" locked="0" layoutInCell="1" allowOverlap="1" wp14:anchorId="52149ADC" wp14:editId="019318A3">
                <wp:simplePos x="0" y="0"/>
                <wp:positionH relativeFrom="column">
                  <wp:posOffset>-204470</wp:posOffset>
                </wp:positionH>
                <wp:positionV relativeFrom="paragraph">
                  <wp:posOffset>201295</wp:posOffset>
                </wp:positionV>
                <wp:extent cx="2457450" cy="644525"/>
                <wp:effectExtent l="0" t="0" r="0" b="3175"/>
                <wp:wrapNone/>
                <wp:docPr id="11" name="Picture 11" descr="C:\Users\Muaz\AppData\Local\Microsoft\Windows\Temporary Internet Files\Content.Outlook\YUKD4OUV\VC_black_outline (2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uaz\AppData\Local\Microsoft\Windows\Temporary Internet Files\Content.Outlook\YUKD4OUV\VC_black_outline (2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64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ACE45D" w14:textId="63BC489E" w:rsidR="00944127" w:rsidRDefault="00944127" w:rsidP="00944127">
          <w:pPr>
            <w:spacing w:after="40" w:line="240" w:lineRule="exact"/>
            <w:jc w:val="right"/>
            <w:rPr>
              <w:rFonts w:cs="Arial"/>
              <w:bCs/>
              <w:i/>
              <w:iCs/>
              <w:sz w:val="32"/>
              <w:szCs w:val="32"/>
            </w:rPr>
          </w:pPr>
        </w:p>
        <w:p w14:paraId="2601E157" w14:textId="2BF30D0C" w:rsidR="0097281B" w:rsidRPr="00B97A86" w:rsidRDefault="00B97A86" w:rsidP="00944127">
          <w:pPr>
            <w:spacing w:after="40" w:line="240" w:lineRule="exact"/>
            <w:jc w:val="right"/>
            <w:rPr>
              <w:rFonts w:cs="Arial"/>
              <w:color w:val="595959" w:themeColor="text1" w:themeTint="A6"/>
              <w:sz w:val="17"/>
              <w:szCs w:val="17"/>
            </w:rPr>
          </w:pPr>
          <w:r w:rsidRPr="00944127">
            <w:rPr>
              <w:rFonts w:cs="Arial"/>
              <w:bCs/>
              <w:i/>
              <w:iCs/>
              <w:sz w:val="32"/>
              <w:szCs w:val="32"/>
            </w:rPr>
            <w:t>ITP</w:t>
          </w:r>
          <w:r w:rsidR="00944127" w:rsidRPr="00944127">
            <w:rPr>
              <w:rFonts w:cs="Arial"/>
              <w:bCs/>
              <w:i/>
              <w:iCs/>
              <w:sz w:val="32"/>
              <w:szCs w:val="32"/>
            </w:rPr>
            <w:t xml:space="preserve"> </w:t>
          </w:r>
          <w:r w:rsidRPr="00944127">
            <w:rPr>
              <w:rFonts w:cs="Arial"/>
              <w:bCs/>
              <w:i/>
              <w:iCs/>
              <w:sz w:val="32"/>
              <w:szCs w:val="32"/>
            </w:rPr>
            <w:t>00</w:t>
          </w:r>
          <w:r w:rsidR="00160B51">
            <w:rPr>
              <w:rFonts w:cs="Arial"/>
              <w:bCs/>
              <w:i/>
              <w:iCs/>
              <w:sz w:val="32"/>
              <w:szCs w:val="32"/>
            </w:rPr>
            <w:t>2</w:t>
          </w:r>
          <w:r w:rsidR="00423F4F" w:rsidRPr="00944127">
            <w:rPr>
              <w:rFonts w:cs="Arial"/>
              <w:bCs/>
              <w:i/>
              <w:iCs/>
              <w:sz w:val="32"/>
              <w:szCs w:val="32"/>
            </w:rPr>
            <w:t xml:space="preserve">– </w:t>
          </w:r>
          <w:r w:rsidR="001A5E94">
            <w:rPr>
              <w:rFonts w:cs="Arial"/>
              <w:bCs/>
              <w:i/>
              <w:iCs/>
              <w:sz w:val="32"/>
              <w:szCs w:val="32"/>
            </w:rPr>
            <w:t>Suspended Concrete Slab</w:t>
          </w:r>
        </w:p>
      </w:tc>
    </w:tr>
  </w:tbl>
  <w:p w14:paraId="6591FE93" w14:textId="264862B9" w:rsidR="00B97A86" w:rsidRPr="00621623" w:rsidRDefault="00160B51" w:rsidP="00160B51">
    <w:pPr>
      <w:pStyle w:val="Header"/>
      <w:tabs>
        <w:tab w:val="clear" w:pos="4153"/>
        <w:tab w:val="clear" w:pos="8306"/>
        <w:tab w:val="left" w:pos="11520"/>
      </w:tabs>
      <w:jc w:val="left"/>
      <w:rPr>
        <w:rFonts w:ascii="Arial" w:hAnsi="Arial" w:cs="Arial"/>
        <w:color w:val="999999"/>
        <w:sz w:val="24"/>
      </w:rPr>
    </w:pPr>
    <w:r>
      <w:rPr>
        <w:rFonts w:ascii="Arial" w:hAnsi="Arial" w:cs="Arial"/>
        <w:color w:val="999999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36pt" o:bullet="t">
        <v:imagedata r:id="rId1" o:title="Important - Rule"/>
      </v:shape>
    </w:pict>
  </w:numPicBullet>
  <w:numPicBullet w:numPicBulletId="1">
    <w:pict>
      <v:shape id="_x0000_i1027" type="#_x0000_t75" style="width:30.75pt;height:24.75pt" o:bullet="t">
        <v:imagedata r:id="rId2" o:title="Note"/>
      </v:shape>
    </w:pict>
  </w:numPicBullet>
  <w:numPicBullet w:numPicBulletId="2">
    <w:pict>
      <v:shape id="_x0000_i1028" type="#_x0000_t75" style="width:151.5pt;height:34.5pt" o:bullet="t">
        <v:imagedata r:id="rId3" o:title="untitled"/>
      </v:shape>
    </w:pict>
  </w:numPicBullet>
  <w:abstractNum w:abstractNumId="0" w15:restartNumberingAfterBreak="0">
    <w:nsid w:val="00F42C27"/>
    <w:multiLevelType w:val="multilevel"/>
    <w:tmpl w:val="5C9EA542"/>
    <w:lvl w:ilvl="0">
      <w:start w:val="3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01FB28C5"/>
    <w:multiLevelType w:val="multilevel"/>
    <w:tmpl w:val="11C64328"/>
    <w:styleLink w:val="ListParagraph"/>
    <w:lvl w:ilvl="0">
      <w:start w:val="1"/>
      <w:numFmt w:val="none"/>
      <w:suff w:val="nothing"/>
      <w:lvlText w:val=""/>
      <w:lvlJc w:val="left"/>
      <w:pPr>
        <w:ind w:left="284" w:firstLine="0"/>
      </w:pPr>
      <w:rPr>
        <w:rFonts w:asciiTheme="minorHAnsi" w:hAnsiTheme="minorHAnsi" w:hint="default"/>
        <w:color w:val="auto"/>
      </w:rPr>
    </w:lvl>
    <w:lvl w:ilvl="1">
      <w:start w:val="1"/>
      <w:numFmt w:val="none"/>
      <w:suff w:val="nothing"/>
      <w:lvlText w:val=""/>
      <w:lvlJc w:val="left"/>
      <w:pPr>
        <w:ind w:left="567" w:firstLine="0"/>
      </w:pPr>
      <w:rPr>
        <w:rFonts w:asciiTheme="minorHAnsi" w:hAnsiTheme="minorHAnsi" w:hint="default"/>
        <w:color w:val="auto"/>
      </w:rPr>
    </w:lvl>
    <w:lvl w:ilvl="2">
      <w:start w:val="1"/>
      <w:numFmt w:val="none"/>
      <w:suff w:val="nothing"/>
      <w:lvlText w:val=""/>
      <w:lvlJc w:val="left"/>
      <w:pPr>
        <w:ind w:left="851" w:firstLine="0"/>
      </w:pPr>
      <w:rPr>
        <w:rFonts w:asciiTheme="minorHAnsi" w:hAnsiTheme="minorHAnsi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1134" w:firstLine="0"/>
      </w:pPr>
      <w:rPr>
        <w:rFonts w:asciiTheme="minorHAnsi" w:hAnsiTheme="minorHAnsi" w:hint="default"/>
        <w:color w:val="auto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  <w:rPr>
        <w:rFonts w:asciiTheme="minorHAnsi" w:hAnsiTheme="minorHAnsi" w:hint="default"/>
        <w:color w:val="auto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  <w:rPr>
        <w:rFonts w:asciiTheme="minorHAnsi" w:hAnsiTheme="minorHAnsi"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1985" w:firstLine="0"/>
      </w:pPr>
      <w:rPr>
        <w:rFonts w:hint="default"/>
        <w:color w:val="000000"/>
      </w:rPr>
    </w:lvl>
    <w:lvl w:ilvl="7">
      <w:start w:val="1"/>
      <w:numFmt w:val="none"/>
      <w:suff w:val="nothing"/>
      <w:lvlText w:val=""/>
      <w:lvlJc w:val="left"/>
      <w:pPr>
        <w:ind w:left="2268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123"/>
        </w:tabs>
        <w:ind w:left="2552" w:firstLine="0"/>
      </w:pPr>
      <w:rPr>
        <w:rFonts w:hint="default"/>
      </w:rPr>
    </w:lvl>
  </w:abstractNum>
  <w:abstractNum w:abstractNumId="2" w15:restartNumberingAfterBreak="0">
    <w:nsid w:val="07284AE9"/>
    <w:multiLevelType w:val="multilevel"/>
    <w:tmpl w:val="900A6B28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284"/>
        </w:tabs>
        <w:ind w:left="284" w:hanging="284"/>
      </w:pPr>
      <w:rPr>
        <w:rFonts w:asciiTheme="minorHAnsi" w:hAnsiTheme="minorHAnsi" w:hint="default"/>
        <w:color w:val="auto"/>
        <w:sz w:val="22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567"/>
        </w:tabs>
        <w:ind w:left="568" w:hanging="284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851"/>
        </w:tabs>
        <w:ind w:left="852" w:hanging="284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134"/>
        </w:tabs>
        <w:ind w:left="1136" w:hanging="284"/>
      </w:pPr>
      <w:rPr>
        <w:rFonts w:asciiTheme="minorHAnsi" w:hAnsiTheme="minorHAnsi" w:hint="default"/>
        <w:color w:val="auto"/>
        <w:sz w:val="22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1418"/>
        </w:tabs>
        <w:ind w:left="1420" w:hanging="284"/>
      </w:pPr>
      <w:rPr>
        <w:rFonts w:asciiTheme="minorHAnsi" w:hAnsiTheme="minorHAnsi" w:hint="default"/>
        <w:color w:val="auto"/>
        <w:sz w:val="22"/>
      </w:rPr>
    </w:lvl>
    <w:lvl w:ilvl="5">
      <w:start w:val="1"/>
      <w:numFmt w:val="decimal"/>
      <w:pStyle w:val="ListAlpha6"/>
      <w:lvlText w:val="%6."/>
      <w:lvlJc w:val="left"/>
      <w:pPr>
        <w:tabs>
          <w:tab w:val="num" w:pos="1701"/>
        </w:tabs>
        <w:ind w:left="1701" w:hanging="281"/>
      </w:pPr>
      <w:rPr>
        <w:rFonts w:asciiTheme="minorHAnsi" w:hAnsiTheme="minorHAnsi" w:hint="default"/>
        <w:color w:val="auto"/>
        <w:sz w:val="22"/>
      </w:rPr>
    </w:lvl>
    <w:lvl w:ilvl="6">
      <w:start w:val="1"/>
      <w:numFmt w:val="none"/>
      <w:lvlText w:val=""/>
      <w:lvlJc w:val="left"/>
      <w:pPr>
        <w:tabs>
          <w:tab w:val="num" w:pos="4823"/>
        </w:tabs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107"/>
        </w:tabs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391"/>
        </w:tabs>
        <w:ind w:left="2556" w:hanging="284"/>
      </w:pPr>
      <w:rPr>
        <w:rFonts w:hint="default"/>
      </w:rPr>
    </w:lvl>
  </w:abstractNum>
  <w:abstractNum w:abstractNumId="3" w15:restartNumberingAfterBreak="0">
    <w:nsid w:val="09400F3D"/>
    <w:multiLevelType w:val="hybridMultilevel"/>
    <w:tmpl w:val="7350574E"/>
    <w:lvl w:ilvl="0" w:tplc="E0743DFE">
      <w:start w:val="1"/>
      <w:numFmt w:val="bullet"/>
      <w:pStyle w:val="Note"/>
      <w:lvlText w:val=""/>
      <w:lvlPicBulletId w:val="1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A0352D9"/>
    <w:multiLevelType w:val="multilevel"/>
    <w:tmpl w:val="5C9EA542"/>
    <w:lvl w:ilvl="0">
      <w:start w:val="3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" w15:restartNumberingAfterBreak="0">
    <w:nsid w:val="0CCD4DAA"/>
    <w:multiLevelType w:val="multilevel"/>
    <w:tmpl w:val="624681D2"/>
    <w:styleLink w:val="ListTableBullet"/>
    <w:lvl w:ilvl="0">
      <w:start w:val="1"/>
      <w:numFmt w:val="bullet"/>
      <w:pStyle w:val="Table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pStyle w:val="TableBullet2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cs="Times New Roman" w:hint="default"/>
        <w:color w:val="auto"/>
        <w:sz w:val="22"/>
      </w:rPr>
    </w:lvl>
    <w:lvl w:ilvl="2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3">
      <w:start w:val="1"/>
      <w:numFmt w:val="none"/>
      <w:lvlText w:val="%4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5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7">
      <w:start w:val="1"/>
      <w:numFmt w:val="none"/>
      <w:lvlText w:val="%8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</w:abstractNum>
  <w:abstractNum w:abstractNumId="6" w15:restartNumberingAfterBreak="0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741D40"/>
    <w:multiLevelType w:val="multilevel"/>
    <w:tmpl w:val="260E3654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284"/>
        </w:tabs>
        <w:ind w:left="284" w:hanging="284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567"/>
        </w:tabs>
        <w:ind w:left="568" w:hanging="284"/>
      </w:pPr>
      <w:rPr>
        <w:rFonts w:asciiTheme="minorHAnsi" w:hAnsiTheme="minorHAnsi" w:hint="default"/>
        <w:b w:val="0"/>
        <w:i w:val="0"/>
        <w:color w:val="auto"/>
        <w:sz w:val="22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851"/>
        </w:tabs>
        <w:ind w:left="852" w:hanging="284"/>
      </w:pPr>
      <w:rPr>
        <w:rFonts w:asciiTheme="minorHAnsi" w:hAnsiTheme="minorHAnsi" w:hint="default"/>
        <w:b w:val="0"/>
        <w:i w:val="0"/>
        <w:color w:val="auto"/>
        <w:sz w:val="22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134"/>
        </w:tabs>
        <w:ind w:left="1136" w:hanging="284"/>
      </w:pPr>
      <w:rPr>
        <w:rFonts w:asciiTheme="minorHAnsi" w:hAnsiTheme="minorHAnsi" w:hint="default"/>
        <w:b w:val="0"/>
        <w:i w:val="0"/>
        <w:color w:val="auto"/>
        <w:sz w:val="22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1418"/>
        </w:tabs>
        <w:ind w:left="1420" w:hanging="284"/>
      </w:pPr>
      <w:rPr>
        <w:rFonts w:asciiTheme="minorHAnsi" w:hAnsiTheme="minorHAnsi" w:hint="default"/>
        <w:b w:val="0"/>
        <w:i w:val="0"/>
        <w:color w:val="auto"/>
        <w:sz w:val="22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1701"/>
        </w:tabs>
        <w:ind w:left="1701" w:hanging="281"/>
      </w:pPr>
      <w:rPr>
        <w:rFonts w:asciiTheme="minorHAnsi" w:hAnsiTheme="minorHAnsi" w:hint="default"/>
        <w:b w:val="0"/>
        <w:i w:val="0"/>
        <w:color w:val="auto"/>
        <w:sz w:val="22"/>
      </w:rPr>
    </w:lvl>
    <w:lvl w:ilvl="6">
      <w:start w:val="1"/>
      <w:numFmt w:val="none"/>
      <w:suff w:val="nothing"/>
      <w:lvlText w:val="%7"/>
      <w:lvlJc w:val="left"/>
      <w:pPr>
        <w:ind w:left="1988" w:hanging="284"/>
      </w:pPr>
      <w:rPr>
        <w:rFonts w:hint="default"/>
        <w:color w:val="E1001A"/>
      </w:rPr>
    </w:lvl>
    <w:lvl w:ilvl="7">
      <w:start w:val="1"/>
      <w:numFmt w:val="none"/>
      <w:suff w:val="nothing"/>
      <w:lvlText w:val="%8"/>
      <w:lvlJc w:val="left"/>
      <w:pPr>
        <w:ind w:left="2272" w:hanging="284"/>
      </w:pPr>
      <w:rPr>
        <w:rFonts w:hint="default"/>
        <w:color w:val="E1001A"/>
        <w:sz w:val="20"/>
      </w:rPr>
    </w:lvl>
    <w:lvl w:ilvl="8">
      <w:start w:val="1"/>
      <w:numFmt w:val="none"/>
      <w:suff w:val="nothing"/>
      <w:lvlText w:val="%9"/>
      <w:lvlJc w:val="left"/>
      <w:pPr>
        <w:ind w:left="2556" w:hanging="284"/>
      </w:pPr>
      <w:rPr>
        <w:rFonts w:hint="default"/>
        <w:color w:val="E1001A"/>
      </w:rPr>
    </w:lvl>
  </w:abstractNum>
  <w:abstractNum w:abstractNumId="8" w15:restartNumberingAfterBreak="0">
    <w:nsid w:val="3470599F"/>
    <w:multiLevelType w:val="hybridMultilevel"/>
    <w:tmpl w:val="172A1770"/>
    <w:lvl w:ilvl="0" w:tplc="A1B420FC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53912ED"/>
    <w:multiLevelType w:val="multilevel"/>
    <w:tmpl w:val="7228EA06"/>
    <w:styleLink w:val="ListBullet"/>
    <w:lvl w:ilvl="0">
      <w:start w:val="1"/>
      <w:numFmt w:val="bullet"/>
      <w:pStyle w:val="ListBullet0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auto"/>
        <w:sz w:val="22"/>
        <w:szCs w:val="20"/>
      </w:rPr>
    </w:lvl>
    <w:lvl w:ilvl="1">
      <w:start w:val="1"/>
      <w:numFmt w:val="bullet"/>
      <w:pStyle w:val="ListBullet2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2">
      <w:start w:val="1"/>
      <w:numFmt w:val="bullet"/>
      <w:pStyle w:val="ListBullet3"/>
      <w:lvlText w:val="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  <w:sz w:val="22"/>
      </w:rPr>
    </w:lvl>
    <w:lvl w:ilvl="3">
      <w:start w:val="1"/>
      <w:numFmt w:val="bullet"/>
      <w:pStyle w:val="ListBullet4"/>
      <w:lvlText w:val="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4">
      <w:start w:val="1"/>
      <w:numFmt w:val="bullet"/>
      <w:pStyle w:val="ListBullet5"/>
      <w:lvlText w:val="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auto"/>
        <w:sz w:val="22"/>
      </w:rPr>
    </w:lvl>
    <w:lvl w:ilvl="5">
      <w:start w:val="1"/>
      <w:numFmt w:val="bullet"/>
      <w:pStyle w:val="ListBullet6"/>
      <w:lvlText w:val="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auto"/>
        <w:sz w:val="20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  <w:color w:val="000000"/>
        <w:sz w:val="2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0071FAE"/>
    <w:multiLevelType w:val="multilevel"/>
    <w:tmpl w:val="352C4760"/>
    <w:styleLink w:val="ListNumberedHeadings"/>
    <w:lvl w:ilvl="0">
      <w:start w:val="1"/>
      <w:numFmt w:val="decimal"/>
      <w:pStyle w:val="AltHeading1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</w:rPr>
    </w:lvl>
    <w:lvl w:ilvl="1">
      <w:start w:val="1"/>
      <w:numFmt w:val="decimal"/>
      <w:pStyle w:val="AltHeading2"/>
      <w:lvlText w:val="%1.%2"/>
      <w:lvlJc w:val="left"/>
      <w:pPr>
        <w:tabs>
          <w:tab w:val="num" w:pos="1134"/>
        </w:tabs>
        <w:ind w:left="1134" w:hanging="1134"/>
      </w:pPr>
      <w:rPr>
        <w:rFonts w:asciiTheme="minorHAnsi" w:hAnsiTheme="minorHAnsi" w:hint="default"/>
        <w:color w:val="auto"/>
      </w:rPr>
    </w:lvl>
    <w:lvl w:ilvl="2">
      <w:start w:val="1"/>
      <w:numFmt w:val="decimal"/>
      <w:pStyle w:val="AltHeading3"/>
      <w:lvlText w:val="%1.%2.%3"/>
      <w:lvlJc w:val="left"/>
      <w:pPr>
        <w:tabs>
          <w:tab w:val="num" w:pos="1134"/>
        </w:tabs>
        <w:ind w:left="1134" w:hanging="1134"/>
      </w:pPr>
      <w:rPr>
        <w:rFonts w:asciiTheme="minorHAnsi" w:hAnsiTheme="minorHAnsi" w:hint="default"/>
        <w:color w:val="auto"/>
      </w:rPr>
    </w:lvl>
    <w:lvl w:ilvl="3">
      <w:start w:val="1"/>
      <w:numFmt w:val="decimal"/>
      <w:pStyle w:val="AltHeading4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22"/>
      </w:rPr>
    </w:lvl>
    <w:lvl w:ilvl="4">
      <w:start w:val="1"/>
      <w:numFmt w:val="decimal"/>
      <w:pStyle w:val="AltHeading5"/>
      <w:lvlText w:val="%1.%2.%3.%4.%5"/>
      <w:lvlJc w:val="left"/>
      <w:pPr>
        <w:tabs>
          <w:tab w:val="num" w:pos="1134"/>
        </w:tabs>
        <w:ind w:left="1134" w:hanging="1134"/>
      </w:pPr>
      <w:rPr>
        <w:rFonts w:asciiTheme="minorHAnsi" w:hAnsiTheme="minorHAnsi" w:hint="default"/>
        <w:b/>
        <w:color w:val="1F497D" w:themeColor="text2"/>
        <w:sz w:val="22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E503F2"/>
    <w:multiLevelType w:val="hybridMultilevel"/>
    <w:tmpl w:val="33DE41B4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72142"/>
    <w:multiLevelType w:val="multilevel"/>
    <w:tmpl w:val="5972CEC0"/>
    <w:styleLink w:val="ListAppendix"/>
    <w:lvl w:ilvl="0">
      <w:start w:val="1"/>
      <w:numFmt w:val="upperLetter"/>
      <w:lvlRestart w:val="0"/>
      <w:pStyle w:val="AppendixH1"/>
      <w:lvlText w:val="Appendix %1: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color w:val="auto"/>
        <w:sz w:val="32"/>
        <w:szCs w:val="32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  <w:color w:val="76787B"/>
      </w:rPr>
    </w:lvl>
    <w:lvl w:ilvl="4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  <w:sz w:val="18"/>
      </w:rPr>
    </w:lvl>
    <w:lvl w:ilvl="7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</w:abstractNum>
  <w:abstractNum w:abstractNumId="14" w15:restartNumberingAfterBreak="0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6F275E"/>
    <w:multiLevelType w:val="hybridMultilevel"/>
    <w:tmpl w:val="B6A45F18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E81440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8A496A"/>
    <w:multiLevelType w:val="multilevel"/>
    <w:tmpl w:val="624681D2"/>
    <w:numStyleLink w:val="ListTableBullet"/>
  </w:abstractNum>
  <w:abstractNum w:abstractNumId="17" w15:restartNumberingAfterBreak="0">
    <w:nsid w:val="54161855"/>
    <w:multiLevelType w:val="hybridMultilevel"/>
    <w:tmpl w:val="D766E5D2"/>
    <w:lvl w:ilvl="0" w:tplc="2C204A36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8" w15:restartNumberingAfterBreak="0">
    <w:nsid w:val="54CE37E7"/>
    <w:multiLevelType w:val="multilevel"/>
    <w:tmpl w:val="BDFC207A"/>
    <w:numStyleLink w:val="ListTableNumber"/>
  </w:abstractNum>
  <w:abstractNum w:abstractNumId="19" w15:restartNumberingAfterBreak="0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A49E1"/>
    <w:multiLevelType w:val="multilevel"/>
    <w:tmpl w:val="352C4760"/>
    <w:numStyleLink w:val="ListNumberedHeadings"/>
  </w:abstractNum>
  <w:abstractNum w:abstractNumId="21" w15:restartNumberingAfterBreak="0">
    <w:nsid w:val="626E5373"/>
    <w:multiLevelType w:val="multilevel"/>
    <w:tmpl w:val="BDFC207A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284"/>
        </w:tabs>
        <w:ind w:left="284" w:hanging="284"/>
      </w:pPr>
      <w:rPr>
        <w:rFonts w:asciiTheme="minorHAnsi" w:hAnsiTheme="minorHAnsi" w:hint="default"/>
        <w:b w:val="0"/>
        <w:i w:val="0"/>
        <w:color w:val="auto"/>
        <w:sz w:val="22"/>
        <w:szCs w:val="21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567"/>
        </w:tabs>
        <w:ind w:left="567" w:hanging="283"/>
      </w:pPr>
      <w:rPr>
        <w:rFonts w:asciiTheme="minorHAnsi" w:hAnsiTheme="minorHAnsi" w:hint="default"/>
        <w:b w:val="0"/>
        <w:i w:val="0"/>
        <w:color w:val="auto"/>
        <w:sz w:val="22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F6D69C7"/>
    <w:multiLevelType w:val="multilevel"/>
    <w:tmpl w:val="352C4760"/>
    <w:numStyleLink w:val="ListNumberedHeadings"/>
  </w:abstractNum>
  <w:abstractNum w:abstractNumId="23" w15:restartNumberingAfterBreak="0">
    <w:nsid w:val="7139706E"/>
    <w:multiLevelType w:val="multilevel"/>
    <w:tmpl w:val="11C64328"/>
    <w:numStyleLink w:val="ListParagraph"/>
  </w:abstractNum>
  <w:abstractNum w:abstractNumId="24" w15:restartNumberingAfterBreak="0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449934720">
    <w:abstractNumId w:val="19"/>
  </w:num>
  <w:num w:numId="2" w16cid:durableId="682710530">
    <w:abstractNumId w:val="12"/>
  </w:num>
  <w:num w:numId="3" w16cid:durableId="1417171150">
    <w:abstractNumId w:val="6"/>
  </w:num>
  <w:num w:numId="4" w16cid:durableId="632637552">
    <w:abstractNumId w:val="15"/>
  </w:num>
  <w:num w:numId="5" w16cid:durableId="123502122">
    <w:abstractNumId w:val="24"/>
  </w:num>
  <w:num w:numId="6" w16cid:durableId="4370694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759461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3049475">
    <w:abstractNumId w:val="0"/>
  </w:num>
  <w:num w:numId="9" w16cid:durableId="927467986">
    <w:abstractNumId w:val="10"/>
  </w:num>
  <w:num w:numId="10" w16cid:durableId="451943941">
    <w:abstractNumId w:val="1"/>
  </w:num>
  <w:num w:numId="11" w16cid:durableId="29309049">
    <w:abstractNumId w:val="23"/>
  </w:num>
  <w:num w:numId="12" w16cid:durableId="1221676949">
    <w:abstractNumId w:val="22"/>
  </w:num>
  <w:num w:numId="13" w16cid:durableId="1003701394">
    <w:abstractNumId w:val="13"/>
  </w:num>
  <w:num w:numId="14" w16cid:durableId="841626628">
    <w:abstractNumId w:val="2"/>
  </w:num>
  <w:num w:numId="15" w16cid:durableId="1803497581">
    <w:abstractNumId w:val="9"/>
  </w:num>
  <w:num w:numId="16" w16cid:durableId="561865459">
    <w:abstractNumId w:val="7"/>
  </w:num>
  <w:num w:numId="17" w16cid:durableId="243733754">
    <w:abstractNumId w:val="5"/>
  </w:num>
  <w:num w:numId="18" w16cid:durableId="824130808">
    <w:abstractNumId w:val="21"/>
  </w:num>
  <w:num w:numId="19" w16cid:durableId="1459956952">
    <w:abstractNumId w:val="16"/>
  </w:num>
  <w:num w:numId="20" w16cid:durableId="61684018">
    <w:abstractNumId w:val="18"/>
  </w:num>
  <w:num w:numId="21" w16cid:durableId="1074547129">
    <w:abstractNumId w:val="20"/>
  </w:num>
  <w:num w:numId="22" w16cid:durableId="420220533">
    <w:abstractNumId w:val="11"/>
  </w:num>
  <w:num w:numId="23" w16cid:durableId="548996008">
    <w:abstractNumId w:val="14"/>
  </w:num>
  <w:num w:numId="24" w16cid:durableId="237791369">
    <w:abstractNumId w:val="8"/>
  </w:num>
  <w:num w:numId="25" w16cid:durableId="235015621">
    <w:abstractNumId w:val="3"/>
  </w:num>
  <w:num w:numId="26" w16cid:durableId="101262597">
    <w:abstractNumId w:val="17"/>
  </w:num>
  <w:num w:numId="27" w16cid:durableId="202273309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2"/>
  <w:characterSpacingControl w:val="doNotCompress"/>
  <w:hdrShapeDefaults>
    <o:shapedefaults v:ext="edit" spidmax="4097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62"/>
    <w:rsid w:val="0000120F"/>
    <w:rsid w:val="00001C17"/>
    <w:rsid w:val="00001CF1"/>
    <w:rsid w:val="0000210A"/>
    <w:rsid w:val="000031F0"/>
    <w:rsid w:val="00003842"/>
    <w:rsid w:val="00003D59"/>
    <w:rsid w:val="000046FB"/>
    <w:rsid w:val="0000492C"/>
    <w:rsid w:val="00005005"/>
    <w:rsid w:val="0000546C"/>
    <w:rsid w:val="000058DE"/>
    <w:rsid w:val="00006B2A"/>
    <w:rsid w:val="000111E5"/>
    <w:rsid w:val="00013AFD"/>
    <w:rsid w:val="00014937"/>
    <w:rsid w:val="00015319"/>
    <w:rsid w:val="000166A4"/>
    <w:rsid w:val="00016D60"/>
    <w:rsid w:val="0001710E"/>
    <w:rsid w:val="000173DD"/>
    <w:rsid w:val="00020DD0"/>
    <w:rsid w:val="00021A59"/>
    <w:rsid w:val="00022B09"/>
    <w:rsid w:val="00024EAE"/>
    <w:rsid w:val="000252CC"/>
    <w:rsid w:val="000256E9"/>
    <w:rsid w:val="00030984"/>
    <w:rsid w:val="00030FF5"/>
    <w:rsid w:val="00031472"/>
    <w:rsid w:val="00032026"/>
    <w:rsid w:val="000322B1"/>
    <w:rsid w:val="00032F63"/>
    <w:rsid w:val="000336A2"/>
    <w:rsid w:val="00034CAF"/>
    <w:rsid w:val="00034FAE"/>
    <w:rsid w:val="000363F9"/>
    <w:rsid w:val="000364D4"/>
    <w:rsid w:val="00042AF9"/>
    <w:rsid w:val="00042F6F"/>
    <w:rsid w:val="00043326"/>
    <w:rsid w:val="00043346"/>
    <w:rsid w:val="0004392D"/>
    <w:rsid w:val="00043ADA"/>
    <w:rsid w:val="00044325"/>
    <w:rsid w:val="00044B8D"/>
    <w:rsid w:val="00044F65"/>
    <w:rsid w:val="00046B81"/>
    <w:rsid w:val="000478C8"/>
    <w:rsid w:val="000501AE"/>
    <w:rsid w:val="00050B21"/>
    <w:rsid w:val="0005146A"/>
    <w:rsid w:val="00052A5F"/>
    <w:rsid w:val="00053978"/>
    <w:rsid w:val="000547DB"/>
    <w:rsid w:val="000549B5"/>
    <w:rsid w:val="00054D1B"/>
    <w:rsid w:val="0005653B"/>
    <w:rsid w:val="00057993"/>
    <w:rsid w:val="00057FE7"/>
    <w:rsid w:val="000611B5"/>
    <w:rsid w:val="0006228E"/>
    <w:rsid w:val="000633D0"/>
    <w:rsid w:val="00064434"/>
    <w:rsid w:val="00064778"/>
    <w:rsid w:val="000653F3"/>
    <w:rsid w:val="00066582"/>
    <w:rsid w:val="000665B7"/>
    <w:rsid w:val="00067944"/>
    <w:rsid w:val="00067CFC"/>
    <w:rsid w:val="00070206"/>
    <w:rsid w:val="0007107E"/>
    <w:rsid w:val="000722E0"/>
    <w:rsid w:val="00072981"/>
    <w:rsid w:val="00072B1E"/>
    <w:rsid w:val="0007431E"/>
    <w:rsid w:val="00076036"/>
    <w:rsid w:val="0007643F"/>
    <w:rsid w:val="000819F6"/>
    <w:rsid w:val="00082D8D"/>
    <w:rsid w:val="00083758"/>
    <w:rsid w:val="00084ED3"/>
    <w:rsid w:val="00086766"/>
    <w:rsid w:val="0009096F"/>
    <w:rsid w:val="00090EF5"/>
    <w:rsid w:val="00091183"/>
    <w:rsid w:val="00091673"/>
    <w:rsid w:val="00095609"/>
    <w:rsid w:val="00095BE0"/>
    <w:rsid w:val="0009774E"/>
    <w:rsid w:val="000A0E4D"/>
    <w:rsid w:val="000A178A"/>
    <w:rsid w:val="000A1903"/>
    <w:rsid w:val="000A1983"/>
    <w:rsid w:val="000A27AD"/>
    <w:rsid w:val="000A3712"/>
    <w:rsid w:val="000A37D3"/>
    <w:rsid w:val="000A3E61"/>
    <w:rsid w:val="000A3FE6"/>
    <w:rsid w:val="000A42C7"/>
    <w:rsid w:val="000A4B9C"/>
    <w:rsid w:val="000A4DEF"/>
    <w:rsid w:val="000A52DB"/>
    <w:rsid w:val="000A5B08"/>
    <w:rsid w:val="000A6A5E"/>
    <w:rsid w:val="000A6A77"/>
    <w:rsid w:val="000A7BDF"/>
    <w:rsid w:val="000B036B"/>
    <w:rsid w:val="000B293E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4F9A"/>
    <w:rsid w:val="000C53E4"/>
    <w:rsid w:val="000C5BE4"/>
    <w:rsid w:val="000C5EE7"/>
    <w:rsid w:val="000C68D9"/>
    <w:rsid w:val="000C6CF7"/>
    <w:rsid w:val="000C7777"/>
    <w:rsid w:val="000D0404"/>
    <w:rsid w:val="000D04D0"/>
    <w:rsid w:val="000D18F3"/>
    <w:rsid w:val="000D4CA5"/>
    <w:rsid w:val="000D590A"/>
    <w:rsid w:val="000D7275"/>
    <w:rsid w:val="000E053D"/>
    <w:rsid w:val="000E082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36D5"/>
    <w:rsid w:val="000F3A1A"/>
    <w:rsid w:val="000F3AB3"/>
    <w:rsid w:val="000F3D4F"/>
    <w:rsid w:val="000F3D6E"/>
    <w:rsid w:val="000F3E8A"/>
    <w:rsid w:val="000F5930"/>
    <w:rsid w:val="000F607E"/>
    <w:rsid w:val="000F7271"/>
    <w:rsid w:val="000F7691"/>
    <w:rsid w:val="000F7B08"/>
    <w:rsid w:val="00101805"/>
    <w:rsid w:val="001026A9"/>
    <w:rsid w:val="0010488B"/>
    <w:rsid w:val="001051D8"/>
    <w:rsid w:val="001053EC"/>
    <w:rsid w:val="001056C4"/>
    <w:rsid w:val="00107979"/>
    <w:rsid w:val="0011000F"/>
    <w:rsid w:val="00110B75"/>
    <w:rsid w:val="00110DA5"/>
    <w:rsid w:val="001122FC"/>
    <w:rsid w:val="00114FB6"/>
    <w:rsid w:val="0011538A"/>
    <w:rsid w:val="0011557F"/>
    <w:rsid w:val="001168A1"/>
    <w:rsid w:val="00117502"/>
    <w:rsid w:val="001208F1"/>
    <w:rsid w:val="00121406"/>
    <w:rsid w:val="00121927"/>
    <w:rsid w:val="00122780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C94"/>
    <w:rsid w:val="001340C4"/>
    <w:rsid w:val="00134987"/>
    <w:rsid w:val="001362FE"/>
    <w:rsid w:val="001371D4"/>
    <w:rsid w:val="001401B2"/>
    <w:rsid w:val="00140797"/>
    <w:rsid w:val="001410C0"/>
    <w:rsid w:val="00141A3F"/>
    <w:rsid w:val="00143014"/>
    <w:rsid w:val="00144233"/>
    <w:rsid w:val="001446B1"/>
    <w:rsid w:val="00145962"/>
    <w:rsid w:val="00146046"/>
    <w:rsid w:val="001469B2"/>
    <w:rsid w:val="001479A3"/>
    <w:rsid w:val="00147B31"/>
    <w:rsid w:val="001506E1"/>
    <w:rsid w:val="00151423"/>
    <w:rsid w:val="001524DC"/>
    <w:rsid w:val="001532C5"/>
    <w:rsid w:val="001564C1"/>
    <w:rsid w:val="001567BB"/>
    <w:rsid w:val="001575DF"/>
    <w:rsid w:val="001601E1"/>
    <w:rsid w:val="0016071F"/>
    <w:rsid w:val="00160B51"/>
    <w:rsid w:val="00160D3C"/>
    <w:rsid w:val="001636DA"/>
    <w:rsid w:val="00163CAE"/>
    <w:rsid w:val="00165CE8"/>
    <w:rsid w:val="001662B3"/>
    <w:rsid w:val="00170375"/>
    <w:rsid w:val="00171867"/>
    <w:rsid w:val="00173088"/>
    <w:rsid w:val="0017323D"/>
    <w:rsid w:val="00173CE0"/>
    <w:rsid w:val="00174765"/>
    <w:rsid w:val="0017568A"/>
    <w:rsid w:val="001762B0"/>
    <w:rsid w:val="0018065E"/>
    <w:rsid w:val="00181AA1"/>
    <w:rsid w:val="0018240A"/>
    <w:rsid w:val="00182E11"/>
    <w:rsid w:val="001836F1"/>
    <w:rsid w:val="00183D89"/>
    <w:rsid w:val="00183FE6"/>
    <w:rsid w:val="001853FF"/>
    <w:rsid w:val="00185E6F"/>
    <w:rsid w:val="0018656F"/>
    <w:rsid w:val="00186B60"/>
    <w:rsid w:val="00190575"/>
    <w:rsid w:val="00190A9A"/>
    <w:rsid w:val="001915AB"/>
    <w:rsid w:val="00191923"/>
    <w:rsid w:val="001926F3"/>
    <w:rsid w:val="00193464"/>
    <w:rsid w:val="00193F87"/>
    <w:rsid w:val="001948C6"/>
    <w:rsid w:val="0019499B"/>
    <w:rsid w:val="00195803"/>
    <w:rsid w:val="00195D69"/>
    <w:rsid w:val="0019645B"/>
    <w:rsid w:val="001A1CD8"/>
    <w:rsid w:val="001A3A33"/>
    <w:rsid w:val="001A4225"/>
    <w:rsid w:val="001A4A52"/>
    <w:rsid w:val="001A4EBF"/>
    <w:rsid w:val="001A5E94"/>
    <w:rsid w:val="001A5F5C"/>
    <w:rsid w:val="001A6416"/>
    <w:rsid w:val="001A666F"/>
    <w:rsid w:val="001A699F"/>
    <w:rsid w:val="001A6E4D"/>
    <w:rsid w:val="001A7391"/>
    <w:rsid w:val="001A7C98"/>
    <w:rsid w:val="001B151C"/>
    <w:rsid w:val="001B1EF7"/>
    <w:rsid w:val="001B27EA"/>
    <w:rsid w:val="001B3498"/>
    <w:rsid w:val="001B3C98"/>
    <w:rsid w:val="001B40E8"/>
    <w:rsid w:val="001B4E6B"/>
    <w:rsid w:val="001B6541"/>
    <w:rsid w:val="001C0439"/>
    <w:rsid w:val="001C1252"/>
    <w:rsid w:val="001C18CB"/>
    <w:rsid w:val="001C3BFA"/>
    <w:rsid w:val="001C3EED"/>
    <w:rsid w:val="001C45E3"/>
    <w:rsid w:val="001C46AB"/>
    <w:rsid w:val="001C5CAE"/>
    <w:rsid w:val="001C7655"/>
    <w:rsid w:val="001C7EA1"/>
    <w:rsid w:val="001D0152"/>
    <w:rsid w:val="001D0409"/>
    <w:rsid w:val="001D0493"/>
    <w:rsid w:val="001D0821"/>
    <w:rsid w:val="001D1C54"/>
    <w:rsid w:val="001D2949"/>
    <w:rsid w:val="001D3C0B"/>
    <w:rsid w:val="001D4FB4"/>
    <w:rsid w:val="001D5ECB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688E"/>
    <w:rsid w:val="001E7EC5"/>
    <w:rsid w:val="001F0C18"/>
    <w:rsid w:val="001F1FFE"/>
    <w:rsid w:val="001F21C2"/>
    <w:rsid w:val="001F32F5"/>
    <w:rsid w:val="001F392C"/>
    <w:rsid w:val="001F3CB5"/>
    <w:rsid w:val="001F49FD"/>
    <w:rsid w:val="001F4A6D"/>
    <w:rsid w:val="001F4B6D"/>
    <w:rsid w:val="001F50A6"/>
    <w:rsid w:val="001F54D3"/>
    <w:rsid w:val="001F71DD"/>
    <w:rsid w:val="001F7EE5"/>
    <w:rsid w:val="0020063F"/>
    <w:rsid w:val="002029A7"/>
    <w:rsid w:val="00202D0B"/>
    <w:rsid w:val="002051C8"/>
    <w:rsid w:val="00206DB3"/>
    <w:rsid w:val="002074F7"/>
    <w:rsid w:val="00207735"/>
    <w:rsid w:val="00207760"/>
    <w:rsid w:val="002100A3"/>
    <w:rsid w:val="00210ACA"/>
    <w:rsid w:val="002116FB"/>
    <w:rsid w:val="0021362B"/>
    <w:rsid w:val="002144BC"/>
    <w:rsid w:val="00215772"/>
    <w:rsid w:val="00216511"/>
    <w:rsid w:val="00216E35"/>
    <w:rsid w:val="00217445"/>
    <w:rsid w:val="002179A9"/>
    <w:rsid w:val="00217A21"/>
    <w:rsid w:val="00217B98"/>
    <w:rsid w:val="00217E70"/>
    <w:rsid w:val="002238F9"/>
    <w:rsid w:val="00223B70"/>
    <w:rsid w:val="0022495E"/>
    <w:rsid w:val="00224B88"/>
    <w:rsid w:val="00224C33"/>
    <w:rsid w:val="00225C30"/>
    <w:rsid w:val="00225F0A"/>
    <w:rsid w:val="002264E0"/>
    <w:rsid w:val="002275D0"/>
    <w:rsid w:val="002315D8"/>
    <w:rsid w:val="00237D7D"/>
    <w:rsid w:val="002403B1"/>
    <w:rsid w:val="00241861"/>
    <w:rsid w:val="002420AF"/>
    <w:rsid w:val="00243D41"/>
    <w:rsid w:val="00243DBB"/>
    <w:rsid w:val="002443F5"/>
    <w:rsid w:val="002451B7"/>
    <w:rsid w:val="0024651C"/>
    <w:rsid w:val="002516EB"/>
    <w:rsid w:val="0025265B"/>
    <w:rsid w:val="00253AEF"/>
    <w:rsid w:val="00253B4E"/>
    <w:rsid w:val="00253CA5"/>
    <w:rsid w:val="002540BF"/>
    <w:rsid w:val="002543BC"/>
    <w:rsid w:val="00254496"/>
    <w:rsid w:val="00255095"/>
    <w:rsid w:val="00255955"/>
    <w:rsid w:val="002604C6"/>
    <w:rsid w:val="00261508"/>
    <w:rsid w:val="00261AF0"/>
    <w:rsid w:val="002624E4"/>
    <w:rsid w:val="00262613"/>
    <w:rsid w:val="002633B2"/>
    <w:rsid w:val="00264722"/>
    <w:rsid w:val="002649C9"/>
    <w:rsid w:val="0026624B"/>
    <w:rsid w:val="00266CC6"/>
    <w:rsid w:val="00267E67"/>
    <w:rsid w:val="00272416"/>
    <w:rsid w:val="00272E7E"/>
    <w:rsid w:val="00272EA0"/>
    <w:rsid w:val="0027309A"/>
    <w:rsid w:val="00274E8F"/>
    <w:rsid w:val="00274FCD"/>
    <w:rsid w:val="00275376"/>
    <w:rsid w:val="002769E8"/>
    <w:rsid w:val="002817CB"/>
    <w:rsid w:val="0028197B"/>
    <w:rsid w:val="00281D26"/>
    <w:rsid w:val="00281F1B"/>
    <w:rsid w:val="00284D46"/>
    <w:rsid w:val="0028583D"/>
    <w:rsid w:val="00286BAE"/>
    <w:rsid w:val="00287DD1"/>
    <w:rsid w:val="00287FEE"/>
    <w:rsid w:val="0029041A"/>
    <w:rsid w:val="00290D8A"/>
    <w:rsid w:val="00293706"/>
    <w:rsid w:val="002942C7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D1E"/>
    <w:rsid w:val="002A7B86"/>
    <w:rsid w:val="002B14C9"/>
    <w:rsid w:val="002B1E2E"/>
    <w:rsid w:val="002B245E"/>
    <w:rsid w:val="002B29B0"/>
    <w:rsid w:val="002B3EA0"/>
    <w:rsid w:val="002B4134"/>
    <w:rsid w:val="002B429C"/>
    <w:rsid w:val="002B436B"/>
    <w:rsid w:val="002B4448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83C"/>
    <w:rsid w:val="002D2887"/>
    <w:rsid w:val="002D28EB"/>
    <w:rsid w:val="002D2D11"/>
    <w:rsid w:val="002D2DFB"/>
    <w:rsid w:val="002D51E1"/>
    <w:rsid w:val="002D59E4"/>
    <w:rsid w:val="002D5D85"/>
    <w:rsid w:val="002D5E17"/>
    <w:rsid w:val="002D5FC3"/>
    <w:rsid w:val="002D697F"/>
    <w:rsid w:val="002D6DD8"/>
    <w:rsid w:val="002D6E33"/>
    <w:rsid w:val="002D728A"/>
    <w:rsid w:val="002D747F"/>
    <w:rsid w:val="002D7998"/>
    <w:rsid w:val="002D7A04"/>
    <w:rsid w:val="002E0154"/>
    <w:rsid w:val="002E0403"/>
    <w:rsid w:val="002E09A5"/>
    <w:rsid w:val="002E0B8A"/>
    <w:rsid w:val="002E2137"/>
    <w:rsid w:val="002E28E3"/>
    <w:rsid w:val="002E449F"/>
    <w:rsid w:val="002E453E"/>
    <w:rsid w:val="002E48DA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2DF0"/>
    <w:rsid w:val="00314087"/>
    <w:rsid w:val="00314B0A"/>
    <w:rsid w:val="00315830"/>
    <w:rsid w:val="00315FBD"/>
    <w:rsid w:val="00316C8D"/>
    <w:rsid w:val="003172B3"/>
    <w:rsid w:val="00320D6B"/>
    <w:rsid w:val="00323217"/>
    <w:rsid w:val="00324354"/>
    <w:rsid w:val="0032488E"/>
    <w:rsid w:val="00332759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768"/>
    <w:rsid w:val="00342187"/>
    <w:rsid w:val="00344612"/>
    <w:rsid w:val="00344BE7"/>
    <w:rsid w:val="00344CF8"/>
    <w:rsid w:val="00344DB2"/>
    <w:rsid w:val="00350114"/>
    <w:rsid w:val="0035184A"/>
    <w:rsid w:val="00351C5F"/>
    <w:rsid w:val="00352BF3"/>
    <w:rsid w:val="003534C1"/>
    <w:rsid w:val="00354076"/>
    <w:rsid w:val="00354BE9"/>
    <w:rsid w:val="00355B06"/>
    <w:rsid w:val="00355E8A"/>
    <w:rsid w:val="00356707"/>
    <w:rsid w:val="00356C2D"/>
    <w:rsid w:val="003574F0"/>
    <w:rsid w:val="003603F6"/>
    <w:rsid w:val="00362164"/>
    <w:rsid w:val="00362AED"/>
    <w:rsid w:val="0036324E"/>
    <w:rsid w:val="00363CA7"/>
    <w:rsid w:val="00364D9A"/>
    <w:rsid w:val="00365CB8"/>
    <w:rsid w:val="00366D10"/>
    <w:rsid w:val="00367E58"/>
    <w:rsid w:val="00370FCC"/>
    <w:rsid w:val="003726D9"/>
    <w:rsid w:val="00373467"/>
    <w:rsid w:val="00373970"/>
    <w:rsid w:val="003756F9"/>
    <w:rsid w:val="00380116"/>
    <w:rsid w:val="00381108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758A"/>
    <w:rsid w:val="00397970"/>
    <w:rsid w:val="003A018D"/>
    <w:rsid w:val="003A0419"/>
    <w:rsid w:val="003A073C"/>
    <w:rsid w:val="003A1520"/>
    <w:rsid w:val="003A533E"/>
    <w:rsid w:val="003A6CC5"/>
    <w:rsid w:val="003A7742"/>
    <w:rsid w:val="003B1037"/>
    <w:rsid w:val="003B151C"/>
    <w:rsid w:val="003B3DF3"/>
    <w:rsid w:val="003B4D9B"/>
    <w:rsid w:val="003B6168"/>
    <w:rsid w:val="003C0E23"/>
    <w:rsid w:val="003C10BF"/>
    <w:rsid w:val="003C1488"/>
    <w:rsid w:val="003C36A6"/>
    <w:rsid w:val="003C4356"/>
    <w:rsid w:val="003C5906"/>
    <w:rsid w:val="003C6C3F"/>
    <w:rsid w:val="003C6FF8"/>
    <w:rsid w:val="003D064B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E3321"/>
    <w:rsid w:val="003E3BDD"/>
    <w:rsid w:val="003E400F"/>
    <w:rsid w:val="003E4416"/>
    <w:rsid w:val="003E5CBF"/>
    <w:rsid w:val="003E7689"/>
    <w:rsid w:val="003E7ED8"/>
    <w:rsid w:val="003E7F83"/>
    <w:rsid w:val="003F00A3"/>
    <w:rsid w:val="003F0F0C"/>
    <w:rsid w:val="003F12E7"/>
    <w:rsid w:val="003F2B9A"/>
    <w:rsid w:val="003F3B90"/>
    <w:rsid w:val="003F3F06"/>
    <w:rsid w:val="003F3FE0"/>
    <w:rsid w:val="003F4D63"/>
    <w:rsid w:val="003F683A"/>
    <w:rsid w:val="003F6F09"/>
    <w:rsid w:val="003F7D5F"/>
    <w:rsid w:val="00400F5F"/>
    <w:rsid w:val="00402D20"/>
    <w:rsid w:val="00402D92"/>
    <w:rsid w:val="00404B9F"/>
    <w:rsid w:val="00405631"/>
    <w:rsid w:val="004058AF"/>
    <w:rsid w:val="00405983"/>
    <w:rsid w:val="004067CF"/>
    <w:rsid w:val="00406F14"/>
    <w:rsid w:val="00412A72"/>
    <w:rsid w:val="004153E0"/>
    <w:rsid w:val="00416D88"/>
    <w:rsid w:val="00420691"/>
    <w:rsid w:val="0042291C"/>
    <w:rsid w:val="0042370D"/>
    <w:rsid w:val="00423F4F"/>
    <w:rsid w:val="00424F21"/>
    <w:rsid w:val="00425C8B"/>
    <w:rsid w:val="00426E83"/>
    <w:rsid w:val="004275C1"/>
    <w:rsid w:val="00427639"/>
    <w:rsid w:val="00427FAC"/>
    <w:rsid w:val="00427FAD"/>
    <w:rsid w:val="00430189"/>
    <w:rsid w:val="004308A0"/>
    <w:rsid w:val="00431827"/>
    <w:rsid w:val="00432253"/>
    <w:rsid w:val="004330D5"/>
    <w:rsid w:val="004333BB"/>
    <w:rsid w:val="004341B0"/>
    <w:rsid w:val="0043457E"/>
    <w:rsid w:val="0043628F"/>
    <w:rsid w:val="00437D6B"/>
    <w:rsid w:val="0044111C"/>
    <w:rsid w:val="00441481"/>
    <w:rsid w:val="00442368"/>
    <w:rsid w:val="0044360F"/>
    <w:rsid w:val="00444020"/>
    <w:rsid w:val="00445A81"/>
    <w:rsid w:val="00445C78"/>
    <w:rsid w:val="00446063"/>
    <w:rsid w:val="00446422"/>
    <w:rsid w:val="004473C2"/>
    <w:rsid w:val="00450146"/>
    <w:rsid w:val="0045150D"/>
    <w:rsid w:val="00451876"/>
    <w:rsid w:val="00452AEF"/>
    <w:rsid w:val="00452EB8"/>
    <w:rsid w:val="00453844"/>
    <w:rsid w:val="0045387E"/>
    <w:rsid w:val="00456AA9"/>
    <w:rsid w:val="004571F8"/>
    <w:rsid w:val="00457304"/>
    <w:rsid w:val="00460202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808"/>
    <w:rsid w:val="00471E9D"/>
    <w:rsid w:val="00471FE1"/>
    <w:rsid w:val="00473521"/>
    <w:rsid w:val="00474657"/>
    <w:rsid w:val="00474A2D"/>
    <w:rsid w:val="00474EC6"/>
    <w:rsid w:val="0047577F"/>
    <w:rsid w:val="00475B39"/>
    <w:rsid w:val="00475EE8"/>
    <w:rsid w:val="00476958"/>
    <w:rsid w:val="0048015F"/>
    <w:rsid w:val="0048051F"/>
    <w:rsid w:val="00482A2D"/>
    <w:rsid w:val="004834B3"/>
    <w:rsid w:val="004845A8"/>
    <w:rsid w:val="00484AB3"/>
    <w:rsid w:val="00485396"/>
    <w:rsid w:val="00485648"/>
    <w:rsid w:val="0048564E"/>
    <w:rsid w:val="00485B5D"/>
    <w:rsid w:val="0048676B"/>
    <w:rsid w:val="0048789C"/>
    <w:rsid w:val="0048799C"/>
    <w:rsid w:val="0049003B"/>
    <w:rsid w:val="00490566"/>
    <w:rsid w:val="004906E8"/>
    <w:rsid w:val="00491A22"/>
    <w:rsid w:val="00492ADF"/>
    <w:rsid w:val="0049372E"/>
    <w:rsid w:val="00494543"/>
    <w:rsid w:val="004960D3"/>
    <w:rsid w:val="0049663F"/>
    <w:rsid w:val="004972FB"/>
    <w:rsid w:val="004976C5"/>
    <w:rsid w:val="004A0DCA"/>
    <w:rsid w:val="004A231F"/>
    <w:rsid w:val="004A2933"/>
    <w:rsid w:val="004A38ED"/>
    <w:rsid w:val="004A40B9"/>
    <w:rsid w:val="004A464C"/>
    <w:rsid w:val="004A573A"/>
    <w:rsid w:val="004A5CA6"/>
    <w:rsid w:val="004A7564"/>
    <w:rsid w:val="004B0143"/>
    <w:rsid w:val="004B1899"/>
    <w:rsid w:val="004B18DD"/>
    <w:rsid w:val="004B1C13"/>
    <w:rsid w:val="004B1DCA"/>
    <w:rsid w:val="004B3A22"/>
    <w:rsid w:val="004B3AD0"/>
    <w:rsid w:val="004B4443"/>
    <w:rsid w:val="004B4620"/>
    <w:rsid w:val="004B630C"/>
    <w:rsid w:val="004B6C5B"/>
    <w:rsid w:val="004B6CBE"/>
    <w:rsid w:val="004C075E"/>
    <w:rsid w:val="004C085B"/>
    <w:rsid w:val="004C1350"/>
    <w:rsid w:val="004C1433"/>
    <w:rsid w:val="004C18BB"/>
    <w:rsid w:val="004C2C7B"/>
    <w:rsid w:val="004C2CE0"/>
    <w:rsid w:val="004C30F6"/>
    <w:rsid w:val="004C35B9"/>
    <w:rsid w:val="004C386E"/>
    <w:rsid w:val="004C3F71"/>
    <w:rsid w:val="004C4A51"/>
    <w:rsid w:val="004C50AE"/>
    <w:rsid w:val="004C531D"/>
    <w:rsid w:val="004C6C26"/>
    <w:rsid w:val="004C7345"/>
    <w:rsid w:val="004D150C"/>
    <w:rsid w:val="004D18D0"/>
    <w:rsid w:val="004D1ACD"/>
    <w:rsid w:val="004D240A"/>
    <w:rsid w:val="004D29D7"/>
    <w:rsid w:val="004D3631"/>
    <w:rsid w:val="004D50F6"/>
    <w:rsid w:val="004D5ABF"/>
    <w:rsid w:val="004D7395"/>
    <w:rsid w:val="004D75B4"/>
    <w:rsid w:val="004D78E2"/>
    <w:rsid w:val="004E03B1"/>
    <w:rsid w:val="004E16D3"/>
    <w:rsid w:val="004E1DF5"/>
    <w:rsid w:val="004E2B8C"/>
    <w:rsid w:val="004E333B"/>
    <w:rsid w:val="004E4E00"/>
    <w:rsid w:val="004E6DF5"/>
    <w:rsid w:val="004E6E70"/>
    <w:rsid w:val="004E72A5"/>
    <w:rsid w:val="004E7886"/>
    <w:rsid w:val="004E7E89"/>
    <w:rsid w:val="004F00CA"/>
    <w:rsid w:val="004F1560"/>
    <w:rsid w:val="004F1853"/>
    <w:rsid w:val="004F3CAF"/>
    <w:rsid w:val="004F4305"/>
    <w:rsid w:val="004F4465"/>
    <w:rsid w:val="004F49C4"/>
    <w:rsid w:val="004F5B61"/>
    <w:rsid w:val="004F605E"/>
    <w:rsid w:val="004F6AD5"/>
    <w:rsid w:val="00500AFE"/>
    <w:rsid w:val="00511429"/>
    <w:rsid w:val="00512060"/>
    <w:rsid w:val="00513CD8"/>
    <w:rsid w:val="00515702"/>
    <w:rsid w:val="005178EE"/>
    <w:rsid w:val="00517EFD"/>
    <w:rsid w:val="00520343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14B2"/>
    <w:rsid w:val="00543714"/>
    <w:rsid w:val="0054451B"/>
    <w:rsid w:val="00544A59"/>
    <w:rsid w:val="00546D00"/>
    <w:rsid w:val="00547B68"/>
    <w:rsid w:val="00550780"/>
    <w:rsid w:val="0055134A"/>
    <w:rsid w:val="00552B02"/>
    <w:rsid w:val="0055303E"/>
    <w:rsid w:val="005530E1"/>
    <w:rsid w:val="005537F0"/>
    <w:rsid w:val="00554C37"/>
    <w:rsid w:val="00554CE6"/>
    <w:rsid w:val="00554F10"/>
    <w:rsid w:val="0055568C"/>
    <w:rsid w:val="00557706"/>
    <w:rsid w:val="00557BD3"/>
    <w:rsid w:val="00557C92"/>
    <w:rsid w:val="00560103"/>
    <w:rsid w:val="00560FEF"/>
    <w:rsid w:val="005614FD"/>
    <w:rsid w:val="0056296E"/>
    <w:rsid w:val="00564674"/>
    <w:rsid w:val="005648F4"/>
    <w:rsid w:val="00565B8F"/>
    <w:rsid w:val="0056738C"/>
    <w:rsid w:val="00567AC9"/>
    <w:rsid w:val="00567D30"/>
    <w:rsid w:val="0057058C"/>
    <w:rsid w:val="005709D3"/>
    <w:rsid w:val="00571F63"/>
    <w:rsid w:val="0057232C"/>
    <w:rsid w:val="00572997"/>
    <w:rsid w:val="00574869"/>
    <w:rsid w:val="00576540"/>
    <w:rsid w:val="00576CED"/>
    <w:rsid w:val="00577172"/>
    <w:rsid w:val="00580781"/>
    <w:rsid w:val="005809BF"/>
    <w:rsid w:val="00580FAC"/>
    <w:rsid w:val="0058125C"/>
    <w:rsid w:val="00581310"/>
    <w:rsid w:val="005816C0"/>
    <w:rsid w:val="005823FC"/>
    <w:rsid w:val="00582DD0"/>
    <w:rsid w:val="0058307D"/>
    <w:rsid w:val="0058399E"/>
    <w:rsid w:val="00584964"/>
    <w:rsid w:val="00584B0E"/>
    <w:rsid w:val="00584C5F"/>
    <w:rsid w:val="00584CA1"/>
    <w:rsid w:val="00584D6F"/>
    <w:rsid w:val="00586148"/>
    <w:rsid w:val="00586A83"/>
    <w:rsid w:val="00586F61"/>
    <w:rsid w:val="005902ED"/>
    <w:rsid w:val="0059113A"/>
    <w:rsid w:val="005917BE"/>
    <w:rsid w:val="00591DB3"/>
    <w:rsid w:val="00593F75"/>
    <w:rsid w:val="005949DF"/>
    <w:rsid w:val="00594C32"/>
    <w:rsid w:val="00595B16"/>
    <w:rsid w:val="00597056"/>
    <w:rsid w:val="005A0773"/>
    <w:rsid w:val="005A1788"/>
    <w:rsid w:val="005A1CC7"/>
    <w:rsid w:val="005A2942"/>
    <w:rsid w:val="005A3609"/>
    <w:rsid w:val="005A425E"/>
    <w:rsid w:val="005A52DC"/>
    <w:rsid w:val="005B2186"/>
    <w:rsid w:val="005B57A7"/>
    <w:rsid w:val="005B5AB9"/>
    <w:rsid w:val="005B5B76"/>
    <w:rsid w:val="005B60C2"/>
    <w:rsid w:val="005B79B7"/>
    <w:rsid w:val="005C0FF5"/>
    <w:rsid w:val="005C1B07"/>
    <w:rsid w:val="005C2857"/>
    <w:rsid w:val="005C3C2F"/>
    <w:rsid w:val="005C4D83"/>
    <w:rsid w:val="005C4F6E"/>
    <w:rsid w:val="005C4FED"/>
    <w:rsid w:val="005C5344"/>
    <w:rsid w:val="005C58CA"/>
    <w:rsid w:val="005C6694"/>
    <w:rsid w:val="005D0542"/>
    <w:rsid w:val="005D0637"/>
    <w:rsid w:val="005D06A1"/>
    <w:rsid w:val="005D39B0"/>
    <w:rsid w:val="005D3F01"/>
    <w:rsid w:val="005D3FF2"/>
    <w:rsid w:val="005D4B75"/>
    <w:rsid w:val="005D64D4"/>
    <w:rsid w:val="005D7CF2"/>
    <w:rsid w:val="005E0136"/>
    <w:rsid w:val="005E019B"/>
    <w:rsid w:val="005E04F8"/>
    <w:rsid w:val="005E05B5"/>
    <w:rsid w:val="005E0BC2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1E40"/>
    <w:rsid w:val="006024CC"/>
    <w:rsid w:val="006030F2"/>
    <w:rsid w:val="00604F71"/>
    <w:rsid w:val="00605CAC"/>
    <w:rsid w:val="006061FE"/>
    <w:rsid w:val="00606491"/>
    <w:rsid w:val="00606737"/>
    <w:rsid w:val="00607D97"/>
    <w:rsid w:val="00607EF1"/>
    <w:rsid w:val="0061198A"/>
    <w:rsid w:val="006125D7"/>
    <w:rsid w:val="006134B8"/>
    <w:rsid w:val="00613762"/>
    <w:rsid w:val="00615035"/>
    <w:rsid w:val="006173DE"/>
    <w:rsid w:val="00620A15"/>
    <w:rsid w:val="00621190"/>
    <w:rsid w:val="00621623"/>
    <w:rsid w:val="0062408A"/>
    <w:rsid w:val="006240C8"/>
    <w:rsid w:val="00626521"/>
    <w:rsid w:val="00626B86"/>
    <w:rsid w:val="006271C5"/>
    <w:rsid w:val="00627855"/>
    <w:rsid w:val="00630129"/>
    <w:rsid w:val="0063059F"/>
    <w:rsid w:val="00630901"/>
    <w:rsid w:val="006311F4"/>
    <w:rsid w:val="0063229C"/>
    <w:rsid w:val="00633725"/>
    <w:rsid w:val="006338A8"/>
    <w:rsid w:val="0063680D"/>
    <w:rsid w:val="00636F91"/>
    <w:rsid w:val="0064055C"/>
    <w:rsid w:val="00640F84"/>
    <w:rsid w:val="00641863"/>
    <w:rsid w:val="00641CB7"/>
    <w:rsid w:val="00641D82"/>
    <w:rsid w:val="00642C55"/>
    <w:rsid w:val="0064324B"/>
    <w:rsid w:val="006432D7"/>
    <w:rsid w:val="00644B0B"/>
    <w:rsid w:val="00645D84"/>
    <w:rsid w:val="0065032B"/>
    <w:rsid w:val="00650CE3"/>
    <w:rsid w:val="0065129D"/>
    <w:rsid w:val="006519C0"/>
    <w:rsid w:val="006543C4"/>
    <w:rsid w:val="00656D7A"/>
    <w:rsid w:val="006603C9"/>
    <w:rsid w:val="00660F77"/>
    <w:rsid w:val="00661887"/>
    <w:rsid w:val="00661898"/>
    <w:rsid w:val="00662097"/>
    <w:rsid w:val="006631D0"/>
    <w:rsid w:val="00663CE4"/>
    <w:rsid w:val="006659BF"/>
    <w:rsid w:val="00665D20"/>
    <w:rsid w:val="00666842"/>
    <w:rsid w:val="00666AA3"/>
    <w:rsid w:val="00667AA5"/>
    <w:rsid w:val="006700B7"/>
    <w:rsid w:val="00670CD5"/>
    <w:rsid w:val="006719C1"/>
    <w:rsid w:val="00672557"/>
    <w:rsid w:val="00673B67"/>
    <w:rsid w:val="006740A3"/>
    <w:rsid w:val="00677253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62B4"/>
    <w:rsid w:val="006963DF"/>
    <w:rsid w:val="00697055"/>
    <w:rsid w:val="006A0930"/>
    <w:rsid w:val="006A0D3A"/>
    <w:rsid w:val="006A18B5"/>
    <w:rsid w:val="006A2582"/>
    <w:rsid w:val="006A2813"/>
    <w:rsid w:val="006A51E9"/>
    <w:rsid w:val="006A6219"/>
    <w:rsid w:val="006A670C"/>
    <w:rsid w:val="006A73A9"/>
    <w:rsid w:val="006A7559"/>
    <w:rsid w:val="006B01AA"/>
    <w:rsid w:val="006B0880"/>
    <w:rsid w:val="006B14A7"/>
    <w:rsid w:val="006B24F2"/>
    <w:rsid w:val="006B4FC2"/>
    <w:rsid w:val="006B55D2"/>
    <w:rsid w:val="006B706E"/>
    <w:rsid w:val="006B7079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1C26"/>
    <w:rsid w:val="006D24D5"/>
    <w:rsid w:val="006D3F6F"/>
    <w:rsid w:val="006D48FC"/>
    <w:rsid w:val="006D4B86"/>
    <w:rsid w:val="006D5BDD"/>
    <w:rsid w:val="006D6608"/>
    <w:rsid w:val="006D7727"/>
    <w:rsid w:val="006D7B6A"/>
    <w:rsid w:val="006E17E2"/>
    <w:rsid w:val="006E2D18"/>
    <w:rsid w:val="006E3441"/>
    <w:rsid w:val="006E5E42"/>
    <w:rsid w:val="006E5E73"/>
    <w:rsid w:val="006E608A"/>
    <w:rsid w:val="006E6210"/>
    <w:rsid w:val="006E6D1A"/>
    <w:rsid w:val="006E7469"/>
    <w:rsid w:val="006F0217"/>
    <w:rsid w:val="006F0BDB"/>
    <w:rsid w:val="006F441E"/>
    <w:rsid w:val="006F5F78"/>
    <w:rsid w:val="007007BF"/>
    <w:rsid w:val="0070085B"/>
    <w:rsid w:val="00701A42"/>
    <w:rsid w:val="00701ED1"/>
    <w:rsid w:val="0070245C"/>
    <w:rsid w:val="00703573"/>
    <w:rsid w:val="0070391F"/>
    <w:rsid w:val="00707BE9"/>
    <w:rsid w:val="00707EE1"/>
    <w:rsid w:val="0071062F"/>
    <w:rsid w:val="00712F8F"/>
    <w:rsid w:val="0071315E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351F"/>
    <w:rsid w:val="0072352E"/>
    <w:rsid w:val="00723908"/>
    <w:rsid w:val="00723A56"/>
    <w:rsid w:val="00723FB2"/>
    <w:rsid w:val="00727693"/>
    <w:rsid w:val="00731724"/>
    <w:rsid w:val="00732558"/>
    <w:rsid w:val="0073706B"/>
    <w:rsid w:val="00737542"/>
    <w:rsid w:val="007378FA"/>
    <w:rsid w:val="00740618"/>
    <w:rsid w:val="00741636"/>
    <w:rsid w:val="00741A40"/>
    <w:rsid w:val="00742EBC"/>
    <w:rsid w:val="00742F63"/>
    <w:rsid w:val="007441B9"/>
    <w:rsid w:val="00744938"/>
    <w:rsid w:val="00744A27"/>
    <w:rsid w:val="00744D5D"/>
    <w:rsid w:val="00745DBB"/>
    <w:rsid w:val="00750205"/>
    <w:rsid w:val="0075056E"/>
    <w:rsid w:val="00750A19"/>
    <w:rsid w:val="00750B76"/>
    <w:rsid w:val="00751504"/>
    <w:rsid w:val="007535A1"/>
    <w:rsid w:val="00753BA7"/>
    <w:rsid w:val="007545DA"/>
    <w:rsid w:val="00754D1B"/>
    <w:rsid w:val="00754DFC"/>
    <w:rsid w:val="0075650D"/>
    <w:rsid w:val="00756A48"/>
    <w:rsid w:val="00757516"/>
    <w:rsid w:val="00757D80"/>
    <w:rsid w:val="00757FF8"/>
    <w:rsid w:val="007616E8"/>
    <w:rsid w:val="00761924"/>
    <w:rsid w:val="0076204C"/>
    <w:rsid w:val="007624CE"/>
    <w:rsid w:val="0076325A"/>
    <w:rsid w:val="00764439"/>
    <w:rsid w:val="0076527A"/>
    <w:rsid w:val="00766EC5"/>
    <w:rsid w:val="007705D1"/>
    <w:rsid w:val="00770970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DC7"/>
    <w:rsid w:val="00791FE0"/>
    <w:rsid w:val="007934CA"/>
    <w:rsid w:val="00793EF1"/>
    <w:rsid w:val="007946CF"/>
    <w:rsid w:val="00795724"/>
    <w:rsid w:val="00795A88"/>
    <w:rsid w:val="00795B0A"/>
    <w:rsid w:val="00795DA6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202"/>
    <w:rsid w:val="007A5AE9"/>
    <w:rsid w:val="007A698C"/>
    <w:rsid w:val="007A6B59"/>
    <w:rsid w:val="007A6EA8"/>
    <w:rsid w:val="007A715B"/>
    <w:rsid w:val="007B04DC"/>
    <w:rsid w:val="007B1612"/>
    <w:rsid w:val="007B1C2C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547"/>
    <w:rsid w:val="007C1659"/>
    <w:rsid w:val="007C193B"/>
    <w:rsid w:val="007C2E2F"/>
    <w:rsid w:val="007C4CCB"/>
    <w:rsid w:val="007C79C8"/>
    <w:rsid w:val="007C7E43"/>
    <w:rsid w:val="007D1690"/>
    <w:rsid w:val="007D1BE3"/>
    <w:rsid w:val="007D562E"/>
    <w:rsid w:val="007D7B96"/>
    <w:rsid w:val="007E0036"/>
    <w:rsid w:val="007E0195"/>
    <w:rsid w:val="007E1B5A"/>
    <w:rsid w:val="007E1EA7"/>
    <w:rsid w:val="007E22CA"/>
    <w:rsid w:val="007E25D9"/>
    <w:rsid w:val="007E2BEF"/>
    <w:rsid w:val="007E7F3E"/>
    <w:rsid w:val="007F0350"/>
    <w:rsid w:val="007F05D8"/>
    <w:rsid w:val="007F20C3"/>
    <w:rsid w:val="007F3573"/>
    <w:rsid w:val="007F490D"/>
    <w:rsid w:val="007F4E26"/>
    <w:rsid w:val="007F504E"/>
    <w:rsid w:val="007F7241"/>
    <w:rsid w:val="00802686"/>
    <w:rsid w:val="0080281F"/>
    <w:rsid w:val="008049F3"/>
    <w:rsid w:val="00804E6B"/>
    <w:rsid w:val="00805457"/>
    <w:rsid w:val="00805F76"/>
    <w:rsid w:val="0080665F"/>
    <w:rsid w:val="008069E1"/>
    <w:rsid w:val="00806E7C"/>
    <w:rsid w:val="00813C89"/>
    <w:rsid w:val="00814403"/>
    <w:rsid w:val="008152D6"/>
    <w:rsid w:val="00822145"/>
    <w:rsid w:val="00824D09"/>
    <w:rsid w:val="00825EDC"/>
    <w:rsid w:val="008260D5"/>
    <w:rsid w:val="00826681"/>
    <w:rsid w:val="0082696F"/>
    <w:rsid w:val="00830723"/>
    <w:rsid w:val="00830E80"/>
    <w:rsid w:val="0083121A"/>
    <w:rsid w:val="00832AA8"/>
    <w:rsid w:val="008349DC"/>
    <w:rsid w:val="00837A60"/>
    <w:rsid w:val="00837C78"/>
    <w:rsid w:val="00841E91"/>
    <w:rsid w:val="008439C8"/>
    <w:rsid w:val="00844606"/>
    <w:rsid w:val="008465A9"/>
    <w:rsid w:val="00850E1D"/>
    <w:rsid w:val="00850FEB"/>
    <w:rsid w:val="008525CA"/>
    <w:rsid w:val="00853048"/>
    <w:rsid w:val="0085364E"/>
    <w:rsid w:val="00853A04"/>
    <w:rsid w:val="00853B66"/>
    <w:rsid w:val="00854777"/>
    <w:rsid w:val="008547CB"/>
    <w:rsid w:val="008549C2"/>
    <w:rsid w:val="00855EEE"/>
    <w:rsid w:val="00856968"/>
    <w:rsid w:val="008569F2"/>
    <w:rsid w:val="0085778F"/>
    <w:rsid w:val="00860CB9"/>
    <w:rsid w:val="00860D6A"/>
    <w:rsid w:val="0086163C"/>
    <w:rsid w:val="00861830"/>
    <w:rsid w:val="00862B9F"/>
    <w:rsid w:val="0086342C"/>
    <w:rsid w:val="0086447F"/>
    <w:rsid w:val="00864876"/>
    <w:rsid w:val="00864AE3"/>
    <w:rsid w:val="00865C57"/>
    <w:rsid w:val="00871116"/>
    <w:rsid w:val="00871681"/>
    <w:rsid w:val="008732FD"/>
    <w:rsid w:val="0087354B"/>
    <w:rsid w:val="00873692"/>
    <w:rsid w:val="008742DB"/>
    <w:rsid w:val="008761F6"/>
    <w:rsid w:val="0087763C"/>
    <w:rsid w:val="0087770B"/>
    <w:rsid w:val="00877EEB"/>
    <w:rsid w:val="008804CC"/>
    <w:rsid w:val="00881E01"/>
    <w:rsid w:val="00883E41"/>
    <w:rsid w:val="008858F7"/>
    <w:rsid w:val="0088597F"/>
    <w:rsid w:val="00885B3E"/>
    <w:rsid w:val="008866B8"/>
    <w:rsid w:val="00887009"/>
    <w:rsid w:val="00887A65"/>
    <w:rsid w:val="00891160"/>
    <w:rsid w:val="00891581"/>
    <w:rsid w:val="008919B3"/>
    <w:rsid w:val="00892572"/>
    <w:rsid w:val="00892AE7"/>
    <w:rsid w:val="008952BE"/>
    <w:rsid w:val="008955E7"/>
    <w:rsid w:val="0089561D"/>
    <w:rsid w:val="008958BF"/>
    <w:rsid w:val="00895A87"/>
    <w:rsid w:val="00895B3C"/>
    <w:rsid w:val="00897CB3"/>
    <w:rsid w:val="008A1A9D"/>
    <w:rsid w:val="008A27C6"/>
    <w:rsid w:val="008A2819"/>
    <w:rsid w:val="008A3252"/>
    <w:rsid w:val="008A3F93"/>
    <w:rsid w:val="008A510F"/>
    <w:rsid w:val="008A68C0"/>
    <w:rsid w:val="008A7CBF"/>
    <w:rsid w:val="008B0529"/>
    <w:rsid w:val="008B15A8"/>
    <w:rsid w:val="008B28BA"/>
    <w:rsid w:val="008B2DF0"/>
    <w:rsid w:val="008B4BAA"/>
    <w:rsid w:val="008B65EF"/>
    <w:rsid w:val="008B6ADD"/>
    <w:rsid w:val="008C13A8"/>
    <w:rsid w:val="008C149B"/>
    <w:rsid w:val="008C1B6F"/>
    <w:rsid w:val="008C1E61"/>
    <w:rsid w:val="008C2B4C"/>
    <w:rsid w:val="008C43F3"/>
    <w:rsid w:val="008C46BC"/>
    <w:rsid w:val="008C5A50"/>
    <w:rsid w:val="008C6071"/>
    <w:rsid w:val="008C64C7"/>
    <w:rsid w:val="008C6975"/>
    <w:rsid w:val="008C70A6"/>
    <w:rsid w:val="008C756F"/>
    <w:rsid w:val="008C7850"/>
    <w:rsid w:val="008C78D9"/>
    <w:rsid w:val="008D0997"/>
    <w:rsid w:val="008D1242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5D98"/>
    <w:rsid w:val="008E6092"/>
    <w:rsid w:val="008E7990"/>
    <w:rsid w:val="008E7DB0"/>
    <w:rsid w:val="008F01B5"/>
    <w:rsid w:val="008F0680"/>
    <w:rsid w:val="008F13AF"/>
    <w:rsid w:val="008F26F5"/>
    <w:rsid w:val="008F2EC3"/>
    <w:rsid w:val="008F3043"/>
    <w:rsid w:val="008F35C7"/>
    <w:rsid w:val="008F39A7"/>
    <w:rsid w:val="008F403F"/>
    <w:rsid w:val="008F4D5E"/>
    <w:rsid w:val="008F4EC1"/>
    <w:rsid w:val="008F4FE7"/>
    <w:rsid w:val="008F501A"/>
    <w:rsid w:val="008F5277"/>
    <w:rsid w:val="008F668E"/>
    <w:rsid w:val="008F6AF1"/>
    <w:rsid w:val="008F6DC6"/>
    <w:rsid w:val="008F72F7"/>
    <w:rsid w:val="008F73C0"/>
    <w:rsid w:val="008F74E9"/>
    <w:rsid w:val="009004C7"/>
    <w:rsid w:val="009004DB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6259"/>
    <w:rsid w:val="009163CE"/>
    <w:rsid w:val="0092071D"/>
    <w:rsid w:val="00920B1E"/>
    <w:rsid w:val="00921492"/>
    <w:rsid w:val="00923254"/>
    <w:rsid w:val="00923B34"/>
    <w:rsid w:val="00924A0D"/>
    <w:rsid w:val="00924E76"/>
    <w:rsid w:val="009252F2"/>
    <w:rsid w:val="00925533"/>
    <w:rsid w:val="009264A9"/>
    <w:rsid w:val="00926BC3"/>
    <w:rsid w:val="00931187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38CB"/>
    <w:rsid w:val="00944127"/>
    <w:rsid w:val="0094508A"/>
    <w:rsid w:val="00945A21"/>
    <w:rsid w:val="00945BED"/>
    <w:rsid w:val="00945F14"/>
    <w:rsid w:val="0094665C"/>
    <w:rsid w:val="00947EC3"/>
    <w:rsid w:val="00950A7E"/>
    <w:rsid w:val="00952055"/>
    <w:rsid w:val="009531D0"/>
    <w:rsid w:val="00954BA3"/>
    <w:rsid w:val="0095564B"/>
    <w:rsid w:val="00956174"/>
    <w:rsid w:val="0095724C"/>
    <w:rsid w:val="009600F3"/>
    <w:rsid w:val="009624C6"/>
    <w:rsid w:val="0096276B"/>
    <w:rsid w:val="009633F9"/>
    <w:rsid w:val="0096374C"/>
    <w:rsid w:val="009649A0"/>
    <w:rsid w:val="00966939"/>
    <w:rsid w:val="00967484"/>
    <w:rsid w:val="00970D09"/>
    <w:rsid w:val="00970D43"/>
    <w:rsid w:val="00970EF6"/>
    <w:rsid w:val="0097281B"/>
    <w:rsid w:val="00974236"/>
    <w:rsid w:val="00975AEB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7550"/>
    <w:rsid w:val="0098794F"/>
    <w:rsid w:val="00990906"/>
    <w:rsid w:val="0099351A"/>
    <w:rsid w:val="00993B34"/>
    <w:rsid w:val="00994618"/>
    <w:rsid w:val="00996810"/>
    <w:rsid w:val="0099739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A7F51"/>
    <w:rsid w:val="009B119E"/>
    <w:rsid w:val="009B2A00"/>
    <w:rsid w:val="009B4273"/>
    <w:rsid w:val="009B4383"/>
    <w:rsid w:val="009B6466"/>
    <w:rsid w:val="009B6EA2"/>
    <w:rsid w:val="009B6EF1"/>
    <w:rsid w:val="009B7199"/>
    <w:rsid w:val="009C15F7"/>
    <w:rsid w:val="009C21FF"/>
    <w:rsid w:val="009C2C8D"/>
    <w:rsid w:val="009C67AE"/>
    <w:rsid w:val="009C6860"/>
    <w:rsid w:val="009D0D2A"/>
    <w:rsid w:val="009D203D"/>
    <w:rsid w:val="009D2044"/>
    <w:rsid w:val="009D22BA"/>
    <w:rsid w:val="009D2A92"/>
    <w:rsid w:val="009D3A10"/>
    <w:rsid w:val="009D43B5"/>
    <w:rsid w:val="009D4BFD"/>
    <w:rsid w:val="009D69C0"/>
    <w:rsid w:val="009E027E"/>
    <w:rsid w:val="009E1586"/>
    <w:rsid w:val="009E4828"/>
    <w:rsid w:val="009E5204"/>
    <w:rsid w:val="009E6934"/>
    <w:rsid w:val="009E70A6"/>
    <w:rsid w:val="009F02B2"/>
    <w:rsid w:val="009F0912"/>
    <w:rsid w:val="009F14B4"/>
    <w:rsid w:val="009F2763"/>
    <w:rsid w:val="009F45C3"/>
    <w:rsid w:val="009F49E4"/>
    <w:rsid w:val="009F4AA6"/>
    <w:rsid w:val="009F5455"/>
    <w:rsid w:val="009F6351"/>
    <w:rsid w:val="009F7457"/>
    <w:rsid w:val="009F7576"/>
    <w:rsid w:val="00A0052E"/>
    <w:rsid w:val="00A011BB"/>
    <w:rsid w:val="00A0174A"/>
    <w:rsid w:val="00A017F1"/>
    <w:rsid w:val="00A02E48"/>
    <w:rsid w:val="00A03EA1"/>
    <w:rsid w:val="00A04805"/>
    <w:rsid w:val="00A04A9F"/>
    <w:rsid w:val="00A04D8B"/>
    <w:rsid w:val="00A053ED"/>
    <w:rsid w:val="00A058AC"/>
    <w:rsid w:val="00A05C02"/>
    <w:rsid w:val="00A05D4F"/>
    <w:rsid w:val="00A06151"/>
    <w:rsid w:val="00A06835"/>
    <w:rsid w:val="00A07D41"/>
    <w:rsid w:val="00A10E03"/>
    <w:rsid w:val="00A12AD9"/>
    <w:rsid w:val="00A12D81"/>
    <w:rsid w:val="00A12E3F"/>
    <w:rsid w:val="00A13211"/>
    <w:rsid w:val="00A13D72"/>
    <w:rsid w:val="00A149F9"/>
    <w:rsid w:val="00A16A08"/>
    <w:rsid w:val="00A20F11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471"/>
    <w:rsid w:val="00A339E0"/>
    <w:rsid w:val="00A33DE6"/>
    <w:rsid w:val="00A33EF0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3D7F"/>
    <w:rsid w:val="00A4486B"/>
    <w:rsid w:val="00A45A18"/>
    <w:rsid w:val="00A46028"/>
    <w:rsid w:val="00A463EC"/>
    <w:rsid w:val="00A47F20"/>
    <w:rsid w:val="00A502B5"/>
    <w:rsid w:val="00A5268B"/>
    <w:rsid w:val="00A529CE"/>
    <w:rsid w:val="00A536F6"/>
    <w:rsid w:val="00A54A7B"/>
    <w:rsid w:val="00A5526D"/>
    <w:rsid w:val="00A55B4C"/>
    <w:rsid w:val="00A55C91"/>
    <w:rsid w:val="00A57768"/>
    <w:rsid w:val="00A61CE4"/>
    <w:rsid w:val="00A6275D"/>
    <w:rsid w:val="00A629AF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17CA"/>
    <w:rsid w:val="00A72C44"/>
    <w:rsid w:val="00A74BA1"/>
    <w:rsid w:val="00A779D5"/>
    <w:rsid w:val="00A800B2"/>
    <w:rsid w:val="00A81CA2"/>
    <w:rsid w:val="00A84967"/>
    <w:rsid w:val="00A85B6D"/>
    <w:rsid w:val="00A86772"/>
    <w:rsid w:val="00A9079A"/>
    <w:rsid w:val="00A91407"/>
    <w:rsid w:val="00A9175F"/>
    <w:rsid w:val="00A91AA2"/>
    <w:rsid w:val="00A93627"/>
    <w:rsid w:val="00A93692"/>
    <w:rsid w:val="00A944E1"/>
    <w:rsid w:val="00A94EAA"/>
    <w:rsid w:val="00A951FF"/>
    <w:rsid w:val="00A95A4A"/>
    <w:rsid w:val="00AA02E1"/>
    <w:rsid w:val="00AA04F4"/>
    <w:rsid w:val="00AA0B60"/>
    <w:rsid w:val="00AA10C7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3B0"/>
    <w:rsid w:val="00AB5EDA"/>
    <w:rsid w:val="00AB6E8E"/>
    <w:rsid w:val="00AC08B5"/>
    <w:rsid w:val="00AC2DEC"/>
    <w:rsid w:val="00AC3A8C"/>
    <w:rsid w:val="00AC4ACD"/>
    <w:rsid w:val="00AC56F9"/>
    <w:rsid w:val="00AC5F3B"/>
    <w:rsid w:val="00AC66E6"/>
    <w:rsid w:val="00AD157A"/>
    <w:rsid w:val="00AD19F6"/>
    <w:rsid w:val="00AD210A"/>
    <w:rsid w:val="00AD25CE"/>
    <w:rsid w:val="00AD3CAC"/>
    <w:rsid w:val="00AD3FD4"/>
    <w:rsid w:val="00AD4A4A"/>
    <w:rsid w:val="00AD578D"/>
    <w:rsid w:val="00AD58AF"/>
    <w:rsid w:val="00AD6838"/>
    <w:rsid w:val="00AD7466"/>
    <w:rsid w:val="00AE08B2"/>
    <w:rsid w:val="00AE0FAB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E7F82"/>
    <w:rsid w:val="00AF2DC6"/>
    <w:rsid w:val="00AF314F"/>
    <w:rsid w:val="00AF5F03"/>
    <w:rsid w:val="00AF7459"/>
    <w:rsid w:val="00AF7C2D"/>
    <w:rsid w:val="00B0007F"/>
    <w:rsid w:val="00B011A6"/>
    <w:rsid w:val="00B03141"/>
    <w:rsid w:val="00B05068"/>
    <w:rsid w:val="00B05260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5994"/>
    <w:rsid w:val="00B159FF"/>
    <w:rsid w:val="00B1788F"/>
    <w:rsid w:val="00B22186"/>
    <w:rsid w:val="00B2407B"/>
    <w:rsid w:val="00B30C5E"/>
    <w:rsid w:val="00B3149D"/>
    <w:rsid w:val="00B314F7"/>
    <w:rsid w:val="00B31909"/>
    <w:rsid w:val="00B3304A"/>
    <w:rsid w:val="00B33511"/>
    <w:rsid w:val="00B34749"/>
    <w:rsid w:val="00B34820"/>
    <w:rsid w:val="00B34E5B"/>
    <w:rsid w:val="00B3579A"/>
    <w:rsid w:val="00B363A5"/>
    <w:rsid w:val="00B40B11"/>
    <w:rsid w:val="00B40C5C"/>
    <w:rsid w:val="00B41BB6"/>
    <w:rsid w:val="00B41EE4"/>
    <w:rsid w:val="00B42922"/>
    <w:rsid w:val="00B4367C"/>
    <w:rsid w:val="00B442E2"/>
    <w:rsid w:val="00B454C3"/>
    <w:rsid w:val="00B45762"/>
    <w:rsid w:val="00B45BC8"/>
    <w:rsid w:val="00B466FB"/>
    <w:rsid w:val="00B46784"/>
    <w:rsid w:val="00B467D4"/>
    <w:rsid w:val="00B469D2"/>
    <w:rsid w:val="00B47B10"/>
    <w:rsid w:val="00B47DAC"/>
    <w:rsid w:val="00B524DE"/>
    <w:rsid w:val="00B5287A"/>
    <w:rsid w:val="00B52EFB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5946"/>
    <w:rsid w:val="00B662A3"/>
    <w:rsid w:val="00B663A3"/>
    <w:rsid w:val="00B66533"/>
    <w:rsid w:val="00B66AC4"/>
    <w:rsid w:val="00B6736C"/>
    <w:rsid w:val="00B67DFE"/>
    <w:rsid w:val="00B71B16"/>
    <w:rsid w:val="00B747AA"/>
    <w:rsid w:val="00B74860"/>
    <w:rsid w:val="00B765CD"/>
    <w:rsid w:val="00B76790"/>
    <w:rsid w:val="00B8111B"/>
    <w:rsid w:val="00B8149B"/>
    <w:rsid w:val="00B81E08"/>
    <w:rsid w:val="00B829A0"/>
    <w:rsid w:val="00B836C9"/>
    <w:rsid w:val="00B84C78"/>
    <w:rsid w:val="00B852F2"/>
    <w:rsid w:val="00B90F9B"/>
    <w:rsid w:val="00B918F3"/>
    <w:rsid w:val="00B91D58"/>
    <w:rsid w:val="00B93475"/>
    <w:rsid w:val="00B9379E"/>
    <w:rsid w:val="00B94B99"/>
    <w:rsid w:val="00B956FC"/>
    <w:rsid w:val="00B95E65"/>
    <w:rsid w:val="00B96547"/>
    <w:rsid w:val="00B97564"/>
    <w:rsid w:val="00B97A86"/>
    <w:rsid w:val="00B97DFE"/>
    <w:rsid w:val="00BA05DE"/>
    <w:rsid w:val="00BA2B40"/>
    <w:rsid w:val="00BA2EB5"/>
    <w:rsid w:val="00BA346B"/>
    <w:rsid w:val="00BA41ED"/>
    <w:rsid w:val="00BA5606"/>
    <w:rsid w:val="00BA5C07"/>
    <w:rsid w:val="00BA708D"/>
    <w:rsid w:val="00BA780C"/>
    <w:rsid w:val="00BB1176"/>
    <w:rsid w:val="00BB1FCD"/>
    <w:rsid w:val="00BB300E"/>
    <w:rsid w:val="00BB3395"/>
    <w:rsid w:val="00BB3DDD"/>
    <w:rsid w:val="00BB579A"/>
    <w:rsid w:val="00BB57E1"/>
    <w:rsid w:val="00BB70B2"/>
    <w:rsid w:val="00BC1A44"/>
    <w:rsid w:val="00BC3818"/>
    <w:rsid w:val="00BC5202"/>
    <w:rsid w:val="00BC64E0"/>
    <w:rsid w:val="00BC6632"/>
    <w:rsid w:val="00BC6AE8"/>
    <w:rsid w:val="00BC73F9"/>
    <w:rsid w:val="00BD06DB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8DC"/>
    <w:rsid w:val="00BE6EE2"/>
    <w:rsid w:val="00BE7EB4"/>
    <w:rsid w:val="00BF10D1"/>
    <w:rsid w:val="00BF1A62"/>
    <w:rsid w:val="00BF1B41"/>
    <w:rsid w:val="00BF1C66"/>
    <w:rsid w:val="00BF20A3"/>
    <w:rsid w:val="00BF227A"/>
    <w:rsid w:val="00BF32BA"/>
    <w:rsid w:val="00BF351B"/>
    <w:rsid w:val="00BF3E78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55DD"/>
    <w:rsid w:val="00C061DD"/>
    <w:rsid w:val="00C10A38"/>
    <w:rsid w:val="00C10D45"/>
    <w:rsid w:val="00C128BE"/>
    <w:rsid w:val="00C13396"/>
    <w:rsid w:val="00C13999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33AB"/>
    <w:rsid w:val="00C24049"/>
    <w:rsid w:val="00C25113"/>
    <w:rsid w:val="00C25792"/>
    <w:rsid w:val="00C27490"/>
    <w:rsid w:val="00C27DB8"/>
    <w:rsid w:val="00C302E5"/>
    <w:rsid w:val="00C3063F"/>
    <w:rsid w:val="00C34749"/>
    <w:rsid w:val="00C375D7"/>
    <w:rsid w:val="00C41629"/>
    <w:rsid w:val="00C42384"/>
    <w:rsid w:val="00C4243C"/>
    <w:rsid w:val="00C44E4F"/>
    <w:rsid w:val="00C45053"/>
    <w:rsid w:val="00C45FB0"/>
    <w:rsid w:val="00C46110"/>
    <w:rsid w:val="00C46664"/>
    <w:rsid w:val="00C46DC4"/>
    <w:rsid w:val="00C476A7"/>
    <w:rsid w:val="00C47DB5"/>
    <w:rsid w:val="00C5033B"/>
    <w:rsid w:val="00C50F70"/>
    <w:rsid w:val="00C5119A"/>
    <w:rsid w:val="00C516C9"/>
    <w:rsid w:val="00C52ABE"/>
    <w:rsid w:val="00C537A0"/>
    <w:rsid w:val="00C548C0"/>
    <w:rsid w:val="00C54B0F"/>
    <w:rsid w:val="00C5581A"/>
    <w:rsid w:val="00C568FF"/>
    <w:rsid w:val="00C572DB"/>
    <w:rsid w:val="00C6125F"/>
    <w:rsid w:val="00C61A05"/>
    <w:rsid w:val="00C62425"/>
    <w:rsid w:val="00C62E6F"/>
    <w:rsid w:val="00C6465B"/>
    <w:rsid w:val="00C65596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75237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5F61"/>
    <w:rsid w:val="00C8629D"/>
    <w:rsid w:val="00C866BA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F78"/>
    <w:rsid w:val="00CA7D0A"/>
    <w:rsid w:val="00CB0C2A"/>
    <w:rsid w:val="00CB10D2"/>
    <w:rsid w:val="00CB14CA"/>
    <w:rsid w:val="00CB4B9D"/>
    <w:rsid w:val="00CB555F"/>
    <w:rsid w:val="00CB58C5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896"/>
    <w:rsid w:val="00CC738F"/>
    <w:rsid w:val="00CD36AE"/>
    <w:rsid w:val="00CD43DB"/>
    <w:rsid w:val="00CD5D67"/>
    <w:rsid w:val="00CD6012"/>
    <w:rsid w:val="00CD679F"/>
    <w:rsid w:val="00CE1435"/>
    <w:rsid w:val="00CE36C9"/>
    <w:rsid w:val="00CE4735"/>
    <w:rsid w:val="00CE5E74"/>
    <w:rsid w:val="00CE6740"/>
    <w:rsid w:val="00CE6C4D"/>
    <w:rsid w:val="00CF12F4"/>
    <w:rsid w:val="00CF13CC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1C2F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570F"/>
    <w:rsid w:val="00D15BDC"/>
    <w:rsid w:val="00D17AC2"/>
    <w:rsid w:val="00D22EE0"/>
    <w:rsid w:val="00D2398F"/>
    <w:rsid w:val="00D2454C"/>
    <w:rsid w:val="00D24DDD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4B24"/>
    <w:rsid w:val="00D356B1"/>
    <w:rsid w:val="00D359BC"/>
    <w:rsid w:val="00D3716B"/>
    <w:rsid w:val="00D3787C"/>
    <w:rsid w:val="00D40C54"/>
    <w:rsid w:val="00D42F35"/>
    <w:rsid w:val="00D433D1"/>
    <w:rsid w:val="00D44708"/>
    <w:rsid w:val="00D448A5"/>
    <w:rsid w:val="00D45F11"/>
    <w:rsid w:val="00D45F31"/>
    <w:rsid w:val="00D47BFE"/>
    <w:rsid w:val="00D47C3D"/>
    <w:rsid w:val="00D47DF9"/>
    <w:rsid w:val="00D5280F"/>
    <w:rsid w:val="00D52DEC"/>
    <w:rsid w:val="00D535FA"/>
    <w:rsid w:val="00D53BEB"/>
    <w:rsid w:val="00D53D45"/>
    <w:rsid w:val="00D542EA"/>
    <w:rsid w:val="00D54796"/>
    <w:rsid w:val="00D54B54"/>
    <w:rsid w:val="00D54BC6"/>
    <w:rsid w:val="00D54C5A"/>
    <w:rsid w:val="00D556D2"/>
    <w:rsid w:val="00D60BB8"/>
    <w:rsid w:val="00D6143C"/>
    <w:rsid w:val="00D615F9"/>
    <w:rsid w:val="00D61B99"/>
    <w:rsid w:val="00D624A5"/>
    <w:rsid w:val="00D6419D"/>
    <w:rsid w:val="00D6513C"/>
    <w:rsid w:val="00D65529"/>
    <w:rsid w:val="00D658AF"/>
    <w:rsid w:val="00D667E1"/>
    <w:rsid w:val="00D702D9"/>
    <w:rsid w:val="00D71D9D"/>
    <w:rsid w:val="00D729B0"/>
    <w:rsid w:val="00D72D45"/>
    <w:rsid w:val="00D731D6"/>
    <w:rsid w:val="00D739C9"/>
    <w:rsid w:val="00D745ED"/>
    <w:rsid w:val="00D75EAE"/>
    <w:rsid w:val="00D7666B"/>
    <w:rsid w:val="00D77EC3"/>
    <w:rsid w:val="00D8143A"/>
    <w:rsid w:val="00D83A01"/>
    <w:rsid w:val="00D83CEA"/>
    <w:rsid w:val="00D84361"/>
    <w:rsid w:val="00D849E3"/>
    <w:rsid w:val="00D84C3D"/>
    <w:rsid w:val="00D856DC"/>
    <w:rsid w:val="00D85967"/>
    <w:rsid w:val="00D874A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E7B"/>
    <w:rsid w:val="00DA3304"/>
    <w:rsid w:val="00DA394E"/>
    <w:rsid w:val="00DA5BC0"/>
    <w:rsid w:val="00DA5F09"/>
    <w:rsid w:val="00DA67D5"/>
    <w:rsid w:val="00DA785B"/>
    <w:rsid w:val="00DB12E9"/>
    <w:rsid w:val="00DB174C"/>
    <w:rsid w:val="00DB18C5"/>
    <w:rsid w:val="00DB2BB8"/>
    <w:rsid w:val="00DB41F5"/>
    <w:rsid w:val="00DB5293"/>
    <w:rsid w:val="00DB631E"/>
    <w:rsid w:val="00DB63B3"/>
    <w:rsid w:val="00DB71BA"/>
    <w:rsid w:val="00DC0711"/>
    <w:rsid w:val="00DC411B"/>
    <w:rsid w:val="00DC59E5"/>
    <w:rsid w:val="00DC5E7F"/>
    <w:rsid w:val="00DC6DE8"/>
    <w:rsid w:val="00DC744B"/>
    <w:rsid w:val="00DD07AC"/>
    <w:rsid w:val="00DD161D"/>
    <w:rsid w:val="00DD1CD8"/>
    <w:rsid w:val="00DD1E74"/>
    <w:rsid w:val="00DD32B0"/>
    <w:rsid w:val="00DD3711"/>
    <w:rsid w:val="00DD3A23"/>
    <w:rsid w:val="00DD3E01"/>
    <w:rsid w:val="00DD42DA"/>
    <w:rsid w:val="00DD4E77"/>
    <w:rsid w:val="00DD5B6C"/>
    <w:rsid w:val="00DD6295"/>
    <w:rsid w:val="00DE075C"/>
    <w:rsid w:val="00DE180E"/>
    <w:rsid w:val="00DE24BC"/>
    <w:rsid w:val="00DE4768"/>
    <w:rsid w:val="00DE4DB7"/>
    <w:rsid w:val="00DE53DB"/>
    <w:rsid w:val="00DE6AF7"/>
    <w:rsid w:val="00DE6BA3"/>
    <w:rsid w:val="00DE7A47"/>
    <w:rsid w:val="00DF0F1B"/>
    <w:rsid w:val="00DF18DB"/>
    <w:rsid w:val="00DF1C2C"/>
    <w:rsid w:val="00DF26E1"/>
    <w:rsid w:val="00DF38B9"/>
    <w:rsid w:val="00DF4374"/>
    <w:rsid w:val="00DF49D2"/>
    <w:rsid w:val="00DF49ED"/>
    <w:rsid w:val="00DF7077"/>
    <w:rsid w:val="00E02A5D"/>
    <w:rsid w:val="00E04E1C"/>
    <w:rsid w:val="00E058E5"/>
    <w:rsid w:val="00E0693A"/>
    <w:rsid w:val="00E0716B"/>
    <w:rsid w:val="00E0725A"/>
    <w:rsid w:val="00E0791D"/>
    <w:rsid w:val="00E102AC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4CD0"/>
    <w:rsid w:val="00E1548E"/>
    <w:rsid w:val="00E15941"/>
    <w:rsid w:val="00E163A7"/>
    <w:rsid w:val="00E16E99"/>
    <w:rsid w:val="00E20B39"/>
    <w:rsid w:val="00E21F3E"/>
    <w:rsid w:val="00E22642"/>
    <w:rsid w:val="00E2330D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2786C"/>
    <w:rsid w:val="00E3091C"/>
    <w:rsid w:val="00E3118C"/>
    <w:rsid w:val="00E311BB"/>
    <w:rsid w:val="00E31479"/>
    <w:rsid w:val="00E3632D"/>
    <w:rsid w:val="00E37726"/>
    <w:rsid w:val="00E377B2"/>
    <w:rsid w:val="00E37BB7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0BBB"/>
    <w:rsid w:val="00E51A3B"/>
    <w:rsid w:val="00E51D3C"/>
    <w:rsid w:val="00E529DA"/>
    <w:rsid w:val="00E55969"/>
    <w:rsid w:val="00E56B7A"/>
    <w:rsid w:val="00E56EDA"/>
    <w:rsid w:val="00E571E6"/>
    <w:rsid w:val="00E572D6"/>
    <w:rsid w:val="00E579DC"/>
    <w:rsid w:val="00E63D73"/>
    <w:rsid w:val="00E64AF4"/>
    <w:rsid w:val="00E675E0"/>
    <w:rsid w:val="00E716F5"/>
    <w:rsid w:val="00E71BBC"/>
    <w:rsid w:val="00E72BEA"/>
    <w:rsid w:val="00E72C4A"/>
    <w:rsid w:val="00E734A3"/>
    <w:rsid w:val="00E73A42"/>
    <w:rsid w:val="00E73ADD"/>
    <w:rsid w:val="00E756E3"/>
    <w:rsid w:val="00E75D1D"/>
    <w:rsid w:val="00E75F2E"/>
    <w:rsid w:val="00E76120"/>
    <w:rsid w:val="00E76401"/>
    <w:rsid w:val="00E7642E"/>
    <w:rsid w:val="00E8137E"/>
    <w:rsid w:val="00E8249C"/>
    <w:rsid w:val="00E83732"/>
    <w:rsid w:val="00E839F5"/>
    <w:rsid w:val="00E83A54"/>
    <w:rsid w:val="00E840C5"/>
    <w:rsid w:val="00E84871"/>
    <w:rsid w:val="00E85033"/>
    <w:rsid w:val="00E85983"/>
    <w:rsid w:val="00E85A9D"/>
    <w:rsid w:val="00E8632D"/>
    <w:rsid w:val="00E87A03"/>
    <w:rsid w:val="00E90485"/>
    <w:rsid w:val="00E92011"/>
    <w:rsid w:val="00E9242C"/>
    <w:rsid w:val="00E92574"/>
    <w:rsid w:val="00E93F6E"/>
    <w:rsid w:val="00E942FB"/>
    <w:rsid w:val="00E94665"/>
    <w:rsid w:val="00E94C36"/>
    <w:rsid w:val="00E96014"/>
    <w:rsid w:val="00E960AF"/>
    <w:rsid w:val="00E96766"/>
    <w:rsid w:val="00E97128"/>
    <w:rsid w:val="00E97154"/>
    <w:rsid w:val="00EA298E"/>
    <w:rsid w:val="00EA38EC"/>
    <w:rsid w:val="00EA429C"/>
    <w:rsid w:val="00EA459E"/>
    <w:rsid w:val="00EA48D3"/>
    <w:rsid w:val="00EA5D69"/>
    <w:rsid w:val="00EA5D8E"/>
    <w:rsid w:val="00EA6A4A"/>
    <w:rsid w:val="00EA6B8D"/>
    <w:rsid w:val="00EB1336"/>
    <w:rsid w:val="00EB1F17"/>
    <w:rsid w:val="00EB2130"/>
    <w:rsid w:val="00EB215B"/>
    <w:rsid w:val="00EB2D7B"/>
    <w:rsid w:val="00EB3C4C"/>
    <w:rsid w:val="00EB5EAF"/>
    <w:rsid w:val="00EB6655"/>
    <w:rsid w:val="00EB6964"/>
    <w:rsid w:val="00EB7211"/>
    <w:rsid w:val="00EB74FE"/>
    <w:rsid w:val="00EB7633"/>
    <w:rsid w:val="00EC0260"/>
    <w:rsid w:val="00EC195A"/>
    <w:rsid w:val="00EC23D6"/>
    <w:rsid w:val="00EC2656"/>
    <w:rsid w:val="00EC3D20"/>
    <w:rsid w:val="00EC5315"/>
    <w:rsid w:val="00EC54F9"/>
    <w:rsid w:val="00EC5FE9"/>
    <w:rsid w:val="00EC6106"/>
    <w:rsid w:val="00EC73B2"/>
    <w:rsid w:val="00EC7B20"/>
    <w:rsid w:val="00ED078D"/>
    <w:rsid w:val="00ED0FFE"/>
    <w:rsid w:val="00ED3920"/>
    <w:rsid w:val="00ED3D6B"/>
    <w:rsid w:val="00ED3F99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626E"/>
    <w:rsid w:val="00EE7E8E"/>
    <w:rsid w:val="00EF0306"/>
    <w:rsid w:val="00EF1A02"/>
    <w:rsid w:val="00EF1CA8"/>
    <w:rsid w:val="00EF1D2D"/>
    <w:rsid w:val="00EF1E5E"/>
    <w:rsid w:val="00EF2118"/>
    <w:rsid w:val="00EF3203"/>
    <w:rsid w:val="00EF3AC9"/>
    <w:rsid w:val="00EF4597"/>
    <w:rsid w:val="00EF48C3"/>
    <w:rsid w:val="00EF4F91"/>
    <w:rsid w:val="00EF578D"/>
    <w:rsid w:val="00EF5FBD"/>
    <w:rsid w:val="00EF6189"/>
    <w:rsid w:val="00EF7FD5"/>
    <w:rsid w:val="00F0105A"/>
    <w:rsid w:val="00F01545"/>
    <w:rsid w:val="00F015CA"/>
    <w:rsid w:val="00F020F3"/>
    <w:rsid w:val="00F02781"/>
    <w:rsid w:val="00F02985"/>
    <w:rsid w:val="00F02FE3"/>
    <w:rsid w:val="00F03816"/>
    <w:rsid w:val="00F04EF1"/>
    <w:rsid w:val="00F04F2D"/>
    <w:rsid w:val="00F05FAE"/>
    <w:rsid w:val="00F070AA"/>
    <w:rsid w:val="00F07455"/>
    <w:rsid w:val="00F1275E"/>
    <w:rsid w:val="00F142B7"/>
    <w:rsid w:val="00F1600A"/>
    <w:rsid w:val="00F16B41"/>
    <w:rsid w:val="00F17E85"/>
    <w:rsid w:val="00F2073F"/>
    <w:rsid w:val="00F21345"/>
    <w:rsid w:val="00F22523"/>
    <w:rsid w:val="00F22828"/>
    <w:rsid w:val="00F24003"/>
    <w:rsid w:val="00F249C3"/>
    <w:rsid w:val="00F24EF0"/>
    <w:rsid w:val="00F27D9F"/>
    <w:rsid w:val="00F30C16"/>
    <w:rsid w:val="00F323F3"/>
    <w:rsid w:val="00F32876"/>
    <w:rsid w:val="00F365AD"/>
    <w:rsid w:val="00F36823"/>
    <w:rsid w:val="00F37BF9"/>
    <w:rsid w:val="00F4040D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42E8"/>
    <w:rsid w:val="00F74487"/>
    <w:rsid w:val="00F74A17"/>
    <w:rsid w:val="00F7797B"/>
    <w:rsid w:val="00F80CFC"/>
    <w:rsid w:val="00F80DE5"/>
    <w:rsid w:val="00F80FA1"/>
    <w:rsid w:val="00F80FA4"/>
    <w:rsid w:val="00F83724"/>
    <w:rsid w:val="00F83891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2DFA"/>
    <w:rsid w:val="00F946C1"/>
    <w:rsid w:val="00F952BD"/>
    <w:rsid w:val="00F95A2C"/>
    <w:rsid w:val="00F96A51"/>
    <w:rsid w:val="00F96C50"/>
    <w:rsid w:val="00F97AA6"/>
    <w:rsid w:val="00FA1F4B"/>
    <w:rsid w:val="00FA20F6"/>
    <w:rsid w:val="00FA251C"/>
    <w:rsid w:val="00FA34B4"/>
    <w:rsid w:val="00FA365E"/>
    <w:rsid w:val="00FA4D23"/>
    <w:rsid w:val="00FA53D3"/>
    <w:rsid w:val="00FA656F"/>
    <w:rsid w:val="00FA6BAE"/>
    <w:rsid w:val="00FB03AE"/>
    <w:rsid w:val="00FB12F6"/>
    <w:rsid w:val="00FB15B2"/>
    <w:rsid w:val="00FB1A3F"/>
    <w:rsid w:val="00FB1EAA"/>
    <w:rsid w:val="00FB1F41"/>
    <w:rsid w:val="00FB26D7"/>
    <w:rsid w:val="00FB3C3D"/>
    <w:rsid w:val="00FB57EF"/>
    <w:rsid w:val="00FB5C12"/>
    <w:rsid w:val="00FB6173"/>
    <w:rsid w:val="00FB6642"/>
    <w:rsid w:val="00FB79D4"/>
    <w:rsid w:val="00FC0790"/>
    <w:rsid w:val="00FC0E34"/>
    <w:rsid w:val="00FC1D45"/>
    <w:rsid w:val="00FC40DA"/>
    <w:rsid w:val="00FC4365"/>
    <w:rsid w:val="00FC4CC4"/>
    <w:rsid w:val="00FC52DE"/>
    <w:rsid w:val="00FC64F6"/>
    <w:rsid w:val="00FD0E46"/>
    <w:rsid w:val="00FD29E4"/>
    <w:rsid w:val="00FD2FC3"/>
    <w:rsid w:val="00FD39EE"/>
    <w:rsid w:val="00FD3A16"/>
    <w:rsid w:val="00FD44D7"/>
    <w:rsid w:val="00FD4DC2"/>
    <w:rsid w:val="00FD6022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FFB"/>
    <w:rsid w:val="00FF25B5"/>
    <w:rsid w:val="00FF3C7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f97a07,black"/>
    </o:shapedefaults>
    <o:shapelayout v:ext="edit">
      <o:idmap v:ext="edit" data="2"/>
    </o:shapelayout>
  </w:shapeDefaults>
  <w:decimalSymbol w:val="."/>
  <w:listSeparator w:val=","/>
  <w14:docId w14:val="019BD53F"/>
  <w15:docId w15:val="{A0346CCC-5880-4DC7-AF9E-55030309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toa heading" w:semiHidden="1" w:unhideWhenUsed="1"/>
    <w:lsdException w:name="List" w:semiHidden="1" w:unhideWhenUsed="1"/>
    <w:lsdException w:name="List Bullet" w:uiPriority="1"/>
    <w:lsdException w:name="List Number" w:uiPriority="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9" w:unhideWhenUsed="1"/>
    <w:lsdException w:name="List Bullet 3" w:semiHidden="1" w:uiPriority="19" w:unhideWhenUsed="1"/>
    <w:lsdException w:name="List Bullet 4" w:semiHidden="1" w:uiPriority="19" w:unhideWhenUsed="1"/>
    <w:lsdException w:name="List Bullet 5" w:semiHidden="1" w:uiPriority="19" w:unhideWhenUsed="1"/>
    <w:lsdException w:name="List Number 2" w:semiHidden="1" w:uiPriority="19" w:unhideWhenUsed="1"/>
    <w:lsdException w:name="List Number 3" w:semiHidden="1" w:uiPriority="19" w:unhideWhenUsed="1"/>
    <w:lsdException w:name="List Number 4" w:semiHidden="1" w:uiPriority="19" w:unhideWhenUsed="1"/>
    <w:lsdException w:name="List Number 5" w:semiHidden="1" w:uiPriority="19" w:unhideWhenUsed="1"/>
    <w:lsdException w:name="Title" w:uiPriority="9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8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5772"/>
    <w:pPr>
      <w:spacing w:before="120" w:after="12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rsid w:val="00215772"/>
    <w:pPr>
      <w:keepNext/>
      <w:numPr>
        <w:numId w:val="22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215772"/>
    <w:pPr>
      <w:numPr>
        <w:numId w:val="5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215772"/>
    <w:pPr>
      <w:keepNext/>
      <w:numPr>
        <w:ilvl w:val="2"/>
        <w:numId w:val="22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215772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rsid w:val="00215772"/>
    <w:pPr>
      <w:numPr>
        <w:ilvl w:val="4"/>
        <w:numId w:val="2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215772"/>
    <w:pPr>
      <w:numPr>
        <w:ilvl w:val="5"/>
        <w:numId w:val="2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rsid w:val="00215772"/>
    <w:pPr>
      <w:numPr>
        <w:ilvl w:val="6"/>
        <w:numId w:val="2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215772"/>
    <w:pPr>
      <w:numPr>
        <w:ilvl w:val="7"/>
        <w:numId w:val="2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215772"/>
    <w:pPr>
      <w:numPr>
        <w:ilvl w:val="8"/>
        <w:numId w:val="22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77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sid w:val="00215772"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sid w:val="00215772"/>
    <w:rPr>
      <w:rFonts w:ascii="Arial" w:hAnsi="Arial"/>
      <w:b/>
      <w:i/>
      <w:sz w:val="18"/>
    </w:rPr>
  </w:style>
  <w:style w:type="paragraph" w:styleId="Header">
    <w:name w:val="header"/>
    <w:link w:val="HeaderChar"/>
    <w:rsid w:val="00215772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link w:val="FooterChar"/>
    <w:rsid w:val="00215772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rsid w:val="00215772"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rsid w:val="00215772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sid w:val="00215772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link w:val="BalloonTextChar"/>
    <w:semiHidden/>
    <w:rsid w:val="0021577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215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1577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215772"/>
    <w:rPr>
      <w:b/>
      <w:bCs/>
    </w:rPr>
  </w:style>
  <w:style w:type="paragraph" w:styleId="TOCHeading">
    <w:name w:val="TOC Heading"/>
    <w:basedOn w:val="Heading1"/>
    <w:next w:val="Normal"/>
    <w:uiPriority w:val="39"/>
    <w:rsid w:val="00215772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15772"/>
    <w:pPr>
      <w:spacing w:before="0" w:after="100" w:line="276" w:lineRule="auto"/>
      <w:ind w:left="220"/>
    </w:pPr>
    <w:rPr>
      <w:rFonts w:ascii="Calibri" w:hAnsi="Calibri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5772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szCs w:val="22"/>
      <w:lang w:val="en-US" w:eastAsia="en-US"/>
    </w:rPr>
  </w:style>
  <w:style w:type="character" w:customStyle="1" w:styleId="FormMinorUnderlinedHeading">
    <w:name w:val="Form Minor Underlined Heading"/>
    <w:uiPriority w:val="1"/>
    <w:qFormat/>
    <w:rsid w:val="00215772"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rsid w:val="00215772"/>
    <w:pPr>
      <w:jc w:val="right"/>
    </w:pPr>
    <w:rPr>
      <w:b/>
      <w:sz w:val="32"/>
      <w:szCs w:val="32"/>
    </w:rPr>
  </w:style>
  <w:style w:type="character" w:customStyle="1" w:styleId="InstructionalText">
    <w:name w:val="Instructional Text"/>
    <w:uiPriority w:val="1"/>
    <w:qFormat/>
    <w:rsid w:val="00215772"/>
    <w:rPr>
      <w:rFonts w:ascii="Arial" w:hAnsi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215772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215772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215772"/>
    <w:pPr>
      <w:spacing w:before="0" w:after="100" w:line="276" w:lineRule="auto"/>
      <w:ind w:left="440"/>
    </w:pPr>
    <w:rPr>
      <w:rFonts w:ascii="Calibri" w:hAnsi="Calibri"/>
      <w:szCs w:val="22"/>
      <w:lang w:val="en-US" w:eastAsia="en-US"/>
    </w:rPr>
  </w:style>
  <w:style w:type="paragraph" w:customStyle="1" w:styleId="Bullet1">
    <w:name w:val="Bullet 1"/>
    <w:basedOn w:val="Normal"/>
    <w:link w:val="Bullet1Char"/>
    <w:rsid w:val="00215772"/>
    <w:pPr>
      <w:numPr>
        <w:numId w:val="4"/>
      </w:numPr>
    </w:pPr>
    <w:rPr>
      <w:szCs w:val="20"/>
    </w:rPr>
  </w:style>
  <w:style w:type="character" w:customStyle="1" w:styleId="Bullet1Char">
    <w:name w:val="Bullet 1 Char"/>
    <w:link w:val="Bullet1"/>
    <w:rsid w:val="00215772"/>
    <w:rPr>
      <w:rFonts w:ascii="Arial" w:hAnsi="Arial"/>
    </w:rPr>
  </w:style>
  <w:style w:type="character" w:customStyle="1" w:styleId="CommentTextChar">
    <w:name w:val="Comment Text Char"/>
    <w:link w:val="CommentText"/>
    <w:uiPriority w:val="99"/>
    <w:semiHidden/>
    <w:rsid w:val="00215772"/>
    <w:rPr>
      <w:rFonts w:ascii="Arial" w:hAnsi="Arial"/>
    </w:rPr>
  </w:style>
  <w:style w:type="paragraph" w:customStyle="1" w:styleId="NormalNumbered">
    <w:name w:val="Normal Numbered"/>
    <w:basedOn w:val="Normal"/>
    <w:link w:val="NormalNumberedChar"/>
    <w:qFormat/>
    <w:rsid w:val="00215772"/>
    <w:pPr>
      <w:numPr>
        <w:numId w:val="23"/>
      </w:numPr>
    </w:pPr>
  </w:style>
  <w:style w:type="character" w:customStyle="1" w:styleId="Heading1Char">
    <w:name w:val="Heading 1 Char"/>
    <w:link w:val="Heading1"/>
    <w:rsid w:val="00215772"/>
    <w:rPr>
      <w:rFonts w:ascii="Arial" w:hAnsi="Arial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sid w:val="00215772"/>
    <w:rPr>
      <w:rFonts w:ascii="Arial" w:hAnsi="Arial"/>
      <w:szCs w:val="24"/>
    </w:rPr>
  </w:style>
  <w:style w:type="paragraph" w:customStyle="1" w:styleId="Bullet2">
    <w:name w:val="Bullet 2"/>
    <w:basedOn w:val="Bullet1"/>
    <w:link w:val="Bullet2Char"/>
    <w:rsid w:val="00215772"/>
    <w:pPr>
      <w:numPr>
        <w:numId w:val="0"/>
      </w:numPr>
    </w:pPr>
  </w:style>
  <w:style w:type="character" w:customStyle="1" w:styleId="Bullet2Char">
    <w:name w:val="Bullet 2 Char"/>
    <w:link w:val="Bullet2"/>
    <w:rsid w:val="00215772"/>
    <w:rPr>
      <w:rFonts w:ascii="Arial" w:hAnsi="Arial"/>
    </w:rPr>
  </w:style>
  <w:style w:type="paragraph" w:styleId="NormalWeb">
    <w:name w:val="Normal (Web)"/>
    <w:basedOn w:val="Normal"/>
    <w:rsid w:val="00215772"/>
    <w:pPr>
      <w:spacing w:before="100" w:beforeAutospacing="1" w:after="100" w:afterAutospacing="1"/>
    </w:pPr>
    <w:rPr>
      <w:rFonts w:eastAsia="Arial Unicode MS" w:cs="Arial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sid w:val="00215772"/>
    <w:rPr>
      <w:rFonts w:ascii="Arial" w:hAnsi="Arial"/>
      <w:b/>
      <w:sz w:val="24"/>
      <w:szCs w:val="24"/>
    </w:rPr>
  </w:style>
  <w:style w:type="character" w:customStyle="1" w:styleId="Heading3Char">
    <w:name w:val="Heading 3 Char"/>
    <w:link w:val="Heading3"/>
    <w:rsid w:val="00215772"/>
    <w:rPr>
      <w:rFonts w:ascii="Arial" w:hAnsi="Arial"/>
      <w:b/>
      <w:bCs/>
      <w:szCs w:val="26"/>
    </w:rPr>
  </w:style>
  <w:style w:type="character" w:customStyle="1" w:styleId="Heading4Char">
    <w:name w:val="Heading 4 Char"/>
    <w:link w:val="Heading4"/>
    <w:rsid w:val="00215772"/>
    <w:rPr>
      <w:rFonts w:ascii="Arial" w:hAnsi="Arial"/>
      <w:b/>
      <w:bCs/>
      <w:szCs w:val="26"/>
    </w:rPr>
  </w:style>
  <w:style w:type="paragraph" w:customStyle="1" w:styleId="TableofContentsHeading">
    <w:name w:val="Table of Contents Heading"/>
    <w:basedOn w:val="Normal"/>
    <w:link w:val="TableofContentsHeadingChar"/>
    <w:rsid w:val="00215772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sid w:val="00215772"/>
    <w:rPr>
      <w:rFonts w:ascii="Arial" w:hAnsi="Arial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sid w:val="00215772"/>
    <w:rPr>
      <w:b/>
      <w:color w:val="FFFFFF"/>
    </w:rPr>
  </w:style>
  <w:style w:type="paragraph" w:customStyle="1" w:styleId="PrePostTableSpace">
    <w:name w:val="Pre/ Post Table Space"/>
    <w:basedOn w:val="Normal"/>
    <w:qFormat/>
    <w:rsid w:val="00215772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rsid w:val="00215772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rsid w:val="00215772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rsid w:val="00215772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rsid w:val="00215772"/>
    <w:pPr>
      <w:numPr>
        <w:ilvl w:val="0"/>
        <w:numId w:val="0"/>
      </w:numPr>
    </w:pPr>
  </w:style>
  <w:style w:type="paragraph" w:styleId="ListParagraph0">
    <w:name w:val="List Paragraph"/>
    <w:basedOn w:val="Normal"/>
    <w:uiPriority w:val="99"/>
    <w:rsid w:val="00215772"/>
    <w:pPr>
      <w:ind w:left="720"/>
      <w:contextualSpacing/>
    </w:pPr>
  </w:style>
  <w:style w:type="character" w:styleId="PlaceholderText">
    <w:name w:val="Placeholder Text"/>
    <w:uiPriority w:val="99"/>
    <w:rsid w:val="00215772"/>
    <w:rPr>
      <w:color w:val="808080"/>
    </w:rPr>
  </w:style>
  <w:style w:type="paragraph" w:customStyle="1" w:styleId="FormTableText">
    <w:name w:val="Form Table Text"/>
    <w:basedOn w:val="Normal"/>
    <w:qFormat/>
    <w:rsid w:val="00215772"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rsid w:val="00215772"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rsid w:val="00215772"/>
    <w:pPr>
      <w:numPr>
        <w:ilvl w:val="1"/>
        <w:numId w:val="4"/>
      </w:numPr>
      <w:spacing w:before="60" w:after="60"/>
      <w:ind w:left="678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rsid w:val="00215772"/>
    <w:pPr>
      <w:numPr>
        <w:numId w:val="3"/>
      </w:numPr>
      <w:spacing w:before="60" w:after="60"/>
      <w:ind w:left="357" w:hanging="357"/>
    </w:pPr>
    <w:rPr>
      <w:sz w:val="18"/>
      <w:szCs w:val="22"/>
    </w:rPr>
  </w:style>
  <w:style w:type="character" w:customStyle="1" w:styleId="DownerDocReference">
    <w:name w:val="Downer Doc Reference"/>
    <w:uiPriority w:val="1"/>
    <w:qFormat/>
    <w:rsid w:val="00215772"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rsid w:val="00215772"/>
    <w:pPr>
      <w:pBdr>
        <w:top w:val="single" w:sz="4" w:space="0" w:color="7F7F7F"/>
      </w:pBdr>
      <w:tabs>
        <w:tab w:val="clear" w:pos="4153"/>
        <w:tab w:val="clear" w:pos="8306"/>
        <w:tab w:val="center" w:pos="5040"/>
        <w:tab w:val="right" w:pos="9781"/>
      </w:tabs>
      <w:spacing w:before="60" w:after="6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E51A3B"/>
    <w:pPr>
      <w:spacing w:before="180" w:after="180" w:line="240" w:lineRule="atLeast"/>
    </w:pPr>
  </w:style>
  <w:style w:type="character" w:customStyle="1" w:styleId="BodyTextChar">
    <w:name w:val="Body Text Char"/>
    <w:basedOn w:val="DefaultParagraphFont"/>
    <w:link w:val="BodyText"/>
    <w:rsid w:val="00E51A3B"/>
    <w:rPr>
      <w:rFonts w:asciiTheme="minorHAnsi" w:hAnsiTheme="minorHAnsi"/>
      <w:sz w:val="22"/>
      <w:szCs w:val="24"/>
    </w:rPr>
  </w:style>
  <w:style w:type="paragraph" w:customStyle="1" w:styleId="AltHeading1">
    <w:name w:val="Alt Heading 1"/>
    <w:basedOn w:val="Heading1"/>
    <w:next w:val="BodyText"/>
    <w:uiPriority w:val="1"/>
    <w:rsid w:val="00E51A3B"/>
    <w:pPr>
      <w:numPr>
        <w:numId w:val="9"/>
      </w:numPr>
    </w:pPr>
    <w:rPr>
      <w:bCs/>
    </w:rPr>
  </w:style>
  <w:style w:type="paragraph" w:customStyle="1" w:styleId="AltHeading2">
    <w:name w:val="Alt Heading 2"/>
    <w:basedOn w:val="Heading2"/>
    <w:next w:val="BodyText"/>
    <w:uiPriority w:val="1"/>
    <w:rsid w:val="00E51A3B"/>
    <w:pPr>
      <w:numPr>
        <w:ilvl w:val="1"/>
        <w:numId w:val="9"/>
      </w:numPr>
    </w:pPr>
  </w:style>
  <w:style w:type="paragraph" w:customStyle="1" w:styleId="AltHeading3">
    <w:name w:val="Alt Heading 3"/>
    <w:basedOn w:val="Heading3"/>
    <w:next w:val="BodyText"/>
    <w:uiPriority w:val="1"/>
    <w:rsid w:val="00E51A3B"/>
    <w:pPr>
      <w:numPr>
        <w:numId w:val="9"/>
      </w:numPr>
    </w:pPr>
  </w:style>
  <w:style w:type="paragraph" w:customStyle="1" w:styleId="AltHeading4">
    <w:name w:val="Alt Heading 4"/>
    <w:basedOn w:val="Heading4"/>
    <w:next w:val="BodyText"/>
    <w:uiPriority w:val="1"/>
    <w:rsid w:val="00E51A3B"/>
    <w:pPr>
      <w:numPr>
        <w:numId w:val="9"/>
      </w:numPr>
    </w:pPr>
  </w:style>
  <w:style w:type="paragraph" w:styleId="Title">
    <w:name w:val="Title"/>
    <w:basedOn w:val="Normal"/>
    <w:next w:val="BodyText"/>
    <w:link w:val="TitleChar"/>
    <w:uiPriority w:val="9"/>
    <w:rsid w:val="00E51A3B"/>
    <w:pPr>
      <w:spacing w:before="240"/>
    </w:pPr>
    <w:rPr>
      <w:rFonts w:asciiTheme="majorHAnsi" w:eastAsiaTheme="majorEastAsia" w:hAnsiTheme="majorHAnsi" w:cstheme="majorBidi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E51A3B"/>
    <w:rPr>
      <w:rFonts w:asciiTheme="majorHAnsi" w:eastAsiaTheme="majorEastAsia" w:hAnsiTheme="majorHAnsi" w:cstheme="majorBidi"/>
      <w:sz w:val="72"/>
      <w:szCs w:val="52"/>
      <w:lang w:eastAsia="en-US"/>
    </w:rPr>
  </w:style>
  <w:style w:type="paragraph" w:styleId="Subtitle">
    <w:name w:val="Subtitle"/>
    <w:basedOn w:val="Normal"/>
    <w:next w:val="BodyText"/>
    <w:link w:val="SubtitleChar"/>
    <w:uiPriority w:val="10"/>
    <w:rsid w:val="00E51A3B"/>
    <w:pPr>
      <w:numPr>
        <w:ilvl w:val="1"/>
      </w:numPr>
      <w:spacing w:before="20" w:after="60"/>
    </w:pPr>
    <w:rPr>
      <w:rFonts w:eastAsiaTheme="majorEastAsia" w:cstheme="majorBidi"/>
      <w:iCs/>
      <w:sz w:val="44"/>
    </w:rPr>
  </w:style>
  <w:style w:type="character" w:customStyle="1" w:styleId="SubtitleChar">
    <w:name w:val="Subtitle Char"/>
    <w:basedOn w:val="DefaultParagraphFont"/>
    <w:link w:val="Subtitle"/>
    <w:uiPriority w:val="10"/>
    <w:rsid w:val="00E51A3B"/>
    <w:rPr>
      <w:rFonts w:asciiTheme="minorHAnsi" w:eastAsiaTheme="majorEastAsia" w:hAnsiTheme="minorHAnsi" w:cstheme="majorBidi"/>
      <w:iCs/>
      <w:sz w:val="44"/>
      <w:szCs w:val="24"/>
      <w:lang w:eastAsia="en-US"/>
    </w:rPr>
  </w:style>
  <w:style w:type="paragraph" w:styleId="BodyText2">
    <w:name w:val="Body Text 2"/>
    <w:basedOn w:val="BodyText"/>
    <w:link w:val="BodyText2Char"/>
    <w:uiPriority w:val="99"/>
    <w:rsid w:val="00E51A3B"/>
    <w:pPr>
      <w:numPr>
        <w:ilvl w:val="1"/>
      </w:numPr>
      <w:tabs>
        <w:tab w:val="left" w:pos="567"/>
      </w:tabs>
    </w:pPr>
  </w:style>
  <w:style w:type="character" w:customStyle="1" w:styleId="BodyText2Char">
    <w:name w:val="Body Text 2 Char"/>
    <w:basedOn w:val="DefaultParagraphFont"/>
    <w:link w:val="BodyText2"/>
    <w:uiPriority w:val="99"/>
    <w:rsid w:val="00E51A3B"/>
    <w:rPr>
      <w:rFonts w:asciiTheme="minorHAnsi" w:hAnsiTheme="minorHAnsi"/>
      <w:sz w:val="22"/>
      <w:szCs w:val="24"/>
    </w:rPr>
  </w:style>
  <w:style w:type="character" w:customStyle="1" w:styleId="HeaderChar">
    <w:name w:val="Header Char"/>
    <w:basedOn w:val="DefaultParagraphFont"/>
    <w:link w:val="Header"/>
    <w:rsid w:val="00E51A3B"/>
    <w:rPr>
      <w:rFonts w:ascii="Century Gothic" w:hAnsi="Century Gothic"/>
      <w:b/>
      <w:sz w:val="32"/>
      <w:szCs w:val="24"/>
    </w:rPr>
  </w:style>
  <w:style w:type="character" w:customStyle="1" w:styleId="FooterChar">
    <w:name w:val="Footer Char"/>
    <w:basedOn w:val="DefaultParagraphFont"/>
    <w:link w:val="Footer"/>
    <w:rsid w:val="00E51A3B"/>
    <w:rPr>
      <w:rFonts w:ascii="Arial" w:hAnsi="Arial"/>
      <w:szCs w:val="24"/>
    </w:rPr>
  </w:style>
  <w:style w:type="paragraph" w:styleId="ListNumber0">
    <w:name w:val="List Number"/>
    <w:basedOn w:val="Normal"/>
    <w:uiPriority w:val="2"/>
    <w:rsid w:val="00E51A3B"/>
    <w:pPr>
      <w:numPr>
        <w:numId w:val="16"/>
      </w:numPr>
      <w:spacing w:before="180" w:line="240" w:lineRule="atLeast"/>
      <w:contextualSpacing/>
    </w:pPr>
  </w:style>
  <w:style w:type="paragraph" w:styleId="ListBullet0">
    <w:name w:val="List Bullet"/>
    <w:basedOn w:val="Normal"/>
    <w:uiPriority w:val="1"/>
    <w:rsid w:val="00E51A3B"/>
    <w:pPr>
      <w:numPr>
        <w:numId w:val="15"/>
      </w:numPr>
      <w:spacing w:before="180" w:line="240" w:lineRule="atLeast"/>
      <w:contextualSpacing/>
    </w:pPr>
  </w:style>
  <w:style w:type="table" w:customStyle="1" w:styleId="MinutesTable">
    <w:name w:val="Minutes Table"/>
    <w:basedOn w:val="TableNormal"/>
    <w:uiPriority w:val="99"/>
    <w:rsid w:val="00E51A3B"/>
    <w:pPr>
      <w:jc w:val="center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insideH w:val="dotted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TableText">
    <w:name w:val="Table Text"/>
    <w:basedOn w:val="Normal"/>
    <w:uiPriority w:val="4"/>
    <w:rsid w:val="00E51A3B"/>
    <w:pPr>
      <w:spacing w:before="40" w:after="40"/>
    </w:pPr>
  </w:style>
  <w:style w:type="paragraph" w:customStyle="1" w:styleId="TableBullet">
    <w:name w:val="Table Bullet"/>
    <w:basedOn w:val="TableText"/>
    <w:uiPriority w:val="5"/>
    <w:rsid w:val="00E51A3B"/>
    <w:pPr>
      <w:numPr>
        <w:numId w:val="19"/>
      </w:numPr>
      <w:contextualSpacing/>
    </w:pPr>
  </w:style>
  <w:style w:type="paragraph" w:customStyle="1" w:styleId="TableNumber">
    <w:name w:val="Table Number"/>
    <w:basedOn w:val="TableText"/>
    <w:uiPriority w:val="5"/>
    <w:rsid w:val="00E51A3B"/>
    <w:pPr>
      <w:numPr>
        <w:numId w:val="20"/>
      </w:numPr>
      <w:contextualSpacing/>
    </w:pPr>
  </w:style>
  <w:style w:type="character" w:customStyle="1" w:styleId="Heading5Char">
    <w:name w:val="Heading 5 Char"/>
    <w:basedOn w:val="DefaultParagraphFont"/>
    <w:link w:val="Heading5"/>
    <w:rsid w:val="00E51A3B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51A3B"/>
    <w:rPr>
      <w:b/>
      <w:bCs/>
      <w:szCs w:val="22"/>
    </w:rPr>
  </w:style>
  <w:style w:type="paragraph" w:styleId="BodyText3">
    <w:name w:val="Body Text 3"/>
    <w:basedOn w:val="BodyText"/>
    <w:link w:val="BodyText3Char"/>
    <w:uiPriority w:val="99"/>
    <w:rsid w:val="00E51A3B"/>
    <w:pPr>
      <w:numPr>
        <w:ilvl w:val="2"/>
      </w:numPr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51A3B"/>
    <w:rPr>
      <w:rFonts w:asciiTheme="minorHAnsi" w:hAnsiTheme="minorHAnsi"/>
      <w:sz w:val="22"/>
      <w:szCs w:val="16"/>
    </w:rPr>
  </w:style>
  <w:style w:type="paragraph" w:styleId="TOC4">
    <w:name w:val="toc 4"/>
    <w:basedOn w:val="TOC1"/>
    <w:next w:val="Normal"/>
    <w:uiPriority w:val="39"/>
    <w:rsid w:val="00E51A3B"/>
    <w:pPr>
      <w:tabs>
        <w:tab w:val="left" w:pos="425"/>
      </w:tabs>
      <w:spacing w:before="180"/>
      <w:ind w:left="425" w:hanging="425"/>
    </w:pPr>
  </w:style>
  <w:style w:type="paragraph" w:customStyle="1" w:styleId="AltHeading5">
    <w:name w:val="Alt Heading 5"/>
    <w:basedOn w:val="Heading5"/>
    <w:next w:val="BodyText"/>
    <w:uiPriority w:val="1"/>
    <w:rsid w:val="00E51A3B"/>
    <w:pPr>
      <w:numPr>
        <w:numId w:val="9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E51A3B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8"/>
    <w:rsid w:val="00E51A3B"/>
    <w:pPr>
      <w:spacing w:before="320" w:after="320" w:line="240" w:lineRule="atLeast"/>
      <w:ind w:left="567" w:right="567"/>
      <w:jc w:val="center"/>
    </w:pPr>
    <w:rPr>
      <w:i/>
      <w:iCs/>
      <w:color w:val="4F81B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8"/>
    <w:rsid w:val="00E51A3B"/>
    <w:rPr>
      <w:rFonts w:asciiTheme="minorHAnsi" w:eastAsiaTheme="minorHAnsi" w:hAnsiTheme="minorHAnsi" w:cstheme="minorBidi"/>
      <w:i/>
      <w:iCs/>
      <w:color w:val="4F81BD" w:themeColor="accent1"/>
      <w:sz w:val="24"/>
      <w:szCs w:val="22"/>
      <w:lang w:eastAsia="en-US"/>
    </w:rPr>
  </w:style>
  <w:style w:type="character" w:customStyle="1" w:styleId="HighlightGreen">
    <w:name w:val="Highlight Green"/>
    <w:basedOn w:val="DefaultParagraphFont"/>
    <w:uiPriority w:val="3"/>
    <w:rsid w:val="00E51A3B"/>
    <w:rPr>
      <w:color w:val="8064A2" w:themeColor="accent4"/>
    </w:rPr>
  </w:style>
  <w:style w:type="character" w:customStyle="1" w:styleId="HighlightBlue">
    <w:name w:val="Highlight Blue"/>
    <w:basedOn w:val="DefaultParagraphFont"/>
    <w:uiPriority w:val="3"/>
    <w:rsid w:val="00E51A3B"/>
    <w:rPr>
      <w:color w:val="9BBB59" w:themeColor="accent3"/>
    </w:rPr>
  </w:style>
  <w:style w:type="paragraph" w:customStyle="1" w:styleId="FigureStyle">
    <w:name w:val="Figure Style"/>
    <w:basedOn w:val="BodyText"/>
    <w:uiPriority w:val="4"/>
    <w:semiHidden/>
    <w:qFormat/>
    <w:rsid w:val="00E51A3B"/>
    <w:pPr>
      <w:keepNext/>
      <w:spacing w:before="240" w:line="240" w:lineRule="auto"/>
      <w:jc w:val="center"/>
    </w:pPr>
  </w:style>
  <w:style w:type="paragraph" w:styleId="TOC5">
    <w:name w:val="toc 5"/>
    <w:basedOn w:val="TOC2"/>
    <w:next w:val="Normal"/>
    <w:uiPriority w:val="39"/>
    <w:rsid w:val="00E51A3B"/>
    <w:pPr>
      <w:tabs>
        <w:tab w:val="left" w:pos="992"/>
      </w:tabs>
      <w:ind w:left="1417" w:hanging="992"/>
    </w:pPr>
  </w:style>
  <w:style w:type="paragraph" w:styleId="TOC6">
    <w:name w:val="toc 6"/>
    <w:basedOn w:val="TOC3"/>
    <w:next w:val="Normal"/>
    <w:uiPriority w:val="39"/>
    <w:rsid w:val="00E51A3B"/>
    <w:pPr>
      <w:tabs>
        <w:tab w:val="left" w:pos="1843"/>
      </w:tabs>
      <w:ind w:left="2835" w:hanging="1843"/>
    </w:pPr>
    <w:rPr>
      <w:noProof/>
    </w:rPr>
  </w:style>
  <w:style w:type="paragraph" w:styleId="TOC7">
    <w:name w:val="toc 7"/>
    <w:basedOn w:val="TOC1"/>
    <w:next w:val="Normal"/>
    <w:uiPriority w:val="39"/>
    <w:rsid w:val="00E51A3B"/>
    <w:pPr>
      <w:tabs>
        <w:tab w:val="left" w:pos="1559"/>
      </w:tabs>
      <w:spacing w:before="240"/>
    </w:pPr>
  </w:style>
  <w:style w:type="paragraph" w:styleId="TOC8">
    <w:name w:val="toc 8"/>
    <w:basedOn w:val="Normal"/>
    <w:next w:val="Normal"/>
    <w:uiPriority w:val="39"/>
    <w:rsid w:val="00E51A3B"/>
    <w:pPr>
      <w:tabs>
        <w:tab w:val="left" w:pos="851"/>
        <w:tab w:val="right" w:pos="9639"/>
      </w:tabs>
      <w:spacing w:after="60"/>
      <w:ind w:left="851" w:hanging="851"/>
    </w:pPr>
    <w:rPr>
      <w:sz w:val="16"/>
    </w:rPr>
  </w:style>
  <w:style w:type="paragraph" w:styleId="TOC9">
    <w:name w:val="toc 9"/>
    <w:basedOn w:val="Normal"/>
    <w:next w:val="Normal"/>
    <w:uiPriority w:val="39"/>
    <w:rsid w:val="00E51A3B"/>
    <w:pPr>
      <w:tabs>
        <w:tab w:val="left" w:pos="1418"/>
        <w:tab w:val="right" w:pos="9639"/>
      </w:tabs>
      <w:spacing w:after="60"/>
      <w:ind w:left="1134" w:hanging="1134"/>
    </w:pPr>
  </w:style>
  <w:style w:type="numbering" w:customStyle="1" w:styleId="ListNumber">
    <w:name w:val="List_Number"/>
    <w:uiPriority w:val="99"/>
    <w:rsid w:val="00E51A3B"/>
    <w:pPr>
      <w:numPr>
        <w:numId w:val="16"/>
      </w:numPr>
    </w:pPr>
  </w:style>
  <w:style w:type="numbering" w:customStyle="1" w:styleId="ListParagraph">
    <w:name w:val="List_Paragraph"/>
    <w:uiPriority w:val="99"/>
    <w:rsid w:val="00E51A3B"/>
    <w:pPr>
      <w:numPr>
        <w:numId w:val="10"/>
      </w:numPr>
    </w:pPr>
  </w:style>
  <w:style w:type="paragraph" w:styleId="Caption">
    <w:name w:val="caption"/>
    <w:basedOn w:val="Normal"/>
    <w:next w:val="Normal"/>
    <w:uiPriority w:val="7"/>
    <w:semiHidden/>
    <w:rsid w:val="00E51A3B"/>
    <w:pPr>
      <w:tabs>
        <w:tab w:val="left" w:pos="1134"/>
      </w:tabs>
      <w:spacing w:line="200" w:lineRule="atLeast"/>
      <w:ind w:left="1134" w:hanging="1134"/>
    </w:pPr>
    <w:rPr>
      <w:color w:val="1F497D" w:themeColor="text2"/>
      <w:sz w:val="14"/>
    </w:rPr>
  </w:style>
  <w:style w:type="paragraph" w:customStyle="1" w:styleId="ListAlpha0">
    <w:name w:val="List Alpha"/>
    <w:basedOn w:val="BodyText"/>
    <w:uiPriority w:val="1"/>
    <w:rsid w:val="00E51A3B"/>
    <w:pPr>
      <w:numPr>
        <w:numId w:val="14"/>
      </w:numPr>
      <w:spacing w:after="0"/>
      <w:contextualSpacing/>
    </w:pPr>
  </w:style>
  <w:style w:type="numbering" w:customStyle="1" w:styleId="ListAlpha">
    <w:name w:val="List_Alpha"/>
    <w:uiPriority w:val="99"/>
    <w:rsid w:val="00E51A3B"/>
    <w:pPr>
      <w:numPr>
        <w:numId w:val="14"/>
      </w:numPr>
    </w:pPr>
  </w:style>
  <w:style w:type="paragraph" w:styleId="TableofAuthorities">
    <w:name w:val="table of authorities"/>
    <w:basedOn w:val="Normal"/>
    <w:next w:val="Normal"/>
    <w:uiPriority w:val="99"/>
    <w:unhideWhenUsed/>
    <w:rsid w:val="00E51A3B"/>
    <w:pPr>
      <w:ind w:left="200" w:hanging="200"/>
    </w:pPr>
  </w:style>
  <w:style w:type="paragraph" w:styleId="TableofFigures">
    <w:name w:val="table of figures"/>
    <w:basedOn w:val="TOC3"/>
    <w:next w:val="Normal"/>
    <w:uiPriority w:val="99"/>
    <w:rsid w:val="00E51A3B"/>
    <w:rPr>
      <w:noProof/>
    </w:rPr>
  </w:style>
  <w:style w:type="character" w:styleId="FollowedHyperlink">
    <w:name w:val="FollowedHyperlink"/>
    <w:basedOn w:val="DefaultParagraphFont"/>
    <w:uiPriority w:val="99"/>
    <w:unhideWhenUsed/>
    <w:rsid w:val="00E51A3B"/>
    <w:rPr>
      <w:color w:val="1F497D" w:themeColor="text2"/>
      <w:u w:val="single"/>
    </w:rPr>
  </w:style>
  <w:style w:type="paragraph" w:customStyle="1" w:styleId="AppendixH1">
    <w:name w:val="Appendix H1"/>
    <w:basedOn w:val="Normal"/>
    <w:next w:val="BodyText"/>
    <w:uiPriority w:val="13"/>
    <w:semiHidden/>
    <w:qFormat/>
    <w:rsid w:val="00E51A3B"/>
    <w:pPr>
      <w:pageBreakBefore/>
      <w:numPr>
        <w:numId w:val="13"/>
      </w:numPr>
      <w:tabs>
        <w:tab w:val="left" w:pos="567"/>
      </w:tabs>
      <w:spacing w:before="60" w:after="320"/>
    </w:pPr>
    <w:rPr>
      <w:b/>
      <w:sz w:val="36"/>
    </w:rPr>
  </w:style>
  <w:style w:type="paragraph" w:customStyle="1" w:styleId="AppendixH2">
    <w:name w:val="Appendix H2"/>
    <w:basedOn w:val="Heading2"/>
    <w:next w:val="BodyText"/>
    <w:uiPriority w:val="13"/>
    <w:semiHidden/>
    <w:qFormat/>
    <w:rsid w:val="00E51A3B"/>
    <w:pPr>
      <w:tabs>
        <w:tab w:val="left" w:pos="851"/>
      </w:tabs>
    </w:pPr>
    <w:rPr>
      <w:b w:val="0"/>
      <w:iCs/>
    </w:rPr>
  </w:style>
  <w:style w:type="paragraph" w:customStyle="1" w:styleId="AppendixH3">
    <w:name w:val="Appendix H3"/>
    <w:basedOn w:val="Heading3"/>
    <w:next w:val="BodyText"/>
    <w:uiPriority w:val="99"/>
    <w:semiHidden/>
    <w:qFormat/>
    <w:rsid w:val="00E51A3B"/>
    <w:pPr>
      <w:tabs>
        <w:tab w:val="left" w:pos="851"/>
      </w:tabs>
    </w:pPr>
    <w:rPr>
      <w:b w:val="0"/>
    </w:rPr>
  </w:style>
  <w:style w:type="paragraph" w:customStyle="1" w:styleId="ListAlpha2">
    <w:name w:val="List Alpha 2"/>
    <w:basedOn w:val="ListAlpha0"/>
    <w:uiPriority w:val="19"/>
    <w:rsid w:val="00E51A3B"/>
    <w:pPr>
      <w:numPr>
        <w:ilvl w:val="1"/>
      </w:numPr>
      <w:spacing w:before="0"/>
    </w:pPr>
  </w:style>
  <w:style w:type="paragraph" w:customStyle="1" w:styleId="ListAlpha3">
    <w:name w:val="List Alpha 3"/>
    <w:basedOn w:val="ListAlpha2"/>
    <w:uiPriority w:val="19"/>
    <w:rsid w:val="00E51A3B"/>
    <w:pPr>
      <w:numPr>
        <w:ilvl w:val="2"/>
      </w:numPr>
    </w:pPr>
  </w:style>
  <w:style w:type="paragraph" w:customStyle="1" w:styleId="ListAlpha4">
    <w:name w:val="List Alpha 4"/>
    <w:basedOn w:val="ListAlpha3"/>
    <w:uiPriority w:val="19"/>
    <w:rsid w:val="00E51A3B"/>
    <w:pPr>
      <w:numPr>
        <w:ilvl w:val="3"/>
      </w:numPr>
    </w:pPr>
  </w:style>
  <w:style w:type="paragraph" w:customStyle="1" w:styleId="ListAlpha6">
    <w:name w:val="List Alpha 6"/>
    <w:basedOn w:val="ListAlpha4"/>
    <w:uiPriority w:val="19"/>
    <w:rsid w:val="00E51A3B"/>
    <w:pPr>
      <w:numPr>
        <w:ilvl w:val="5"/>
      </w:numPr>
    </w:pPr>
  </w:style>
  <w:style w:type="paragraph" w:customStyle="1" w:styleId="ListAlpha5">
    <w:name w:val="List Alpha 5"/>
    <w:basedOn w:val="ListAlpha6"/>
    <w:uiPriority w:val="19"/>
    <w:rsid w:val="00E51A3B"/>
    <w:pPr>
      <w:numPr>
        <w:ilvl w:val="4"/>
      </w:numPr>
    </w:pPr>
  </w:style>
  <w:style w:type="paragraph" w:styleId="ListBullet2">
    <w:name w:val="List Bullet 2"/>
    <w:basedOn w:val="ListBullet0"/>
    <w:uiPriority w:val="19"/>
    <w:rsid w:val="00E51A3B"/>
    <w:pPr>
      <w:numPr>
        <w:ilvl w:val="1"/>
      </w:numPr>
      <w:spacing w:before="0"/>
    </w:pPr>
  </w:style>
  <w:style w:type="paragraph" w:styleId="ListBullet3">
    <w:name w:val="List Bullet 3"/>
    <w:basedOn w:val="ListBullet0"/>
    <w:uiPriority w:val="19"/>
    <w:rsid w:val="00E51A3B"/>
    <w:pPr>
      <w:numPr>
        <w:ilvl w:val="2"/>
      </w:numPr>
      <w:spacing w:before="0"/>
    </w:pPr>
  </w:style>
  <w:style w:type="paragraph" w:styleId="ListBullet4">
    <w:name w:val="List Bullet 4"/>
    <w:basedOn w:val="ListBullet0"/>
    <w:uiPriority w:val="19"/>
    <w:rsid w:val="00E51A3B"/>
    <w:pPr>
      <w:numPr>
        <w:ilvl w:val="3"/>
      </w:numPr>
      <w:spacing w:before="0"/>
    </w:pPr>
  </w:style>
  <w:style w:type="paragraph" w:styleId="ListBullet5">
    <w:name w:val="List Bullet 5"/>
    <w:basedOn w:val="ListBullet0"/>
    <w:uiPriority w:val="19"/>
    <w:rsid w:val="00E51A3B"/>
    <w:pPr>
      <w:numPr>
        <w:ilvl w:val="4"/>
      </w:numPr>
      <w:spacing w:before="0"/>
    </w:pPr>
  </w:style>
  <w:style w:type="paragraph" w:customStyle="1" w:styleId="ListBullet6">
    <w:name w:val="List Bullet 6"/>
    <w:basedOn w:val="ListBullet0"/>
    <w:uiPriority w:val="19"/>
    <w:rsid w:val="00E51A3B"/>
    <w:pPr>
      <w:numPr>
        <w:ilvl w:val="5"/>
      </w:numPr>
      <w:spacing w:before="0"/>
    </w:pPr>
  </w:style>
  <w:style w:type="paragraph" w:styleId="ListNumber2">
    <w:name w:val="List Number 2"/>
    <w:basedOn w:val="ListNumber0"/>
    <w:uiPriority w:val="19"/>
    <w:rsid w:val="00E51A3B"/>
    <w:pPr>
      <w:numPr>
        <w:ilvl w:val="1"/>
      </w:numPr>
      <w:spacing w:before="0"/>
    </w:pPr>
  </w:style>
  <w:style w:type="paragraph" w:styleId="ListNumber3">
    <w:name w:val="List Number 3"/>
    <w:basedOn w:val="ListNumber0"/>
    <w:uiPriority w:val="19"/>
    <w:rsid w:val="00E51A3B"/>
    <w:pPr>
      <w:numPr>
        <w:ilvl w:val="2"/>
      </w:numPr>
      <w:spacing w:before="0"/>
    </w:pPr>
  </w:style>
  <w:style w:type="paragraph" w:styleId="ListNumber4">
    <w:name w:val="List Number 4"/>
    <w:basedOn w:val="ListNumber0"/>
    <w:uiPriority w:val="19"/>
    <w:rsid w:val="00E51A3B"/>
    <w:pPr>
      <w:numPr>
        <w:ilvl w:val="3"/>
      </w:numPr>
      <w:spacing w:before="0"/>
    </w:pPr>
  </w:style>
  <w:style w:type="paragraph" w:styleId="ListNumber5">
    <w:name w:val="List Number 5"/>
    <w:basedOn w:val="ListNumber0"/>
    <w:uiPriority w:val="19"/>
    <w:rsid w:val="00E51A3B"/>
    <w:pPr>
      <w:numPr>
        <w:ilvl w:val="4"/>
      </w:numPr>
      <w:spacing w:before="0"/>
    </w:pPr>
  </w:style>
  <w:style w:type="paragraph" w:customStyle="1" w:styleId="ListNumber6">
    <w:name w:val="List Number 6"/>
    <w:basedOn w:val="ListNumber0"/>
    <w:uiPriority w:val="19"/>
    <w:rsid w:val="00E51A3B"/>
    <w:pPr>
      <w:numPr>
        <w:ilvl w:val="5"/>
      </w:numPr>
      <w:spacing w:before="0"/>
    </w:pPr>
  </w:style>
  <w:style w:type="paragraph" w:customStyle="1" w:styleId="ListParagraph2">
    <w:name w:val="List Paragraph 2"/>
    <w:basedOn w:val="ListParagraph0"/>
    <w:uiPriority w:val="19"/>
    <w:rsid w:val="00E51A3B"/>
    <w:pPr>
      <w:numPr>
        <w:ilvl w:val="1"/>
      </w:numPr>
      <w:ind w:left="720"/>
    </w:pPr>
  </w:style>
  <w:style w:type="paragraph" w:customStyle="1" w:styleId="ListParagraph3">
    <w:name w:val="List Paragraph 3"/>
    <w:basedOn w:val="ListParagraph0"/>
    <w:uiPriority w:val="19"/>
    <w:rsid w:val="00E51A3B"/>
    <w:pPr>
      <w:numPr>
        <w:ilvl w:val="2"/>
      </w:numPr>
      <w:ind w:left="720"/>
    </w:pPr>
  </w:style>
  <w:style w:type="paragraph" w:customStyle="1" w:styleId="ListParagraph4">
    <w:name w:val="List Paragraph 4"/>
    <w:basedOn w:val="ListParagraph0"/>
    <w:uiPriority w:val="19"/>
    <w:rsid w:val="00E51A3B"/>
    <w:pPr>
      <w:numPr>
        <w:ilvl w:val="3"/>
      </w:numPr>
      <w:ind w:left="720"/>
    </w:pPr>
  </w:style>
  <w:style w:type="paragraph" w:customStyle="1" w:styleId="ListParagraph5">
    <w:name w:val="List Paragraph 5"/>
    <w:basedOn w:val="ListParagraph0"/>
    <w:uiPriority w:val="19"/>
    <w:rsid w:val="00E51A3B"/>
    <w:pPr>
      <w:numPr>
        <w:ilvl w:val="4"/>
      </w:numPr>
      <w:ind w:left="720"/>
    </w:pPr>
  </w:style>
  <w:style w:type="paragraph" w:customStyle="1" w:styleId="ListParagraph6">
    <w:name w:val="List Paragraph 6"/>
    <w:basedOn w:val="ListParagraph0"/>
    <w:uiPriority w:val="19"/>
    <w:rsid w:val="00E51A3B"/>
    <w:pPr>
      <w:numPr>
        <w:ilvl w:val="5"/>
      </w:numPr>
      <w:ind w:left="720"/>
    </w:pPr>
  </w:style>
  <w:style w:type="numbering" w:customStyle="1" w:styleId="ListBullet">
    <w:name w:val="List_Bullet"/>
    <w:uiPriority w:val="99"/>
    <w:rsid w:val="00E51A3B"/>
    <w:pPr>
      <w:numPr>
        <w:numId w:val="15"/>
      </w:numPr>
    </w:pPr>
  </w:style>
  <w:style w:type="numbering" w:customStyle="1" w:styleId="ListNumberedHeadings">
    <w:name w:val="List_NumberedHeadings"/>
    <w:uiPriority w:val="99"/>
    <w:rsid w:val="00E51A3B"/>
    <w:pPr>
      <w:numPr>
        <w:numId w:val="9"/>
      </w:numPr>
    </w:pPr>
  </w:style>
  <w:style w:type="numbering" w:customStyle="1" w:styleId="ListTableBullet">
    <w:name w:val="List_TableBullet"/>
    <w:uiPriority w:val="99"/>
    <w:rsid w:val="00E51A3B"/>
    <w:pPr>
      <w:numPr>
        <w:numId w:val="17"/>
      </w:numPr>
    </w:pPr>
  </w:style>
  <w:style w:type="numbering" w:customStyle="1" w:styleId="ListTableNumber">
    <w:name w:val="List_TableNumber"/>
    <w:uiPriority w:val="99"/>
    <w:rsid w:val="00E51A3B"/>
    <w:pPr>
      <w:numPr>
        <w:numId w:val="18"/>
      </w:numPr>
    </w:pPr>
  </w:style>
  <w:style w:type="paragraph" w:customStyle="1" w:styleId="TableBullet2">
    <w:name w:val="Table Bullet 2"/>
    <w:basedOn w:val="TableBullet"/>
    <w:uiPriority w:val="19"/>
    <w:rsid w:val="00E51A3B"/>
    <w:pPr>
      <w:numPr>
        <w:ilvl w:val="1"/>
      </w:numPr>
    </w:pPr>
  </w:style>
  <w:style w:type="paragraph" w:customStyle="1" w:styleId="TableNumber2">
    <w:name w:val="Table Number 2"/>
    <w:basedOn w:val="TableNumber"/>
    <w:uiPriority w:val="19"/>
    <w:rsid w:val="00E51A3B"/>
    <w:pPr>
      <w:numPr>
        <w:ilvl w:val="1"/>
      </w:numPr>
    </w:pPr>
  </w:style>
  <w:style w:type="paragraph" w:customStyle="1" w:styleId="BodyText4">
    <w:name w:val="Body Text 4"/>
    <w:basedOn w:val="BodyText3"/>
    <w:uiPriority w:val="99"/>
    <w:semiHidden/>
    <w:qFormat/>
    <w:rsid w:val="00E51A3B"/>
    <w:pPr>
      <w:numPr>
        <w:ilvl w:val="3"/>
      </w:numPr>
    </w:pPr>
  </w:style>
  <w:style w:type="paragraph" w:customStyle="1" w:styleId="BodyText5">
    <w:name w:val="Body Text 5"/>
    <w:basedOn w:val="BodyText4"/>
    <w:uiPriority w:val="99"/>
    <w:semiHidden/>
    <w:qFormat/>
    <w:rsid w:val="00E51A3B"/>
    <w:pPr>
      <w:numPr>
        <w:ilvl w:val="4"/>
      </w:numPr>
    </w:pPr>
  </w:style>
  <w:style w:type="paragraph" w:customStyle="1" w:styleId="BodyText6">
    <w:name w:val="Body Text 6"/>
    <w:basedOn w:val="BodyText5"/>
    <w:uiPriority w:val="99"/>
    <w:semiHidden/>
    <w:qFormat/>
    <w:rsid w:val="00E51A3B"/>
    <w:pPr>
      <w:numPr>
        <w:ilvl w:val="5"/>
      </w:numPr>
    </w:pPr>
  </w:style>
  <w:style w:type="paragraph" w:customStyle="1" w:styleId="IntroText">
    <w:name w:val="Intro Text"/>
    <w:basedOn w:val="Normal"/>
    <w:uiPriority w:val="1"/>
    <w:rsid w:val="00E51A3B"/>
    <w:pPr>
      <w:spacing w:before="180" w:after="180"/>
    </w:pPr>
    <w:rPr>
      <w:rFonts w:asciiTheme="majorHAnsi" w:hAnsiTheme="majorHAnsi"/>
      <w:color w:val="8064A2" w:themeColor="accent4"/>
    </w:rPr>
  </w:style>
  <w:style w:type="paragraph" w:customStyle="1" w:styleId="CoverDetails">
    <w:name w:val="Cover Details"/>
    <w:basedOn w:val="Subtitle"/>
    <w:uiPriority w:val="11"/>
    <w:semiHidden/>
    <w:rsid w:val="00E51A3B"/>
    <w:pPr>
      <w:spacing w:before="60" w:after="240"/>
    </w:pPr>
    <w:rPr>
      <w:sz w:val="36"/>
    </w:rPr>
  </w:style>
  <w:style w:type="numbering" w:customStyle="1" w:styleId="ListAppendix">
    <w:name w:val="List_Appendix"/>
    <w:uiPriority w:val="99"/>
    <w:rsid w:val="00E51A3B"/>
    <w:pPr>
      <w:numPr>
        <w:numId w:val="13"/>
      </w:numPr>
    </w:pPr>
  </w:style>
  <w:style w:type="table" w:customStyle="1" w:styleId="ShadedTable-Green">
    <w:name w:val="Shaded Table - Green"/>
    <w:basedOn w:val="TableNormal"/>
    <w:uiPriority w:val="99"/>
    <w:rsid w:val="00E51A3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108" w:type="dxa"/>
      <w:tblBorders>
        <w:insideH w:val="single" w:sz="4" w:space="0" w:color="FFFFFF" w:themeColor="background1"/>
        <w:insideV w:val="single" w:sz="4" w:space="0" w:color="FFFFFF" w:themeColor="background1"/>
      </w:tblBorders>
    </w:tblPr>
    <w:trPr>
      <w:cantSplit/>
    </w:trPr>
    <w:tcPr>
      <w:shd w:val="clear" w:color="auto" w:fill="A8D26E"/>
    </w:tcPr>
    <w:tblStylePr w:type="firstRow">
      <w:rPr>
        <w:color w:val="FFFFFF" w:themeColor="background1"/>
      </w:rPr>
      <w:tblPr/>
      <w:trPr>
        <w:cantSplit/>
        <w:tblHeader/>
      </w:trPr>
      <w:tcPr>
        <w:tcBorders>
          <w:insideV w:val="single" w:sz="4" w:space="0" w:color="FFFFFF" w:themeColor="background1"/>
        </w:tcBorders>
        <w:shd w:val="clear" w:color="auto" w:fill="8064A2" w:themeFill="accent4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tcBorders>
          <w:insideH w:val="nil"/>
        </w:tcBorders>
        <w:shd w:val="clear" w:color="auto" w:fill="8064A2" w:themeFill="accent4"/>
      </w:tcPr>
    </w:tblStylePr>
    <w:tblStylePr w:type="band2Vert">
      <w:tblPr/>
      <w:tcPr>
        <w:shd w:val="clear" w:color="auto" w:fill="E0EECB"/>
      </w:tcPr>
    </w:tblStylePr>
    <w:tblStylePr w:type="band2Horz">
      <w:tblPr/>
      <w:tcPr>
        <w:shd w:val="clear" w:color="auto" w:fill="E0EECB"/>
      </w:tcPr>
    </w:tblStylePr>
  </w:style>
  <w:style w:type="table" w:customStyle="1" w:styleId="ShadedTable-GreenBlue-WhiteHeader">
    <w:name w:val="Shaded Table - Green &amp; Blue - White Header"/>
    <w:basedOn w:val="TableNormal"/>
    <w:uiPriority w:val="99"/>
    <w:rsid w:val="00E51A3B"/>
    <w:pPr>
      <w:spacing w:before="80" w:after="80"/>
    </w:pPr>
    <w:rPr>
      <w:rFonts w:asciiTheme="minorHAnsi" w:eastAsiaTheme="minorHAnsi" w:hAnsiTheme="minorHAnsi" w:cstheme="minorBidi"/>
      <w:sz w:val="22"/>
      <w:szCs w:val="22"/>
      <w:lang w:eastAsia="en-US"/>
    </w:rPr>
    <w:tblPr/>
    <w:tblStylePr w:type="firstRow">
      <w:rPr>
        <w:color w:val="auto"/>
      </w:rPr>
      <w:tblPr/>
      <w:trPr>
        <w:cantSplit/>
        <w:tblHeader/>
      </w:trPr>
      <w:tcPr>
        <w:tcBorders>
          <w:insideV w:val="single" w:sz="4" w:space="0" w:color="FFFFFF" w:themeColor="background1"/>
        </w:tcBorders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insideH w:val="nil"/>
        </w:tcBorders>
        <w:shd w:val="clear" w:color="auto" w:fill="8064A2" w:themeFill="accent4"/>
      </w:tcPr>
    </w:tblStylePr>
    <w:tblStylePr w:type="band2Vert">
      <w:tblPr/>
      <w:tcPr>
        <w:shd w:val="clear" w:color="auto" w:fill="78D0E9"/>
      </w:tcPr>
    </w:tblStylePr>
    <w:tblStylePr w:type="band2Horz">
      <w:tblPr/>
      <w:tcPr>
        <w:shd w:val="clear" w:color="auto" w:fill="78D0E9"/>
      </w:tcPr>
    </w:tblStylePr>
  </w:style>
  <w:style w:type="table" w:customStyle="1" w:styleId="LinedTable-Green">
    <w:name w:val="Lined Table - Green"/>
    <w:basedOn w:val="TableNormal"/>
    <w:uiPriority w:val="99"/>
    <w:rsid w:val="00E51A3B"/>
    <w:rPr>
      <w:rFonts w:asciiTheme="minorHAnsi" w:eastAsiaTheme="minorHAnsi" w:hAnsiTheme="minorHAnsi" w:cstheme="minorBidi"/>
      <w:sz w:val="22"/>
      <w:szCs w:val="22"/>
      <w:lang w:eastAsia="en-US"/>
    </w:rPr>
    <w:tblPr>
      <w:tblInd w:w="108" w:type="dxa"/>
      <w:tblBorders>
        <w:top w:val="single" w:sz="4" w:space="0" w:color="8064A2" w:themeColor="accent4"/>
        <w:bottom w:val="single" w:sz="4" w:space="0" w:color="8064A2" w:themeColor="accent4"/>
        <w:insideH w:val="single" w:sz="4" w:space="0" w:color="8064A2" w:themeColor="accent4"/>
      </w:tblBorders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shd w:val="clear" w:color="auto" w:fill="8064A2" w:themeFill="accent4"/>
      </w:tcPr>
    </w:tblStylePr>
  </w:style>
  <w:style w:type="table" w:customStyle="1" w:styleId="LinedTable-Blue">
    <w:name w:val="Lined Table - Blue"/>
    <w:basedOn w:val="LinedTable-Green"/>
    <w:uiPriority w:val="99"/>
    <w:rsid w:val="00E51A3B"/>
    <w:tblPr>
      <w:tblBorders>
        <w:top w:val="single" w:sz="4" w:space="0" w:color="9BBB59" w:themeColor="accent3"/>
        <w:bottom w:val="single" w:sz="4" w:space="0" w:color="9BBB59" w:themeColor="accent3"/>
        <w:insideH w:val="single" w:sz="4" w:space="0" w:color="9BBB59" w:themeColor="accent3"/>
      </w:tblBorders>
    </w:tblPr>
    <w:tblStylePr w:type="firstRow">
      <w:rPr>
        <w:color w:val="FFFFFF" w:themeColor="background1"/>
      </w:rPr>
      <w:tblPr/>
      <w:trPr>
        <w:tblHeader/>
      </w:trPr>
      <w:tcPr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shd w:val="clear" w:color="auto" w:fill="9BBB59" w:themeFill="accent3"/>
      </w:tcPr>
    </w:tblStylePr>
  </w:style>
  <w:style w:type="table" w:customStyle="1" w:styleId="LinedTable-Grey">
    <w:name w:val="Lined Table - Grey"/>
    <w:basedOn w:val="LinedTable-Blue"/>
    <w:uiPriority w:val="99"/>
    <w:rsid w:val="00E51A3B"/>
    <w:tblPr>
      <w:tblBorders>
        <w:top w:val="single" w:sz="4" w:space="0" w:color="1F497D" w:themeColor="text2"/>
        <w:bottom w:val="single" w:sz="4" w:space="0" w:color="1F497D" w:themeColor="text2"/>
        <w:insideH w:val="single" w:sz="4" w:space="0" w:color="1F497D" w:themeColor="text2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rPr>
        <w:tblHeader/>
      </w:trPr>
      <w:tcPr>
        <w:tcBorders>
          <w:top w:val="nil"/>
        </w:tcBorders>
        <w:shd w:val="clear" w:color="auto" w:fill="1F497D" w:themeFill="text2"/>
      </w:tcPr>
    </w:tblStylePr>
    <w:tblStylePr w:type="firstCol">
      <w:rPr>
        <w:color w:val="FFFFFF" w:themeColor="background1"/>
      </w:rPr>
      <w:tblPr/>
      <w:tcPr>
        <w:shd w:val="clear" w:color="auto" w:fill="1F497D" w:themeFill="text2"/>
      </w:tcPr>
    </w:tblStylePr>
  </w:style>
  <w:style w:type="table" w:customStyle="1" w:styleId="ShadedTable-BlueGreen">
    <w:name w:val="Shaded Table - Blue &amp; Green"/>
    <w:basedOn w:val="ShadedTable-Green"/>
    <w:uiPriority w:val="99"/>
    <w:rsid w:val="00E51A3B"/>
    <w:tblPr/>
    <w:tcPr>
      <w:shd w:val="clear" w:color="auto" w:fill="A8D26E"/>
    </w:tcPr>
    <w:tblStylePr w:type="firstRow">
      <w:rPr>
        <w:color w:val="FFFFFF" w:themeColor="background1"/>
      </w:rPr>
      <w:tblPr/>
      <w:trPr>
        <w:cantSplit/>
        <w:tblHeader/>
      </w:trPr>
      <w:tcPr>
        <w:tcBorders>
          <w:insideV w:val="single" w:sz="4" w:space="0" w:color="FFFFFF" w:themeColor="background1"/>
        </w:tcBorders>
        <w:shd w:val="clear" w:color="auto" w:fill="78D0E9"/>
      </w:tcPr>
    </w:tblStylePr>
    <w:tblStylePr w:type="lastRow">
      <w:rPr>
        <w:b/>
      </w:rPr>
      <w:tblPr/>
      <w:tcPr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insideH w:val="nil"/>
        </w:tcBorders>
        <w:shd w:val="clear" w:color="auto" w:fill="8064A2" w:themeFill="accent4"/>
      </w:tcPr>
    </w:tblStylePr>
    <w:tblStylePr w:type="band2Vert">
      <w:tblPr/>
      <w:tcPr>
        <w:shd w:val="clear" w:color="auto" w:fill="78D0E9"/>
      </w:tcPr>
    </w:tblStylePr>
    <w:tblStylePr w:type="band2Horz">
      <w:tblPr/>
      <w:tcPr>
        <w:shd w:val="clear" w:color="auto" w:fill="78D0E9"/>
      </w:tcPr>
    </w:tblStylePr>
  </w:style>
  <w:style w:type="paragraph" w:customStyle="1" w:styleId="FormImportantNote">
    <w:name w:val="Form Important Note"/>
    <w:basedOn w:val="ImportantNote"/>
    <w:qFormat/>
    <w:rsid w:val="00215772"/>
    <w:rPr>
      <w:sz w:val="18"/>
      <w:szCs w:val="18"/>
    </w:rPr>
  </w:style>
  <w:style w:type="paragraph" w:customStyle="1" w:styleId="FormNote">
    <w:name w:val="Form Note"/>
    <w:basedOn w:val="Note"/>
    <w:qFormat/>
    <w:rsid w:val="00215772"/>
    <w:rPr>
      <w:sz w:val="18"/>
      <w:szCs w:val="18"/>
    </w:rPr>
  </w:style>
  <w:style w:type="paragraph" w:customStyle="1" w:styleId="ImportantNote">
    <w:name w:val="Important Note"/>
    <w:basedOn w:val="Normal"/>
    <w:rsid w:val="00215772"/>
    <w:pPr>
      <w:numPr>
        <w:numId w:val="24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rsid w:val="00215772"/>
    <w:pPr>
      <w:numPr>
        <w:numId w:val="25"/>
      </w:numPr>
      <w:spacing w:after="120"/>
      <w:ind w:left="459" w:hanging="499"/>
    </w:pPr>
  </w:style>
  <w:style w:type="paragraph" w:customStyle="1" w:styleId="FormRule">
    <w:name w:val="Form Rule"/>
    <w:basedOn w:val="ImportantNote"/>
    <w:qFormat/>
    <w:rsid w:val="00215772"/>
    <w:pPr>
      <w:numPr>
        <w:numId w:val="26"/>
      </w:numPr>
      <w:spacing w:before="120" w:after="120"/>
      <w:ind w:left="708" w:hanging="782"/>
    </w:pPr>
    <w:rPr>
      <w:sz w:val="18"/>
      <w:szCs w:val="18"/>
    </w:rPr>
  </w:style>
  <w:style w:type="paragraph" w:customStyle="1" w:styleId="HeaderText">
    <w:name w:val="Header Text"/>
    <w:basedOn w:val="Normal"/>
    <w:qFormat/>
    <w:rsid w:val="00022B09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6%20Form%20-%20Landscap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0508fe-6953-4c6a-aa34-e238aa4bdb4f">
      <Terms xmlns="http://schemas.microsoft.com/office/infopath/2007/PartnerControls"/>
    </lcf76f155ced4ddcb4097134ff3c332f>
    <TaxCatchAll xmlns="d9e8fbec-1c66-4c66-ad42-130ab5b54e3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8D8B5CB2E914E9B1C146FBDEC2C5A" ma:contentTypeVersion="17" ma:contentTypeDescription="Create a new document." ma:contentTypeScope="" ma:versionID="5405d308017951225ba86697c7074b0f">
  <xsd:schema xmlns:xsd="http://www.w3.org/2001/XMLSchema" xmlns:xs="http://www.w3.org/2001/XMLSchema" xmlns:p="http://schemas.microsoft.com/office/2006/metadata/properties" xmlns:ns2="7e0508fe-6953-4c6a-aa34-e238aa4bdb4f" xmlns:ns3="d9e8fbec-1c66-4c66-ad42-130ab5b54e3a" targetNamespace="http://schemas.microsoft.com/office/2006/metadata/properties" ma:root="true" ma:fieldsID="0fc61ec330310434bea33b75a66f26f5" ns2:_="" ns3:_="">
    <xsd:import namespace="7e0508fe-6953-4c6a-aa34-e238aa4bdb4f"/>
    <xsd:import namespace="d9e8fbec-1c66-4c66-ad42-130ab5b54e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508fe-6953-4c6a-aa34-e238aa4bd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1fba04a-13e5-4fcb-af97-cebc13218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8fbec-1c66-4c66-ad42-130ab5b54e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819ae44-ada9-4b57-b8de-06419edf3538}" ma:internalName="TaxCatchAll" ma:showField="CatchAllData" ma:web="d9e8fbec-1c66-4c66-ad42-130ab5b54e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1E6D42-E035-4BF3-B8F6-106ADE877E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658A60-4C54-456F-B60F-DC6CD1DA9D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25E6F3-E14C-4D0E-8DBD-9F68291955BE}">
  <ds:schemaRefs>
    <ds:schemaRef ds:uri="http://schemas.microsoft.com/office/2006/metadata/properties"/>
    <ds:schemaRef ds:uri="http://schemas.microsoft.com/office/infopath/2007/PartnerControls"/>
    <ds:schemaRef ds:uri="7e0508fe-6953-4c6a-aa34-e238aa4bdb4f"/>
    <ds:schemaRef ds:uri="d9e8fbec-1c66-4c66-ad42-130ab5b54e3a"/>
  </ds:schemaRefs>
</ds:datastoreItem>
</file>

<file path=customXml/itemProps4.xml><?xml version="1.0" encoding="utf-8"?>
<ds:datastoreItem xmlns:ds="http://schemas.openxmlformats.org/officeDocument/2006/customXml" ds:itemID="{FA96E2FC-D033-46C0-99B0-61A6779DE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0508fe-6953-4c6a-aa34-e238aa4bdb4f"/>
    <ds:schemaRef ds:uri="d9e8fbec-1c66-4c66-ad42-130ab5b54e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DA-QA-TP001.6 Form - Landscape.dotx</Template>
  <TotalTime>14</TotalTime>
  <Pages>3</Pages>
  <Words>322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Inspection and Test Plan</vt:lpstr>
    </vt:vector>
  </TitlesOfParts>
  <Company>Downer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and Test Plan</dc:title>
  <dc:creator>emmarushworth</dc:creator>
  <cp:lastModifiedBy>Ben Thomas</cp:lastModifiedBy>
  <cp:revision>11</cp:revision>
  <cp:lastPrinted>2021-09-14T06:03:00Z</cp:lastPrinted>
  <dcterms:created xsi:type="dcterms:W3CDTF">2020-04-25T04:24:00Z</dcterms:created>
  <dcterms:modified xsi:type="dcterms:W3CDTF">2024-02-29T05:43:00Z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0x0101009358D8B5CB2E914E9B1C146FBDEC2C5A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8d2a6c17-b065-4aa4-b6d9-50a5d1425ec9</vt:lpwstr>
  </property>
  <property fmtid="{D5CDD505-2E9C-101B-9397-08002B2CF9AE}" pid="24" name="WorkflowChangePath">
    <vt:lpwstr>31f63b20-2c8b-4faa-adb4-78bba7a4c354,2;31f63b20-2c8b-4faa-adb4-78bba7a4c354,2;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210200</vt:r8>
  </property>
  <property fmtid="{D5CDD505-2E9C-101B-9397-08002B2CF9AE}" pid="42" name="MediaServiceImageTags">
    <vt:lpwstr/>
  </property>
</Properties>
</file>