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099C" w14:textId="5932ECE4" w:rsidR="0080281F" w:rsidRPr="002B4134" w:rsidRDefault="0080281F" w:rsidP="00CE1435">
      <w:pPr>
        <w:pStyle w:val="FormTableText"/>
        <w:spacing w:before="0" w:after="120"/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6"/>
        <w:gridCol w:w="2012"/>
        <w:gridCol w:w="2582"/>
        <w:gridCol w:w="18"/>
        <w:gridCol w:w="1754"/>
        <w:gridCol w:w="71"/>
        <w:gridCol w:w="1436"/>
        <w:gridCol w:w="718"/>
        <w:gridCol w:w="1286"/>
        <w:gridCol w:w="1067"/>
        <w:gridCol w:w="1134"/>
        <w:gridCol w:w="709"/>
        <w:gridCol w:w="1446"/>
      </w:tblGrid>
      <w:tr w:rsidR="00402D92" w:rsidRPr="002B4134" w14:paraId="5D07083D" w14:textId="77777777" w:rsidTr="007D76AD">
        <w:trPr>
          <w:cantSplit/>
          <w:trHeight w:val="44"/>
          <w:tblHeader/>
        </w:trPr>
        <w:tc>
          <w:tcPr>
            <w:tcW w:w="14879" w:type="dxa"/>
            <w:gridSpan w:val="13"/>
            <w:shd w:val="clear" w:color="auto" w:fill="D9D9D9"/>
          </w:tcPr>
          <w:p w14:paraId="4F467518" w14:textId="77777777" w:rsidR="00402D92" w:rsidRPr="002B4134" w:rsidRDefault="00402D92" w:rsidP="00DE075C">
            <w:pPr>
              <w:pStyle w:val="FormTableHeading"/>
              <w:rPr>
                <w:rStyle w:val="InstructionalText"/>
              </w:rPr>
            </w:pPr>
            <w:r w:rsidRPr="002238F9">
              <w:t>SECTION</w:t>
            </w:r>
            <w:r w:rsidR="005A52DC" w:rsidRPr="002238F9">
              <w:t xml:space="preserve"> </w:t>
            </w:r>
            <w:r w:rsidR="004F3CAF" w:rsidRPr="002238F9">
              <w:t>3</w:t>
            </w:r>
            <w:r w:rsidR="005A52DC" w:rsidRPr="002238F9">
              <w:t xml:space="preserve"> </w:t>
            </w:r>
            <w:r w:rsidR="00217A21" w:rsidRPr="002238F9">
              <w:t>–</w:t>
            </w:r>
            <w:r w:rsidR="00F95A2C" w:rsidRPr="002238F9">
              <w:t xml:space="preserve"> </w:t>
            </w:r>
            <w:r w:rsidRPr="002238F9">
              <w:rPr>
                <w:rFonts w:eastAsia="Calibri"/>
              </w:rPr>
              <w:t>Receiving Inspections</w:t>
            </w:r>
            <w:r w:rsidR="00C4243C" w:rsidRPr="002B4134">
              <w:rPr>
                <w:rFonts w:ascii="Century Gothic" w:eastAsia="Calibri" w:hAnsi="Century Gothic"/>
                <w:szCs w:val="18"/>
              </w:rPr>
              <w:t xml:space="preserve"> </w:t>
            </w:r>
          </w:p>
        </w:tc>
      </w:tr>
      <w:tr w:rsidR="006A73A9" w:rsidRPr="002B4134" w14:paraId="57355C35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4"/>
          <w:tblHeader/>
        </w:trPr>
        <w:tc>
          <w:tcPr>
            <w:tcW w:w="646" w:type="dxa"/>
            <w:vMerge w:val="restart"/>
            <w:shd w:val="clear" w:color="auto" w:fill="auto"/>
          </w:tcPr>
          <w:p w14:paraId="71D3E2ED" w14:textId="77777777" w:rsidR="00402D92" w:rsidRPr="002238F9" w:rsidRDefault="00402D92" w:rsidP="004D240A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Item</w:t>
            </w:r>
            <w:r w:rsidR="004D240A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No.</w:t>
            </w:r>
          </w:p>
        </w:tc>
        <w:tc>
          <w:tcPr>
            <w:tcW w:w="2012" w:type="dxa"/>
            <w:vMerge w:val="restart"/>
            <w:shd w:val="clear" w:color="auto" w:fill="auto"/>
          </w:tcPr>
          <w:p w14:paraId="68B584F9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Activity</w:t>
            </w:r>
            <w:r w:rsidR="009F4AA6" w:rsidRPr="002238F9">
              <w:rPr>
                <w:rFonts w:eastAsia="Calibri"/>
                <w:b/>
              </w:rPr>
              <w:t xml:space="preserve">/ </w:t>
            </w:r>
            <w:r w:rsidRPr="002238F9">
              <w:rPr>
                <w:rFonts w:eastAsia="Calibri"/>
                <w:b/>
              </w:rPr>
              <w:t>Task Description</w:t>
            </w:r>
          </w:p>
        </w:tc>
        <w:tc>
          <w:tcPr>
            <w:tcW w:w="2600" w:type="dxa"/>
            <w:gridSpan w:val="2"/>
            <w:vMerge w:val="restart"/>
            <w:shd w:val="clear" w:color="auto" w:fill="auto"/>
          </w:tcPr>
          <w:p w14:paraId="16BB2D6F" w14:textId="77777777" w:rsidR="00402D92" w:rsidRPr="002238F9" w:rsidRDefault="00402D92" w:rsidP="00DE075C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 xml:space="preserve">Inspection </w:t>
            </w:r>
            <w:r w:rsidR="004D1ACD" w:rsidRPr="002238F9">
              <w:rPr>
                <w:rFonts w:eastAsia="Calibri"/>
                <w:b/>
              </w:rPr>
              <w:t>Point</w:t>
            </w:r>
            <w:r w:rsidRPr="002238F9">
              <w:rPr>
                <w:rFonts w:eastAsia="Calibri"/>
                <w:b/>
              </w:rPr>
              <w:t>:</w:t>
            </w:r>
            <w:r w:rsidR="002238F9" w:rsidRPr="002238F9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Quality Control Activity</w:t>
            </w:r>
            <w:r w:rsidR="002238F9">
              <w:rPr>
                <w:rFonts w:eastAsia="Calibri"/>
                <w:b/>
              </w:rPr>
              <w:t xml:space="preserve"> </w:t>
            </w:r>
          </w:p>
        </w:tc>
        <w:tc>
          <w:tcPr>
            <w:tcW w:w="1754" w:type="dxa"/>
            <w:vMerge w:val="restart"/>
            <w:shd w:val="clear" w:color="auto" w:fill="auto"/>
          </w:tcPr>
          <w:p w14:paraId="25CAC129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proofErr w:type="gramStart"/>
            <w:r w:rsidRPr="002238F9">
              <w:rPr>
                <w:rFonts w:eastAsia="Calibri"/>
                <w:b/>
              </w:rPr>
              <w:t>Acceptance  Criteria</w:t>
            </w:r>
            <w:proofErr w:type="gramEnd"/>
          </w:p>
        </w:tc>
        <w:tc>
          <w:tcPr>
            <w:tcW w:w="1507" w:type="dxa"/>
            <w:gridSpan w:val="2"/>
            <w:vMerge w:val="restart"/>
            <w:shd w:val="clear" w:color="auto" w:fill="auto"/>
          </w:tcPr>
          <w:p w14:paraId="6E610075" w14:textId="77777777" w:rsidR="00402D92" w:rsidRPr="002238F9" w:rsidRDefault="00402D92" w:rsidP="004D240A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Verifying</w:t>
            </w:r>
            <w:r w:rsidR="004D240A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Document</w:t>
            </w:r>
          </w:p>
        </w:tc>
        <w:tc>
          <w:tcPr>
            <w:tcW w:w="2004" w:type="dxa"/>
            <w:gridSpan w:val="2"/>
            <w:tcBorders>
              <w:bottom w:val="nil"/>
            </w:tcBorders>
            <w:shd w:val="clear" w:color="auto" w:fill="auto"/>
          </w:tcPr>
          <w:p w14:paraId="1A5B7C0C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Inspection/ Test</w:t>
            </w:r>
          </w:p>
        </w:tc>
        <w:tc>
          <w:tcPr>
            <w:tcW w:w="4356" w:type="dxa"/>
            <w:gridSpan w:val="4"/>
            <w:shd w:val="clear" w:color="auto" w:fill="auto"/>
          </w:tcPr>
          <w:p w14:paraId="42B28F6F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 Point/ Signature &amp; Date</w:t>
            </w:r>
          </w:p>
        </w:tc>
      </w:tr>
      <w:tr w:rsidR="00423F4F" w:rsidRPr="002B4134" w14:paraId="29C686D1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299"/>
          <w:tblHeader/>
        </w:trPr>
        <w:tc>
          <w:tcPr>
            <w:tcW w:w="646" w:type="dxa"/>
            <w:vMerge/>
            <w:shd w:val="clear" w:color="auto" w:fill="auto"/>
          </w:tcPr>
          <w:p w14:paraId="351F30A6" w14:textId="77777777" w:rsidR="00423F4F" w:rsidRPr="002B4134" w:rsidRDefault="00423F4F" w:rsidP="00621623">
            <w:pPr>
              <w:pStyle w:val="FormTableHeading"/>
              <w:rPr>
                <w:rFonts w:eastAsia="Calibri"/>
              </w:rPr>
            </w:pPr>
          </w:p>
        </w:tc>
        <w:tc>
          <w:tcPr>
            <w:tcW w:w="2012" w:type="dxa"/>
            <w:vMerge/>
            <w:shd w:val="clear" w:color="auto" w:fill="auto"/>
          </w:tcPr>
          <w:p w14:paraId="089A3084" w14:textId="77777777" w:rsidR="00423F4F" w:rsidRPr="002B4134" w:rsidRDefault="00423F4F" w:rsidP="00621623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2600" w:type="dxa"/>
            <w:gridSpan w:val="2"/>
            <w:vMerge/>
            <w:shd w:val="clear" w:color="auto" w:fill="auto"/>
          </w:tcPr>
          <w:p w14:paraId="1E43F41F" w14:textId="77777777" w:rsidR="00423F4F" w:rsidRPr="002B4134" w:rsidRDefault="00423F4F" w:rsidP="00621623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1754" w:type="dxa"/>
            <w:vMerge/>
            <w:shd w:val="clear" w:color="auto" w:fill="auto"/>
          </w:tcPr>
          <w:p w14:paraId="2FF91DA2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1507" w:type="dxa"/>
            <w:gridSpan w:val="2"/>
            <w:vMerge/>
            <w:shd w:val="clear" w:color="auto" w:fill="auto"/>
          </w:tcPr>
          <w:p w14:paraId="02F29790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718" w:type="dxa"/>
            <w:shd w:val="clear" w:color="auto" w:fill="auto"/>
          </w:tcPr>
          <w:p w14:paraId="2FAD1C45" w14:textId="77777777" w:rsidR="00423F4F" w:rsidRPr="002238F9" w:rsidRDefault="00423F4F" w:rsidP="002238F9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Key</w:t>
            </w:r>
          </w:p>
        </w:tc>
        <w:tc>
          <w:tcPr>
            <w:tcW w:w="1286" w:type="dxa"/>
            <w:shd w:val="clear" w:color="auto" w:fill="auto"/>
          </w:tcPr>
          <w:p w14:paraId="1F225C50" w14:textId="77777777" w:rsidR="00423F4F" w:rsidRPr="002238F9" w:rsidRDefault="00423F4F" w:rsidP="00DE075C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By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067" w:type="dxa"/>
            <w:shd w:val="clear" w:color="auto" w:fill="auto"/>
          </w:tcPr>
          <w:p w14:paraId="043C19FF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Vic Civil S</w:t>
            </w:r>
            <w:r w:rsidRPr="002238F9">
              <w:rPr>
                <w:rFonts w:eastAsia="Calibri"/>
                <w:b/>
              </w:rPr>
              <w:t>ignature</w:t>
            </w:r>
          </w:p>
        </w:tc>
        <w:tc>
          <w:tcPr>
            <w:tcW w:w="1134" w:type="dxa"/>
            <w:shd w:val="clear" w:color="auto" w:fill="auto"/>
          </w:tcPr>
          <w:p w14:paraId="10BDF034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Client Signature</w:t>
            </w:r>
          </w:p>
        </w:tc>
        <w:tc>
          <w:tcPr>
            <w:tcW w:w="709" w:type="dxa"/>
            <w:shd w:val="clear" w:color="auto" w:fill="auto"/>
          </w:tcPr>
          <w:p w14:paraId="61B4C6F1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Date</w:t>
            </w:r>
          </w:p>
        </w:tc>
        <w:tc>
          <w:tcPr>
            <w:tcW w:w="1446" w:type="dxa"/>
            <w:shd w:val="clear" w:color="auto" w:fill="auto"/>
          </w:tcPr>
          <w:p w14:paraId="6F40F366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Comments</w:t>
            </w:r>
          </w:p>
        </w:tc>
      </w:tr>
      <w:tr w:rsidR="00CD4B84" w:rsidRPr="002B4134" w14:paraId="63872ABA" w14:textId="77777777" w:rsidTr="00B9058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17CBE25F" w14:textId="77777777" w:rsidR="00CD4B84" w:rsidRPr="00621623" w:rsidRDefault="00CD4B84" w:rsidP="00A33471">
            <w:pPr>
              <w:pStyle w:val="ListParagraph0"/>
              <w:numPr>
                <w:ilvl w:val="1"/>
                <w:numId w:val="8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03B817B4" w14:textId="574E47C7" w:rsidR="00CD4B84" w:rsidRDefault="00CD4B84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ELEMENT IDENTIFICATION</w:t>
            </w:r>
          </w:p>
        </w:tc>
        <w:tc>
          <w:tcPr>
            <w:tcW w:w="12221" w:type="dxa"/>
            <w:gridSpan w:val="11"/>
            <w:shd w:val="clear" w:color="auto" w:fill="auto"/>
          </w:tcPr>
          <w:p w14:paraId="27A79836" w14:textId="77777777" w:rsidR="00CD4B84" w:rsidRDefault="00CD4B84" w:rsidP="003D064B">
            <w:pPr>
              <w:pStyle w:val="FormTableText"/>
            </w:pPr>
          </w:p>
        </w:tc>
      </w:tr>
      <w:tr w:rsidR="00423F4F" w:rsidRPr="002B4134" w14:paraId="31CF4DD2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402ED605" w14:textId="77777777" w:rsidR="00423F4F" w:rsidRPr="00621623" w:rsidRDefault="00423F4F" w:rsidP="00A33471">
            <w:pPr>
              <w:pStyle w:val="ListParagraph0"/>
              <w:numPr>
                <w:ilvl w:val="1"/>
                <w:numId w:val="8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5FD54C57" w14:textId="77777777" w:rsidR="00423F4F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Survey / Set out</w:t>
            </w:r>
          </w:p>
        </w:tc>
        <w:tc>
          <w:tcPr>
            <w:tcW w:w="2600" w:type="dxa"/>
            <w:gridSpan w:val="2"/>
            <w:shd w:val="clear" w:color="auto" w:fill="auto"/>
          </w:tcPr>
          <w:p w14:paraId="14DE8D3C" w14:textId="77777777" w:rsidR="00423F4F" w:rsidRDefault="008F6AF1" w:rsidP="00A33471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 xml:space="preserve">Levels confirmed on site </w:t>
            </w:r>
          </w:p>
        </w:tc>
        <w:tc>
          <w:tcPr>
            <w:tcW w:w="1754" w:type="dxa"/>
            <w:shd w:val="clear" w:color="auto" w:fill="auto"/>
          </w:tcPr>
          <w:p w14:paraId="38DCF24A" w14:textId="77777777" w:rsidR="00423F4F" w:rsidRDefault="00423F4F" w:rsidP="00D01C2F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>Set out in accordance with design drawings or site conditions</w:t>
            </w:r>
          </w:p>
        </w:tc>
        <w:tc>
          <w:tcPr>
            <w:tcW w:w="1507" w:type="dxa"/>
            <w:gridSpan w:val="2"/>
            <w:shd w:val="clear" w:color="auto" w:fill="auto"/>
          </w:tcPr>
          <w:p w14:paraId="0F47E344" w14:textId="77777777" w:rsidR="00423F4F" w:rsidRDefault="00423F4F" w:rsidP="00A33471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>Visual Inspection / On Site Verification</w:t>
            </w:r>
          </w:p>
        </w:tc>
        <w:tc>
          <w:tcPr>
            <w:tcW w:w="718" w:type="dxa"/>
            <w:shd w:val="clear" w:color="auto" w:fill="auto"/>
          </w:tcPr>
          <w:p w14:paraId="53E66E23" w14:textId="77777777" w:rsidR="00423F4F" w:rsidRDefault="00423F4F" w:rsidP="00A33471">
            <w:pPr>
              <w:pStyle w:val="FormTableText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</w:t>
            </w:r>
          </w:p>
        </w:tc>
        <w:tc>
          <w:tcPr>
            <w:tcW w:w="1286" w:type="dxa"/>
            <w:shd w:val="clear" w:color="auto" w:fill="auto"/>
          </w:tcPr>
          <w:p w14:paraId="4A1C04AA" w14:textId="77777777" w:rsidR="00423F4F" w:rsidRDefault="00423F4F" w:rsidP="00A33471">
            <w:pPr>
              <w:pStyle w:val="FormTableText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2FEBC055" w14:textId="77777777" w:rsidR="00423F4F" w:rsidRPr="002B4134" w:rsidRDefault="00423F4F" w:rsidP="00A33471">
            <w:pPr>
              <w:pStyle w:val="FormTableText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023E36CD" w14:textId="2F0A8ED1" w:rsidR="00423F4F" w:rsidRPr="002B4134" w:rsidRDefault="00423F4F" w:rsidP="00A33471">
            <w:pPr>
              <w:pStyle w:val="FormTableText"/>
              <w:rPr>
                <w:rFonts w:eastAsia="Calibri"/>
              </w:rPr>
            </w:pPr>
          </w:p>
        </w:tc>
        <w:tc>
          <w:tcPr>
            <w:tcW w:w="709" w:type="dxa"/>
            <w:shd w:val="clear" w:color="auto" w:fill="auto"/>
          </w:tcPr>
          <w:p w14:paraId="27C9199C" w14:textId="77777777" w:rsidR="00423F4F" w:rsidRDefault="00423F4F" w:rsidP="00A33471">
            <w:pPr>
              <w:pStyle w:val="FormTableText"/>
            </w:pPr>
          </w:p>
        </w:tc>
        <w:tc>
          <w:tcPr>
            <w:tcW w:w="1446" w:type="dxa"/>
            <w:shd w:val="clear" w:color="auto" w:fill="auto"/>
          </w:tcPr>
          <w:p w14:paraId="68E845EC" w14:textId="77777777" w:rsidR="00423F4F" w:rsidRDefault="00423F4F" w:rsidP="003D064B">
            <w:pPr>
              <w:pStyle w:val="FormTableText"/>
            </w:pPr>
          </w:p>
        </w:tc>
      </w:tr>
      <w:tr w:rsidR="006A51E9" w:rsidRPr="002B4134" w14:paraId="5BF36CBD" w14:textId="77777777" w:rsidTr="007D76AD">
        <w:trPr>
          <w:cantSplit/>
          <w:trHeight w:val="44"/>
          <w:tblHeader/>
        </w:trPr>
        <w:tc>
          <w:tcPr>
            <w:tcW w:w="14879" w:type="dxa"/>
            <w:gridSpan w:val="13"/>
            <w:shd w:val="clear" w:color="auto" w:fill="D9D9D9"/>
          </w:tcPr>
          <w:p w14:paraId="261703A4" w14:textId="77777777" w:rsidR="006A51E9" w:rsidRPr="002B4134" w:rsidRDefault="006A51E9" w:rsidP="00DE075C">
            <w:pPr>
              <w:pStyle w:val="FormTableHeading"/>
              <w:keepNext/>
              <w:rPr>
                <w:rStyle w:val="InstructionalText"/>
              </w:rPr>
            </w:pPr>
            <w:r w:rsidRPr="002238F9">
              <w:t xml:space="preserve">SECTION </w:t>
            </w:r>
            <w:r>
              <w:t>4</w:t>
            </w:r>
            <w:r w:rsidRPr="002238F9">
              <w:t xml:space="preserve"> – </w:t>
            </w:r>
            <w:r>
              <w:t>IN-PROCESS INS</w:t>
            </w:r>
            <w:r w:rsidRPr="002238F9">
              <w:rPr>
                <w:rFonts w:eastAsia="Calibri"/>
              </w:rPr>
              <w:t>pections</w:t>
            </w:r>
            <w:r w:rsidRPr="002B4134">
              <w:rPr>
                <w:rFonts w:ascii="Century Gothic" w:eastAsia="Calibri" w:hAnsi="Century Gothic"/>
                <w:szCs w:val="18"/>
              </w:rPr>
              <w:t xml:space="preserve"> </w:t>
            </w:r>
          </w:p>
        </w:tc>
      </w:tr>
      <w:tr w:rsidR="0056296E" w:rsidRPr="002B4134" w14:paraId="28BEFBCF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4"/>
          <w:tblHeader/>
        </w:trPr>
        <w:tc>
          <w:tcPr>
            <w:tcW w:w="646" w:type="dxa"/>
            <w:vMerge w:val="restart"/>
            <w:shd w:val="clear" w:color="auto" w:fill="auto"/>
          </w:tcPr>
          <w:p w14:paraId="249F7769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Item</w:t>
            </w:r>
            <w:r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No.</w:t>
            </w:r>
          </w:p>
        </w:tc>
        <w:tc>
          <w:tcPr>
            <w:tcW w:w="2012" w:type="dxa"/>
            <w:vMerge w:val="restart"/>
            <w:shd w:val="clear" w:color="auto" w:fill="auto"/>
          </w:tcPr>
          <w:p w14:paraId="14B4CE70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Activity/ Task Description</w:t>
            </w:r>
          </w:p>
        </w:tc>
        <w:tc>
          <w:tcPr>
            <w:tcW w:w="2582" w:type="dxa"/>
            <w:vMerge w:val="restart"/>
            <w:shd w:val="clear" w:color="auto" w:fill="auto"/>
          </w:tcPr>
          <w:p w14:paraId="7760699D" w14:textId="77777777" w:rsidR="0056296E" w:rsidRPr="002238F9" w:rsidRDefault="0056296E" w:rsidP="00DE075C">
            <w:pPr>
              <w:pStyle w:val="FormTableText"/>
              <w:keepNext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Inspection Point: Quality Control Activity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843" w:type="dxa"/>
            <w:gridSpan w:val="3"/>
            <w:vMerge w:val="restart"/>
            <w:shd w:val="clear" w:color="auto" w:fill="auto"/>
          </w:tcPr>
          <w:p w14:paraId="48C09E73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proofErr w:type="gramStart"/>
            <w:r w:rsidRPr="002238F9">
              <w:rPr>
                <w:rFonts w:eastAsia="Calibri"/>
                <w:b/>
              </w:rPr>
              <w:t>Acceptance  Criteria</w:t>
            </w:r>
            <w:proofErr w:type="gramEnd"/>
          </w:p>
        </w:tc>
        <w:tc>
          <w:tcPr>
            <w:tcW w:w="1436" w:type="dxa"/>
            <w:vMerge w:val="restart"/>
            <w:shd w:val="clear" w:color="auto" w:fill="auto"/>
          </w:tcPr>
          <w:p w14:paraId="208B89B5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Verifying</w:t>
            </w:r>
            <w:r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Document</w:t>
            </w:r>
          </w:p>
        </w:tc>
        <w:tc>
          <w:tcPr>
            <w:tcW w:w="2004" w:type="dxa"/>
            <w:gridSpan w:val="2"/>
            <w:tcBorders>
              <w:bottom w:val="nil"/>
            </w:tcBorders>
            <w:shd w:val="clear" w:color="auto" w:fill="auto"/>
          </w:tcPr>
          <w:p w14:paraId="242E95C2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Inspection/ Test</w:t>
            </w:r>
          </w:p>
        </w:tc>
        <w:tc>
          <w:tcPr>
            <w:tcW w:w="4356" w:type="dxa"/>
            <w:gridSpan w:val="4"/>
            <w:shd w:val="clear" w:color="auto" w:fill="auto"/>
          </w:tcPr>
          <w:p w14:paraId="2A340560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 Point/ Signature &amp; Date</w:t>
            </w:r>
          </w:p>
        </w:tc>
      </w:tr>
      <w:tr w:rsidR="00423F4F" w:rsidRPr="002B4134" w14:paraId="20312AA4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299"/>
          <w:tblHeader/>
        </w:trPr>
        <w:tc>
          <w:tcPr>
            <w:tcW w:w="646" w:type="dxa"/>
            <w:vMerge/>
            <w:shd w:val="clear" w:color="auto" w:fill="auto"/>
          </w:tcPr>
          <w:p w14:paraId="41CEF610" w14:textId="77777777" w:rsidR="00423F4F" w:rsidRPr="002B4134" w:rsidRDefault="00423F4F" w:rsidP="00A33471">
            <w:pPr>
              <w:pStyle w:val="FormTableHeading"/>
              <w:rPr>
                <w:rFonts w:eastAsia="Calibri"/>
              </w:rPr>
            </w:pPr>
          </w:p>
        </w:tc>
        <w:tc>
          <w:tcPr>
            <w:tcW w:w="2012" w:type="dxa"/>
            <w:vMerge/>
            <w:shd w:val="clear" w:color="auto" w:fill="auto"/>
          </w:tcPr>
          <w:p w14:paraId="3BC290B1" w14:textId="77777777" w:rsidR="00423F4F" w:rsidRPr="002B4134" w:rsidRDefault="00423F4F" w:rsidP="00A33471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2582" w:type="dxa"/>
            <w:vMerge/>
            <w:shd w:val="clear" w:color="auto" w:fill="auto"/>
          </w:tcPr>
          <w:p w14:paraId="323597B7" w14:textId="77777777" w:rsidR="00423F4F" w:rsidRPr="002B4134" w:rsidRDefault="00423F4F" w:rsidP="00A33471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gridSpan w:val="3"/>
            <w:vMerge/>
            <w:shd w:val="clear" w:color="auto" w:fill="auto"/>
          </w:tcPr>
          <w:p w14:paraId="4D0A10E9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1436" w:type="dxa"/>
            <w:vMerge/>
            <w:shd w:val="clear" w:color="auto" w:fill="auto"/>
          </w:tcPr>
          <w:p w14:paraId="163794C9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718" w:type="dxa"/>
            <w:shd w:val="clear" w:color="auto" w:fill="auto"/>
          </w:tcPr>
          <w:p w14:paraId="6D53AA33" w14:textId="77777777" w:rsidR="00423F4F" w:rsidRPr="002238F9" w:rsidRDefault="00423F4F" w:rsidP="00A33471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Key</w:t>
            </w:r>
          </w:p>
        </w:tc>
        <w:tc>
          <w:tcPr>
            <w:tcW w:w="1286" w:type="dxa"/>
            <w:shd w:val="clear" w:color="auto" w:fill="auto"/>
          </w:tcPr>
          <w:p w14:paraId="3DB555CC" w14:textId="77777777" w:rsidR="00423F4F" w:rsidRPr="002238F9" w:rsidRDefault="00423F4F" w:rsidP="00DE075C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By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067" w:type="dxa"/>
            <w:shd w:val="clear" w:color="auto" w:fill="auto"/>
          </w:tcPr>
          <w:p w14:paraId="70A942E8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Vic Civil S</w:t>
            </w:r>
            <w:r w:rsidRPr="002238F9">
              <w:rPr>
                <w:rFonts w:eastAsia="Calibri"/>
                <w:b/>
              </w:rPr>
              <w:t>ignature</w:t>
            </w:r>
          </w:p>
        </w:tc>
        <w:tc>
          <w:tcPr>
            <w:tcW w:w="1134" w:type="dxa"/>
            <w:shd w:val="clear" w:color="auto" w:fill="auto"/>
          </w:tcPr>
          <w:p w14:paraId="2878A948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Client Signature</w:t>
            </w:r>
          </w:p>
        </w:tc>
        <w:tc>
          <w:tcPr>
            <w:tcW w:w="709" w:type="dxa"/>
            <w:shd w:val="clear" w:color="auto" w:fill="auto"/>
          </w:tcPr>
          <w:p w14:paraId="3802F152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Date</w:t>
            </w:r>
          </w:p>
        </w:tc>
        <w:tc>
          <w:tcPr>
            <w:tcW w:w="1446" w:type="dxa"/>
            <w:shd w:val="clear" w:color="auto" w:fill="auto"/>
          </w:tcPr>
          <w:p w14:paraId="63F0992C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Document Reference</w:t>
            </w:r>
          </w:p>
        </w:tc>
      </w:tr>
      <w:tr w:rsidR="007D76AD" w:rsidRPr="002B4134" w14:paraId="54291B7C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672"/>
        </w:trPr>
        <w:tc>
          <w:tcPr>
            <w:tcW w:w="646" w:type="dxa"/>
            <w:shd w:val="clear" w:color="auto" w:fill="auto"/>
          </w:tcPr>
          <w:p w14:paraId="1F03ECE6" w14:textId="77777777" w:rsidR="007D76AD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4.1</w:t>
            </w:r>
          </w:p>
          <w:p w14:paraId="1049A459" w14:textId="7C0D22FB" w:rsidR="00DF4917" w:rsidRPr="00DF4917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7432B449" w14:textId="712507E5" w:rsidR="007D76AD" w:rsidRDefault="007D76AD" w:rsidP="007D76AD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Reinforcement Installation</w:t>
            </w:r>
          </w:p>
        </w:tc>
        <w:tc>
          <w:tcPr>
            <w:tcW w:w="2582" w:type="dxa"/>
            <w:shd w:val="clear" w:color="auto" w:fill="auto"/>
          </w:tcPr>
          <w:p w14:paraId="583B3912" w14:textId="34ACCD42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Structural Reinforcement as per Structural Design documentation / additional SDA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3095EBF" w14:textId="6B6AF29A" w:rsidR="00966EB6" w:rsidRDefault="00DF4917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Steel bar installed as required, with starter bars if needed</w:t>
            </w:r>
          </w:p>
        </w:tc>
        <w:tc>
          <w:tcPr>
            <w:tcW w:w="1436" w:type="dxa"/>
            <w:shd w:val="clear" w:color="auto" w:fill="auto"/>
          </w:tcPr>
          <w:p w14:paraId="210A9282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Client Engineering Inspection</w:t>
            </w:r>
          </w:p>
          <w:p w14:paraId="2DA33FD2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</w:p>
          <w:p w14:paraId="4984C537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18" w:type="dxa"/>
            <w:shd w:val="clear" w:color="auto" w:fill="auto"/>
          </w:tcPr>
          <w:p w14:paraId="058EA454" w14:textId="6AD436C6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HP</w:t>
            </w:r>
          </w:p>
        </w:tc>
        <w:tc>
          <w:tcPr>
            <w:tcW w:w="1286" w:type="dxa"/>
            <w:shd w:val="clear" w:color="auto" w:fill="auto"/>
          </w:tcPr>
          <w:p w14:paraId="4C42D9B8" w14:textId="6A4641D0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3BA75251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D0DCB8A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5462601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5F2CC908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</w:tr>
      <w:tr w:rsidR="00DF4917" w:rsidRPr="002B4134" w14:paraId="5920E801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672"/>
        </w:trPr>
        <w:tc>
          <w:tcPr>
            <w:tcW w:w="646" w:type="dxa"/>
            <w:shd w:val="clear" w:color="auto" w:fill="auto"/>
          </w:tcPr>
          <w:p w14:paraId="666392FC" w14:textId="7C57B05A" w:rsidR="00DF4917" w:rsidRPr="00DF4917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4.2</w:t>
            </w:r>
          </w:p>
        </w:tc>
        <w:tc>
          <w:tcPr>
            <w:tcW w:w="2012" w:type="dxa"/>
            <w:shd w:val="clear" w:color="auto" w:fill="auto"/>
          </w:tcPr>
          <w:p w14:paraId="150AAE48" w14:textId="5311163D" w:rsidR="00DF4917" w:rsidRDefault="00DF4917" w:rsidP="007D76AD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Formworks</w:t>
            </w:r>
          </w:p>
        </w:tc>
        <w:tc>
          <w:tcPr>
            <w:tcW w:w="2582" w:type="dxa"/>
            <w:shd w:val="clear" w:color="auto" w:fill="auto"/>
          </w:tcPr>
          <w:p w14:paraId="55CCC6BD" w14:textId="4921C5DC" w:rsidR="00DF4917" w:rsidRDefault="00DF4917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Formworks to comply with the final shape/size of the </w:t>
            </w:r>
            <w:r w:rsidR="00966EB6">
              <w:rPr>
                <w:rFonts w:eastAsia="Calibri" w:cs="Arial"/>
              </w:rPr>
              <w:t>column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BF11E8C" w14:textId="4DE098DD" w:rsidR="00DF4917" w:rsidRDefault="00DF4917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Formworks match designs and will enable concrete finishes as desired</w:t>
            </w:r>
          </w:p>
        </w:tc>
        <w:tc>
          <w:tcPr>
            <w:tcW w:w="1436" w:type="dxa"/>
            <w:shd w:val="clear" w:color="auto" w:fill="auto"/>
          </w:tcPr>
          <w:p w14:paraId="5C2DAB30" w14:textId="6256D2C2" w:rsidR="00DF4917" w:rsidRDefault="00DF4917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Visual Inspection</w:t>
            </w:r>
          </w:p>
        </w:tc>
        <w:tc>
          <w:tcPr>
            <w:tcW w:w="718" w:type="dxa"/>
            <w:shd w:val="clear" w:color="auto" w:fill="auto"/>
          </w:tcPr>
          <w:p w14:paraId="5F0D3178" w14:textId="53DF88B4" w:rsidR="00DF4917" w:rsidRDefault="00DF4917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 xml:space="preserve">WP </w:t>
            </w:r>
          </w:p>
        </w:tc>
        <w:tc>
          <w:tcPr>
            <w:tcW w:w="1286" w:type="dxa"/>
            <w:shd w:val="clear" w:color="auto" w:fill="auto"/>
          </w:tcPr>
          <w:p w14:paraId="182FAB0D" w14:textId="74B5D745" w:rsidR="00DF4917" w:rsidRDefault="00DF4917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77C1DF1F" w14:textId="77777777" w:rsidR="00DF4917" w:rsidRPr="00621623" w:rsidRDefault="00DF4917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63999A73" w14:textId="77777777" w:rsidR="00DF4917" w:rsidRPr="00621623" w:rsidRDefault="00DF4917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6C72717" w14:textId="77777777" w:rsidR="00DF4917" w:rsidRPr="00621623" w:rsidRDefault="00DF4917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713353C0" w14:textId="77777777" w:rsidR="00DF4917" w:rsidRPr="00621623" w:rsidRDefault="00DF4917" w:rsidP="007D76AD">
            <w:pPr>
              <w:pStyle w:val="FormTableText"/>
              <w:rPr>
                <w:rFonts w:eastAsia="Calibri" w:cs="Arial"/>
              </w:rPr>
            </w:pPr>
          </w:p>
        </w:tc>
      </w:tr>
      <w:tr w:rsidR="007D76AD" w:rsidRPr="002B4134" w14:paraId="71A4F513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892"/>
        </w:trPr>
        <w:tc>
          <w:tcPr>
            <w:tcW w:w="646" w:type="dxa"/>
            <w:shd w:val="clear" w:color="auto" w:fill="auto"/>
          </w:tcPr>
          <w:p w14:paraId="524762D5" w14:textId="31373149" w:rsidR="007D76AD" w:rsidRPr="00DF4917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lastRenderedPageBreak/>
              <w:t>4.3</w:t>
            </w:r>
          </w:p>
        </w:tc>
        <w:tc>
          <w:tcPr>
            <w:tcW w:w="2012" w:type="dxa"/>
            <w:shd w:val="clear" w:color="auto" w:fill="auto"/>
          </w:tcPr>
          <w:p w14:paraId="17A75568" w14:textId="6C05FF7E" w:rsidR="007D76AD" w:rsidRDefault="007D76AD" w:rsidP="007D76AD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 xml:space="preserve">Finish </w:t>
            </w:r>
          </w:p>
        </w:tc>
        <w:tc>
          <w:tcPr>
            <w:tcW w:w="2582" w:type="dxa"/>
            <w:shd w:val="clear" w:color="auto" w:fill="auto"/>
          </w:tcPr>
          <w:p w14:paraId="098429F6" w14:textId="10036D33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Finish surface of </w:t>
            </w:r>
            <w:r w:rsidR="00966EB6">
              <w:rPr>
                <w:rFonts w:eastAsia="Calibri" w:cs="Arial"/>
              </w:rPr>
              <w:t>column or off-form finish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E4A782B" w14:textId="58B6C3BA" w:rsidR="007D76AD" w:rsidRDefault="00966EB6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Finished as required</w:t>
            </w:r>
          </w:p>
        </w:tc>
        <w:tc>
          <w:tcPr>
            <w:tcW w:w="1436" w:type="dxa"/>
            <w:shd w:val="clear" w:color="auto" w:fill="auto"/>
          </w:tcPr>
          <w:p w14:paraId="79F0CD21" w14:textId="54DDAAE0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Visual Inspection</w:t>
            </w:r>
          </w:p>
        </w:tc>
        <w:tc>
          <w:tcPr>
            <w:tcW w:w="718" w:type="dxa"/>
            <w:shd w:val="clear" w:color="auto" w:fill="auto"/>
          </w:tcPr>
          <w:p w14:paraId="25FA5E14" w14:textId="5332ADB0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WP</w:t>
            </w:r>
          </w:p>
        </w:tc>
        <w:tc>
          <w:tcPr>
            <w:tcW w:w="1286" w:type="dxa"/>
            <w:shd w:val="clear" w:color="auto" w:fill="auto"/>
          </w:tcPr>
          <w:p w14:paraId="10F7FF1C" w14:textId="1ABF29D4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1502807C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C07C813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1934F20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3B4F70BE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</w:tr>
      <w:tr w:rsidR="007D76AD" w:rsidRPr="002B4134" w14:paraId="6C9E4A78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2A7F8C88" w14:textId="163D328F" w:rsidR="007D76AD" w:rsidRPr="00DF4917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4.4</w:t>
            </w:r>
          </w:p>
        </w:tc>
        <w:tc>
          <w:tcPr>
            <w:tcW w:w="2012" w:type="dxa"/>
            <w:shd w:val="clear" w:color="auto" w:fill="auto"/>
          </w:tcPr>
          <w:p w14:paraId="7A3EFDB1" w14:textId="1FCD8304" w:rsidR="007D76AD" w:rsidRPr="00D70740" w:rsidRDefault="007D76AD" w:rsidP="007D76AD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Pre-Pour Concrete Check</w:t>
            </w:r>
          </w:p>
        </w:tc>
        <w:tc>
          <w:tcPr>
            <w:tcW w:w="2582" w:type="dxa"/>
            <w:shd w:val="clear" w:color="auto" w:fill="auto"/>
          </w:tcPr>
          <w:p w14:paraId="5D9769A8" w14:textId="03B3D77C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Inspection of reo and </w:t>
            </w:r>
            <w:r w:rsidR="00DF4917">
              <w:rPr>
                <w:rFonts w:eastAsia="Calibri" w:cs="Arial"/>
              </w:rPr>
              <w:t>formworks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4BD43B3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Steel reinforcement in accordance with design documentation</w:t>
            </w:r>
          </w:p>
          <w:p w14:paraId="59982B31" w14:textId="255E6DCA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36" w:type="dxa"/>
            <w:shd w:val="clear" w:color="auto" w:fill="auto"/>
          </w:tcPr>
          <w:p w14:paraId="3DBDEF70" w14:textId="30E79134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Client Inspection</w:t>
            </w:r>
          </w:p>
          <w:p w14:paraId="3EBA448B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</w:p>
          <w:p w14:paraId="3A976019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18" w:type="dxa"/>
            <w:shd w:val="clear" w:color="auto" w:fill="auto"/>
          </w:tcPr>
          <w:p w14:paraId="5C4E72B3" w14:textId="77777777" w:rsidR="007D76AD" w:rsidRPr="00930C20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HP</w:t>
            </w:r>
          </w:p>
        </w:tc>
        <w:tc>
          <w:tcPr>
            <w:tcW w:w="1286" w:type="dxa"/>
            <w:shd w:val="clear" w:color="auto" w:fill="auto"/>
          </w:tcPr>
          <w:p w14:paraId="48933224" w14:textId="77777777" w:rsidR="007D76AD" w:rsidRPr="00CD7D4B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51F7653F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AF3F762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C6627BF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160F8642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</w:tr>
      <w:tr w:rsidR="007D76AD" w:rsidRPr="002B4134" w14:paraId="2A8AF15E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882"/>
        </w:trPr>
        <w:tc>
          <w:tcPr>
            <w:tcW w:w="646" w:type="dxa"/>
            <w:shd w:val="clear" w:color="auto" w:fill="auto"/>
          </w:tcPr>
          <w:p w14:paraId="56EB3B6A" w14:textId="2A8DA857" w:rsidR="007D76AD" w:rsidRPr="00DF4917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4.5</w:t>
            </w:r>
          </w:p>
        </w:tc>
        <w:tc>
          <w:tcPr>
            <w:tcW w:w="2012" w:type="dxa"/>
            <w:shd w:val="clear" w:color="auto" w:fill="auto"/>
          </w:tcPr>
          <w:p w14:paraId="19532BA6" w14:textId="77777777" w:rsidR="007D76AD" w:rsidRDefault="007D76AD" w:rsidP="007D76AD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Concrete Pour</w:t>
            </w:r>
          </w:p>
        </w:tc>
        <w:tc>
          <w:tcPr>
            <w:tcW w:w="2582" w:type="dxa"/>
            <w:shd w:val="clear" w:color="auto" w:fill="auto"/>
          </w:tcPr>
          <w:p w14:paraId="26BE467D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Concrete is poured to required levels and strength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F484030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Strength and finish requirement </w:t>
            </w:r>
            <w:proofErr w:type="gramStart"/>
            <w:r>
              <w:rPr>
                <w:rFonts w:eastAsia="Calibri" w:cs="Arial"/>
              </w:rPr>
              <w:t>met</w:t>
            </w:r>
            <w:proofErr w:type="gramEnd"/>
          </w:p>
          <w:p w14:paraId="6CA2F250" w14:textId="6B4F0E81" w:rsidR="007D76AD" w:rsidRPr="000C21D3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Finished level within tolerances</w:t>
            </w:r>
          </w:p>
        </w:tc>
        <w:tc>
          <w:tcPr>
            <w:tcW w:w="1436" w:type="dxa"/>
            <w:shd w:val="clear" w:color="auto" w:fill="auto"/>
          </w:tcPr>
          <w:p w14:paraId="13F71397" w14:textId="1650D3C5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Visual inspection </w:t>
            </w:r>
          </w:p>
          <w:p w14:paraId="59E3D62A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Strength Test</w:t>
            </w:r>
          </w:p>
          <w:p w14:paraId="3AF6CCAB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</w:p>
          <w:p w14:paraId="4236DD26" w14:textId="0109B82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Supplier:</w:t>
            </w:r>
          </w:p>
        </w:tc>
        <w:tc>
          <w:tcPr>
            <w:tcW w:w="718" w:type="dxa"/>
            <w:shd w:val="clear" w:color="auto" w:fill="auto"/>
          </w:tcPr>
          <w:p w14:paraId="4DCEDED5" w14:textId="77777777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HP</w:t>
            </w:r>
          </w:p>
        </w:tc>
        <w:tc>
          <w:tcPr>
            <w:tcW w:w="1286" w:type="dxa"/>
            <w:shd w:val="clear" w:color="auto" w:fill="auto"/>
          </w:tcPr>
          <w:p w14:paraId="14477E07" w14:textId="77777777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15BA948F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31E1E666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250B697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2D798909" w14:textId="77777777" w:rsidR="007D76AD" w:rsidRPr="000C21D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</w:tr>
    </w:tbl>
    <w:p w14:paraId="0359CB4E" w14:textId="77777777" w:rsidR="00445A81" w:rsidRPr="002B4134" w:rsidRDefault="00445A81" w:rsidP="00AD6838">
      <w:pPr>
        <w:pStyle w:val="PrePostTableSpace"/>
        <w:ind w:left="0"/>
      </w:pPr>
    </w:p>
    <w:sectPr w:rsidR="00445A81" w:rsidRPr="002B4134" w:rsidSect="00944127">
      <w:headerReference w:type="default" r:id="rId11"/>
      <w:footerReference w:type="default" r:id="rId12"/>
      <w:pgSz w:w="16839" w:h="11907" w:orient="landscape" w:code="9"/>
      <w:pgMar w:top="332" w:right="1083" w:bottom="1134" w:left="1083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1AAE" w14:textId="77777777" w:rsidR="00814208" w:rsidRDefault="00814208" w:rsidP="006D1C26">
      <w:r>
        <w:separator/>
      </w:r>
    </w:p>
  </w:endnote>
  <w:endnote w:type="continuationSeparator" w:id="0">
    <w:p w14:paraId="583EB839" w14:textId="77777777" w:rsidR="00814208" w:rsidRDefault="00814208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DAEE" w14:textId="1889D795" w:rsidR="00B97A86" w:rsidRPr="00944127" w:rsidRDefault="00944127" w:rsidP="00B97A86">
    <w:pPr>
      <w:spacing w:after="40" w:line="240" w:lineRule="exact"/>
      <w:rPr>
        <w:rFonts w:cs="Arial"/>
        <w:color w:val="FFC000"/>
        <w:sz w:val="17"/>
        <w:szCs w:val="17"/>
      </w:rPr>
    </w:pPr>
    <w:r w:rsidRPr="00944127">
      <w:rPr>
        <w:rFonts w:cs="Arial"/>
        <w:color w:val="FFC000"/>
        <w:sz w:val="17"/>
        <w:szCs w:val="17"/>
      </w:rPr>
      <w:t xml:space="preserve">Vic Civil Quality Management System </w:t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  <w:t xml:space="preserve">    </w:t>
    </w:r>
    <w:r w:rsidR="00B97A86" w:rsidRPr="00944127">
      <w:rPr>
        <w:rFonts w:cs="Arial"/>
        <w:b/>
        <w:bCs/>
        <w:color w:val="FFC000"/>
        <w:sz w:val="17"/>
        <w:szCs w:val="17"/>
      </w:rPr>
      <w:t>p</w:t>
    </w:r>
    <w:r w:rsidR="00B97A86" w:rsidRPr="00944127">
      <w:rPr>
        <w:rFonts w:cs="Arial"/>
        <w:color w:val="FFC000"/>
        <w:sz w:val="17"/>
        <w:szCs w:val="17"/>
      </w:rPr>
      <w:t>: (03) 9793 4737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color w:val="FFC000"/>
        <w:sz w:val="17"/>
        <w:szCs w:val="17"/>
      </w:rPr>
      <w:t>|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b/>
        <w:bCs/>
        <w:color w:val="FFC000"/>
        <w:sz w:val="17"/>
        <w:szCs w:val="17"/>
      </w:rPr>
      <w:t>a</w:t>
    </w:r>
    <w:r w:rsidR="00B97A86" w:rsidRPr="00944127">
      <w:rPr>
        <w:rFonts w:cs="Arial"/>
        <w:color w:val="FFC000"/>
        <w:sz w:val="17"/>
        <w:szCs w:val="17"/>
      </w:rPr>
      <w:t xml:space="preserve">: </w:t>
    </w:r>
    <w:r w:rsidR="00872ACD">
      <w:rPr>
        <w:rFonts w:cs="Arial"/>
        <w:color w:val="FFC000"/>
        <w:sz w:val="17"/>
        <w:szCs w:val="17"/>
      </w:rPr>
      <w:t>21 Commercial Drive, Dandenong South</w:t>
    </w:r>
    <w:r w:rsidR="00B97A86" w:rsidRPr="00944127">
      <w:rPr>
        <w:rFonts w:cs="Arial"/>
        <w:color w:val="FFC000"/>
        <w:sz w:val="17"/>
        <w:szCs w:val="17"/>
      </w:rPr>
      <w:t>, VIC 3175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color w:val="FFC000"/>
        <w:sz w:val="17"/>
        <w:szCs w:val="17"/>
      </w:rPr>
      <w:t>|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b/>
        <w:bCs/>
        <w:color w:val="FFC000"/>
        <w:sz w:val="17"/>
        <w:szCs w:val="17"/>
      </w:rPr>
      <w:t>abn</w:t>
    </w:r>
    <w:r w:rsidR="00B97A86" w:rsidRPr="00944127">
      <w:rPr>
        <w:rFonts w:cs="Arial"/>
        <w:color w:val="FFC000"/>
        <w:sz w:val="17"/>
        <w:szCs w:val="17"/>
      </w:rPr>
      <w:t xml:space="preserve">: 12 163 870 504                                     </w:t>
    </w:r>
  </w:p>
  <w:p w14:paraId="13679246" w14:textId="645CC729" w:rsidR="0097281B" w:rsidRPr="00944127" w:rsidRDefault="0097281B" w:rsidP="0063229C">
    <w:pPr>
      <w:pStyle w:val="FooterText"/>
      <w:tabs>
        <w:tab w:val="clear" w:pos="5040"/>
        <w:tab w:val="clear" w:pos="9781"/>
        <w:tab w:val="center" w:pos="7371"/>
        <w:tab w:val="right" w:pos="14742"/>
      </w:tabs>
      <w:rPr>
        <w:b/>
        <w:bCs/>
      </w:rPr>
    </w:pPr>
    <w:r w:rsidRPr="00944127">
      <w:rPr>
        <w:rFonts w:cs="Arial"/>
        <w:color w:val="FFC000"/>
      </w:rPr>
      <w:tab/>
    </w:r>
    <w:r w:rsidRPr="00944127">
      <w:rPr>
        <w:rFonts w:cs="Arial"/>
        <w:b/>
        <w:bCs/>
        <w:color w:val="FFC000"/>
      </w:rPr>
      <w:t>Warning: Printed documents are UNCONTROLLED</w:t>
    </w:r>
    <w:r w:rsidR="00B97A86" w:rsidRPr="00944127">
      <w:rPr>
        <w:rFonts w:cs="Arial"/>
        <w:b/>
        <w:bCs/>
        <w:color w:val="FFC000"/>
      </w:rPr>
      <w:t xml:space="preserve"> </w:t>
    </w:r>
    <w:r w:rsidRPr="00944127">
      <w:rPr>
        <w:rFonts w:cs="Arial"/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6075" w14:textId="77777777" w:rsidR="00814208" w:rsidRDefault="00814208" w:rsidP="006D1C26">
      <w:r>
        <w:separator/>
      </w:r>
    </w:p>
  </w:footnote>
  <w:footnote w:type="continuationSeparator" w:id="0">
    <w:p w14:paraId="7428465B" w14:textId="77777777" w:rsidR="00814208" w:rsidRDefault="00814208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282"/>
      <w:gridCol w:w="14391"/>
    </w:tblGrid>
    <w:tr w:rsidR="0097281B" w:rsidRPr="000D4CA5" w14:paraId="312E9C2D" w14:textId="77777777" w:rsidTr="00944127">
      <w:trPr>
        <w:trHeight w:val="1272"/>
      </w:trPr>
      <w:tc>
        <w:tcPr>
          <w:tcW w:w="96" w:type="pct"/>
          <w:vAlign w:val="bottom"/>
        </w:tcPr>
        <w:p w14:paraId="2E054034" w14:textId="4F47913B" w:rsidR="0097281B" w:rsidRDefault="0097281B" w:rsidP="00A33471">
          <w:pPr>
            <w:pStyle w:val="Header"/>
            <w:jc w:val="left"/>
            <w:rPr>
              <w:noProof/>
            </w:rPr>
          </w:pPr>
        </w:p>
      </w:tc>
      <w:tc>
        <w:tcPr>
          <w:tcW w:w="4904" w:type="pct"/>
          <w:tcBorders>
            <w:left w:val="nil"/>
          </w:tcBorders>
          <w:shd w:val="clear" w:color="auto" w:fill="auto"/>
          <w:vAlign w:val="bottom"/>
        </w:tcPr>
        <w:p w14:paraId="0BD1B782" w14:textId="05155FBA" w:rsidR="00944127" w:rsidRDefault="00944127" w:rsidP="00944127">
          <w:pPr>
            <w:spacing w:after="40" w:line="240" w:lineRule="exact"/>
            <w:jc w:val="right"/>
            <w:rPr>
              <w:rFonts w:cs="Arial"/>
              <w:bCs/>
              <w:i/>
              <w:iCs/>
              <w:sz w:val="32"/>
              <w:szCs w:val="32"/>
            </w:rPr>
          </w:pPr>
          <w:r w:rsidRPr="00944127">
            <w:rPr>
              <w:i/>
              <w:iCs/>
              <w:noProof/>
            </w:rPr>
            <w:drawing>
              <wp:anchor distT="0" distB="0" distL="114300" distR="114300" simplePos="0" relativeHeight="251659264" behindDoc="0" locked="0" layoutInCell="1" allowOverlap="1" wp14:anchorId="52149ADC" wp14:editId="019318A3">
                <wp:simplePos x="0" y="0"/>
                <wp:positionH relativeFrom="column">
                  <wp:posOffset>-204470</wp:posOffset>
                </wp:positionH>
                <wp:positionV relativeFrom="paragraph">
                  <wp:posOffset>201295</wp:posOffset>
                </wp:positionV>
                <wp:extent cx="2457450" cy="644525"/>
                <wp:effectExtent l="0" t="0" r="0" b="3175"/>
                <wp:wrapNone/>
                <wp:docPr id="11" name="Picture 11" descr="C:\Users\Muaz\AppData\Local\Microsoft\Windows\Temporary Internet Files\Content.Outlook\YUKD4OUV\VC_black_outline (2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uaz\AppData\Local\Microsoft\Windows\Temporary Internet Files\Content.Outlook\YUKD4OUV\VC_black_outline (2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ACE45D" w14:textId="63BC489E" w:rsidR="00944127" w:rsidRDefault="00944127" w:rsidP="00944127">
          <w:pPr>
            <w:spacing w:after="40" w:line="240" w:lineRule="exact"/>
            <w:jc w:val="right"/>
            <w:rPr>
              <w:rFonts w:cs="Arial"/>
              <w:bCs/>
              <w:i/>
              <w:iCs/>
              <w:sz w:val="32"/>
              <w:szCs w:val="32"/>
            </w:rPr>
          </w:pPr>
        </w:p>
        <w:p w14:paraId="2601E157" w14:textId="0026A814" w:rsidR="0097281B" w:rsidRPr="00B97A86" w:rsidRDefault="00B97A86" w:rsidP="00944127">
          <w:pPr>
            <w:spacing w:after="40" w:line="240" w:lineRule="exact"/>
            <w:jc w:val="right"/>
            <w:rPr>
              <w:rFonts w:cs="Arial"/>
              <w:color w:val="595959" w:themeColor="text1" w:themeTint="A6"/>
              <w:sz w:val="17"/>
              <w:szCs w:val="17"/>
            </w:rPr>
          </w:pPr>
          <w:r w:rsidRPr="00944127">
            <w:rPr>
              <w:rFonts w:cs="Arial"/>
              <w:bCs/>
              <w:i/>
              <w:iCs/>
              <w:sz w:val="32"/>
              <w:szCs w:val="32"/>
            </w:rPr>
            <w:t>ITP</w:t>
          </w:r>
          <w:r w:rsidR="00944127" w:rsidRPr="00944127">
            <w:rPr>
              <w:rFonts w:cs="Arial"/>
              <w:bCs/>
              <w:i/>
              <w:iCs/>
              <w:sz w:val="32"/>
              <w:szCs w:val="32"/>
            </w:rPr>
            <w:t xml:space="preserve"> </w:t>
          </w:r>
          <w:r w:rsidRPr="00944127">
            <w:rPr>
              <w:rFonts w:cs="Arial"/>
              <w:bCs/>
              <w:i/>
              <w:iCs/>
              <w:sz w:val="32"/>
              <w:szCs w:val="32"/>
            </w:rPr>
            <w:t>00</w:t>
          </w:r>
          <w:r w:rsidR="00A15D9F">
            <w:rPr>
              <w:rFonts w:cs="Arial"/>
              <w:bCs/>
              <w:i/>
              <w:iCs/>
              <w:sz w:val="32"/>
              <w:szCs w:val="32"/>
            </w:rPr>
            <w:t>7</w:t>
          </w:r>
          <w:r w:rsidR="00A6377D">
            <w:rPr>
              <w:rFonts w:cs="Arial"/>
              <w:bCs/>
              <w:i/>
              <w:iCs/>
              <w:sz w:val="32"/>
              <w:szCs w:val="32"/>
            </w:rPr>
            <w:t xml:space="preserve"> </w:t>
          </w:r>
          <w:r w:rsidR="00423F4F" w:rsidRPr="00944127">
            <w:rPr>
              <w:rFonts w:cs="Arial"/>
              <w:bCs/>
              <w:i/>
              <w:iCs/>
              <w:sz w:val="32"/>
              <w:szCs w:val="32"/>
            </w:rPr>
            <w:t xml:space="preserve">– </w:t>
          </w:r>
          <w:r w:rsidR="00872ACD">
            <w:rPr>
              <w:rFonts w:cs="Arial"/>
              <w:bCs/>
              <w:i/>
              <w:iCs/>
              <w:sz w:val="32"/>
              <w:szCs w:val="32"/>
            </w:rPr>
            <w:t xml:space="preserve">Concrete </w:t>
          </w:r>
          <w:r w:rsidR="00A15D9F">
            <w:rPr>
              <w:rFonts w:cs="Arial"/>
              <w:bCs/>
              <w:i/>
              <w:iCs/>
              <w:sz w:val="32"/>
              <w:szCs w:val="32"/>
            </w:rPr>
            <w:t>Column</w:t>
          </w:r>
          <w:r w:rsidR="00D512C1">
            <w:rPr>
              <w:rFonts w:cs="Arial"/>
              <w:bCs/>
              <w:i/>
              <w:iCs/>
              <w:sz w:val="32"/>
              <w:szCs w:val="32"/>
            </w:rPr>
            <w:t xml:space="preserve"> </w:t>
          </w:r>
        </w:p>
      </w:tc>
    </w:tr>
  </w:tbl>
  <w:p w14:paraId="6591FE93" w14:textId="586EDF7A" w:rsidR="00B97A86" w:rsidRPr="00621623" w:rsidRDefault="00B97A86" w:rsidP="00B97A86">
    <w:pPr>
      <w:pStyle w:val="Header"/>
      <w:jc w:val="left"/>
      <w:rPr>
        <w:rFonts w:ascii="Arial" w:hAnsi="Arial" w:cs="Arial"/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36pt" o:bullet="t">
        <v:imagedata r:id="rId1" o:title="Important - Rule"/>
      </v:shape>
    </w:pict>
  </w:numPicBullet>
  <w:numPicBullet w:numPicBulletId="1">
    <w:pict>
      <v:shape id="_x0000_i1027" type="#_x0000_t75" style="width:28.5pt;height:21pt" o:bullet="t">
        <v:imagedata r:id="rId2" o:title="Note"/>
      </v:shape>
    </w:pict>
  </w:numPicBullet>
  <w:numPicBullet w:numPicBulletId="2">
    <w:pict>
      <v:shape id="_x0000_i1028" type="#_x0000_t75" style="width:150.75pt;height:36pt" o:bullet="t">
        <v:imagedata r:id="rId3" o:title="untitled"/>
      </v:shape>
    </w:pict>
  </w:numPicBullet>
  <w:abstractNum w:abstractNumId="0" w15:restartNumberingAfterBreak="0">
    <w:nsid w:val="00F42C27"/>
    <w:multiLevelType w:val="multilevel"/>
    <w:tmpl w:val="5C9EA542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01FB28C5"/>
    <w:multiLevelType w:val="multilevel"/>
    <w:tmpl w:val="11C64328"/>
    <w:styleLink w:val="ListParagraph"/>
    <w:lvl w:ilvl="0">
      <w:start w:val="1"/>
      <w:numFmt w:val="none"/>
      <w:suff w:val="nothing"/>
      <w:lvlText w:val=""/>
      <w:lvlJc w:val="left"/>
      <w:pPr>
        <w:ind w:left="284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suff w:val="nothing"/>
      <w:lvlText w:val=""/>
      <w:lvlJc w:val="left"/>
      <w:pPr>
        <w:ind w:left="567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suff w:val="nothing"/>
      <w:lvlText w:val=""/>
      <w:lvlJc w:val="left"/>
      <w:pPr>
        <w:ind w:left="851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123"/>
        </w:tabs>
        <w:ind w:left="2552" w:firstLine="0"/>
      </w:pPr>
      <w:rPr>
        <w:rFonts w:hint="default"/>
      </w:rPr>
    </w:lvl>
  </w:abstractNum>
  <w:abstractNum w:abstractNumId="2" w15:restartNumberingAfterBreak="0">
    <w:nsid w:val="07284AE9"/>
    <w:multiLevelType w:val="multilevel"/>
    <w:tmpl w:val="900A6B28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color w:val="auto"/>
        <w:sz w:val="22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567"/>
        </w:tabs>
        <w:ind w:left="568" w:hanging="284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851"/>
        </w:tabs>
        <w:ind w:left="852" w:hanging="284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134"/>
        </w:tabs>
        <w:ind w:left="1136" w:hanging="284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1418"/>
        </w:tabs>
        <w:ind w:left="1420" w:hanging="284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pStyle w:val="ListAlpha6"/>
      <w:lvlText w:val="%6."/>
      <w:lvlJc w:val="left"/>
      <w:pPr>
        <w:tabs>
          <w:tab w:val="num" w:pos="1701"/>
        </w:tabs>
        <w:ind w:left="1701" w:hanging="281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none"/>
      <w:lvlText w:val=""/>
      <w:lvlJc w:val="left"/>
      <w:pPr>
        <w:tabs>
          <w:tab w:val="num" w:pos="4823"/>
        </w:tabs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7"/>
        </w:tabs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391"/>
        </w:tabs>
        <w:ind w:left="2556" w:hanging="284"/>
      </w:pPr>
      <w:rPr>
        <w:rFonts w:hint="default"/>
      </w:rPr>
    </w:lvl>
  </w:abstractNum>
  <w:abstractNum w:abstractNumId="3" w15:restartNumberingAfterBreak="0">
    <w:nsid w:val="09400F3D"/>
    <w:multiLevelType w:val="hybridMultilevel"/>
    <w:tmpl w:val="7350574E"/>
    <w:lvl w:ilvl="0" w:tplc="E0743DFE">
      <w:start w:val="1"/>
      <w:numFmt w:val="bullet"/>
      <w:pStyle w:val="Note"/>
      <w:lvlText w:val=""/>
      <w:lvlPicBulletId w:val="1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A0352D9"/>
    <w:multiLevelType w:val="multilevel"/>
    <w:tmpl w:val="5C9EA542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0CCD4DAA"/>
    <w:multiLevelType w:val="multilevel"/>
    <w:tmpl w:val="624681D2"/>
    <w:styleLink w:val="ListTableBullet"/>
    <w:lvl w:ilvl="0">
      <w:start w:val="1"/>
      <w:numFmt w:val="bullet"/>
      <w:pStyle w:val="Table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pStyle w:val="TableBullet2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cs="Times New Roman" w:hint="default"/>
        <w:color w:val="auto"/>
        <w:sz w:val="22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6" w15:restartNumberingAfterBreak="0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741D40"/>
    <w:multiLevelType w:val="multilevel"/>
    <w:tmpl w:val="260E3654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567"/>
        </w:tabs>
        <w:ind w:left="568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851"/>
        </w:tabs>
        <w:ind w:left="852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134"/>
        </w:tabs>
        <w:ind w:left="1136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1418"/>
        </w:tabs>
        <w:ind w:left="1420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1701"/>
        </w:tabs>
        <w:ind w:left="1701" w:hanging="281"/>
      </w:pPr>
      <w:rPr>
        <w:rFonts w:asciiTheme="minorHAnsi" w:hAnsiTheme="minorHAnsi" w:hint="default"/>
        <w:b w:val="0"/>
        <w:i w:val="0"/>
        <w:color w:val="auto"/>
        <w:sz w:val="22"/>
      </w:rPr>
    </w:lvl>
    <w:lvl w:ilvl="6">
      <w:start w:val="1"/>
      <w:numFmt w:val="none"/>
      <w:suff w:val="nothing"/>
      <w:lvlText w:val="%7"/>
      <w:lvlJc w:val="left"/>
      <w:pPr>
        <w:ind w:left="1988" w:hanging="284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2272" w:hanging="284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2556" w:hanging="284"/>
      </w:pPr>
      <w:rPr>
        <w:rFonts w:hint="default"/>
        <w:color w:val="E1001A"/>
      </w:rPr>
    </w:lvl>
  </w:abstractNum>
  <w:abstractNum w:abstractNumId="8" w15:restartNumberingAfterBreak="0">
    <w:nsid w:val="3470599F"/>
    <w:multiLevelType w:val="hybridMultilevel"/>
    <w:tmpl w:val="172A1770"/>
    <w:lvl w:ilvl="0" w:tplc="A1B420FC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53912ED"/>
    <w:multiLevelType w:val="multilevel"/>
    <w:tmpl w:val="7228EA06"/>
    <w:styleLink w:val="ListBullet"/>
    <w:lvl w:ilvl="0">
      <w:start w:val="1"/>
      <w:numFmt w:val="bullet"/>
      <w:pStyle w:val="ListBullet0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auto"/>
        <w:sz w:val="22"/>
        <w:szCs w:val="20"/>
      </w:rPr>
    </w:lvl>
    <w:lvl w:ilvl="1">
      <w:start w:val="1"/>
      <w:numFmt w:val="bullet"/>
      <w:pStyle w:val="ListBullet2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2">
      <w:start w:val="1"/>
      <w:numFmt w:val="bullet"/>
      <w:pStyle w:val="ListBullet3"/>
      <w:lvlText w:val="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  <w:sz w:val="22"/>
      </w:rPr>
    </w:lvl>
    <w:lvl w:ilvl="3">
      <w:start w:val="1"/>
      <w:numFmt w:val="bullet"/>
      <w:pStyle w:val="ListBullet4"/>
      <w:lvlText w:val="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bullet"/>
      <w:pStyle w:val="ListBullet5"/>
      <w:lvlText w:val="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  <w:sz w:val="22"/>
      </w:rPr>
    </w:lvl>
    <w:lvl w:ilvl="5">
      <w:start w:val="1"/>
      <w:numFmt w:val="bullet"/>
      <w:pStyle w:val="ListBullet6"/>
      <w:lvlText w:val="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0071FAE"/>
    <w:multiLevelType w:val="multilevel"/>
    <w:tmpl w:val="352C4760"/>
    <w:styleLink w:val="ListNumberedHeadings"/>
    <w:lvl w:ilvl="0">
      <w:start w:val="1"/>
      <w:numFmt w:val="decimal"/>
      <w:pStyle w:val="AltHeading1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</w:rPr>
    </w:lvl>
    <w:lvl w:ilvl="1">
      <w:start w:val="1"/>
      <w:numFmt w:val="decimal"/>
      <w:pStyle w:val="AltHeading2"/>
      <w:lvlText w:val="%1.%2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AltHeading3"/>
      <w:lvlText w:val="%1.%2.%3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color w:val="auto"/>
      </w:rPr>
    </w:lvl>
    <w:lvl w:ilvl="3">
      <w:start w:val="1"/>
      <w:numFmt w:val="decimal"/>
      <w:pStyle w:val="AltHeading4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22"/>
      </w:rPr>
    </w:lvl>
    <w:lvl w:ilvl="4">
      <w:start w:val="1"/>
      <w:numFmt w:val="decimal"/>
      <w:pStyle w:val="AltHeading5"/>
      <w:lvlText w:val="%1.%2.%3.%4.%5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b/>
        <w:color w:val="1F497D" w:themeColor="text2"/>
        <w:sz w:val="22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E503F2"/>
    <w:multiLevelType w:val="hybridMultilevel"/>
    <w:tmpl w:val="33DE41B4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72142"/>
    <w:multiLevelType w:val="multilevel"/>
    <w:tmpl w:val="5972CEC0"/>
    <w:styleLink w:val="ListAppendix"/>
    <w:lvl w:ilvl="0">
      <w:start w:val="1"/>
      <w:numFmt w:val="upperLetter"/>
      <w:lvlRestart w:val="0"/>
      <w:pStyle w:val="AppendixH1"/>
      <w:lvlText w:val="Appendix %1: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color w:val="auto"/>
        <w:sz w:val="32"/>
        <w:szCs w:val="32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  <w:color w:val="76787B"/>
      </w:rPr>
    </w:lvl>
    <w:lvl w:ilvl="4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  <w:sz w:val="18"/>
      </w:rPr>
    </w:lvl>
    <w:lvl w:ilvl="7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</w:abstractNum>
  <w:abstractNum w:abstractNumId="14" w15:restartNumberingAfterBreak="0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6F275E"/>
    <w:multiLevelType w:val="hybridMultilevel"/>
    <w:tmpl w:val="B6A45F18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E81440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8A496A"/>
    <w:multiLevelType w:val="multilevel"/>
    <w:tmpl w:val="624681D2"/>
    <w:numStyleLink w:val="ListTableBullet"/>
  </w:abstractNum>
  <w:abstractNum w:abstractNumId="17" w15:restartNumberingAfterBreak="0">
    <w:nsid w:val="54161855"/>
    <w:multiLevelType w:val="hybridMultilevel"/>
    <w:tmpl w:val="D766E5D2"/>
    <w:lvl w:ilvl="0" w:tplc="2C204A36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8" w15:restartNumberingAfterBreak="0">
    <w:nsid w:val="54CE37E7"/>
    <w:multiLevelType w:val="multilevel"/>
    <w:tmpl w:val="BDFC207A"/>
    <w:numStyleLink w:val="ListTableNumber"/>
  </w:abstractNum>
  <w:abstractNum w:abstractNumId="19" w15:restartNumberingAfterBreak="0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A49E1"/>
    <w:multiLevelType w:val="multilevel"/>
    <w:tmpl w:val="352C4760"/>
    <w:numStyleLink w:val="ListNumberedHeadings"/>
  </w:abstractNum>
  <w:abstractNum w:abstractNumId="21" w15:restartNumberingAfterBreak="0">
    <w:nsid w:val="626E5373"/>
    <w:multiLevelType w:val="multilevel"/>
    <w:tmpl w:val="BDFC207A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b w:val="0"/>
        <w:i w:val="0"/>
        <w:color w:val="auto"/>
        <w:sz w:val="22"/>
        <w:szCs w:val="2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567"/>
        </w:tabs>
        <w:ind w:left="567" w:hanging="283"/>
      </w:pPr>
      <w:rPr>
        <w:rFonts w:asciiTheme="minorHAnsi" w:hAnsiTheme="minorHAnsi" w:hint="default"/>
        <w:b w:val="0"/>
        <w:i w:val="0"/>
        <w:color w:val="auto"/>
        <w:sz w:val="22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F6D69C7"/>
    <w:multiLevelType w:val="multilevel"/>
    <w:tmpl w:val="352C4760"/>
    <w:numStyleLink w:val="ListNumberedHeadings"/>
  </w:abstractNum>
  <w:abstractNum w:abstractNumId="23" w15:restartNumberingAfterBreak="0">
    <w:nsid w:val="7139706E"/>
    <w:multiLevelType w:val="multilevel"/>
    <w:tmpl w:val="11C64328"/>
    <w:numStyleLink w:val="ListParagraph"/>
  </w:abstractNum>
  <w:abstractNum w:abstractNumId="24" w15:restartNumberingAfterBreak="0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322971399">
    <w:abstractNumId w:val="19"/>
  </w:num>
  <w:num w:numId="2" w16cid:durableId="1520463744">
    <w:abstractNumId w:val="12"/>
  </w:num>
  <w:num w:numId="3" w16cid:durableId="314257708">
    <w:abstractNumId w:val="6"/>
  </w:num>
  <w:num w:numId="4" w16cid:durableId="1733305598">
    <w:abstractNumId w:val="15"/>
  </w:num>
  <w:num w:numId="5" w16cid:durableId="173615740">
    <w:abstractNumId w:val="24"/>
  </w:num>
  <w:num w:numId="6" w16cid:durableId="18951959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53625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1730719">
    <w:abstractNumId w:val="0"/>
  </w:num>
  <w:num w:numId="9" w16cid:durableId="2072653339">
    <w:abstractNumId w:val="10"/>
  </w:num>
  <w:num w:numId="10" w16cid:durableId="704209146">
    <w:abstractNumId w:val="1"/>
  </w:num>
  <w:num w:numId="11" w16cid:durableId="1192960398">
    <w:abstractNumId w:val="23"/>
  </w:num>
  <w:num w:numId="12" w16cid:durableId="1404450128">
    <w:abstractNumId w:val="22"/>
  </w:num>
  <w:num w:numId="13" w16cid:durableId="1327856532">
    <w:abstractNumId w:val="13"/>
  </w:num>
  <w:num w:numId="14" w16cid:durableId="1851484134">
    <w:abstractNumId w:val="2"/>
  </w:num>
  <w:num w:numId="15" w16cid:durableId="269247111">
    <w:abstractNumId w:val="9"/>
  </w:num>
  <w:num w:numId="16" w16cid:durableId="2079281163">
    <w:abstractNumId w:val="7"/>
  </w:num>
  <w:num w:numId="17" w16cid:durableId="1766654585">
    <w:abstractNumId w:val="5"/>
  </w:num>
  <w:num w:numId="18" w16cid:durableId="140078334">
    <w:abstractNumId w:val="21"/>
  </w:num>
  <w:num w:numId="19" w16cid:durableId="1477722531">
    <w:abstractNumId w:val="16"/>
  </w:num>
  <w:num w:numId="20" w16cid:durableId="454757662">
    <w:abstractNumId w:val="18"/>
  </w:num>
  <w:num w:numId="21" w16cid:durableId="84571760">
    <w:abstractNumId w:val="20"/>
  </w:num>
  <w:num w:numId="22" w16cid:durableId="361908234">
    <w:abstractNumId w:val="11"/>
  </w:num>
  <w:num w:numId="23" w16cid:durableId="641420704">
    <w:abstractNumId w:val="14"/>
  </w:num>
  <w:num w:numId="24" w16cid:durableId="916355642">
    <w:abstractNumId w:val="8"/>
  </w:num>
  <w:num w:numId="25" w16cid:durableId="1278872418">
    <w:abstractNumId w:val="3"/>
  </w:num>
  <w:num w:numId="26" w16cid:durableId="2106730283">
    <w:abstractNumId w:val="17"/>
  </w:num>
  <w:num w:numId="27" w16cid:durableId="178299444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2"/>
  <w:characterSpacingControl w:val="doNotCompress"/>
  <w:hdrShapeDefaults>
    <o:shapedefaults v:ext="edit" spidmax="3073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62"/>
    <w:rsid w:val="0000120F"/>
    <w:rsid w:val="00001C17"/>
    <w:rsid w:val="00001CF1"/>
    <w:rsid w:val="0000210A"/>
    <w:rsid w:val="000031F0"/>
    <w:rsid w:val="00003842"/>
    <w:rsid w:val="00003D59"/>
    <w:rsid w:val="000046FB"/>
    <w:rsid w:val="0000492C"/>
    <w:rsid w:val="00005005"/>
    <w:rsid w:val="0000546C"/>
    <w:rsid w:val="000058DE"/>
    <w:rsid w:val="00006B2A"/>
    <w:rsid w:val="000111E5"/>
    <w:rsid w:val="00013AFD"/>
    <w:rsid w:val="00014937"/>
    <w:rsid w:val="00015319"/>
    <w:rsid w:val="000166A4"/>
    <w:rsid w:val="00016D60"/>
    <w:rsid w:val="0001710E"/>
    <w:rsid w:val="000173DD"/>
    <w:rsid w:val="00020DD0"/>
    <w:rsid w:val="00021A59"/>
    <w:rsid w:val="00022B09"/>
    <w:rsid w:val="00024EAE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42AF9"/>
    <w:rsid w:val="00042F6F"/>
    <w:rsid w:val="00043326"/>
    <w:rsid w:val="00043346"/>
    <w:rsid w:val="0004392D"/>
    <w:rsid w:val="00043ADA"/>
    <w:rsid w:val="00044B8D"/>
    <w:rsid w:val="00044F65"/>
    <w:rsid w:val="00046B81"/>
    <w:rsid w:val="000478C8"/>
    <w:rsid w:val="000501AE"/>
    <w:rsid w:val="00050B21"/>
    <w:rsid w:val="0005146A"/>
    <w:rsid w:val="00052A5F"/>
    <w:rsid w:val="00053978"/>
    <w:rsid w:val="000547DB"/>
    <w:rsid w:val="000549B5"/>
    <w:rsid w:val="00054D1B"/>
    <w:rsid w:val="0005653B"/>
    <w:rsid w:val="00057993"/>
    <w:rsid w:val="00057FE7"/>
    <w:rsid w:val="000611B5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431E"/>
    <w:rsid w:val="00076036"/>
    <w:rsid w:val="0007643F"/>
    <w:rsid w:val="000819F6"/>
    <w:rsid w:val="00082D8D"/>
    <w:rsid w:val="00083758"/>
    <w:rsid w:val="00084ED3"/>
    <w:rsid w:val="00086766"/>
    <w:rsid w:val="0009096F"/>
    <w:rsid w:val="00090EF5"/>
    <w:rsid w:val="00091183"/>
    <w:rsid w:val="00091673"/>
    <w:rsid w:val="00095609"/>
    <w:rsid w:val="00095BE0"/>
    <w:rsid w:val="0009774E"/>
    <w:rsid w:val="000A0E4D"/>
    <w:rsid w:val="000A178A"/>
    <w:rsid w:val="000A1903"/>
    <w:rsid w:val="000A1983"/>
    <w:rsid w:val="000A3712"/>
    <w:rsid w:val="000A37D3"/>
    <w:rsid w:val="000A3E61"/>
    <w:rsid w:val="000A3FE6"/>
    <w:rsid w:val="000A419A"/>
    <w:rsid w:val="000A42C7"/>
    <w:rsid w:val="000A4B9C"/>
    <w:rsid w:val="000A4DEF"/>
    <w:rsid w:val="000A52DB"/>
    <w:rsid w:val="000A5B08"/>
    <w:rsid w:val="000A6A5E"/>
    <w:rsid w:val="000A6A77"/>
    <w:rsid w:val="000A7BDF"/>
    <w:rsid w:val="000B036B"/>
    <w:rsid w:val="000B293E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4F9A"/>
    <w:rsid w:val="000C53E4"/>
    <w:rsid w:val="000C5BE4"/>
    <w:rsid w:val="000C5EE7"/>
    <w:rsid w:val="000C68D9"/>
    <w:rsid w:val="000C6CF7"/>
    <w:rsid w:val="000C7777"/>
    <w:rsid w:val="000D0404"/>
    <w:rsid w:val="000D04D0"/>
    <w:rsid w:val="000D18F3"/>
    <w:rsid w:val="000D4CA5"/>
    <w:rsid w:val="000D590A"/>
    <w:rsid w:val="000D7275"/>
    <w:rsid w:val="000E053D"/>
    <w:rsid w:val="000E082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36D5"/>
    <w:rsid w:val="000F3A1A"/>
    <w:rsid w:val="000F3AB3"/>
    <w:rsid w:val="000F3D4F"/>
    <w:rsid w:val="000F3D6E"/>
    <w:rsid w:val="000F3E8A"/>
    <w:rsid w:val="000F5930"/>
    <w:rsid w:val="000F607E"/>
    <w:rsid w:val="000F7271"/>
    <w:rsid w:val="000F7691"/>
    <w:rsid w:val="000F7B08"/>
    <w:rsid w:val="00101805"/>
    <w:rsid w:val="001026A9"/>
    <w:rsid w:val="0010488B"/>
    <w:rsid w:val="001051D8"/>
    <w:rsid w:val="001053EC"/>
    <w:rsid w:val="001056C4"/>
    <w:rsid w:val="00107979"/>
    <w:rsid w:val="0011000F"/>
    <w:rsid w:val="00110B75"/>
    <w:rsid w:val="00110DA5"/>
    <w:rsid w:val="001122FC"/>
    <w:rsid w:val="00114FB6"/>
    <w:rsid w:val="0011538A"/>
    <w:rsid w:val="0011557F"/>
    <w:rsid w:val="001168A1"/>
    <w:rsid w:val="00117502"/>
    <w:rsid w:val="001208F1"/>
    <w:rsid w:val="00121406"/>
    <w:rsid w:val="00121927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401B2"/>
    <w:rsid w:val="00140797"/>
    <w:rsid w:val="001410C0"/>
    <w:rsid w:val="00141A3F"/>
    <w:rsid w:val="00143014"/>
    <w:rsid w:val="00144233"/>
    <w:rsid w:val="001446B1"/>
    <w:rsid w:val="00145962"/>
    <w:rsid w:val="00146046"/>
    <w:rsid w:val="001469B2"/>
    <w:rsid w:val="001479A3"/>
    <w:rsid w:val="00147B31"/>
    <w:rsid w:val="001506E1"/>
    <w:rsid w:val="00151423"/>
    <w:rsid w:val="001524DC"/>
    <w:rsid w:val="001532C5"/>
    <w:rsid w:val="001534F7"/>
    <w:rsid w:val="001564C1"/>
    <w:rsid w:val="001567BB"/>
    <w:rsid w:val="001575DF"/>
    <w:rsid w:val="001601E1"/>
    <w:rsid w:val="0016071F"/>
    <w:rsid w:val="00160D3C"/>
    <w:rsid w:val="001636DA"/>
    <w:rsid w:val="00163CAE"/>
    <w:rsid w:val="00165CE8"/>
    <w:rsid w:val="001662B3"/>
    <w:rsid w:val="00170375"/>
    <w:rsid w:val="00171867"/>
    <w:rsid w:val="00173088"/>
    <w:rsid w:val="0017323D"/>
    <w:rsid w:val="00173CE0"/>
    <w:rsid w:val="00174765"/>
    <w:rsid w:val="0017568A"/>
    <w:rsid w:val="001762B0"/>
    <w:rsid w:val="0018065E"/>
    <w:rsid w:val="00181AA1"/>
    <w:rsid w:val="0018240A"/>
    <w:rsid w:val="00182E11"/>
    <w:rsid w:val="001836F1"/>
    <w:rsid w:val="00183D89"/>
    <w:rsid w:val="00183FE6"/>
    <w:rsid w:val="001853FF"/>
    <w:rsid w:val="00185E6F"/>
    <w:rsid w:val="0018656F"/>
    <w:rsid w:val="00186B60"/>
    <w:rsid w:val="00190575"/>
    <w:rsid w:val="00190A9A"/>
    <w:rsid w:val="001915AB"/>
    <w:rsid w:val="00191923"/>
    <w:rsid w:val="001926F3"/>
    <w:rsid w:val="00193464"/>
    <w:rsid w:val="00193F87"/>
    <w:rsid w:val="001948C6"/>
    <w:rsid w:val="0019499B"/>
    <w:rsid w:val="00195803"/>
    <w:rsid w:val="00195D69"/>
    <w:rsid w:val="0019645B"/>
    <w:rsid w:val="001A1CD8"/>
    <w:rsid w:val="001A3A33"/>
    <w:rsid w:val="001A4225"/>
    <w:rsid w:val="001A4A52"/>
    <w:rsid w:val="001A4EBF"/>
    <w:rsid w:val="001A5E94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5CAE"/>
    <w:rsid w:val="001C7655"/>
    <w:rsid w:val="001C7EA1"/>
    <w:rsid w:val="001D0152"/>
    <w:rsid w:val="001D0409"/>
    <w:rsid w:val="001D0493"/>
    <w:rsid w:val="001D0821"/>
    <w:rsid w:val="001D1C54"/>
    <w:rsid w:val="001D2949"/>
    <w:rsid w:val="001D3C0B"/>
    <w:rsid w:val="001D4FB4"/>
    <w:rsid w:val="001D5ECB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688E"/>
    <w:rsid w:val="001E7EC5"/>
    <w:rsid w:val="001F0C18"/>
    <w:rsid w:val="001F1FFE"/>
    <w:rsid w:val="001F21C2"/>
    <w:rsid w:val="001F32F5"/>
    <w:rsid w:val="001F392C"/>
    <w:rsid w:val="001F3CB5"/>
    <w:rsid w:val="001F49FD"/>
    <w:rsid w:val="001F4A6D"/>
    <w:rsid w:val="001F4B6D"/>
    <w:rsid w:val="001F50A6"/>
    <w:rsid w:val="001F54D3"/>
    <w:rsid w:val="001F71DD"/>
    <w:rsid w:val="001F7EE5"/>
    <w:rsid w:val="0020063F"/>
    <w:rsid w:val="002029A7"/>
    <w:rsid w:val="00202D0B"/>
    <w:rsid w:val="002051C8"/>
    <w:rsid w:val="00206DB3"/>
    <w:rsid w:val="002074F7"/>
    <w:rsid w:val="00207735"/>
    <w:rsid w:val="00207760"/>
    <w:rsid w:val="002100A3"/>
    <w:rsid w:val="00210ACA"/>
    <w:rsid w:val="002116FB"/>
    <w:rsid w:val="0021362B"/>
    <w:rsid w:val="002144BC"/>
    <w:rsid w:val="00215772"/>
    <w:rsid w:val="00216511"/>
    <w:rsid w:val="00216E35"/>
    <w:rsid w:val="00217445"/>
    <w:rsid w:val="002179A9"/>
    <w:rsid w:val="00217A21"/>
    <w:rsid w:val="00217B98"/>
    <w:rsid w:val="00217E70"/>
    <w:rsid w:val="002238F9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7D7D"/>
    <w:rsid w:val="002403B1"/>
    <w:rsid w:val="00241861"/>
    <w:rsid w:val="002420AF"/>
    <w:rsid w:val="00243D41"/>
    <w:rsid w:val="00243DBB"/>
    <w:rsid w:val="002443F5"/>
    <w:rsid w:val="002451B7"/>
    <w:rsid w:val="0024651C"/>
    <w:rsid w:val="00251034"/>
    <w:rsid w:val="002516EB"/>
    <w:rsid w:val="0025265B"/>
    <w:rsid w:val="00253AEF"/>
    <w:rsid w:val="00253B4E"/>
    <w:rsid w:val="00253CA5"/>
    <w:rsid w:val="002540BF"/>
    <w:rsid w:val="002543BC"/>
    <w:rsid w:val="00254496"/>
    <w:rsid w:val="00255095"/>
    <w:rsid w:val="00255955"/>
    <w:rsid w:val="00256CBA"/>
    <w:rsid w:val="002604C6"/>
    <w:rsid w:val="00261508"/>
    <w:rsid w:val="00261AF0"/>
    <w:rsid w:val="002624E4"/>
    <w:rsid w:val="00262613"/>
    <w:rsid w:val="002633B2"/>
    <w:rsid w:val="00264722"/>
    <w:rsid w:val="002649C9"/>
    <w:rsid w:val="0026624B"/>
    <w:rsid w:val="00266CC6"/>
    <w:rsid w:val="00267E67"/>
    <w:rsid w:val="00272416"/>
    <w:rsid w:val="00272E7E"/>
    <w:rsid w:val="00272EA0"/>
    <w:rsid w:val="0027309A"/>
    <w:rsid w:val="00273E86"/>
    <w:rsid w:val="00274E8F"/>
    <w:rsid w:val="00274FCD"/>
    <w:rsid w:val="00275376"/>
    <w:rsid w:val="002769E8"/>
    <w:rsid w:val="002817CB"/>
    <w:rsid w:val="0028197B"/>
    <w:rsid w:val="00281D26"/>
    <w:rsid w:val="00281F1B"/>
    <w:rsid w:val="00284D46"/>
    <w:rsid w:val="0028583D"/>
    <w:rsid w:val="00286BAE"/>
    <w:rsid w:val="00287DD1"/>
    <w:rsid w:val="00287FEE"/>
    <w:rsid w:val="0029041A"/>
    <w:rsid w:val="00290D8A"/>
    <w:rsid w:val="00293706"/>
    <w:rsid w:val="002942C7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134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9E4"/>
    <w:rsid w:val="002D5D85"/>
    <w:rsid w:val="002D5E17"/>
    <w:rsid w:val="002D5FC3"/>
    <w:rsid w:val="002D697F"/>
    <w:rsid w:val="002D6DD8"/>
    <w:rsid w:val="002D6E33"/>
    <w:rsid w:val="002D728A"/>
    <w:rsid w:val="002D747F"/>
    <w:rsid w:val="002D7998"/>
    <w:rsid w:val="002D7A04"/>
    <w:rsid w:val="002E0154"/>
    <w:rsid w:val="002E0403"/>
    <w:rsid w:val="002E09A5"/>
    <w:rsid w:val="002E0B8A"/>
    <w:rsid w:val="002E2137"/>
    <w:rsid w:val="002E28E3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2DF0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32759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612"/>
    <w:rsid w:val="00344BE7"/>
    <w:rsid w:val="00344CF8"/>
    <w:rsid w:val="00344DB2"/>
    <w:rsid w:val="0035184A"/>
    <w:rsid w:val="00351C5F"/>
    <w:rsid w:val="00352BF3"/>
    <w:rsid w:val="003534C1"/>
    <w:rsid w:val="00354076"/>
    <w:rsid w:val="00354BE9"/>
    <w:rsid w:val="00355B06"/>
    <w:rsid w:val="00355E8A"/>
    <w:rsid w:val="00356707"/>
    <w:rsid w:val="00356C2D"/>
    <w:rsid w:val="003574F0"/>
    <w:rsid w:val="003603F6"/>
    <w:rsid w:val="00362164"/>
    <w:rsid w:val="00362AED"/>
    <w:rsid w:val="0036324E"/>
    <w:rsid w:val="00363CA7"/>
    <w:rsid w:val="00364D9A"/>
    <w:rsid w:val="00365CB8"/>
    <w:rsid w:val="00366D10"/>
    <w:rsid w:val="00367E58"/>
    <w:rsid w:val="00370FCC"/>
    <w:rsid w:val="003726D9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758A"/>
    <w:rsid w:val="00397970"/>
    <w:rsid w:val="003A018D"/>
    <w:rsid w:val="003A0419"/>
    <w:rsid w:val="003A073C"/>
    <w:rsid w:val="003A1520"/>
    <w:rsid w:val="003A3ED6"/>
    <w:rsid w:val="003A533E"/>
    <w:rsid w:val="003A6CC5"/>
    <w:rsid w:val="003A7742"/>
    <w:rsid w:val="003B1037"/>
    <w:rsid w:val="003B151C"/>
    <w:rsid w:val="003B3DF3"/>
    <w:rsid w:val="003B4D9B"/>
    <w:rsid w:val="003B6168"/>
    <w:rsid w:val="003C0E23"/>
    <w:rsid w:val="003C10BF"/>
    <w:rsid w:val="003C1488"/>
    <w:rsid w:val="003C36A6"/>
    <w:rsid w:val="003C4356"/>
    <w:rsid w:val="003C5906"/>
    <w:rsid w:val="003C6C3F"/>
    <w:rsid w:val="003C6FF8"/>
    <w:rsid w:val="003D064B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E3321"/>
    <w:rsid w:val="003E3BDD"/>
    <w:rsid w:val="003E400F"/>
    <w:rsid w:val="003E4416"/>
    <w:rsid w:val="003E5CBF"/>
    <w:rsid w:val="003E7689"/>
    <w:rsid w:val="003E7ED8"/>
    <w:rsid w:val="003E7F83"/>
    <w:rsid w:val="003F00A3"/>
    <w:rsid w:val="003F0F0C"/>
    <w:rsid w:val="003F12E7"/>
    <w:rsid w:val="003F2B9A"/>
    <w:rsid w:val="003F3B90"/>
    <w:rsid w:val="003F3F06"/>
    <w:rsid w:val="003F3FE0"/>
    <w:rsid w:val="003F683A"/>
    <w:rsid w:val="003F6F09"/>
    <w:rsid w:val="003F7D5F"/>
    <w:rsid w:val="00400F5F"/>
    <w:rsid w:val="00402D20"/>
    <w:rsid w:val="00402D92"/>
    <w:rsid w:val="00404B9F"/>
    <w:rsid w:val="00405631"/>
    <w:rsid w:val="004058AF"/>
    <w:rsid w:val="00405983"/>
    <w:rsid w:val="004067CF"/>
    <w:rsid w:val="00406F14"/>
    <w:rsid w:val="00412A72"/>
    <w:rsid w:val="004153E0"/>
    <w:rsid w:val="00416D88"/>
    <w:rsid w:val="00420691"/>
    <w:rsid w:val="0042291C"/>
    <w:rsid w:val="0042370D"/>
    <w:rsid w:val="00423F4F"/>
    <w:rsid w:val="00424F21"/>
    <w:rsid w:val="004253EF"/>
    <w:rsid w:val="00425C8B"/>
    <w:rsid w:val="00426E83"/>
    <w:rsid w:val="004275C1"/>
    <w:rsid w:val="00427639"/>
    <w:rsid w:val="00427FAC"/>
    <w:rsid w:val="00427FAD"/>
    <w:rsid w:val="00430189"/>
    <w:rsid w:val="004308A0"/>
    <w:rsid w:val="00431827"/>
    <w:rsid w:val="00432253"/>
    <w:rsid w:val="004330D5"/>
    <w:rsid w:val="004333BB"/>
    <w:rsid w:val="0043457E"/>
    <w:rsid w:val="0043628F"/>
    <w:rsid w:val="00437D6B"/>
    <w:rsid w:val="0044111C"/>
    <w:rsid w:val="00441481"/>
    <w:rsid w:val="00442368"/>
    <w:rsid w:val="0044360F"/>
    <w:rsid w:val="00444020"/>
    <w:rsid w:val="00445A81"/>
    <w:rsid w:val="00445BBD"/>
    <w:rsid w:val="00445C78"/>
    <w:rsid w:val="00446063"/>
    <w:rsid w:val="00446422"/>
    <w:rsid w:val="004473C2"/>
    <w:rsid w:val="00450146"/>
    <w:rsid w:val="0045150D"/>
    <w:rsid w:val="00451876"/>
    <w:rsid w:val="00452AEF"/>
    <w:rsid w:val="00452EB8"/>
    <w:rsid w:val="00453844"/>
    <w:rsid w:val="0045387E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808"/>
    <w:rsid w:val="00471E9D"/>
    <w:rsid w:val="00471FE1"/>
    <w:rsid w:val="00473521"/>
    <w:rsid w:val="00474657"/>
    <w:rsid w:val="00474A2D"/>
    <w:rsid w:val="00474EC6"/>
    <w:rsid w:val="0047577F"/>
    <w:rsid w:val="00475B39"/>
    <w:rsid w:val="00475EE8"/>
    <w:rsid w:val="00476958"/>
    <w:rsid w:val="0048015F"/>
    <w:rsid w:val="0048051F"/>
    <w:rsid w:val="00482A2D"/>
    <w:rsid w:val="004834B3"/>
    <w:rsid w:val="004845A8"/>
    <w:rsid w:val="00484AB3"/>
    <w:rsid w:val="00485396"/>
    <w:rsid w:val="00485648"/>
    <w:rsid w:val="0048564E"/>
    <w:rsid w:val="00485B5D"/>
    <w:rsid w:val="0048676B"/>
    <w:rsid w:val="0048789C"/>
    <w:rsid w:val="0048799C"/>
    <w:rsid w:val="0049003B"/>
    <w:rsid w:val="00490566"/>
    <w:rsid w:val="004906E8"/>
    <w:rsid w:val="00491A22"/>
    <w:rsid w:val="00492ADF"/>
    <w:rsid w:val="0049372E"/>
    <w:rsid w:val="00494543"/>
    <w:rsid w:val="004960D3"/>
    <w:rsid w:val="0049663F"/>
    <w:rsid w:val="004972FB"/>
    <w:rsid w:val="004976C5"/>
    <w:rsid w:val="004A0DCA"/>
    <w:rsid w:val="004A231F"/>
    <w:rsid w:val="004A2933"/>
    <w:rsid w:val="004A38ED"/>
    <w:rsid w:val="004A40B9"/>
    <w:rsid w:val="004A464C"/>
    <w:rsid w:val="004A573A"/>
    <w:rsid w:val="004A5CA6"/>
    <w:rsid w:val="004A7564"/>
    <w:rsid w:val="004B0143"/>
    <w:rsid w:val="004B1899"/>
    <w:rsid w:val="004B18DD"/>
    <w:rsid w:val="004B1C13"/>
    <w:rsid w:val="004B1DCA"/>
    <w:rsid w:val="004B3A22"/>
    <w:rsid w:val="004B3AD0"/>
    <w:rsid w:val="004B4443"/>
    <w:rsid w:val="004B4620"/>
    <w:rsid w:val="004B630C"/>
    <w:rsid w:val="004B6C5B"/>
    <w:rsid w:val="004B6CBE"/>
    <w:rsid w:val="004C075E"/>
    <w:rsid w:val="004C085B"/>
    <w:rsid w:val="004C1350"/>
    <w:rsid w:val="004C1433"/>
    <w:rsid w:val="004C18BB"/>
    <w:rsid w:val="004C2C7B"/>
    <w:rsid w:val="004C2CE0"/>
    <w:rsid w:val="004C30F6"/>
    <w:rsid w:val="004C35B9"/>
    <w:rsid w:val="004C386E"/>
    <w:rsid w:val="004C3F71"/>
    <w:rsid w:val="004C4A51"/>
    <w:rsid w:val="004C50AE"/>
    <w:rsid w:val="004C531D"/>
    <w:rsid w:val="004C6C26"/>
    <w:rsid w:val="004C7345"/>
    <w:rsid w:val="004D150C"/>
    <w:rsid w:val="004D18D0"/>
    <w:rsid w:val="004D1ACD"/>
    <w:rsid w:val="004D240A"/>
    <w:rsid w:val="004D29D7"/>
    <w:rsid w:val="004D3631"/>
    <w:rsid w:val="004D50F6"/>
    <w:rsid w:val="004D5ABF"/>
    <w:rsid w:val="004D7395"/>
    <w:rsid w:val="004D75B4"/>
    <w:rsid w:val="004D78E2"/>
    <w:rsid w:val="004E03B1"/>
    <w:rsid w:val="004E16D3"/>
    <w:rsid w:val="004E1DF5"/>
    <w:rsid w:val="004E2B8C"/>
    <w:rsid w:val="004E333B"/>
    <w:rsid w:val="004E4E00"/>
    <w:rsid w:val="004E6DF5"/>
    <w:rsid w:val="004E6E70"/>
    <w:rsid w:val="004E72A5"/>
    <w:rsid w:val="004E7886"/>
    <w:rsid w:val="004E7E89"/>
    <w:rsid w:val="004F00CA"/>
    <w:rsid w:val="004F1560"/>
    <w:rsid w:val="004F1853"/>
    <w:rsid w:val="004F3CAF"/>
    <w:rsid w:val="004F4305"/>
    <w:rsid w:val="004F4465"/>
    <w:rsid w:val="004F49C4"/>
    <w:rsid w:val="004F5B61"/>
    <w:rsid w:val="004F605E"/>
    <w:rsid w:val="004F6AD5"/>
    <w:rsid w:val="00500AFE"/>
    <w:rsid w:val="00511429"/>
    <w:rsid w:val="00512060"/>
    <w:rsid w:val="00513CD8"/>
    <w:rsid w:val="00515702"/>
    <w:rsid w:val="005178EE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14B2"/>
    <w:rsid w:val="00543714"/>
    <w:rsid w:val="0054451B"/>
    <w:rsid w:val="00544A59"/>
    <w:rsid w:val="00546D00"/>
    <w:rsid w:val="00547B68"/>
    <w:rsid w:val="00550780"/>
    <w:rsid w:val="0055134A"/>
    <w:rsid w:val="00552B02"/>
    <w:rsid w:val="0055303E"/>
    <w:rsid w:val="005530E1"/>
    <w:rsid w:val="005537F0"/>
    <w:rsid w:val="00554C37"/>
    <w:rsid w:val="00554CE6"/>
    <w:rsid w:val="00554F10"/>
    <w:rsid w:val="0055568C"/>
    <w:rsid w:val="00557706"/>
    <w:rsid w:val="00557BD3"/>
    <w:rsid w:val="00557C92"/>
    <w:rsid w:val="00560FEF"/>
    <w:rsid w:val="005614FD"/>
    <w:rsid w:val="0056296E"/>
    <w:rsid w:val="00564674"/>
    <w:rsid w:val="005648F4"/>
    <w:rsid w:val="00565B8F"/>
    <w:rsid w:val="0056738C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80781"/>
    <w:rsid w:val="005809BF"/>
    <w:rsid w:val="00580FAC"/>
    <w:rsid w:val="0058125C"/>
    <w:rsid w:val="00581310"/>
    <w:rsid w:val="005816C0"/>
    <w:rsid w:val="005823FC"/>
    <w:rsid w:val="00582DD0"/>
    <w:rsid w:val="0058307D"/>
    <w:rsid w:val="0058399E"/>
    <w:rsid w:val="00584964"/>
    <w:rsid w:val="00584B0E"/>
    <w:rsid w:val="00584C5F"/>
    <w:rsid w:val="00584CA1"/>
    <w:rsid w:val="00584D6F"/>
    <w:rsid w:val="00586148"/>
    <w:rsid w:val="00586A83"/>
    <w:rsid w:val="00586F61"/>
    <w:rsid w:val="005902ED"/>
    <w:rsid w:val="0059113A"/>
    <w:rsid w:val="005917BE"/>
    <w:rsid w:val="00591DB3"/>
    <w:rsid w:val="00593F75"/>
    <w:rsid w:val="005949DF"/>
    <w:rsid w:val="00594C32"/>
    <w:rsid w:val="00595B16"/>
    <w:rsid w:val="00597056"/>
    <w:rsid w:val="005A0773"/>
    <w:rsid w:val="005A1788"/>
    <w:rsid w:val="005A1CC7"/>
    <w:rsid w:val="005A2942"/>
    <w:rsid w:val="005A3609"/>
    <w:rsid w:val="005A425E"/>
    <w:rsid w:val="005A52DC"/>
    <w:rsid w:val="005B2186"/>
    <w:rsid w:val="005B57A7"/>
    <w:rsid w:val="005B5AB9"/>
    <w:rsid w:val="005B5B76"/>
    <w:rsid w:val="005B60C2"/>
    <w:rsid w:val="005B79B7"/>
    <w:rsid w:val="005C0FF5"/>
    <w:rsid w:val="005C1B07"/>
    <w:rsid w:val="005C2857"/>
    <w:rsid w:val="005C3C2F"/>
    <w:rsid w:val="005C4D83"/>
    <w:rsid w:val="005C4F6E"/>
    <w:rsid w:val="005C4FED"/>
    <w:rsid w:val="005C5344"/>
    <w:rsid w:val="005C58CA"/>
    <w:rsid w:val="005C5920"/>
    <w:rsid w:val="005C6694"/>
    <w:rsid w:val="005D0542"/>
    <w:rsid w:val="005D0637"/>
    <w:rsid w:val="005D06A1"/>
    <w:rsid w:val="005D39B0"/>
    <w:rsid w:val="005D3F01"/>
    <w:rsid w:val="005D3FF2"/>
    <w:rsid w:val="005D4B75"/>
    <w:rsid w:val="005D64D4"/>
    <w:rsid w:val="005D7CF2"/>
    <w:rsid w:val="005E0136"/>
    <w:rsid w:val="005E019B"/>
    <w:rsid w:val="005E04F8"/>
    <w:rsid w:val="005E05B5"/>
    <w:rsid w:val="005E0BC2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1E40"/>
    <w:rsid w:val="006024CC"/>
    <w:rsid w:val="006030F2"/>
    <w:rsid w:val="00604F71"/>
    <w:rsid w:val="00605CAC"/>
    <w:rsid w:val="006061FE"/>
    <w:rsid w:val="00606491"/>
    <w:rsid w:val="00606737"/>
    <w:rsid w:val="00607D97"/>
    <w:rsid w:val="00607EF1"/>
    <w:rsid w:val="0061198A"/>
    <w:rsid w:val="006125D7"/>
    <w:rsid w:val="006134B8"/>
    <w:rsid w:val="00613762"/>
    <w:rsid w:val="00615035"/>
    <w:rsid w:val="006173DE"/>
    <w:rsid w:val="00620A15"/>
    <w:rsid w:val="00621190"/>
    <w:rsid w:val="00621623"/>
    <w:rsid w:val="0062408A"/>
    <w:rsid w:val="006240C8"/>
    <w:rsid w:val="00626521"/>
    <w:rsid w:val="00626B86"/>
    <w:rsid w:val="006271C5"/>
    <w:rsid w:val="00627855"/>
    <w:rsid w:val="00630129"/>
    <w:rsid w:val="0063059F"/>
    <w:rsid w:val="00630901"/>
    <w:rsid w:val="006311F4"/>
    <w:rsid w:val="0063229C"/>
    <w:rsid w:val="00633725"/>
    <w:rsid w:val="006338A8"/>
    <w:rsid w:val="0063680D"/>
    <w:rsid w:val="00636F91"/>
    <w:rsid w:val="0064055C"/>
    <w:rsid w:val="00640F84"/>
    <w:rsid w:val="00641863"/>
    <w:rsid w:val="00641CB7"/>
    <w:rsid w:val="00641D82"/>
    <w:rsid w:val="00642C55"/>
    <w:rsid w:val="0064324B"/>
    <w:rsid w:val="006432D7"/>
    <w:rsid w:val="00644B0B"/>
    <w:rsid w:val="00645D84"/>
    <w:rsid w:val="0065032B"/>
    <w:rsid w:val="00650CE3"/>
    <w:rsid w:val="0065129D"/>
    <w:rsid w:val="006519C0"/>
    <w:rsid w:val="006543C4"/>
    <w:rsid w:val="00656D7A"/>
    <w:rsid w:val="006603C9"/>
    <w:rsid w:val="00660F77"/>
    <w:rsid w:val="00661887"/>
    <w:rsid w:val="00661898"/>
    <w:rsid w:val="00662097"/>
    <w:rsid w:val="006631D0"/>
    <w:rsid w:val="00663CE4"/>
    <w:rsid w:val="006659BF"/>
    <w:rsid w:val="00665D20"/>
    <w:rsid w:val="00666842"/>
    <w:rsid w:val="00666AA3"/>
    <w:rsid w:val="00667AA5"/>
    <w:rsid w:val="006700B7"/>
    <w:rsid w:val="00670CD5"/>
    <w:rsid w:val="006719C1"/>
    <w:rsid w:val="00672557"/>
    <w:rsid w:val="00673B67"/>
    <w:rsid w:val="006740A3"/>
    <w:rsid w:val="00677253"/>
    <w:rsid w:val="006805F0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62B4"/>
    <w:rsid w:val="006963DF"/>
    <w:rsid w:val="00697055"/>
    <w:rsid w:val="006A0930"/>
    <w:rsid w:val="006A0D3A"/>
    <w:rsid w:val="006A18B5"/>
    <w:rsid w:val="006A2582"/>
    <w:rsid w:val="006A2813"/>
    <w:rsid w:val="006A51E9"/>
    <w:rsid w:val="006A6219"/>
    <w:rsid w:val="006A670C"/>
    <w:rsid w:val="006A73A9"/>
    <w:rsid w:val="006A7559"/>
    <w:rsid w:val="006B01AA"/>
    <w:rsid w:val="006B0880"/>
    <w:rsid w:val="006B14A7"/>
    <w:rsid w:val="006B24F2"/>
    <w:rsid w:val="006B4FC2"/>
    <w:rsid w:val="006B55D2"/>
    <w:rsid w:val="006B706E"/>
    <w:rsid w:val="006B7079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1C26"/>
    <w:rsid w:val="006D24D5"/>
    <w:rsid w:val="006D3F6F"/>
    <w:rsid w:val="006D48FC"/>
    <w:rsid w:val="006D4B86"/>
    <w:rsid w:val="006D5BDD"/>
    <w:rsid w:val="006D6608"/>
    <w:rsid w:val="006D7727"/>
    <w:rsid w:val="006D7B6A"/>
    <w:rsid w:val="006E17E2"/>
    <w:rsid w:val="006E2D18"/>
    <w:rsid w:val="006E3441"/>
    <w:rsid w:val="006E5E42"/>
    <w:rsid w:val="006E5E73"/>
    <w:rsid w:val="006E608A"/>
    <w:rsid w:val="006E6210"/>
    <w:rsid w:val="006E6D1A"/>
    <w:rsid w:val="006E7469"/>
    <w:rsid w:val="006F0217"/>
    <w:rsid w:val="006F0BDB"/>
    <w:rsid w:val="006F441E"/>
    <w:rsid w:val="006F5F78"/>
    <w:rsid w:val="007007BF"/>
    <w:rsid w:val="0070085B"/>
    <w:rsid w:val="00701A42"/>
    <w:rsid w:val="00701ED1"/>
    <w:rsid w:val="0070245C"/>
    <w:rsid w:val="00703573"/>
    <w:rsid w:val="0070391F"/>
    <w:rsid w:val="00707BE9"/>
    <w:rsid w:val="00707EE1"/>
    <w:rsid w:val="0071062F"/>
    <w:rsid w:val="00712F8F"/>
    <w:rsid w:val="0071315E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2F63"/>
    <w:rsid w:val="007441B9"/>
    <w:rsid w:val="00744938"/>
    <w:rsid w:val="00744A27"/>
    <w:rsid w:val="00744D5D"/>
    <w:rsid w:val="00745DBB"/>
    <w:rsid w:val="00750205"/>
    <w:rsid w:val="0075056E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325A"/>
    <w:rsid w:val="00764439"/>
    <w:rsid w:val="0076527A"/>
    <w:rsid w:val="00766EC5"/>
    <w:rsid w:val="007705D1"/>
    <w:rsid w:val="00770970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DC7"/>
    <w:rsid w:val="00791FE0"/>
    <w:rsid w:val="007934CA"/>
    <w:rsid w:val="00793EF1"/>
    <w:rsid w:val="007946CF"/>
    <w:rsid w:val="00795724"/>
    <w:rsid w:val="00795A88"/>
    <w:rsid w:val="00795B0A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202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547"/>
    <w:rsid w:val="007C1659"/>
    <w:rsid w:val="007C193B"/>
    <w:rsid w:val="007C2E2F"/>
    <w:rsid w:val="007C4CCB"/>
    <w:rsid w:val="007C79C8"/>
    <w:rsid w:val="007C7E43"/>
    <w:rsid w:val="007D1690"/>
    <w:rsid w:val="007D1BE3"/>
    <w:rsid w:val="007D562E"/>
    <w:rsid w:val="007D76AD"/>
    <w:rsid w:val="007D7B96"/>
    <w:rsid w:val="007E0036"/>
    <w:rsid w:val="007E0195"/>
    <w:rsid w:val="007E1B5A"/>
    <w:rsid w:val="007E1EA7"/>
    <w:rsid w:val="007E22CA"/>
    <w:rsid w:val="007E25D9"/>
    <w:rsid w:val="007E2BEF"/>
    <w:rsid w:val="007E7F3E"/>
    <w:rsid w:val="007F0350"/>
    <w:rsid w:val="007F05D8"/>
    <w:rsid w:val="007F20C3"/>
    <w:rsid w:val="007F3573"/>
    <w:rsid w:val="007F490D"/>
    <w:rsid w:val="007F4E26"/>
    <w:rsid w:val="007F504E"/>
    <w:rsid w:val="007F7241"/>
    <w:rsid w:val="00802686"/>
    <w:rsid w:val="0080281F"/>
    <w:rsid w:val="008049F3"/>
    <w:rsid w:val="00804E6B"/>
    <w:rsid w:val="00805457"/>
    <w:rsid w:val="00805F76"/>
    <w:rsid w:val="0080665F"/>
    <w:rsid w:val="008069E1"/>
    <w:rsid w:val="00806E7C"/>
    <w:rsid w:val="00813C89"/>
    <w:rsid w:val="00814208"/>
    <w:rsid w:val="00814403"/>
    <w:rsid w:val="008152D6"/>
    <w:rsid w:val="00822145"/>
    <w:rsid w:val="00824D09"/>
    <w:rsid w:val="00825EDC"/>
    <w:rsid w:val="008260D5"/>
    <w:rsid w:val="00826681"/>
    <w:rsid w:val="0082696F"/>
    <w:rsid w:val="00830723"/>
    <w:rsid w:val="00830E80"/>
    <w:rsid w:val="0083121A"/>
    <w:rsid w:val="00832AA8"/>
    <w:rsid w:val="008349DC"/>
    <w:rsid w:val="00837A60"/>
    <w:rsid w:val="00837C78"/>
    <w:rsid w:val="00841E91"/>
    <w:rsid w:val="008439C8"/>
    <w:rsid w:val="00844606"/>
    <w:rsid w:val="008465A9"/>
    <w:rsid w:val="00850E1D"/>
    <w:rsid w:val="00850FEB"/>
    <w:rsid w:val="008525CA"/>
    <w:rsid w:val="00853048"/>
    <w:rsid w:val="0085364E"/>
    <w:rsid w:val="00853A04"/>
    <w:rsid w:val="00853B66"/>
    <w:rsid w:val="00854777"/>
    <w:rsid w:val="008547CB"/>
    <w:rsid w:val="008549C2"/>
    <w:rsid w:val="00855EEE"/>
    <w:rsid w:val="00856968"/>
    <w:rsid w:val="008569F2"/>
    <w:rsid w:val="008574B9"/>
    <w:rsid w:val="0085778F"/>
    <w:rsid w:val="00860CB9"/>
    <w:rsid w:val="00860D6A"/>
    <w:rsid w:val="0086163C"/>
    <w:rsid w:val="00861830"/>
    <w:rsid w:val="00862B9F"/>
    <w:rsid w:val="0086342C"/>
    <w:rsid w:val="0086447F"/>
    <w:rsid w:val="00864876"/>
    <w:rsid w:val="00864AE3"/>
    <w:rsid w:val="00865C57"/>
    <w:rsid w:val="00871116"/>
    <w:rsid w:val="00871681"/>
    <w:rsid w:val="00872ACD"/>
    <w:rsid w:val="008732FD"/>
    <w:rsid w:val="0087354B"/>
    <w:rsid w:val="00873692"/>
    <w:rsid w:val="008742DB"/>
    <w:rsid w:val="008755E4"/>
    <w:rsid w:val="008761F6"/>
    <w:rsid w:val="0087763C"/>
    <w:rsid w:val="0087770B"/>
    <w:rsid w:val="00877EEB"/>
    <w:rsid w:val="008804CC"/>
    <w:rsid w:val="00881E01"/>
    <w:rsid w:val="00883E41"/>
    <w:rsid w:val="008858F7"/>
    <w:rsid w:val="0088597F"/>
    <w:rsid w:val="00885B3E"/>
    <w:rsid w:val="008866B8"/>
    <w:rsid w:val="00887009"/>
    <w:rsid w:val="00887A65"/>
    <w:rsid w:val="00891160"/>
    <w:rsid w:val="00891581"/>
    <w:rsid w:val="008919B3"/>
    <w:rsid w:val="00892572"/>
    <w:rsid w:val="00892AE7"/>
    <w:rsid w:val="008952BE"/>
    <w:rsid w:val="008955E7"/>
    <w:rsid w:val="0089561D"/>
    <w:rsid w:val="008958BF"/>
    <w:rsid w:val="00895A87"/>
    <w:rsid w:val="00895B3C"/>
    <w:rsid w:val="00897CB3"/>
    <w:rsid w:val="008A1A9D"/>
    <w:rsid w:val="008A27C6"/>
    <w:rsid w:val="008A2819"/>
    <w:rsid w:val="008A3252"/>
    <w:rsid w:val="008A3F93"/>
    <w:rsid w:val="008A510F"/>
    <w:rsid w:val="008A68C0"/>
    <w:rsid w:val="008A7CBF"/>
    <w:rsid w:val="008B0529"/>
    <w:rsid w:val="008B15A8"/>
    <w:rsid w:val="008B28BA"/>
    <w:rsid w:val="008B2DF0"/>
    <w:rsid w:val="008B4BAA"/>
    <w:rsid w:val="008B65EF"/>
    <w:rsid w:val="008B6ADD"/>
    <w:rsid w:val="008C13A8"/>
    <w:rsid w:val="008C149B"/>
    <w:rsid w:val="008C1B6F"/>
    <w:rsid w:val="008C1E61"/>
    <w:rsid w:val="008C2B4C"/>
    <w:rsid w:val="008C43F3"/>
    <w:rsid w:val="008C46BC"/>
    <w:rsid w:val="008C5A50"/>
    <w:rsid w:val="008C6071"/>
    <w:rsid w:val="008C64C7"/>
    <w:rsid w:val="008C6975"/>
    <w:rsid w:val="008C70A6"/>
    <w:rsid w:val="008C756F"/>
    <w:rsid w:val="008C7850"/>
    <w:rsid w:val="008C78D9"/>
    <w:rsid w:val="008D0997"/>
    <w:rsid w:val="008D1242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E7DB0"/>
    <w:rsid w:val="008F01B5"/>
    <w:rsid w:val="008F0680"/>
    <w:rsid w:val="008F13AF"/>
    <w:rsid w:val="008F26F5"/>
    <w:rsid w:val="008F2EC3"/>
    <w:rsid w:val="008F3043"/>
    <w:rsid w:val="008F35C7"/>
    <w:rsid w:val="008F39A7"/>
    <w:rsid w:val="008F403F"/>
    <w:rsid w:val="008F4D5E"/>
    <w:rsid w:val="008F4EC1"/>
    <w:rsid w:val="008F4FE7"/>
    <w:rsid w:val="008F501A"/>
    <w:rsid w:val="008F5277"/>
    <w:rsid w:val="008F668E"/>
    <w:rsid w:val="008F6AF1"/>
    <w:rsid w:val="008F6DC6"/>
    <w:rsid w:val="008F72F7"/>
    <w:rsid w:val="008F73C0"/>
    <w:rsid w:val="008F74E9"/>
    <w:rsid w:val="009004C7"/>
    <w:rsid w:val="009004DB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1D"/>
    <w:rsid w:val="00920B1E"/>
    <w:rsid w:val="00921492"/>
    <w:rsid w:val="00923254"/>
    <w:rsid w:val="00923B34"/>
    <w:rsid w:val="00924A0D"/>
    <w:rsid w:val="00924E76"/>
    <w:rsid w:val="009252F2"/>
    <w:rsid w:val="00925533"/>
    <w:rsid w:val="009264A9"/>
    <w:rsid w:val="00926BC3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38CB"/>
    <w:rsid w:val="00944127"/>
    <w:rsid w:val="0094508A"/>
    <w:rsid w:val="00945A21"/>
    <w:rsid w:val="00945BED"/>
    <w:rsid w:val="00945F14"/>
    <w:rsid w:val="0094665C"/>
    <w:rsid w:val="00947EC3"/>
    <w:rsid w:val="00950A7E"/>
    <w:rsid w:val="00952055"/>
    <w:rsid w:val="009531D0"/>
    <w:rsid w:val="00954BA3"/>
    <w:rsid w:val="0095564B"/>
    <w:rsid w:val="00956174"/>
    <w:rsid w:val="0095724C"/>
    <w:rsid w:val="009600F3"/>
    <w:rsid w:val="009624C6"/>
    <w:rsid w:val="0096276B"/>
    <w:rsid w:val="009633F9"/>
    <w:rsid w:val="0096374C"/>
    <w:rsid w:val="009649A0"/>
    <w:rsid w:val="00966939"/>
    <w:rsid w:val="00966EB6"/>
    <w:rsid w:val="00967484"/>
    <w:rsid w:val="00970D09"/>
    <w:rsid w:val="00970D43"/>
    <w:rsid w:val="00970EF6"/>
    <w:rsid w:val="0097281B"/>
    <w:rsid w:val="00974236"/>
    <w:rsid w:val="00975AEB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7550"/>
    <w:rsid w:val="0098794F"/>
    <w:rsid w:val="00990906"/>
    <w:rsid w:val="0099351A"/>
    <w:rsid w:val="00993B34"/>
    <w:rsid w:val="00994618"/>
    <w:rsid w:val="00996810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A7F51"/>
    <w:rsid w:val="009B119E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2C8D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BFD"/>
    <w:rsid w:val="009D69C0"/>
    <w:rsid w:val="009E027E"/>
    <w:rsid w:val="009E1586"/>
    <w:rsid w:val="009E4828"/>
    <w:rsid w:val="009E5204"/>
    <w:rsid w:val="009E6934"/>
    <w:rsid w:val="009E70A6"/>
    <w:rsid w:val="009F02B2"/>
    <w:rsid w:val="009F0912"/>
    <w:rsid w:val="009F14B4"/>
    <w:rsid w:val="009F2763"/>
    <w:rsid w:val="009F45C3"/>
    <w:rsid w:val="009F49E4"/>
    <w:rsid w:val="009F4AA6"/>
    <w:rsid w:val="009F5455"/>
    <w:rsid w:val="009F6351"/>
    <w:rsid w:val="009F7457"/>
    <w:rsid w:val="009F7576"/>
    <w:rsid w:val="00A0052E"/>
    <w:rsid w:val="00A011BB"/>
    <w:rsid w:val="00A0174A"/>
    <w:rsid w:val="00A017F1"/>
    <w:rsid w:val="00A02E48"/>
    <w:rsid w:val="00A03EA1"/>
    <w:rsid w:val="00A04805"/>
    <w:rsid w:val="00A04A9F"/>
    <w:rsid w:val="00A04D8B"/>
    <w:rsid w:val="00A053ED"/>
    <w:rsid w:val="00A058AC"/>
    <w:rsid w:val="00A05C02"/>
    <w:rsid w:val="00A05D4F"/>
    <w:rsid w:val="00A06151"/>
    <w:rsid w:val="00A06835"/>
    <w:rsid w:val="00A07D41"/>
    <w:rsid w:val="00A10E03"/>
    <w:rsid w:val="00A12AD9"/>
    <w:rsid w:val="00A12D81"/>
    <w:rsid w:val="00A12E3F"/>
    <w:rsid w:val="00A13211"/>
    <w:rsid w:val="00A13D72"/>
    <w:rsid w:val="00A149F9"/>
    <w:rsid w:val="00A15D9F"/>
    <w:rsid w:val="00A16A08"/>
    <w:rsid w:val="00A20F11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471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3D7F"/>
    <w:rsid w:val="00A4486B"/>
    <w:rsid w:val="00A45A18"/>
    <w:rsid w:val="00A46028"/>
    <w:rsid w:val="00A463EC"/>
    <w:rsid w:val="00A47F20"/>
    <w:rsid w:val="00A502B5"/>
    <w:rsid w:val="00A5268B"/>
    <w:rsid w:val="00A529CE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377D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17CA"/>
    <w:rsid w:val="00A72C44"/>
    <w:rsid w:val="00A74BA1"/>
    <w:rsid w:val="00A779D5"/>
    <w:rsid w:val="00A800B2"/>
    <w:rsid w:val="00A81CA2"/>
    <w:rsid w:val="00A84967"/>
    <w:rsid w:val="00A85B6D"/>
    <w:rsid w:val="00A86772"/>
    <w:rsid w:val="00A9079A"/>
    <w:rsid w:val="00A91407"/>
    <w:rsid w:val="00A9175F"/>
    <w:rsid w:val="00A91AA2"/>
    <w:rsid w:val="00A93627"/>
    <w:rsid w:val="00A93692"/>
    <w:rsid w:val="00A93767"/>
    <w:rsid w:val="00A944E1"/>
    <w:rsid w:val="00A94EAA"/>
    <w:rsid w:val="00A951FF"/>
    <w:rsid w:val="00A95A4A"/>
    <w:rsid w:val="00AA02E1"/>
    <w:rsid w:val="00AA04F4"/>
    <w:rsid w:val="00AA0B60"/>
    <w:rsid w:val="00AA10C7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3B0"/>
    <w:rsid w:val="00AB5EDA"/>
    <w:rsid w:val="00AB6E8E"/>
    <w:rsid w:val="00AC08B5"/>
    <w:rsid w:val="00AC2DEC"/>
    <w:rsid w:val="00AC3A8C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8D"/>
    <w:rsid w:val="00AD58AF"/>
    <w:rsid w:val="00AD6838"/>
    <w:rsid w:val="00AD7466"/>
    <w:rsid w:val="00AE08B2"/>
    <w:rsid w:val="00AE0FAB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E7F82"/>
    <w:rsid w:val="00AF2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60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5994"/>
    <w:rsid w:val="00B159FF"/>
    <w:rsid w:val="00B1788F"/>
    <w:rsid w:val="00B22186"/>
    <w:rsid w:val="00B2407B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363A5"/>
    <w:rsid w:val="00B40B11"/>
    <w:rsid w:val="00B40C5C"/>
    <w:rsid w:val="00B41BB6"/>
    <w:rsid w:val="00B41EE4"/>
    <w:rsid w:val="00B42922"/>
    <w:rsid w:val="00B4367C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2EFB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5946"/>
    <w:rsid w:val="00B662A3"/>
    <w:rsid w:val="00B663A3"/>
    <w:rsid w:val="00B66533"/>
    <w:rsid w:val="00B66AC4"/>
    <w:rsid w:val="00B6736C"/>
    <w:rsid w:val="00B67DFE"/>
    <w:rsid w:val="00B71B16"/>
    <w:rsid w:val="00B747AA"/>
    <w:rsid w:val="00B74860"/>
    <w:rsid w:val="00B765CD"/>
    <w:rsid w:val="00B76790"/>
    <w:rsid w:val="00B8111B"/>
    <w:rsid w:val="00B8149B"/>
    <w:rsid w:val="00B81E08"/>
    <w:rsid w:val="00B829A0"/>
    <w:rsid w:val="00B836C9"/>
    <w:rsid w:val="00B84C78"/>
    <w:rsid w:val="00B852F2"/>
    <w:rsid w:val="00B90F9B"/>
    <w:rsid w:val="00B918F3"/>
    <w:rsid w:val="00B91D58"/>
    <w:rsid w:val="00B93475"/>
    <w:rsid w:val="00B9379E"/>
    <w:rsid w:val="00B94B99"/>
    <w:rsid w:val="00B956FC"/>
    <w:rsid w:val="00B95E65"/>
    <w:rsid w:val="00B96547"/>
    <w:rsid w:val="00B97564"/>
    <w:rsid w:val="00B97A86"/>
    <w:rsid w:val="00B97DFE"/>
    <w:rsid w:val="00BA05DE"/>
    <w:rsid w:val="00BA2B40"/>
    <w:rsid w:val="00BA2EB5"/>
    <w:rsid w:val="00BA346B"/>
    <w:rsid w:val="00BA41ED"/>
    <w:rsid w:val="00BA5606"/>
    <w:rsid w:val="00BA5C07"/>
    <w:rsid w:val="00BA708D"/>
    <w:rsid w:val="00BA780C"/>
    <w:rsid w:val="00BB1176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64E0"/>
    <w:rsid w:val="00BC6632"/>
    <w:rsid w:val="00BC6AE8"/>
    <w:rsid w:val="00BC73F9"/>
    <w:rsid w:val="00BD06DB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55DD"/>
    <w:rsid w:val="00C061DD"/>
    <w:rsid w:val="00C10A38"/>
    <w:rsid w:val="00C10D45"/>
    <w:rsid w:val="00C128BE"/>
    <w:rsid w:val="00C13396"/>
    <w:rsid w:val="00C13999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33AB"/>
    <w:rsid w:val="00C24049"/>
    <w:rsid w:val="00C25113"/>
    <w:rsid w:val="00C25792"/>
    <w:rsid w:val="00C27490"/>
    <w:rsid w:val="00C27DB8"/>
    <w:rsid w:val="00C302E5"/>
    <w:rsid w:val="00C3063F"/>
    <w:rsid w:val="00C34749"/>
    <w:rsid w:val="00C375D7"/>
    <w:rsid w:val="00C41629"/>
    <w:rsid w:val="00C42384"/>
    <w:rsid w:val="00C4243C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4B0F"/>
    <w:rsid w:val="00C5581A"/>
    <w:rsid w:val="00C568FF"/>
    <w:rsid w:val="00C572DB"/>
    <w:rsid w:val="00C6125F"/>
    <w:rsid w:val="00C61A05"/>
    <w:rsid w:val="00C62425"/>
    <w:rsid w:val="00C62E6F"/>
    <w:rsid w:val="00C6465B"/>
    <w:rsid w:val="00C65596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75237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5F61"/>
    <w:rsid w:val="00C8629D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C2A"/>
    <w:rsid w:val="00CB10D2"/>
    <w:rsid w:val="00CB14CA"/>
    <w:rsid w:val="00CB4B9D"/>
    <w:rsid w:val="00CB555F"/>
    <w:rsid w:val="00CB58C5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896"/>
    <w:rsid w:val="00CC738F"/>
    <w:rsid w:val="00CD36AE"/>
    <w:rsid w:val="00CD43DB"/>
    <w:rsid w:val="00CD4B84"/>
    <w:rsid w:val="00CD5D67"/>
    <w:rsid w:val="00CD6012"/>
    <w:rsid w:val="00CD679F"/>
    <w:rsid w:val="00CE1435"/>
    <w:rsid w:val="00CE36C9"/>
    <w:rsid w:val="00CE4735"/>
    <w:rsid w:val="00CE5E74"/>
    <w:rsid w:val="00CE6740"/>
    <w:rsid w:val="00CE6C4D"/>
    <w:rsid w:val="00CF12F4"/>
    <w:rsid w:val="00CF13CC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1C2F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570F"/>
    <w:rsid w:val="00D15BDC"/>
    <w:rsid w:val="00D17AC2"/>
    <w:rsid w:val="00D22EE0"/>
    <w:rsid w:val="00D2398F"/>
    <w:rsid w:val="00D2454C"/>
    <w:rsid w:val="00D24DDD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4B24"/>
    <w:rsid w:val="00D356B1"/>
    <w:rsid w:val="00D359BC"/>
    <w:rsid w:val="00D3716B"/>
    <w:rsid w:val="00D3787C"/>
    <w:rsid w:val="00D40C54"/>
    <w:rsid w:val="00D41CE1"/>
    <w:rsid w:val="00D42F35"/>
    <w:rsid w:val="00D433D1"/>
    <w:rsid w:val="00D44708"/>
    <w:rsid w:val="00D448A5"/>
    <w:rsid w:val="00D45F11"/>
    <w:rsid w:val="00D45F31"/>
    <w:rsid w:val="00D47BFE"/>
    <w:rsid w:val="00D47C3D"/>
    <w:rsid w:val="00D47DF9"/>
    <w:rsid w:val="00D512C1"/>
    <w:rsid w:val="00D5280F"/>
    <w:rsid w:val="00D52DEC"/>
    <w:rsid w:val="00D535FA"/>
    <w:rsid w:val="00D53BEB"/>
    <w:rsid w:val="00D53D45"/>
    <w:rsid w:val="00D542EA"/>
    <w:rsid w:val="00D54796"/>
    <w:rsid w:val="00D54B54"/>
    <w:rsid w:val="00D54BC6"/>
    <w:rsid w:val="00D54C5A"/>
    <w:rsid w:val="00D556D2"/>
    <w:rsid w:val="00D60BB8"/>
    <w:rsid w:val="00D6143C"/>
    <w:rsid w:val="00D615F9"/>
    <w:rsid w:val="00D61B99"/>
    <w:rsid w:val="00D624A5"/>
    <w:rsid w:val="00D6419D"/>
    <w:rsid w:val="00D6513C"/>
    <w:rsid w:val="00D65529"/>
    <w:rsid w:val="00D658AF"/>
    <w:rsid w:val="00D667E1"/>
    <w:rsid w:val="00D702D9"/>
    <w:rsid w:val="00D71D9D"/>
    <w:rsid w:val="00D729B0"/>
    <w:rsid w:val="00D72D45"/>
    <w:rsid w:val="00D731D6"/>
    <w:rsid w:val="00D739C9"/>
    <w:rsid w:val="00D745ED"/>
    <w:rsid w:val="00D75EAE"/>
    <w:rsid w:val="00D7666B"/>
    <w:rsid w:val="00D77EC3"/>
    <w:rsid w:val="00D8143A"/>
    <w:rsid w:val="00D83A01"/>
    <w:rsid w:val="00D83CEA"/>
    <w:rsid w:val="00D84361"/>
    <w:rsid w:val="00D849E3"/>
    <w:rsid w:val="00D856DC"/>
    <w:rsid w:val="00D85967"/>
    <w:rsid w:val="00D874A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A785B"/>
    <w:rsid w:val="00DB12E9"/>
    <w:rsid w:val="00DB174C"/>
    <w:rsid w:val="00DB18C5"/>
    <w:rsid w:val="00DB2BB8"/>
    <w:rsid w:val="00DB41F5"/>
    <w:rsid w:val="00DB5293"/>
    <w:rsid w:val="00DB631E"/>
    <w:rsid w:val="00DB63B3"/>
    <w:rsid w:val="00DB71BA"/>
    <w:rsid w:val="00DC0711"/>
    <w:rsid w:val="00DC411B"/>
    <w:rsid w:val="00DC59E5"/>
    <w:rsid w:val="00DC5E7F"/>
    <w:rsid w:val="00DC6DE8"/>
    <w:rsid w:val="00DC744B"/>
    <w:rsid w:val="00DD07AC"/>
    <w:rsid w:val="00DD161D"/>
    <w:rsid w:val="00DD1CD8"/>
    <w:rsid w:val="00DD1E74"/>
    <w:rsid w:val="00DD32B0"/>
    <w:rsid w:val="00DD3711"/>
    <w:rsid w:val="00DD3A23"/>
    <w:rsid w:val="00DD3E01"/>
    <w:rsid w:val="00DD42DA"/>
    <w:rsid w:val="00DD4E77"/>
    <w:rsid w:val="00DD5B6C"/>
    <w:rsid w:val="00DD6295"/>
    <w:rsid w:val="00DE075C"/>
    <w:rsid w:val="00DE180E"/>
    <w:rsid w:val="00DE24BC"/>
    <w:rsid w:val="00DE4768"/>
    <w:rsid w:val="00DE4DB7"/>
    <w:rsid w:val="00DE53DB"/>
    <w:rsid w:val="00DE6AF7"/>
    <w:rsid w:val="00DE6BA3"/>
    <w:rsid w:val="00DE7A47"/>
    <w:rsid w:val="00DF0F1B"/>
    <w:rsid w:val="00DF18DB"/>
    <w:rsid w:val="00DF1C2C"/>
    <w:rsid w:val="00DF26E1"/>
    <w:rsid w:val="00DF38B9"/>
    <w:rsid w:val="00DF4374"/>
    <w:rsid w:val="00DF4917"/>
    <w:rsid w:val="00DF49D2"/>
    <w:rsid w:val="00DF49ED"/>
    <w:rsid w:val="00DF7077"/>
    <w:rsid w:val="00E02A5D"/>
    <w:rsid w:val="00E04E1C"/>
    <w:rsid w:val="00E058E5"/>
    <w:rsid w:val="00E0693A"/>
    <w:rsid w:val="00E0716B"/>
    <w:rsid w:val="00E0725A"/>
    <w:rsid w:val="00E0791D"/>
    <w:rsid w:val="00E102AC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48E"/>
    <w:rsid w:val="00E15941"/>
    <w:rsid w:val="00E163A7"/>
    <w:rsid w:val="00E16E99"/>
    <w:rsid w:val="00E20B39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2786C"/>
    <w:rsid w:val="00E3091C"/>
    <w:rsid w:val="00E3118C"/>
    <w:rsid w:val="00E311BB"/>
    <w:rsid w:val="00E31479"/>
    <w:rsid w:val="00E3632D"/>
    <w:rsid w:val="00E37726"/>
    <w:rsid w:val="00E377B2"/>
    <w:rsid w:val="00E37BB7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0BBB"/>
    <w:rsid w:val="00E51A3B"/>
    <w:rsid w:val="00E51D3C"/>
    <w:rsid w:val="00E529DA"/>
    <w:rsid w:val="00E55969"/>
    <w:rsid w:val="00E56B7A"/>
    <w:rsid w:val="00E56EDA"/>
    <w:rsid w:val="00E571E6"/>
    <w:rsid w:val="00E572D6"/>
    <w:rsid w:val="00E579DC"/>
    <w:rsid w:val="00E63D73"/>
    <w:rsid w:val="00E64AF4"/>
    <w:rsid w:val="00E675E0"/>
    <w:rsid w:val="00E716F5"/>
    <w:rsid w:val="00E71BBC"/>
    <w:rsid w:val="00E72BEA"/>
    <w:rsid w:val="00E72C4A"/>
    <w:rsid w:val="00E734A3"/>
    <w:rsid w:val="00E73A42"/>
    <w:rsid w:val="00E73ADD"/>
    <w:rsid w:val="00E756E3"/>
    <w:rsid w:val="00E75D1D"/>
    <w:rsid w:val="00E75F2E"/>
    <w:rsid w:val="00E76120"/>
    <w:rsid w:val="00E76401"/>
    <w:rsid w:val="00E7642E"/>
    <w:rsid w:val="00E8137E"/>
    <w:rsid w:val="00E8249C"/>
    <w:rsid w:val="00E83732"/>
    <w:rsid w:val="00E839F5"/>
    <w:rsid w:val="00E83A54"/>
    <w:rsid w:val="00E840C5"/>
    <w:rsid w:val="00E84871"/>
    <w:rsid w:val="00E85033"/>
    <w:rsid w:val="00E85983"/>
    <w:rsid w:val="00E85A9D"/>
    <w:rsid w:val="00E8632D"/>
    <w:rsid w:val="00E87A03"/>
    <w:rsid w:val="00E90485"/>
    <w:rsid w:val="00E92011"/>
    <w:rsid w:val="00E9242C"/>
    <w:rsid w:val="00E92574"/>
    <w:rsid w:val="00E93F6E"/>
    <w:rsid w:val="00E942FB"/>
    <w:rsid w:val="00E94665"/>
    <w:rsid w:val="00E94C36"/>
    <w:rsid w:val="00E96014"/>
    <w:rsid w:val="00E960AF"/>
    <w:rsid w:val="00E96766"/>
    <w:rsid w:val="00E97128"/>
    <w:rsid w:val="00E97154"/>
    <w:rsid w:val="00EA298E"/>
    <w:rsid w:val="00EA38EC"/>
    <w:rsid w:val="00EA429C"/>
    <w:rsid w:val="00EA459E"/>
    <w:rsid w:val="00EA48D3"/>
    <w:rsid w:val="00EA5D69"/>
    <w:rsid w:val="00EA5D8E"/>
    <w:rsid w:val="00EA6A4A"/>
    <w:rsid w:val="00EA6B8D"/>
    <w:rsid w:val="00EB1336"/>
    <w:rsid w:val="00EB1F17"/>
    <w:rsid w:val="00EB2130"/>
    <w:rsid w:val="00EB215B"/>
    <w:rsid w:val="00EB2D7B"/>
    <w:rsid w:val="00EB3C4C"/>
    <w:rsid w:val="00EB5EAF"/>
    <w:rsid w:val="00EB6655"/>
    <w:rsid w:val="00EB6964"/>
    <w:rsid w:val="00EB7211"/>
    <w:rsid w:val="00EB74FE"/>
    <w:rsid w:val="00EB7633"/>
    <w:rsid w:val="00EC0260"/>
    <w:rsid w:val="00EC195A"/>
    <w:rsid w:val="00EC23D6"/>
    <w:rsid w:val="00EC2656"/>
    <w:rsid w:val="00EC3D20"/>
    <w:rsid w:val="00EC5315"/>
    <w:rsid w:val="00EC54F9"/>
    <w:rsid w:val="00EC5FE9"/>
    <w:rsid w:val="00EC6106"/>
    <w:rsid w:val="00EC73B2"/>
    <w:rsid w:val="00EC7B20"/>
    <w:rsid w:val="00ED078D"/>
    <w:rsid w:val="00ED0FFE"/>
    <w:rsid w:val="00ED3920"/>
    <w:rsid w:val="00ED3D6B"/>
    <w:rsid w:val="00ED3F99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626E"/>
    <w:rsid w:val="00EE7E8E"/>
    <w:rsid w:val="00EF0306"/>
    <w:rsid w:val="00EF1A02"/>
    <w:rsid w:val="00EF1CA8"/>
    <w:rsid w:val="00EF1D2D"/>
    <w:rsid w:val="00EF1E5E"/>
    <w:rsid w:val="00EF2118"/>
    <w:rsid w:val="00EF3203"/>
    <w:rsid w:val="00EF3AC9"/>
    <w:rsid w:val="00EF4597"/>
    <w:rsid w:val="00EF48C3"/>
    <w:rsid w:val="00EF4F91"/>
    <w:rsid w:val="00EF578D"/>
    <w:rsid w:val="00EF5FBD"/>
    <w:rsid w:val="00EF6189"/>
    <w:rsid w:val="00EF7FD5"/>
    <w:rsid w:val="00F0105A"/>
    <w:rsid w:val="00F01545"/>
    <w:rsid w:val="00F015CA"/>
    <w:rsid w:val="00F020F3"/>
    <w:rsid w:val="00F02781"/>
    <w:rsid w:val="00F02985"/>
    <w:rsid w:val="00F02FE3"/>
    <w:rsid w:val="00F03816"/>
    <w:rsid w:val="00F04EF1"/>
    <w:rsid w:val="00F04F2D"/>
    <w:rsid w:val="00F05FAE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523"/>
    <w:rsid w:val="00F22828"/>
    <w:rsid w:val="00F24003"/>
    <w:rsid w:val="00F249C3"/>
    <w:rsid w:val="00F24EF0"/>
    <w:rsid w:val="00F27D9F"/>
    <w:rsid w:val="00F30C16"/>
    <w:rsid w:val="00F323F3"/>
    <w:rsid w:val="00F32876"/>
    <w:rsid w:val="00F365AD"/>
    <w:rsid w:val="00F36823"/>
    <w:rsid w:val="00F37BF9"/>
    <w:rsid w:val="00F4040D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42E8"/>
    <w:rsid w:val="00F74487"/>
    <w:rsid w:val="00F74A17"/>
    <w:rsid w:val="00F7797B"/>
    <w:rsid w:val="00F80CFC"/>
    <w:rsid w:val="00F80DE5"/>
    <w:rsid w:val="00F80FA1"/>
    <w:rsid w:val="00F80FA4"/>
    <w:rsid w:val="00F83724"/>
    <w:rsid w:val="00F83891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2DFA"/>
    <w:rsid w:val="00F946C1"/>
    <w:rsid w:val="00F952BD"/>
    <w:rsid w:val="00F95A2C"/>
    <w:rsid w:val="00F96A51"/>
    <w:rsid w:val="00F96C50"/>
    <w:rsid w:val="00F97AA6"/>
    <w:rsid w:val="00FA1F4B"/>
    <w:rsid w:val="00FA20F6"/>
    <w:rsid w:val="00FA251C"/>
    <w:rsid w:val="00FA34B4"/>
    <w:rsid w:val="00FA365E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492E"/>
    <w:rsid w:val="00FB57EF"/>
    <w:rsid w:val="00FB5C12"/>
    <w:rsid w:val="00FB6173"/>
    <w:rsid w:val="00FB6642"/>
    <w:rsid w:val="00FB79D4"/>
    <w:rsid w:val="00FC0790"/>
    <w:rsid w:val="00FC0E34"/>
    <w:rsid w:val="00FC1D45"/>
    <w:rsid w:val="00FC40DA"/>
    <w:rsid w:val="00FC4365"/>
    <w:rsid w:val="00FC4CC4"/>
    <w:rsid w:val="00FC52DE"/>
    <w:rsid w:val="00FC64F6"/>
    <w:rsid w:val="00FD0E46"/>
    <w:rsid w:val="00FD29E4"/>
    <w:rsid w:val="00FD2FC3"/>
    <w:rsid w:val="00FD39EE"/>
    <w:rsid w:val="00FD3A16"/>
    <w:rsid w:val="00FD44D7"/>
    <w:rsid w:val="00FD4DC2"/>
    <w:rsid w:val="00FD6022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f97a07,black"/>
    </o:shapedefaults>
    <o:shapelayout v:ext="edit">
      <o:idmap v:ext="edit" data="2"/>
    </o:shapelayout>
  </w:shapeDefaults>
  <w:decimalSymbol w:val="."/>
  <w:listSeparator w:val=","/>
  <w14:docId w14:val="019BD53F"/>
  <w15:docId w15:val="{A0346CCC-5880-4DC7-AF9E-55030309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toa heading" w:semiHidden="1" w:unhideWhenUsed="1"/>
    <w:lsdException w:name="List" w:semiHidden="1" w:unhideWhenUsed="1"/>
    <w:lsdException w:name="List Bullet" w:uiPriority="1"/>
    <w:lsdException w:name="List Number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8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5772"/>
    <w:pPr>
      <w:spacing w:before="120"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rsid w:val="00215772"/>
    <w:pPr>
      <w:keepNext/>
      <w:numPr>
        <w:numId w:val="22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15772"/>
    <w:pPr>
      <w:numPr>
        <w:numId w:val="5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215772"/>
    <w:pPr>
      <w:keepNext/>
      <w:numPr>
        <w:ilvl w:val="2"/>
        <w:numId w:val="22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215772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rsid w:val="00215772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215772"/>
    <w:pPr>
      <w:numPr>
        <w:ilvl w:val="5"/>
        <w:numId w:val="2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215772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215772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215772"/>
    <w:pPr>
      <w:numPr>
        <w:ilvl w:val="8"/>
        <w:numId w:val="2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77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215772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215772"/>
    <w:rPr>
      <w:rFonts w:ascii="Arial" w:hAnsi="Arial"/>
      <w:b/>
      <w:i/>
      <w:sz w:val="18"/>
    </w:rPr>
  </w:style>
  <w:style w:type="paragraph" w:styleId="Header">
    <w:name w:val="header"/>
    <w:link w:val="HeaderChar"/>
    <w:rsid w:val="00215772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link w:val="FooterChar"/>
    <w:rsid w:val="00215772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215772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215772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215772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link w:val="BalloonTextChar"/>
    <w:semiHidden/>
    <w:rsid w:val="0021577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215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577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215772"/>
    <w:rPr>
      <w:b/>
      <w:bCs/>
    </w:rPr>
  </w:style>
  <w:style w:type="paragraph" w:styleId="TOCHeading">
    <w:name w:val="TOC Heading"/>
    <w:basedOn w:val="Heading1"/>
    <w:next w:val="Normal"/>
    <w:uiPriority w:val="39"/>
    <w:rsid w:val="00215772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15772"/>
    <w:pPr>
      <w:spacing w:before="0" w:after="100" w:line="276" w:lineRule="auto"/>
      <w:ind w:left="220"/>
    </w:pPr>
    <w:rPr>
      <w:rFonts w:ascii="Calibri" w:hAnsi="Calibri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5772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szCs w:val="22"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215772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215772"/>
    <w:pPr>
      <w:jc w:val="right"/>
    </w:pPr>
    <w:rPr>
      <w:b/>
      <w:sz w:val="32"/>
      <w:szCs w:val="32"/>
    </w:rPr>
  </w:style>
  <w:style w:type="character" w:customStyle="1" w:styleId="InstructionalText">
    <w:name w:val="Instructional Text"/>
    <w:uiPriority w:val="1"/>
    <w:qFormat/>
    <w:rsid w:val="00215772"/>
    <w:rPr>
      <w:rFonts w:ascii="Arial" w:hAnsi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215772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215772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215772"/>
    <w:pPr>
      <w:spacing w:before="0" w:after="100" w:line="276" w:lineRule="auto"/>
      <w:ind w:left="440"/>
    </w:pPr>
    <w:rPr>
      <w:rFonts w:ascii="Calibri" w:hAnsi="Calibri"/>
      <w:szCs w:val="22"/>
      <w:lang w:val="en-US" w:eastAsia="en-US"/>
    </w:rPr>
  </w:style>
  <w:style w:type="paragraph" w:customStyle="1" w:styleId="Bullet1">
    <w:name w:val="Bullet 1"/>
    <w:basedOn w:val="Normal"/>
    <w:link w:val="Bullet1Char"/>
    <w:rsid w:val="00215772"/>
    <w:pPr>
      <w:numPr>
        <w:numId w:val="4"/>
      </w:numPr>
    </w:pPr>
    <w:rPr>
      <w:szCs w:val="20"/>
    </w:rPr>
  </w:style>
  <w:style w:type="character" w:customStyle="1" w:styleId="Bullet1Char">
    <w:name w:val="Bullet 1 Char"/>
    <w:link w:val="Bullet1"/>
    <w:rsid w:val="00215772"/>
    <w:rPr>
      <w:rFonts w:ascii="Arial" w:hAnsi="Arial"/>
    </w:rPr>
  </w:style>
  <w:style w:type="character" w:customStyle="1" w:styleId="CommentTextChar">
    <w:name w:val="Comment Text Char"/>
    <w:link w:val="CommentText"/>
    <w:uiPriority w:val="99"/>
    <w:semiHidden/>
    <w:rsid w:val="00215772"/>
    <w:rPr>
      <w:rFonts w:ascii="Arial" w:hAnsi="Arial"/>
    </w:rPr>
  </w:style>
  <w:style w:type="paragraph" w:customStyle="1" w:styleId="NormalNumbered">
    <w:name w:val="Normal Numbered"/>
    <w:basedOn w:val="Normal"/>
    <w:link w:val="NormalNumberedChar"/>
    <w:qFormat/>
    <w:rsid w:val="00215772"/>
    <w:pPr>
      <w:numPr>
        <w:numId w:val="23"/>
      </w:numPr>
    </w:pPr>
  </w:style>
  <w:style w:type="character" w:customStyle="1" w:styleId="Heading1Char">
    <w:name w:val="Heading 1 Char"/>
    <w:link w:val="Heading1"/>
    <w:rsid w:val="00215772"/>
    <w:rPr>
      <w:rFonts w:ascii="Arial" w:hAnsi="Arial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215772"/>
    <w:rPr>
      <w:rFonts w:ascii="Arial" w:hAnsi="Arial"/>
      <w:szCs w:val="24"/>
    </w:rPr>
  </w:style>
  <w:style w:type="paragraph" w:customStyle="1" w:styleId="Bullet2">
    <w:name w:val="Bullet 2"/>
    <w:basedOn w:val="Bullet1"/>
    <w:link w:val="Bullet2Char"/>
    <w:rsid w:val="00215772"/>
    <w:pPr>
      <w:numPr>
        <w:numId w:val="0"/>
      </w:numPr>
    </w:pPr>
  </w:style>
  <w:style w:type="character" w:customStyle="1" w:styleId="Bullet2Char">
    <w:name w:val="Bullet 2 Char"/>
    <w:link w:val="Bullet2"/>
    <w:rsid w:val="00215772"/>
    <w:rPr>
      <w:rFonts w:ascii="Arial" w:hAnsi="Arial"/>
    </w:rPr>
  </w:style>
  <w:style w:type="paragraph" w:styleId="NormalWeb">
    <w:name w:val="Normal (Web)"/>
    <w:basedOn w:val="Normal"/>
    <w:rsid w:val="00215772"/>
    <w:pPr>
      <w:spacing w:before="100" w:beforeAutospacing="1" w:after="100" w:afterAutospacing="1"/>
    </w:pPr>
    <w:rPr>
      <w:rFonts w:eastAsia="Arial Unicode MS" w:cs="Arial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215772"/>
    <w:rPr>
      <w:rFonts w:ascii="Arial" w:hAnsi="Arial"/>
      <w:b/>
      <w:sz w:val="24"/>
      <w:szCs w:val="24"/>
    </w:rPr>
  </w:style>
  <w:style w:type="character" w:customStyle="1" w:styleId="Heading3Char">
    <w:name w:val="Heading 3 Char"/>
    <w:link w:val="Heading3"/>
    <w:rsid w:val="00215772"/>
    <w:rPr>
      <w:rFonts w:ascii="Arial" w:hAnsi="Arial"/>
      <w:b/>
      <w:bCs/>
      <w:szCs w:val="26"/>
    </w:rPr>
  </w:style>
  <w:style w:type="character" w:customStyle="1" w:styleId="Heading4Char">
    <w:name w:val="Heading 4 Char"/>
    <w:link w:val="Heading4"/>
    <w:rsid w:val="00215772"/>
    <w:rPr>
      <w:rFonts w:ascii="Arial" w:hAnsi="Arial"/>
      <w:b/>
      <w:bCs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215772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215772"/>
    <w:rPr>
      <w:rFonts w:ascii="Arial" w:hAnsi="Arial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215772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215772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215772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215772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215772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215772"/>
    <w:pPr>
      <w:numPr>
        <w:ilvl w:val="0"/>
        <w:numId w:val="0"/>
      </w:numPr>
    </w:pPr>
  </w:style>
  <w:style w:type="paragraph" w:styleId="ListParagraph0">
    <w:name w:val="List Paragraph"/>
    <w:basedOn w:val="Normal"/>
    <w:uiPriority w:val="99"/>
    <w:rsid w:val="00215772"/>
    <w:pPr>
      <w:ind w:left="720"/>
      <w:contextualSpacing/>
    </w:pPr>
  </w:style>
  <w:style w:type="character" w:styleId="PlaceholderText">
    <w:name w:val="Placeholder Text"/>
    <w:uiPriority w:val="99"/>
    <w:rsid w:val="00215772"/>
    <w:rPr>
      <w:color w:val="808080"/>
    </w:rPr>
  </w:style>
  <w:style w:type="paragraph" w:customStyle="1" w:styleId="FormTableText">
    <w:name w:val="Form Table Text"/>
    <w:basedOn w:val="Normal"/>
    <w:qFormat/>
    <w:rsid w:val="00215772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215772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215772"/>
    <w:pPr>
      <w:numPr>
        <w:ilvl w:val="1"/>
        <w:numId w:val="4"/>
      </w:numPr>
      <w:spacing w:before="60" w:after="60"/>
      <w:ind w:left="678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215772"/>
    <w:pPr>
      <w:numPr>
        <w:numId w:val="3"/>
      </w:numPr>
      <w:spacing w:before="60" w:after="60"/>
      <w:ind w:left="357" w:hanging="357"/>
    </w:pPr>
    <w:rPr>
      <w:sz w:val="18"/>
      <w:szCs w:val="22"/>
    </w:rPr>
  </w:style>
  <w:style w:type="character" w:customStyle="1" w:styleId="DownerDocReference">
    <w:name w:val="Downer Doc Reference"/>
    <w:uiPriority w:val="1"/>
    <w:qFormat/>
    <w:rsid w:val="00215772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215772"/>
    <w:pPr>
      <w:pBdr>
        <w:top w:val="single" w:sz="4" w:space="0" w:color="7F7F7F"/>
      </w:pBdr>
      <w:tabs>
        <w:tab w:val="clear" w:pos="4153"/>
        <w:tab w:val="clear" w:pos="8306"/>
        <w:tab w:val="center" w:pos="5040"/>
        <w:tab w:val="right" w:pos="9781"/>
      </w:tabs>
      <w:spacing w:before="60" w:after="6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E51A3B"/>
    <w:pPr>
      <w:spacing w:before="180" w:after="180" w:line="240" w:lineRule="atLeast"/>
    </w:pPr>
  </w:style>
  <w:style w:type="character" w:customStyle="1" w:styleId="BodyTextChar">
    <w:name w:val="Body Text Char"/>
    <w:basedOn w:val="DefaultParagraphFont"/>
    <w:link w:val="BodyText"/>
    <w:rsid w:val="00E51A3B"/>
    <w:rPr>
      <w:rFonts w:asciiTheme="minorHAnsi" w:hAnsiTheme="minorHAnsi"/>
      <w:sz w:val="22"/>
      <w:szCs w:val="24"/>
    </w:rPr>
  </w:style>
  <w:style w:type="paragraph" w:customStyle="1" w:styleId="AltHeading1">
    <w:name w:val="Alt Heading 1"/>
    <w:basedOn w:val="Heading1"/>
    <w:next w:val="BodyText"/>
    <w:uiPriority w:val="1"/>
    <w:rsid w:val="00E51A3B"/>
    <w:pPr>
      <w:numPr>
        <w:numId w:val="9"/>
      </w:numPr>
    </w:pPr>
    <w:rPr>
      <w:bCs/>
    </w:rPr>
  </w:style>
  <w:style w:type="paragraph" w:customStyle="1" w:styleId="AltHeading2">
    <w:name w:val="Alt Heading 2"/>
    <w:basedOn w:val="Heading2"/>
    <w:next w:val="BodyText"/>
    <w:uiPriority w:val="1"/>
    <w:rsid w:val="00E51A3B"/>
    <w:pPr>
      <w:numPr>
        <w:ilvl w:val="1"/>
        <w:numId w:val="9"/>
      </w:numPr>
    </w:pPr>
  </w:style>
  <w:style w:type="paragraph" w:customStyle="1" w:styleId="AltHeading3">
    <w:name w:val="Alt Heading 3"/>
    <w:basedOn w:val="Heading3"/>
    <w:next w:val="BodyText"/>
    <w:uiPriority w:val="1"/>
    <w:rsid w:val="00E51A3B"/>
    <w:pPr>
      <w:numPr>
        <w:numId w:val="9"/>
      </w:numPr>
    </w:pPr>
  </w:style>
  <w:style w:type="paragraph" w:customStyle="1" w:styleId="AltHeading4">
    <w:name w:val="Alt Heading 4"/>
    <w:basedOn w:val="Heading4"/>
    <w:next w:val="BodyText"/>
    <w:uiPriority w:val="1"/>
    <w:rsid w:val="00E51A3B"/>
    <w:pPr>
      <w:numPr>
        <w:numId w:val="9"/>
      </w:numPr>
    </w:pPr>
  </w:style>
  <w:style w:type="paragraph" w:styleId="Title">
    <w:name w:val="Title"/>
    <w:basedOn w:val="Normal"/>
    <w:next w:val="BodyText"/>
    <w:link w:val="TitleChar"/>
    <w:uiPriority w:val="9"/>
    <w:rsid w:val="00E51A3B"/>
    <w:pPr>
      <w:spacing w:before="240"/>
    </w:pPr>
    <w:rPr>
      <w:rFonts w:asciiTheme="majorHAnsi" w:eastAsiaTheme="majorEastAsia" w:hAnsiTheme="majorHAnsi" w:cstheme="majorBidi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E51A3B"/>
    <w:rPr>
      <w:rFonts w:asciiTheme="majorHAnsi" w:eastAsiaTheme="majorEastAsia" w:hAnsiTheme="majorHAnsi" w:cstheme="majorBidi"/>
      <w:sz w:val="72"/>
      <w:szCs w:val="52"/>
      <w:lang w:eastAsia="en-US"/>
    </w:rPr>
  </w:style>
  <w:style w:type="paragraph" w:styleId="Subtitle">
    <w:name w:val="Subtitle"/>
    <w:basedOn w:val="Normal"/>
    <w:next w:val="BodyText"/>
    <w:link w:val="SubtitleChar"/>
    <w:uiPriority w:val="10"/>
    <w:rsid w:val="00E51A3B"/>
    <w:pPr>
      <w:numPr>
        <w:ilvl w:val="1"/>
      </w:numPr>
      <w:spacing w:before="20" w:after="60"/>
    </w:pPr>
    <w:rPr>
      <w:rFonts w:eastAsiaTheme="majorEastAsia" w:cstheme="majorBidi"/>
      <w:iCs/>
      <w:sz w:val="44"/>
    </w:rPr>
  </w:style>
  <w:style w:type="character" w:customStyle="1" w:styleId="SubtitleChar">
    <w:name w:val="Subtitle Char"/>
    <w:basedOn w:val="DefaultParagraphFont"/>
    <w:link w:val="Subtitle"/>
    <w:uiPriority w:val="10"/>
    <w:rsid w:val="00E51A3B"/>
    <w:rPr>
      <w:rFonts w:asciiTheme="minorHAnsi" w:eastAsiaTheme="majorEastAsia" w:hAnsiTheme="minorHAnsi" w:cstheme="majorBidi"/>
      <w:iCs/>
      <w:sz w:val="44"/>
      <w:szCs w:val="24"/>
      <w:lang w:eastAsia="en-US"/>
    </w:rPr>
  </w:style>
  <w:style w:type="paragraph" w:styleId="BodyText2">
    <w:name w:val="Body Text 2"/>
    <w:basedOn w:val="BodyText"/>
    <w:link w:val="BodyText2Char"/>
    <w:uiPriority w:val="99"/>
    <w:rsid w:val="00E51A3B"/>
    <w:pPr>
      <w:numPr>
        <w:ilvl w:val="1"/>
      </w:numPr>
      <w:tabs>
        <w:tab w:val="left" w:pos="567"/>
      </w:tabs>
    </w:pPr>
  </w:style>
  <w:style w:type="character" w:customStyle="1" w:styleId="BodyText2Char">
    <w:name w:val="Body Text 2 Char"/>
    <w:basedOn w:val="DefaultParagraphFont"/>
    <w:link w:val="BodyText2"/>
    <w:uiPriority w:val="99"/>
    <w:rsid w:val="00E51A3B"/>
    <w:rPr>
      <w:rFonts w:asciiTheme="minorHAnsi" w:hAnsiTheme="minorHAnsi"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E51A3B"/>
    <w:rPr>
      <w:rFonts w:ascii="Century Gothic" w:hAnsi="Century Gothic"/>
      <w:b/>
      <w:sz w:val="32"/>
      <w:szCs w:val="24"/>
    </w:rPr>
  </w:style>
  <w:style w:type="character" w:customStyle="1" w:styleId="FooterChar">
    <w:name w:val="Footer Char"/>
    <w:basedOn w:val="DefaultParagraphFont"/>
    <w:link w:val="Footer"/>
    <w:rsid w:val="00E51A3B"/>
    <w:rPr>
      <w:rFonts w:ascii="Arial" w:hAnsi="Arial"/>
      <w:szCs w:val="24"/>
    </w:rPr>
  </w:style>
  <w:style w:type="paragraph" w:styleId="ListNumber0">
    <w:name w:val="List Number"/>
    <w:basedOn w:val="Normal"/>
    <w:uiPriority w:val="2"/>
    <w:rsid w:val="00E51A3B"/>
    <w:pPr>
      <w:numPr>
        <w:numId w:val="16"/>
      </w:numPr>
      <w:spacing w:before="180" w:line="240" w:lineRule="atLeast"/>
      <w:contextualSpacing/>
    </w:pPr>
  </w:style>
  <w:style w:type="paragraph" w:styleId="ListBullet0">
    <w:name w:val="List Bullet"/>
    <w:basedOn w:val="Normal"/>
    <w:uiPriority w:val="1"/>
    <w:rsid w:val="00E51A3B"/>
    <w:pPr>
      <w:numPr>
        <w:numId w:val="15"/>
      </w:numPr>
      <w:spacing w:before="180" w:line="240" w:lineRule="atLeast"/>
      <w:contextualSpacing/>
    </w:pPr>
  </w:style>
  <w:style w:type="table" w:customStyle="1" w:styleId="MinutesTable">
    <w:name w:val="Minutes Table"/>
    <w:basedOn w:val="TableNormal"/>
    <w:uiPriority w:val="99"/>
    <w:rsid w:val="00E51A3B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insideH w:val="dotted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4"/>
    <w:rsid w:val="00E51A3B"/>
    <w:pPr>
      <w:spacing w:before="40" w:after="40"/>
    </w:pPr>
  </w:style>
  <w:style w:type="paragraph" w:customStyle="1" w:styleId="TableBullet">
    <w:name w:val="Table Bullet"/>
    <w:basedOn w:val="TableText"/>
    <w:uiPriority w:val="5"/>
    <w:rsid w:val="00E51A3B"/>
    <w:pPr>
      <w:numPr>
        <w:numId w:val="19"/>
      </w:numPr>
      <w:contextualSpacing/>
    </w:pPr>
  </w:style>
  <w:style w:type="paragraph" w:customStyle="1" w:styleId="TableNumber">
    <w:name w:val="Table Number"/>
    <w:basedOn w:val="TableText"/>
    <w:uiPriority w:val="5"/>
    <w:rsid w:val="00E51A3B"/>
    <w:pPr>
      <w:numPr>
        <w:numId w:val="20"/>
      </w:numPr>
      <w:contextualSpacing/>
    </w:pPr>
  </w:style>
  <w:style w:type="character" w:customStyle="1" w:styleId="Heading5Char">
    <w:name w:val="Heading 5 Char"/>
    <w:basedOn w:val="DefaultParagraphFont"/>
    <w:link w:val="Heading5"/>
    <w:rsid w:val="00E51A3B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51A3B"/>
    <w:rPr>
      <w:b/>
      <w:bCs/>
      <w:szCs w:val="22"/>
    </w:rPr>
  </w:style>
  <w:style w:type="paragraph" w:styleId="BodyText3">
    <w:name w:val="Body Text 3"/>
    <w:basedOn w:val="BodyText"/>
    <w:link w:val="BodyText3Char"/>
    <w:uiPriority w:val="99"/>
    <w:rsid w:val="00E51A3B"/>
    <w:pPr>
      <w:numPr>
        <w:ilvl w:val="2"/>
      </w:numPr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51A3B"/>
    <w:rPr>
      <w:rFonts w:asciiTheme="minorHAnsi" w:hAnsiTheme="minorHAnsi"/>
      <w:sz w:val="22"/>
      <w:szCs w:val="16"/>
    </w:rPr>
  </w:style>
  <w:style w:type="paragraph" w:styleId="TOC4">
    <w:name w:val="toc 4"/>
    <w:basedOn w:val="TOC1"/>
    <w:next w:val="Normal"/>
    <w:uiPriority w:val="39"/>
    <w:rsid w:val="00E51A3B"/>
    <w:pPr>
      <w:tabs>
        <w:tab w:val="left" w:pos="425"/>
      </w:tabs>
      <w:spacing w:before="180"/>
      <w:ind w:left="425" w:hanging="425"/>
    </w:pPr>
  </w:style>
  <w:style w:type="paragraph" w:customStyle="1" w:styleId="AltHeading5">
    <w:name w:val="Alt Heading 5"/>
    <w:basedOn w:val="Heading5"/>
    <w:next w:val="BodyText"/>
    <w:uiPriority w:val="1"/>
    <w:rsid w:val="00E51A3B"/>
    <w:pPr>
      <w:numPr>
        <w:numId w:val="9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E51A3B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8"/>
    <w:rsid w:val="00E51A3B"/>
    <w:pPr>
      <w:spacing w:before="320" w:after="320" w:line="240" w:lineRule="atLeast"/>
      <w:ind w:left="567" w:right="567"/>
      <w:jc w:val="center"/>
    </w:pPr>
    <w:rPr>
      <w:i/>
      <w:iCs/>
      <w:color w:val="4F81B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8"/>
    <w:rsid w:val="00E51A3B"/>
    <w:rPr>
      <w:rFonts w:asciiTheme="minorHAnsi" w:eastAsiaTheme="minorHAnsi" w:hAnsiTheme="minorHAnsi" w:cstheme="minorBidi"/>
      <w:i/>
      <w:iCs/>
      <w:color w:val="4F81BD" w:themeColor="accent1"/>
      <w:sz w:val="24"/>
      <w:szCs w:val="22"/>
      <w:lang w:eastAsia="en-US"/>
    </w:rPr>
  </w:style>
  <w:style w:type="character" w:customStyle="1" w:styleId="HighlightGreen">
    <w:name w:val="Highlight Green"/>
    <w:basedOn w:val="DefaultParagraphFont"/>
    <w:uiPriority w:val="3"/>
    <w:rsid w:val="00E51A3B"/>
    <w:rPr>
      <w:color w:val="8064A2" w:themeColor="accent4"/>
    </w:rPr>
  </w:style>
  <w:style w:type="character" w:customStyle="1" w:styleId="HighlightBlue">
    <w:name w:val="Highlight Blue"/>
    <w:basedOn w:val="DefaultParagraphFont"/>
    <w:uiPriority w:val="3"/>
    <w:rsid w:val="00E51A3B"/>
    <w:rPr>
      <w:color w:val="9BBB59" w:themeColor="accent3"/>
    </w:rPr>
  </w:style>
  <w:style w:type="paragraph" w:customStyle="1" w:styleId="FigureStyle">
    <w:name w:val="Figure Style"/>
    <w:basedOn w:val="BodyText"/>
    <w:uiPriority w:val="4"/>
    <w:semiHidden/>
    <w:qFormat/>
    <w:rsid w:val="00E51A3B"/>
    <w:pPr>
      <w:keepNext/>
      <w:spacing w:before="240" w:line="240" w:lineRule="auto"/>
      <w:jc w:val="center"/>
    </w:pPr>
  </w:style>
  <w:style w:type="paragraph" w:styleId="TOC5">
    <w:name w:val="toc 5"/>
    <w:basedOn w:val="TOC2"/>
    <w:next w:val="Normal"/>
    <w:uiPriority w:val="39"/>
    <w:rsid w:val="00E51A3B"/>
    <w:pPr>
      <w:tabs>
        <w:tab w:val="left" w:pos="992"/>
      </w:tabs>
      <w:ind w:left="1417" w:hanging="992"/>
    </w:pPr>
  </w:style>
  <w:style w:type="paragraph" w:styleId="TOC6">
    <w:name w:val="toc 6"/>
    <w:basedOn w:val="TOC3"/>
    <w:next w:val="Normal"/>
    <w:uiPriority w:val="39"/>
    <w:rsid w:val="00E51A3B"/>
    <w:pPr>
      <w:tabs>
        <w:tab w:val="left" w:pos="1843"/>
      </w:tabs>
      <w:ind w:left="2835" w:hanging="1843"/>
    </w:pPr>
    <w:rPr>
      <w:noProof/>
    </w:rPr>
  </w:style>
  <w:style w:type="paragraph" w:styleId="TOC7">
    <w:name w:val="toc 7"/>
    <w:basedOn w:val="TOC1"/>
    <w:next w:val="Normal"/>
    <w:uiPriority w:val="39"/>
    <w:rsid w:val="00E51A3B"/>
    <w:pPr>
      <w:tabs>
        <w:tab w:val="left" w:pos="1559"/>
      </w:tabs>
      <w:spacing w:before="240"/>
    </w:pPr>
  </w:style>
  <w:style w:type="paragraph" w:styleId="TOC8">
    <w:name w:val="toc 8"/>
    <w:basedOn w:val="Normal"/>
    <w:next w:val="Normal"/>
    <w:uiPriority w:val="39"/>
    <w:rsid w:val="00E51A3B"/>
    <w:pPr>
      <w:tabs>
        <w:tab w:val="left" w:pos="851"/>
        <w:tab w:val="right" w:pos="9639"/>
      </w:tabs>
      <w:spacing w:after="60"/>
      <w:ind w:left="851" w:hanging="851"/>
    </w:pPr>
    <w:rPr>
      <w:sz w:val="16"/>
    </w:rPr>
  </w:style>
  <w:style w:type="paragraph" w:styleId="TOC9">
    <w:name w:val="toc 9"/>
    <w:basedOn w:val="Normal"/>
    <w:next w:val="Normal"/>
    <w:uiPriority w:val="39"/>
    <w:rsid w:val="00E51A3B"/>
    <w:pPr>
      <w:tabs>
        <w:tab w:val="left" w:pos="1418"/>
        <w:tab w:val="right" w:pos="9639"/>
      </w:tabs>
      <w:spacing w:after="60"/>
      <w:ind w:left="1134" w:hanging="1134"/>
    </w:pPr>
  </w:style>
  <w:style w:type="numbering" w:customStyle="1" w:styleId="ListNumber">
    <w:name w:val="List_Number"/>
    <w:uiPriority w:val="99"/>
    <w:rsid w:val="00E51A3B"/>
    <w:pPr>
      <w:numPr>
        <w:numId w:val="16"/>
      </w:numPr>
    </w:pPr>
  </w:style>
  <w:style w:type="numbering" w:customStyle="1" w:styleId="ListParagraph">
    <w:name w:val="List_Paragraph"/>
    <w:uiPriority w:val="99"/>
    <w:rsid w:val="00E51A3B"/>
    <w:pPr>
      <w:numPr>
        <w:numId w:val="10"/>
      </w:numPr>
    </w:pPr>
  </w:style>
  <w:style w:type="paragraph" w:styleId="Caption">
    <w:name w:val="caption"/>
    <w:basedOn w:val="Normal"/>
    <w:next w:val="Normal"/>
    <w:uiPriority w:val="7"/>
    <w:semiHidden/>
    <w:rsid w:val="00E51A3B"/>
    <w:pPr>
      <w:tabs>
        <w:tab w:val="left" w:pos="1134"/>
      </w:tabs>
      <w:spacing w:line="200" w:lineRule="atLeast"/>
      <w:ind w:left="1134" w:hanging="1134"/>
    </w:pPr>
    <w:rPr>
      <w:color w:val="1F497D" w:themeColor="text2"/>
      <w:sz w:val="14"/>
    </w:rPr>
  </w:style>
  <w:style w:type="paragraph" w:customStyle="1" w:styleId="ListAlpha0">
    <w:name w:val="List Alpha"/>
    <w:basedOn w:val="BodyText"/>
    <w:uiPriority w:val="1"/>
    <w:rsid w:val="00E51A3B"/>
    <w:pPr>
      <w:numPr>
        <w:numId w:val="14"/>
      </w:numPr>
      <w:spacing w:after="0"/>
      <w:contextualSpacing/>
    </w:pPr>
  </w:style>
  <w:style w:type="numbering" w:customStyle="1" w:styleId="ListAlpha">
    <w:name w:val="List_Alpha"/>
    <w:uiPriority w:val="99"/>
    <w:rsid w:val="00E51A3B"/>
    <w:pPr>
      <w:numPr>
        <w:numId w:val="14"/>
      </w:numPr>
    </w:pPr>
  </w:style>
  <w:style w:type="paragraph" w:styleId="TableofAuthorities">
    <w:name w:val="table of authorities"/>
    <w:basedOn w:val="Normal"/>
    <w:next w:val="Normal"/>
    <w:uiPriority w:val="99"/>
    <w:unhideWhenUsed/>
    <w:rsid w:val="00E51A3B"/>
    <w:pPr>
      <w:ind w:left="200" w:hanging="200"/>
    </w:pPr>
  </w:style>
  <w:style w:type="paragraph" w:styleId="TableofFigures">
    <w:name w:val="table of figures"/>
    <w:basedOn w:val="TOC3"/>
    <w:next w:val="Normal"/>
    <w:uiPriority w:val="99"/>
    <w:rsid w:val="00E51A3B"/>
    <w:rPr>
      <w:noProof/>
    </w:rPr>
  </w:style>
  <w:style w:type="character" w:styleId="FollowedHyperlink">
    <w:name w:val="FollowedHyperlink"/>
    <w:basedOn w:val="DefaultParagraphFont"/>
    <w:uiPriority w:val="99"/>
    <w:unhideWhenUsed/>
    <w:rsid w:val="00E51A3B"/>
    <w:rPr>
      <w:color w:val="1F497D" w:themeColor="text2"/>
      <w:u w:val="single"/>
    </w:rPr>
  </w:style>
  <w:style w:type="paragraph" w:customStyle="1" w:styleId="AppendixH1">
    <w:name w:val="Appendix H1"/>
    <w:basedOn w:val="Normal"/>
    <w:next w:val="BodyText"/>
    <w:uiPriority w:val="13"/>
    <w:semiHidden/>
    <w:qFormat/>
    <w:rsid w:val="00E51A3B"/>
    <w:pPr>
      <w:pageBreakBefore/>
      <w:numPr>
        <w:numId w:val="13"/>
      </w:numPr>
      <w:tabs>
        <w:tab w:val="left" w:pos="567"/>
      </w:tabs>
      <w:spacing w:before="60" w:after="320"/>
    </w:pPr>
    <w:rPr>
      <w:b/>
      <w:sz w:val="36"/>
    </w:rPr>
  </w:style>
  <w:style w:type="paragraph" w:customStyle="1" w:styleId="AppendixH2">
    <w:name w:val="Appendix H2"/>
    <w:basedOn w:val="Heading2"/>
    <w:next w:val="BodyText"/>
    <w:uiPriority w:val="13"/>
    <w:semiHidden/>
    <w:qFormat/>
    <w:rsid w:val="00E51A3B"/>
    <w:pPr>
      <w:tabs>
        <w:tab w:val="left" w:pos="851"/>
      </w:tabs>
    </w:pPr>
    <w:rPr>
      <w:b w:val="0"/>
      <w:iCs/>
    </w:rPr>
  </w:style>
  <w:style w:type="paragraph" w:customStyle="1" w:styleId="AppendixH3">
    <w:name w:val="Appendix H3"/>
    <w:basedOn w:val="Heading3"/>
    <w:next w:val="BodyText"/>
    <w:uiPriority w:val="99"/>
    <w:semiHidden/>
    <w:qFormat/>
    <w:rsid w:val="00E51A3B"/>
    <w:pPr>
      <w:tabs>
        <w:tab w:val="left" w:pos="851"/>
      </w:tabs>
    </w:pPr>
    <w:rPr>
      <w:b w:val="0"/>
    </w:rPr>
  </w:style>
  <w:style w:type="paragraph" w:customStyle="1" w:styleId="ListAlpha2">
    <w:name w:val="List Alpha 2"/>
    <w:basedOn w:val="ListAlpha0"/>
    <w:uiPriority w:val="19"/>
    <w:rsid w:val="00E51A3B"/>
    <w:pPr>
      <w:numPr>
        <w:ilvl w:val="1"/>
      </w:numPr>
      <w:spacing w:before="0"/>
    </w:pPr>
  </w:style>
  <w:style w:type="paragraph" w:customStyle="1" w:styleId="ListAlpha3">
    <w:name w:val="List Alpha 3"/>
    <w:basedOn w:val="ListAlpha2"/>
    <w:uiPriority w:val="19"/>
    <w:rsid w:val="00E51A3B"/>
    <w:pPr>
      <w:numPr>
        <w:ilvl w:val="2"/>
      </w:numPr>
    </w:pPr>
  </w:style>
  <w:style w:type="paragraph" w:customStyle="1" w:styleId="ListAlpha4">
    <w:name w:val="List Alpha 4"/>
    <w:basedOn w:val="ListAlpha3"/>
    <w:uiPriority w:val="19"/>
    <w:rsid w:val="00E51A3B"/>
    <w:pPr>
      <w:numPr>
        <w:ilvl w:val="3"/>
      </w:numPr>
    </w:pPr>
  </w:style>
  <w:style w:type="paragraph" w:customStyle="1" w:styleId="ListAlpha6">
    <w:name w:val="List Alpha 6"/>
    <w:basedOn w:val="ListAlpha4"/>
    <w:uiPriority w:val="19"/>
    <w:rsid w:val="00E51A3B"/>
    <w:pPr>
      <w:numPr>
        <w:ilvl w:val="5"/>
      </w:numPr>
    </w:pPr>
  </w:style>
  <w:style w:type="paragraph" w:customStyle="1" w:styleId="ListAlpha5">
    <w:name w:val="List Alpha 5"/>
    <w:basedOn w:val="ListAlpha6"/>
    <w:uiPriority w:val="19"/>
    <w:rsid w:val="00E51A3B"/>
    <w:pPr>
      <w:numPr>
        <w:ilvl w:val="4"/>
      </w:numPr>
    </w:pPr>
  </w:style>
  <w:style w:type="paragraph" w:styleId="ListBullet2">
    <w:name w:val="List Bullet 2"/>
    <w:basedOn w:val="ListBullet0"/>
    <w:uiPriority w:val="19"/>
    <w:rsid w:val="00E51A3B"/>
    <w:pPr>
      <w:numPr>
        <w:ilvl w:val="1"/>
      </w:numPr>
      <w:spacing w:before="0"/>
    </w:pPr>
  </w:style>
  <w:style w:type="paragraph" w:styleId="ListBullet3">
    <w:name w:val="List Bullet 3"/>
    <w:basedOn w:val="ListBullet0"/>
    <w:uiPriority w:val="19"/>
    <w:rsid w:val="00E51A3B"/>
    <w:pPr>
      <w:numPr>
        <w:ilvl w:val="2"/>
      </w:numPr>
      <w:spacing w:before="0"/>
    </w:pPr>
  </w:style>
  <w:style w:type="paragraph" w:styleId="ListBullet4">
    <w:name w:val="List Bullet 4"/>
    <w:basedOn w:val="ListBullet0"/>
    <w:uiPriority w:val="19"/>
    <w:rsid w:val="00E51A3B"/>
    <w:pPr>
      <w:numPr>
        <w:ilvl w:val="3"/>
      </w:numPr>
      <w:spacing w:before="0"/>
    </w:pPr>
  </w:style>
  <w:style w:type="paragraph" w:styleId="ListBullet5">
    <w:name w:val="List Bullet 5"/>
    <w:basedOn w:val="ListBullet0"/>
    <w:uiPriority w:val="19"/>
    <w:rsid w:val="00E51A3B"/>
    <w:pPr>
      <w:numPr>
        <w:ilvl w:val="4"/>
      </w:numPr>
      <w:spacing w:before="0"/>
    </w:pPr>
  </w:style>
  <w:style w:type="paragraph" w:customStyle="1" w:styleId="ListBullet6">
    <w:name w:val="List Bullet 6"/>
    <w:basedOn w:val="ListBullet0"/>
    <w:uiPriority w:val="19"/>
    <w:rsid w:val="00E51A3B"/>
    <w:pPr>
      <w:numPr>
        <w:ilvl w:val="5"/>
      </w:numPr>
      <w:spacing w:before="0"/>
    </w:pPr>
  </w:style>
  <w:style w:type="paragraph" w:styleId="ListNumber2">
    <w:name w:val="List Number 2"/>
    <w:basedOn w:val="ListNumber0"/>
    <w:uiPriority w:val="19"/>
    <w:rsid w:val="00E51A3B"/>
    <w:pPr>
      <w:numPr>
        <w:ilvl w:val="1"/>
      </w:numPr>
      <w:spacing w:before="0"/>
    </w:pPr>
  </w:style>
  <w:style w:type="paragraph" w:styleId="ListNumber3">
    <w:name w:val="List Number 3"/>
    <w:basedOn w:val="ListNumber0"/>
    <w:uiPriority w:val="19"/>
    <w:rsid w:val="00E51A3B"/>
    <w:pPr>
      <w:numPr>
        <w:ilvl w:val="2"/>
      </w:numPr>
      <w:spacing w:before="0"/>
    </w:pPr>
  </w:style>
  <w:style w:type="paragraph" w:styleId="ListNumber4">
    <w:name w:val="List Number 4"/>
    <w:basedOn w:val="ListNumber0"/>
    <w:uiPriority w:val="19"/>
    <w:rsid w:val="00E51A3B"/>
    <w:pPr>
      <w:numPr>
        <w:ilvl w:val="3"/>
      </w:numPr>
      <w:spacing w:before="0"/>
    </w:pPr>
  </w:style>
  <w:style w:type="paragraph" w:styleId="ListNumber5">
    <w:name w:val="List Number 5"/>
    <w:basedOn w:val="ListNumber0"/>
    <w:uiPriority w:val="19"/>
    <w:rsid w:val="00E51A3B"/>
    <w:pPr>
      <w:numPr>
        <w:ilvl w:val="4"/>
      </w:numPr>
      <w:spacing w:before="0"/>
    </w:pPr>
  </w:style>
  <w:style w:type="paragraph" w:customStyle="1" w:styleId="ListNumber6">
    <w:name w:val="List Number 6"/>
    <w:basedOn w:val="ListNumber0"/>
    <w:uiPriority w:val="19"/>
    <w:rsid w:val="00E51A3B"/>
    <w:pPr>
      <w:numPr>
        <w:ilvl w:val="5"/>
      </w:numPr>
      <w:spacing w:before="0"/>
    </w:pPr>
  </w:style>
  <w:style w:type="paragraph" w:customStyle="1" w:styleId="ListParagraph2">
    <w:name w:val="List Paragraph 2"/>
    <w:basedOn w:val="ListParagraph0"/>
    <w:uiPriority w:val="19"/>
    <w:rsid w:val="00E51A3B"/>
    <w:pPr>
      <w:numPr>
        <w:ilvl w:val="1"/>
      </w:numPr>
      <w:ind w:left="720"/>
    </w:pPr>
  </w:style>
  <w:style w:type="paragraph" w:customStyle="1" w:styleId="ListParagraph3">
    <w:name w:val="List Paragraph 3"/>
    <w:basedOn w:val="ListParagraph0"/>
    <w:uiPriority w:val="19"/>
    <w:rsid w:val="00E51A3B"/>
    <w:pPr>
      <w:numPr>
        <w:ilvl w:val="2"/>
      </w:numPr>
      <w:ind w:left="720"/>
    </w:pPr>
  </w:style>
  <w:style w:type="paragraph" w:customStyle="1" w:styleId="ListParagraph4">
    <w:name w:val="List Paragraph 4"/>
    <w:basedOn w:val="ListParagraph0"/>
    <w:uiPriority w:val="19"/>
    <w:rsid w:val="00E51A3B"/>
    <w:pPr>
      <w:numPr>
        <w:ilvl w:val="3"/>
      </w:numPr>
      <w:ind w:left="720"/>
    </w:pPr>
  </w:style>
  <w:style w:type="paragraph" w:customStyle="1" w:styleId="ListParagraph5">
    <w:name w:val="List Paragraph 5"/>
    <w:basedOn w:val="ListParagraph0"/>
    <w:uiPriority w:val="19"/>
    <w:rsid w:val="00E51A3B"/>
    <w:pPr>
      <w:numPr>
        <w:ilvl w:val="4"/>
      </w:numPr>
      <w:ind w:left="720"/>
    </w:pPr>
  </w:style>
  <w:style w:type="paragraph" w:customStyle="1" w:styleId="ListParagraph6">
    <w:name w:val="List Paragraph 6"/>
    <w:basedOn w:val="ListParagraph0"/>
    <w:uiPriority w:val="19"/>
    <w:rsid w:val="00E51A3B"/>
    <w:pPr>
      <w:numPr>
        <w:ilvl w:val="5"/>
      </w:numPr>
      <w:ind w:left="720"/>
    </w:pPr>
  </w:style>
  <w:style w:type="numbering" w:customStyle="1" w:styleId="ListBullet">
    <w:name w:val="List_Bullet"/>
    <w:uiPriority w:val="99"/>
    <w:rsid w:val="00E51A3B"/>
    <w:pPr>
      <w:numPr>
        <w:numId w:val="15"/>
      </w:numPr>
    </w:pPr>
  </w:style>
  <w:style w:type="numbering" w:customStyle="1" w:styleId="ListNumberedHeadings">
    <w:name w:val="List_NumberedHeadings"/>
    <w:uiPriority w:val="99"/>
    <w:rsid w:val="00E51A3B"/>
    <w:pPr>
      <w:numPr>
        <w:numId w:val="9"/>
      </w:numPr>
    </w:pPr>
  </w:style>
  <w:style w:type="numbering" w:customStyle="1" w:styleId="ListTableBullet">
    <w:name w:val="List_TableBullet"/>
    <w:uiPriority w:val="99"/>
    <w:rsid w:val="00E51A3B"/>
    <w:pPr>
      <w:numPr>
        <w:numId w:val="17"/>
      </w:numPr>
    </w:pPr>
  </w:style>
  <w:style w:type="numbering" w:customStyle="1" w:styleId="ListTableNumber">
    <w:name w:val="List_TableNumber"/>
    <w:uiPriority w:val="99"/>
    <w:rsid w:val="00E51A3B"/>
    <w:pPr>
      <w:numPr>
        <w:numId w:val="18"/>
      </w:numPr>
    </w:pPr>
  </w:style>
  <w:style w:type="paragraph" w:customStyle="1" w:styleId="TableBullet2">
    <w:name w:val="Table Bullet 2"/>
    <w:basedOn w:val="TableBullet"/>
    <w:uiPriority w:val="19"/>
    <w:rsid w:val="00E51A3B"/>
    <w:pPr>
      <w:numPr>
        <w:ilvl w:val="1"/>
      </w:numPr>
    </w:pPr>
  </w:style>
  <w:style w:type="paragraph" w:customStyle="1" w:styleId="TableNumber2">
    <w:name w:val="Table Number 2"/>
    <w:basedOn w:val="TableNumber"/>
    <w:uiPriority w:val="19"/>
    <w:rsid w:val="00E51A3B"/>
    <w:pPr>
      <w:numPr>
        <w:ilvl w:val="1"/>
      </w:numPr>
    </w:pPr>
  </w:style>
  <w:style w:type="paragraph" w:customStyle="1" w:styleId="BodyText4">
    <w:name w:val="Body Text 4"/>
    <w:basedOn w:val="BodyText3"/>
    <w:uiPriority w:val="99"/>
    <w:semiHidden/>
    <w:qFormat/>
    <w:rsid w:val="00E51A3B"/>
    <w:pPr>
      <w:numPr>
        <w:ilvl w:val="3"/>
      </w:numPr>
    </w:pPr>
  </w:style>
  <w:style w:type="paragraph" w:customStyle="1" w:styleId="BodyText5">
    <w:name w:val="Body Text 5"/>
    <w:basedOn w:val="BodyText4"/>
    <w:uiPriority w:val="99"/>
    <w:semiHidden/>
    <w:qFormat/>
    <w:rsid w:val="00E51A3B"/>
    <w:pPr>
      <w:numPr>
        <w:ilvl w:val="4"/>
      </w:numPr>
    </w:pPr>
  </w:style>
  <w:style w:type="paragraph" w:customStyle="1" w:styleId="BodyText6">
    <w:name w:val="Body Text 6"/>
    <w:basedOn w:val="BodyText5"/>
    <w:uiPriority w:val="99"/>
    <w:semiHidden/>
    <w:qFormat/>
    <w:rsid w:val="00E51A3B"/>
    <w:pPr>
      <w:numPr>
        <w:ilvl w:val="5"/>
      </w:numPr>
    </w:pPr>
  </w:style>
  <w:style w:type="paragraph" w:customStyle="1" w:styleId="IntroText">
    <w:name w:val="Intro Text"/>
    <w:basedOn w:val="Normal"/>
    <w:uiPriority w:val="1"/>
    <w:rsid w:val="00E51A3B"/>
    <w:pPr>
      <w:spacing w:before="180" w:after="180"/>
    </w:pPr>
    <w:rPr>
      <w:rFonts w:asciiTheme="majorHAnsi" w:hAnsiTheme="majorHAnsi"/>
      <w:color w:val="8064A2" w:themeColor="accent4"/>
    </w:rPr>
  </w:style>
  <w:style w:type="paragraph" w:customStyle="1" w:styleId="CoverDetails">
    <w:name w:val="Cover Details"/>
    <w:basedOn w:val="Subtitle"/>
    <w:uiPriority w:val="11"/>
    <w:semiHidden/>
    <w:rsid w:val="00E51A3B"/>
    <w:pPr>
      <w:spacing w:before="60" w:after="240"/>
    </w:pPr>
    <w:rPr>
      <w:sz w:val="36"/>
    </w:rPr>
  </w:style>
  <w:style w:type="numbering" w:customStyle="1" w:styleId="ListAppendix">
    <w:name w:val="List_Appendix"/>
    <w:uiPriority w:val="99"/>
    <w:rsid w:val="00E51A3B"/>
    <w:pPr>
      <w:numPr>
        <w:numId w:val="13"/>
      </w:numPr>
    </w:pPr>
  </w:style>
  <w:style w:type="table" w:customStyle="1" w:styleId="ShadedTable-Green">
    <w:name w:val="Shaded Table - Green"/>
    <w:basedOn w:val="TableNormal"/>
    <w:uiPriority w:val="99"/>
    <w:rsid w:val="00E51A3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A8D26E"/>
    </w:tcPr>
    <w:tblStylePr w:type="firstRow">
      <w:rPr>
        <w:color w:val="FFFFFF" w:themeColor="background1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8064A2" w:themeFill="accent4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E0EECB"/>
      </w:tcPr>
    </w:tblStylePr>
    <w:tblStylePr w:type="band2Horz">
      <w:tblPr/>
      <w:tcPr>
        <w:shd w:val="clear" w:color="auto" w:fill="E0EECB"/>
      </w:tcPr>
    </w:tblStylePr>
  </w:style>
  <w:style w:type="table" w:customStyle="1" w:styleId="ShadedTable-GreenBlue-WhiteHeader">
    <w:name w:val="Shaded Table - Green &amp; Blue - White Header"/>
    <w:basedOn w:val="TableNormal"/>
    <w:uiPriority w:val="99"/>
    <w:rsid w:val="00E51A3B"/>
    <w:pPr>
      <w:spacing w:before="80" w:after="80"/>
    </w:pPr>
    <w:rPr>
      <w:rFonts w:asciiTheme="minorHAnsi" w:eastAsiaTheme="minorHAnsi" w:hAnsiTheme="minorHAnsi" w:cstheme="minorBidi"/>
      <w:sz w:val="22"/>
      <w:szCs w:val="22"/>
      <w:lang w:eastAsia="en-US"/>
    </w:rPr>
    <w:tblPr/>
    <w:tblStylePr w:type="firstRow">
      <w:rPr>
        <w:color w:val="auto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78D0E9"/>
      </w:tcPr>
    </w:tblStylePr>
    <w:tblStylePr w:type="band2Horz">
      <w:tblPr/>
      <w:tcPr>
        <w:shd w:val="clear" w:color="auto" w:fill="78D0E9"/>
      </w:tcPr>
    </w:tblStylePr>
  </w:style>
  <w:style w:type="table" w:customStyle="1" w:styleId="LinedTable-Green">
    <w:name w:val="Lined Table - Green"/>
    <w:basedOn w:val="TableNormal"/>
    <w:uiPriority w:val="99"/>
    <w:rsid w:val="00E51A3B"/>
    <w:rPr>
      <w:rFonts w:asciiTheme="minorHAnsi" w:eastAsiaTheme="minorHAnsi" w:hAnsiTheme="minorHAnsi" w:cstheme="minorBidi"/>
      <w:sz w:val="22"/>
      <w:szCs w:val="22"/>
      <w:lang w:eastAsia="en-US"/>
    </w:rPr>
    <w:tblPr>
      <w:tblInd w:w="108" w:type="dxa"/>
      <w:tblBorders>
        <w:top w:val="single" w:sz="4" w:space="0" w:color="8064A2" w:themeColor="accent4"/>
        <w:bottom w:val="single" w:sz="4" w:space="0" w:color="8064A2" w:themeColor="accent4"/>
        <w:insideH w:val="single" w:sz="4" w:space="0" w:color="8064A2" w:themeColor="accent4"/>
      </w:tblBorders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shd w:val="clear" w:color="auto" w:fill="8064A2" w:themeFill="accent4"/>
      </w:tcPr>
    </w:tblStylePr>
  </w:style>
  <w:style w:type="table" w:customStyle="1" w:styleId="LinedTable-Blue">
    <w:name w:val="Lined Table - Blue"/>
    <w:basedOn w:val="LinedTable-Green"/>
    <w:uiPriority w:val="99"/>
    <w:rsid w:val="00E51A3B"/>
    <w:tblPr>
      <w:tblBorders>
        <w:top w:val="single" w:sz="4" w:space="0" w:color="9BBB59" w:themeColor="accent3"/>
        <w:bottom w:val="single" w:sz="4" w:space="0" w:color="9BBB59" w:themeColor="accent3"/>
        <w:insideH w:val="single" w:sz="4" w:space="0" w:color="9BBB59" w:themeColor="accent3"/>
      </w:tblBorders>
    </w:tblPr>
    <w:tblStylePr w:type="firstRow">
      <w:rPr>
        <w:color w:val="FFFFFF" w:themeColor="background1"/>
      </w:rPr>
      <w:tblPr/>
      <w:trPr>
        <w:tblHeader/>
      </w:trPr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shd w:val="clear" w:color="auto" w:fill="9BBB59" w:themeFill="accent3"/>
      </w:tcPr>
    </w:tblStylePr>
  </w:style>
  <w:style w:type="table" w:customStyle="1" w:styleId="LinedTable-Grey">
    <w:name w:val="Lined Table - Grey"/>
    <w:basedOn w:val="LinedTable-Blue"/>
    <w:uiPriority w:val="99"/>
    <w:rsid w:val="00E51A3B"/>
    <w:tblPr>
      <w:tblBorders>
        <w:top w:val="single" w:sz="4" w:space="0" w:color="1F497D" w:themeColor="text2"/>
        <w:bottom w:val="single" w:sz="4" w:space="0" w:color="1F497D" w:themeColor="text2"/>
        <w:insideH w:val="single" w:sz="4" w:space="0" w:color="1F497D" w:themeColor="text2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rPr>
        <w:tblHeader/>
      </w:trPr>
      <w:tcPr>
        <w:tcBorders>
          <w:top w:val="nil"/>
        </w:tcBorders>
        <w:shd w:val="clear" w:color="auto" w:fill="1F497D" w:themeFill="text2"/>
      </w:tcPr>
    </w:tblStylePr>
    <w:tblStylePr w:type="firstCol">
      <w:rPr>
        <w:color w:val="FFFFFF" w:themeColor="background1"/>
      </w:rPr>
      <w:tblPr/>
      <w:tcPr>
        <w:shd w:val="clear" w:color="auto" w:fill="1F497D" w:themeFill="text2"/>
      </w:tcPr>
    </w:tblStylePr>
  </w:style>
  <w:style w:type="table" w:customStyle="1" w:styleId="ShadedTable-BlueGreen">
    <w:name w:val="Shaded Table - Blue &amp; Green"/>
    <w:basedOn w:val="ShadedTable-Green"/>
    <w:uiPriority w:val="99"/>
    <w:rsid w:val="00E51A3B"/>
    <w:tblPr/>
    <w:tcPr>
      <w:shd w:val="clear" w:color="auto" w:fill="A8D26E"/>
    </w:tcPr>
    <w:tblStylePr w:type="firstRow">
      <w:rPr>
        <w:color w:val="FFFFFF" w:themeColor="background1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78D0E9"/>
      </w:tcPr>
    </w:tblStylePr>
    <w:tblStylePr w:type="lastRow">
      <w:rPr>
        <w:b/>
      </w:rPr>
      <w:tblPr/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78D0E9"/>
      </w:tcPr>
    </w:tblStylePr>
    <w:tblStylePr w:type="band2Horz">
      <w:tblPr/>
      <w:tcPr>
        <w:shd w:val="clear" w:color="auto" w:fill="78D0E9"/>
      </w:tcPr>
    </w:tblStylePr>
  </w:style>
  <w:style w:type="paragraph" w:customStyle="1" w:styleId="FormImportantNote">
    <w:name w:val="Form Important Note"/>
    <w:basedOn w:val="ImportantNote"/>
    <w:qFormat/>
    <w:rsid w:val="00215772"/>
    <w:rPr>
      <w:sz w:val="18"/>
      <w:szCs w:val="18"/>
    </w:rPr>
  </w:style>
  <w:style w:type="paragraph" w:customStyle="1" w:styleId="FormNote">
    <w:name w:val="Form Note"/>
    <w:basedOn w:val="Note"/>
    <w:qFormat/>
    <w:rsid w:val="00215772"/>
    <w:rPr>
      <w:sz w:val="18"/>
      <w:szCs w:val="18"/>
    </w:rPr>
  </w:style>
  <w:style w:type="paragraph" w:customStyle="1" w:styleId="ImportantNote">
    <w:name w:val="Important Note"/>
    <w:basedOn w:val="Normal"/>
    <w:rsid w:val="00215772"/>
    <w:pPr>
      <w:numPr>
        <w:numId w:val="24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rsid w:val="00215772"/>
    <w:pPr>
      <w:numPr>
        <w:numId w:val="25"/>
      </w:numPr>
      <w:spacing w:after="120"/>
      <w:ind w:left="459" w:hanging="499"/>
    </w:pPr>
  </w:style>
  <w:style w:type="paragraph" w:customStyle="1" w:styleId="FormRule">
    <w:name w:val="Form Rule"/>
    <w:basedOn w:val="ImportantNote"/>
    <w:qFormat/>
    <w:rsid w:val="00215772"/>
    <w:pPr>
      <w:numPr>
        <w:numId w:val="26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022B09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6%20Form%20-%20Landscap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8D8B5CB2E914E9B1C146FBDEC2C5A" ma:contentTypeVersion="17" ma:contentTypeDescription="Create a new document." ma:contentTypeScope="" ma:versionID="5405d308017951225ba86697c7074b0f">
  <xsd:schema xmlns:xsd="http://www.w3.org/2001/XMLSchema" xmlns:xs="http://www.w3.org/2001/XMLSchema" xmlns:p="http://schemas.microsoft.com/office/2006/metadata/properties" xmlns:ns2="7e0508fe-6953-4c6a-aa34-e238aa4bdb4f" xmlns:ns3="d9e8fbec-1c66-4c66-ad42-130ab5b54e3a" targetNamespace="http://schemas.microsoft.com/office/2006/metadata/properties" ma:root="true" ma:fieldsID="0fc61ec330310434bea33b75a66f26f5" ns2:_="" ns3:_="">
    <xsd:import namespace="7e0508fe-6953-4c6a-aa34-e238aa4bdb4f"/>
    <xsd:import namespace="d9e8fbec-1c66-4c66-ad42-130ab5b54e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508fe-6953-4c6a-aa34-e238aa4bd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1fba04a-13e5-4fcb-af97-cebc13218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8fbec-1c66-4c66-ad42-130ab5b54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819ae44-ada9-4b57-b8de-06419edf3538}" ma:internalName="TaxCatchAll" ma:showField="CatchAllData" ma:web="d9e8fbec-1c66-4c66-ad42-130ab5b54e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0508fe-6953-4c6a-aa34-e238aa4bdb4f">
      <Terms xmlns="http://schemas.microsoft.com/office/infopath/2007/PartnerControls"/>
    </lcf76f155ced4ddcb4097134ff3c332f>
    <TaxCatchAll xmlns="d9e8fbec-1c66-4c66-ad42-130ab5b54e3a" xsi:nil="true"/>
  </documentManagement>
</p:properties>
</file>

<file path=customXml/itemProps1.xml><?xml version="1.0" encoding="utf-8"?>
<ds:datastoreItem xmlns:ds="http://schemas.openxmlformats.org/officeDocument/2006/customXml" ds:itemID="{921E6D42-E035-4BF3-B8F6-106ADE877E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41B671-5DB5-4EC9-B1D4-80F6CA18E6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14EDB8-5038-4830-81C1-8415AA9CB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0508fe-6953-4c6a-aa34-e238aa4bdb4f"/>
    <ds:schemaRef ds:uri="d9e8fbec-1c66-4c66-ad42-130ab5b54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25E6F3-E14C-4D0E-8DBD-9F68291955BE}">
  <ds:schemaRefs>
    <ds:schemaRef ds:uri="http://schemas.microsoft.com/office/2006/metadata/properties"/>
    <ds:schemaRef ds:uri="http://schemas.microsoft.com/office/infopath/2007/PartnerControls"/>
    <ds:schemaRef ds:uri="7e0508fe-6953-4c6a-aa34-e238aa4bdb4f"/>
    <ds:schemaRef ds:uri="d9e8fbec-1c66-4c66-ad42-130ab5b54e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DA-QA-TP001.6 Form - Landscape.dotx</Template>
  <TotalTime>8</TotalTime>
  <Pages>2</Pages>
  <Words>216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and Test Plan</vt:lpstr>
    </vt:vector>
  </TitlesOfParts>
  <Company>Downer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</dc:title>
  <dc:creator>emmarushworth</dc:creator>
  <cp:lastModifiedBy>Ben Thomas</cp:lastModifiedBy>
  <cp:revision>9</cp:revision>
  <cp:lastPrinted>2020-06-09T23:04:00Z</cp:lastPrinted>
  <dcterms:created xsi:type="dcterms:W3CDTF">2020-06-09T22:58:00Z</dcterms:created>
  <dcterms:modified xsi:type="dcterms:W3CDTF">2024-02-29T05:42:00Z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0x0101009358D8B5CB2E914E9B1C146FBDEC2C5A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8d2a6c17-b065-4aa4-b6d9-50a5d1425ec9</vt:lpwstr>
  </property>
  <property fmtid="{D5CDD505-2E9C-101B-9397-08002B2CF9AE}" pid="24" name="WorkflowChangePath">
    <vt:lpwstr>31f63b20-2c8b-4faa-adb4-78bba7a4c354,2;31f63b20-2c8b-4faa-adb4-78bba7a4c354,2;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210200</vt:r8>
  </property>
  <property fmtid="{D5CDD505-2E9C-101B-9397-08002B2CF9AE}" pid="42" name="MediaServiceImageTags">
    <vt:lpwstr/>
  </property>
</Properties>
</file>