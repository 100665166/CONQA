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70"/>
        <w:gridCol w:w="708"/>
        <w:gridCol w:w="975"/>
        <w:gridCol w:w="1282"/>
        <w:gridCol w:w="10"/>
        <w:gridCol w:w="415"/>
        <w:gridCol w:w="864"/>
        <w:gridCol w:w="1261"/>
        <w:gridCol w:w="12"/>
        <w:gridCol w:w="413"/>
        <w:gridCol w:w="583"/>
        <w:gridCol w:w="988"/>
        <w:gridCol w:w="570"/>
        <w:gridCol w:w="613"/>
        <w:gridCol w:w="595"/>
      </w:tblGrid>
      <w:tr w:rsidR="00846DF5" w:rsidTr="25153C19" w14:paraId="40927903" w14:textId="77777777">
        <w:trPr>
          <w:cantSplit/>
          <w:trHeight w:val="283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846DF5" w:rsidP="009D0CAB" w:rsidRDefault="00846DF5" w14:paraId="092A8DE6" w14:textId="77777777">
            <w:pPr>
              <w:pStyle w:val="FormTableHeading"/>
              <w:spacing w:before="50" w:after="50"/>
            </w:pPr>
            <w:r>
              <w:t>GENERAL</w:t>
            </w:r>
            <w:r w:rsidR="00A82A2A">
              <w:t xml:space="preserve"> </w:t>
            </w:r>
            <w:r>
              <w:t>DETAILS</w:t>
            </w:r>
            <w:r w:rsidR="0073099E">
              <w:t xml:space="preserve"> </w:t>
            </w:r>
            <w:r w:rsidRPr="0073099E" w:rsidR="0073099E">
              <w:rPr>
                <w:rStyle w:val="InstructionalText"/>
                <w:b w:val="0"/>
                <w:caps w:val="0"/>
              </w:rPr>
              <w:t xml:space="preserve">Enter </w:t>
            </w:r>
            <w:r w:rsidR="0073099E">
              <w:rPr>
                <w:rStyle w:val="InstructionalText"/>
                <w:b w:val="0"/>
                <w:caps w:val="0"/>
              </w:rPr>
              <w:t>“N</w:t>
            </w:r>
            <w:r w:rsidRPr="0073099E" w:rsidR="0073099E">
              <w:rPr>
                <w:rStyle w:val="InstructionalText"/>
                <w:b w:val="0"/>
                <w:caps w:val="0"/>
              </w:rPr>
              <w:t>/</w:t>
            </w:r>
            <w:r w:rsidR="0073099E">
              <w:rPr>
                <w:rStyle w:val="InstructionalText"/>
                <w:b w:val="0"/>
                <w:caps w:val="0"/>
              </w:rPr>
              <w:t>A”</w:t>
            </w:r>
            <w:r w:rsidRPr="0073099E" w:rsid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846DF5" w:rsidTr="25153C19" w14:paraId="5BA19E37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="00846DF5" w:rsidP="009B5678" w:rsidRDefault="00846DF5" w14:paraId="4E39345E" w14:textId="77777777">
            <w:pPr>
              <w:pStyle w:val="FormTableText"/>
            </w:pPr>
            <w:r>
              <w:t>ITR Number:</w:t>
            </w:r>
          </w:p>
        </w:tc>
        <w:tc>
          <w:tcPr>
            <w:tcW w:w="2571" w:type="dxa"/>
            <w:gridSpan w:val="4"/>
            <w:tcMar/>
            <w:vAlign w:val="center"/>
          </w:tcPr>
          <w:p w:rsidRPr="00846DF5" w:rsidR="00846DF5" w:rsidP="25153C19" w:rsidRDefault="003F38FC" w14:paraId="039AD08B" w14:textId="5CC771DE">
            <w:pPr>
              <w:pStyle w:val="FormTableText"/>
              <w:rPr>
                <w:rStyle w:val="DownerDocReference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5153C19" w:rsidR="003F38FC">
              <w:rPr>
                <w:color w:val="3F3F76"/>
              </w:rPr>
              <w:t>56148</w:t>
            </w:r>
            <w:r w:rsidRPr="25153C19" w:rsidR="1EC919C6">
              <w:rPr>
                <w:color w:val="3F3F76"/>
              </w:rPr>
              <w:t>2</w:t>
            </w:r>
            <w:r w:rsidRPr="25153C19" w:rsidR="003F38FC">
              <w:rPr>
                <w:color w:val="3F3F76"/>
              </w:rPr>
              <w:t>-DOW-ITR-EL-00</w:t>
            </w:r>
            <w:r w:rsidRPr="25153C19" w:rsidR="00CA66C2">
              <w:rPr>
                <w:color w:val="3F3F76"/>
              </w:rPr>
              <w:t>06</w:t>
            </w:r>
          </w:p>
        </w:tc>
        <w:tc>
          <w:tcPr>
            <w:tcW w:w="2269" w:type="dxa"/>
            <w:gridSpan w:val="4"/>
            <w:tcMar/>
            <w:vAlign w:val="center"/>
          </w:tcPr>
          <w:p w:rsidRPr="00846DF5" w:rsidR="00846DF5" w:rsidP="009B5678" w:rsidRDefault="006442AE" w14:paraId="653F2887" w14:textId="77777777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2766" w:type="dxa"/>
            <w:gridSpan w:val="4"/>
            <w:tcMar/>
            <w:vAlign w:val="center"/>
          </w:tcPr>
          <w:p w:rsidRPr="00846DF5" w:rsidR="00846DF5" w:rsidP="009B5678" w:rsidRDefault="00846DF5" w14:paraId="4302C08C" w14:textId="77777777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</w:p>
        </w:tc>
      </w:tr>
      <w:tr w:rsidR="00846DF5" w:rsidTr="25153C19" w14:paraId="4A8B43FD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846DF5" w:rsidP="009B5678" w:rsidRDefault="00846DF5" w14:paraId="623F7846" w14:textId="77777777">
            <w:pPr>
              <w:pStyle w:val="FormTableText"/>
            </w:pPr>
            <w:r>
              <w:t>Project Name: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Pr="00846DF5" w:rsidR="00846DF5" w:rsidP="009B5678" w:rsidRDefault="003F38FC" w14:paraId="37F5FC88" w14:textId="08B71832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 xml:space="preserve">Pump Station Renewals – </w:t>
            </w:r>
            <w:r w:rsidR="00CA66C2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2269" w:type="dxa"/>
            <w:gridSpan w:val="4"/>
            <w:tcMar/>
            <w:vAlign w:val="center"/>
          </w:tcPr>
          <w:p w:rsidRPr="00846DF5" w:rsidR="00846DF5" w:rsidP="009B5678" w:rsidRDefault="00846DF5" w14:paraId="72E5C4D8" w14:textId="77777777">
            <w:pPr>
              <w:pStyle w:val="FormTableText"/>
            </w:pPr>
            <w:r>
              <w:t>Contract/ Project No:</w:t>
            </w:r>
          </w:p>
        </w:tc>
        <w:tc>
          <w:tcPr>
            <w:tcW w:w="2766" w:type="dxa"/>
            <w:gridSpan w:val="4"/>
            <w:tcMar/>
            <w:vAlign w:val="center"/>
          </w:tcPr>
          <w:p w:rsidRPr="00846DF5" w:rsidR="00846DF5" w:rsidP="009B5678" w:rsidRDefault="003F7115" w14:paraId="73BD91B2" w14:textId="7256B896">
            <w:pPr>
              <w:pStyle w:val="FormTableText"/>
            </w:pPr>
            <w:r>
              <w:t>561483</w:t>
            </w:r>
          </w:p>
        </w:tc>
      </w:tr>
      <w:tr w:rsidRPr="006874E5" w:rsidR="00846DF5" w:rsidTr="25153C19" w14:paraId="1B3DB638" w14:textId="77777777">
        <w:trPr>
          <w:cantSplit/>
          <w:trHeight w:val="225"/>
        </w:trPr>
        <w:tc>
          <w:tcPr>
            <w:tcW w:w="23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846DF5" w14:paraId="5BBC1128" w14:textId="77777777">
            <w:pPr>
              <w:pStyle w:val="FormTableText"/>
            </w:pPr>
            <w:r>
              <w:t>Area:</w:t>
            </w:r>
          </w:p>
        </w:tc>
        <w:tc>
          <w:tcPr>
            <w:tcW w:w="2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3F38FC" w14:paraId="58EB19F9" w14:textId="773C2AF5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Pumps</w:t>
            </w:r>
          </w:p>
        </w:tc>
        <w:tc>
          <w:tcPr>
            <w:tcW w:w="2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DA1965" w14:paraId="4E505B9E" w14:textId="77777777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t>Discipline:</w:t>
            </w:r>
          </w:p>
        </w:tc>
        <w:tc>
          <w:tcPr>
            <w:tcW w:w="27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507433" w14:paraId="7BD7A765" w14:textId="7371A2AB">
            <w:pPr>
              <w:pStyle w:val="FormTableText"/>
            </w:pPr>
            <w:r>
              <w:t>EICA</w:t>
            </w:r>
          </w:p>
        </w:tc>
      </w:tr>
      <w:tr w:rsidRPr="00846DF5" w:rsidR="00DA1965" w:rsidTr="25153C19" w14:paraId="730F92E3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DA1965" w:rsidP="009B5678" w:rsidRDefault="00DA1965" w14:paraId="298444CF" w14:textId="77777777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7606" w:type="dxa"/>
            <w:gridSpan w:val="12"/>
            <w:tcMar/>
            <w:vAlign w:val="center"/>
          </w:tcPr>
          <w:p w:rsidRPr="00846DF5" w:rsidR="00DA1965" w:rsidP="009B5678" w:rsidRDefault="00DA1965" w14:paraId="52507118" w14:textId="698ABEBB">
            <w:pPr>
              <w:pStyle w:val="FormTableText"/>
            </w:pPr>
          </w:p>
        </w:tc>
      </w:tr>
      <w:tr w:rsidRPr="00846DF5" w:rsidR="00063EBE" w:rsidTr="25153C19" w14:paraId="3DA37E41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37830141" w14:textId="323BCD83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System Reference: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3F38FC" w14:paraId="37D3FEF1" w14:textId="3CFE9675">
            <w:pPr>
              <w:pStyle w:val="FormTableText"/>
            </w:pPr>
            <w:r>
              <w:t xml:space="preserve">Pump </w:t>
            </w:r>
            <w:r w:rsidR="00CA66C2">
              <w:t>2</w:t>
            </w: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5AE845B5" w14:textId="50F7C2F6">
            <w:pPr>
              <w:pStyle w:val="FormTableText"/>
            </w:pPr>
            <w:r>
              <w:t>System Description: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1BC708A6" w14:textId="0F90EDC8">
            <w:pPr>
              <w:pStyle w:val="FormTableText"/>
            </w:pPr>
          </w:p>
        </w:tc>
      </w:tr>
      <w:tr w:rsidRPr="00846DF5" w:rsidR="00063EBE" w:rsidTr="25153C19" w14:paraId="3BBB0D13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442F550F" w14:textId="1A42F695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Motor Size: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66DF0B4B" w14:textId="5E06BAA9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15C13D33" w14:textId="15FA630F">
            <w:pPr>
              <w:pStyle w:val="FormTableText"/>
            </w:pPr>
            <w:r>
              <w:t>Motor Brand: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31559828" w14:textId="5E03DD77">
            <w:pPr>
              <w:pStyle w:val="FormTableText"/>
            </w:pPr>
          </w:p>
        </w:tc>
      </w:tr>
      <w:tr w:rsidRPr="00846DF5" w:rsidR="00063EBE" w:rsidTr="25153C19" w14:paraId="578E6112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11F163E1" w14:textId="41B70161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Motor Serial: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74915746" w14:textId="6EFDB8A0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06CDFC8A" w14:textId="24BCB24B">
            <w:pPr>
              <w:pStyle w:val="FormTableText"/>
            </w:pPr>
            <w:r>
              <w:t>Motor Connection(circle):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275DE106" w14:textId="7610A8BB">
            <w:pPr>
              <w:pStyle w:val="FormTableText"/>
            </w:pPr>
            <w:r>
              <w:rPr>
                <w:rFonts w:ascii="Calibri" w:hAnsi="Calibri" w:cs="Calibri"/>
              </w:rPr>
              <w:t xml:space="preserve">    </w:t>
            </w:r>
            <w:r w:rsidRPr="00845CED">
              <w:rPr>
                <w:rFonts w:ascii="Calibri" w:hAnsi="Calibri" w:cs="Calibri"/>
                <w:sz w:val="24"/>
                <w:szCs w:val="28"/>
              </w:rPr>
              <w:t>Δ                       Υ</w:t>
            </w:r>
          </w:p>
        </w:tc>
      </w:tr>
      <w:tr w:rsidRPr="00846DF5" w:rsidR="00063EBE" w:rsidTr="25153C19" w14:paraId="517EC267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="00063EBE" w:rsidP="00063EBE" w:rsidRDefault="00063EBE" w14:paraId="0C2ECABB" w14:textId="77777777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Tag Number: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7A241D94" w14:textId="45FEC8CE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568FB911" w14:textId="77777777">
            <w:pPr>
              <w:pStyle w:val="FormTableText"/>
            </w:pPr>
            <w:r>
              <w:t>PAU/ Skid Number: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507433" w14:paraId="62BB9638" w14:textId="38A485C0">
            <w:pPr>
              <w:pStyle w:val="FormTableText"/>
            </w:pPr>
            <w:r>
              <w:t>N/a</w:t>
            </w:r>
          </w:p>
        </w:tc>
      </w:tr>
      <w:tr w:rsidR="00063EBE" w:rsidTr="25153C19" w14:paraId="762A55B3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06F4BE04" w14:textId="77777777">
            <w:pPr>
              <w:pStyle w:val="FormTableHeading"/>
              <w:spacing w:before="50" w:after="50"/>
            </w:pPr>
            <w:r>
              <w:t>INSPECTION</w:t>
            </w:r>
          </w:p>
        </w:tc>
      </w:tr>
      <w:tr w:rsidRPr="004809E3" w:rsidR="00063EBE" w:rsidTr="25153C19" w14:paraId="5208ADC5" w14:textId="77777777">
        <w:trPr>
          <w:cantSplit/>
          <w:trHeight w:val="225"/>
        </w:trPr>
        <w:tc>
          <w:tcPr>
            <w:tcW w:w="9959" w:type="dxa"/>
            <w:gridSpan w:val="15"/>
            <w:tcMar/>
            <w:vAlign w:val="center"/>
          </w:tcPr>
          <w:p w:rsidRPr="000F1D18" w:rsidR="00063EBE" w:rsidP="00063EBE" w:rsidRDefault="00063EBE" w14:paraId="5126A159" w14:textId="77777777">
            <w:pPr>
              <w:pStyle w:val="FormImportantNote"/>
              <w:spacing w:after="60"/>
            </w:pPr>
            <w:r w:rsidRPr="00597133">
              <w:t>Equipment, sub</w:t>
            </w:r>
            <w:r>
              <w:t>-</w:t>
            </w:r>
            <w:r w:rsidRPr="00597133">
              <w:t>system or system to be function tested during pre</w:t>
            </w:r>
            <w:r>
              <w:t>-</w:t>
            </w:r>
            <w:r w:rsidRPr="00597133">
              <w:t xml:space="preserve">commissioning </w:t>
            </w:r>
            <w:r>
              <w:t>must</w:t>
            </w:r>
            <w:r w:rsidRPr="00597133">
              <w:t xml:space="preserve"> be subject to safety measures including, </w:t>
            </w:r>
            <w:r>
              <w:t>but</w:t>
            </w:r>
            <w:r w:rsidRPr="00597133">
              <w:t xml:space="preserve"> not necessarily limited to</w:t>
            </w:r>
            <w:r>
              <w:t>:</w:t>
            </w:r>
            <w:r w:rsidRPr="00597133">
              <w:t xml:space="preserve"> </w:t>
            </w:r>
            <w:r>
              <w:t>SWMS</w:t>
            </w:r>
            <w:r w:rsidRPr="00597133">
              <w:t xml:space="preserve">, Notice of Energisation, </w:t>
            </w:r>
            <w:r>
              <w:t>e</w:t>
            </w:r>
            <w:r w:rsidRPr="00597133">
              <w:t xml:space="preserve">rection of safety barriers with warning signs and an open communication channel between testing personnel. Energisation and site acceptance test procedures </w:t>
            </w:r>
            <w:r>
              <w:t xml:space="preserve">are </w:t>
            </w:r>
            <w:r w:rsidRPr="00597133">
              <w:t xml:space="preserve">to be conducted with </w:t>
            </w:r>
            <w:r>
              <w:t>sub</w:t>
            </w:r>
            <w:r w:rsidRPr="00597133">
              <w:t>contractor/</w:t>
            </w:r>
            <w:r>
              <w:t xml:space="preserve"> supplier</w:t>
            </w:r>
            <w:r w:rsidRPr="00597133">
              <w:t xml:space="preserve"> representative</w:t>
            </w:r>
            <w:r>
              <w:t>(s)</w:t>
            </w:r>
            <w:r w:rsidRPr="00597133">
              <w:t xml:space="preserve"> as </w:t>
            </w:r>
            <w:r>
              <w:t>r</w:t>
            </w:r>
            <w:r w:rsidRPr="00597133">
              <w:t>equired.</w:t>
            </w:r>
          </w:p>
        </w:tc>
      </w:tr>
      <w:tr w:rsidRPr="00B53011" w:rsidR="00063EBE" w:rsidTr="25153C19" w14:paraId="28854F8C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B53011" w:rsidR="00063EBE" w:rsidP="00063EBE" w:rsidRDefault="00063EBE" w14:paraId="31FF419F" w14:textId="1E210342">
            <w:pPr>
              <w:pStyle w:val="FormTableText"/>
              <w:spacing w:before="50" w:after="50"/>
              <w:rPr>
                <w:rStyle w:val="FormMinorUnderlinedHeading"/>
                <w:b/>
                <w:u w:val="none"/>
              </w:rPr>
            </w:pPr>
            <w:r>
              <w:rPr>
                <w:rStyle w:val="FormMinorUnderlinedHeading"/>
                <w:b/>
                <w:u w:val="none"/>
              </w:rPr>
              <w:t>Completion Verification</w:t>
            </w:r>
          </w:p>
        </w:tc>
      </w:tr>
      <w:tr w:rsidRPr="006874E5" w:rsidR="00063EBE" w:rsidTr="25153C19" w14:paraId="22CFFB7B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1D497F16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279D1E93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51AAADFD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1BE1B2C8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3C945D67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25153C19" w14:paraId="0CA041E4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FEF66F7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3E4DDDEF" w14:textId="75EF87F7">
            <w:pPr>
              <w:pStyle w:val="FormTableText"/>
              <w:spacing w:before="50" w:after="50"/>
            </w:pPr>
            <w:r w:rsidRPr="00C226B1">
              <w:t xml:space="preserve">Cable test </w:t>
            </w:r>
            <w:r>
              <w:t>and</w:t>
            </w:r>
            <w:r w:rsidRPr="00C226B1">
              <w:t xml:space="preserve"> inspection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C47E93F" w14:textId="28DA16E1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DCC046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6D1E08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38D9091D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B0C71EF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277BE12D" w14:textId="77777777">
            <w:pPr>
              <w:pStyle w:val="FormTableText"/>
              <w:spacing w:before="50" w:after="50"/>
            </w:pPr>
            <w:r w:rsidRPr="00C226B1">
              <w:t>Motor switchgear ITR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178548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67A3EDB" w14:textId="60C5983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112415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ACA4AA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152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D9E9C25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09A26772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93F76EC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12C23053" w14:textId="2AFA0202">
            <w:pPr>
              <w:pStyle w:val="FormTableText"/>
              <w:spacing w:before="50" w:after="50"/>
            </w:pPr>
            <w:r w:rsidRPr="00C226B1">
              <w:t xml:space="preserve">Punch list “A” items completed from </w:t>
            </w:r>
            <w:r>
              <w:t>cable test sheet</w:t>
            </w:r>
          </w:p>
        </w:tc>
        <w:sdt>
          <w:sdtPr>
            <w:rPr>
              <w:rFonts w:eastAsia="Calibri"/>
              <w:sz w:val="24"/>
              <w:szCs w:val="24"/>
            </w:rPr>
            <w:id w:val="-1362121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EC4ABE8" w14:textId="42A82E4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596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A03AF4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79341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A6757D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3EDDBB5A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EFA5104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3402B728" w14:textId="77777777">
            <w:pPr>
              <w:pStyle w:val="FormTableText"/>
              <w:spacing w:before="50" w:after="50"/>
            </w:pPr>
            <w:r w:rsidRPr="00C226B1">
              <w:t xml:space="preserve">Hazardous area check sheets completed </w:t>
            </w:r>
            <w:r>
              <w:t>and</w:t>
            </w:r>
            <w:r w:rsidRPr="00C226B1">
              <w:t xml:space="preserve"> accepted</w:t>
            </w:r>
          </w:p>
        </w:tc>
        <w:sdt>
          <w:sdtPr>
            <w:rPr>
              <w:rFonts w:eastAsia="Calibri"/>
              <w:sz w:val="24"/>
              <w:szCs w:val="24"/>
            </w:rPr>
            <w:id w:val="-49767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73955EA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432482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A1F0CA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836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89F35BE" w14:textId="2D85630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B53011" w:rsidR="00063EBE" w:rsidTr="25153C19" w14:paraId="6DCECAC5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="00063EBE" w:rsidP="00063EBE" w:rsidRDefault="00063EBE" w14:paraId="246E12B4" w14:textId="77777777">
            <w:pPr>
              <w:pStyle w:val="FormTableText"/>
              <w:spacing w:before="50" w:after="50"/>
              <w:rPr>
                <w:rStyle w:val="FormMinorUnderlinedHeading"/>
                <w:b/>
                <w:u w:val="none"/>
              </w:rPr>
            </w:pPr>
            <w:r w:rsidRPr="00DA5FE8">
              <w:rPr>
                <w:rStyle w:val="FormMinorUnderlinedHeading"/>
                <w:b/>
                <w:u w:val="none"/>
              </w:rPr>
              <w:t xml:space="preserve">Equipment Specific </w:t>
            </w:r>
            <w:proofErr w:type="gramStart"/>
            <w:r w:rsidRPr="00DA5FE8">
              <w:rPr>
                <w:rStyle w:val="FormMinorUnderlinedHeading"/>
                <w:b/>
                <w:u w:val="none"/>
              </w:rPr>
              <w:t>Pre Commissioning</w:t>
            </w:r>
            <w:proofErr w:type="gramEnd"/>
            <w:r>
              <w:rPr>
                <w:rStyle w:val="FormMinorUnderlinedHeading"/>
                <w:b/>
                <w:u w:val="none"/>
              </w:rPr>
              <w:t xml:space="preserve"> </w:t>
            </w:r>
          </w:p>
          <w:p w:rsidRPr="007F7F4D" w:rsidR="00063EBE" w:rsidP="00063EBE" w:rsidRDefault="00063EBE" w14:paraId="5B6932CD" w14:textId="3A5C99C0">
            <w:pPr>
              <w:pStyle w:val="FormTableText"/>
              <w:spacing w:before="50" w:after="50"/>
              <w:rPr>
                <w:rStyle w:val="FormMinorUnderlinedHeading"/>
                <w:i/>
                <w:color w:val="0000CC"/>
                <w:szCs w:val="18"/>
                <w:u w:val="none"/>
              </w:rPr>
            </w:pPr>
            <w:r w:rsidRPr="00DA5FE8">
              <w:rPr>
                <w:rStyle w:val="InstructionalText"/>
              </w:rPr>
              <w:t>Ensure interlocks are healthy (force status/ link out). Apply control v</w:t>
            </w:r>
            <w:r>
              <w:rPr>
                <w:rStyle w:val="InstructionalText"/>
              </w:rPr>
              <w:t xml:space="preserve">oltage to motor starter circuit. </w:t>
            </w:r>
            <w:r w:rsidRPr="00DA5FE8">
              <w:rPr>
                <w:rStyle w:val="InstructionalText"/>
              </w:rPr>
              <w:t xml:space="preserve">Verify </w:t>
            </w:r>
            <w:r>
              <w:rPr>
                <w:rStyle w:val="InstructionalText"/>
              </w:rPr>
              <w:t>c</w:t>
            </w:r>
            <w:r w:rsidRPr="00DA5FE8">
              <w:rPr>
                <w:rStyle w:val="InstructionalText"/>
              </w:rPr>
              <w:t xml:space="preserve">ontrol/ </w:t>
            </w:r>
            <w:r>
              <w:rPr>
                <w:rStyle w:val="InstructionalText"/>
              </w:rPr>
              <w:t>t</w:t>
            </w:r>
            <w:r w:rsidRPr="00DA5FE8">
              <w:rPr>
                <w:rStyle w:val="InstructionalText"/>
              </w:rPr>
              <w:t xml:space="preserve">rip </w:t>
            </w:r>
            <w:r>
              <w:rPr>
                <w:rStyle w:val="InstructionalText"/>
              </w:rPr>
              <w:t>f</w:t>
            </w:r>
            <w:r w:rsidRPr="00DA5FE8">
              <w:rPr>
                <w:rStyle w:val="InstructionalText"/>
              </w:rPr>
              <w:t>unctions</w:t>
            </w:r>
            <w:r>
              <w:rPr>
                <w:rStyle w:val="InstructionalText"/>
              </w:rPr>
              <w:t xml:space="preserve">. </w:t>
            </w:r>
            <w:r w:rsidRPr="00DA5FE8">
              <w:rPr>
                <w:rStyle w:val="InstructionalText"/>
              </w:rPr>
              <w:t xml:space="preserve">Ensure </w:t>
            </w:r>
            <w:r>
              <w:rPr>
                <w:rStyle w:val="InstructionalText"/>
              </w:rPr>
              <w:t>m</w:t>
            </w:r>
            <w:r w:rsidRPr="00DA5FE8">
              <w:rPr>
                <w:rStyle w:val="InstructionalText"/>
              </w:rPr>
              <w:t xml:space="preserve">otor is safe to start – </w:t>
            </w:r>
            <w:r>
              <w:rPr>
                <w:rStyle w:val="InstructionalText"/>
              </w:rPr>
              <w:t>c</w:t>
            </w:r>
            <w:r w:rsidRPr="00DA5FE8">
              <w:rPr>
                <w:rStyle w:val="InstructionalText"/>
              </w:rPr>
              <w:t>lose MCC breaker</w:t>
            </w:r>
            <w:r>
              <w:rPr>
                <w:rStyle w:val="InstructionalText"/>
              </w:rPr>
              <w:t>.</w:t>
            </w:r>
          </w:p>
        </w:tc>
      </w:tr>
      <w:tr w:rsidRPr="006874E5" w:rsidR="00063EBE" w:rsidTr="25153C19" w14:paraId="44DD011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3145E1C7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60F34CA8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70D0C02A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1369041F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3ECFCC4A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25153C19" w14:paraId="772B48AA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D805AEC" w14:textId="77777777">
            <w:pPr>
              <w:pStyle w:val="FormTableNumberedList"/>
              <w:numPr>
                <w:ilvl w:val="0"/>
                <w:numId w:val="12"/>
              </w:numPr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02D0213" w14:textId="77777777">
            <w:pPr>
              <w:pStyle w:val="FormTableText"/>
              <w:spacing w:before="50" w:after="50"/>
            </w:pPr>
            <w:r w:rsidRPr="00DA5FE8">
              <w:t>Prove electrical isolation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20048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B573F0" w14:textId="6C47151F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65329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12D7A5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06024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8BBC96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37B8D0E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28F9B71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6A4B174A" w14:textId="77777777">
            <w:pPr>
              <w:pStyle w:val="FormTableText"/>
              <w:spacing w:before="50" w:after="50"/>
            </w:pPr>
            <w:r w:rsidRPr="00DA5FE8">
              <w:t>Verify operation of local control station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1389148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DC95888" w14:textId="334E4EEB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7021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05653C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58634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AD8516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2EE2BB4E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8326BD5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515F9C46" w14:textId="77777777">
            <w:pPr>
              <w:pStyle w:val="FormTableText"/>
              <w:spacing w:before="50" w:after="50"/>
            </w:pPr>
            <w:r w:rsidRPr="00DA5FE8">
              <w:t>Rotating parts guarded</w:t>
            </w:r>
          </w:p>
        </w:tc>
        <w:sdt>
          <w:sdtPr>
            <w:rPr>
              <w:rFonts w:eastAsia="Calibri"/>
              <w:sz w:val="24"/>
              <w:szCs w:val="24"/>
            </w:rPr>
            <w:id w:val="480979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BFB17B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37107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AC9FC6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0553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1E5FB33" w14:textId="641782D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53BBF32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B3868C4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E180157" w14:textId="77777777">
            <w:pPr>
              <w:pStyle w:val="FormTableText"/>
              <w:spacing w:before="50" w:after="50"/>
            </w:pPr>
            <w:r w:rsidRPr="00DA5FE8">
              <w:t>Confirm motor frame earth</w:t>
            </w:r>
          </w:p>
        </w:tc>
        <w:sdt>
          <w:sdtPr>
            <w:rPr>
              <w:rFonts w:eastAsia="Calibri"/>
              <w:sz w:val="24"/>
              <w:szCs w:val="24"/>
            </w:rPr>
            <w:id w:val="-2058465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F85427" w14:textId="2410A6A9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31914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6C1251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01783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AB819A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491ADD9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C6C0BD0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80E12F1" w14:textId="77777777">
            <w:pPr>
              <w:pStyle w:val="FormTableText"/>
              <w:spacing w:before="50" w:after="50"/>
            </w:pPr>
            <w:r w:rsidRPr="00DA5FE8">
              <w:t>Confirm motor alignment checks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519229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EF95C1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34773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F4E2B6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1909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4E3FAD7" w14:textId="166B13AE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0F7E1DC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6B33795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468072D" w14:textId="77777777">
            <w:pPr>
              <w:pStyle w:val="FormTableText"/>
              <w:spacing w:before="50" w:after="50"/>
            </w:pPr>
            <w:r w:rsidRPr="00DA5FE8">
              <w:t>Confirm motor is safely uncoupled</w:t>
            </w:r>
          </w:p>
        </w:tc>
        <w:sdt>
          <w:sdtPr>
            <w:rPr>
              <w:rFonts w:eastAsia="Calibri"/>
              <w:sz w:val="24"/>
              <w:szCs w:val="24"/>
            </w:rPr>
            <w:id w:val="18801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5E81E1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95816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4D742E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8786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12E7D00" w14:textId="1135228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5CA2533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44823CA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E9202CF" w14:textId="1D060554">
            <w:pPr>
              <w:pStyle w:val="FormTableText"/>
              <w:spacing w:before="50" w:after="50"/>
            </w:pPr>
            <w:r w:rsidRPr="00DA5FE8">
              <w:t>Record frame earth continuity</w:t>
            </w:r>
            <w:r>
              <w:t xml:space="preserve">               _____________</w:t>
            </w:r>
            <w:r w:rsidRPr="006D0244">
              <w:rPr>
                <w:rFonts w:ascii="Symbol" w:hAnsi="Symbol" w:eastAsia="Symbol" w:cs="Symbol"/>
                <w:szCs w:val="18"/>
              </w:rPr>
              <w:t>W</w:t>
            </w:r>
          </w:p>
        </w:tc>
        <w:sdt>
          <w:sdtPr>
            <w:rPr>
              <w:rFonts w:eastAsia="Calibri"/>
              <w:sz w:val="24"/>
              <w:szCs w:val="24"/>
            </w:rPr>
            <w:id w:val="-447314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2826D95" w14:textId="6CB13EE5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42331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0B2B15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994604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2492F2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07FA24B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A5E53D8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6FC36586" w14:textId="77777777">
            <w:pPr>
              <w:pStyle w:val="FormTableText"/>
              <w:spacing w:before="50" w:after="50"/>
            </w:pPr>
            <w:r w:rsidRPr="00DA5FE8">
              <w:t>Confirm motor lubrication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801465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61AC0A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5415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B5D09E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6889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B51B0D7" w14:textId="7085060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4D8E6374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25F36A8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9C08B05" w14:textId="77777777">
            <w:pPr>
              <w:pStyle w:val="FormTableText"/>
              <w:spacing w:before="50" w:after="50"/>
            </w:pPr>
            <w:r w:rsidRPr="00DA5FE8">
              <w:t xml:space="preserve">Feeder protection settings match motor </w:t>
            </w:r>
            <w:r w:rsidRPr="00DA5FE8">
              <w:rPr>
                <w:rStyle w:val="InstructionalText"/>
              </w:rPr>
              <w:t xml:space="preserve">(record </w:t>
            </w:r>
            <w:r>
              <w:rPr>
                <w:rStyle w:val="InstructionalText"/>
              </w:rPr>
              <w:t xml:space="preserve">in Tests section </w:t>
            </w:r>
            <w:r w:rsidRPr="00DA5FE8">
              <w:rPr>
                <w:rStyle w:val="InstructionalText"/>
              </w:rPr>
              <w:t>below)</w:t>
            </w:r>
          </w:p>
        </w:tc>
        <w:sdt>
          <w:sdtPr>
            <w:rPr>
              <w:rFonts w:eastAsia="Calibri"/>
              <w:sz w:val="24"/>
              <w:szCs w:val="24"/>
            </w:rPr>
            <w:id w:val="8373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AA21D4D" w14:textId="730F8CE5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9498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84AEEB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96573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DB3960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625BA42E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A8A30BB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527C5CBC" w14:textId="77777777">
            <w:pPr>
              <w:pStyle w:val="FormTableText"/>
              <w:spacing w:before="50" w:after="50"/>
            </w:pPr>
            <w:r w:rsidRPr="00DA5FE8">
              <w:t>Emergency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2124725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7FE7A3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56870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8A3EC6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06057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3B1AD8C" w14:textId="4354168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1D34BB85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0B66E1F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1AB8D4E" w14:textId="77777777">
            <w:pPr>
              <w:pStyle w:val="FormTableText"/>
              <w:spacing w:before="50" w:after="50"/>
            </w:pPr>
            <w:r w:rsidRPr="00DA5FE8">
              <w:t>Circuit earth fault</w:t>
            </w:r>
          </w:p>
        </w:tc>
        <w:sdt>
          <w:sdtPr>
            <w:rPr>
              <w:rFonts w:eastAsia="Calibri"/>
              <w:sz w:val="24"/>
              <w:szCs w:val="24"/>
            </w:rPr>
            <w:id w:val="435571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D58AE7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542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E2B0AB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4024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446DA62" w14:textId="20028A1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470EE68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B0A8F99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F338F7D" w14:textId="77777777">
            <w:pPr>
              <w:pStyle w:val="FormTableText"/>
              <w:spacing w:before="50" w:after="50"/>
            </w:pPr>
            <w:r w:rsidRPr="00DA5FE8">
              <w:t xml:space="preserve">Motor oil temperature </w:t>
            </w:r>
            <w:r>
              <w:t>trip</w:t>
            </w:r>
            <w:r w:rsidRPr="00DA5FE8">
              <w:t>/ alarm</w:t>
            </w:r>
          </w:p>
        </w:tc>
        <w:sdt>
          <w:sdtPr>
            <w:rPr>
              <w:rFonts w:eastAsia="Calibri"/>
              <w:sz w:val="24"/>
              <w:szCs w:val="24"/>
            </w:rPr>
            <w:id w:val="-247725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8147D0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8121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50CA45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30220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108BB87" w14:textId="407BFCE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6A368439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1ADF979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A4859A5" w14:textId="77777777">
            <w:pPr>
              <w:pStyle w:val="FormTableText"/>
              <w:spacing w:before="50" w:after="50"/>
            </w:pPr>
            <w:r w:rsidRPr="00DA5FE8">
              <w:t xml:space="preserve">Motor winding temperature </w:t>
            </w:r>
            <w:r>
              <w:t>trip</w:t>
            </w:r>
            <w:r w:rsidRPr="00DA5FE8">
              <w:t>/</w:t>
            </w:r>
            <w:r>
              <w:t xml:space="preserve"> </w:t>
            </w:r>
            <w:r w:rsidRPr="00DA5FE8">
              <w:t>alarm</w:t>
            </w:r>
          </w:p>
        </w:tc>
        <w:sdt>
          <w:sdtPr>
            <w:rPr>
              <w:rFonts w:eastAsia="Calibri"/>
              <w:sz w:val="24"/>
              <w:szCs w:val="24"/>
            </w:rPr>
            <w:id w:val="959608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4A3DBB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131356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D31E8D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11692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BE00EE" w14:textId="3917716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1C2BE71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3AD1DCD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35D0B20" w14:textId="77777777">
            <w:pPr>
              <w:pStyle w:val="FormTableText"/>
              <w:spacing w:before="50" w:after="50"/>
            </w:pPr>
            <w:r w:rsidRPr="00DA5FE8">
              <w:t>Local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353728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380B9A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807904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C5FB675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60718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E7581B" w14:textId="5FD7354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13A720E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B4D2AAE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A6B406F" w14:textId="77777777">
            <w:pPr>
              <w:pStyle w:val="FormTableText"/>
              <w:spacing w:before="50" w:after="50"/>
            </w:pPr>
            <w:r w:rsidRPr="00DA5FE8">
              <w:t>Remote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1363509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F93B964" w14:textId="5D4AA2AA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1535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13C0DB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24283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7E6FDE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51839798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DA6B256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F145459" w14:textId="77777777">
            <w:pPr>
              <w:pStyle w:val="FormTableText"/>
              <w:spacing w:before="50" w:after="50"/>
            </w:pPr>
            <w:r w:rsidRPr="00DA5FE8">
              <w:t>Phase differential trip</w:t>
            </w:r>
          </w:p>
        </w:tc>
        <w:sdt>
          <w:sdtPr>
            <w:rPr>
              <w:rFonts w:eastAsia="Calibri"/>
              <w:sz w:val="24"/>
              <w:szCs w:val="24"/>
            </w:rPr>
            <w:id w:val="-752274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9F4C2A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3831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DB94B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3922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BE45452" w14:textId="1F4EDC41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192D95EB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05B78D6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103782AF" w14:textId="6C983495">
            <w:pPr>
              <w:pStyle w:val="FormTableText"/>
              <w:tabs>
                <w:tab w:val="left" w:pos="1524"/>
              </w:tabs>
              <w:spacing w:before="50" w:after="50"/>
            </w:pPr>
            <w:r w:rsidRPr="00DA5FE8">
              <w:t>Duty/ standby</w:t>
            </w:r>
            <w:r>
              <w:tab/>
            </w:r>
          </w:p>
        </w:tc>
        <w:sdt>
          <w:sdtPr>
            <w:rPr>
              <w:rFonts w:eastAsia="Calibri"/>
              <w:sz w:val="24"/>
              <w:szCs w:val="24"/>
            </w:rPr>
            <w:id w:val="17947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C9D3E5A" w14:textId="3B538A7F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60040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76DE72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70198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4A731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63EBE" w:rsidTr="25153C19" w14:paraId="2F97EFF2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04DD0F13" w14:textId="77777777">
            <w:pPr>
              <w:pStyle w:val="FormTableHeading"/>
              <w:keepNext/>
            </w:pPr>
            <w:r>
              <w:t>INSPECTION</w:t>
            </w:r>
            <w:r w:rsidRPr="00DA1965">
              <w:rPr>
                <w:rStyle w:val="FormMinorUnderlinedHeading"/>
                <w:b w:val="0"/>
                <w:caps w:val="0"/>
                <w:u w:val="none"/>
              </w:rPr>
              <w:t>, continued</w:t>
            </w:r>
          </w:p>
        </w:tc>
      </w:tr>
      <w:tr w:rsidRPr="00B53011" w:rsidR="00063EBE" w:rsidTr="25153C19" w14:paraId="1D6C778F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DA5FE8" w:rsidR="00063EBE" w:rsidP="00063EBE" w:rsidRDefault="00063EBE" w14:paraId="72DCD88C" w14:textId="77777777">
            <w:pPr>
              <w:pStyle w:val="FormTableText"/>
              <w:rPr>
                <w:rStyle w:val="FormMinorUnderlinedHeading"/>
                <w:u w:val="none"/>
              </w:rPr>
            </w:pPr>
            <w:r w:rsidRPr="00DA5FE8">
              <w:rPr>
                <w:rStyle w:val="FormMinorUnderlinedHeading"/>
                <w:b/>
                <w:u w:val="none"/>
              </w:rPr>
              <w:t xml:space="preserve">Equipment Specific </w:t>
            </w:r>
            <w:proofErr w:type="gramStart"/>
            <w:r w:rsidRPr="00DA5FE8">
              <w:rPr>
                <w:rStyle w:val="FormMinorUnderlinedHeading"/>
                <w:b/>
                <w:u w:val="none"/>
              </w:rPr>
              <w:t>Pre Commissioning</w:t>
            </w:r>
            <w:proofErr w:type="gramEnd"/>
            <w:r>
              <w:rPr>
                <w:rStyle w:val="FormMinorUnderlinedHeading"/>
                <w:u w:val="none"/>
              </w:rPr>
              <w:t>, continued</w:t>
            </w:r>
          </w:p>
        </w:tc>
      </w:tr>
      <w:tr w:rsidRPr="006874E5" w:rsidR="00063EBE" w:rsidTr="25153C19" w14:paraId="54EFE926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653376CC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026165C0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6D8930F8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4328791B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02BAD7A8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25153C19" w14:paraId="5E2C986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2D03B97" w14:textId="77777777">
            <w:pPr>
              <w:pStyle w:val="FormTableNumberedList"/>
              <w:numPr>
                <w:ilvl w:val="0"/>
                <w:numId w:val="13"/>
              </w:numPr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597133" w:rsidR="00063EBE" w:rsidP="00063EBE" w:rsidRDefault="00063EBE" w14:paraId="598ABFBC" w14:textId="77777777">
            <w:pPr>
              <w:pStyle w:val="FormTableText"/>
            </w:pPr>
            <w:r>
              <w:t xml:space="preserve">Other: </w:t>
            </w:r>
            <w:r w:rsidRPr="00597133">
              <w:rPr>
                <w:rStyle w:val="InstructionalText"/>
              </w:rPr>
              <w:t>(specify)</w:t>
            </w:r>
            <w:r>
              <w:t xml:space="preserve">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sdt>
          <w:sdtPr>
            <w:rPr>
              <w:rFonts w:eastAsia="Calibri"/>
              <w:sz w:val="24"/>
              <w:szCs w:val="24"/>
            </w:rPr>
            <w:id w:val="-125545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AEA6BC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586925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34D0D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3725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B3D6A8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351AB7AF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FDEAB2F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C5A2422" w14:textId="76F5E258">
            <w:pPr>
              <w:pStyle w:val="FormTableText"/>
            </w:pPr>
            <w:r w:rsidRPr="00DA5FE8">
              <w:t>Verify motor rotating in correct direction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967165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9290225" w14:textId="6A69AB3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6036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5441E7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23574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151404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2F661116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D0585A5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7E4F950" w14:textId="77777777">
            <w:pPr>
              <w:pStyle w:val="FormTableText"/>
            </w:pPr>
            <w:r w:rsidRPr="00DA5FE8">
              <w:t>Verify motor local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1518067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63D3AE4" w14:textId="10ECCF5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13131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6092BF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47556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8E7CB11" w14:textId="2516099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55B08CC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9AA3E86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132D8A1A" w14:textId="77777777">
            <w:pPr>
              <w:pStyle w:val="FormTableText"/>
            </w:pPr>
            <w:r w:rsidRPr="00DA5FE8">
              <w:t>Confirm run up time</w:t>
            </w:r>
          </w:p>
        </w:tc>
        <w:sdt>
          <w:sdtPr>
            <w:rPr>
              <w:rFonts w:eastAsia="Calibri"/>
              <w:sz w:val="24"/>
              <w:szCs w:val="24"/>
            </w:rPr>
            <w:id w:val="-521007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517BED1" w14:textId="39C223A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29784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B003AA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10175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2D80E7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6618A2C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1149C8E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EC6E8A0" w14:textId="77777777">
            <w:pPr>
              <w:pStyle w:val="FormTableText"/>
            </w:pPr>
            <w:r w:rsidRPr="00DA5FE8">
              <w:t>Verify DCS/ remote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533496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FD71179" w14:textId="432D040B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4839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8C6368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49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725F44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288FEB6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A299079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798462E" w14:textId="77777777">
            <w:pPr>
              <w:pStyle w:val="FormTableText"/>
            </w:pPr>
            <w:r w:rsidRPr="00DA5FE8">
              <w:t>Confirm starting current (as required for larger motor KW)</w:t>
            </w:r>
          </w:p>
        </w:tc>
        <w:sdt>
          <w:sdtPr>
            <w:rPr>
              <w:rFonts w:eastAsia="Calibri"/>
              <w:sz w:val="24"/>
              <w:szCs w:val="24"/>
            </w:rPr>
            <w:id w:val="1469623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7C90C7A" w14:textId="0D8E5F4C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23847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6F0A63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560006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26978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74560C0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34460A89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E0EEDE0" w14:textId="77777777">
            <w:pPr>
              <w:pStyle w:val="FormTableText"/>
            </w:pPr>
            <w:r w:rsidRPr="00DA5FE8">
              <w:t xml:space="preserve">Verify </w:t>
            </w:r>
            <w:r>
              <w:t>t</w:t>
            </w:r>
            <w:r w:rsidRPr="00DA5FE8">
              <w:t xml:space="preserve">rips </w:t>
            </w:r>
            <w:r>
              <w:t>and</w:t>
            </w:r>
            <w:r w:rsidRPr="00DA5FE8">
              <w:t xml:space="preserve"> </w:t>
            </w:r>
            <w:r>
              <w:t>i</w:t>
            </w:r>
            <w:r w:rsidRPr="00DA5FE8">
              <w:t>nterlocks as per above control circuit function tests</w:t>
            </w:r>
          </w:p>
        </w:tc>
        <w:sdt>
          <w:sdtPr>
            <w:rPr>
              <w:rFonts w:eastAsia="Calibri"/>
              <w:sz w:val="24"/>
              <w:szCs w:val="24"/>
            </w:rPr>
            <w:id w:val="22912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C8AEDA" w14:textId="26B6203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24209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6E89A1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307983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46B52D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25153C19" w14:paraId="6E3AD9F8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4191190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597133" w:rsidR="00063EBE" w:rsidP="00063EBE" w:rsidRDefault="00063EBE" w14:paraId="70C375AF" w14:textId="77777777">
            <w:pPr>
              <w:pStyle w:val="FormTableText"/>
            </w:pPr>
            <w:r w:rsidRPr="00DA5FE8">
              <w:t>Ensure all temporary links/ forces are removed and isolations re</w:t>
            </w:r>
            <w:r>
              <w:t>-</w:t>
            </w:r>
            <w:r w:rsidRPr="00DA5FE8">
              <w:t>instated/ locked out</w:t>
            </w:r>
          </w:p>
        </w:tc>
        <w:sdt>
          <w:sdtPr>
            <w:rPr>
              <w:rFonts w:eastAsia="Calibri"/>
              <w:sz w:val="24"/>
              <w:szCs w:val="24"/>
            </w:rPr>
            <w:id w:val="-1219826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586B981" w14:textId="521D541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97687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C87585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78640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F53D5B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B53011" w:rsidR="00063EBE" w:rsidTr="25153C19" w14:paraId="5187147E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DA5FE8" w:rsidR="00063EBE" w:rsidP="00063EBE" w:rsidRDefault="00063EBE" w14:paraId="62C8EF09" w14:textId="77777777">
            <w:pPr>
              <w:pStyle w:val="FormTableText"/>
              <w:rPr>
                <w:rStyle w:val="FormMinorUnderlinedHeading"/>
                <w:u w:val="none"/>
              </w:rPr>
            </w:pPr>
            <w:r>
              <w:rPr>
                <w:rStyle w:val="FormMinorUnderlinedHeading"/>
                <w:b/>
                <w:u w:val="none"/>
              </w:rPr>
              <w:t>Tests</w:t>
            </w:r>
          </w:p>
        </w:tc>
      </w:tr>
      <w:tr w:rsidRPr="006874E5" w:rsidR="00063EBE" w:rsidTr="25153C19" w14:paraId="279C9D21" w14:textId="77777777">
        <w:trPr>
          <w:cantSplit/>
          <w:trHeight w:val="225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EBE" w:rsidP="00063EBE" w:rsidRDefault="00063EBE" w14:paraId="462A1903" w14:textId="2E3DEC33">
            <w:pPr>
              <w:pStyle w:val="FormTableText"/>
              <w:rPr>
                <w:rStyle w:val="PlaceholderText"/>
                <w:color w:val="auto"/>
              </w:rPr>
            </w:pPr>
            <w:r w:rsidRPr="00DD2A42">
              <w:rPr>
                <w:rStyle w:val="PlaceholderText"/>
                <w:color w:val="auto"/>
              </w:rPr>
              <w:t xml:space="preserve">As required carry out no load run until winding temperatures stabilise </w:t>
            </w:r>
            <w:r>
              <w:rPr>
                <w:rStyle w:val="PlaceholderText"/>
                <w:color w:val="auto"/>
              </w:rPr>
              <w:t>and</w:t>
            </w:r>
            <w:r w:rsidRPr="00DD2A42">
              <w:rPr>
                <w:rStyle w:val="PlaceholderText"/>
                <w:color w:val="auto"/>
              </w:rPr>
              <w:t xml:space="preserve"> confirm vibration levels</w:t>
            </w:r>
            <w:r>
              <w:rPr>
                <w:rStyle w:val="PlaceholderText"/>
                <w:color w:val="auto"/>
              </w:rPr>
              <w:t xml:space="preserve">. </w:t>
            </w:r>
            <w:r w:rsidRPr="0073099E">
              <w:rPr>
                <w:rStyle w:val="InstructionalText"/>
              </w:rPr>
              <w:t xml:space="preserve">Enter </w:t>
            </w:r>
            <w:r>
              <w:rPr>
                <w:rStyle w:val="InstructionalText"/>
              </w:rPr>
              <w:t>“N</w:t>
            </w:r>
            <w:r w:rsidRPr="0073099E">
              <w:rPr>
                <w:rStyle w:val="InstructionalText"/>
              </w:rPr>
              <w:t>/</w:t>
            </w:r>
            <w:r>
              <w:rPr>
                <w:rStyle w:val="InstructionalText"/>
              </w:rPr>
              <w:t>A”</w:t>
            </w:r>
            <w:r w:rsidRPr="0073099E">
              <w:rPr>
                <w:rStyle w:val="InstructionalText"/>
              </w:rPr>
              <w:t xml:space="preserve"> for non-applicable fields.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393"/>
              <w:gridCol w:w="2394"/>
              <w:gridCol w:w="2394"/>
            </w:tblGrid>
            <w:tr w:rsidR="00063EBE" w:rsidTr="00DD2A42" w14:paraId="23157ECA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580E6FDD" w14:textId="31ACD6EA">
                  <w:pPr>
                    <w:pStyle w:val="FormTableText"/>
                    <w:rPr>
                      <w:rFonts w:eastAsia="Trebuchet MS"/>
                    </w:rPr>
                  </w:pPr>
                  <w:r w:rsidRPr="00DD2A42">
                    <w:t>Record Bearing Temperatures</w:t>
                  </w:r>
                  <w:r>
                    <w:t>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3CE66114" w14:textId="3C30A814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DE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6D271667" w14:textId="7077888E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F935AF7" w14:textId="77777777">
                  <w:pPr>
                    <w:pStyle w:val="FormTableText"/>
                    <w:rPr>
                      <w:rStyle w:val="PlaceholderText"/>
                      <w:color w:val="auto"/>
                    </w:rPr>
                  </w:pPr>
                </w:p>
              </w:tc>
            </w:tr>
            <w:tr w:rsidR="00063EBE" w:rsidTr="00DD2A42" w14:paraId="7B828C1F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0AADC2AF" w14:textId="4EBDAC11">
                  <w:pPr>
                    <w:pStyle w:val="FormTableText"/>
                    <w:rPr>
                      <w:rFonts w:eastAsia="Trebuchet MS"/>
                    </w:rPr>
                  </w:pPr>
                  <w:r w:rsidRPr="00DD2A42">
                    <w:t>Record Winding Temperature</w:t>
                  </w:r>
                  <w:r>
                    <w:t>s: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471268FF" w14:textId="114EC3FF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W1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2852EC09" w14:textId="35C5340B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W2</w:t>
                  </w:r>
                  <w:r>
                    <w:t>:  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1035D03E" w14:textId="0C2E022A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W3</w:t>
                  </w:r>
                  <w:r>
                    <w:t>:    ____________°C</w:t>
                  </w:r>
                </w:p>
              </w:tc>
            </w:tr>
            <w:tr w:rsidR="00063EBE" w:rsidTr="00DD2A42" w14:paraId="0AD132A0" w14:textId="77777777">
              <w:tc>
                <w:tcPr>
                  <w:tcW w:w="2547" w:type="dxa"/>
                  <w:vAlign w:val="center"/>
                </w:tcPr>
                <w:p w:rsidRPr="00F96D54" w:rsidR="00063EBE" w:rsidP="00063EBE" w:rsidRDefault="00063EBE" w14:paraId="5A468AE7" w14:textId="5FCE3E47">
                  <w:pPr>
                    <w:pStyle w:val="FormTableText"/>
                    <w:rPr>
                      <w:rFonts w:eastAsia="Trebuchet MS"/>
                      <w:vertAlign w:val="superscript"/>
                    </w:rPr>
                  </w:pPr>
                  <w:r w:rsidRPr="00DD2A42">
                    <w:t>DE(X)</w:t>
                  </w:r>
                  <w:r>
                    <w:t>:  _____________m/s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5F4BB3AE" w14:textId="272BF371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DE(Y)</w:t>
                  </w:r>
                  <w:r>
                    <w:t>: ____________m/s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76390C66" w14:textId="3F16E75A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 (X)</w:t>
                  </w:r>
                  <w:r>
                    <w:t>: 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59D9E5E" w14:textId="5B735233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 (Y)</w:t>
                  </w:r>
                  <w:r>
                    <w:t>: 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</w:tr>
            <w:tr w:rsidR="00063EBE" w:rsidTr="00DD2A42" w14:paraId="3900D162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0C49F508" w14:textId="1B4CC457">
                  <w:pPr>
                    <w:pStyle w:val="FormTableText"/>
                  </w:pPr>
                  <w:r>
                    <w:t>Thermal Overload Setting: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0C49F971" w14:textId="17661C7D">
                  <w:pPr>
                    <w:pStyle w:val="FormTableText"/>
                  </w:pPr>
                  <w:r>
                    <w:t>________________ A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CF32D1C" w14:textId="7E9F3BD3">
                  <w:pPr>
                    <w:pStyle w:val="FormTableText"/>
                  </w:pPr>
                  <w:r>
                    <w:t>Contactor Rating: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68164278" w14:textId="7EF03B5A">
                  <w:pPr>
                    <w:pStyle w:val="FormTableText"/>
                  </w:pPr>
                  <w:r>
                    <w:t>________________ A</w:t>
                  </w:r>
                </w:p>
              </w:tc>
            </w:tr>
          </w:tbl>
          <w:p w:rsidRPr="00900D85" w:rsidR="00063EBE" w:rsidP="00063EBE" w:rsidRDefault="00063EBE" w14:paraId="168FD9A0" w14:textId="77777777">
            <w:pPr>
              <w:pStyle w:val="PrePostTableSpace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ab/>
            </w:r>
          </w:p>
        </w:tc>
      </w:tr>
      <w:tr w:rsidR="00063EBE" w:rsidTr="25153C19" w14:paraId="6C673715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3E44B1D6" w14:textId="77777777">
            <w:pPr>
              <w:pStyle w:val="FormTableHeading"/>
            </w:pPr>
            <w:r>
              <w:t>verification</w:t>
            </w:r>
          </w:p>
        </w:tc>
      </w:tr>
      <w:tr w:rsidRPr="006874E5" w:rsidR="00063EBE" w:rsidTr="25153C19" w14:paraId="30EF2A51" w14:textId="77777777">
        <w:trPr>
          <w:cantSplit/>
          <w:trHeight w:val="225"/>
        </w:trPr>
        <w:tc>
          <w:tcPr>
            <w:tcW w:w="3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EBE" w:rsidP="00063EBE" w:rsidRDefault="00063EBE" w14:paraId="4EB90063" w14:textId="77777777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425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tcMar/>
                <w:vAlign w:val="center"/>
              </w:tcPr>
              <w:p w:rsidRPr="00846DF5" w:rsidR="00063EBE" w:rsidP="00063EBE" w:rsidRDefault="00063EBE" w14:paraId="2A50B533" w14:textId="46B4B1EC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75443A32" w14:textId="77777777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425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tcMar/>
                <w:vAlign w:val="center"/>
              </w:tcPr>
              <w:p w:rsidRPr="00846DF5" w:rsidR="00063EBE" w:rsidP="00063EBE" w:rsidRDefault="00063EBE" w14:paraId="557973BE" w14:textId="77777777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2F5A294D" w14:textId="77777777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063EBE" w:rsidTr="25153C19" w14:paraId="7BB3EEAF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623739DE" w14:textId="77777777">
            <w:pPr>
              <w:pStyle w:val="FormTableHeading"/>
              <w:keepNext/>
            </w:pPr>
            <w:r>
              <w:t>comments</w:t>
            </w:r>
          </w:p>
        </w:tc>
      </w:tr>
      <w:tr w:rsidRPr="006874E5" w:rsidR="00063EBE" w:rsidTr="25153C19" w14:paraId="52440967" w14:textId="77777777">
        <w:trPr>
          <w:cantSplit/>
          <w:trHeight w:val="680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00D85" w:rsidR="00063EBE" w:rsidP="00063EBE" w:rsidRDefault="00063EBE" w14:paraId="40D8A523" w14:textId="77777777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063EBE" w:rsidTr="25153C19" w14:paraId="32B30F96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17299E85" w14:textId="77777777">
            <w:pPr>
              <w:pStyle w:val="FormTableHeading"/>
              <w:keepNext/>
            </w:pPr>
            <w:r>
              <w:t>ACCEPTANCE</w:t>
            </w:r>
          </w:p>
        </w:tc>
      </w:tr>
      <w:tr w:rsidRPr="006874E5" w:rsidR="00063EBE" w:rsidTr="25153C19" w14:paraId="65368EE3" w14:textId="77777777">
        <w:trPr>
          <w:cantSplit/>
          <w:trHeight w:val="225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00D85" w:rsidR="00063EBE" w:rsidP="00063EBE" w:rsidRDefault="00063EBE" w14:paraId="1A69BAF8" w14:textId="77777777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specifications </w:t>
            </w:r>
            <w:r>
              <w:t>and</w:t>
            </w:r>
            <w:r w:rsidRPr="00900D85">
              <w:t xml:space="preserve"> standards.</w:t>
            </w:r>
          </w:p>
        </w:tc>
      </w:tr>
      <w:tr w:rsidRPr="006874E5" w:rsidR="00063EBE" w:rsidTr="25153C19" w14:paraId="172C1FF4" w14:textId="77777777">
        <w:trPr>
          <w:cantSplit/>
          <w:trHeight w:val="225"/>
        </w:trPr>
        <w:tc>
          <w:tcPr>
            <w:tcW w:w="36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79148FA6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24D7D6CE" w14:textId="77777777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07586E49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668BAB01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Pr="006874E5" w:rsidR="00063EBE" w:rsidTr="25153C19" w14:paraId="3D4FD5DE" w14:textId="77777777">
        <w:trPr>
          <w:cantSplit/>
          <w:trHeight w:val="454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12D29E46" w14:textId="77777777">
            <w:pPr>
              <w:pStyle w:val="FormTableText"/>
            </w:pPr>
            <w:r>
              <w:t>Inspection By:</w:t>
            </w:r>
          </w:p>
        </w:tc>
        <w:tc>
          <w:tcPr>
            <w:tcW w:w="2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350E939C" w14:textId="49CB5623">
            <w:pPr>
              <w:pStyle w:val="FormTableText"/>
            </w:pP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0B4199A6" w14:textId="4A2F456D">
            <w:pPr>
              <w:pStyle w:val="FormTableText"/>
            </w:pP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6EB01DD7" w14:textId="77777777">
            <w:pPr>
              <w:pStyle w:val="FormTableText"/>
            </w:pP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7575A535" w14:textId="6BFBE09F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Pr="006874E5" w:rsidR="00063EBE" w:rsidTr="25153C19" w14:paraId="76305EB3" w14:textId="77777777">
        <w:trPr>
          <w:cantSplit/>
          <w:trHeight w:val="454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3ACC89FA" w14:textId="77777777">
            <w:pPr>
              <w:pStyle w:val="FormTableText"/>
            </w:pPr>
            <w:r>
              <w:t>Verified By:</w:t>
            </w:r>
          </w:p>
        </w:tc>
        <w:tc>
          <w:tcPr>
            <w:tcW w:w="2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53D61DFA" w14:textId="18B46491">
            <w:pPr>
              <w:pStyle w:val="FormTableText"/>
            </w:pP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5848D7B6" w14:textId="12874F5A">
            <w:pPr>
              <w:pStyle w:val="FormTableText"/>
            </w:pP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7D883D6D" w14:textId="77777777">
            <w:pPr>
              <w:pStyle w:val="FormTableText"/>
            </w:pP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6EA97668" w14:textId="38E5250E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:rsidRPr="007937C9" w:rsidR="00CB387A" w:rsidP="007937C9" w:rsidRDefault="00CB387A" w14:paraId="38AE0106" w14:textId="77777777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Pr="007937C9" w:rsidR="00CB387A" w:rsidSect="00B66AC4">
      <w:headerReference w:type="default" r:id="rId11"/>
      <w:footerReference w:type="default" r:id="rId12"/>
      <w:pgSz w:w="11907" w:h="16839" w:orient="portrait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161D" w:rsidP="006D1C26" w:rsidRDefault="0023161D" w14:paraId="7CFF5C44" w14:textId="77777777">
      <w:r>
        <w:separator/>
      </w:r>
    </w:p>
  </w:endnote>
  <w:endnote w:type="continuationSeparator" w:id="0">
    <w:p w:rsidR="0023161D" w:rsidP="006D1C26" w:rsidRDefault="0023161D" w14:paraId="3052E29F" w14:textId="77777777">
      <w:r>
        <w:continuationSeparator/>
      </w:r>
    </w:p>
  </w:endnote>
  <w:endnote w:type="continuationNotice" w:id="1">
    <w:p w:rsidR="0023161D" w:rsidRDefault="0023161D" w14:paraId="24B6E2CC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108C" w:rsidP="00DE6102" w:rsidRDefault="003F38FC" w14:paraId="0379CDB9" w14:textId="0D8E33A7">
    <w:pPr>
      <w:pStyle w:val="FooterText"/>
      <w:tabs>
        <w:tab w:val="clear" w:pos="9639"/>
        <w:tab w:val="right" w:pos="9781"/>
      </w:tabs>
    </w:pPr>
    <w:r w:rsidRPr="25153C19" w:rsidR="25153C19">
      <w:rPr>
        <w:color w:val="3F3F76"/>
        <w:sz w:val="18"/>
        <w:szCs w:val="18"/>
      </w:rPr>
      <w:t>56148</w:t>
    </w:r>
    <w:r w:rsidRPr="25153C19" w:rsidR="25153C19">
      <w:rPr>
        <w:color w:val="3F3F76"/>
        <w:sz w:val="18"/>
        <w:szCs w:val="18"/>
      </w:rPr>
      <w:t>2</w:t>
    </w:r>
    <w:r w:rsidRPr="25153C19" w:rsidR="25153C19">
      <w:rPr>
        <w:color w:val="3F3F76"/>
        <w:sz w:val="18"/>
        <w:szCs w:val="18"/>
      </w:rPr>
      <w:t>-DOW-ITR-EL-00</w:t>
    </w:r>
    <w:r w:rsidRPr="25153C19" w:rsidR="25153C19">
      <w:rPr>
        <w:color w:val="3F3F76"/>
        <w:sz w:val="18"/>
        <w:szCs w:val="18"/>
      </w:rPr>
      <w:t>06</w:t>
    </w:r>
    <w:r>
      <w:tab/>
    </w:r>
    <w:r w:rsidR="25153C19">
      <w:rPr/>
      <w:t xml:space="preserve">Page </w:t>
    </w:r>
    <w:r w:rsidRPr="25153C19">
      <w:rPr>
        <w:noProof/>
      </w:rPr>
      <w:fldChar w:fldCharType="begin"/>
    </w:r>
    <w:r>
      <w:instrText xml:space="preserve"> PAGE </w:instrText>
    </w:r>
    <w:r>
      <w:fldChar w:fldCharType="separate"/>
    </w:r>
    <w:r w:rsidRPr="25153C19" w:rsidR="25153C19">
      <w:rPr>
        <w:noProof/>
      </w:rPr>
      <w:t>1</w:t>
    </w:r>
    <w:r w:rsidRPr="25153C19">
      <w:rPr>
        <w:noProof/>
      </w:rPr>
      <w:fldChar w:fldCharType="end"/>
    </w:r>
    <w:r w:rsidR="25153C19">
      <w:rPr/>
      <w:t xml:space="preserve"> of </w:t>
    </w:r>
    <w:r w:rsidRPr="25153C19">
      <w:rPr>
        <w:noProof/>
      </w:rPr>
      <w:fldChar w:fldCharType="begin"/>
    </w:r>
    <w:r>
      <w:instrText xml:space="preserve">NUMPAGES</w:instrText>
    </w:r>
    <w:r>
      <w:fldChar w:fldCharType="separate"/>
    </w:r>
    <w:r w:rsidRPr="25153C19" w:rsidR="25153C19">
      <w:rPr>
        <w:noProof/>
      </w:rPr>
      <w:t>2</w:t>
    </w:r>
    <w:r w:rsidRPr="25153C19">
      <w:rPr>
        <w:noProof/>
      </w:rPr>
      <w:fldChar w:fldCharType="end"/>
    </w:r>
  </w:p>
  <w:p w:rsidRPr="00FF42CF" w:rsidR="006D0BC0" w:rsidP="00DE6102" w:rsidRDefault="006D0BC0" w14:paraId="72D5D259" w14:textId="1EF1E9C7">
    <w:pPr>
      <w:pStyle w:val="FooterText"/>
      <w:tabs>
        <w:tab w:val="clear" w:pos="9639"/>
        <w:tab w:val="right" w:pos="9781"/>
      </w:tabs>
    </w:pPr>
    <w:r w:rsidRPr="00A10746">
      <w:t>Internal Use Only</w:t>
    </w:r>
    <w:r>
      <w:tab/>
    </w:r>
    <w:r>
      <w:t xml:space="preserve">Version: </w:t>
    </w:r>
    <w:r w:rsidR="002E13B0">
      <w:t>0</w:t>
    </w:r>
    <w:r w:rsidR="00A82A2A">
      <w:t>.0</w:t>
    </w:r>
  </w:p>
  <w:p w:rsidRPr="003E0067" w:rsidR="003B108C" w:rsidP="003E0067" w:rsidRDefault="00550010" w14:paraId="0FF39D9E" w14:textId="15B12C25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2021</w:t>
    </w:r>
    <w:r w:rsidRPr="006776C7" w:rsidR="006D0BC0">
      <w:t>. All Rights Reserved</w:t>
    </w:r>
    <w:r w:rsidRPr="006C6C18" w:rsidR="006D0BC0">
      <w:rPr>
        <w:bCs/>
      </w:rPr>
      <w:t xml:space="preserve"> </w:t>
    </w:r>
    <w:r w:rsidR="00D84671">
      <w:rPr>
        <w:bCs/>
      </w:rPr>
      <w:tab/>
    </w:r>
    <w:r w:rsidRPr="006C6C18" w:rsidR="006D0BC0">
      <w:rPr>
        <w:bCs/>
      </w:rPr>
      <w:t>Warning: Printed documents are UNCONTROLLED</w:t>
    </w:r>
    <w:r w:rsidR="006D0BC0">
      <w:rPr>
        <w:bCs/>
      </w:rPr>
      <w:tab/>
    </w:r>
    <w:r w:rsidR="006D0BC0">
      <w:rPr>
        <w:bCs/>
      </w:rPr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161D" w:rsidP="006D1C26" w:rsidRDefault="0023161D" w14:paraId="1BEBB16A" w14:textId="77777777">
      <w:r>
        <w:separator/>
      </w:r>
    </w:p>
  </w:footnote>
  <w:footnote w:type="continuationSeparator" w:id="0">
    <w:p w:rsidR="0023161D" w:rsidP="006D1C26" w:rsidRDefault="0023161D" w14:paraId="311CDBD2" w14:textId="77777777">
      <w:r>
        <w:continuationSeparator/>
      </w:r>
    </w:p>
  </w:footnote>
  <w:footnote w:type="continuationNotice" w:id="1">
    <w:p w:rsidR="0023161D" w:rsidRDefault="0023161D" w14:paraId="4FF688F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Pr="000D4CA5" w:rsidR="009D0CAB" w:rsidTr="25153C19" w14:paraId="58B0FC1D" w14:textId="77777777">
      <w:tc>
        <w:tcPr>
          <w:tcW w:w="1522" w:type="pct"/>
          <w:shd w:val="clear" w:color="auto" w:fill="auto"/>
          <w:tcMar/>
        </w:tcPr>
        <w:p w:rsidRPr="000D4CA5" w:rsidR="009D0CAB" w:rsidRDefault="009D0CAB" w14:paraId="2E10AFB3" w14:textId="77777777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57CBA1F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8" style="width:127.1pt;height:50.1pt" type="#_x0000_t75">
                <v:imagedata o:title="" r:id="rId1"/>
              </v:shape>
              <o:OLEObject Type="Embed" ProgID="Visio.Drawing.11" ShapeID="_x0000_i1028" DrawAspect="Content" ObjectID="_1794903627" r:id="rId2"/>
            </w:object>
          </w:r>
        </w:p>
      </w:tc>
      <w:tc>
        <w:tcPr>
          <w:tcW w:w="668" w:type="pct"/>
          <w:tcBorders>
            <w:bottom w:val="single" w:color="auto" w:sz="24" w:space="0"/>
          </w:tcBorders>
          <w:shd w:val="clear" w:color="auto" w:fill="auto"/>
          <w:tcMar/>
          <w:vAlign w:val="bottom"/>
        </w:tcPr>
        <w:p w:rsidR="009D0CAB" w:rsidRDefault="009D0CAB" w14:paraId="590E526D" w14:textId="77777777">
          <w:pPr>
            <w:pStyle w:val="FormTableText"/>
          </w:pPr>
        </w:p>
      </w:tc>
      <w:tc>
        <w:tcPr>
          <w:tcW w:w="2810" w:type="pct"/>
          <w:tcBorders>
            <w:bottom w:val="single" w:color="auto" w:sz="24" w:space="0"/>
          </w:tcBorders>
          <w:shd w:val="clear" w:color="auto" w:fill="auto"/>
          <w:tcMar/>
          <w:vAlign w:val="bottom"/>
        </w:tcPr>
        <w:p w:rsidR="009D0CAB" w:rsidRDefault="009D0CAB" w14:paraId="157D05BA" w14:textId="77777777">
          <w:pPr>
            <w:pStyle w:val="DocumentTitle"/>
            <w:spacing w:before="0" w:after="0"/>
          </w:pPr>
          <w:r>
            <w:t xml:space="preserve">Inspection &amp; Test Record – </w:t>
          </w:r>
          <w:r w:rsidRPr="00C226B1">
            <w:t>Electrical Motor</w:t>
          </w:r>
        </w:p>
        <w:p w:rsidR="009D0CAB" w:rsidRDefault="009D0CAB" w14:paraId="78517A26" w14:textId="7556CAC7">
          <w:pPr>
            <w:pStyle w:val="HeaderText"/>
          </w:pPr>
          <w:r>
            <w:t>Project Name:</w:t>
          </w:r>
          <w:r w:rsidR="00132965">
            <w:t xml:space="preserve"> </w:t>
          </w:r>
          <w:r w:rsidR="003F38FC">
            <w:t xml:space="preserve">Pump Station Renewals </w:t>
          </w:r>
          <w:r w:rsidR="00CA66C2">
            <w:t>–</w:t>
          </w:r>
          <w:r w:rsidR="003F38FC">
            <w:t xml:space="preserve"> </w:t>
          </w:r>
          <w:r w:rsidR="00CA66C2">
            <w:t>Silverstream Pumps</w:t>
          </w:r>
        </w:p>
        <w:p w:rsidRPr="00990906" w:rsidR="009D0CAB" w:rsidP="00507433" w:rsidRDefault="009D0CAB" w14:paraId="68C7EBE1" w14:textId="6946D52A">
          <w:pPr>
            <w:pStyle w:val="HeaderText"/>
            <w:rPr/>
          </w:pPr>
          <w:r w:rsidR="25153C19">
            <w:rPr/>
            <w:t>Project Document Number &amp; Version:</w:t>
          </w:r>
          <w:r w:rsidR="25153C19">
            <w:rPr/>
            <w:t xml:space="preserve"> </w:t>
          </w:r>
          <w:r w:rsidRPr="25153C19" w:rsidR="25153C19">
            <w:rPr>
              <w:color w:val="3F3F76"/>
              <w:sz w:val="18"/>
              <w:szCs w:val="18"/>
            </w:rPr>
            <w:t>56148</w:t>
          </w:r>
          <w:r w:rsidRPr="25153C19" w:rsidR="25153C19">
            <w:rPr>
              <w:color w:val="3F3F76"/>
              <w:sz w:val="18"/>
              <w:szCs w:val="18"/>
            </w:rPr>
            <w:t>2</w:t>
          </w:r>
          <w:r w:rsidRPr="25153C19" w:rsidR="25153C19">
            <w:rPr>
              <w:color w:val="3F3F76"/>
              <w:sz w:val="18"/>
              <w:szCs w:val="18"/>
            </w:rPr>
            <w:t>-DOW-ITR-EL-00</w:t>
          </w:r>
          <w:r w:rsidRPr="25153C19" w:rsidR="25153C19">
            <w:rPr>
              <w:color w:val="3F3F76"/>
              <w:sz w:val="18"/>
              <w:szCs w:val="18"/>
            </w:rPr>
            <w:t>06</w:t>
          </w:r>
        </w:p>
      </w:tc>
    </w:tr>
  </w:tbl>
  <w:p w:rsidRPr="000A37D3" w:rsidR="003B108C" w:rsidP="006F0BDB" w:rsidRDefault="003B108C" w14:paraId="18C4DB86" w14:textId="77777777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0" style="width:12.5pt;height:36.3pt" o:bullet="t" type="#_x0000_t75">
        <v:imagedata o:title="Important - Rule" r:id="rId1"/>
      </v:shape>
    </w:pict>
  </w:numPicBullet>
  <w:numPicBullet w:numPicBulletId="1">
    <w:pict>
      <v:shape id="_x0000_i1051" style="width:30.7pt;height:25.65pt" o:bullet="t" type="#_x0000_t75">
        <v:imagedata o:title="Note" r:id="rId2"/>
      </v:shape>
    </w:pict>
  </w:numPicBullet>
  <w:numPicBullet w:numPicBulletId="2">
    <w:pict>
      <v:shape id="_x0000_i1052" style="width:152.15pt;height:34.45pt" o:bullet="t" type="#_x0000_t75">
        <v:imagedata o:title="untitled" r:id="rId3"/>
      </v:shape>
    </w:pict>
  </w:numPicBullet>
  <w:abstractNum w:abstractNumId="0" w15:restartNumberingAfterBreak="0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hint="default" w:ascii="Symbol" w:hAnsi="Symbol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hint="default" w:ascii="Symbol" w:hAnsi="Symbol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hint="default" w:ascii="Wingdings" w:hAnsi="Wingdings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Times New Roman" w:cs="Times New Roman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hint="default" w:ascii="Wingdings" w:hAnsi="Wingdings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hint="default" w:ascii="Symbol" w:hAnsi="Symbol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hint="default" w:ascii="Wingdings" w:hAnsi="Wingdings"/>
      </w:rPr>
    </w:lvl>
  </w:abstractNum>
  <w:abstractNum w:abstractNumId="8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hint="default"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hint="default" w:ascii="Century Gothic" w:hAnsi="Century Gothic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507860869">
    <w:abstractNumId w:val="8"/>
  </w:num>
  <w:num w:numId="2" w16cid:durableId="1504587335">
    <w:abstractNumId w:val="4"/>
  </w:num>
  <w:num w:numId="3" w16cid:durableId="631129574">
    <w:abstractNumId w:val="1"/>
  </w:num>
  <w:num w:numId="4" w16cid:durableId="795757294">
    <w:abstractNumId w:val="3"/>
  </w:num>
  <w:num w:numId="5" w16cid:durableId="1289510015">
    <w:abstractNumId w:val="5"/>
  </w:num>
  <w:num w:numId="6" w16cid:durableId="1642538710">
    <w:abstractNumId w:val="6"/>
  </w:num>
  <w:num w:numId="7" w16cid:durableId="2083601976">
    <w:abstractNumId w:val="9"/>
  </w:num>
  <w:num w:numId="8" w16cid:durableId="1774518358">
    <w:abstractNumId w:val="2"/>
  </w:num>
  <w:num w:numId="9" w16cid:durableId="1845827610">
    <w:abstractNumId w:val="0"/>
  </w:num>
  <w:num w:numId="10" w16cid:durableId="1720855508">
    <w:abstractNumId w:val="7"/>
  </w:num>
  <w:num w:numId="11" w16cid:durableId="1202018329">
    <w:abstractNumId w:val="5"/>
  </w:num>
  <w:num w:numId="12" w16cid:durableId="201476756">
    <w:abstractNumId w:val="1"/>
    <w:lvlOverride w:ilvl="0">
      <w:startOverride w:val="1"/>
    </w:lvlOverride>
  </w:num>
  <w:num w:numId="13" w16cid:durableId="247734901">
    <w:abstractNumId w:val="1"/>
    <w:lvlOverride w:ilvl="0">
      <w:startOverride w:val="1"/>
    </w:lvlOverride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6146">
      <o:colormru v:ext="edit" colors="#f97a07,bla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232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3DA7"/>
    <w:rsid w:val="00024B48"/>
    <w:rsid w:val="000252CC"/>
    <w:rsid w:val="000256E9"/>
    <w:rsid w:val="00030984"/>
    <w:rsid w:val="00030E3E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6B81"/>
    <w:rsid w:val="000478C8"/>
    <w:rsid w:val="000501AE"/>
    <w:rsid w:val="00050B20"/>
    <w:rsid w:val="00050B21"/>
    <w:rsid w:val="00050FD5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228E"/>
    <w:rsid w:val="000633D0"/>
    <w:rsid w:val="00063EBE"/>
    <w:rsid w:val="00064434"/>
    <w:rsid w:val="00064778"/>
    <w:rsid w:val="000653F3"/>
    <w:rsid w:val="00066582"/>
    <w:rsid w:val="000665B7"/>
    <w:rsid w:val="00067944"/>
    <w:rsid w:val="00067CFC"/>
    <w:rsid w:val="00070206"/>
    <w:rsid w:val="00070A2B"/>
    <w:rsid w:val="0007107E"/>
    <w:rsid w:val="000722E0"/>
    <w:rsid w:val="00072981"/>
    <w:rsid w:val="00072B1E"/>
    <w:rsid w:val="0007431E"/>
    <w:rsid w:val="00076036"/>
    <w:rsid w:val="0007643F"/>
    <w:rsid w:val="00080A41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E4D"/>
    <w:rsid w:val="000A178A"/>
    <w:rsid w:val="000A1983"/>
    <w:rsid w:val="000A3712"/>
    <w:rsid w:val="000A37D3"/>
    <w:rsid w:val="000A3E61"/>
    <w:rsid w:val="000A3FE6"/>
    <w:rsid w:val="000A42C7"/>
    <w:rsid w:val="000A45A4"/>
    <w:rsid w:val="000A4DEF"/>
    <w:rsid w:val="000A52DB"/>
    <w:rsid w:val="000A5B08"/>
    <w:rsid w:val="000A6A5E"/>
    <w:rsid w:val="000A6A77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C5F"/>
    <w:rsid w:val="000C5EE7"/>
    <w:rsid w:val="000C6CF7"/>
    <w:rsid w:val="000D04D0"/>
    <w:rsid w:val="000D18F3"/>
    <w:rsid w:val="000D4CA5"/>
    <w:rsid w:val="000D590A"/>
    <w:rsid w:val="000D61A3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965"/>
    <w:rsid w:val="00132C94"/>
    <w:rsid w:val="001340C4"/>
    <w:rsid w:val="00134987"/>
    <w:rsid w:val="001353FB"/>
    <w:rsid w:val="001362FE"/>
    <w:rsid w:val="001371D4"/>
    <w:rsid w:val="001373B1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2740"/>
    <w:rsid w:val="0016333A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4E0D"/>
    <w:rsid w:val="0017568A"/>
    <w:rsid w:val="0018065E"/>
    <w:rsid w:val="0018128E"/>
    <w:rsid w:val="00181AA1"/>
    <w:rsid w:val="0018240A"/>
    <w:rsid w:val="00182E11"/>
    <w:rsid w:val="00183D89"/>
    <w:rsid w:val="00183FE6"/>
    <w:rsid w:val="0018402B"/>
    <w:rsid w:val="001853FF"/>
    <w:rsid w:val="00185E6F"/>
    <w:rsid w:val="00186409"/>
    <w:rsid w:val="0018656F"/>
    <w:rsid w:val="00186B60"/>
    <w:rsid w:val="00187CB1"/>
    <w:rsid w:val="00190A9A"/>
    <w:rsid w:val="001915AB"/>
    <w:rsid w:val="00191923"/>
    <w:rsid w:val="001926F3"/>
    <w:rsid w:val="00193464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74"/>
    <w:rsid w:val="001A5F5C"/>
    <w:rsid w:val="001A6416"/>
    <w:rsid w:val="001A666F"/>
    <w:rsid w:val="001A699F"/>
    <w:rsid w:val="001A6E4D"/>
    <w:rsid w:val="001A7391"/>
    <w:rsid w:val="001A7C98"/>
    <w:rsid w:val="001B0045"/>
    <w:rsid w:val="001B0A09"/>
    <w:rsid w:val="001B151C"/>
    <w:rsid w:val="001B1EF7"/>
    <w:rsid w:val="001B27EA"/>
    <w:rsid w:val="001B3498"/>
    <w:rsid w:val="001B3C98"/>
    <w:rsid w:val="001B40E8"/>
    <w:rsid w:val="001B4E6B"/>
    <w:rsid w:val="001B57BE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51C8"/>
    <w:rsid w:val="00206DB3"/>
    <w:rsid w:val="002074F7"/>
    <w:rsid w:val="00207735"/>
    <w:rsid w:val="00207760"/>
    <w:rsid w:val="002100A3"/>
    <w:rsid w:val="00210ACA"/>
    <w:rsid w:val="002116FB"/>
    <w:rsid w:val="00212C2B"/>
    <w:rsid w:val="0021362B"/>
    <w:rsid w:val="002144BC"/>
    <w:rsid w:val="00216511"/>
    <w:rsid w:val="00216E35"/>
    <w:rsid w:val="00216F7D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6BBE"/>
    <w:rsid w:val="002275D0"/>
    <w:rsid w:val="002315D8"/>
    <w:rsid w:val="0023161D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6806"/>
    <w:rsid w:val="002769E8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4979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071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13B0"/>
    <w:rsid w:val="002E2137"/>
    <w:rsid w:val="002E449F"/>
    <w:rsid w:val="002E453E"/>
    <w:rsid w:val="002E48DA"/>
    <w:rsid w:val="002E4A12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276"/>
    <w:rsid w:val="00316C8D"/>
    <w:rsid w:val="003172B3"/>
    <w:rsid w:val="00320D6B"/>
    <w:rsid w:val="00323217"/>
    <w:rsid w:val="00324354"/>
    <w:rsid w:val="0032488E"/>
    <w:rsid w:val="003253A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4D5"/>
    <w:rsid w:val="00341768"/>
    <w:rsid w:val="00342187"/>
    <w:rsid w:val="003440C3"/>
    <w:rsid w:val="00344612"/>
    <w:rsid w:val="00344CF8"/>
    <w:rsid w:val="00344DB2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FCC"/>
    <w:rsid w:val="00373467"/>
    <w:rsid w:val="00373970"/>
    <w:rsid w:val="003756F9"/>
    <w:rsid w:val="00380116"/>
    <w:rsid w:val="00381108"/>
    <w:rsid w:val="00381581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533E"/>
    <w:rsid w:val="003A6CC5"/>
    <w:rsid w:val="003A6D57"/>
    <w:rsid w:val="003A7742"/>
    <w:rsid w:val="003B1037"/>
    <w:rsid w:val="003B108C"/>
    <w:rsid w:val="003B151C"/>
    <w:rsid w:val="003B3DF3"/>
    <w:rsid w:val="003B4D9B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2CA"/>
    <w:rsid w:val="003F38FC"/>
    <w:rsid w:val="003F3F06"/>
    <w:rsid w:val="003F3FE0"/>
    <w:rsid w:val="003F683A"/>
    <w:rsid w:val="003F6F09"/>
    <w:rsid w:val="003F7115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809"/>
    <w:rsid w:val="00416D88"/>
    <w:rsid w:val="00420691"/>
    <w:rsid w:val="00420F9B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50146"/>
    <w:rsid w:val="0045150D"/>
    <w:rsid w:val="00451876"/>
    <w:rsid w:val="00451A73"/>
    <w:rsid w:val="00452AEF"/>
    <w:rsid w:val="00452EB8"/>
    <w:rsid w:val="00453844"/>
    <w:rsid w:val="0045387E"/>
    <w:rsid w:val="00456AA9"/>
    <w:rsid w:val="004571F8"/>
    <w:rsid w:val="00457304"/>
    <w:rsid w:val="00460202"/>
    <w:rsid w:val="00462091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6852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6AE2"/>
    <w:rsid w:val="004D7395"/>
    <w:rsid w:val="004D75B4"/>
    <w:rsid w:val="004D78E2"/>
    <w:rsid w:val="004E03B1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07433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1C1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010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3A81"/>
    <w:rsid w:val="00574869"/>
    <w:rsid w:val="00576540"/>
    <w:rsid w:val="00576CED"/>
    <w:rsid w:val="00577172"/>
    <w:rsid w:val="0057757E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ECC"/>
    <w:rsid w:val="00593F75"/>
    <w:rsid w:val="005941DC"/>
    <w:rsid w:val="005949DF"/>
    <w:rsid w:val="00594C32"/>
    <w:rsid w:val="00595B16"/>
    <w:rsid w:val="00597056"/>
    <w:rsid w:val="00597133"/>
    <w:rsid w:val="005A1788"/>
    <w:rsid w:val="005A1CC7"/>
    <w:rsid w:val="005A35CF"/>
    <w:rsid w:val="005A3609"/>
    <w:rsid w:val="005A425E"/>
    <w:rsid w:val="005B2186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C769D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1B88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0F02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0B58"/>
    <w:rsid w:val="006311F4"/>
    <w:rsid w:val="00633725"/>
    <w:rsid w:val="006338A8"/>
    <w:rsid w:val="00636F91"/>
    <w:rsid w:val="00637CDD"/>
    <w:rsid w:val="0064027D"/>
    <w:rsid w:val="0064055C"/>
    <w:rsid w:val="00640F84"/>
    <w:rsid w:val="00641CB7"/>
    <w:rsid w:val="00641D82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2AE"/>
    <w:rsid w:val="00740618"/>
    <w:rsid w:val="00741636"/>
    <w:rsid w:val="007418AD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2C0B"/>
    <w:rsid w:val="007535A1"/>
    <w:rsid w:val="00753BA7"/>
    <w:rsid w:val="007545DA"/>
    <w:rsid w:val="00754D1B"/>
    <w:rsid w:val="00754DFC"/>
    <w:rsid w:val="0075650D"/>
    <w:rsid w:val="00756CB6"/>
    <w:rsid w:val="00757516"/>
    <w:rsid w:val="00757D80"/>
    <w:rsid w:val="00757FF8"/>
    <w:rsid w:val="007616E8"/>
    <w:rsid w:val="00761924"/>
    <w:rsid w:val="0076204C"/>
    <w:rsid w:val="007624CE"/>
    <w:rsid w:val="0076325A"/>
    <w:rsid w:val="007640C8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7F7F4D"/>
    <w:rsid w:val="00802686"/>
    <w:rsid w:val="008049F3"/>
    <w:rsid w:val="00804E6B"/>
    <w:rsid w:val="00805457"/>
    <w:rsid w:val="00805F76"/>
    <w:rsid w:val="0080665F"/>
    <w:rsid w:val="008069E1"/>
    <w:rsid w:val="00806E7C"/>
    <w:rsid w:val="00813C89"/>
    <w:rsid w:val="00814403"/>
    <w:rsid w:val="008152D6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77ECF"/>
    <w:rsid w:val="008804CC"/>
    <w:rsid w:val="00881E0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7DA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4E70"/>
    <w:rsid w:val="008E5D98"/>
    <w:rsid w:val="008E6092"/>
    <w:rsid w:val="008E7990"/>
    <w:rsid w:val="008F01B5"/>
    <w:rsid w:val="008F0680"/>
    <w:rsid w:val="008F13AF"/>
    <w:rsid w:val="008F26F5"/>
    <w:rsid w:val="008F3043"/>
    <w:rsid w:val="008F34DF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2C37"/>
    <w:rsid w:val="00923254"/>
    <w:rsid w:val="00923B34"/>
    <w:rsid w:val="00924A0D"/>
    <w:rsid w:val="00924E76"/>
    <w:rsid w:val="009252F2"/>
    <w:rsid w:val="009264A9"/>
    <w:rsid w:val="00930044"/>
    <w:rsid w:val="0093068C"/>
    <w:rsid w:val="00931187"/>
    <w:rsid w:val="00931B10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21EC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550"/>
    <w:rsid w:val="0098794F"/>
    <w:rsid w:val="00990906"/>
    <w:rsid w:val="0099351A"/>
    <w:rsid w:val="00993B34"/>
    <w:rsid w:val="00994618"/>
    <w:rsid w:val="00997392"/>
    <w:rsid w:val="00997F2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5678"/>
    <w:rsid w:val="009B6466"/>
    <w:rsid w:val="009B6EA2"/>
    <w:rsid w:val="009B6EF1"/>
    <w:rsid w:val="009B7199"/>
    <w:rsid w:val="009C15F7"/>
    <w:rsid w:val="009C21FF"/>
    <w:rsid w:val="009C67AE"/>
    <w:rsid w:val="009C6860"/>
    <w:rsid w:val="009D0CAB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45C3"/>
    <w:rsid w:val="009F49E4"/>
    <w:rsid w:val="009F5455"/>
    <w:rsid w:val="009F6351"/>
    <w:rsid w:val="009F7457"/>
    <w:rsid w:val="009F7576"/>
    <w:rsid w:val="00A0052E"/>
    <w:rsid w:val="00A01726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689"/>
    <w:rsid w:val="00A0683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17586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9C8"/>
    <w:rsid w:val="00A45A18"/>
    <w:rsid w:val="00A46028"/>
    <w:rsid w:val="00A5268B"/>
    <w:rsid w:val="00A529CE"/>
    <w:rsid w:val="00A536F6"/>
    <w:rsid w:val="00A54A7B"/>
    <w:rsid w:val="00A5526D"/>
    <w:rsid w:val="00A55B4C"/>
    <w:rsid w:val="00A55C91"/>
    <w:rsid w:val="00A57768"/>
    <w:rsid w:val="00A600B1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3005"/>
    <w:rsid w:val="00AD3CAC"/>
    <w:rsid w:val="00AD3FD4"/>
    <w:rsid w:val="00AD4A4A"/>
    <w:rsid w:val="00AD570E"/>
    <w:rsid w:val="00AD578D"/>
    <w:rsid w:val="00AD581D"/>
    <w:rsid w:val="00AD7466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40D"/>
    <w:rsid w:val="00AF314F"/>
    <w:rsid w:val="00AF5F03"/>
    <w:rsid w:val="00AF6F5F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5A0"/>
    <w:rsid w:val="00B157A5"/>
    <w:rsid w:val="00B15994"/>
    <w:rsid w:val="00B159FF"/>
    <w:rsid w:val="00B1788F"/>
    <w:rsid w:val="00B22186"/>
    <w:rsid w:val="00B2407B"/>
    <w:rsid w:val="00B240F1"/>
    <w:rsid w:val="00B24D91"/>
    <w:rsid w:val="00B300A1"/>
    <w:rsid w:val="00B30C5E"/>
    <w:rsid w:val="00B3149D"/>
    <w:rsid w:val="00B314F7"/>
    <w:rsid w:val="00B31909"/>
    <w:rsid w:val="00B3304A"/>
    <w:rsid w:val="00B33511"/>
    <w:rsid w:val="00B343A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3011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5B9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C78"/>
    <w:rsid w:val="00B852F2"/>
    <w:rsid w:val="00B90F9B"/>
    <w:rsid w:val="00B9112F"/>
    <w:rsid w:val="00B918F3"/>
    <w:rsid w:val="00B91D58"/>
    <w:rsid w:val="00B93475"/>
    <w:rsid w:val="00B9379E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1C5C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149"/>
    <w:rsid w:val="00BE48DC"/>
    <w:rsid w:val="00BE6EE2"/>
    <w:rsid w:val="00BE7EB4"/>
    <w:rsid w:val="00BF03AB"/>
    <w:rsid w:val="00BF10D1"/>
    <w:rsid w:val="00BF154F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26B1"/>
    <w:rsid w:val="00C233AB"/>
    <w:rsid w:val="00C24049"/>
    <w:rsid w:val="00C25113"/>
    <w:rsid w:val="00C25792"/>
    <w:rsid w:val="00C27490"/>
    <w:rsid w:val="00C302E5"/>
    <w:rsid w:val="00C3063F"/>
    <w:rsid w:val="00C31C41"/>
    <w:rsid w:val="00C34749"/>
    <w:rsid w:val="00C375D7"/>
    <w:rsid w:val="00C37CC9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6344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6C2"/>
    <w:rsid w:val="00CA6F78"/>
    <w:rsid w:val="00CA7D0A"/>
    <w:rsid w:val="00CB0C2A"/>
    <w:rsid w:val="00CB10D2"/>
    <w:rsid w:val="00CB14CA"/>
    <w:rsid w:val="00CB387A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2BC3"/>
    <w:rsid w:val="00CE36C9"/>
    <w:rsid w:val="00CE4735"/>
    <w:rsid w:val="00CE5E74"/>
    <w:rsid w:val="00CE6740"/>
    <w:rsid w:val="00CE6C4D"/>
    <w:rsid w:val="00CF12F4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678B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5F9"/>
    <w:rsid w:val="00D624A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306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965"/>
    <w:rsid w:val="00DA1E7B"/>
    <w:rsid w:val="00DA3304"/>
    <w:rsid w:val="00DA394E"/>
    <w:rsid w:val="00DA5BC0"/>
    <w:rsid w:val="00DA5F09"/>
    <w:rsid w:val="00DA5FE8"/>
    <w:rsid w:val="00DA67D5"/>
    <w:rsid w:val="00DB12E9"/>
    <w:rsid w:val="00DB174C"/>
    <w:rsid w:val="00DB18C5"/>
    <w:rsid w:val="00DB2973"/>
    <w:rsid w:val="00DB2BB8"/>
    <w:rsid w:val="00DB41F5"/>
    <w:rsid w:val="00DB5293"/>
    <w:rsid w:val="00DB631E"/>
    <w:rsid w:val="00DB63B3"/>
    <w:rsid w:val="00DC0711"/>
    <w:rsid w:val="00DC2115"/>
    <w:rsid w:val="00DC35B7"/>
    <w:rsid w:val="00DC411B"/>
    <w:rsid w:val="00DC59E5"/>
    <w:rsid w:val="00DC5E7F"/>
    <w:rsid w:val="00DC6DE8"/>
    <w:rsid w:val="00DC744B"/>
    <w:rsid w:val="00DD07AC"/>
    <w:rsid w:val="00DD1CD8"/>
    <w:rsid w:val="00DD1E74"/>
    <w:rsid w:val="00DD2A42"/>
    <w:rsid w:val="00DD32B0"/>
    <w:rsid w:val="00DD3711"/>
    <w:rsid w:val="00DD3A23"/>
    <w:rsid w:val="00DD3E01"/>
    <w:rsid w:val="00DD42DA"/>
    <w:rsid w:val="00DD4E77"/>
    <w:rsid w:val="00DD5B6C"/>
    <w:rsid w:val="00DD6295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3B8F"/>
    <w:rsid w:val="00DF49D2"/>
    <w:rsid w:val="00DF49ED"/>
    <w:rsid w:val="00DF7077"/>
    <w:rsid w:val="00E02A5D"/>
    <w:rsid w:val="00E04E1C"/>
    <w:rsid w:val="00E058E5"/>
    <w:rsid w:val="00E0693A"/>
    <w:rsid w:val="00E0725A"/>
    <w:rsid w:val="00E0791D"/>
    <w:rsid w:val="00E1003E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3270"/>
    <w:rsid w:val="00E14CD0"/>
    <w:rsid w:val="00E15941"/>
    <w:rsid w:val="00E16BEC"/>
    <w:rsid w:val="00E16E99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893"/>
    <w:rsid w:val="00E63D73"/>
    <w:rsid w:val="00E64AF4"/>
    <w:rsid w:val="00E6668B"/>
    <w:rsid w:val="00E675E0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5F58"/>
    <w:rsid w:val="00E76120"/>
    <w:rsid w:val="00E76401"/>
    <w:rsid w:val="00E7642E"/>
    <w:rsid w:val="00E83732"/>
    <w:rsid w:val="00E83A54"/>
    <w:rsid w:val="00E840C5"/>
    <w:rsid w:val="00E84871"/>
    <w:rsid w:val="00E84B79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2F2E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3530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07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9C3"/>
    <w:rsid w:val="00F24A22"/>
    <w:rsid w:val="00F254F2"/>
    <w:rsid w:val="00F25D79"/>
    <w:rsid w:val="00F27D9F"/>
    <w:rsid w:val="00F30C16"/>
    <w:rsid w:val="00F323F3"/>
    <w:rsid w:val="00F32876"/>
    <w:rsid w:val="00F33055"/>
    <w:rsid w:val="00F36542"/>
    <w:rsid w:val="00F365AD"/>
    <w:rsid w:val="00F36823"/>
    <w:rsid w:val="00F37B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2EA6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6D54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0CD7"/>
    <w:rsid w:val="00FB12F6"/>
    <w:rsid w:val="00FB15B2"/>
    <w:rsid w:val="00FB1A3F"/>
    <w:rsid w:val="00FB1EAA"/>
    <w:rsid w:val="00FB1F41"/>
    <w:rsid w:val="00FB26D7"/>
    <w:rsid w:val="00FB3C3D"/>
    <w:rsid w:val="00FB57EF"/>
    <w:rsid w:val="00FB5C12"/>
    <w:rsid w:val="00FB6173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C7C36"/>
    <w:rsid w:val="00FD0E46"/>
    <w:rsid w:val="00FD29E4"/>
    <w:rsid w:val="00FD2FC3"/>
    <w:rsid w:val="00FD39EE"/>
    <w:rsid w:val="00FD3A16"/>
    <w:rsid w:val="00FD44D7"/>
    <w:rsid w:val="00FD4DC2"/>
    <w:rsid w:val="00FD5A43"/>
    <w:rsid w:val="00FD6022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7C9"/>
    <w:rsid w:val="00FF0FFB"/>
    <w:rsid w:val="00FF25B5"/>
    <w:rsid w:val="00FF3C7E"/>
    <w:rsid w:val="00FF4B3D"/>
    <w:rsid w:val="1EC919C6"/>
    <w:rsid w:val="25153C19"/>
    <w:rsid w:val="552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2C4A96D7"/>
  <w15:docId w15:val="{9D209DD5-F9BF-44C2-8A38-EAA615EA3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color="auto" w:sz="4" w:space="1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mSystemReference" w:customStyle="1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styleId="FormDownerDocReference" w:customStyle="1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styleId="FormTableHeading" w:customStyle="1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styleId="DownerBulleted1" w:customStyle="1">
    <w:name w:val="Downer Bulleted 1"/>
    <w:basedOn w:val="NoList"/>
    <w:rsid w:val="00F16B41"/>
    <w:pPr>
      <w:numPr>
        <w:numId w:val="1"/>
      </w:numPr>
    </w:pPr>
  </w:style>
  <w:style w:type="character" w:styleId="FormSectionStepReference" w:customStyle="1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styleId="FormMinorUnderlinedHeading" w:customStyle="1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styleId="DocumentTitle" w:customStyle="1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styleId="InstructionalText" w:customStyle="1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styleId="Bullet1" w:customStyle="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styleId="Bullet1Char" w:customStyle="1">
    <w:name w:val="Bullet 1 Char"/>
    <w:link w:val="Bullet1"/>
    <w:rsid w:val="000A4DEF"/>
    <w:rPr>
      <w:rFonts w:ascii="Century Gothic" w:hAnsi="Century Gothic"/>
    </w:rPr>
  </w:style>
  <w:style w:type="character" w:styleId="CommentTextChar" w:customStyle="1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styleId="NormalNumbered" w:customStyle="1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styleId="Heading1Char" w:customStyle="1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styleId="NormalNumberedChar" w:customStyle="1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styleId="Bullet2" w:customStyle="1">
    <w:name w:val="Bullet 2"/>
    <w:basedOn w:val="Bullet1"/>
    <w:link w:val="Bullet2Char"/>
    <w:rsid w:val="00F53C68"/>
    <w:pPr>
      <w:numPr>
        <w:numId w:val="0"/>
      </w:numPr>
    </w:pPr>
  </w:style>
  <w:style w:type="character" w:styleId="Bullet2Char" w:customStyle="1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styleId="Heading2Char" w:customStyle="1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styleId="Heading3Char" w:customStyle="1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styleId="Heading4Char" w:customStyle="1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styleId="TableofContentsHeading" w:customStyle="1">
    <w:name w:val="Table of Contents Heading"/>
    <w:basedOn w:val="Normal"/>
    <w:link w:val="TableofContentsHeadingChar"/>
    <w:rsid w:val="00324354"/>
    <w:pPr>
      <w:pBdr>
        <w:bottom w:val="single" w:color="auto" w:sz="4" w:space="1"/>
      </w:pBdr>
      <w:spacing w:after="260"/>
    </w:pPr>
    <w:rPr>
      <w:b/>
      <w:caps/>
      <w:color w:val="808080"/>
      <w:sz w:val="32"/>
      <w:szCs w:val="32"/>
    </w:rPr>
  </w:style>
  <w:style w:type="character" w:styleId="TableofContentsHeadingChar" w:customStyle="1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styleId="TableHeading" w:customStyle="1">
    <w:name w:val="Table Heading"/>
    <w:basedOn w:val="Normal"/>
    <w:rsid w:val="003C6FF8"/>
    <w:rPr>
      <w:b/>
      <w:color w:val="FFFFFF"/>
    </w:rPr>
  </w:style>
  <w:style w:type="paragraph" w:styleId="PrePostTableSpace" w:customStyle="1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styleId="ProcessStepTitle" w:customStyle="1">
    <w:name w:val="Process Step Title"/>
    <w:basedOn w:val="Normal"/>
    <w:rsid w:val="008F403F"/>
    <w:pPr>
      <w:jc w:val="center"/>
    </w:pPr>
    <w:rPr>
      <w:b/>
      <w:szCs w:val="20"/>
    </w:rPr>
  </w:style>
  <w:style w:type="paragraph" w:styleId="AnnexHeading1" w:customStyle="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styleId="AnnexHeading2" w:customStyle="1">
    <w:name w:val="Annex Heading 2"/>
    <w:basedOn w:val="Heading2"/>
    <w:next w:val="Normal"/>
    <w:rsid w:val="00ED078D"/>
    <w:pPr>
      <w:numPr>
        <w:numId w:val="0"/>
      </w:numPr>
    </w:pPr>
  </w:style>
  <w:style w:type="paragraph" w:styleId="AnnexHeading3" w:customStyle="1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styleId="FormTableText" w:customStyle="1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styleId="FormTableBullet1" w:customStyle="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styleId="FormTableBullet2" w:customStyle="1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styleId="FormTableNumberedList" w:customStyle="1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styleId="DownerDocReference" w:customStyle="1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styleId="FooterText" w:customStyle="1">
    <w:name w:val="Footer Text"/>
    <w:basedOn w:val="Footer"/>
    <w:qFormat/>
    <w:rsid w:val="00E6668B"/>
    <w:pPr>
      <w:pBdr>
        <w:top w:val="single" w:color="7F7F7F" w:sz="4" w:space="0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styleId="FormImportantNote" w:customStyle="1">
    <w:name w:val="Form Important Note"/>
    <w:basedOn w:val="ImportantNote"/>
    <w:qFormat/>
    <w:rsid w:val="00ED33E7"/>
    <w:rPr>
      <w:sz w:val="18"/>
    </w:rPr>
  </w:style>
  <w:style w:type="paragraph" w:styleId="FormNote" w:customStyle="1">
    <w:name w:val="Form Note"/>
    <w:basedOn w:val="Note"/>
    <w:qFormat/>
    <w:rsid w:val="00186409"/>
    <w:rPr>
      <w:sz w:val="18"/>
      <w:szCs w:val="18"/>
    </w:rPr>
  </w:style>
  <w:style w:type="paragraph" w:styleId="ImportantNote" w:customStyle="1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styleId="Note" w:customStyle="1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styleId="FormRule" w:customStyle="1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styleId="TableTextform" w:customStyle="1">
    <w:name w:val="Table Text form"/>
    <w:basedOn w:val="Normal"/>
    <w:qFormat/>
    <w:rsid w:val="00DA1965"/>
    <w:pPr>
      <w:spacing w:before="40" w:after="40"/>
    </w:pPr>
    <w:rPr>
      <w:rFonts w:ascii="Trebuchet MS" w:hAnsi="Trebuchet MS" w:cs="Times New Roman"/>
      <w:sz w:val="16"/>
      <w:szCs w:val="24"/>
      <w:lang w:eastAsia="en-US"/>
    </w:rPr>
  </w:style>
  <w:style w:type="paragraph" w:styleId="TableParagraph" w:customStyle="1">
    <w:name w:val="Table Paragraph"/>
    <w:basedOn w:val="Normal"/>
    <w:uiPriority w:val="1"/>
    <w:qFormat/>
    <w:rsid w:val="00C226B1"/>
    <w:pPr>
      <w:widowControl w:val="0"/>
      <w:spacing w:before="0" w:after="0"/>
    </w:pPr>
    <w:rPr>
      <w:rFonts w:asciiTheme="minorHAnsi" w:hAnsiTheme="minorHAnsi" w:eastAsiaTheme="minorHAnsi" w:cstheme="minorBidi"/>
      <w:sz w:val="22"/>
      <w:lang w:val="en-US" w:eastAsia="en-US"/>
    </w:rPr>
  </w:style>
  <w:style w:type="paragraph" w:styleId="HeaderText" w:customStyle="1">
    <w:name w:val="Header Text"/>
    <w:basedOn w:val="Normal"/>
    <w:qFormat/>
    <w:rsid w:val="009D0CAB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customXml" Target="../customXml/item5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PTSQAJRDWNCF-98429246-12006</_dlc_DocId>
    <_dlc_DocIdUrl xmlns="72db4d7a-3126-4f1d-8ef5-f524c39ff5f3">
      <Url>https://downergroup.sharepoint.com/sites/UT-WANZ-DCCPSR/_layouts/15/DocIdRedir.aspx?ID=PTSQAJRDWNCF-98429246-12006</Url>
      <Description>PTSQAJRDWNCF-98429246-12006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2.xml><?xml version="1.0" encoding="utf-8"?>
<ds:datastoreItem xmlns:ds="http://schemas.openxmlformats.org/officeDocument/2006/customXml" ds:itemID="{5B5B5854-C08F-4262-8DB0-F9C79DA846E7}"/>
</file>

<file path=customXml/itemProps3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2EBF0-2C75-4C0C-B497-745235B793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1F4D62F-67E4-4872-B896-AAD40E890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DA-QA-TP001.5 Form - Portrait</ap:Template>
  <ap:Application>Microsoft Word for the web</ap:Application>
  <ap:DocSecurity>0</ap:DocSecurity>
  <ap:ScaleCrop>false</ap:ScaleCrop>
  <ap:Company>Downer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EIC-FM083 Electrical Motor</dc:title>
  <dc:subject/>
  <dc:creator>Adam.Teakle</dc:creator>
  <keywords/>
  <lastModifiedBy>Hamish Watson</lastModifiedBy>
  <revision>3</revision>
  <lastPrinted>2021-10-06T22:03:00.0000000Z</lastPrinted>
  <dcterms:created xsi:type="dcterms:W3CDTF">2024-12-04T22:34:00.0000000Z</dcterms:created>
  <dcterms:modified xsi:type="dcterms:W3CDTF">2025-03-18T01:35:24.6463795Z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99b83e12-d844-4f22-8fe3-ed5eed92378f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Order - Number">
    <vt:lpwstr>083</vt:lpwstr>
  </property>
  <property fmtid="{D5CDD505-2E9C-101B-9397-08002B2CF9AE}" pid="45" name="Order-Flowend">
    <vt:lpwstr>1</vt:lpwstr>
  </property>
  <property fmtid="{D5CDD505-2E9C-101B-9397-08002B2CF9AE}" pid="46" name="TDS-getDocumentCode">
    <vt:lpwstr>019</vt:lpwstr>
  </property>
  <property fmtid="{D5CDD505-2E9C-101B-9397-08002B2CF9AE}" pid="47" name="TDS-Document Owner">
    <vt:lpwstr>91;#Ian Dawson</vt:lpwstr>
  </property>
  <property fmtid="{D5CDD505-2E9C-101B-9397-08002B2CF9AE}" pid="48" name="TDS-Co-Signatory">
    <vt:lpwstr/>
  </property>
  <property fmtid="{D5CDD505-2E9C-101B-9397-08002B2CF9AE}" pid="49" name="TDS L0 Capability">
    <vt:lpwstr>45</vt:lpwstr>
  </property>
  <property fmtid="{D5CDD505-2E9C-101B-9397-08002B2CF9AE}" pid="50" name="TDS L1 Capability">
    <vt:lpwstr>115</vt:lpwstr>
  </property>
  <property fmtid="{D5CDD505-2E9C-101B-9397-08002B2CF9AE}" pid="51" name="TDS BUs">
    <vt:lpwstr>15;#</vt:lpwstr>
  </property>
  <property fmtid="{D5CDD505-2E9C-101B-9397-08002B2CF9AE}" pid="52" name="TDS-L0 Capability">
    <vt:lpwstr>19 Electrical and Instrumentation and Control</vt:lpwstr>
  </property>
  <property fmtid="{D5CDD505-2E9C-101B-9397-08002B2CF9AE}" pid="53" name="TDS-DocumentTypeOrderBy">
    <vt:lpwstr>01.000190011083</vt:lpwstr>
  </property>
  <property fmtid="{D5CDD505-2E9C-101B-9397-08002B2CF9AE}" pid="54" name="TDS-BU AU">
    <vt:lpwstr>;#AU AS (Asset Services);#</vt:lpwstr>
  </property>
  <property fmtid="{D5CDD505-2E9C-101B-9397-08002B2CF9AE}" pid="55" name="TDS-BU Applicable To">
    <vt:lpwstr>AU AS</vt:lpwstr>
  </property>
  <property fmtid="{D5CDD505-2E9C-101B-9397-08002B2CF9AE}" pid="56" name="TDS-L1 Capability">
    <vt:lpwstr>19.03 Electrical Distribution inc Support and Cabling</vt:lpwstr>
  </property>
  <property fmtid="{D5CDD505-2E9C-101B-9397-08002B2CF9AE}" pid="57" name="MediaServiceImageTags">
    <vt:lpwstr/>
  </property>
</Properties>
</file>