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17B687AD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3422CA">
              <w:rPr>
                <w:color w:val="3F3F76"/>
                <w:szCs w:val="18"/>
              </w:rPr>
              <w:t>8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693289E0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E70AFC">
              <w:t>2</w:t>
            </w:r>
            <w:r>
              <w:t xml:space="preserve"> pr </w:t>
            </w:r>
            <w:r w:rsidR="00E70AFC">
              <w:t>C</w:t>
            </w:r>
            <w:r w:rsidR="00237D9F">
              <w:t>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74DA8A95" w:rsidR="00B264E7" w:rsidRDefault="00237D9F" w:rsidP="0098700C">
            <w:pPr>
              <w:pStyle w:val="FormTableText"/>
            </w:pPr>
            <w:r>
              <w:t>Site 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4DF8F405" w:rsidR="00B264E7" w:rsidRDefault="00E70AFC" w:rsidP="0098700C">
            <w:pPr>
              <w:pStyle w:val="FormTableText"/>
            </w:pPr>
            <w:r>
              <w:t xml:space="preserve">E-Stop Button </w:t>
            </w:r>
            <w:r w:rsidR="003422CA">
              <w:t>2</w:t>
            </w:r>
            <w:r>
              <w:t xml:space="preserve"> 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A28011" w14:textId="77777777" w:rsidR="00772684" w:rsidRDefault="00772684" w:rsidP="00772684">
            <w:pPr>
              <w:pStyle w:val="FormTableText"/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  <w:p w14:paraId="26C8CEA7" w14:textId="77777777" w:rsidR="00237D9F" w:rsidRPr="00237D9F" w:rsidRDefault="00237D9F" w:rsidP="00237D9F"/>
          <w:p w14:paraId="5F12F922" w14:textId="77777777" w:rsidR="00237D9F" w:rsidRPr="00237D9F" w:rsidRDefault="00237D9F" w:rsidP="00237D9F">
            <w:pPr>
              <w:rPr>
                <w:highlight w:val="lightGray"/>
              </w:rPr>
            </w:pP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936EA2D" w14:textId="77777777" w:rsidR="00772684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  <w:p w14:paraId="42498729" w14:textId="77777777" w:rsidR="00237D9F" w:rsidRPr="00237D9F" w:rsidRDefault="00237D9F" w:rsidP="00237D9F"/>
          <w:p w14:paraId="3F419197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1AE23E" w14:textId="77777777" w:rsidR="00772684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  <w:p w14:paraId="13F29C53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702E13DD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3422CA">
      <w:rPr>
        <w:color w:val="3F3F76"/>
        <w:sz w:val="18"/>
        <w:szCs w:val="18"/>
        <w:lang w:val="en-NZ" w:eastAsia="en-NZ"/>
      </w:rPr>
      <w:t>8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237D9F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7116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747245EC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</w:t>
          </w:r>
          <w:r w:rsidR="00E70AFC">
            <w:rPr>
              <w:color w:val="3F3F76"/>
              <w:sz w:val="18"/>
              <w:szCs w:val="18"/>
            </w:rPr>
            <w:t>0</w:t>
          </w:r>
          <w:r w:rsidR="003422CA">
            <w:rPr>
              <w:color w:val="3F3F76"/>
              <w:sz w:val="18"/>
              <w:szCs w:val="18"/>
            </w:rPr>
            <w:t>8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7117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9pt;height:36.95pt" o:bullet="t">
        <v:imagedata r:id="rId1" o:title="Important - Rule"/>
      </v:shape>
    </w:pict>
  </w:numPicBullet>
  <w:numPicBullet w:numPicBulletId="1">
    <w:pict>
      <v:shape id="_x0000_i1093" type="#_x0000_t75" style="width:30.05pt;height:23.8pt" o:bullet="t">
        <v:imagedata r:id="rId2" o:title="Note"/>
      </v:shape>
    </w:pict>
  </w:numPicBullet>
  <w:numPicBullet w:numPicBulletId="2">
    <w:pict>
      <v:shape id="_x0000_i1094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2BB4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37D9F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22CA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2D0A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1A50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0AFC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PTSQAJRDWNCF-98429246-12021</_dlc_DocId>
    <_dlc_DocIdUrl xmlns="72db4d7a-3126-4f1d-8ef5-f524c39ff5f3">
      <Url>https://downergroup.sharepoint.com/sites/UT-WANZ-DCCPSR/_layouts/15/DocIdRedir.aspx?ID=PTSQAJRDWNCF-98429246-12021</Url>
      <Description>PTSQAJRDWNCF-98429246-12021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7D7748A-6701-4D15-87E0-832AA469717F}"/>
</file>

<file path=customXml/itemProps2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3BC3F0-14E3-4525-9ACA-2A40616B92B0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379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2024-12-04T20:45:00Z</dcterms:created>
  <dcterms:modified xsi:type="dcterms:W3CDTF">2024-12-04T20:45:00Z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5d8f908f-cc8c-4852-ba18-b69ad48e85f9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