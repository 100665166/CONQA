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76BD7745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-DOW-ITR-EL-0001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13475823" w:rsidR="00B264E7" w:rsidRPr="00846DF5" w:rsidRDefault="008F067C" w:rsidP="0098700C">
            <w:pPr>
              <w:pStyle w:val="FormTableText"/>
            </w:pPr>
            <w:r>
              <w:t>56148</w:t>
            </w:r>
            <w:r w:rsidR="007467EA">
              <w:t>2</w:t>
            </w:r>
            <w:r>
              <w:t xml:space="preserve"> 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64833796" w:rsidR="00B264E7" w:rsidRPr="00F24114" w:rsidRDefault="00AA1664" w:rsidP="00F24114">
            <w:pPr>
              <w:pStyle w:val="FormTableText"/>
              <w:spacing w:before="240"/>
            </w:pPr>
            <w:r>
              <w:t>50</w:t>
            </w:r>
            <w:r w:rsidR="00951C47">
              <w:t>mm 3c+e Circular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24935B0D" w:rsidR="00B264E7" w:rsidRDefault="00951C47" w:rsidP="0098700C">
            <w:pPr>
              <w:pStyle w:val="FormTableText"/>
            </w:pPr>
            <w:r>
              <w:t xml:space="preserve">Site </w:t>
            </w:r>
            <w:r w:rsidR="00AA1664">
              <w:t>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7310BB2F" w:rsidR="00B264E7" w:rsidRDefault="00AA1664" w:rsidP="0098700C">
            <w:pPr>
              <w:pStyle w:val="FormTableText"/>
            </w:pPr>
            <w:r>
              <w:t>Pump 2 VSD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4B03C2B4" w:rsidR="009C4124" w:rsidRPr="008220D3" w:rsidRDefault="009C4124" w:rsidP="0098700C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70059699" w:rsidR="009C4124" w:rsidRPr="008220D3" w:rsidRDefault="009C4124" w:rsidP="0098700C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28228FAE" w:rsidR="009C4124" w:rsidRPr="008220D3" w:rsidRDefault="009C4124" w:rsidP="0098700C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6773C66B" w:rsidR="009C4124" w:rsidRPr="008220D3" w:rsidRDefault="009C4124" w:rsidP="0098700C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3A9BF71C" w:rsidR="009C4124" w:rsidRPr="008220D3" w:rsidRDefault="009C4124" w:rsidP="0098700C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77F93AD0" w:rsidR="009C4124" w:rsidRPr="008220D3" w:rsidRDefault="009C4124" w:rsidP="0098700C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15484B6A" w:rsidR="00CB0BA3" w:rsidRPr="008220D3" w:rsidRDefault="00CB0BA3" w:rsidP="00CB0BA3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CE6E96" w:rsidRPr="008220D3" w:rsidRDefault="00CE6E96" w:rsidP="00CE6E96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2444C5DA" w:rsidR="00CE6E96" w:rsidRPr="008220D3" w:rsidRDefault="00CE6E96" w:rsidP="00CE6E96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7D66F044" w:rsidR="00CE6E96" w:rsidRPr="008220D3" w:rsidRDefault="00CE6E96" w:rsidP="00CE6E96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711C6A1E" w:rsidR="00CE6E96" w:rsidRPr="008220D3" w:rsidRDefault="00CE6E96" w:rsidP="00CE6E96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6A200632" w:rsidR="00CE6E96" w:rsidRPr="008220D3" w:rsidRDefault="00CE6E96" w:rsidP="00CE6E96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699A8B65" w:rsidR="00CE6E96" w:rsidRPr="008220D3" w:rsidRDefault="00CE6E96" w:rsidP="00CE6E96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68E29CB9" w:rsidR="00CE6E96" w:rsidRPr="008220D3" w:rsidRDefault="00CE6E96" w:rsidP="00CE6E96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CE6E96" w:rsidRPr="008220D3" w:rsidRDefault="00CE6E96" w:rsidP="00813526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413A11F7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-DOW-ITR-EL-0001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5432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26B3DA67" w:rsidR="00B264E7" w:rsidRPr="005B385D" w:rsidRDefault="008F067C" w:rsidP="005B385D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-DOW-ITR-EL-0001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5433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9pt;height:36.95pt" o:bullet="t">
        <v:imagedata r:id="rId1" o:title="Important - Rule"/>
      </v:shape>
    </w:pict>
  </w:numPicBullet>
  <w:numPicBullet w:numPicBulletId="1">
    <w:pict>
      <v:shape id="_x0000_i1048" type="#_x0000_t75" style="width:30.05pt;height:23.8pt" o:bullet="t">
        <v:imagedata r:id="rId2" o:title="Note"/>
      </v:shape>
    </w:pict>
  </w:numPicBullet>
  <w:numPicBullet w:numPicBulletId="2">
    <w:pict>
      <v:shape id="_x0000_i1049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467EA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A4F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PTSQAJRDWNCF-98429246-12009</_dlc_DocId>
    <_dlc_DocIdUrl xmlns="72db4d7a-3126-4f1d-8ef5-f524c39ff5f3">
      <Url>https://downergroup.sharepoint.com/sites/UT-WANZ-DCCPSR/_layouts/15/DocIdRedir.aspx?ID=PTSQAJRDWNCF-98429246-12009</Url>
      <Description>PTSQAJRDWNCF-98429246-12009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6795A-2192-4301-B04D-5002813B0664}"/>
</file>

<file path=customXml/itemProps4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5.xml><?xml version="1.0" encoding="utf-8"?>
<ds:datastoreItem xmlns:ds="http://schemas.openxmlformats.org/officeDocument/2006/customXml" ds:itemID="{40329AC9-DC88-43EA-B56F-772B79D7EE22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1117</TotalTime>
  <Pages>2</Pages>
  <Words>374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8</cp:revision>
  <cp:lastPrinted>2015-04-15T00:41:00Z</cp:lastPrinted>
  <dcterms:created xsi:type="dcterms:W3CDTF">2024-12-03T22:07:00Z</dcterms:created>
  <dcterms:modified xsi:type="dcterms:W3CDTF">2024-12-04T20:17:00Z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f1bfd830-ada1-4c97-ae59-ab5f6e3ea1b9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