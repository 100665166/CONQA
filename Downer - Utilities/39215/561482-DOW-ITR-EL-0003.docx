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1"/>
        <w:gridCol w:w="703"/>
        <w:gridCol w:w="567"/>
        <w:gridCol w:w="144"/>
        <w:gridCol w:w="723"/>
        <w:gridCol w:w="723"/>
        <w:gridCol w:w="109"/>
        <w:gridCol w:w="425"/>
        <w:gridCol w:w="189"/>
        <w:gridCol w:w="667"/>
        <w:gridCol w:w="56"/>
        <w:gridCol w:w="723"/>
        <w:gridCol w:w="492"/>
        <w:gridCol w:w="231"/>
        <w:gridCol w:w="194"/>
        <w:gridCol w:w="289"/>
        <w:gridCol w:w="240"/>
        <w:gridCol w:w="468"/>
        <w:gridCol w:w="255"/>
        <w:gridCol w:w="315"/>
        <w:gridCol w:w="564"/>
        <w:gridCol w:w="6"/>
        <w:gridCol w:w="613"/>
        <w:gridCol w:w="592"/>
      </w:tblGrid>
      <w:tr w:rsidR="00B264E7" w14:paraId="697A7973" w14:textId="77777777" w:rsidTr="00900D85">
        <w:trPr>
          <w:cantSplit/>
          <w:trHeight w:val="283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4861C2C9" w14:textId="77777777" w:rsidR="00B264E7" w:rsidRDefault="00B264E7" w:rsidP="00993463">
            <w:pPr>
              <w:pStyle w:val="FormTableHeading"/>
              <w:spacing w:before="40" w:after="40"/>
            </w:pPr>
            <w:r>
              <w:t xml:space="preserve">GENERAL DETAILS </w:t>
            </w:r>
            <w:r w:rsidRPr="0073099E">
              <w:rPr>
                <w:rStyle w:val="InstructionalText"/>
                <w:b w:val="0"/>
                <w:caps w:val="0"/>
              </w:rPr>
              <w:t xml:space="preserve">Enter </w:t>
            </w:r>
            <w:r>
              <w:rPr>
                <w:rStyle w:val="InstructionalText"/>
                <w:b w:val="0"/>
                <w:caps w:val="0"/>
              </w:rPr>
              <w:t>“N</w:t>
            </w:r>
            <w:r w:rsidRPr="0073099E">
              <w:rPr>
                <w:rStyle w:val="InstructionalText"/>
                <w:b w:val="0"/>
                <w:caps w:val="0"/>
              </w:rPr>
              <w:t>/</w:t>
            </w:r>
            <w:r>
              <w:rPr>
                <w:rStyle w:val="InstructionalText"/>
                <w:b w:val="0"/>
                <w:caps w:val="0"/>
              </w:rPr>
              <w:t>A”</w:t>
            </w:r>
            <w:r w:rsidRPr="0073099E">
              <w:rPr>
                <w:rStyle w:val="InstructionalText"/>
                <w:b w:val="0"/>
                <w:caps w:val="0"/>
              </w:rPr>
              <w:t xml:space="preserve"> for non-applicable fields.</w:t>
            </w:r>
          </w:p>
        </w:tc>
      </w:tr>
      <w:tr w:rsidR="00B264E7" w14:paraId="40C0DA72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1A922837" w14:textId="77777777" w:rsidR="00B264E7" w:rsidRDefault="00B264E7" w:rsidP="0098700C">
            <w:pPr>
              <w:pStyle w:val="FormTableText"/>
            </w:pPr>
            <w:r>
              <w:t>ITR Number:</w:t>
            </w:r>
          </w:p>
        </w:tc>
        <w:tc>
          <w:tcPr>
            <w:tcW w:w="2980" w:type="dxa"/>
            <w:gridSpan w:val="7"/>
            <w:vAlign w:val="center"/>
          </w:tcPr>
          <w:p w14:paraId="741D8DFC" w14:textId="42787B7A" w:rsidR="00B264E7" w:rsidRPr="00846DF5" w:rsidRDefault="00FC374C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color w:val="3F3F76"/>
                <w:szCs w:val="18"/>
              </w:rPr>
              <w:t>56148</w:t>
            </w:r>
            <w:r w:rsidR="004E0BC6">
              <w:rPr>
                <w:color w:val="3F3F76"/>
                <w:szCs w:val="18"/>
              </w:rPr>
              <w:t>2</w:t>
            </w:r>
            <w:r>
              <w:rPr>
                <w:color w:val="3F3F76"/>
                <w:szCs w:val="18"/>
              </w:rPr>
              <w:t>-DOW-ITR-EL-000</w:t>
            </w:r>
            <w:r w:rsidR="00FD39F9">
              <w:rPr>
                <w:color w:val="3F3F76"/>
                <w:szCs w:val="18"/>
              </w:rPr>
              <w:t>3</w:t>
            </w:r>
          </w:p>
        </w:tc>
        <w:tc>
          <w:tcPr>
            <w:tcW w:w="1985" w:type="dxa"/>
            <w:gridSpan w:val="6"/>
            <w:vAlign w:val="center"/>
          </w:tcPr>
          <w:p w14:paraId="2CDCEBBE" w14:textId="77777777" w:rsidR="00B264E7" w:rsidRPr="00846DF5" w:rsidRDefault="00B264E7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ITP Number:</w:t>
            </w:r>
          </w:p>
        </w:tc>
        <w:tc>
          <w:tcPr>
            <w:tcW w:w="3053" w:type="dxa"/>
            <w:gridSpan w:val="8"/>
            <w:vAlign w:val="center"/>
          </w:tcPr>
          <w:p w14:paraId="324CA0C8" w14:textId="43089043" w:rsidR="00B264E7" w:rsidRPr="00846DF5" w:rsidRDefault="00E84AFD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N/a</w:t>
            </w:r>
          </w:p>
        </w:tc>
      </w:tr>
      <w:tr w:rsidR="00B264E7" w14:paraId="4B29D39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1890D53" w14:textId="77777777" w:rsidR="00B264E7" w:rsidRPr="00846DF5" w:rsidRDefault="00B264E7" w:rsidP="0098700C">
            <w:pPr>
              <w:pStyle w:val="FormTableText"/>
            </w:pPr>
            <w:r>
              <w:t>Project Name:</w:t>
            </w:r>
          </w:p>
        </w:tc>
        <w:tc>
          <w:tcPr>
            <w:tcW w:w="2980" w:type="dxa"/>
            <w:gridSpan w:val="7"/>
            <w:vAlign w:val="center"/>
          </w:tcPr>
          <w:p w14:paraId="41D0EEB0" w14:textId="2200D499" w:rsidR="00B264E7" w:rsidRPr="00846DF5" w:rsidRDefault="00E17FA4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Pump Station Renewals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–</w:t>
            </w: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Silverstream Pumps</w:t>
            </w:r>
          </w:p>
        </w:tc>
        <w:tc>
          <w:tcPr>
            <w:tcW w:w="1985" w:type="dxa"/>
            <w:gridSpan w:val="6"/>
            <w:vAlign w:val="center"/>
          </w:tcPr>
          <w:p w14:paraId="07619EFF" w14:textId="77777777" w:rsidR="00B264E7" w:rsidRPr="00846DF5" w:rsidRDefault="00B264E7" w:rsidP="0098700C">
            <w:pPr>
              <w:pStyle w:val="FormTableText"/>
            </w:pPr>
            <w:r>
              <w:t>Contract/ Project No:</w:t>
            </w:r>
          </w:p>
        </w:tc>
        <w:tc>
          <w:tcPr>
            <w:tcW w:w="3053" w:type="dxa"/>
            <w:gridSpan w:val="8"/>
            <w:vAlign w:val="center"/>
          </w:tcPr>
          <w:p w14:paraId="471D53EF" w14:textId="476C8997" w:rsidR="00B264E7" w:rsidRPr="00846DF5" w:rsidRDefault="008F067C" w:rsidP="0098700C">
            <w:pPr>
              <w:pStyle w:val="FormTableText"/>
            </w:pPr>
            <w:r>
              <w:t>56148</w:t>
            </w:r>
            <w:r w:rsidR="00B93C2B">
              <w:t>2</w:t>
            </w:r>
            <w:r>
              <w:t xml:space="preserve"> </w:t>
            </w:r>
          </w:p>
        </w:tc>
      </w:tr>
      <w:tr w:rsidR="00B264E7" w:rsidRPr="006874E5" w14:paraId="2EFAB2F5" w14:textId="77777777" w:rsidTr="00420E6D">
        <w:trPr>
          <w:cantSplit/>
          <w:trHeight w:val="225"/>
        </w:trPr>
        <w:tc>
          <w:tcPr>
            <w:tcW w:w="1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F512" w14:textId="77777777" w:rsidR="00B264E7" w:rsidRPr="00846DF5" w:rsidRDefault="00B264E7" w:rsidP="0098700C">
            <w:pPr>
              <w:pStyle w:val="FormTableText"/>
            </w:pPr>
            <w:r>
              <w:t>Area:</w:t>
            </w:r>
          </w:p>
        </w:tc>
        <w:tc>
          <w:tcPr>
            <w:tcW w:w="2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6E82" w14:textId="490F85C3" w:rsidR="00B264E7" w:rsidRPr="00846DF5" w:rsidRDefault="00AA1664" w:rsidP="0098700C">
            <w:pPr>
              <w:pStyle w:val="FormTableText"/>
              <w:rPr>
                <w:rStyle w:val="FormSectionStepReference"/>
                <w:i w:val="0"/>
              </w:rPr>
            </w:pPr>
            <w:r>
              <w:rPr>
                <w:rStyle w:val="FormSectionStepReference"/>
                <w:i w:val="0"/>
              </w:rPr>
              <w:t>Silverstream Pumps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4932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Sub-System:</w:t>
            </w:r>
          </w:p>
        </w:tc>
        <w:tc>
          <w:tcPr>
            <w:tcW w:w="30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C014" w14:textId="61BDB198" w:rsidR="00B264E7" w:rsidRPr="00846DF5" w:rsidRDefault="005B385D" w:rsidP="0098700C">
            <w:pPr>
              <w:pStyle w:val="FormTableText"/>
            </w:pPr>
            <w:r>
              <w:t>Pumps</w:t>
            </w:r>
          </w:p>
        </w:tc>
      </w:tr>
      <w:tr w:rsidR="00B264E7" w:rsidRPr="00846DF5" w14:paraId="60F5B1B9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62B025DC" w14:textId="77777777" w:rsidR="00B264E7" w:rsidRPr="00846DF5" w:rsidRDefault="00B264E7" w:rsidP="0098700C">
            <w:pPr>
              <w:pStyle w:val="FormTableText"/>
            </w:pPr>
            <w:r w:rsidRPr="00846DF5">
              <w:rPr>
                <w:rStyle w:val="FormDownerDocReference"/>
                <w:b w:val="0"/>
                <w:i w:val="0"/>
              </w:rPr>
              <w:t>Reference Drawing:</w:t>
            </w:r>
          </w:p>
        </w:tc>
        <w:tc>
          <w:tcPr>
            <w:tcW w:w="2980" w:type="dxa"/>
            <w:gridSpan w:val="7"/>
            <w:vAlign w:val="center"/>
          </w:tcPr>
          <w:p w14:paraId="1AA9665B" w14:textId="5AC55943" w:rsidR="00B264E7" w:rsidRPr="00846DF5" w:rsidRDefault="00B264E7" w:rsidP="0098700C">
            <w:pPr>
              <w:pStyle w:val="FormTableText"/>
            </w:pPr>
          </w:p>
        </w:tc>
        <w:tc>
          <w:tcPr>
            <w:tcW w:w="1985" w:type="dxa"/>
            <w:gridSpan w:val="6"/>
            <w:vAlign w:val="center"/>
          </w:tcPr>
          <w:p w14:paraId="6FC86714" w14:textId="77777777" w:rsidR="00B264E7" w:rsidRPr="00846DF5" w:rsidRDefault="00B264E7" w:rsidP="0098700C">
            <w:pPr>
              <w:pStyle w:val="FormTableText"/>
            </w:pPr>
            <w:r>
              <w:t>Discipline:</w:t>
            </w:r>
          </w:p>
        </w:tc>
        <w:tc>
          <w:tcPr>
            <w:tcW w:w="3053" w:type="dxa"/>
            <w:gridSpan w:val="8"/>
            <w:vAlign w:val="center"/>
          </w:tcPr>
          <w:p w14:paraId="7627690B" w14:textId="2894F21F" w:rsidR="00B264E7" w:rsidRPr="00846DF5" w:rsidRDefault="00F24114" w:rsidP="0098700C">
            <w:pPr>
              <w:pStyle w:val="FormTableText"/>
            </w:pPr>
            <w:r>
              <w:t>EICA</w:t>
            </w:r>
          </w:p>
        </w:tc>
      </w:tr>
      <w:tr w:rsidR="00B264E7" w:rsidRPr="00846DF5" w14:paraId="109C8267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CAFE13F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Work Pack Number:</w:t>
            </w:r>
          </w:p>
        </w:tc>
        <w:tc>
          <w:tcPr>
            <w:tcW w:w="2980" w:type="dxa"/>
            <w:gridSpan w:val="7"/>
            <w:vAlign w:val="center"/>
          </w:tcPr>
          <w:p w14:paraId="1260FBF7" w14:textId="50DC1B8A" w:rsidR="00B264E7" w:rsidRDefault="00F24114" w:rsidP="0098700C">
            <w:pPr>
              <w:pStyle w:val="FormTableText"/>
            </w:pPr>
            <w:r>
              <w:t>N/A</w:t>
            </w:r>
          </w:p>
        </w:tc>
        <w:tc>
          <w:tcPr>
            <w:tcW w:w="1985" w:type="dxa"/>
            <w:gridSpan w:val="6"/>
            <w:vAlign w:val="center"/>
          </w:tcPr>
          <w:p w14:paraId="2DAEF08C" w14:textId="77777777" w:rsidR="00B264E7" w:rsidRDefault="00B264E7" w:rsidP="0098700C">
            <w:pPr>
              <w:pStyle w:val="FormTableText"/>
            </w:pPr>
            <w:r>
              <w:t>Lot Number:</w:t>
            </w:r>
          </w:p>
        </w:tc>
        <w:tc>
          <w:tcPr>
            <w:tcW w:w="3053" w:type="dxa"/>
            <w:gridSpan w:val="8"/>
            <w:vAlign w:val="center"/>
          </w:tcPr>
          <w:p w14:paraId="2B4EFF15" w14:textId="2F510D1E" w:rsidR="00B264E7" w:rsidRDefault="00F24114" w:rsidP="0098700C">
            <w:pPr>
              <w:pStyle w:val="FormTableText"/>
            </w:pPr>
            <w:r>
              <w:t>N/A</w:t>
            </w:r>
          </w:p>
        </w:tc>
      </w:tr>
      <w:tr w:rsidR="00B264E7" w:rsidRPr="00846DF5" w14:paraId="2046A225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F435E9E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Cable Number:</w:t>
            </w:r>
          </w:p>
        </w:tc>
        <w:tc>
          <w:tcPr>
            <w:tcW w:w="2980" w:type="dxa"/>
            <w:gridSpan w:val="7"/>
            <w:vAlign w:val="center"/>
          </w:tcPr>
          <w:p w14:paraId="3691ABE4" w14:textId="11EFAB6E" w:rsidR="00F24114" w:rsidRDefault="00951C47" w:rsidP="0098700C">
            <w:pPr>
              <w:pStyle w:val="FormTableText"/>
            </w:pPr>
            <w:r>
              <w:t>TBC</w:t>
            </w:r>
          </w:p>
        </w:tc>
        <w:tc>
          <w:tcPr>
            <w:tcW w:w="1985" w:type="dxa"/>
            <w:gridSpan w:val="6"/>
            <w:vAlign w:val="center"/>
          </w:tcPr>
          <w:p w14:paraId="0D7C112A" w14:textId="77777777" w:rsidR="00B264E7" w:rsidRDefault="00B264E7" w:rsidP="0098700C">
            <w:pPr>
              <w:pStyle w:val="FormTableText"/>
            </w:pPr>
            <w:r>
              <w:t>Cable Specification:</w:t>
            </w:r>
          </w:p>
        </w:tc>
        <w:tc>
          <w:tcPr>
            <w:tcW w:w="3053" w:type="dxa"/>
            <w:gridSpan w:val="8"/>
            <w:vAlign w:val="center"/>
          </w:tcPr>
          <w:p w14:paraId="6BAB28BC" w14:textId="18A2E2E9" w:rsidR="00B264E7" w:rsidRPr="00F24114" w:rsidRDefault="00AA1664" w:rsidP="00F24114">
            <w:pPr>
              <w:pStyle w:val="FormTableText"/>
              <w:spacing w:before="240"/>
            </w:pPr>
            <w:r>
              <w:t>50</w:t>
            </w:r>
            <w:r w:rsidR="00951C47">
              <w:t>mm 3c</w:t>
            </w:r>
            <w:r w:rsidR="00FD39F9">
              <w:t xml:space="preserve"> VSD Cable</w:t>
            </w:r>
          </w:p>
        </w:tc>
      </w:tr>
      <w:tr w:rsidR="00B264E7" w:rsidRPr="00846DF5" w14:paraId="1DC2CD2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0C72401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Source:</w:t>
            </w:r>
          </w:p>
        </w:tc>
        <w:tc>
          <w:tcPr>
            <w:tcW w:w="2980" w:type="dxa"/>
            <w:gridSpan w:val="7"/>
            <w:vAlign w:val="center"/>
          </w:tcPr>
          <w:p w14:paraId="02BD2DE8" w14:textId="63E76765" w:rsidR="00B264E7" w:rsidRDefault="00FD39F9" w:rsidP="0098700C">
            <w:pPr>
              <w:pStyle w:val="FormTableText"/>
            </w:pPr>
            <w:r>
              <w:t>Pump 2 VSD</w:t>
            </w:r>
          </w:p>
        </w:tc>
        <w:tc>
          <w:tcPr>
            <w:tcW w:w="1985" w:type="dxa"/>
            <w:gridSpan w:val="6"/>
            <w:vAlign w:val="center"/>
          </w:tcPr>
          <w:p w14:paraId="2E96D435" w14:textId="77777777" w:rsidR="00B264E7" w:rsidRDefault="00B264E7" w:rsidP="0098700C">
            <w:pPr>
              <w:pStyle w:val="FormTableText"/>
            </w:pPr>
            <w:r>
              <w:t>Destination:</w:t>
            </w:r>
          </w:p>
        </w:tc>
        <w:tc>
          <w:tcPr>
            <w:tcW w:w="3053" w:type="dxa"/>
            <w:gridSpan w:val="8"/>
            <w:vAlign w:val="center"/>
          </w:tcPr>
          <w:p w14:paraId="6B57AE33" w14:textId="47843C50" w:rsidR="00B264E7" w:rsidRDefault="00FD39F9" w:rsidP="0098700C">
            <w:pPr>
              <w:pStyle w:val="FormTableText"/>
            </w:pPr>
            <w:r>
              <w:t>Pump 2</w:t>
            </w:r>
          </w:p>
        </w:tc>
      </w:tr>
      <w:tr w:rsidR="00B264E7" w:rsidRPr="00846DF5" w14:paraId="3996B855" w14:textId="77777777" w:rsidTr="00A52CB6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545C12A" w14:textId="77777777" w:rsidR="00B264E7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Standards:</w:t>
            </w:r>
          </w:p>
        </w:tc>
        <w:tc>
          <w:tcPr>
            <w:tcW w:w="8018" w:type="dxa"/>
            <w:gridSpan w:val="21"/>
            <w:vAlign w:val="center"/>
          </w:tcPr>
          <w:p w14:paraId="70103A3A" w14:textId="77777777" w:rsidR="00B264E7" w:rsidRDefault="00B264E7" w:rsidP="0098700C">
            <w:pPr>
              <w:pStyle w:val="FormTableText"/>
            </w:pPr>
            <w:r>
              <w:t>AS/NZS 3000, AS/NSZ 3008.1.1:2017, AS/NZS 4836 and AS/NZS 3017</w:t>
            </w:r>
          </w:p>
        </w:tc>
      </w:tr>
      <w:tr w:rsidR="00B264E7" w14:paraId="067308AC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62A790E" w14:textId="77777777" w:rsidR="00B264E7" w:rsidRDefault="00B264E7" w:rsidP="00993463">
            <w:pPr>
              <w:pStyle w:val="FormTableHeading"/>
              <w:spacing w:before="40" w:after="40"/>
            </w:pPr>
            <w:r>
              <w:t>INSPECTION</w:t>
            </w:r>
          </w:p>
        </w:tc>
      </w:tr>
      <w:tr w:rsidR="00B264E7" w:rsidRPr="004809E3" w14:paraId="244C612D" w14:textId="77777777" w:rsidTr="00A52CB6">
        <w:trPr>
          <w:cantSplit/>
          <w:trHeight w:val="225"/>
        </w:trPr>
        <w:tc>
          <w:tcPr>
            <w:tcW w:w="9959" w:type="dxa"/>
            <w:gridSpan w:val="24"/>
            <w:vAlign w:val="center"/>
          </w:tcPr>
          <w:p w14:paraId="06206842" w14:textId="0582B9F9" w:rsidR="00B264E7" w:rsidRPr="000F1D18" w:rsidRDefault="00B264E7" w:rsidP="000F1D18">
            <w:pPr>
              <w:pStyle w:val="FormImportantNote"/>
              <w:spacing w:after="40"/>
            </w:pPr>
            <w:r>
              <w:t xml:space="preserve">Ensure circuits are de-energised before connecting test equipment. ELV and comms cables </w:t>
            </w:r>
            <w:r w:rsidRPr="000F1D18">
              <w:rPr>
                <w:u w:val="single"/>
              </w:rPr>
              <w:t>must not</w:t>
            </w:r>
            <w:r>
              <w:t xml:space="preserve"> be </w:t>
            </w:r>
            <w:r w:rsidR="00B84216">
              <w:t>insulation resistance tested</w:t>
            </w:r>
            <w:r>
              <w:t>.</w:t>
            </w:r>
            <w:r w:rsidR="00E33D48">
              <w:t>p</w:t>
            </w:r>
          </w:p>
        </w:tc>
      </w:tr>
      <w:tr w:rsidR="00B264E7" w:rsidRPr="006874E5" w14:paraId="5AF7DE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38D3D7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23A671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4ED88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41E4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31863E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B264E7" w:rsidRPr="006874E5" w14:paraId="519B5BB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115726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4951BB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size and type correct</w:t>
            </w:r>
          </w:p>
        </w:tc>
        <w:sdt>
          <w:sdtPr>
            <w:rPr>
              <w:rFonts w:eastAsia="Calibri"/>
              <w:sz w:val="24"/>
              <w:szCs w:val="24"/>
            </w:rPr>
            <w:id w:val="25348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DD12F66" w14:textId="4B271C2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6455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144C4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60028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EBFDD5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84326A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AB1A1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1D5D2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Cores terminated as per drawing &amp; terminals tight</w:t>
            </w:r>
          </w:p>
        </w:tc>
        <w:sdt>
          <w:sdtPr>
            <w:rPr>
              <w:rFonts w:eastAsia="Calibri"/>
              <w:sz w:val="24"/>
              <w:szCs w:val="24"/>
            </w:rPr>
            <w:id w:val="1152726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8AAD8E" w14:textId="7DB8B7FB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00344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30F00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6553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7746B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45BDBD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D28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4FC8B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numbered correctly and applied at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23922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DD40F11" w14:textId="1C12352F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136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B52B8F3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80079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F8DF77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7574E5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0C81E5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E0050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Permanent core markers attached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-1494639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A2DF1BF" w14:textId="65F175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044489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A0378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50806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07F1BB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0EFF2CC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653A0C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5709B0D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supported and protected as per</w:t>
            </w:r>
            <w:r>
              <w:t xml:space="preserve"> specification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-165683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BF92082" w14:textId="5621BD05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5189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60EC7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040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5BCDB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73F6B4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42459E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9757924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Continuity of earth conductor/ screen satisfactory</w:t>
            </w:r>
          </w:p>
        </w:tc>
        <w:sdt>
          <w:sdtPr>
            <w:rPr>
              <w:rFonts w:eastAsia="Calibri"/>
              <w:sz w:val="24"/>
              <w:szCs w:val="24"/>
            </w:rPr>
            <w:id w:val="1793166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AB54381" w14:textId="01C1627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5737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6EB753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352329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FCB88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8B83F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028B82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7AECD7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ties trimmed</w:t>
            </w:r>
          </w:p>
        </w:tc>
        <w:sdt>
          <w:sdtPr>
            <w:rPr>
              <w:rFonts w:eastAsia="Calibri"/>
              <w:sz w:val="24"/>
              <w:szCs w:val="24"/>
            </w:rPr>
            <w:id w:val="906027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80D6D3B" w14:textId="3ED0AB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21184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2434D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54615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60C161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4E15D06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9C4FA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1E68051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Connection of shielding/ armour as per drawings</w:t>
            </w:r>
          </w:p>
        </w:tc>
        <w:sdt>
          <w:sdtPr>
            <w:rPr>
              <w:rFonts w:eastAsia="Calibri"/>
              <w:sz w:val="24"/>
              <w:szCs w:val="24"/>
            </w:rPr>
            <w:id w:val="-155754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2D56092" w14:textId="2A00569D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005505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EE67CE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745060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B52AF25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BFB75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978A1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8C5979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ends made up s</w:t>
            </w:r>
            <w:r>
              <w:t>atisfactorily</w:t>
            </w:r>
          </w:p>
        </w:tc>
        <w:sdt>
          <w:sdtPr>
            <w:rPr>
              <w:rFonts w:eastAsia="Calibri"/>
              <w:sz w:val="24"/>
              <w:szCs w:val="24"/>
            </w:rPr>
            <w:id w:val="1294178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F54A923" w14:textId="3E812A6A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06604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E9692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87494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E74A56F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209358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8683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B531D4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 xml:space="preserve">Protective earth complies with Table 3.2 </w:t>
            </w:r>
            <w:r>
              <w:t>AS/NZS 3017</w:t>
            </w:r>
          </w:p>
        </w:tc>
        <w:sdt>
          <w:sdtPr>
            <w:rPr>
              <w:rFonts w:eastAsia="Calibri"/>
              <w:sz w:val="24"/>
              <w:szCs w:val="24"/>
            </w:rPr>
            <w:id w:val="-201938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E9662E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35710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A5D81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85198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03450B6" w14:textId="7C2981A8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276806" w14:paraId="66472D21" w14:textId="77777777" w:rsidTr="00F06667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060E1BA5" w14:textId="4B7A5FBF" w:rsidR="00B264E7" w:rsidRPr="007937C9" w:rsidRDefault="00B264E7" w:rsidP="00993463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Field Test</w:t>
            </w:r>
            <w:r w:rsidR="00CE6E96">
              <w:rPr>
                <w:rStyle w:val="FormMinorUnderlinedHeading"/>
                <w:b/>
                <w:u w:val="none"/>
              </w:rPr>
              <w:t xml:space="preserve"> </w:t>
            </w:r>
          </w:p>
        </w:tc>
      </w:tr>
      <w:tr w:rsidR="009C4124" w:rsidRPr="006874E5" w14:paraId="7233152C" w14:textId="77777777" w:rsidTr="00FF0886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40ED" w14:textId="77777777" w:rsidR="009C4124" w:rsidRPr="008220D3" w:rsidRDefault="009C4124" w:rsidP="0098700C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169A32" w14:textId="4B03C2B4" w:rsidR="009C4124" w:rsidRPr="008220D3" w:rsidRDefault="009C4124" w:rsidP="0098700C">
            <w:pPr>
              <w:pStyle w:val="FormTableText"/>
            </w:pPr>
            <w:r>
              <w:t>R-E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261854" w14:textId="70059699" w:rsidR="009C4124" w:rsidRPr="008220D3" w:rsidRDefault="009C4124" w:rsidP="0098700C">
            <w:pPr>
              <w:pStyle w:val="FormTableText"/>
            </w:pPr>
            <w:r>
              <w:t>W-E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800FC7" w14:textId="28228FAE" w:rsidR="009C4124" w:rsidRPr="008220D3" w:rsidRDefault="009C4124" w:rsidP="0098700C">
            <w:pPr>
              <w:pStyle w:val="FormTableText"/>
            </w:pPr>
            <w:r>
              <w:t>B-E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EA2726" w14:textId="6773C66B" w:rsidR="009C4124" w:rsidRPr="008220D3" w:rsidRDefault="009C4124" w:rsidP="0098700C">
            <w:pPr>
              <w:pStyle w:val="FormTableText"/>
            </w:pPr>
            <w:r>
              <w:t>R-W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CBF30" w14:textId="3A9BF71C" w:rsidR="009C4124" w:rsidRPr="008220D3" w:rsidRDefault="009C4124" w:rsidP="0098700C">
            <w:pPr>
              <w:pStyle w:val="FormTableText"/>
            </w:pPr>
            <w:r>
              <w:t>R-B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6F5ADF" w14:textId="77F93AD0" w:rsidR="009C4124" w:rsidRPr="008220D3" w:rsidRDefault="009C4124" w:rsidP="0098700C">
            <w:pPr>
              <w:pStyle w:val="FormTableText"/>
            </w:pPr>
            <w:r>
              <w:t>W-B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FDECF5" w14:textId="77777777" w:rsidR="009C4124" w:rsidRPr="008220D3" w:rsidRDefault="009C4124" w:rsidP="0098700C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786BF1" w14:textId="77777777" w:rsidR="009C4124" w:rsidRPr="008220D3" w:rsidRDefault="009C4124" w:rsidP="0098700C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4D7FF9" w14:textId="59583B9B" w:rsidR="009C4124" w:rsidRPr="008220D3" w:rsidRDefault="009C4124" w:rsidP="009C4124">
            <w:pPr>
              <w:pStyle w:val="FormTableText"/>
            </w:pPr>
            <w:r>
              <w:t xml:space="preserve">Cable Size:  </w:t>
            </w:r>
          </w:p>
        </w:tc>
      </w:tr>
      <w:tr w:rsidR="00CB0BA3" w:rsidRPr="006874E5" w14:paraId="48DE4FE3" w14:textId="77777777" w:rsidTr="003D74F1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2F26" w14:textId="15484B6A" w:rsidR="00CB0BA3" w:rsidRPr="008220D3" w:rsidRDefault="00CB0BA3" w:rsidP="00CB0BA3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DDA071" w14:textId="1672F8FF" w:rsidR="00CB0BA3" w:rsidRPr="000A797F" w:rsidRDefault="00CB0BA3" w:rsidP="00CB0BA3">
            <w:pPr>
              <w:pStyle w:val="FormTableText"/>
              <w:jc w:val="right"/>
              <w:rPr>
                <w:rFonts w:ascii="Webdings" w:hAnsi="Webdings"/>
              </w:rPr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60EE82" w14:textId="53C71944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AADACD" w14:textId="18211C40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98C1B1" w14:textId="49456EDC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4B6744" w14:textId="07BABCD3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C54584" w14:textId="21EAA865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089A10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0B5219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853AA" w14:textId="5F2118D1" w:rsidR="00CB0BA3" w:rsidRPr="00552B55" w:rsidRDefault="00762FF3" w:rsidP="00CB0BA3">
            <w:pPr>
              <w:pStyle w:val="FormTableText"/>
            </w:pPr>
            <w:r>
              <w:t xml:space="preserve">E </w:t>
            </w:r>
            <w:r w:rsidR="00CB0BA3">
              <w:t xml:space="preserve">Continuity:             </w:t>
            </w:r>
            <w:r>
              <w:t xml:space="preserve"> </w:t>
            </w:r>
            <w:r w:rsidR="00CB0BA3" w:rsidRPr="008220D3">
              <w:rPr>
                <w:szCs w:val="18"/>
              </w:rPr>
              <w:sym w:font="Symbol" w:char="F057"/>
            </w:r>
          </w:p>
        </w:tc>
      </w:tr>
      <w:tr w:rsidR="00D35ACD" w:rsidRPr="006874E5" w14:paraId="36135408" w14:textId="77777777" w:rsidTr="00EF1FFB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9AFA" w14:textId="25B9099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1554" w14:textId="6F1BBC1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0D4E" w14:textId="160AFFB8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68B8" w14:textId="3F00EF0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063B" w14:textId="21DE36A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F6E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A910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BD4D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21CA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1E54" w14:textId="141FDBC7" w:rsidR="00D35ACD" w:rsidRPr="008220D3" w:rsidRDefault="00D35ACD" w:rsidP="00762FF3">
            <w:pPr>
              <w:pStyle w:val="FormTableText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CE6E96" w:rsidRPr="006874E5" w14:paraId="61100247" w14:textId="77777777" w:rsidTr="00AC5327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96BE" w14:textId="78DBD344" w:rsidR="00CE6E96" w:rsidRPr="008220D3" w:rsidRDefault="00CE6E96" w:rsidP="00CE6E96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22B6B6" w14:textId="2444C5DA" w:rsidR="00CE6E96" w:rsidRPr="008220D3" w:rsidRDefault="00CE6E96" w:rsidP="00CE6E96">
            <w:pPr>
              <w:pStyle w:val="FormTableText"/>
            </w:pPr>
            <w:r>
              <w:t>R-E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C84D18" w14:textId="7D66F044" w:rsidR="00CE6E96" w:rsidRPr="008220D3" w:rsidRDefault="00CE6E96" w:rsidP="00CE6E96">
            <w:pPr>
              <w:pStyle w:val="FormTableText"/>
            </w:pPr>
            <w:r>
              <w:t>W-E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4257A1" w14:textId="711C6A1E" w:rsidR="00CE6E96" w:rsidRPr="008220D3" w:rsidRDefault="00CE6E96" w:rsidP="00CE6E96">
            <w:pPr>
              <w:pStyle w:val="FormTableText"/>
            </w:pPr>
            <w:r>
              <w:t>B-E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288106" w14:textId="6A200632" w:rsidR="00CE6E96" w:rsidRPr="008220D3" w:rsidRDefault="00CE6E96" w:rsidP="00CE6E96">
            <w:pPr>
              <w:pStyle w:val="FormTableText"/>
            </w:pPr>
            <w:r>
              <w:t>R-W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EA8C3D" w14:textId="699A8B65" w:rsidR="00CE6E96" w:rsidRPr="008220D3" w:rsidRDefault="00CE6E96" w:rsidP="00CE6E96">
            <w:pPr>
              <w:pStyle w:val="FormTableText"/>
            </w:pPr>
            <w:r>
              <w:t>R-B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12B774" w14:textId="68E29CB9" w:rsidR="00CE6E96" w:rsidRPr="008220D3" w:rsidRDefault="00CE6E96" w:rsidP="00CE6E96">
            <w:pPr>
              <w:pStyle w:val="FormTableText"/>
            </w:pPr>
            <w:r>
              <w:t>W-B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14DF4A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C7075A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0D9B69" w14:textId="58A348C9" w:rsidR="00CE6E96" w:rsidRPr="008220D3" w:rsidRDefault="00CE6E96" w:rsidP="00813526">
            <w:pPr>
              <w:pStyle w:val="FormTableText"/>
            </w:pPr>
            <w:r>
              <w:t xml:space="preserve">Cable Size:  </w:t>
            </w:r>
          </w:p>
        </w:tc>
      </w:tr>
      <w:tr w:rsidR="00CE6E96" w:rsidRPr="006874E5" w14:paraId="0BB590F2" w14:textId="77777777" w:rsidTr="0065513A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56CD" w14:textId="0B2C3039" w:rsidR="00CE6E96" w:rsidRPr="008220D3" w:rsidRDefault="00CE6E96" w:rsidP="00CE6E96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F2DDB8" w14:textId="3942AF15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0E796" w14:textId="4E439132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313631" w14:textId="1125F978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F8C155" w14:textId="78E01CF3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1D90F3" w14:textId="48C3847F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EA786" w14:textId="0FBEDD79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D9313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80201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BDAD7E" w14:textId="28431C90" w:rsidR="00CE6E96" w:rsidRPr="008220D3" w:rsidRDefault="00CE6E96" w:rsidP="00CE6E96">
            <w:pPr>
              <w:pStyle w:val="FormTableText"/>
              <w:jc w:val="right"/>
              <w:rPr>
                <w:szCs w:val="18"/>
              </w:rPr>
            </w:pPr>
            <w:r>
              <w:t xml:space="preserve">E Continuity:        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CE6E96" w:rsidRPr="006874E5" w14:paraId="043AF3B5" w14:textId="77777777" w:rsidTr="00166623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430B" w14:textId="1D03925E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CC6E080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249F70B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3B494D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1BFE7C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A2CBDE7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717E084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B0F8E7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ED83D05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DBD5A39" w14:textId="31AB7D3B" w:rsidR="00CE6E96" w:rsidRPr="008220D3" w:rsidRDefault="00CE6E96" w:rsidP="00CE6E96">
            <w:pPr>
              <w:pStyle w:val="FormTableText"/>
              <w:jc w:val="center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772684" w:rsidRPr="00276806" w14:paraId="086C45A4" w14:textId="77777777" w:rsidTr="00A52CB6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64A426AA" w14:textId="77777777" w:rsidR="00772684" w:rsidRPr="007937C9" w:rsidRDefault="00772684" w:rsidP="00772684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Completion</w:t>
            </w:r>
          </w:p>
        </w:tc>
      </w:tr>
      <w:tr w:rsidR="00772684" w:rsidRPr="006874E5" w14:paraId="7C28AA7A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B85E0C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7FCD86A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71D1F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F418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521A6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772684" w:rsidRPr="006874E5" w14:paraId="48C1F8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210DF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221C27A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>
              <w:t>All cores reconnected and secure</w:t>
            </w:r>
          </w:p>
        </w:tc>
        <w:sdt>
          <w:sdtPr>
            <w:rPr>
              <w:rFonts w:eastAsia="Calibri"/>
              <w:sz w:val="24"/>
              <w:szCs w:val="24"/>
            </w:rPr>
            <w:id w:val="2127115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2EA4EE" w14:textId="68B7A99C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8472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79F36F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46814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D7CD346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6B1D3419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8B95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ACB3703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Source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62816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0A6A5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446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9DABE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00324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6D9584C" w14:textId="42A40ACF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E670D9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6490C7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F12F922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Destination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56271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5EC7B3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44570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C3F11F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4305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AA0303A" w14:textId="60AAF549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4935FF1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804E1D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F419197" w14:textId="77777777" w:rsidR="00772684" w:rsidRPr="00CB3A76" w:rsidRDefault="00772684" w:rsidP="00772684">
            <w:pPr>
              <w:pStyle w:val="FormTableText"/>
            </w:pPr>
            <w:r w:rsidRPr="000F1D18">
              <w:t>All connections visually and physically checked</w:t>
            </w:r>
          </w:p>
        </w:tc>
        <w:sdt>
          <w:sdtPr>
            <w:rPr>
              <w:rFonts w:eastAsia="Calibri"/>
              <w:sz w:val="24"/>
              <w:szCs w:val="24"/>
            </w:rPr>
            <w:id w:val="-1456943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17B2CCA" w14:textId="675FA5D8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96859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72208A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8697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E57423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37BBC74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469FA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3F29C53" w14:textId="77777777" w:rsidR="00772684" w:rsidRPr="00CB3A76" w:rsidRDefault="00772684" w:rsidP="00772684">
            <w:pPr>
              <w:pStyle w:val="FormTableText"/>
            </w:pPr>
            <w:r w:rsidRPr="000F1D18">
              <w:t>All test leads and bridges removed</w:t>
            </w:r>
          </w:p>
        </w:tc>
        <w:sdt>
          <w:sdtPr>
            <w:rPr>
              <w:rFonts w:eastAsia="Calibri"/>
              <w:sz w:val="24"/>
              <w:szCs w:val="24"/>
            </w:rPr>
            <w:id w:val="697519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D63E368" w14:textId="1623A65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12431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180304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619635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38A26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03782BCD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8B18E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C873D33" w14:textId="77777777" w:rsidR="00772684" w:rsidRDefault="00772684" w:rsidP="00772684">
            <w:pPr>
              <w:pStyle w:val="FormTableText"/>
              <w:rPr>
                <w:b/>
                <w:caps/>
                <w:szCs w:val="22"/>
              </w:rPr>
            </w:pPr>
            <w:r w:rsidRPr="000F1D18">
              <w:t>Drawings &amp; schedules marked up to ‘As Built’ status</w:t>
            </w:r>
          </w:p>
          <w:p w14:paraId="4920685B" w14:textId="3965414F" w:rsidR="00CB0BA3" w:rsidRPr="00CB0BA3" w:rsidRDefault="00CB0BA3" w:rsidP="00CB0BA3"/>
        </w:tc>
        <w:sdt>
          <w:sdtPr>
            <w:rPr>
              <w:rFonts w:eastAsia="Calibri"/>
              <w:sz w:val="24"/>
              <w:szCs w:val="24"/>
            </w:rPr>
            <w:id w:val="-909997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B5047BE" w14:textId="33A95F6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9157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DD3850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929731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EC62B4E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14:paraId="72C69460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3B8A0817" w14:textId="77777777" w:rsidR="00772684" w:rsidRDefault="00772684" w:rsidP="00772684">
            <w:pPr>
              <w:pStyle w:val="FormTableHeading"/>
            </w:pPr>
            <w:r>
              <w:t>verification</w:t>
            </w:r>
          </w:p>
          <w:p w14:paraId="3435107E" w14:textId="1181CC5F" w:rsidR="00CB0BA3" w:rsidRPr="00CB0BA3" w:rsidRDefault="00CB0BA3" w:rsidP="00CB0BA3"/>
        </w:tc>
      </w:tr>
      <w:tr w:rsidR="00772684" w:rsidRPr="006874E5" w14:paraId="1E53E405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2893" w14:textId="77777777" w:rsidR="00772684" w:rsidRDefault="00772684" w:rsidP="00772684">
            <w:pPr>
              <w:pStyle w:val="FormTableText"/>
            </w:pPr>
            <w:r>
              <w:t xml:space="preserve">Deficiencies Identified: </w:t>
            </w:r>
            <w:r>
              <w:rPr>
                <w:rStyle w:val="InstructionalText"/>
              </w:rPr>
              <w:t>(S</w:t>
            </w:r>
            <w:r w:rsidRPr="007937C9">
              <w:rPr>
                <w:rStyle w:val="InstructionalText"/>
              </w:rPr>
              <w:t>elect one</w:t>
            </w:r>
            <w:r>
              <w:rPr>
                <w:rStyle w:val="InstructionalText"/>
              </w:rPr>
              <w:t>)</w:t>
            </w:r>
          </w:p>
        </w:tc>
        <w:sdt>
          <w:sdtPr>
            <w:rPr>
              <w:rFonts w:eastAsia="Calibri"/>
              <w:sz w:val="24"/>
              <w:szCs w:val="24"/>
            </w:rPr>
            <w:id w:val="-1745328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A1C796D" w14:textId="0054E4A2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B2543" w14:textId="77777777" w:rsidR="00772684" w:rsidRPr="00846DF5" w:rsidRDefault="00772684" w:rsidP="00772684">
            <w:pPr>
              <w:pStyle w:val="FormTableText"/>
            </w:pPr>
            <w:r>
              <w:t>Rectified/ Closed-Out</w:t>
            </w:r>
          </w:p>
        </w:tc>
        <w:sdt>
          <w:sdtPr>
            <w:rPr>
              <w:rFonts w:eastAsia="Calibri"/>
              <w:sz w:val="24"/>
              <w:szCs w:val="24"/>
            </w:rPr>
            <w:id w:val="359319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6814CF0" w14:textId="77777777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3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659C" w14:textId="77777777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Punch Listed</w:t>
            </w:r>
          </w:p>
        </w:tc>
      </w:tr>
      <w:tr w:rsidR="00772684" w14:paraId="4CD3D0AA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135F5F33" w14:textId="77777777" w:rsidR="00772684" w:rsidRDefault="00772684" w:rsidP="00772684">
            <w:pPr>
              <w:pStyle w:val="FormTableHeading"/>
            </w:pPr>
            <w:r>
              <w:t>TEST EQUIPMENT</w:t>
            </w:r>
          </w:p>
        </w:tc>
      </w:tr>
      <w:tr w:rsidR="00772684" w:rsidRPr="006874E5" w14:paraId="1526C9BC" w14:textId="77777777" w:rsidTr="00420E6D">
        <w:trPr>
          <w:cantSplit/>
          <w:trHeight w:val="225"/>
        </w:trPr>
        <w:tc>
          <w:tcPr>
            <w:tcW w:w="20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8D8E1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Type of Meter</w:t>
            </w:r>
          </w:p>
        </w:tc>
        <w:tc>
          <w:tcPr>
            <w:tcW w:w="283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A528C0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Make/ Model</w:t>
            </w:r>
          </w:p>
        </w:tc>
        <w:tc>
          <w:tcPr>
            <w:tcW w:w="269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90EB7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2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4876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Calibration</w:t>
            </w:r>
          </w:p>
        </w:tc>
      </w:tr>
      <w:tr w:rsidR="00772684" w:rsidRPr="006874E5" w14:paraId="13AF506B" w14:textId="77777777" w:rsidTr="00420E6D">
        <w:trPr>
          <w:cantSplit/>
          <w:trHeight w:val="225"/>
        </w:trPr>
        <w:tc>
          <w:tcPr>
            <w:tcW w:w="20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F64F" w14:textId="77777777" w:rsidR="00772684" w:rsidRDefault="00772684" w:rsidP="00772684">
            <w:pPr>
              <w:pStyle w:val="FormTableText"/>
            </w:pPr>
          </w:p>
        </w:tc>
        <w:tc>
          <w:tcPr>
            <w:tcW w:w="283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6F357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4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B2EB" w14:textId="77777777" w:rsidR="00772684" w:rsidRPr="0073099E" w:rsidRDefault="00772684" w:rsidP="00772684">
            <w:pPr>
              <w:pStyle w:val="FormTableText"/>
              <w:jc w:val="center"/>
              <w:rPr>
                <w:b/>
              </w:rPr>
            </w:pPr>
            <w:r w:rsidRPr="0073099E">
              <w:rPr>
                <w:b/>
              </w:rPr>
              <w:t>Date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9AB0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Due</w:t>
            </w:r>
          </w:p>
        </w:tc>
      </w:tr>
      <w:tr w:rsidR="00772684" w:rsidRPr="006874E5" w14:paraId="58860A35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3B9" w14:textId="77777777" w:rsidR="00772684" w:rsidRDefault="00772684" w:rsidP="00772684">
            <w:pPr>
              <w:pStyle w:val="FormTableText"/>
            </w:pPr>
            <w:r>
              <w:t>Continuity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1BA7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C1A4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809A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6D7C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A0AEC19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7D21" w14:textId="77777777" w:rsidR="00772684" w:rsidRDefault="00772684" w:rsidP="00772684">
            <w:pPr>
              <w:pStyle w:val="FormTableText"/>
            </w:pPr>
            <w:r>
              <w:t>Insulation Resistance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27B6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7152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2889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F022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271CCCD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20D9" w14:textId="77777777" w:rsidR="00772684" w:rsidRDefault="00772684" w:rsidP="00772684">
            <w:pPr>
              <w:pStyle w:val="FormTableText"/>
            </w:pPr>
            <w:r>
              <w:t>Torque Wrench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0448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1871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288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226F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14:paraId="0F470186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2CA8B18" w14:textId="77777777" w:rsidR="00772684" w:rsidRDefault="00772684" w:rsidP="00772684">
            <w:pPr>
              <w:pStyle w:val="FormTableHeading"/>
            </w:pPr>
            <w:r>
              <w:t>comments</w:t>
            </w:r>
          </w:p>
        </w:tc>
      </w:tr>
      <w:tr w:rsidR="00772684" w:rsidRPr="006874E5" w14:paraId="7D985C28" w14:textId="77777777" w:rsidTr="00F36542">
        <w:trPr>
          <w:cantSplit/>
          <w:trHeight w:val="680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2814" w14:textId="77777777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14:paraId="7E276D49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59146304" w14:textId="77777777" w:rsidR="00772684" w:rsidRDefault="00772684" w:rsidP="00772684">
            <w:pPr>
              <w:pStyle w:val="FormTableHeading"/>
            </w:pPr>
            <w:r>
              <w:t>ACCEPTANCE</w:t>
            </w:r>
          </w:p>
        </w:tc>
      </w:tr>
      <w:tr w:rsidR="00772684" w:rsidRPr="006874E5" w14:paraId="7C35EC89" w14:textId="77777777" w:rsidTr="00900D85">
        <w:trPr>
          <w:cantSplit/>
          <w:trHeight w:val="225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8BBF" w14:textId="2F4BA620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 w:rsidRPr="00900D85">
              <w:t xml:space="preserve">I hereby confirm the work has been completed in accordance with </w:t>
            </w:r>
            <w:r>
              <w:t>c</w:t>
            </w:r>
            <w:r w:rsidRPr="00900D85">
              <w:t>ontract specified</w:t>
            </w:r>
            <w:r>
              <w:t>/ referenced</w:t>
            </w:r>
            <w:r w:rsidRPr="00900D85">
              <w:t xml:space="preserve"> drawings, technical </w:t>
            </w:r>
            <w:r w:rsidR="00045A47" w:rsidRPr="00900D85">
              <w:t>specifications,</w:t>
            </w:r>
            <w:r w:rsidRPr="00900D85">
              <w:t xml:space="preserve"> </w:t>
            </w:r>
            <w:r>
              <w:t>and</w:t>
            </w:r>
            <w:r w:rsidRPr="00900D85">
              <w:t xml:space="preserve"> standards.</w:t>
            </w:r>
          </w:p>
        </w:tc>
      </w:tr>
      <w:tr w:rsidR="00772684" w:rsidRPr="006874E5" w14:paraId="575135B3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2EEB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Inspection/ Verification</w:t>
            </w:r>
            <w:r>
              <w:rPr>
                <w:rStyle w:val="FormMinorUnderlinedHeading"/>
                <w:b/>
                <w:u w:val="none"/>
              </w:rPr>
              <w:t xml:space="preserve"> Company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BD9E" w14:textId="77777777" w:rsidR="00772684" w:rsidRPr="00846DF5" w:rsidRDefault="00772684" w:rsidP="00772684">
            <w:pPr>
              <w:pStyle w:val="FormTableText"/>
            </w:pPr>
            <w:r w:rsidRPr="00A91A45">
              <w:rPr>
                <w:b/>
              </w:rPr>
              <w:t xml:space="preserve">Name </w:t>
            </w:r>
            <w:r w:rsidRPr="00A91A45">
              <w:rPr>
                <w:rStyle w:val="InstructionalText"/>
              </w:rPr>
              <w:t>(Capitals)</w:t>
            </w: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44D8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Signature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E245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Date</w:t>
            </w:r>
          </w:p>
        </w:tc>
      </w:tr>
      <w:tr w:rsidR="00772684" w:rsidRPr="006874E5" w14:paraId="687DD714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FC8D" w14:textId="77777777" w:rsidR="00772684" w:rsidRDefault="00772684" w:rsidP="00772684">
            <w:pPr>
              <w:pStyle w:val="FormTableText"/>
            </w:pPr>
            <w:r>
              <w:t>Inspection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95F8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48C1" w14:textId="7DFB9111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8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9723" w14:textId="36F93B2D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:rsidRPr="006874E5" w14:paraId="33FBF66C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1167" w14:textId="77777777" w:rsidR="00772684" w:rsidRDefault="00772684" w:rsidP="00772684">
            <w:pPr>
              <w:pStyle w:val="FormTableText"/>
            </w:pPr>
            <w:r>
              <w:t>Verified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6EEA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052" w14:textId="53D3C363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9769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6705" w14:textId="12600CE2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</w:tbl>
    <w:p w14:paraId="64294B46" w14:textId="77777777" w:rsidR="00B264E7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  <w:sectPr w:rsidR="00B264E7" w:rsidSect="00B264E7">
          <w:headerReference w:type="default" r:id="rId12"/>
          <w:footerReference w:type="default" r:id="rId13"/>
          <w:pgSz w:w="11907" w:h="16839" w:code="9"/>
          <w:pgMar w:top="1440" w:right="1083" w:bottom="1134" w:left="1083" w:header="567" w:footer="454" w:gutter="0"/>
          <w:pgNumType w:start="1"/>
          <w:cols w:space="708"/>
          <w:docGrid w:linePitch="360"/>
        </w:sectPr>
      </w:pPr>
    </w:p>
    <w:p w14:paraId="6C68F805" w14:textId="51870E46" w:rsidR="00B264E7" w:rsidRPr="007937C9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</w:pPr>
    </w:p>
    <w:sectPr w:rsidR="00B264E7" w:rsidRPr="007937C9" w:rsidSect="00B264E7">
      <w:headerReference w:type="default" r:id="rId14"/>
      <w:footerReference w:type="default" r:id="rId15"/>
      <w:type w:val="continuous"/>
      <w:pgSz w:w="11907" w:h="16839" w:code="9"/>
      <w:pgMar w:top="1440" w:right="1083" w:bottom="1134" w:left="1083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6D01B" w14:textId="77777777" w:rsidR="00443363" w:rsidRDefault="00443363" w:rsidP="006D1C26">
      <w:r>
        <w:separator/>
      </w:r>
    </w:p>
  </w:endnote>
  <w:endnote w:type="continuationSeparator" w:id="0">
    <w:p w14:paraId="6196E029" w14:textId="77777777" w:rsidR="00443363" w:rsidRDefault="00443363" w:rsidP="006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1A115" w14:textId="447E9D3E" w:rsidR="00B264E7" w:rsidRPr="005B385D" w:rsidRDefault="008F067C" w:rsidP="005B385D">
    <w:pPr>
      <w:spacing w:before="0" w:after="0"/>
      <w:rPr>
        <w:color w:val="3F3F76"/>
        <w:sz w:val="18"/>
        <w:szCs w:val="18"/>
        <w:lang w:val="en-NZ" w:eastAsia="en-NZ"/>
      </w:rPr>
    </w:pPr>
    <w:r>
      <w:rPr>
        <w:color w:val="3F3F76"/>
        <w:sz w:val="18"/>
        <w:szCs w:val="18"/>
        <w:lang w:val="en-NZ" w:eastAsia="en-NZ"/>
      </w:rPr>
      <w:t>56148</w:t>
    </w:r>
    <w:r w:rsidR="004E0BC6">
      <w:rPr>
        <w:color w:val="3F3F76"/>
        <w:sz w:val="18"/>
        <w:szCs w:val="18"/>
        <w:lang w:val="en-NZ" w:eastAsia="en-NZ"/>
      </w:rPr>
      <w:t>2</w:t>
    </w:r>
    <w:r w:rsidR="005B385D" w:rsidRPr="005B385D">
      <w:rPr>
        <w:color w:val="3F3F76"/>
        <w:sz w:val="18"/>
        <w:szCs w:val="18"/>
        <w:lang w:val="en-NZ" w:eastAsia="en-NZ"/>
      </w:rPr>
      <w:t>-DOW-ITR-EL-000</w:t>
    </w:r>
    <w:r w:rsidR="00FD39F9">
      <w:rPr>
        <w:color w:val="3F3F76"/>
        <w:sz w:val="18"/>
        <w:szCs w:val="18"/>
        <w:lang w:val="en-NZ" w:eastAsia="en-NZ"/>
      </w:rPr>
      <w:t>3</w:t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  <w:t xml:space="preserve"> </w:t>
    </w:r>
    <w:r w:rsidR="00B264E7" w:rsidRPr="001469B2">
      <w:t xml:space="preserve">Page </w:t>
    </w:r>
    <w:r w:rsidR="00B264E7" w:rsidRPr="001469B2">
      <w:fldChar w:fldCharType="begin"/>
    </w:r>
    <w:r w:rsidR="00B264E7" w:rsidRPr="001469B2">
      <w:instrText xml:space="preserve"> PAGE </w:instrText>
    </w:r>
    <w:r w:rsidR="00B264E7" w:rsidRPr="001469B2">
      <w:fldChar w:fldCharType="separate"/>
    </w:r>
    <w:r w:rsidR="00B264E7">
      <w:rPr>
        <w:noProof/>
      </w:rPr>
      <w:t>1</w:t>
    </w:r>
    <w:r w:rsidR="00B264E7" w:rsidRPr="001469B2">
      <w:fldChar w:fldCharType="end"/>
    </w:r>
    <w:r w:rsidR="00B264E7"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 w:rsidR="00B264E7">
      <w:rPr>
        <w:noProof/>
      </w:rPr>
      <w:t>2</w:t>
    </w:r>
    <w:r w:rsidR="00E84AFD">
      <w:rPr>
        <w:noProof/>
      </w:rPr>
      <w:fldChar w:fldCharType="end"/>
    </w:r>
  </w:p>
  <w:p w14:paraId="457DAFF2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1D3A093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6E50E" w14:textId="77777777" w:rsidR="00B264E7" w:rsidRDefault="00B264E7" w:rsidP="00DE6102">
    <w:pPr>
      <w:pStyle w:val="FooterText"/>
      <w:tabs>
        <w:tab w:val="clear" w:pos="9639"/>
        <w:tab w:val="right" w:pos="9781"/>
      </w:tabs>
    </w:pPr>
    <w:r>
      <w:t>Document Library Number: EI-QA-FM057</w:t>
    </w:r>
    <w:r w:rsidRPr="003D25CB">
      <w:rPr>
        <w:bCs/>
      </w:rPr>
      <w:t xml:space="preserve"> </w:t>
    </w:r>
    <w:r w:rsidRPr="006C6C18">
      <w:rPr>
        <w:szCs w:val="20"/>
      </w:rPr>
      <w:tab/>
    </w:r>
    <w:r w:rsidRPr="001469B2">
      <w:t xml:space="preserve">Page </w:t>
    </w:r>
    <w:r w:rsidRPr="001469B2">
      <w:fldChar w:fldCharType="begin"/>
    </w:r>
    <w:r w:rsidRPr="001469B2">
      <w:instrText xml:space="preserve"> PAGE </w:instrText>
    </w:r>
    <w:r w:rsidRPr="001469B2">
      <w:fldChar w:fldCharType="separate"/>
    </w:r>
    <w:r>
      <w:rPr>
        <w:noProof/>
      </w:rPr>
      <w:t>1</w:t>
    </w:r>
    <w:r w:rsidRPr="001469B2">
      <w:fldChar w:fldCharType="end"/>
    </w:r>
    <w:r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>
      <w:rPr>
        <w:noProof/>
      </w:rPr>
      <w:t>2</w:t>
    </w:r>
    <w:r w:rsidR="00E84AFD">
      <w:rPr>
        <w:noProof/>
      </w:rPr>
      <w:fldChar w:fldCharType="end"/>
    </w:r>
  </w:p>
  <w:p w14:paraId="7C7E1ED4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D719591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92158" w14:textId="77777777" w:rsidR="00443363" w:rsidRDefault="00443363" w:rsidP="006D1C26">
      <w:r>
        <w:separator/>
      </w:r>
    </w:p>
  </w:footnote>
  <w:footnote w:type="continuationSeparator" w:id="0">
    <w:p w14:paraId="044D8FBD" w14:textId="77777777" w:rsidR="00443363" w:rsidRDefault="00443363" w:rsidP="006D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1ADCD554" w14:textId="77777777" w:rsidTr="00A52CB6">
      <w:tc>
        <w:tcPr>
          <w:tcW w:w="1522" w:type="pct"/>
          <w:shd w:val="clear" w:color="auto" w:fill="auto"/>
        </w:tcPr>
        <w:p w14:paraId="6E01229B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49B79C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26pt;height:48pt">
                <v:imagedata r:id="rId1" o:title=""/>
              </v:shape>
              <o:OLEObject Type="Embed" ProgID="Visio.Drawing.11" ShapeID="_x0000_i1028" DrawAspect="Content" ObjectID="_1803815338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3C9984E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688D5DC6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49D0E76A" w14:textId="522D7223" w:rsidR="00E71425" w:rsidRDefault="00E71425" w:rsidP="00E71425">
          <w:pPr>
            <w:pStyle w:val="HeaderText"/>
          </w:pPr>
          <w:r>
            <w:t xml:space="preserve">Project Name: </w:t>
          </w:r>
          <w:r w:rsidR="00AA3599">
            <w:t xml:space="preserve">Pump Station Renewals </w:t>
          </w:r>
          <w:r w:rsidR="004E0BC6">
            <w:t>–</w:t>
          </w:r>
          <w:r w:rsidR="00AA3599">
            <w:t xml:space="preserve"> </w:t>
          </w:r>
          <w:r w:rsidR="004E0BC6">
            <w:t>Silverstream Pumps</w:t>
          </w:r>
        </w:p>
        <w:p w14:paraId="5805106E" w14:textId="77777777" w:rsidR="005B385D" w:rsidRDefault="00E71425" w:rsidP="00E71425">
          <w:pPr>
            <w:pStyle w:val="HeaderText"/>
          </w:pPr>
          <w:r>
            <w:t xml:space="preserve">Project Document Number &amp; Version:  </w:t>
          </w:r>
        </w:p>
        <w:p w14:paraId="23CD6D0A" w14:textId="144B6AD3" w:rsidR="00FD39F9" w:rsidRPr="005B385D" w:rsidRDefault="008F067C" w:rsidP="00FD39F9">
          <w:pPr>
            <w:spacing w:before="0" w:after="0"/>
            <w:jc w:val="right"/>
            <w:rPr>
              <w:color w:val="3F3F76"/>
              <w:sz w:val="18"/>
              <w:szCs w:val="18"/>
            </w:rPr>
          </w:pPr>
          <w:r>
            <w:rPr>
              <w:color w:val="3F3F76"/>
              <w:sz w:val="18"/>
              <w:szCs w:val="18"/>
            </w:rPr>
            <w:t>56148</w:t>
          </w:r>
          <w:r w:rsidR="004E0BC6">
            <w:rPr>
              <w:color w:val="3F3F76"/>
              <w:sz w:val="18"/>
              <w:szCs w:val="18"/>
            </w:rPr>
            <w:t>2</w:t>
          </w:r>
          <w:r w:rsidR="005B385D">
            <w:rPr>
              <w:color w:val="3F3F76"/>
              <w:sz w:val="18"/>
              <w:szCs w:val="18"/>
            </w:rPr>
            <w:t>-DOW-ITR-EL-000</w:t>
          </w:r>
          <w:r w:rsidR="00FD39F9">
            <w:rPr>
              <w:color w:val="3F3F76"/>
              <w:sz w:val="18"/>
              <w:szCs w:val="18"/>
            </w:rPr>
            <w:t>3</w:t>
          </w:r>
        </w:p>
      </w:tc>
    </w:tr>
  </w:tbl>
  <w:p w14:paraId="24F0AFF0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5D0CEC03" w14:textId="77777777" w:rsidTr="00A52CB6">
      <w:tc>
        <w:tcPr>
          <w:tcW w:w="1522" w:type="pct"/>
          <w:shd w:val="clear" w:color="auto" w:fill="auto"/>
        </w:tcPr>
        <w:p w14:paraId="384CB069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128C85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26pt;height:48pt">
                <v:imagedata r:id="rId1" o:title=""/>
              </v:shape>
              <o:OLEObject Type="Embed" ProgID="Visio.Drawing.11" ShapeID="_x0000_i1029" DrawAspect="Content" ObjectID="_1803815339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7118726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51EAA7F9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323AD659" w14:textId="77777777" w:rsidR="00B264E7" w:rsidRDefault="00B264E7" w:rsidP="00A52CB6">
          <w:pPr>
            <w:pStyle w:val="HeaderText"/>
          </w:pPr>
          <w:r>
            <w:t xml:space="preserve">Project Name: </w:t>
          </w:r>
        </w:p>
        <w:p w14:paraId="163DD479" w14:textId="77777777" w:rsidR="00B264E7" w:rsidRPr="00990906" w:rsidRDefault="00B264E7" w:rsidP="00A52CB6">
          <w:pPr>
            <w:pStyle w:val="HeaderText"/>
          </w:pPr>
          <w:r>
            <w:t xml:space="preserve">Project Document Number &amp; Version: </w:t>
          </w:r>
        </w:p>
      </w:tc>
    </w:tr>
  </w:tbl>
  <w:p w14:paraId="53C728EC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0" type="#_x0000_t75" style="width:12pt;height:36.75pt" o:bullet="t">
        <v:imagedata r:id="rId1" o:title="Important - Rule"/>
      </v:shape>
    </w:pict>
  </w:numPicBullet>
  <w:numPicBullet w:numPicBulletId="1">
    <w:pict>
      <v:shape id="_x0000_i1441" type="#_x0000_t75" style="width:30pt;height:24pt" o:bullet="t">
        <v:imagedata r:id="rId2" o:title="Note"/>
      </v:shape>
    </w:pict>
  </w:numPicBullet>
  <w:numPicBullet w:numPicBulletId="2">
    <w:pict>
      <v:shape id="_x0000_i1442" type="#_x0000_t75" style="width:150pt;height:35.25pt" o:bullet="t">
        <v:imagedata r:id="rId3" o:title="untitled"/>
      </v:shape>
    </w:pict>
  </w:numPicBullet>
  <w:abstractNum w:abstractNumId="0" w15:restartNumberingAfterBreak="1">
    <w:nsid w:val="09400F3D"/>
    <w:multiLevelType w:val="hybridMultilevel"/>
    <w:tmpl w:val="15525EB4"/>
    <w:lvl w:ilvl="0" w:tplc="7EEE1828">
      <w:start w:val="1"/>
      <w:numFmt w:val="bullet"/>
      <w:pStyle w:val="Note"/>
      <w:lvlText w:val=""/>
      <w:lvlPicBulletId w:val="1"/>
      <w:lvlJc w:val="left"/>
      <w:pPr>
        <w:ind w:left="1211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1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1">
    <w:nsid w:val="3470599F"/>
    <w:multiLevelType w:val="hybridMultilevel"/>
    <w:tmpl w:val="C14AC978"/>
    <w:lvl w:ilvl="0" w:tplc="A4886722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1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1">
    <w:nsid w:val="4DE503F2"/>
    <w:multiLevelType w:val="hybridMultilevel"/>
    <w:tmpl w:val="2D687D28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1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1">
    <w:nsid w:val="526F275E"/>
    <w:multiLevelType w:val="hybridMultilevel"/>
    <w:tmpl w:val="5974367A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D2F30A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54161855"/>
    <w:multiLevelType w:val="hybridMultilevel"/>
    <w:tmpl w:val="F02EAF4A"/>
    <w:lvl w:ilvl="0" w:tplc="5818EDF4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8" w15:restartNumberingAfterBreak="1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417755437">
    <w:abstractNumId w:val="8"/>
  </w:num>
  <w:num w:numId="2" w16cid:durableId="389306812">
    <w:abstractNumId w:val="4"/>
  </w:num>
  <w:num w:numId="3" w16cid:durableId="38483999">
    <w:abstractNumId w:val="1"/>
  </w:num>
  <w:num w:numId="4" w16cid:durableId="417363405">
    <w:abstractNumId w:val="3"/>
  </w:num>
  <w:num w:numId="5" w16cid:durableId="859969936">
    <w:abstractNumId w:val="5"/>
  </w:num>
  <w:num w:numId="6" w16cid:durableId="1825319687">
    <w:abstractNumId w:val="6"/>
  </w:num>
  <w:num w:numId="7" w16cid:durableId="1382485499">
    <w:abstractNumId w:val="9"/>
  </w:num>
  <w:num w:numId="8" w16cid:durableId="1005978366">
    <w:abstractNumId w:val="2"/>
  </w:num>
  <w:num w:numId="9" w16cid:durableId="427164988">
    <w:abstractNumId w:val="0"/>
  </w:num>
  <w:num w:numId="10" w16cid:durableId="958871914">
    <w:abstractNumId w:val="7"/>
  </w:num>
  <w:num w:numId="11" w16cid:durableId="697394692">
    <w:abstractNumId w:val="5"/>
  </w:num>
  <w:num w:numId="12" w16cid:durableId="1992176778">
    <w:abstractNumId w:val="1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F2"/>
    <w:rsid w:val="0000120F"/>
    <w:rsid w:val="00001C17"/>
    <w:rsid w:val="00001CF1"/>
    <w:rsid w:val="0000210A"/>
    <w:rsid w:val="000031F0"/>
    <w:rsid w:val="00003842"/>
    <w:rsid w:val="00003D59"/>
    <w:rsid w:val="00004417"/>
    <w:rsid w:val="000046FB"/>
    <w:rsid w:val="0000492C"/>
    <w:rsid w:val="00005005"/>
    <w:rsid w:val="000058DE"/>
    <w:rsid w:val="00006A1A"/>
    <w:rsid w:val="00006B2A"/>
    <w:rsid w:val="000111E5"/>
    <w:rsid w:val="00013AFD"/>
    <w:rsid w:val="00014937"/>
    <w:rsid w:val="00015319"/>
    <w:rsid w:val="000166A4"/>
    <w:rsid w:val="00016D60"/>
    <w:rsid w:val="00016FE3"/>
    <w:rsid w:val="0001710E"/>
    <w:rsid w:val="000173DD"/>
    <w:rsid w:val="00020DD0"/>
    <w:rsid w:val="00021A59"/>
    <w:rsid w:val="00023DA7"/>
    <w:rsid w:val="000252CC"/>
    <w:rsid w:val="000256E9"/>
    <w:rsid w:val="00030984"/>
    <w:rsid w:val="00030FF5"/>
    <w:rsid w:val="00031472"/>
    <w:rsid w:val="00032026"/>
    <w:rsid w:val="000322B1"/>
    <w:rsid w:val="00032F63"/>
    <w:rsid w:val="000336A2"/>
    <w:rsid w:val="00034CAF"/>
    <w:rsid w:val="00034FAE"/>
    <w:rsid w:val="000363F9"/>
    <w:rsid w:val="000364D4"/>
    <w:rsid w:val="000371F2"/>
    <w:rsid w:val="00037FE5"/>
    <w:rsid w:val="00042AF9"/>
    <w:rsid w:val="00042F6F"/>
    <w:rsid w:val="00043326"/>
    <w:rsid w:val="00043346"/>
    <w:rsid w:val="0004392D"/>
    <w:rsid w:val="00043ADA"/>
    <w:rsid w:val="00044B8D"/>
    <w:rsid w:val="00044F65"/>
    <w:rsid w:val="00045A47"/>
    <w:rsid w:val="00046B81"/>
    <w:rsid w:val="000478C8"/>
    <w:rsid w:val="000501AE"/>
    <w:rsid w:val="00050B21"/>
    <w:rsid w:val="00052A5F"/>
    <w:rsid w:val="000537EE"/>
    <w:rsid w:val="00053978"/>
    <w:rsid w:val="000547DB"/>
    <w:rsid w:val="000549B5"/>
    <w:rsid w:val="0005653B"/>
    <w:rsid w:val="00057993"/>
    <w:rsid w:val="00057FE7"/>
    <w:rsid w:val="000611B5"/>
    <w:rsid w:val="00061CA7"/>
    <w:rsid w:val="0006228E"/>
    <w:rsid w:val="000633D0"/>
    <w:rsid w:val="00064434"/>
    <w:rsid w:val="00064778"/>
    <w:rsid w:val="000653F3"/>
    <w:rsid w:val="00066582"/>
    <w:rsid w:val="000665B7"/>
    <w:rsid w:val="00067944"/>
    <w:rsid w:val="00067CFC"/>
    <w:rsid w:val="00070206"/>
    <w:rsid w:val="0007107E"/>
    <w:rsid w:val="000722E0"/>
    <w:rsid w:val="00072981"/>
    <w:rsid w:val="00072B1E"/>
    <w:rsid w:val="00073AAE"/>
    <w:rsid w:val="0007431E"/>
    <w:rsid w:val="00076036"/>
    <w:rsid w:val="0007643F"/>
    <w:rsid w:val="000819F6"/>
    <w:rsid w:val="00082D8D"/>
    <w:rsid w:val="00083758"/>
    <w:rsid w:val="00084ED3"/>
    <w:rsid w:val="00086766"/>
    <w:rsid w:val="00087266"/>
    <w:rsid w:val="00090CF8"/>
    <w:rsid w:val="00090EF5"/>
    <w:rsid w:val="00091183"/>
    <w:rsid w:val="00091673"/>
    <w:rsid w:val="00095609"/>
    <w:rsid w:val="00095BE0"/>
    <w:rsid w:val="0009774E"/>
    <w:rsid w:val="000A0730"/>
    <w:rsid w:val="000A0E4D"/>
    <w:rsid w:val="000A178A"/>
    <w:rsid w:val="000A1983"/>
    <w:rsid w:val="000A3712"/>
    <w:rsid w:val="000A37D3"/>
    <w:rsid w:val="000A3E61"/>
    <w:rsid w:val="000A3FE6"/>
    <w:rsid w:val="000A42C7"/>
    <w:rsid w:val="000A4DEF"/>
    <w:rsid w:val="000A52DB"/>
    <w:rsid w:val="000A5B08"/>
    <w:rsid w:val="000A6454"/>
    <w:rsid w:val="000A6A5E"/>
    <w:rsid w:val="000A6A77"/>
    <w:rsid w:val="000A6B3B"/>
    <w:rsid w:val="000A797F"/>
    <w:rsid w:val="000A7BDF"/>
    <w:rsid w:val="000B036B"/>
    <w:rsid w:val="000B293E"/>
    <w:rsid w:val="000B2FB3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3AB1"/>
    <w:rsid w:val="000C4F9A"/>
    <w:rsid w:val="000C53E4"/>
    <w:rsid w:val="000C5BE4"/>
    <w:rsid w:val="000C5C5F"/>
    <w:rsid w:val="000C5EE7"/>
    <w:rsid w:val="000C69A2"/>
    <w:rsid w:val="000C6CF7"/>
    <w:rsid w:val="000D04D0"/>
    <w:rsid w:val="000D18F3"/>
    <w:rsid w:val="000D1EE4"/>
    <w:rsid w:val="000D4CA5"/>
    <w:rsid w:val="000D590A"/>
    <w:rsid w:val="000D7275"/>
    <w:rsid w:val="000E053D"/>
    <w:rsid w:val="000E082A"/>
    <w:rsid w:val="000E0AD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1D18"/>
    <w:rsid w:val="000F36D5"/>
    <w:rsid w:val="000F3A1A"/>
    <w:rsid w:val="000F3AB3"/>
    <w:rsid w:val="000F3D4F"/>
    <w:rsid w:val="000F3D6E"/>
    <w:rsid w:val="000F3E8A"/>
    <w:rsid w:val="000F557A"/>
    <w:rsid w:val="000F5930"/>
    <w:rsid w:val="000F607E"/>
    <w:rsid w:val="000F7013"/>
    <w:rsid w:val="000F7271"/>
    <w:rsid w:val="000F7691"/>
    <w:rsid w:val="000F7B08"/>
    <w:rsid w:val="00101805"/>
    <w:rsid w:val="001026A9"/>
    <w:rsid w:val="0010488B"/>
    <w:rsid w:val="001053EC"/>
    <w:rsid w:val="001056C4"/>
    <w:rsid w:val="00105EF8"/>
    <w:rsid w:val="00107979"/>
    <w:rsid w:val="0011000F"/>
    <w:rsid w:val="00110B75"/>
    <w:rsid w:val="00110DA5"/>
    <w:rsid w:val="00111571"/>
    <w:rsid w:val="001122FC"/>
    <w:rsid w:val="00113D6F"/>
    <w:rsid w:val="0011538A"/>
    <w:rsid w:val="001168A1"/>
    <w:rsid w:val="00116B0B"/>
    <w:rsid w:val="00117502"/>
    <w:rsid w:val="001208F1"/>
    <w:rsid w:val="00121406"/>
    <w:rsid w:val="00122780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C94"/>
    <w:rsid w:val="001340C4"/>
    <w:rsid w:val="00134987"/>
    <w:rsid w:val="001362FE"/>
    <w:rsid w:val="001371D4"/>
    <w:rsid w:val="001373B1"/>
    <w:rsid w:val="001401B2"/>
    <w:rsid w:val="00140797"/>
    <w:rsid w:val="001410C0"/>
    <w:rsid w:val="00141A3F"/>
    <w:rsid w:val="00143014"/>
    <w:rsid w:val="001441B2"/>
    <w:rsid w:val="00144233"/>
    <w:rsid w:val="001446B1"/>
    <w:rsid w:val="00145962"/>
    <w:rsid w:val="00146046"/>
    <w:rsid w:val="001469B2"/>
    <w:rsid w:val="001479A3"/>
    <w:rsid w:val="00147B31"/>
    <w:rsid w:val="001506E1"/>
    <w:rsid w:val="001506FB"/>
    <w:rsid w:val="00151423"/>
    <w:rsid w:val="001524DC"/>
    <w:rsid w:val="001532C5"/>
    <w:rsid w:val="001564C1"/>
    <w:rsid w:val="001567BB"/>
    <w:rsid w:val="001575DF"/>
    <w:rsid w:val="001601E1"/>
    <w:rsid w:val="0016071F"/>
    <w:rsid w:val="00160D3C"/>
    <w:rsid w:val="001636DA"/>
    <w:rsid w:val="00165CE8"/>
    <w:rsid w:val="001662B3"/>
    <w:rsid w:val="00170375"/>
    <w:rsid w:val="00170BC2"/>
    <w:rsid w:val="00171867"/>
    <w:rsid w:val="00173088"/>
    <w:rsid w:val="00173CE0"/>
    <w:rsid w:val="00174765"/>
    <w:rsid w:val="0017530B"/>
    <w:rsid w:val="0017568A"/>
    <w:rsid w:val="001762C2"/>
    <w:rsid w:val="00177A8C"/>
    <w:rsid w:val="0018065E"/>
    <w:rsid w:val="00180832"/>
    <w:rsid w:val="0018128E"/>
    <w:rsid w:val="00181AA1"/>
    <w:rsid w:val="0018240A"/>
    <w:rsid w:val="00182E11"/>
    <w:rsid w:val="00183D89"/>
    <w:rsid w:val="00183FE6"/>
    <w:rsid w:val="001853FF"/>
    <w:rsid w:val="00185E6F"/>
    <w:rsid w:val="00186409"/>
    <w:rsid w:val="0018656F"/>
    <w:rsid w:val="00186B60"/>
    <w:rsid w:val="00190A9A"/>
    <w:rsid w:val="001915AB"/>
    <w:rsid w:val="00191923"/>
    <w:rsid w:val="001926F3"/>
    <w:rsid w:val="00193464"/>
    <w:rsid w:val="001948C6"/>
    <w:rsid w:val="0019499B"/>
    <w:rsid w:val="00194DE4"/>
    <w:rsid w:val="00195803"/>
    <w:rsid w:val="00195D69"/>
    <w:rsid w:val="0019645B"/>
    <w:rsid w:val="001A1CD8"/>
    <w:rsid w:val="001A3A33"/>
    <w:rsid w:val="001A4225"/>
    <w:rsid w:val="001A4A52"/>
    <w:rsid w:val="001A4EBF"/>
    <w:rsid w:val="001A5F5C"/>
    <w:rsid w:val="001A6416"/>
    <w:rsid w:val="001A666F"/>
    <w:rsid w:val="001A699F"/>
    <w:rsid w:val="001A6E4D"/>
    <w:rsid w:val="001A7391"/>
    <w:rsid w:val="001A7C98"/>
    <w:rsid w:val="001B151C"/>
    <w:rsid w:val="001B1EF7"/>
    <w:rsid w:val="001B27EA"/>
    <w:rsid w:val="001B3498"/>
    <w:rsid w:val="001B3C98"/>
    <w:rsid w:val="001B40E8"/>
    <w:rsid w:val="001B4E6B"/>
    <w:rsid w:val="001B6541"/>
    <w:rsid w:val="001C0439"/>
    <w:rsid w:val="001C1252"/>
    <w:rsid w:val="001C18CB"/>
    <w:rsid w:val="001C3BFA"/>
    <w:rsid w:val="001C3EED"/>
    <w:rsid w:val="001C45E3"/>
    <w:rsid w:val="001C46AB"/>
    <w:rsid w:val="001C4764"/>
    <w:rsid w:val="001C5CAE"/>
    <w:rsid w:val="001C7655"/>
    <w:rsid w:val="001C7EA1"/>
    <w:rsid w:val="001D0493"/>
    <w:rsid w:val="001D0821"/>
    <w:rsid w:val="001D1C54"/>
    <w:rsid w:val="001D2949"/>
    <w:rsid w:val="001D3C0B"/>
    <w:rsid w:val="001D4FB4"/>
    <w:rsid w:val="001D5ECB"/>
    <w:rsid w:val="001D6A06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7EC5"/>
    <w:rsid w:val="001F0C18"/>
    <w:rsid w:val="001F1FFE"/>
    <w:rsid w:val="001F21C2"/>
    <w:rsid w:val="001F26C2"/>
    <w:rsid w:val="001F32F5"/>
    <w:rsid w:val="001F392C"/>
    <w:rsid w:val="001F3CB5"/>
    <w:rsid w:val="001F49FD"/>
    <w:rsid w:val="001F4A6D"/>
    <w:rsid w:val="001F4B6D"/>
    <w:rsid w:val="001F50A6"/>
    <w:rsid w:val="001F54D3"/>
    <w:rsid w:val="001F5567"/>
    <w:rsid w:val="001F71DD"/>
    <w:rsid w:val="001F7EE5"/>
    <w:rsid w:val="0020063F"/>
    <w:rsid w:val="002029A7"/>
    <w:rsid w:val="00204437"/>
    <w:rsid w:val="002051C8"/>
    <w:rsid w:val="00206DB3"/>
    <w:rsid w:val="002074F7"/>
    <w:rsid w:val="00207735"/>
    <w:rsid w:val="00207760"/>
    <w:rsid w:val="002100A3"/>
    <w:rsid w:val="00210ACA"/>
    <w:rsid w:val="00210B20"/>
    <w:rsid w:val="002116FB"/>
    <w:rsid w:val="00212C2B"/>
    <w:rsid w:val="0021362B"/>
    <w:rsid w:val="00213A76"/>
    <w:rsid w:val="002144BC"/>
    <w:rsid w:val="00216511"/>
    <w:rsid w:val="00216E35"/>
    <w:rsid w:val="00217445"/>
    <w:rsid w:val="002179A9"/>
    <w:rsid w:val="00217B98"/>
    <w:rsid w:val="00217E70"/>
    <w:rsid w:val="00223B70"/>
    <w:rsid w:val="0022495E"/>
    <w:rsid w:val="00224B88"/>
    <w:rsid w:val="00224C33"/>
    <w:rsid w:val="00225C30"/>
    <w:rsid w:val="00225F0A"/>
    <w:rsid w:val="002264E0"/>
    <w:rsid w:val="002275D0"/>
    <w:rsid w:val="002315D8"/>
    <w:rsid w:val="00235572"/>
    <w:rsid w:val="00236CD7"/>
    <w:rsid w:val="00237D7D"/>
    <w:rsid w:val="002403B1"/>
    <w:rsid w:val="002420AF"/>
    <w:rsid w:val="00243D41"/>
    <w:rsid w:val="002443F5"/>
    <w:rsid w:val="002451B7"/>
    <w:rsid w:val="0024651C"/>
    <w:rsid w:val="002516EB"/>
    <w:rsid w:val="0025265B"/>
    <w:rsid w:val="00253AEF"/>
    <w:rsid w:val="00253B4E"/>
    <w:rsid w:val="00253CA5"/>
    <w:rsid w:val="002540BF"/>
    <w:rsid w:val="002543BC"/>
    <w:rsid w:val="00254496"/>
    <w:rsid w:val="00254D32"/>
    <w:rsid w:val="00255095"/>
    <w:rsid w:val="00255955"/>
    <w:rsid w:val="002604C6"/>
    <w:rsid w:val="00261508"/>
    <w:rsid w:val="00261AF0"/>
    <w:rsid w:val="002624E4"/>
    <w:rsid w:val="00262613"/>
    <w:rsid w:val="002633B2"/>
    <w:rsid w:val="00264722"/>
    <w:rsid w:val="002649C9"/>
    <w:rsid w:val="00266CC6"/>
    <w:rsid w:val="00267E67"/>
    <w:rsid w:val="00272416"/>
    <w:rsid w:val="00272E7E"/>
    <w:rsid w:val="00274E8F"/>
    <w:rsid w:val="00274FCD"/>
    <w:rsid w:val="00275376"/>
    <w:rsid w:val="00275D61"/>
    <w:rsid w:val="00276806"/>
    <w:rsid w:val="002769E8"/>
    <w:rsid w:val="00280141"/>
    <w:rsid w:val="002817CB"/>
    <w:rsid w:val="00281D26"/>
    <w:rsid w:val="00281F1B"/>
    <w:rsid w:val="00284D46"/>
    <w:rsid w:val="0028583D"/>
    <w:rsid w:val="00286B46"/>
    <w:rsid w:val="00286BAE"/>
    <w:rsid w:val="00287FEE"/>
    <w:rsid w:val="0029041A"/>
    <w:rsid w:val="00290424"/>
    <w:rsid w:val="00290D8A"/>
    <w:rsid w:val="00293706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D1E"/>
    <w:rsid w:val="002A7B86"/>
    <w:rsid w:val="002B14C9"/>
    <w:rsid w:val="002B1E2E"/>
    <w:rsid w:val="002B245E"/>
    <w:rsid w:val="002B29B0"/>
    <w:rsid w:val="002B3EA0"/>
    <w:rsid w:val="002B429C"/>
    <w:rsid w:val="002B436B"/>
    <w:rsid w:val="002B4448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83C"/>
    <w:rsid w:val="002D2887"/>
    <w:rsid w:val="002D28EB"/>
    <w:rsid w:val="002D2D11"/>
    <w:rsid w:val="002D2DFB"/>
    <w:rsid w:val="002D51E1"/>
    <w:rsid w:val="002D5D85"/>
    <w:rsid w:val="002D5E17"/>
    <w:rsid w:val="002D5FC3"/>
    <w:rsid w:val="002D697F"/>
    <w:rsid w:val="002D6DD8"/>
    <w:rsid w:val="002D6E33"/>
    <w:rsid w:val="002D728A"/>
    <w:rsid w:val="002D747F"/>
    <w:rsid w:val="002D7A04"/>
    <w:rsid w:val="002E0154"/>
    <w:rsid w:val="002E0403"/>
    <w:rsid w:val="002E09A5"/>
    <w:rsid w:val="002E0B8A"/>
    <w:rsid w:val="002E0D6F"/>
    <w:rsid w:val="002E2137"/>
    <w:rsid w:val="002E449F"/>
    <w:rsid w:val="002E453E"/>
    <w:rsid w:val="002E48DA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4087"/>
    <w:rsid w:val="00314B0A"/>
    <w:rsid w:val="00315830"/>
    <w:rsid w:val="00315FBD"/>
    <w:rsid w:val="00316C8D"/>
    <w:rsid w:val="003172B3"/>
    <w:rsid w:val="00320D6B"/>
    <w:rsid w:val="00323217"/>
    <w:rsid w:val="00324354"/>
    <w:rsid w:val="0032488E"/>
    <w:rsid w:val="00325B70"/>
    <w:rsid w:val="00332578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768"/>
    <w:rsid w:val="00342187"/>
    <w:rsid w:val="003445C7"/>
    <w:rsid w:val="00344612"/>
    <w:rsid w:val="00344CF8"/>
    <w:rsid w:val="00344DB2"/>
    <w:rsid w:val="00347BFA"/>
    <w:rsid w:val="00351C5F"/>
    <w:rsid w:val="003526FA"/>
    <w:rsid w:val="00352BF3"/>
    <w:rsid w:val="003534C1"/>
    <w:rsid w:val="00354076"/>
    <w:rsid w:val="00355B06"/>
    <w:rsid w:val="00355E8A"/>
    <w:rsid w:val="00356707"/>
    <w:rsid w:val="00356C2D"/>
    <w:rsid w:val="003574F0"/>
    <w:rsid w:val="003603F6"/>
    <w:rsid w:val="00362164"/>
    <w:rsid w:val="00362AED"/>
    <w:rsid w:val="00362B0A"/>
    <w:rsid w:val="0036324E"/>
    <w:rsid w:val="00364D9A"/>
    <w:rsid w:val="00365CB8"/>
    <w:rsid w:val="00366528"/>
    <w:rsid w:val="00366D10"/>
    <w:rsid w:val="00367E58"/>
    <w:rsid w:val="003706F1"/>
    <w:rsid w:val="00370FCC"/>
    <w:rsid w:val="00371698"/>
    <w:rsid w:val="00373467"/>
    <w:rsid w:val="00373970"/>
    <w:rsid w:val="003756F9"/>
    <w:rsid w:val="00380116"/>
    <w:rsid w:val="00381108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6040"/>
    <w:rsid w:val="0039758A"/>
    <w:rsid w:val="00397970"/>
    <w:rsid w:val="003A018D"/>
    <w:rsid w:val="003A0419"/>
    <w:rsid w:val="003A073C"/>
    <w:rsid w:val="003A1520"/>
    <w:rsid w:val="003A533E"/>
    <w:rsid w:val="003A6CC5"/>
    <w:rsid w:val="003A7742"/>
    <w:rsid w:val="003B1037"/>
    <w:rsid w:val="003B108C"/>
    <w:rsid w:val="003B151C"/>
    <w:rsid w:val="003B3DF3"/>
    <w:rsid w:val="003B4D9B"/>
    <w:rsid w:val="003B69BC"/>
    <w:rsid w:val="003B714E"/>
    <w:rsid w:val="003C0E23"/>
    <w:rsid w:val="003C10BF"/>
    <w:rsid w:val="003C36A6"/>
    <w:rsid w:val="003C4356"/>
    <w:rsid w:val="003C5906"/>
    <w:rsid w:val="003C6C3F"/>
    <w:rsid w:val="003C6FF8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D7ACD"/>
    <w:rsid w:val="003E0067"/>
    <w:rsid w:val="003E2CD9"/>
    <w:rsid w:val="003E3BDD"/>
    <w:rsid w:val="003E4416"/>
    <w:rsid w:val="003E5CBF"/>
    <w:rsid w:val="003E7689"/>
    <w:rsid w:val="003E7ED8"/>
    <w:rsid w:val="003E7F83"/>
    <w:rsid w:val="003F00A3"/>
    <w:rsid w:val="003F0CDB"/>
    <w:rsid w:val="003F0F0C"/>
    <w:rsid w:val="003F12E7"/>
    <w:rsid w:val="003F2B9A"/>
    <w:rsid w:val="003F3F06"/>
    <w:rsid w:val="003F3FE0"/>
    <w:rsid w:val="003F683A"/>
    <w:rsid w:val="003F6F09"/>
    <w:rsid w:val="003F7D5F"/>
    <w:rsid w:val="00400F5F"/>
    <w:rsid w:val="00402D20"/>
    <w:rsid w:val="00404B9F"/>
    <w:rsid w:val="00405631"/>
    <w:rsid w:val="004058AF"/>
    <w:rsid w:val="00405983"/>
    <w:rsid w:val="004067CF"/>
    <w:rsid w:val="00406F14"/>
    <w:rsid w:val="00412A72"/>
    <w:rsid w:val="00413887"/>
    <w:rsid w:val="00414F20"/>
    <w:rsid w:val="0041528A"/>
    <w:rsid w:val="004153E0"/>
    <w:rsid w:val="00416D88"/>
    <w:rsid w:val="00420691"/>
    <w:rsid w:val="00420E6D"/>
    <w:rsid w:val="0042291C"/>
    <w:rsid w:val="0042370D"/>
    <w:rsid w:val="00424F21"/>
    <w:rsid w:val="00425C8B"/>
    <w:rsid w:val="00426E83"/>
    <w:rsid w:val="004275C1"/>
    <w:rsid w:val="00427639"/>
    <w:rsid w:val="00427FAC"/>
    <w:rsid w:val="00430189"/>
    <w:rsid w:val="004308A0"/>
    <w:rsid w:val="00431827"/>
    <w:rsid w:val="00432253"/>
    <w:rsid w:val="0043457E"/>
    <w:rsid w:val="0043628F"/>
    <w:rsid w:val="00437D6B"/>
    <w:rsid w:val="0044111C"/>
    <w:rsid w:val="00441481"/>
    <w:rsid w:val="00443363"/>
    <w:rsid w:val="0044360F"/>
    <w:rsid w:val="00444020"/>
    <w:rsid w:val="00445C78"/>
    <w:rsid w:val="00446063"/>
    <w:rsid w:val="00446422"/>
    <w:rsid w:val="004473C2"/>
    <w:rsid w:val="0044769F"/>
    <w:rsid w:val="00450146"/>
    <w:rsid w:val="0045150D"/>
    <w:rsid w:val="00451876"/>
    <w:rsid w:val="00452AEF"/>
    <w:rsid w:val="00452EB8"/>
    <w:rsid w:val="00453844"/>
    <w:rsid w:val="0045387E"/>
    <w:rsid w:val="00456AA9"/>
    <w:rsid w:val="004571F8"/>
    <w:rsid w:val="00457304"/>
    <w:rsid w:val="00460202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518"/>
    <w:rsid w:val="00471808"/>
    <w:rsid w:val="00471E9D"/>
    <w:rsid w:val="00471FE1"/>
    <w:rsid w:val="00473521"/>
    <w:rsid w:val="00474657"/>
    <w:rsid w:val="00474A2D"/>
    <w:rsid w:val="00474E80"/>
    <w:rsid w:val="00475B39"/>
    <w:rsid w:val="00476958"/>
    <w:rsid w:val="0048015F"/>
    <w:rsid w:val="0048051F"/>
    <w:rsid w:val="004807A2"/>
    <w:rsid w:val="004834B3"/>
    <w:rsid w:val="004845A8"/>
    <w:rsid w:val="00484AB3"/>
    <w:rsid w:val="00485396"/>
    <w:rsid w:val="00485648"/>
    <w:rsid w:val="0048564E"/>
    <w:rsid w:val="00485B5D"/>
    <w:rsid w:val="00485E25"/>
    <w:rsid w:val="0048789C"/>
    <w:rsid w:val="0048799C"/>
    <w:rsid w:val="0049003B"/>
    <w:rsid w:val="004906E8"/>
    <w:rsid w:val="00491A22"/>
    <w:rsid w:val="00492ADF"/>
    <w:rsid w:val="0049372E"/>
    <w:rsid w:val="00493A2B"/>
    <w:rsid w:val="00494543"/>
    <w:rsid w:val="004960D3"/>
    <w:rsid w:val="0049663F"/>
    <w:rsid w:val="004972FB"/>
    <w:rsid w:val="004976C5"/>
    <w:rsid w:val="004A0DCA"/>
    <w:rsid w:val="004A231F"/>
    <w:rsid w:val="004A38ED"/>
    <w:rsid w:val="004A40B9"/>
    <w:rsid w:val="004A464C"/>
    <w:rsid w:val="004A573A"/>
    <w:rsid w:val="004A5CA6"/>
    <w:rsid w:val="004A7564"/>
    <w:rsid w:val="004B0143"/>
    <w:rsid w:val="004B1899"/>
    <w:rsid w:val="004B18DD"/>
    <w:rsid w:val="004B1C13"/>
    <w:rsid w:val="004B1DCA"/>
    <w:rsid w:val="004B2904"/>
    <w:rsid w:val="004B3A22"/>
    <w:rsid w:val="004B3AD0"/>
    <w:rsid w:val="004B4443"/>
    <w:rsid w:val="004B4620"/>
    <w:rsid w:val="004B6CBE"/>
    <w:rsid w:val="004C00D7"/>
    <w:rsid w:val="004C075E"/>
    <w:rsid w:val="004C085B"/>
    <w:rsid w:val="004C1433"/>
    <w:rsid w:val="004C18BB"/>
    <w:rsid w:val="004C263D"/>
    <w:rsid w:val="004C2C7B"/>
    <w:rsid w:val="004C2CE0"/>
    <w:rsid w:val="004C30F6"/>
    <w:rsid w:val="004C386E"/>
    <w:rsid w:val="004C3F71"/>
    <w:rsid w:val="004C4A51"/>
    <w:rsid w:val="004C50AE"/>
    <w:rsid w:val="004C531D"/>
    <w:rsid w:val="004C6C26"/>
    <w:rsid w:val="004C7345"/>
    <w:rsid w:val="004D18D0"/>
    <w:rsid w:val="004D29D7"/>
    <w:rsid w:val="004D3631"/>
    <w:rsid w:val="004D50F6"/>
    <w:rsid w:val="004D5ABF"/>
    <w:rsid w:val="004D7395"/>
    <w:rsid w:val="004D75B4"/>
    <w:rsid w:val="004D78E2"/>
    <w:rsid w:val="004E03B1"/>
    <w:rsid w:val="004E0BC6"/>
    <w:rsid w:val="004E16D3"/>
    <w:rsid w:val="004E1DF5"/>
    <w:rsid w:val="004E2B8C"/>
    <w:rsid w:val="004E4238"/>
    <w:rsid w:val="004E4E00"/>
    <w:rsid w:val="004E6DF5"/>
    <w:rsid w:val="004E6E70"/>
    <w:rsid w:val="004E72A5"/>
    <w:rsid w:val="004E7886"/>
    <w:rsid w:val="004E7E89"/>
    <w:rsid w:val="004F00CA"/>
    <w:rsid w:val="004F1853"/>
    <w:rsid w:val="004F4305"/>
    <w:rsid w:val="004F4465"/>
    <w:rsid w:val="004F49C4"/>
    <w:rsid w:val="004F5B61"/>
    <w:rsid w:val="004F605E"/>
    <w:rsid w:val="004F6AD5"/>
    <w:rsid w:val="00500AFE"/>
    <w:rsid w:val="00501CB0"/>
    <w:rsid w:val="00511880"/>
    <w:rsid w:val="00512060"/>
    <w:rsid w:val="00513CD8"/>
    <w:rsid w:val="0051514B"/>
    <w:rsid w:val="00515702"/>
    <w:rsid w:val="00515970"/>
    <w:rsid w:val="0051621B"/>
    <w:rsid w:val="00517EFD"/>
    <w:rsid w:val="00520343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0955"/>
    <w:rsid w:val="0054148B"/>
    <w:rsid w:val="005414B2"/>
    <w:rsid w:val="00543714"/>
    <w:rsid w:val="0054451B"/>
    <w:rsid w:val="00546D00"/>
    <w:rsid w:val="00547B68"/>
    <w:rsid w:val="00550780"/>
    <w:rsid w:val="0055134A"/>
    <w:rsid w:val="00552B02"/>
    <w:rsid w:val="00552B55"/>
    <w:rsid w:val="0055303E"/>
    <w:rsid w:val="005530E1"/>
    <w:rsid w:val="005537F0"/>
    <w:rsid w:val="00554C37"/>
    <w:rsid w:val="00554CE6"/>
    <w:rsid w:val="00554F10"/>
    <w:rsid w:val="0055568C"/>
    <w:rsid w:val="00557435"/>
    <w:rsid w:val="00557706"/>
    <w:rsid w:val="005614FD"/>
    <w:rsid w:val="00564674"/>
    <w:rsid w:val="005648F4"/>
    <w:rsid w:val="00565B8F"/>
    <w:rsid w:val="00567AC9"/>
    <w:rsid w:val="00567D30"/>
    <w:rsid w:val="0057058C"/>
    <w:rsid w:val="005709D3"/>
    <w:rsid w:val="00571F63"/>
    <w:rsid w:val="0057232C"/>
    <w:rsid w:val="00572997"/>
    <w:rsid w:val="00574869"/>
    <w:rsid w:val="00576540"/>
    <w:rsid w:val="00576CED"/>
    <w:rsid w:val="00577172"/>
    <w:rsid w:val="0057757E"/>
    <w:rsid w:val="0058054D"/>
    <w:rsid w:val="00580781"/>
    <w:rsid w:val="005809BF"/>
    <w:rsid w:val="00580FAC"/>
    <w:rsid w:val="0058125C"/>
    <w:rsid w:val="00581310"/>
    <w:rsid w:val="005816C0"/>
    <w:rsid w:val="005823FC"/>
    <w:rsid w:val="00582425"/>
    <w:rsid w:val="00582DD0"/>
    <w:rsid w:val="0058307D"/>
    <w:rsid w:val="0058399E"/>
    <w:rsid w:val="00584964"/>
    <w:rsid w:val="00584B0E"/>
    <w:rsid w:val="00584D6F"/>
    <w:rsid w:val="00586148"/>
    <w:rsid w:val="00586A83"/>
    <w:rsid w:val="00586F61"/>
    <w:rsid w:val="005902ED"/>
    <w:rsid w:val="0059113A"/>
    <w:rsid w:val="005917BE"/>
    <w:rsid w:val="00591DB3"/>
    <w:rsid w:val="00592652"/>
    <w:rsid w:val="00593F75"/>
    <w:rsid w:val="005941DC"/>
    <w:rsid w:val="005949DF"/>
    <w:rsid w:val="00594C32"/>
    <w:rsid w:val="00595B16"/>
    <w:rsid w:val="00597056"/>
    <w:rsid w:val="005A1788"/>
    <w:rsid w:val="005A1CC7"/>
    <w:rsid w:val="005A3364"/>
    <w:rsid w:val="005A35CF"/>
    <w:rsid w:val="005A3609"/>
    <w:rsid w:val="005A425E"/>
    <w:rsid w:val="005B2186"/>
    <w:rsid w:val="005B385D"/>
    <w:rsid w:val="005B57A7"/>
    <w:rsid w:val="005B5AB9"/>
    <w:rsid w:val="005B60C2"/>
    <w:rsid w:val="005B79B7"/>
    <w:rsid w:val="005C0FF5"/>
    <w:rsid w:val="005C2857"/>
    <w:rsid w:val="005C3C2F"/>
    <w:rsid w:val="005C4D83"/>
    <w:rsid w:val="005C4F6E"/>
    <w:rsid w:val="005C5344"/>
    <w:rsid w:val="005C58CA"/>
    <w:rsid w:val="005C6694"/>
    <w:rsid w:val="005D0542"/>
    <w:rsid w:val="005D0637"/>
    <w:rsid w:val="005D06A1"/>
    <w:rsid w:val="005D2AEC"/>
    <w:rsid w:val="005D39B0"/>
    <w:rsid w:val="005D3F01"/>
    <w:rsid w:val="005D3FF2"/>
    <w:rsid w:val="005D461F"/>
    <w:rsid w:val="005D4B75"/>
    <w:rsid w:val="005D64D4"/>
    <w:rsid w:val="005D7CF2"/>
    <w:rsid w:val="005E0136"/>
    <w:rsid w:val="005E019B"/>
    <w:rsid w:val="005E04F8"/>
    <w:rsid w:val="005E05B5"/>
    <w:rsid w:val="005E0BC2"/>
    <w:rsid w:val="005E119E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09A5"/>
    <w:rsid w:val="00601E40"/>
    <w:rsid w:val="006024CC"/>
    <w:rsid w:val="006030F2"/>
    <w:rsid w:val="00604F71"/>
    <w:rsid w:val="00605CAC"/>
    <w:rsid w:val="006061FE"/>
    <w:rsid w:val="00606491"/>
    <w:rsid w:val="00607D97"/>
    <w:rsid w:val="00607EF1"/>
    <w:rsid w:val="0061198A"/>
    <w:rsid w:val="006125D7"/>
    <w:rsid w:val="006134B8"/>
    <w:rsid w:val="00613762"/>
    <w:rsid w:val="006173DE"/>
    <w:rsid w:val="00620A15"/>
    <w:rsid w:val="00621190"/>
    <w:rsid w:val="0062408A"/>
    <w:rsid w:val="006240C8"/>
    <w:rsid w:val="00624262"/>
    <w:rsid w:val="00625F7A"/>
    <w:rsid w:val="00626521"/>
    <w:rsid w:val="00626B86"/>
    <w:rsid w:val="006271C5"/>
    <w:rsid w:val="00627855"/>
    <w:rsid w:val="00630129"/>
    <w:rsid w:val="0063059F"/>
    <w:rsid w:val="00630901"/>
    <w:rsid w:val="006311F4"/>
    <w:rsid w:val="00633725"/>
    <w:rsid w:val="006338A8"/>
    <w:rsid w:val="00636F91"/>
    <w:rsid w:val="00637CDD"/>
    <w:rsid w:val="0064055C"/>
    <w:rsid w:val="00640F84"/>
    <w:rsid w:val="00641CB7"/>
    <w:rsid w:val="00641D82"/>
    <w:rsid w:val="00641F65"/>
    <w:rsid w:val="00642C55"/>
    <w:rsid w:val="006432D7"/>
    <w:rsid w:val="006442AE"/>
    <w:rsid w:val="00644B0B"/>
    <w:rsid w:val="00645D84"/>
    <w:rsid w:val="0065032B"/>
    <w:rsid w:val="00650CE3"/>
    <w:rsid w:val="0065129D"/>
    <w:rsid w:val="006519C0"/>
    <w:rsid w:val="00652C5D"/>
    <w:rsid w:val="006543C4"/>
    <w:rsid w:val="00656D7A"/>
    <w:rsid w:val="006603C9"/>
    <w:rsid w:val="00660F77"/>
    <w:rsid w:val="00661887"/>
    <w:rsid w:val="00662097"/>
    <w:rsid w:val="006620A1"/>
    <w:rsid w:val="006631D0"/>
    <w:rsid w:val="00663CE4"/>
    <w:rsid w:val="006659BF"/>
    <w:rsid w:val="00665D20"/>
    <w:rsid w:val="00665DD9"/>
    <w:rsid w:val="00666842"/>
    <w:rsid w:val="00666AA3"/>
    <w:rsid w:val="00667AA5"/>
    <w:rsid w:val="006700B7"/>
    <w:rsid w:val="00670CD5"/>
    <w:rsid w:val="00672557"/>
    <w:rsid w:val="00673B67"/>
    <w:rsid w:val="00677253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3425"/>
    <w:rsid w:val="006962B4"/>
    <w:rsid w:val="006963DF"/>
    <w:rsid w:val="00697055"/>
    <w:rsid w:val="006A0930"/>
    <w:rsid w:val="006A0D3A"/>
    <w:rsid w:val="006A18B5"/>
    <w:rsid w:val="006A2813"/>
    <w:rsid w:val="006A4A2C"/>
    <w:rsid w:val="006A6219"/>
    <w:rsid w:val="006A670C"/>
    <w:rsid w:val="006A7559"/>
    <w:rsid w:val="006B01AA"/>
    <w:rsid w:val="006B0291"/>
    <w:rsid w:val="006B0880"/>
    <w:rsid w:val="006B14A7"/>
    <w:rsid w:val="006B24F2"/>
    <w:rsid w:val="006B555F"/>
    <w:rsid w:val="006B55D2"/>
    <w:rsid w:val="006B706E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0BC0"/>
    <w:rsid w:val="006D1C26"/>
    <w:rsid w:val="006D24D5"/>
    <w:rsid w:val="006D3A79"/>
    <w:rsid w:val="006D3F6F"/>
    <w:rsid w:val="006D48FC"/>
    <w:rsid w:val="006D4B86"/>
    <w:rsid w:val="006D4C32"/>
    <w:rsid w:val="006D7727"/>
    <w:rsid w:val="006D7B6A"/>
    <w:rsid w:val="006E17E2"/>
    <w:rsid w:val="006E2D18"/>
    <w:rsid w:val="006E3441"/>
    <w:rsid w:val="006E5E42"/>
    <w:rsid w:val="006E5E73"/>
    <w:rsid w:val="006E608A"/>
    <w:rsid w:val="006E615F"/>
    <w:rsid w:val="006E6210"/>
    <w:rsid w:val="006E6D1A"/>
    <w:rsid w:val="006E7469"/>
    <w:rsid w:val="006F0217"/>
    <w:rsid w:val="006F0BDB"/>
    <w:rsid w:val="006F441E"/>
    <w:rsid w:val="006F5F78"/>
    <w:rsid w:val="006F7F9C"/>
    <w:rsid w:val="007007BF"/>
    <w:rsid w:val="0070085B"/>
    <w:rsid w:val="00701ED1"/>
    <w:rsid w:val="00703061"/>
    <w:rsid w:val="00703573"/>
    <w:rsid w:val="0070391F"/>
    <w:rsid w:val="00707BE9"/>
    <w:rsid w:val="00707EE1"/>
    <w:rsid w:val="0071062F"/>
    <w:rsid w:val="00710FAF"/>
    <w:rsid w:val="00712F8F"/>
    <w:rsid w:val="0071315E"/>
    <w:rsid w:val="00713F0A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351F"/>
    <w:rsid w:val="0072352E"/>
    <w:rsid w:val="00723908"/>
    <w:rsid w:val="00723A56"/>
    <w:rsid w:val="00723FB2"/>
    <w:rsid w:val="00727693"/>
    <w:rsid w:val="0073099E"/>
    <w:rsid w:val="00731724"/>
    <w:rsid w:val="00732558"/>
    <w:rsid w:val="0073706B"/>
    <w:rsid w:val="00737542"/>
    <w:rsid w:val="007378FA"/>
    <w:rsid w:val="00740618"/>
    <w:rsid w:val="00741636"/>
    <w:rsid w:val="00741A40"/>
    <w:rsid w:val="00742EBC"/>
    <w:rsid w:val="007441B9"/>
    <w:rsid w:val="00744938"/>
    <w:rsid w:val="00744A27"/>
    <w:rsid w:val="00744D5D"/>
    <w:rsid w:val="00745DBB"/>
    <w:rsid w:val="00750205"/>
    <w:rsid w:val="00750A19"/>
    <w:rsid w:val="00750B76"/>
    <w:rsid w:val="00751504"/>
    <w:rsid w:val="007535A1"/>
    <w:rsid w:val="00753BA7"/>
    <w:rsid w:val="007545DA"/>
    <w:rsid w:val="00754D1B"/>
    <w:rsid w:val="00754DFC"/>
    <w:rsid w:val="0075650D"/>
    <w:rsid w:val="00757516"/>
    <w:rsid w:val="00757D80"/>
    <w:rsid w:val="00757FF8"/>
    <w:rsid w:val="007616E8"/>
    <w:rsid w:val="00761924"/>
    <w:rsid w:val="0076204C"/>
    <w:rsid w:val="007624CE"/>
    <w:rsid w:val="00762C0F"/>
    <w:rsid w:val="00762FF3"/>
    <w:rsid w:val="0076325A"/>
    <w:rsid w:val="007640C8"/>
    <w:rsid w:val="00764439"/>
    <w:rsid w:val="0076527A"/>
    <w:rsid w:val="00766EC5"/>
    <w:rsid w:val="007705D1"/>
    <w:rsid w:val="00770970"/>
    <w:rsid w:val="00772684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41A"/>
    <w:rsid w:val="00791DC7"/>
    <w:rsid w:val="00791FE0"/>
    <w:rsid w:val="007934CA"/>
    <w:rsid w:val="007937C9"/>
    <w:rsid w:val="00793D85"/>
    <w:rsid w:val="00793EF1"/>
    <w:rsid w:val="00795724"/>
    <w:rsid w:val="00795A88"/>
    <w:rsid w:val="00795DA6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AE9"/>
    <w:rsid w:val="007A698C"/>
    <w:rsid w:val="007A6B59"/>
    <w:rsid w:val="007A6EA8"/>
    <w:rsid w:val="007A715B"/>
    <w:rsid w:val="007B04DC"/>
    <w:rsid w:val="007B1612"/>
    <w:rsid w:val="007B1C2C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659"/>
    <w:rsid w:val="007C193B"/>
    <w:rsid w:val="007C2E2F"/>
    <w:rsid w:val="007C4CCB"/>
    <w:rsid w:val="007C79C8"/>
    <w:rsid w:val="007C7E43"/>
    <w:rsid w:val="007D1690"/>
    <w:rsid w:val="007D562E"/>
    <w:rsid w:val="007D7B96"/>
    <w:rsid w:val="007E0036"/>
    <w:rsid w:val="007E0195"/>
    <w:rsid w:val="007E22CA"/>
    <w:rsid w:val="007E25D9"/>
    <w:rsid w:val="007E2BEF"/>
    <w:rsid w:val="007E6029"/>
    <w:rsid w:val="007E7F3E"/>
    <w:rsid w:val="007F0350"/>
    <w:rsid w:val="007F05D8"/>
    <w:rsid w:val="007F20C3"/>
    <w:rsid w:val="007F3573"/>
    <w:rsid w:val="007F490D"/>
    <w:rsid w:val="007F4E26"/>
    <w:rsid w:val="00802686"/>
    <w:rsid w:val="008049F3"/>
    <w:rsid w:val="00804E6B"/>
    <w:rsid w:val="00805457"/>
    <w:rsid w:val="00805F76"/>
    <w:rsid w:val="0080665F"/>
    <w:rsid w:val="008069E1"/>
    <w:rsid w:val="00806E7C"/>
    <w:rsid w:val="00813526"/>
    <w:rsid w:val="00813C89"/>
    <w:rsid w:val="00814403"/>
    <w:rsid w:val="008152D6"/>
    <w:rsid w:val="008220D3"/>
    <w:rsid w:val="00822145"/>
    <w:rsid w:val="00822BC1"/>
    <w:rsid w:val="00824D09"/>
    <w:rsid w:val="008260D5"/>
    <w:rsid w:val="00826681"/>
    <w:rsid w:val="0082696F"/>
    <w:rsid w:val="00827624"/>
    <w:rsid w:val="00830723"/>
    <w:rsid w:val="00830E80"/>
    <w:rsid w:val="0083121A"/>
    <w:rsid w:val="008349DC"/>
    <w:rsid w:val="00835E5F"/>
    <w:rsid w:val="00837A60"/>
    <w:rsid w:val="00837C78"/>
    <w:rsid w:val="00841E91"/>
    <w:rsid w:val="008439C8"/>
    <w:rsid w:val="00844606"/>
    <w:rsid w:val="008465A9"/>
    <w:rsid w:val="00846DF5"/>
    <w:rsid w:val="00850E1D"/>
    <w:rsid w:val="00850FEB"/>
    <w:rsid w:val="00853048"/>
    <w:rsid w:val="0085364E"/>
    <w:rsid w:val="00853A04"/>
    <w:rsid w:val="00853B66"/>
    <w:rsid w:val="00854777"/>
    <w:rsid w:val="008547CB"/>
    <w:rsid w:val="008549C2"/>
    <w:rsid w:val="00855EEE"/>
    <w:rsid w:val="008569F2"/>
    <w:rsid w:val="0085778F"/>
    <w:rsid w:val="00860204"/>
    <w:rsid w:val="00860CB9"/>
    <w:rsid w:val="00860D6A"/>
    <w:rsid w:val="00861830"/>
    <w:rsid w:val="00862B9F"/>
    <w:rsid w:val="0086342C"/>
    <w:rsid w:val="0086447F"/>
    <w:rsid w:val="00864876"/>
    <w:rsid w:val="00864AE3"/>
    <w:rsid w:val="00865C57"/>
    <w:rsid w:val="00867412"/>
    <w:rsid w:val="00871116"/>
    <w:rsid w:val="00871681"/>
    <w:rsid w:val="008732FD"/>
    <w:rsid w:val="00873692"/>
    <w:rsid w:val="008742DB"/>
    <w:rsid w:val="008761F6"/>
    <w:rsid w:val="0087763C"/>
    <w:rsid w:val="0087770B"/>
    <w:rsid w:val="008804CC"/>
    <w:rsid w:val="00881E01"/>
    <w:rsid w:val="008858F7"/>
    <w:rsid w:val="0088597F"/>
    <w:rsid w:val="00885B3E"/>
    <w:rsid w:val="008866B8"/>
    <w:rsid w:val="00887009"/>
    <w:rsid w:val="00887A65"/>
    <w:rsid w:val="008906A9"/>
    <w:rsid w:val="00891160"/>
    <w:rsid w:val="00891581"/>
    <w:rsid w:val="008919B3"/>
    <w:rsid w:val="00892572"/>
    <w:rsid w:val="00892AE7"/>
    <w:rsid w:val="008952BE"/>
    <w:rsid w:val="008955E7"/>
    <w:rsid w:val="008958BF"/>
    <w:rsid w:val="00895A87"/>
    <w:rsid w:val="00895B3C"/>
    <w:rsid w:val="00897CB3"/>
    <w:rsid w:val="008A2819"/>
    <w:rsid w:val="008A3252"/>
    <w:rsid w:val="008A3F93"/>
    <w:rsid w:val="008A68C0"/>
    <w:rsid w:val="008A7CBF"/>
    <w:rsid w:val="008B0529"/>
    <w:rsid w:val="008B15A8"/>
    <w:rsid w:val="008B28BA"/>
    <w:rsid w:val="008B2DF0"/>
    <w:rsid w:val="008B4BAA"/>
    <w:rsid w:val="008B5807"/>
    <w:rsid w:val="008B65EF"/>
    <w:rsid w:val="008B6ADD"/>
    <w:rsid w:val="008C149B"/>
    <w:rsid w:val="008C1B6F"/>
    <w:rsid w:val="008C1E61"/>
    <w:rsid w:val="008C2B4C"/>
    <w:rsid w:val="008C43F3"/>
    <w:rsid w:val="008C46BC"/>
    <w:rsid w:val="008C5A50"/>
    <w:rsid w:val="008C5E0A"/>
    <w:rsid w:val="008C6975"/>
    <w:rsid w:val="008C70A6"/>
    <w:rsid w:val="008C756F"/>
    <w:rsid w:val="008C7850"/>
    <w:rsid w:val="008C78D9"/>
    <w:rsid w:val="008D0946"/>
    <w:rsid w:val="008D0997"/>
    <w:rsid w:val="008D1242"/>
    <w:rsid w:val="008D1CB7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5D98"/>
    <w:rsid w:val="008E6092"/>
    <w:rsid w:val="008E7990"/>
    <w:rsid w:val="008F01B5"/>
    <w:rsid w:val="008F067C"/>
    <w:rsid w:val="008F0680"/>
    <w:rsid w:val="008F13AF"/>
    <w:rsid w:val="008F26F5"/>
    <w:rsid w:val="008F3043"/>
    <w:rsid w:val="008F39A7"/>
    <w:rsid w:val="008F403F"/>
    <w:rsid w:val="008F4D5E"/>
    <w:rsid w:val="008F4EC1"/>
    <w:rsid w:val="008F4FE7"/>
    <w:rsid w:val="008F501A"/>
    <w:rsid w:val="008F5277"/>
    <w:rsid w:val="008F668E"/>
    <w:rsid w:val="008F6DC6"/>
    <w:rsid w:val="008F72F7"/>
    <w:rsid w:val="008F73C0"/>
    <w:rsid w:val="008F74E9"/>
    <w:rsid w:val="009004C7"/>
    <w:rsid w:val="009004DB"/>
    <w:rsid w:val="00900D85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6259"/>
    <w:rsid w:val="009163CE"/>
    <w:rsid w:val="00920701"/>
    <w:rsid w:val="0092071D"/>
    <w:rsid w:val="00920B1E"/>
    <w:rsid w:val="00921492"/>
    <w:rsid w:val="00923254"/>
    <w:rsid w:val="00923B27"/>
    <w:rsid w:val="00923B34"/>
    <w:rsid w:val="00924A0D"/>
    <w:rsid w:val="00924E76"/>
    <w:rsid w:val="009252F2"/>
    <w:rsid w:val="009264A9"/>
    <w:rsid w:val="00930044"/>
    <w:rsid w:val="0093068C"/>
    <w:rsid w:val="00931187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508A"/>
    <w:rsid w:val="00945A21"/>
    <w:rsid w:val="00945BED"/>
    <w:rsid w:val="00945F14"/>
    <w:rsid w:val="0094665C"/>
    <w:rsid w:val="00947EC3"/>
    <w:rsid w:val="00950A7E"/>
    <w:rsid w:val="00951C47"/>
    <w:rsid w:val="00952055"/>
    <w:rsid w:val="009531D0"/>
    <w:rsid w:val="00954BA3"/>
    <w:rsid w:val="0095564B"/>
    <w:rsid w:val="00956174"/>
    <w:rsid w:val="0095724C"/>
    <w:rsid w:val="009600F3"/>
    <w:rsid w:val="009610D3"/>
    <w:rsid w:val="009624C6"/>
    <w:rsid w:val="0096276B"/>
    <w:rsid w:val="009633F9"/>
    <w:rsid w:val="0096374C"/>
    <w:rsid w:val="009649A0"/>
    <w:rsid w:val="00965D7A"/>
    <w:rsid w:val="00966939"/>
    <w:rsid w:val="00967484"/>
    <w:rsid w:val="0097098C"/>
    <w:rsid w:val="00970D09"/>
    <w:rsid w:val="00970EF6"/>
    <w:rsid w:val="00974236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6E43"/>
    <w:rsid w:val="0098700C"/>
    <w:rsid w:val="00987550"/>
    <w:rsid w:val="0098794F"/>
    <w:rsid w:val="00990906"/>
    <w:rsid w:val="00993463"/>
    <w:rsid w:val="0099351A"/>
    <w:rsid w:val="00993B34"/>
    <w:rsid w:val="00994618"/>
    <w:rsid w:val="0099739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B2A00"/>
    <w:rsid w:val="009B4273"/>
    <w:rsid w:val="009B4383"/>
    <w:rsid w:val="009B6466"/>
    <w:rsid w:val="009B6EA2"/>
    <w:rsid w:val="009B6EF1"/>
    <w:rsid w:val="009B7199"/>
    <w:rsid w:val="009C15F7"/>
    <w:rsid w:val="009C21FF"/>
    <w:rsid w:val="009C4124"/>
    <w:rsid w:val="009C67AE"/>
    <w:rsid w:val="009C6860"/>
    <w:rsid w:val="009D0D2A"/>
    <w:rsid w:val="009D203D"/>
    <w:rsid w:val="009D2044"/>
    <w:rsid w:val="009D22BA"/>
    <w:rsid w:val="009D2A92"/>
    <w:rsid w:val="009D3A10"/>
    <w:rsid w:val="009D43B5"/>
    <w:rsid w:val="009D4678"/>
    <w:rsid w:val="009D4BFD"/>
    <w:rsid w:val="009D60AE"/>
    <w:rsid w:val="009D69C0"/>
    <w:rsid w:val="009E027E"/>
    <w:rsid w:val="009E1586"/>
    <w:rsid w:val="009E4828"/>
    <w:rsid w:val="009E4D58"/>
    <w:rsid w:val="009E5204"/>
    <w:rsid w:val="009E6934"/>
    <w:rsid w:val="009E70A6"/>
    <w:rsid w:val="009F0912"/>
    <w:rsid w:val="009F14B4"/>
    <w:rsid w:val="009F3052"/>
    <w:rsid w:val="009F45C3"/>
    <w:rsid w:val="009F49E4"/>
    <w:rsid w:val="009F5455"/>
    <w:rsid w:val="009F6351"/>
    <w:rsid w:val="009F7457"/>
    <w:rsid w:val="009F7576"/>
    <w:rsid w:val="009F77DF"/>
    <w:rsid w:val="00A0052E"/>
    <w:rsid w:val="00A0174A"/>
    <w:rsid w:val="00A02E48"/>
    <w:rsid w:val="00A036C7"/>
    <w:rsid w:val="00A03EA1"/>
    <w:rsid w:val="00A04805"/>
    <w:rsid w:val="00A04A9F"/>
    <w:rsid w:val="00A04D8B"/>
    <w:rsid w:val="00A058AC"/>
    <w:rsid w:val="00A05C02"/>
    <w:rsid w:val="00A06151"/>
    <w:rsid w:val="00A06835"/>
    <w:rsid w:val="00A06E05"/>
    <w:rsid w:val="00A07D41"/>
    <w:rsid w:val="00A10746"/>
    <w:rsid w:val="00A10E03"/>
    <w:rsid w:val="00A12D81"/>
    <w:rsid w:val="00A12E3F"/>
    <w:rsid w:val="00A13211"/>
    <w:rsid w:val="00A13D72"/>
    <w:rsid w:val="00A149F9"/>
    <w:rsid w:val="00A16A08"/>
    <w:rsid w:val="00A1737C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9E0"/>
    <w:rsid w:val="00A33DE6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5600"/>
    <w:rsid w:val="00A45A18"/>
    <w:rsid w:val="00A46028"/>
    <w:rsid w:val="00A5268B"/>
    <w:rsid w:val="00A529CE"/>
    <w:rsid w:val="00A52CB6"/>
    <w:rsid w:val="00A536F6"/>
    <w:rsid w:val="00A54A7B"/>
    <w:rsid w:val="00A5526D"/>
    <w:rsid w:val="00A55B4C"/>
    <w:rsid w:val="00A55C91"/>
    <w:rsid w:val="00A57768"/>
    <w:rsid w:val="00A61CE4"/>
    <w:rsid w:val="00A6275D"/>
    <w:rsid w:val="00A629AF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0B47"/>
    <w:rsid w:val="00A717CA"/>
    <w:rsid w:val="00A72C44"/>
    <w:rsid w:val="00A74BA1"/>
    <w:rsid w:val="00A779D5"/>
    <w:rsid w:val="00A800B2"/>
    <w:rsid w:val="00A81CA2"/>
    <w:rsid w:val="00A82A2A"/>
    <w:rsid w:val="00A84967"/>
    <w:rsid w:val="00A850AF"/>
    <w:rsid w:val="00A85B6D"/>
    <w:rsid w:val="00A86772"/>
    <w:rsid w:val="00A9079A"/>
    <w:rsid w:val="00A91407"/>
    <w:rsid w:val="00A9175F"/>
    <w:rsid w:val="00A91A45"/>
    <w:rsid w:val="00A91AA2"/>
    <w:rsid w:val="00A93627"/>
    <w:rsid w:val="00A93692"/>
    <w:rsid w:val="00A944E1"/>
    <w:rsid w:val="00A94EAA"/>
    <w:rsid w:val="00A951FF"/>
    <w:rsid w:val="00A95A4A"/>
    <w:rsid w:val="00AA02E1"/>
    <w:rsid w:val="00AA0B60"/>
    <w:rsid w:val="00AA10C7"/>
    <w:rsid w:val="00AA1664"/>
    <w:rsid w:val="00AA3599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EDA"/>
    <w:rsid w:val="00AB6E8E"/>
    <w:rsid w:val="00AC08B5"/>
    <w:rsid w:val="00AC0B3F"/>
    <w:rsid w:val="00AC2DEC"/>
    <w:rsid w:val="00AC3A8C"/>
    <w:rsid w:val="00AC4454"/>
    <w:rsid w:val="00AC4ACD"/>
    <w:rsid w:val="00AC56F9"/>
    <w:rsid w:val="00AC5F3B"/>
    <w:rsid w:val="00AC66E6"/>
    <w:rsid w:val="00AD157A"/>
    <w:rsid w:val="00AD19F6"/>
    <w:rsid w:val="00AD210A"/>
    <w:rsid w:val="00AD25CE"/>
    <w:rsid w:val="00AD3CAC"/>
    <w:rsid w:val="00AD3FD4"/>
    <w:rsid w:val="00AD4A4A"/>
    <w:rsid w:val="00AD570E"/>
    <w:rsid w:val="00AD578D"/>
    <w:rsid w:val="00AD7466"/>
    <w:rsid w:val="00AE04AF"/>
    <w:rsid w:val="00AE08B2"/>
    <w:rsid w:val="00AE0FAB"/>
    <w:rsid w:val="00AE1126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F0DC6"/>
    <w:rsid w:val="00AF314F"/>
    <w:rsid w:val="00AF5F03"/>
    <w:rsid w:val="00AF7459"/>
    <w:rsid w:val="00AF7C2D"/>
    <w:rsid w:val="00B0007F"/>
    <w:rsid w:val="00B011A6"/>
    <w:rsid w:val="00B03141"/>
    <w:rsid w:val="00B05068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4E93"/>
    <w:rsid w:val="00B157A5"/>
    <w:rsid w:val="00B15994"/>
    <w:rsid w:val="00B159FF"/>
    <w:rsid w:val="00B1788F"/>
    <w:rsid w:val="00B22186"/>
    <w:rsid w:val="00B2407B"/>
    <w:rsid w:val="00B240F1"/>
    <w:rsid w:val="00B24D91"/>
    <w:rsid w:val="00B264E7"/>
    <w:rsid w:val="00B30C5E"/>
    <w:rsid w:val="00B3149D"/>
    <w:rsid w:val="00B314F7"/>
    <w:rsid w:val="00B31909"/>
    <w:rsid w:val="00B3304A"/>
    <w:rsid w:val="00B33511"/>
    <w:rsid w:val="00B34749"/>
    <w:rsid w:val="00B34820"/>
    <w:rsid w:val="00B34E5B"/>
    <w:rsid w:val="00B3579A"/>
    <w:rsid w:val="00B40B11"/>
    <w:rsid w:val="00B40C5C"/>
    <w:rsid w:val="00B41BB6"/>
    <w:rsid w:val="00B41EE4"/>
    <w:rsid w:val="00B42922"/>
    <w:rsid w:val="00B442E2"/>
    <w:rsid w:val="00B454C3"/>
    <w:rsid w:val="00B45762"/>
    <w:rsid w:val="00B45BC8"/>
    <w:rsid w:val="00B466FB"/>
    <w:rsid w:val="00B46784"/>
    <w:rsid w:val="00B467D4"/>
    <w:rsid w:val="00B469D2"/>
    <w:rsid w:val="00B47B10"/>
    <w:rsid w:val="00B47DAC"/>
    <w:rsid w:val="00B524DE"/>
    <w:rsid w:val="00B5287A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62A3"/>
    <w:rsid w:val="00B663A3"/>
    <w:rsid w:val="00B66533"/>
    <w:rsid w:val="00B66AC4"/>
    <w:rsid w:val="00B6736C"/>
    <w:rsid w:val="00B67DFE"/>
    <w:rsid w:val="00B70ADB"/>
    <w:rsid w:val="00B70BE8"/>
    <w:rsid w:val="00B71B16"/>
    <w:rsid w:val="00B747AA"/>
    <w:rsid w:val="00B76790"/>
    <w:rsid w:val="00B77630"/>
    <w:rsid w:val="00B8111B"/>
    <w:rsid w:val="00B8149B"/>
    <w:rsid w:val="00B81E08"/>
    <w:rsid w:val="00B829A0"/>
    <w:rsid w:val="00B836C9"/>
    <w:rsid w:val="00B84216"/>
    <w:rsid w:val="00B84C78"/>
    <w:rsid w:val="00B852F2"/>
    <w:rsid w:val="00B90F9B"/>
    <w:rsid w:val="00B9112F"/>
    <w:rsid w:val="00B918F3"/>
    <w:rsid w:val="00B91D58"/>
    <w:rsid w:val="00B93475"/>
    <w:rsid w:val="00B9379E"/>
    <w:rsid w:val="00B93C2B"/>
    <w:rsid w:val="00B93D34"/>
    <w:rsid w:val="00B94B99"/>
    <w:rsid w:val="00B956FC"/>
    <w:rsid w:val="00B95E65"/>
    <w:rsid w:val="00B9609D"/>
    <w:rsid w:val="00B96547"/>
    <w:rsid w:val="00B97564"/>
    <w:rsid w:val="00B97A1F"/>
    <w:rsid w:val="00BA05DE"/>
    <w:rsid w:val="00BA0910"/>
    <w:rsid w:val="00BA2B40"/>
    <w:rsid w:val="00BA2EB5"/>
    <w:rsid w:val="00BA41ED"/>
    <w:rsid w:val="00BA5606"/>
    <w:rsid w:val="00BA5BB6"/>
    <w:rsid w:val="00BA5C07"/>
    <w:rsid w:val="00BA708D"/>
    <w:rsid w:val="00BA780C"/>
    <w:rsid w:val="00BA7B5F"/>
    <w:rsid w:val="00BB0BBD"/>
    <w:rsid w:val="00BB1FCD"/>
    <w:rsid w:val="00BB300E"/>
    <w:rsid w:val="00BB3395"/>
    <w:rsid w:val="00BB3DDD"/>
    <w:rsid w:val="00BB579A"/>
    <w:rsid w:val="00BB57E1"/>
    <w:rsid w:val="00BB70B2"/>
    <w:rsid w:val="00BC1A44"/>
    <w:rsid w:val="00BC3818"/>
    <w:rsid w:val="00BC5202"/>
    <w:rsid w:val="00BC64E0"/>
    <w:rsid w:val="00BC6632"/>
    <w:rsid w:val="00BC6AE8"/>
    <w:rsid w:val="00BC73F9"/>
    <w:rsid w:val="00BD06DB"/>
    <w:rsid w:val="00BD1976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8DC"/>
    <w:rsid w:val="00BE6EE2"/>
    <w:rsid w:val="00BE7EB4"/>
    <w:rsid w:val="00BF03AB"/>
    <w:rsid w:val="00BF10D1"/>
    <w:rsid w:val="00BF1A62"/>
    <w:rsid w:val="00BF1B41"/>
    <w:rsid w:val="00BF1C66"/>
    <w:rsid w:val="00BF20A3"/>
    <w:rsid w:val="00BF227A"/>
    <w:rsid w:val="00BF32BA"/>
    <w:rsid w:val="00BF351B"/>
    <w:rsid w:val="00BF3E78"/>
    <w:rsid w:val="00BF4A9A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3F86"/>
    <w:rsid w:val="00C061DD"/>
    <w:rsid w:val="00C10A38"/>
    <w:rsid w:val="00C10D45"/>
    <w:rsid w:val="00C12883"/>
    <w:rsid w:val="00C128BE"/>
    <w:rsid w:val="00C13396"/>
    <w:rsid w:val="00C13999"/>
    <w:rsid w:val="00C1579C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25B7"/>
    <w:rsid w:val="00C233AB"/>
    <w:rsid w:val="00C24049"/>
    <w:rsid w:val="00C25113"/>
    <w:rsid w:val="00C25792"/>
    <w:rsid w:val="00C27490"/>
    <w:rsid w:val="00C302E5"/>
    <w:rsid w:val="00C3063F"/>
    <w:rsid w:val="00C34749"/>
    <w:rsid w:val="00C375D7"/>
    <w:rsid w:val="00C41629"/>
    <w:rsid w:val="00C41773"/>
    <w:rsid w:val="00C44E4F"/>
    <w:rsid w:val="00C45053"/>
    <w:rsid w:val="00C45FB0"/>
    <w:rsid w:val="00C46110"/>
    <w:rsid w:val="00C46664"/>
    <w:rsid w:val="00C46DC4"/>
    <w:rsid w:val="00C476A7"/>
    <w:rsid w:val="00C5033B"/>
    <w:rsid w:val="00C50F70"/>
    <w:rsid w:val="00C5119A"/>
    <w:rsid w:val="00C516C9"/>
    <w:rsid w:val="00C52ABE"/>
    <w:rsid w:val="00C537A0"/>
    <w:rsid w:val="00C548C0"/>
    <w:rsid w:val="00C5581A"/>
    <w:rsid w:val="00C568FF"/>
    <w:rsid w:val="00C56943"/>
    <w:rsid w:val="00C572DB"/>
    <w:rsid w:val="00C6125F"/>
    <w:rsid w:val="00C61A05"/>
    <w:rsid w:val="00C62E6F"/>
    <w:rsid w:val="00C6465B"/>
    <w:rsid w:val="00C66139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66BA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5D8E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F78"/>
    <w:rsid w:val="00CA7D0A"/>
    <w:rsid w:val="00CB0BA3"/>
    <w:rsid w:val="00CB0C2A"/>
    <w:rsid w:val="00CB10D2"/>
    <w:rsid w:val="00CB14CA"/>
    <w:rsid w:val="00CB387A"/>
    <w:rsid w:val="00CB3A76"/>
    <w:rsid w:val="00CB4B9D"/>
    <w:rsid w:val="00CB555F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244"/>
    <w:rsid w:val="00CC5896"/>
    <w:rsid w:val="00CC6D24"/>
    <w:rsid w:val="00CC738F"/>
    <w:rsid w:val="00CD36AE"/>
    <w:rsid w:val="00CD43DB"/>
    <w:rsid w:val="00CD4E48"/>
    <w:rsid w:val="00CD5D67"/>
    <w:rsid w:val="00CD6012"/>
    <w:rsid w:val="00CD679F"/>
    <w:rsid w:val="00CE14C6"/>
    <w:rsid w:val="00CE2BC3"/>
    <w:rsid w:val="00CE36C9"/>
    <w:rsid w:val="00CE4735"/>
    <w:rsid w:val="00CE5E74"/>
    <w:rsid w:val="00CE6740"/>
    <w:rsid w:val="00CE6C4D"/>
    <w:rsid w:val="00CE6E96"/>
    <w:rsid w:val="00CF12F4"/>
    <w:rsid w:val="00CF1550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3F45"/>
    <w:rsid w:val="00D1570F"/>
    <w:rsid w:val="00D15BDC"/>
    <w:rsid w:val="00D17822"/>
    <w:rsid w:val="00D17AC2"/>
    <w:rsid w:val="00D22EE0"/>
    <w:rsid w:val="00D2398F"/>
    <w:rsid w:val="00D2454C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56B1"/>
    <w:rsid w:val="00D35ACD"/>
    <w:rsid w:val="00D3716B"/>
    <w:rsid w:val="00D3787C"/>
    <w:rsid w:val="00D40C54"/>
    <w:rsid w:val="00D42F35"/>
    <w:rsid w:val="00D448A5"/>
    <w:rsid w:val="00D45F11"/>
    <w:rsid w:val="00D45F31"/>
    <w:rsid w:val="00D47BFE"/>
    <w:rsid w:val="00D47C3D"/>
    <w:rsid w:val="00D47DF9"/>
    <w:rsid w:val="00D527A6"/>
    <w:rsid w:val="00D5280F"/>
    <w:rsid w:val="00D52DEC"/>
    <w:rsid w:val="00D53BEB"/>
    <w:rsid w:val="00D53D45"/>
    <w:rsid w:val="00D542EA"/>
    <w:rsid w:val="00D54796"/>
    <w:rsid w:val="00D54B54"/>
    <w:rsid w:val="00D54BC6"/>
    <w:rsid w:val="00D54C5A"/>
    <w:rsid w:val="00D556D2"/>
    <w:rsid w:val="00D57AA3"/>
    <w:rsid w:val="00D60A56"/>
    <w:rsid w:val="00D60BB8"/>
    <w:rsid w:val="00D615F9"/>
    <w:rsid w:val="00D624A5"/>
    <w:rsid w:val="00D62E45"/>
    <w:rsid w:val="00D6419D"/>
    <w:rsid w:val="00D6513C"/>
    <w:rsid w:val="00D65529"/>
    <w:rsid w:val="00D658AF"/>
    <w:rsid w:val="00D667E1"/>
    <w:rsid w:val="00D702D9"/>
    <w:rsid w:val="00D729B0"/>
    <w:rsid w:val="00D72D45"/>
    <w:rsid w:val="00D731D6"/>
    <w:rsid w:val="00D739C9"/>
    <w:rsid w:val="00D745ED"/>
    <w:rsid w:val="00D75EAE"/>
    <w:rsid w:val="00D7666B"/>
    <w:rsid w:val="00D8143A"/>
    <w:rsid w:val="00D83A01"/>
    <w:rsid w:val="00D83CEA"/>
    <w:rsid w:val="00D84361"/>
    <w:rsid w:val="00D84671"/>
    <w:rsid w:val="00D856DC"/>
    <w:rsid w:val="00D8596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E7B"/>
    <w:rsid w:val="00DA3304"/>
    <w:rsid w:val="00DA394E"/>
    <w:rsid w:val="00DA5BC0"/>
    <w:rsid w:val="00DA5F09"/>
    <w:rsid w:val="00DA67D5"/>
    <w:rsid w:val="00DB0E13"/>
    <w:rsid w:val="00DB12E9"/>
    <w:rsid w:val="00DB174C"/>
    <w:rsid w:val="00DB18C5"/>
    <w:rsid w:val="00DB2BB8"/>
    <w:rsid w:val="00DB41F5"/>
    <w:rsid w:val="00DB5293"/>
    <w:rsid w:val="00DB631E"/>
    <w:rsid w:val="00DB63B3"/>
    <w:rsid w:val="00DC0711"/>
    <w:rsid w:val="00DC2115"/>
    <w:rsid w:val="00DC2ADB"/>
    <w:rsid w:val="00DC35B7"/>
    <w:rsid w:val="00DC411B"/>
    <w:rsid w:val="00DC59E5"/>
    <w:rsid w:val="00DC5E7F"/>
    <w:rsid w:val="00DC6DE8"/>
    <w:rsid w:val="00DC744B"/>
    <w:rsid w:val="00DD07AC"/>
    <w:rsid w:val="00DD124F"/>
    <w:rsid w:val="00DD1CD8"/>
    <w:rsid w:val="00DD1E74"/>
    <w:rsid w:val="00DD32B0"/>
    <w:rsid w:val="00DD3619"/>
    <w:rsid w:val="00DD3711"/>
    <w:rsid w:val="00DD3A23"/>
    <w:rsid w:val="00DD3E01"/>
    <w:rsid w:val="00DD42DA"/>
    <w:rsid w:val="00DD4E77"/>
    <w:rsid w:val="00DD5B6C"/>
    <w:rsid w:val="00DD6295"/>
    <w:rsid w:val="00DD75AF"/>
    <w:rsid w:val="00DE180E"/>
    <w:rsid w:val="00DE24BC"/>
    <w:rsid w:val="00DE3966"/>
    <w:rsid w:val="00DE4768"/>
    <w:rsid w:val="00DE4DB7"/>
    <w:rsid w:val="00DE53DB"/>
    <w:rsid w:val="00DE6102"/>
    <w:rsid w:val="00DE6AF7"/>
    <w:rsid w:val="00DE6BA3"/>
    <w:rsid w:val="00DF0F1B"/>
    <w:rsid w:val="00DF26E1"/>
    <w:rsid w:val="00DF38B9"/>
    <w:rsid w:val="00DF49D2"/>
    <w:rsid w:val="00DF49ED"/>
    <w:rsid w:val="00DF7077"/>
    <w:rsid w:val="00E02A5D"/>
    <w:rsid w:val="00E039A3"/>
    <w:rsid w:val="00E04E1C"/>
    <w:rsid w:val="00E058E5"/>
    <w:rsid w:val="00E0693A"/>
    <w:rsid w:val="00E0725A"/>
    <w:rsid w:val="00E0791D"/>
    <w:rsid w:val="00E1003E"/>
    <w:rsid w:val="00E104C5"/>
    <w:rsid w:val="00E107B2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4CD0"/>
    <w:rsid w:val="00E15941"/>
    <w:rsid w:val="00E16E99"/>
    <w:rsid w:val="00E17FA4"/>
    <w:rsid w:val="00E20B39"/>
    <w:rsid w:val="00E21EAA"/>
    <w:rsid w:val="00E21F3E"/>
    <w:rsid w:val="00E22642"/>
    <w:rsid w:val="00E2330D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3091C"/>
    <w:rsid w:val="00E3118C"/>
    <w:rsid w:val="00E311BB"/>
    <w:rsid w:val="00E31479"/>
    <w:rsid w:val="00E3161E"/>
    <w:rsid w:val="00E32BAF"/>
    <w:rsid w:val="00E32D0C"/>
    <w:rsid w:val="00E33D48"/>
    <w:rsid w:val="00E3632D"/>
    <w:rsid w:val="00E37085"/>
    <w:rsid w:val="00E37726"/>
    <w:rsid w:val="00E377B2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1D3C"/>
    <w:rsid w:val="00E529DA"/>
    <w:rsid w:val="00E53783"/>
    <w:rsid w:val="00E55969"/>
    <w:rsid w:val="00E56B7A"/>
    <w:rsid w:val="00E56EDA"/>
    <w:rsid w:val="00E572D6"/>
    <w:rsid w:val="00E579DC"/>
    <w:rsid w:val="00E63D73"/>
    <w:rsid w:val="00E64AF4"/>
    <w:rsid w:val="00E6668B"/>
    <w:rsid w:val="00E675E0"/>
    <w:rsid w:val="00E71425"/>
    <w:rsid w:val="00E716F5"/>
    <w:rsid w:val="00E72BEA"/>
    <w:rsid w:val="00E734A3"/>
    <w:rsid w:val="00E73A42"/>
    <w:rsid w:val="00E73ADD"/>
    <w:rsid w:val="00E74A01"/>
    <w:rsid w:val="00E756E3"/>
    <w:rsid w:val="00E75D1D"/>
    <w:rsid w:val="00E75F2E"/>
    <w:rsid w:val="00E76120"/>
    <w:rsid w:val="00E76401"/>
    <w:rsid w:val="00E7642E"/>
    <w:rsid w:val="00E83732"/>
    <w:rsid w:val="00E83A54"/>
    <w:rsid w:val="00E840C5"/>
    <w:rsid w:val="00E84871"/>
    <w:rsid w:val="00E84AFD"/>
    <w:rsid w:val="00E85033"/>
    <w:rsid w:val="00E85983"/>
    <w:rsid w:val="00E85A9D"/>
    <w:rsid w:val="00E8632D"/>
    <w:rsid w:val="00E87A03"/>
    <w:rsid w:val="00E90485"/>
    <w:rsid w:val="00E90723"/>
    <w:rsid w:val="00E92011"/>
    <w:rsid w:val="00E92574"/>
    <w:rsid w:val="00E93F6E"/>
    <w:rsid w:val="00E942FB"/>
    <w:rsid w:val="00E94665"/>
    <w:rsid w:val="00E96014"/>
    <w:rsid w:val="00E960AF"/>
    <w:rsid w:val="00E96766"/>
    <w:rsid w:val="00E97128"/>
    <w:rsid w:val="00E97154"/>
    <w:rsid w:val="00E97B61"/>
    <w:rsid w:val="00EA298E"/>
    <w:rsid w:val="00EA429C"/>
    <w:rsid w:val="00EA459E"/>
    <w:rsid w:val="00EA48D3"/>
    <w:rsid w:val="00EA5D69"/>
    <w:rsid w:val="00EA6A4A"/>
    <w:rsid w:val="00EA6B8D"/>
    <w:rsid w:val="00EB1336"/>
    <w:rsid w:val="00EB1F17"/>
    <w:rsid w:val="00EB2130"/>
    <w:rsid w:val="00EB2C82"/>
    <w:rsid w:val="00EB2D7B"/>
    <w:rsid w:val="00EB6655"/>
    <w:rsid w:val="00EB6964"/>
    <w:rsid w:val="00EB7211"/>
    <w:rsid w:val="00EB74FE"/>
    <w:rsid w:val="00EB7633"/>
    <w:rsid w:val="00EC0260"/>
    <w:rsid w:val="00EC02BF"/>
    <w:rsid w:val="00EC0B9F"/>
    <w:rsid w:val="00EC195A"/>
    <w:rsid w:val="00EC23D6"/>
    <w:rsid w:val="00EC2656"/>
    <w:rsid w:val="00EC54F9"/>
    <w:rsid w:val="00EC5FE9"/>
    <w:rsid w:val="00EC6106"/>
    <w:rsid w:val="00EC73B2"/>
    <w:rsid w:val="00EC7B20"/>
    <w:rsid w:val="00ED078D"/>
    <w:rsid w:val="00ED33E7"/>
    <w:rsid w:val="00ED3920"/>
    <w:rsid w:val="00ED3D6B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7E8E"/>
    <w:rsid w:val="00EF1A02"/>
    <w:rsid w:val="00EF1CA8"/>
    <w:rsid w:val="00EF1D2D"/>
    <w:rsid w:val="00EF1E5E"/>
    <w:rsid w:val="00EF2118"/>
    <w:rsid w:val="00EF2EAB"/>
    <w:rsid w:val="00EF3AC9"/>
    <w:rsid w:val="00EF4597"/>
    <w:rsid w:val="00EF48C3"/>
    <w:rsid w:val="00EF4F91"/>
    <w:rsid w:val="00EF578D"/>
    <w:rsid w:val="00EF5FBD"/>
    <w:rsid w:val="00EF6449"/>
    <w:rsid w:val="00EF7FD5"/>
    <w:rsid w:val="00F0105A"/>
    <w:rsid w:val="00F01545"/>
    <w:rsid w:val="00F015CA"/>
    <w:rsid w:val="00F020F3"/>
    <w:rsid w:val="00F02781"/>
    <w:rsid w:val="00F02985"/>
    <w:rsid w:val="00F02FE3"/>
    <w:rsid w:val="00F04E17"/>
    <w:rsid w:val="00F04EF1"/>
    <w:rsid w:val="00F04F2D"/>
    <w:rsid w:val="00F05FAE"/>
    <w:rsid w:val="00F06667"/>
    <w:rsid w:val="00F070AA"/>
    <w:rsid w:val="00F07455"/>
    <w:rsid w:val="00F1275E"/>
    <w:rsid w:val="00F142B7"/>
    <w:rsid w:val="00F1600A"/>
    <w:rsid w:val="00F16B41"/>
    <w:rsid w:val="00F16D54"/>
    <w:rsid w:val="00F17E85"/>
    <w:rsid w:val="00F2073F"/>
    <w:rsid w:val="00F21345"/>
    <w:rsid w:val="00F22828"/>
    <w:rsid w:val="00F22A9E"/>
    <w:rsid w:val="00F24003"/>
    <w:rsid w:val="00F24114"/>
    <w:rsid w:val="00F249C3"/>
    <w:rsid w:val="00F254F2"/>
    <w:rsid w:val="00F27D9F"/>
    <w:rsid w:val="00F30C16"/>
    <w:rsid w:val="00F323F3"/>
    <w:rsid w:val="00F32876"/>
    <w:rsid w:val="00F36542"/>
    <w:rsid w:val="00F365AD"/>
    <w:rsid w:val="00F36823"/>
    <w:rsid w:val="00F37BF9"/>
    <w:rsid w:val="00F37EF9"/>
    <w:rsid w:val="00F4040D"/>
    <w:rsid w:val="00F40498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3A3E"/>
    <w:rsid w:val="00F73E2D"/>
    <w:rsid w:val="00F742E8"/>
    <w:rsid w:val="00F74A17"/>
    <w:rsid w:val="00F7797B"/>
    <w:rsid w:val="00F80CFC"/>
    <w:rsid w:val="00F80DE5"/>
    <w:rsid w:val="00F80FA1"/>
    <w:rsid w:val="00F80FA4"/>
    <w:rsid w:val="00F815DF"/>
    <w:rsid w:val="00F83724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46C1"/>
    <w:rsid w:val="00F952BD"/>
    <w:rsid w:val="00F96A51"/>
    <w:rsid w:val="00F96C50"/>
    <w:rsid w:val="00F97AA6"/>
    <w:rsid w:val="00FA1F4B"/>
    <w:rsid w:val="00FA235D"/>
    <w:rsid w:val="00FA251C"/>
    <w:rsid w:val="00FA34B4"/>
    <w:rsid w:val="00FA365E"/>
    <w:rsid w:val="00FA4483"/>
    <w:rsid w:val="00FA4D23"/>
    <w:rsid w:val="00FA53D3"/>
    <w:rsid w:val="00FA656F"/>
    <w:rsid w:val="00FA6BAE"/>
    <w:rsid w:val="00FB03AE"/>
    <w:rsid w:val="00FB12F6"/>
    <w:rsid w:val="00FB15B2"/>
    <w:rsid w:val="00FB1A3F"/>
    <w:rsid w:val="00FB1EAA"/>
    <w:rsid w:val="00FB1F41"/>
    <w:rsid w:val="00FB26D7"/>
    <w:rsid w:val="00FB3C3D"/>
    <w:rsid w:val="00FB3ECB"/>
    <w:rsid w:val="00FB57EF"/>
    <w:rsid w:val="00FB5C12"/>
    <w:rsid w:val="00FB6173"/>
    <w:rsid w:val="00FB6B76"/>
    <w:rsid w:val="00FB79D4"/>
    <w:rsid w:val="00FC0790"/>
    <w:rsid w:val="00FC0E34"/>
    <w:rsid w:val="00FC1D45"/>
    <w:rsid w:val="00FC374C"/>
    <w:rsid w:val="00FC40DA"/>
    <w:rsid w:val="00FC4365"/>
    <w:rsid w:val="00FC4CC4"/>
    <w:rsid w:val="00FC52DE"/>
    <w:rsid w:val="00FC56CB"/>
    <w:rsid w:val="00FC64F6"/>
    <w:rsid w:val="00FC7C36"/>
    <w:rsid w:val="00FD0E46"/>
    <w:rsid w:val="00FD29E4"/>
    <w:rsid w:val="00FD2FC3"/>
    <w:rsid w:val="00FD39EE"/>
    <w:rsid w:val="00FD39F9"/>
    <w:rsid w:val="00FD3A16"/>
    <w:rsid w:val="00FD41A5"/>
    <w:rsid w:val="00FD44D7"/>
    <w:rsid w:val="00FD4DC2"/>
    <w:rsid w:val="00FD6022"/>
    <w:rsid w:val="00FE001E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FFB"/>
    <w:rsid w:val="00FF25B5"/>
    <w:rsid w:val="00FF3C7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97a07,black"/>
    </o:shapedefaults>
    <o:shapelayout v:ext="edit">
      <o:idmap v:ext="edit" data="2"/>
    </o:shapelayout>
  </w:shapeDefaults>
  <w:decimalSymbol w:val="."/>
  <w:listSeparator w:val=","/>
  <w14:docId w14:val="6392106E"/>
  <w15:docId w15:val="{42B76359-06D4-4CB2-A657-27DDDFB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BC3"/>
    <w:pPr>
      <w:spacing w:before="120" w:after="120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rsid w:val="005E6AAC"/>
    <w:pPr>
      <w:keepNext/>
      <w:numPr>
        <w:numId w:val="4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E2D48"/>
    <w:pPr>
      <w:numPr>
        <w:numId w:val="7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0031F0"/>
    <w:pPr>
      <w:keepNext/>
      <w:numPr>
        <w:ilvl w:val="2"/>
        <w:numId w:val="4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8A68C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rsid w:val="007A1896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7A1896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rsid w:val="007A1896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7A1896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7A1896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9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sid w:val="00186409"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sid w:val="00186409"/>
    <w:rPr>
      <w:rFonts w:ascii="Arial" w:hAnsi="Arial"/>
      <w:b/>
      <w:i/>
      <w:sz w:val="18"/>
    </w:rPr>
  </w:style>
  <w:style w:type="paragraph" w:styleId="Header">
    <w:name w:val="header"/>
    <w:rsid w:val="00522880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rsid w:val="007A1896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rsid w:val="00186409"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rsid w:val="00F16B41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sid w:val="00186409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semiHidden/>
    <w:rsid w:val="007A189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E52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529D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529DA"/>
    <w:rPr>
      <w:b/>
      <w:bCs/>
    </w:rPr>
  </w:style>
  <w:style w:type="paragraph" w:styleId="TOCHeading">
    <w:name w:val="TOC Heading"/>
    <w:basedOn w:val="Heading1"/>
    <w:next w:val="Normal"/>
    <w:uiPriority w:val="39"/>
    <w:rsid w:val="008465A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220"/>
    </w:pPr>
    <w:rPr>
      <w:rFonts w:ascii="Calibri" w:hAnsi="Calibr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34A3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lang w:val="en-US" w:eastAsia="en-US"/>
    </w:rPr>
  </w:style>
  <w:style w:type="character" w:customStyle="1" w:styleId="FormMinorUnderlinedHeading">
    <w:name w:val="Form Minor Underlined Heading"/>
    <w:uiPriority w:val="1"/>
    <w:qFormat/>
    <w:rsid w:val="00186409"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rsid w:val="003E0067"/>
    <w:pPr>
      <w:jc w:val="right"/>
    </w:pPr>
    <w:rPr>
      <w:b/>
      <w:sz w:val="32"/>
      <w:szCs w:val="36"/>
    </w:rPr>
  </w:style>
  <w:style w:type="character" w:customStyle="1" w:styleId="InstructionalText">
    <w:name w:val="Instructional Text"/>
    <w:uiPriority w:val="1"/>
    <w:qFormat/>
    <w:rsid w:val="00E6668B"/>
    <w:rPr>
      <w:rFonts w:ascii="Arial" w:hAnsi="Arial" w:cs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393AE1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A26E28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440"/>
    </w:pPr>
    <w:rPr>
      <w:rFonts w:ascii="Calibri" w:hAnsi="Calibri"/>
      <w:lang w:val="en-US" w:eastAsia="en-US"/>
    </w:rPr>
  </w:style>
  <w:style w:type="paragraph" w:customStyle="1" w:styleId="Bullet1">
    <w:name w:val="Bullet 1"/>
    <w:basedOn w:val="Normal"/>
    <w:link w:val="Bullet1Char"/>
    <w:rsid w:val="000A4DEF"/>
    <w:pPr>
      <w:numPr>
        <w:numId w:val="6"/>
      </w:numPr>
    </w:pPr>
    <w:rPr>
      <w:szCs w:val="20"/>
    </w:rPr>
  </w:style>
  <w:style w:type="character" w:customStyle="1" w:styleId="Bullet1Char">
    <w:name w:val="Bullet 1 Char"/>
    <w:link w:val="Bullet1"/>
    <w:rsid w:val="000A4DEF"/>
    <w:rPr>
      <w:rFonts w:ascii="Century Gothic" w:hAnsi="Century Gothic"/>
    </w:rPr>
  </w:style>
  <w:style w:type="character" w:customStyle="1" w:styleId="CommentTextChar">
    <w:name w:val="Comment Text Char"/>
    <w:link w:val="CommentText"/>
    <w:uiPriority w:val="99"/>
    <w:semiHidden/>
    <w:rsid w:val="000A52DB"/>
    <w:rPr>
      <w:rFonts w:ascii="Century Gothic" w:hAnsi="Century Gothic"/>
    </w:rPr>
  </w:style>
  <w:style w:type="paragraph" w:customStyle="1" w:styleId="NormalNumbered">
    <w:name w:val="Normal Numbered"/>
    <w:basedOn w:val="Normal"/>
    <w:link w:val="NormalNumberedChar"/>
    <w:qFormat/>
    <w:rsid w:val="00E6668B"/>
    <w:pPr>
      <w:numPr>
        <w:numId w:val="11"/>
      </w:numPr>
    </w:pPr>
  </w:style>
  <w:style w:type="character" w:customStyle="1" w:styleId="Heading1Char">
    <w:name w:val="Heading 1 Char"/>
    <w:link w:val="Heading1"/>
    <w:rsid w:val="005E6AAC"/>
    <w:rPr>
      <w:rFonts w:ascii="Century Gothic" w:hAnsi="Century Gothic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sid w:val="00E6668B"/>
    <w:rPr>
      <w:rFonts w:ascii="Arial" w:hAnsi="Arial" w:cs="Arial"/>
      <w:sz w:val="22"/>
      <w:szCs w:val="22"/>
    </w:rPr>
  </w:style>
  <w:style w:type="paragraph" w:customStyle="1" w:styleId="Bullet2">
    <w:name w:val="Bullet 2"/>
    <w:basedOn w:val="Bullet1"/>
    <w:link w:val="Bullet2Char"/>
    <w:rsid w:val="00F53C68"/>
    <w:pPr>
      <w:numPr>
        <w:numId w:val="0"/>
      </w:numPr>
    </w:pPr>
  </w:style>
  <w:style w:type="character" w:customStyle="1" w:styleId="Bullet2Char">
    <w:name w:val="Bullet 2 Char"/>
    <w:link w:val="Bullet2"/>
    <w:rsid w:val="00F53C68"/>
    <w:rPr>
      <w:rFonts w:ascii="Century Gothic" w:hAnsi="Century Gothic"/>
    </w:rPr>
  </w:style>
  <w:style w:type="paragraph" w:styleId="NormalWeb">
    <w:name w:val="Normal (Web)"/>
    <w:basedOn w:val="Normal"/>
    <w:rsid w:val="002420AF"/>
    <w:pPr>
      <w:spacing w:before="100" w:beforeAutospacing="1" w:after="100" w:afterAutospacing="1"/>
    </w:pPr>
    <w:rPr>
      <w:rFonts w:eastAsia="Arial Unicode MS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sid w:val="00AE2D48"/>
    <w:rPr>
      <w:rFonts w:ascii="Century Gothic" w:hAnsi="Century Gothic"/>
      <w:b/>
      <w:sz w:val="24"/>
      <w:szCs w:val="24"/>
    </w:rPr>
  </w:style>
  <w:style w:type="character" w:customStyle="1" w:styleId="Heading3Char">
    <w:name w:val="Heading 3 Char"/>
    <w:link w:val="Heading3"/>
    <w:rsid w:val="000031F0"/>
    <w:rPr>
      <w:rFonts w:ascii="Century Gothic" w:hAnsi="Century Gothic"/>
      <w:b/>
      <w:bCs/>
      <w:sz w:val="22"/>
      <w:szCs w:val="26"/>
    </w:rPr>
  </w:style>
  <w:style w:type="character" w:customStyle="1" w:styleId="Heading4Char">
    <w:name w:val="Heading 4 Char"/>
    <w:link w:val="Heading4"/>
    <w:rsid w:val="008A68C0"/>
    <w:rPr>
      <w:rFonts w:ascii="Century Gothic" w:hAnsi="Century Gothic"/>
      <w:b/>
      <w:bCs/>
      <w:sz w:val="22"/>
      <w:szCs w:val="26"/>
    </w:rPr>
  </w:style>
  <w:style w:type="paragraph" w:customStyle="1" w:styleId="TableofContentsHeading">
    <w:name w:val="Table of Contents Heading"/>
    <w:basedOn w:val="Normal"/>
    <w:link w:val="TableofContentsHeadingChar"/>
    <w:rsid w:val="00324354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sid w:val="00324354"/>
    <w:rPr>
      <w:rFonts w:ascii="Century Gothic" w:hAnsi="Century Gothic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sid w:val="003C6FF8"/>
    <w:rPr>
      <w:b/>
      <w:color w:val="FFFFFF"/>
    </w:rPr>
  </w:style>
  <w:style w:type="paragraph" w:customStyle="1" w:styleId="PrePostTableSpace">
    <w:name w:val="Pre/ Post Table Space"/>
    <w:basedOn w:val="Normal"/>
    <w:qFormat/>
    <w:rsid w:val="00E6668B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rsid w:val="008F403F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rsid w:val="008E2F4A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rsid w:val="00ED078D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rsid w:val="00ED078D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99"/>
    <w:rsid w:val="000E6D32"/>
    <w:pPr>
      <w:ind w:left="720"/>
      <w:contextualSpacing/>
    </w:pPr>
  </w:style>
  <w:style w:type="character" w:styleId="PlaceholderText">
    <w:name w:val="Placeholder Text"/>
    <w:uiPriority w:val="99"/>
    <w:rsid w:val="00425C8B"/>
    <w:rPr>
      <w:color w:val="808080"/>
    </w:rPr>
  </w:style>
  <w:style w:type="paragraph" w:customStyle="1" w:styleId="FormTableText">
    <w:name w:val="Form Table Text"/>
    <w:basedOn w:val="Normal"/>
    <w:qFormat/>
    <w:rsid w:val="00186409"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rsid w:val="00186409"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rsid w:val="0041528A"/>
    <w:pPr>
      <w:numPr>
        <w:ilvl w:val="1"/>
        <w:numId w:val="6"/>
      </w:numPr>
      <w:spacing w:before="60" w:after="60"/>
      <w:ind w:left="680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rsid w:val="00186409"/>
    <w:pPr>
      <w:numPr>
        <w:numId w:val="3"/>
      </w:numPr>
      <w:spacing w:before="60" w:after="60"/>
      <w:ind w:left="357" w:hanging="357"/>
    </w:pPr>
    <w:rPr>
      <w:sz w:val="18"/>
    </w:rPr>
  </w:style>
  <w:style w:type="character" w:customStyle="1" w:styleId="DownerDocReference">
    <w:name w:val="Downer Doc Reference"/>
    <w:uiPriority w:val="1"/>
    <w:qFormat/>
    <w:rsid w:val="00CE2BC3"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rsid w:val="00E6668B"/>
    <w:pPr>
      <w:pBdr>
        <w:top w:val="single" w:sz="4" w:space="0" w:color="7F7F7F"/>
      </w:pBdr>
      <w:tabs>
        <w:tab w:val="clear" w:pos="4153"/>
        <w:tab w:val="clear" w:pos="8306"/>
        <w:tab w:val="right" w:pos="9639"/>
      </w:tabs>
      <w:spacing w:before="60" w:after="60"/>
    </w:pPr>
    <w:rPr>
      <w:sz w:val="16"/>
      <w:szCs w:val="16"/>
    </w:rPr>
  </w:style>
  <w:style w:type="paragraph" w:customStyle="1" w:styleId="FormImportantNote">
    <w:name w:val="Form Important Note"/>
    <w:basedOn w:val="ImportantNote"/>
    <w:qFormat/>
    <w:rsid w:val="00ED33E7"/>
    <w:rPr>
      <w:sz w:val="18"/>
    </w:rPr>
  </w:style>
  <w:style w:type="paragraph" w:customStyle="1" w:styleId="FormNote">
    <w:name w:val="Form Note"/>
    <w:basedOn w:val="Note"/>
    <w:qFormat/>
    <w:rsid w:val="00186409"/>
    <w:rPr>
      <w:sz w:val="18"/>
      <w:szCs w:val="18"/>
    </w:rPr>
  </w:style>
  <w:style w:type="paragraph" w:customStyle="1" w:styleId="ImportantNote">
    <w:name w:val="Important Note"/>
    <w:basedOn w:val="Normal"/>
    <w:rsid w:val="00CB387A"/>
    <w:pPr>
      <w:numPr>
        <w:numId w:val="8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qFormat/>
    <w:rsid w:val="00CB387A"/>
    <w:pPr>
      <w:numPr>
        <w:numId w:val="9"/>
      </w:numPr>
      <w:spacing w:after="120"/>
      <w:ind w:left="459" w:hanging="499"/>
    </w:pPr>
  </w:style>
  <w:style w:type="character" w:styleId="PageNumber">
    <w:name w:val="page number"/>
    <w:unhideWhenUsed/>
    <w:rsid w:val="006D0BC0"/>
  </w:style>
  <w:style w:type="paragraph" w:customStyle="1" w:styleId="FormRule">
    <w:name w:val="Form Rule"/>
    <w:basedOn w:val="ImportantNote"/>
    <w:qFormat/>
    <w:rsid w:val="00CD4E48"/>
    <w:pPr>
      <w:numPr>
        <w:numId w:val="10"/>
      </w:numPr>
      <w:spacing w:before="120" w:after="120"/>
      <w:ind w:left="708" w:hanging="782"/>
    </w:pPr>
    <w:rPr>
      <w:sz w:val="18"/>
      <w:szCs w:val="18"/>
    </w:rPr>
  </w:style>
  <w:style w:type="paragraph" w:customStyle="1" w:styleId="HeaderText">
    <w:name w:val="Header Text"/>
    <w:basedOn w:val="Normal"/>
    <w:qFormat/>
    <w:rsid w:val="00993463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rFonts w:cs="Times New Roman"/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5%20Form%20-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aac45e-41e3-46b0-b64a-5c84e4dac72b">
      <Terms xmlns="http://schemas.microsoft.com/office/infopath/2007/PartnerControls"/>
    </lcf76f155ced4ddcb4097134ff3c332f>
    <TaxCatchAll xmlns="72db4d7a-3126-4f1d-8ef5-f524c39ff5f3" xsi:nil="true"/>
    <_dlc_DocId xmlns="72db4d7a-3126-4f1d-8ef5-f524c39ff5f3">PTSQAJRDWNCF-98429246-12012</_dlc_DocId>
    <_dlc_DocIdUrl xmlns="72db4d7a-3126-4f1d-8ef5-f524c39ff5f3">
      <Url>https://downergroup.sharepoint.com/sites/UT-WANZ-DCCPSR/_layouts/15/DocIdRedir.aspx?ID=PTSQAJRDWNCF-98429246-12012</Url>
      <Description>PTSQAJRDWNCF-98429246-12012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FA89137541047A17D79FDE8C3E868" ma:contentTypeVersion="16" ma:contentTypeDescription="Create a new document." ma:contentTypeScope="" ma:versionID="8ec481b0c1a7634819ea648f7c5d9510">
  <xsd:schema xmlns:xsd="http://www.w3.org/2001/XMLSchema" xmlns:xs="http://www.w3.org/2001/XMLSchema" xmlns:p="http://schemas.microsoft.com/office/2006/metadata/properties" xmlns:ns2="72db4d7a-3126-4f1d-8ef5-f524c39ff5f3" xmlns:ns3="92aac45e-41e3-46b0-b64a-5c84e4dac72b" targetNamespace="http://schemas.microsoft.com/office/2006/metadata/properties" ma:root="true" ma:fieldsID="28c6dc031c66abd7704df62796b88c70" ns2:_="" ns3:_="">
    <xsd:import namespace="72db4d7a-3126-4f1d-8ef5-f524c39ff5f3"/>
    <xsd:import namespace="92aac45e-41e3-46b0-b64a-5c84e4dac7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b4d7a-3126-4f1d-8ef5-f524c39ff5f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2" nillable="true" ma:displayName="Taxonomy Catch All Column" ma:hidden="true" ma:list="{8d8439a9-819c-4b8b-8cbb-f1b08e6c7031}" ma:internalName="TaxCatchAll" ma:showField="CatchAllData" ma:web="72db4d7a-3126-4f1d-8ef5-f524c39ff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ac45e-41e3-46b0-b64a-5c84e4dac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813CA0-4C26-46FA-994F-9601FAA09D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641BB7-53BB-49FB-8575-B0322DFF866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95863C3-0ADF-4231-9CF9-1173314402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E92770-2459-4FD1-8887-FAC80739DFD4}">
  <ds:schemaRefs>
    <ds:schemaRef ds:uri="http://schemas.microsoft.com/office/2006/metadata/properties"/>
    <ds:schemaRef ds:uri="http://schemas.microsoft.com/office/infopath/2007/PartnerControls"/>
    <ds:schemaRef ds:uri="92aac45e-41e3-46b0-b64a-5c84e4dac72b"/>
    <ds:schemaRef ds:uri="72db4d7a-3126-4f1d-8ef5-f524c39ff5f3"/>
  </ds:schemaRefs>
</ds:datastoreItem>
</file>

<file path=customXml/itemProps5.xml><?xml version="1.0" encoding="utf-8"?>
<ds:datastoreItem xmlns:ds="http://schemas.openxmlformats.org/officeDocument/2006/customXml" ds:itemID="{57038E5E-706C-474C-8042-45F144B80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b4d7a-3126-4f1d-8ef5-f524c39ff5f3"/>
    <ds:schemaRef ds:uri="92aac45e-41e3-46b0-b64a-5c84e4dac7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DA-QA-TP001.5 Form - Portrait</Template>
  <TotalTime>1</TotalTime>
  <Pages>2</Pages>
  <Words>411</Words>
  <Characters>2058</Characters>
  <Application>Microsoft Office Word</Application>
  <DocSecurity>0</DocSecurity>
  <Lines>294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HV_LV_ELV Cable Installation and Com</vt:lpstr>
    </vt:vector>
  </TitlesOfParts>
  <Company>Downer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HV_LV_ELV Cable Installation and Com</dc:title>
  <dc:creator>Adam.Teakle</dc:creator>
  <cp:lastModifiedBy>Richard Benjamin</cp:lastModifiedBy>
  <cp:revision>4</cp:revision>
  <cp:lastPrinted>2015-04-15T00:41:00Z</cp:lastPrinted>
  <dcterms:created xsi:type="dcterms:W3CDTF">2024-12-04T20:16:00Z</dcterms:created>
  <dcterms:modified xsi:type="dcterms:W3CDTF">2025-03-18T02:02:00Z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0x010100C7EFA89137541047A17D79FDE8C3E868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e80d936b-2d8d-4a6e-9f4b-dbe62a344235</vt:lpwstr>
  </property>
  <property fmtid="{D5CDD505-2E9C-101B-9397-08002B2CF9AE}" pid="24" name="WorkflowChangePath">
    <vt:lpwstr>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291600</vt:r8>
  </property>
  <property fmtid="{D5CDD505-2E9C-101B-9397-08002B2CF9AE}" pid="42" name="WorkflowCreationPath">
    <vt:lpwstr>0e3f9e65-82e5-474e-924b-f37cfd42f6cb,8;df6785fb-bb2a-4818-8473-03555a119192,19;df6785fb-bb2a-4818-8473-03555a119192,19;df6785fb-bb2a-4818-8473-03555a119192,20;df6785fb-bb2a-4818-8473-03555a119192,20;</vt:lpwstr>
  </property>
  <property fmtid="{D5CDD505-2E9C-101B-9397-08002B2CF9AE}" pid="43" name="TaxKeyword">
    <vt:lpwstr/>
  </property>
  <property fmtid="{D5CDD505-2E9C-101B-9397-08002B2CF9AE}" pid="44" name="CableNumber">
    <vt:lpwstr>Default Number</vt:lpwstr>
  </property>
  <property fmtid="{D5CDD505-2E9C-101B-9397-08002B2CF9AE}" pid="45" name="MediaServiceImageTags">
    <vt:lpwstr/>
  </property>
</Properties>
</file>