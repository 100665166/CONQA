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7E9AD4A8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E70AFC">
              <w:rPr>
                <w:color w:val="3F3F76"/>
                <w:szCs w:val="18"/>
              </w:rPr>
              <w:t>7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693289E0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E70AFC">
              <w:t>2</w:t>
            </w:r>
            <w:r>
              <w:t xml:space="preserve"> pr </w:t>
            </w:r>
            <w:r w:rsidR="00E70AFC">
              <w:t>C</w:t>
            </w:r>
            <w:r w:rsidR="00237D9F">
              <w:t>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7FBD57F5" w:rsidR="00B264E7" w:rsidRDefault="00E70AFC" w:rsidP="0098700C">
            <w:pPr>
              <w:pStyle w:val="FormTableText"/>
            </w:pPr>
            <w:r>
              <w:t xml:space="preserve">E-Stop Button 1 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7"/>
      <w:footerReference w:type="default" r:id="rId18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406C0" w14:textId="77777777" w:rsidR="00E70AFC" w:rsidRDefault="00E70A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3D1E5236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E70AFC">
      <w:rPr>
        <w:color w:val="3F3F76"/>
        <w:sz w:val="18"/>
        <w:szCs w:val="18"/>
        <w:lang w:val="en-NZ" w:eastAsia="en-NZ"/>
      </w:rPr>
      <w:t>7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43C75" w14:textId="77777777" w:rsidR="00E70AFC" w:rsidRDefault="00E70A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C610" w14:textId="77777777" w:rsidR="00E70AFC" w:rsidRDefault="00E70A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7078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6BA39EFE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</w:t>
          </w:r>
          <w:r w:rsidR="00E70AFC">
            <w:rPr>
              <w:color w:val="3F3F76"/>
              <w:sz w:val="18"/>
              <w:szCs w:val="18"/>
            </w:rPr>
            <w:t>07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E13FE" w14:textId="77777777" w:rsidR="00E70AFC" w:rsidRDefault="00E70A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7079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9pt;height:36.95pt" o:bullet="t">
        <v:imagedata r:id="rId1" o:title="Important - Rule"/>
      </v:shape>
    </w:pict>
  </w:numPicBullet>
  <w:numPicBullet w:numPicBulletId="1">
    <w:pict>
      <v:shape id="_x0000_i1093" type="#_x0000_t75" style="width:30.05pt;height:23.8pt" o:bullet="t">
        <v:imagedata r:id="rId2" o:title="Note"/>
      </v:shape>
    </w:pict>
  </w:numPicBullet>
  <w:numPicBullet w:numPicBulletId="2">
    <w:pict>
      <v:shape id="_x0000_i1094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2BB4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0AFC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PTSQAJRDWNCF-98429246-12020</_dlc_DocId>
    <_dlc_DocIdUrl xmlns="72db4d7a-3126-4f1d-8ef5-f524c39ff5f3">
      <Url>https://downergroup.sharepoint.com/sites/UT-WANZ-DCCPSR/_layouts/15/DocIdRedir.aspx?ID=PTSQAJRDWNCF-98429246-12020</Url>
      <Description>PTSQAJRDWNCF-98429246-12020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9A21300-BE34-4040-A987-D876E42108F1}"/>
</file>

<file path=customXml/itemProps2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FCA36ED-512D-4FEC-B306-C92E035611CC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9</TotalTime>
  <Pages>2</Pages>
  <Words>379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2024-12-04T20:44:00Z</dcterms:created>
  <dcterms:modified xsi:type="dcterms:W3CDTF">2024-12-04T20:44:00Z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034e949c-7cd4-4661-86d7-1848896999c3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